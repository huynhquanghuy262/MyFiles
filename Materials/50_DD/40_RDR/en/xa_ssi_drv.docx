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47129621" w:displacedByCustomXml="next"/>
    <w:bookmarkStart w:id="1" w:name="_Toc121799709" w:displacedByCustomXml="next"/>
    <w:bookmarkStart w:id="2" w:name="_Toc412391320" w:displacedByCustomXml="next"/>
    <w:bookmarkStart w:id="3" w:name="_Toc412390618" w:displacedByCustomXml="next"/>
    <w:bookmarkStart w:id="4" w:name="_Toc412388095" w:displacedByCustomXml="next"/>
    <w:bookmarkStart w:id="5" w:name="_Toc412387990" w:displacedByCustomXml="next"/>
    <w:bookmarkStart w:id="6" w:name="_Toc412387847" w:displacedByCustomXml="next"/>
    <w:bookmarkStart w:id="7" w:name="_Toc348511327" w:displacedByCustomXml="next"/>
    <w:bookmarkStart w:id="8" w:name="_Toc348510772" w:displacedByCustomXml="next"/>
    <w:sdt>
      <w:sdtPr>
        <w:rPr>
          <w:rFonts w:ascii="Arial" w:hAnsi="Arial" w:cs="Arial"/>
          <w:lang w:val="ja-JP"/>
        </w:rPr>
        <w:id w:val="-2026084350"/>
        <w:docPartObj>
          <w:docPartGallery w:val="Cover Pages"/>
          <w:docPartUnique/>
        </w:docPartObj>
      </w:sdtPr>
      <w:sdtEndPr/>
      <w:sdtContent>
        <w:p w14:paraId="74827188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4B4A640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7FECDABA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3C8FFE84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7B23EBFC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2C21212D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0E02944A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13FFA5AA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518328DF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2FC3E31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40"/>
            </w:rPr>
          </w:pPr>
          <w:r w:rsidRPr="0006281E">
            <w:rPr>
              <w:rFonts w:ascii="Arial" w:hAnsi="Arial" w:cs="Arial"/>
              <w:b/>
              <w:sz w:val="40"/>
            </w:rPr>
            <w:t>Document Type: Detail Design</w:t>
          </w:r>
        </w:p>
        <w:p w14:paraId="08EC5276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36"/>
            </w:rPr>
          </w:pPr>
        </w:p>
        <w:p w14:paraId="6D242F90" w14:textId="5E21D420" w:rsidR="00F61279" w:rsidRPr="0006281E" w:rsidRDefault="00B6396F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40"/>
            </w:rPr>
          </w:pPr>
          <w:r>
            <w:rPr>
              <w:rFonts w:ascii="Arial" w:hAnsi="Arial" w:cs="Arial"/>
              <w:b/>
              <w:sz w:val="40"/>
            </w:rPr>
            <w:t>Document Name:</w:t>
          </w:r>
        </w:p>
        <w:p w14:paraId="20419815" w14:textId="3FB7F5A0" w:rsidR="00F61279" w:rsidRPr="0006281E" w:rsidRDefault="00F61279" w:rsidP="00F61279">
          <w:pPr>
            <w:tabs>
              <w:tab w:val="left" w:pos="1740"/>
            </w:tabs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36"/>
            </w:rPr>
          </w:pPr>
        </w:p>
        <w:p w14:paraId="0F741F58" w14:textId="257FE77A" w:rsidR="00F61279" w:rsidRPr="0006281E" w:rsidRDefault="00656E1C" w:rsidP="005E200F">
          <w:pPr>
            <w:overflowPunct/>
            <w:autoSpaceDE/>
            <w:autoSpaceDN/>
            <w:adjustRightInd/>
            <w:spacing w:after="0" w:line="240" w:lineRule="auto"/>
            <w:ind w:left="360" w:right="33"/>
            <w:textAlignment w:val="auto"/>
            <w:rPr>
              <w:rFonts w:ascii="Arial" w:hAnsi="Arial" w:cs="Arial"/>
              <w:b/>
              <w:kern w:val="2"/>
              <w:sz w:val="44"/>
              <w:szCs w:val="21"/>
            </w:rPr>
          </w:pPr>
          <w:proofErr w:type="spellStart"/>
          <w:r w:rsidRPr="0006281E">
            <w:rPr>
              <w:rFonts w:ascii="Arial" w:hAnsi="Arial" w:cs="Arial"/>
              <w:b/>
              <w:kern w:val="2"/>
              <w:sz w:val="44"/>
              <w:szCs w:val="21"/>
            </w:rPr>
            <w:t>ADSP</w:t>
          </w:r>
          <w:proofErr w:type="spellEnd"/>
          <w:r w:rsidRPr="0006281E">
            <w:rPr>
              <w:rFonts w:ascii="Arial" w:hAnsi="Arial" w:cs="Arial"/>
              <w:b/>
              <w:kern w:val="2"/>
              <w:sz w:val="44"/>
              <w:szCs w:val="21"/>
            </w:rPr>
            <w:t xml:space="preserve"> FRAMEWORK: </w:t>
          </w:r>
          <w:r w:rsidR="00A533DE">
            <w:rPr>
              <w:rFonts w:ascii="Arial" w:hAnsi="Arial" w:cs="Arial"/>
              <w:b/>
              <w:kern w:val="2"/>
              <w:sz w:val="44"/>
              <w:szCs w:val="21"/>
            </w:rPr>
            <w:t>SSI DRIVER</w:t>
          </w:r>
        </w:p>
        <w:p w14:paraId="6BE82C30" w14:textId="77777777" w:rsidR="00656E1C" w:rsidRPr="0006281E" w:rsidRDefault="00656E1C" w:rsidP="00264FAB">
          <w:pPr>
            <w:overflowPunct/>
            <w:autoSpaceDE/>
            <w:autoSpaceDN/>
            <w:adjustRightInd/>
            <w:spacing w:after="0" w:line="240" w:lineRule="auto"/>
            <w:ind w:right="33"/>
            <w:textAlignment w:val="auto"/>
            <w:rPr>
              <w:rFonts w:ascii="Arial" w:hAnsi="Arial" w:cs="Arial"/>
              <w:b/>
              <w:sz w:val="72"/>
            </w:rPr>
          </w:pPr>
        </w:p>
        <w:p w14:paraId="74E331E8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AFE814C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20B32FB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153ADAB9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DE5B11E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3FC8916F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C801862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29341EE6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F923957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37AEAC0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3095D55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594E5DD8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2E730AC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E703514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1B10521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7F1E73B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E4929B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67D1345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5FD264B8" w14:textId="77777777" w:rsidR="00F61279" w:rsidRPr="0006281E" w:rsidRDefault="00F61279" w:rsidP="00FD70C6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</w:p>
        <w:p w14:paraId="256EC2A2" w14:textId="77777777" w:rsidR="00F61279" w:rsidRPr="0006281E" w:rsidRDefault="00F61279" w:rsidP="00FD70C6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</w:p>
        <w:p w14:paraId="252D87E3" w14:textId="77777777" w:rsidR="00F61279" w:rsidRPr="0006281E" w:rsidRDefault="00F61279" w:rsidP="00FD70C6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</w:p>
        <w:p w14:paraId="5EC2CA6F" w14:textId="77777777" w:rsidR="00F61279" w:rsidRPr="0006281E" w:rsidRDefault="00F61279" w:rsidP="00FD70C6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  <w:r w:rsidRPr="0006281E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559936" behindDoc="0" locked="0" layoutInCell="1" allowOverlap="1" wp14:anchorId="1FC23F3D" wp14:editId="5726CB36">
                    <wp:simplePos x="0" y="0"/>
                    <wp:positionH relativeFrom="column">
                      <wp:posOffset>278130</wp:posOffset>
                    </wp:positionH>
                    <wp:positionV relativeFrom="paragraph">
                      <wp:posOffset>49530</wp:posOffset>
                    </wp:positionV>
                    <wp:extent cx="2581275" cy="1219200"/>
                    <wp:effectExtent l="0" t="0" r="28575" b="19050"/>
                    <wp:wrapNone/>
                    <wp:docPr id="12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81275" cy="121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48B900" w14:textId="77777777" w:rsidR="00074D53" w:rsidRPr="00EC1310" w:rsidRDefault="00074D53" w:rsidP="00F61279">
                                <w:pPr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proofErr w:type="spellStart"/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Renesas</w:t>
                                </w:r>
                                <w:proofErr w:type="spellEnd"/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 xml:space="preserve"> Electronic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s</w:t>
                                </w: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 xml:space="preserve"> Corporation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C23F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6" type="#_x0000_t202" style="position:absolute;margin-left:21.9pt;margin-top:3.9pt;width:203.25pt;height:96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" fillcolor="white [3201]" strokecolor="white [3212]" strokeweight=".5pt">
                    <v:textbox>
                      <w:txbxContent>
                        <w:p w14:paraId="7748B900" w14:textId="77777777" w:rsidR="00074D53" w:rsidRPr="00EC1310" w:rsidRDefault="00074D53" w:rsidP="00F61279">
                          <w:pPr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proofErr w:type="spellStart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Renesas</w:t>
                          </w:r>
                          <w:proofErr w:type="spellEnd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 xml:space="preserve"> Electronic</w:t>
                          </w:r>
                          <w:r>
                            <w:rPr>
                              <w:rFonts w:asciiTheme="majorHAnsi" w:hAnsiTheme="majorHAnsi" w:cstheme="majorHAnsi"/>
                              <w:sz w:val="24"/>
                            </w:rPr>
                            <w:t>s</w:t>
                          </w: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 xml:space="preserve"> Corporation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6281E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580416" behindDoc="0" locked="0" layoutInCell="1" allowOverlap="1" wp14:anchorId="0CD794DB" wp14:editId="064EB960">
                    <wp:simplePos x="0" y="0"/>
                    <wp:positionH relativeFrom="column">
                      <wp:posOffset>3564255</wp:posOffset>
                    </wp:positionH>
                    <wp:positionV relativeFrom="paragraph">
                      <wp:posOffset>11430</wp:posOffset>
                    </wp:positionV>
                    <wp:extent cx="2505075" cy="1276350"/>
                    <wp:effectExtent l="0" t="0" r="28575" b="19050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05075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EE35F4" w14:textId="77777777" w:rsidR="00074D53" w:rsidRPr="00EC1310" w:rsidRDefault="00074D53" w:rsidP="00F6127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proofErr w:type="spellStart"/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Renesas</w:t>
                                </w:r>
                                <w:proofErr w:type="spellEnd"/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 xml:space="preserve"> Design Vietnam Co. Ltd</w:t>
                                </w:r>
                              </w:p>
                              <w:p w14:paraId="3C989C58" w14:textId="77777777" w:rsidR="00074D53" w:rsidRPr="00EC1310" w:rsidRDefault="00074D53" w:rsidP="00F6127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R-Car Software Solution 2 Group</w:t>
                                </w:r>
                              </w:p>
                              <w:p w14:paraId="45B2B97B" w14:textId="77777777" w:rsidR="00074D53" w:rsidRPr="00EC1310" w:rsidRDefault="00074D53" w:rsidP="00F6127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Middleware 1 Team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D794DB" id="Text Box 13" o:spid="_x0000_s1027" type="#_x0000_t202" style="position:absolute;margin-left:280.65pt;margin-top:.9pt;width:197.25pt;height:100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" fillcolor="white [3201]" strokecolor="white [3212]" strokeweight=".5pt">
                    <v:textbox>
                      <w:txbxContent>
                        <w:p w14:paraId="3BEE35F4" w14:textId="77777777" w:rsidR="00074D53" w:rsidRPr="00EC1310" w:rsidRDefault="00074D53" w:rsidP="00F6127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proofErr w:type="spellStart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Renesas</w:t>
                          </w:r>
                          <w:proofErr w:type="spellEnd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 xml:space="preserve"> Design Vietnam Co. Ltd</w:t>
                          </w:r>
                        </w:p>
                        <w:p w14:paraId="3C989C58" w14:textId="77777777" w:rsidR="00074D53" w:rsidRPr="00EC1310" w:rsidRDefault="00074D53" w:rsidP="00F6127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R-Car Software Solution 2 Group</w:t>
                          </w:r>
                        </w:p>
                        <w:p w14:paraId="45B2B97B" w14:textId="77777777" w:rsidR="00074D53" w:rsidRPr="00EC1310" w:rsidRDefault="00074D53" w:rsidP="00F6127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Middleware 1 Team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1DCDC4A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  <w:r w:rsidRPr="0006281E">
            <w:rPr>
              <w:rFonts w:ascii="Arial" w:hAnsi="Arial" w:cs="Arial"/>
              <w:lang w:val="ja-JP"/>
            </w:rPr>
            <w:tab/>
          </w:r>
        </w:p>
        <w:p w14:paraId="40FBE62A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1AB9A6A9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5F3B6D38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05D9F6A8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15D8416F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2452EDDB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1C7BBCAF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52023C0C" w14:textId="2D8480DA" w:rsidR="00F61279" w:rsidRPr="0006281E" w:rsidRDefault="00F61279" w:rsidP="00FD70C6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350BC646" w14:textId="77777777" w:rsidR="00F61279" w:rsidRPr="0006281E" w:rsidRDefault="005D616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eastAsiaTheme="majorEastAsia" w:hAnsi="Arial" w:cs="Arial"/>
              <w:b/>
              <w:bCs/>
              <w:color w:val="365F91" w:themeColor="accent1" w:themeShade="BF"/>
              <w:sz w:val="28"/>
              <w:szCs w:val="28"/>
              <w:lang w:val="ja-JP" w:eastAsia="ja-JP"/>
            </w:rPr>
          </w:pPr>
        </w:p>
      </w:sdtContent>
    </w:sdt>
    <w:p w14:paraId="6CF19C89" w14:textId="7E021B2C" w:rsidR="00F61279" w:rsidRPr="0006281E" w:rsidRDefault="00F61279" w:rsidP="00F61279">
      <w:pPr>
        <w:pStyle w:val="TOCHeading"/>
        <w:tabs>
          <w:tab w:val="clear" w:pos="600"/>
          <w:tab w:val="clear" w:pos="800"/>
          <w:tab w:val="left" w:pos="1410"/>
        </w:tabs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ja-JP"/>
        </w:rPr>
      </w:pP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ja-JP" w:eastAsia="en-US"/>
        </w:rPr>
        <w:id w:val="-117633718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7D5AD9A7" w14:textId="4F85C756" w:rsidR="00F23785" w:rsidRPr="0006281E" w:rsidRDefault="00F23785" w:rsidP="00754E75">
          <w:pPr>
            <w:pStyle w:val="TOCHeading"/>
            <w:tabs>
              <w:tab w:val="clear" w:pos="600"/>
              <w:tab w:val="clear" w:pos="800"/>
              <w:tab w:val="left" w:pos="1410"/>
            </w:tabs>
            <w:rPr>
              <w:rFonts w:ascii="Arial" w:hAnsi="Arial" w:cs="Arial"/>
              <w:color w:val="auto"/>
              <w:szCs w:val="20"/>
            </w:rPr>
          </w:pPr>
          <w:r w:rsidRPr="0006281E">
            <w:rPr>
              <w:rFonts w:ascii="Arial" w:hAnsi="Arial" w:cs="Arial"/>
              <w:color w:val="auto"/>
              <w:szCs w:val="20"/>
              <w:lang w:val="ja-JP"/>
            </w:rPr>
            <w:t>Table of Contents</w:t>
          </w:r>
        </w:p>
        <w:p w14:paraId="5C187042" w14:textId="77777777" w:rsidR="00CD056B" w:rsidRDefault="00A25F6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TOC \o "1-3" \h \z \u </w:instrText>
          </w:r>
          <w:r>
            <w:rPr>
              <w:rFonts w:cs="Arial"/>
              <w:sz w:val="20"/>
            </w:rPr>
            <w:fldChar w:fldCharType="separate"/>
          </w:r>
          <w:hyperlink w:anchor="_Toc529886401" w:history="1">
            <w:r w:rsidR="00CD056B" w:rsidRPr="00DC587A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D05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CD056B" w:rsidRPr="00DC587A">
              <w:rPr>
                <w:rStyle w:val="Hyperlink"/>
                <w:rFonts w:cs="Arial"/>
                <w:noProof/>
              </w:rPr>
              <w:t>Overview</w:t>
            </w:r>
            <w:r w:rsidR="00CD056B">
              <w:rPr>
                <w:noProof/>
                <w:webHidden/>
              </w:rPr>
              <w:tab/>
            </w:r>
            <w:r w:rsidR="00CD056B">
              <w:rPr>
                <w:noProof/>
                <w:webHidden/>
              </w:rPr>
              <w:fldChar w:fldCharType="begin"/>
            </w:r>
            <w:r w:rsidR="00CD056B">
              <w:rPr>
                <w:noProof/>
                <w:webHidden/>
              </w:rPr>
              <w:instrText xml:space="preserve"> PAGEREF _Toc529886401 \h </w:instrText>
            </w:r>
            <w:r w:rsidR="00CD056B">
              <w:rPr>
                <w:noProof/>
                <w:webHidden/>
              </w:rPr>
            </w:r>
            <w:r w:rsidR="00CD056B">
              <w:rPr>
                <w:noProof/>
                <w:webHidden/>
              </w:rPr>
              <w:fldChar w:fldCharType="separate"/>
            </w:r>
            <w:r w:rsidR="006D7EB2">
              <w:rPr>
                <w:noProof/>
                <w:webHidden/>
              </w:rPr>
              <w:t>3</w:t>
            </w:r>
            <w:r w:rsidR="00CD056B">
              <w:rPr>
                <w:noProof/>
                <w:webHidden/>
              </w:rPr>
              <w:fldChar w:fldCharType="end"/>
            </w:r>
          </w:hyperlink>
        </w:p>
        <w:p w14:paraId="30976F9D" w14:textId="77777777" w:rsidR="00CD056B" w:rsidRDefault="005D616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886402" w:history="1">
            <w:r w:rsidR="00CD056B" w:rsidRPr="00DC587A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D05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CD056B" w:rsidRPr="00DC587A">
              <w:rPr>
                <w:rStyle w:val="Hyperlink"/>
                <w:rFonts w:cs="Arial"/>
                <w:noProof/>
              </w:rPr>
              <w:t>Function list</w:t>
            </w:r>
            <w:r w:rsidR="00CD056B">
              <w:rPr>
                <w:noProof/>
                <w:webHidden/>
              </w:rPr>
              <w:tab/>
            </w:r>
            <w:r w:rsidR="00CD056B">
              <w:rPr>
                <w:noProof/>
                <w:webHidden/>
              </w:rPr>
              <w:fldChar w:fldCharType="begin"/>
            </w:r>
            <w:r w:rsidR="00CD056B">
              <w:rPr>
                <w:noProof/>
                <w:webHidden/>
              </w:rPr>
              <w:instrText xml:space="preserve"> PAGEREF _Toc529886402 \h </w:instrText>
            </w:r>
            <w:r w:rsidR="00CD056B">
              <w:rPr>
                <w:noProof/>
                <w:webHidden/>
              </w:rPr>
            </w:r>
            <w:r w:rsidR="00CD056B">
              <w:rPr>
                <w:noProof/>
                <w:webHidden/>
              </w:rPr>
              <w:fldChar w:fldCharType="separate"/>
            </w:r>
            <w:r w:rsidR="006D7EB2">
              <w:rPr>
                <w:noProof/>
                <w:webHidden/>
              </w:rPr>
              <w:t>4</w:t>
            </w:r>
            <w:r w:rsidR="00CD056B">
              <w:rPr>
                <w:noProof/>
                <w:webHidden/>
              </w:rPr>
              <w:fldChar w:fldCharType="end"/>
            </w:r>
          </w:hyperlink>
        </w:p>
        <w:p w14:paraId="3CA1B97F" w14:textId="77777777" w:rsidR="00CD056B" w:rsidRDefault="005D616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886403" w:history="1">
            <w:r w:rsidR="00CD056B" w:rsidRPr="00DC587A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D05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CD056B" w:rsidRPr="00DC587A">
              <w:rPr>
                <w:rStyle w:val="Hyperlink"/>
                <w:rFonts w:cs="Arial"/>
                <w:noProof/>
              </w:rPr>
              <w:t>Detail information</w:t>
            </w:r>
            <w:r w:rsidR="00CD056B">
              <w:rPr>
                <w:noProof/>
                <w:webHidden/>
              </w:rPr>
              <w:tab/>
            </w:r>
            <w:r w:rsidR="00CD056B">
              <w:rPr>
                <w:noProof/>
                <w:webHidden/>
              </w:rPr>
              <w:fldChar w:fldCharType="begin"/>
            </w:r>
            <w:r w:rsidR="00CD056B">
              <w:rPr>
                <w:noProof/>
                <w:webHidden/>
              </w:rPr>
              <w:instrText xml:space="preserve"> PAGEREF _Toc529886403 \h </w:instrText>
            </w:r>
            <w:r w:rsidR="00CD056B">
              <w:rPr>
                <w:noProof/>
                <w:webHidden/>
              </w:rPr>
            </w:r>
            <w:r w:rsidR="00CD056B">
              <w:rPr>
                <w:noProof/>
                <w:webHidden/>
              </w:rPr>
              <w:fldChar w:fldCharType="separate"/>
            </w:r>
            <w:r w:rsidR="006D7EB2">
              <w:rPr>
                <w:noProof/>
                <w:webHidden/>
              </w:rPr>
              <w:t>5</w:t>
            </w:r>
            <w:r w:rsidR="00CD056B">
              <w:rPr>
                <w:noProof/>
                <w:webHidden/>
              </w:rPr>
              <w:fldChar w:fldCharType="end"/>
            </w:r>
          </w:hyperlink>
        </w:p>
        <w:p w14:paraId="23560059" w14:textId="77777777" w:rsidR="00CD056B" w:rsidRDefault="005D61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886404" w:history="1">
            <w:r w:rsidR="00CD056B" w:rsidRPr="00DC587A">
              <w:rPr>
                <w:rStyle w:val="Hyperlink"/>
                <w:rFonts w:cs="Arial"/>
                <w:noProof/>
              </w:rPr>
              <w:t>3.1</w:t>
            </w:r>
            <w:r w:rsidR="00CD05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CD056B" w:rsidRPr="00DC587A">
              <w:rPr>
                <w:rStyle w:val="Hyperlink"/>
                <w:rFonts w:cs="Arial"/>
                <w:noProof/>
              </w:rPr>
              <w:t>Data type definition</w:t>
            </w:r>
            <w:r w:rsidR="00CD056B">
              <w:rPr>
                <w:noProof/>
                <w:webHidden/>
              </w:rPr>
              <w:tab/>
            </w:r>
            <w:r w:rsidR="00CD056B">
              <w:rPr>
                <w:noProof/>
                <w:webHidden/>
              </w:rPr>
              <w:fldChar w:fldCharType="begin"/>
            </w:r>
            <w:r w:rsidR="00CD056B">
              <w:rPr>
                <w:noProof/>
                <w:webHidden/>
              </w:rPr>
              <w:instrText xml:space="preserve"> PAGEREF _Toc529886404 \h </w:instrText>
            </w:r>
            <w:r w:rsidR="00CD056B">
              <w:rPr>
                <w:noProof/>
                <w:webHidden/>
              </w:rPr>
            </w:r>
            <w:r w:rsidR="00CD056B">
              <w:rPr>
                <w:noProof/>
                <w:webHidden/>
              </w:rPr>
              <w:fldChar w:fldCharType="separate"/>
            </w:r>
            <w:r w:rsidR="006D7EB2">
              <w:rPr>
                <w:noProof/>
                <w:webHidden/>
              </w:rPr>
              <w:t>5</w:t>
            </w:r>
            <w:r w:rsidR="00CD056B">
              <w:rPr>
                <w:noProof/>
                <w:webHidden/>
              </w:rPr>
              <w:fldChar w:fldCharType="end"/>
            </w:r>
          </w:hyperlink>
        </w:p>
        <w:p w14:paraId="35582D8D" w14:textId="77777777" w:rsidR="00CD056B" w:rsidRDefault="005D616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886405" w:history="1">
            <w:r w:rsidR="00CD056B" w:rsidRPr="00DC587A">
              <w:rPr>
                <w:rStyle w:val="Hyperlink"/>
                <w:rFonts w:cs="Arial"/>
                <w:noProof/>
              </w:rPr>
              <w:t>3.1.1</w:t>
            </w:r>
            <w:r w:rsidR="00CD05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CD056B" w:rsidRPr="00DC587A">
              <w:rPr>
                <w:rStyle w:val="Hyperlink"/>
                <w:rFonts w:cs="Arial"/>
                <w:noProof/>
              </w:rPr>
              <w:t>SSI_MODULES</w:t>
            </w:r>
            <w:r w:rsidR="00CD056B">
              <w:rPr>
                <w:noProof/>
                <w:webHidden/>
              </w:rPr>
              <w:tab/>
            </w:r>
            <w:r w:rsidR="00CD056B">
              <w:rPr>
                <w:noProof/>
                <w:webHidden/>
              </w:rPr>
              <w:fldChar w:fldCharType="begin"/>
            </w:r>
            <w:r w:rsidR="00CD056B">
              <w:rPr>
                <w:noProof/>
                <w:webHidden/>
              </w:rPr>
              <w:instrText xml:space="preserve"> PAGEREF _Toc529886405 \h </w:instrText>
            </w:r>
            <w:r w:rsidR="00CD056B">
              <w:rPr>
                <w:noProof/>
                <w:webHidden/>
              </w:rPr>
            </w:r>
            <w:r w:rsidR="00CD056B">
              <w:rPr>
                <w:noProof/>
                <w:webHidden/>
              </w:rPr>
              <w:fldChar w:fldCharType="separate"/>
            </w:r>
            <w:r w:rsidR="006D7EB2">
              <w:rPr>
                <w:noProof/>
                <w:webHidden/>
              </w:rPr>
              <w:t>5</w:t>
            </w:r>
            <w:r w:rsidR="00CD056B">
              <w:rPr>
                <w:noProof/>
                <w:webHidden/>
              </w:rPr>
              <w:fldChar w:fldCharType="end"/>
            </w:r>
          </w:hyperlink>
        </w:p>
        <w:p w14:paraId="12D83E30" w14:textId="77777777" w:rsidR="00CD056B" w:rsidRDefault="005D616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886406" w:history="1">
            <w:r w:rsidR="00CD056B" w:rsidRPr="00DC587A">
              <w:rPr>
                <w:rStyle w:val="Hyperlink"/>
                <w:rFonts w:cs="Arial"/>
                <w:noProof/>
              </w:rPr>
              <w:t>3.1.2</w:t>
            </w:r>
            <w:r w:rsidR="00CD05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CD056B" w:rsidRPr="00DC587A">
              <w:rPr>
                <w:rStyle w:val="Hyperlink"/>
                <w:rFonts w:cs="Arial"/>
                <w:noProof/>
              </w:rPr>
              <w:t>ADG_CLK_TYPE</w:t>
            </w:r>
            <w:r w:rsidR="00CD056B">
              <w:rPr>
                <w:noProof/>
                <w:webHidden/>
              </w:rPr>
              <w:tab/>
            </w:r>
            <w:r w:rsidR="00CD056B">
              <w:rPr>
                <w:noProof/>
                <w:webHidden/>
              </w:rPr>
              <w:fldChar w:fldCharType="begin"/>
            </w:r>
            <w:r w:rsidR="00CD056B">
              <w:rPr>
                <w:noProof/>
                <w:webHidden/>
              </w:rPr>
              <w:instrText xml:space="preserve"> PAGEREF _Toc529886406 \h </w:instrText>
            </w:r>
            <w:r w:rsidR="00CD056B">
              <w:rPr>
                <w:noProof/>
                <w:webHidden/>
              </w:rPr>
            </w:r>
            <w:r w:rsidR="00CD056B">
              <w:rPr>
                <w:noProof/>
                <w:webHidden/>
              </w:rPr>
              <w:fldChar w:fldCharType="separate"/>
            </w:r>
            <w:r w:rsidR="006D7EB2">
              <w:rPr>
                <w:noProof/>
                <w:webHidden/>
              </w:rPr>
              <w:t>5</w:t>
            </w:r>
            <w:r w:rsidR="00CD056B">
              <w:rPr>
                <w:noProof/>
                <w:webHidden/>
              </w:rPr>
              <w:fldChar w:fldCharType="end"/>
            </w:r>
          </w:hyperlink>
        </w:p>
        <w:p w14:paraId="0CD66140" w14:textId="77777777" w:rsidR="00CD056B" w:rsidRDefault="005D616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886407" w:history="1">
            <w:r w:rsidR="00CD056B" w:rsidRPr="00DC587A">
              <w:rPr>
                <w:rStyle w:val="Hyperlink"/>
                <w:rFonts w:cs="Arial"/>
                <w:noProof/>
              </w:rPr>
              <w:t>3.1.3</w:t>
            </w:r>
            <w:r w:rsidR="00CD05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CD056B" w:rsidRPr="00DC587A">
              <w:rPr>
                <w:rStyle w:val="Hyperlink"/>
                <w:rFonts w:cs="Arial"/>
                <w:noProof/>
              </w:rPr>
              <w:t>SSI_DATA_MODE</w:t>
            </w:r>
            <w:r w:rsidR="00CD056B">
              <w:rPr>
                <w:noProof/>
                <w:webHidden/>
              </w:rPr>
              <w:tab/>
            </w:r>
            <w:r w:rsidR="00CD056B">
              <w:rPr>
                <w:noProof/>
                <w:webHidden/>
              </w:rPr>
              <w:fldChar w:fldCharType="begin"/>
            </w:r>
            <w:r w:rsidR="00CD056B">
              <w:rPr>
                <w:noProof/>
                <w:webHidden/>
              </w:rPr>
              <w:instrText xml:space="preserve"> PAGEREF _Toc529886407 \h </w:instrText>
            </w:r>
            <w:r w:rsidR="00CD056B">
              <w:rPr>
                <w:noProof/>
                <w:webHidden/>
              </w:rPr>
            </w:r>
            <w:r w:rsidR="00CD056B">
              <w:rPr>
                <w:noProof/>
                <w:webHidden/>
              </w:rPr>
              <w:fldChar w:fldCharType="separate"/>
            </w:r>
            <w:r w:rsidR="006D7EB2">
              <w:rPr>
                <w:noProof/>
                <w:webHidden/>
              </w:rPr>
              <w:t>6</w:t>
            </w:r>
            <w:r w:rsidR="00CD056B">
              <w:rPr>
                <w:noProof/>
                <w:webHidden/>
              </w:rPr>
              <w:fldChar w:fldCharType="end"/>
            </w:r>
          </w:hyperlink>
        </w:p>
        <w:p w14:paraId="175D955E" w14:textId="77777777" w:rsidR="00CD056B" w:rsidRDefault="005D616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886408" w:history="1">
            <w:r w:rsidR="00CD056B" w:rsidRPr="00DC587A">
              <w:rPr>
                <w:rStyle w:val="Hyperlink"/>
                <w:rFonts w:cs="Arial"/>
                <w:noProof/>
              </w:rPr>
              <w:t>3.1.4</w:t>
            </w:r>
            <w:r w:rsidR="00CD05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CD056B" w:rsidRPr="00DC587A">
              <w:rPr>
                <w:rStyle w:val="Hyperlink"/>
                <w:rFonts w:cs="Arial"/>
                <w:noProof/>
              </w:rPr>
              <w:t>SSI_CLK_MODE</w:t>
            </w:r>
            <w:r w:rsidR="00CD056B">
              <w:rPr>
                <w:noProof/>
                <w:webHidden/>
              </w:rPr>
              <w:tab/>
            </w:r>
            <w:r w:rsidR="00CD056B">
              <w:rPr>
                <w:noProof/>
                <w:webHidden/>
              </w:rPr>
              <w:fldChar w:fldCharType="begin"/>
            </w:r>
            <w:r w:rsidR="00CD056B">
              <w:rPr>
                <w:noProof/>
                <w:webHidden/>
              </w:rPr>
              <w:instrText xml:space="preserve"> PAGEREF _Toc529886408 \h </w:instrText>
            </w:r>
            <w:r w:rsidR="00CD056B">
              <w:rPr>
                <w:noProof/>
                <w:webHidden/>
              </w:rPr>
            </w:r>
            <w:r w:rsidR="00CD056B">
              <w:rPr>
                <w:noProof/>
                <w:webHidden/>
              </w:rPr>
              <w:fldChar w:fldCharType="separate"/>
            </w:r>
            <w:r w:rsidR="006D7EB2">
              <w:rPr>
                <w:noProof/>
                <w:webHidden/>
              </w:rPr>
              <w:t>6</w:t>
            </w:r>
            <w:r w:rsidR="00CD056B">
              <w:rPr>
                <w:noProof/>
                <w:webHidden/>
              </w:rPr>
              <w:fldChar w:fldCharType="end"/>
            </w:r>
          </w:hyperlink>
        </w:p>
        <w:p w14:paraId="7C37E4B4" w14:textId="77777777" w:rsidR="00CD056B" w:rsidRDefault="005D616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886409" w:history="1">
            <w:r w:rsidR="00CD056B" w:rsidRPr="00DC587A">
              <w:rPr>
                <w:rStyle w:val="Hyperlink"/>
                <w:rFonts w:cs="Arial"/>
                <w:noProof/>
              </w:rPr>
              <w:t>3.1.5</w:t>
            </w:r>
            <w:r w:rsidR="00CD05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CD056B" w:rsidRPr="00DC587A">
              <w:rPr>
                <w:rStyle w:val="Hyperlink"/>
                <w:rFonts w:cs="Arial"/>
                <w:noProof/>
              </w:rPr>
              <w:t>SSI_ERR_CODE</w:t>
            </w:r>
            <w:r w:rsidR="00CD056B">
              <w:rPr>
                <w:noProof/>
                <w:webHidden/>
              </w:rPr>
              <w:tab/>
            </w:r>
            <w:r w:rsidR="00CD056B">
              <w:rPr>
                <w:noProof/>
                <w:webHidden/>
              </w:rPr>
              <w:fldChar w:fldCharType="begin"/>
            </w:r>
            <w:r w:rsidR="00CD056B">
              <w:rPr>
                <w:noProof/>
                <w:webHidden/>
              </w:rPr>
              <w:instrText xml:space="preserve"> PAGEREF _Toc529886409 \h </w:instrText>
            </w:r>
            <w:r w:rsidR="00CD056B">
              <w:rPr>
                <w:noProof/>
                <w:webHidden/>
              </w:rPr>
            </w:r>
            <w:r w:rsidR="00CD056B">
              <w:rPr>
                <w:noProof/>
                <w:webHidden/>
              </w:rPr>
              <w:fldChar w:fldCharType="separate"/>
            </w:r>
            <w:r w:rsidR="006D7EB2">
              <w:rPr>
                <w:noProof/>
                <w:webHidden/>
              </w:rPr>
              <w:t>6</w:t>
            </w:r>
            <w:r w:rsidR="00CD056B">
              <w:rPr>
                <w:noProof/>
                <w:webHidden/>
              </w:rPr>
              <w:fldChar w:fldCharType="end"/>
            </w:r>
          </w:hyperlink>
        </w:p>
        <w:p w14:paraId="074DB804" w14:textId="77777777" w:rsidR="00CD056B" w:rsidRDefault="005D616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886410" w:history="1">
            <w:r w:rsidR="00CD056B" w:rsidRPr="00DC587A">
              <w:rPr>
                <w:rStyle w:val="Hyperlink"/>
                <w:rFonts w:cs="Arial"/>
                <w:noProof/>
              </w:rPr>
              <w:t>3.1.6</w:t>
            </w:r>
            <w:r w:rsidR="00CD05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CD056B" w:rsidRPr="00DC587A">
              <w:rPr>
                <w:rStyle w:val="Hyperlink"/>
                <w:rFonts w:cs="Arial"/>
                <w:noProof/>
              </w:rPr>
              <w:t>SSI_PARAMS</w:t>
            </w:r>
            <w:r w:rsidR="00CD056B">
              <w:rPr>
                <w:noProof/>
                <w:webHidden/>
              </w:rPr>
              <w:tab/>
            </w:r>
            <w:r w:rsidR="00CD056B">
              <w:rPr>
                <w:noProof/>
                <w:webHidden/>
              </w:rPr>
              <w:fldChar w:fldCharType="begin"/>
            </w:r>
            <w:r w:rsidR="00CD056B">
              <w:rPr>
                <w:noProof/>
                <w:webHidden/>
              </w:rPr>
              <w:instrText xml:space="preserve"> PAGEREF _Toc529886410 \h </w:instrText>
            </w:r>
            <w:r w:rsidR="00CD056B">
              <w:rPr>
                <w:noProof/>
                <w:webHidden/>
              </w:rPr>
            </w:r>
            <w:r w:rsidR="00CD056B">
              <w:rPr>
                <w:noProof/>
                <w:webHidden/>
              </w:rPr>
              <w:fldChar w:fldCharType="separate"/>
            </w:r>
            <w:r w:rsidR="006D7EB2">
              <w:rPr>
                <w:noProof/>
                <w:webHidden/>
              </w:rPr>
              <w:t>6</w:t>
            </w:r>
            <w:r w:rsidR="00CD056B">
              <w:rPr>
                <w:noProof/>
                <w:webHidden/>
              </w:rPr>
              <w:fldChar w:fldCharType="end"/>
            </w:r>
          </w:hyperlink>
        </w:p>
        <w:p w14:paraId="4B993736" w14:textId="77777777" w:rsidR="00CD056B" w:rsidRDefault="005D61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886411" w:history="1">
            <w:r w:rsidR="00CD056B" w:rsidRPr="00DC587A">
              <w:rPr>
                <w:rStyle w:val="Hyperlink"/>
                <w:rFonts w:cs="Arial"/>
                <w:noProof/>
              </w:rPr>
              <w:t>3.2</w:t>
            </w:r>
            <w:r w:rsidR="00CD05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CD056B" w:rsidRPr="00DC587A">
              <w:rPr>
                <w:rStyle w:val="Hyperlink"/>
                <w:rFonts w:cs="Arial"/>
                <w:noProof/>
              </w:rPr>
              <w:t>Function definition</w:t>
            </w:r>
            <w:r w:rsidR="00CD056B">
              <w:rPr>
                <w:noProof/>
                <w:webHidden/>
              </w:rPr>
              <w:tab/>
            </w:r>
            <w:r w:rsidR="00CD056B">
              <w:rPr>
                <w:noProof/>
                <w:webHidden/>
              </w:rPr>
              <w:fldChar w:fldCharType="begin"/>
            </w:r>
            <w:r w:rsidR="00CD056B">
              <w:rPr>
                <w:noProof/>
                <w:webHidden/>
              </w:rPr>
              <w:instrText xml:space="preserve"> PAGEREF _Toc529886411 \h </w:instrText>
            </w:r>
            <w:r w:rsidR="00CD056B">
              <w:rPr>
                <w:noProof/>
                <w:webHidden/>
              </w:rPr>
            </w:r>
            <w:r w:rsidR="00CD056B">
              <w:rPr>
                <w:noProof/>
                <w:webHidden/>
              </w:rPr>
              <w:fldChar w:fldCharType="separate"/>
            </w:r>
            <w:r w:rsidR="006D7EB2">
              <w:rPr>
                <w:noProof/>
                <w:webHidden/>
              </w:rPr>
              <w:t>8</w:t>
            </w:r>
            <w:r w:rsidR="00CD056B">
              <w:rPr>
                <w:noProof/>
                <w:webHidden/>
              </w:rPr>
              <w:fldChar w:fldCharType="end"/>
            </w:r>
          </w:hyperlink>
        </w:p>
        <w:p w14:paraId="4FE7F094" w14:textId="77777777" w:rsidR="00CD056B" w:rsidRDefault="005D616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886412" w:history="1">
            <w:r w:rsidR="00CD056B" w:rsidRPr="00DC587A">
              <w:rPr>
                <w:rStyle w:val="Hyperlink"/>
                <w:rFonts w:cs="Arial"/>
                <w:noProof/>
              </w:rPr>
              <w:t>3.2.1</w:t>
            </w:r>
            <w:r w:rsidR="00CD05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CD056B" w:rsidRPr="00DC587A">
              <w:rPr>
                <w:rStyle w:val="Hyperlink"/>
                <w:rFonts w:cs="Arial"/>
                <w:noProof/>
              </w:rPr>
              <w:t>ssi_pcm_width_get</w:t>
            </w:r>
            <w:r w:rsidR="00CD056B">
              <w:rPr>
                <w:noProof/>
                <w:webHidden/>
              </w:rPr>
              <w:tab/>
            </w:r>
            <w:r w:rsidR="00CD056B">
              <w:rPr>
                <w:noProof/>
                <w:webHidden/>
              </w:rPr>
              <w:fldChar w:fldCharType="begin"/>
            </w:r>
            <w:r w:rsidR="00CD056B">
              <w:rPr>
                <w:noProof/>
                <w:webHidden/>
              </w:rPr>
              <w:instrText xml:space="preserve"> PAGEREF _Toc529886412 \h </w:instrText>
            </w:r>
            <w:r w:rsidR="00CD056B">
              <w:rPr>
                <w:noProof/>
                <w:webHidden/>
              </w:rPr>
            </w:r>
            <w:r w:rsidR="00CD056B">
              <w:rPr>
                <w:noProof/>
                <w:webHidden/>
              </w:rPr>
              <w:fldChar w:fldCharType="separate"/>
            </w:r>
            <w:r w:rsidR="006D7EB2">
              <w:rPr>
                <w:noProof/>
                <w:webHidden/>
              </w:rPr>
              <w:t>8</w:t>
            </w:r>
            <w:r w:rsidR="00CD056B">
              <w:rPr>
                <w:noProof/>
                <w:webHidden/>
              </w:rPr>
              <w:fldChar w:fldCharType="end"/>
            </w:r>
          </w:hyperlink>
        </w:p>
        <w:p w14:paraId="10052F11" w14:textId="77777777" w:rsidR="00CD056B" w:rsidRDefault="005D616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886413" w:history="1">
            <w:r w:rsidR="00CD056B" w:rsidRPr="00DC587A">
              <w:rPr>
                <w:rStyle w:val="Hyperlink"/>
                <w:rFonts w:cs="Arial"/>
                <w:noProof/>
              </w:rPr>
              <w:t>3.2.2</w:t>
            </w:r>
            <w:r w:rsidR="00CD05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CD056B" w:rsidRPr="00DC587A">
              <w:rPr>
                <w:rStyle w:val="Hyperlink"/>
                <w:rFonts w:cs="Arial"/>
                <w:noProof/>
              </w:rPr>
              <w:t>ssi_setup</w:t>
            </w:r>
            <w:r w:rsidR="00CD056B">
              <w:rPr>
                <w:noProof/>
                <w:webHidden/>
              </w:rPr>
              <w:tab/>
            </w:r>
            <w:r w:rsidR="00CD056B">
              <w:rPr>
                <w:noProof/>
                <w:webHidden/>
              </w:rPr>
              <w:fldChar w:fldCharType="begin"/>
            </w:r>
            <w:r w:rsidR="00CD056B">
              <w:rPr>
                <w:noProof/>
                <w:webHidden/>
              </w:rPr>
              <w:instrText xml:space="preserve"> PAGEREF _Toc529886413 \h </w:instrText>
            </w:r>
            <w:r w:rsidR="00CD056B">
              <w:rPr>
                <w:noProof/>
                <w:webHidden/>
              </w:rPr>
            </w:r>
            <w:r w:rsidR="00CD056B">
              <w:rPr>
                <w:noProof/>
                <w:webHidden/>
              </w:rPr>
              <w:fldChar w:fldCharType="separate"/>
            </w:r>
            <w:r w:rsidR="006D7EB2">
              <w:rPr>
                <w:noProof/>
                <w:webHidden/>
              </w:rPr>
              <w:t>9</w:t>
            </w:r>
            <w:r w:rsidR="00CD056B">
              <w:rPr>
                <w:noProof/>
                <w:webHidden/>
              </w:rPr>
              <w:fldChar w:fldCharType="end"/>
            </w:r>
          </w:hyperlink>
        </w:p>
        <w:p w14:paraId="31EB55BA" w14:textId="77777777" w:rsidR="00CD056B" w:rsidRDefault="005D616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886414" w:history="1">
            <w:r w:rsidR="00CD056B" w:rsidRPr="00DC587A">
              <w:rPr>
                <w:rStyle w:val="Hyperlink"/>
                <w:rFonts w:eastAsia="Times New Roman" w:cs="Arial"/>
                <w:bCs/>
                <w:noProof/>
              </w:rPr>
              <w:t>3.2.3</w:t>
            </w:r>
            <w:r w:rsidR="00CD05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CD056B" w:rsidRPr="00DC587A">
              <w:rPr>
                <w:rStyle w:val="Hyperlink"/>
                <w:rFonts w:cs="Arial"/>
                <w:noProof/>
              </w:rPr>
              <w:t>ssi_start</w:t>
            </w:r>
            <w:r w:rsidR="00CD056B">
              <w:rPr>
                <w:noProof/>
                <w:webHidden/>
              </w:rPr>
              <w:tab/>
            </w:r>
            <w:r w:rsidR="00CD056B">
              <w:rPr>
                <w:noProof/>
                <w:webHidden/>
              </w:rPr>
              <w:fldChar w:fldCharType="begin"/>
            </w:r>
            <w:r w:rsidR="00CD056B">
              <w:rPr>
                <w:noProof/>
                <w:webHidden/>
              </w:rPr>
              <w:instrText xml:space="preserve"> PAGEREF _Toc529886414 \h </w:instrText>
            </w:r>
            <w:r w:rsidR="00CD056B">
              <w:rPr>
                <w:noProof/>
                <w:webHidden/>
              </w:rPr>
            </w:r>
            <w:r w:rsidR="00CD056B">
              <w:rPr>
                <w:noProof/>
                <w:webHidden/>
              </w:rPr>
              <w:fldChar w:fldCharType="separate"/>
            </w:r>
            <w:r w:rsidR="006D7EB2">
              <w:rPr>
                <w:noProof/>
                <w:webHidden/>
              </w:rPr>
              <w:t>12</w:t>
            </w:r>
            <w:r w:rsidR="00CD056B">
              <w:rPr>
                <w:noProof/>
                <w:webHidden/>
              </w:rPr>
              <w:fldChar w:fldCharType="end"/>
            </w:r>
          </w:hyperlink>
        </w:p>
        <w:p w14:paraId="2C447D0A" w14:textId="77777777" w:rsidR="00CD056B" w:rsidRDefault="005D616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886415" w:history="1">
            <w:r w:rsidR="00CD056B" w:rsidRPr="00DC587A">
              <w:rPr>
                <w:rStyle w:val="Hyperlink"/>
                <w:rFonts w:eastAsia="Times New Roman" w:cs="Arial"/>
                <w:bCs/>
                <w:noProof/>
              </w:rPr>
              <w:t>3.2.4</w:t>
            </w:r>
            <w:r w:rsidR="00CD05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CD056B" w:rsidRPr="00DC587A">
              <w:rPr>
                <w:rStyle w:val="Hyperlink"/>
                <w:rFonts w:cs="Arial"/>
                <w:noProof/>
              </w:rPr>
              <w:t>ssi_stop</w:t>
            </w:r>
            <w:r w:rsidR="00CD056B">
              <w:rPr>
                <w:noProof/>
                <w:webHidden/>
              </w:rPr>
              <w:tab/>
            </w:r>
            <w:r w:rsidR="00CD056B">
              <w:rPr>
                <w:noProof/>
                <w:webHidden/>
              </w:rPr>
              <w:fldChar w:fldCharType="begin"/>
            </w:r>
            <w:r w:rsidR="00CD056B">
              <w:rPr>
                <w:noProof/>
                <w:webHidden/>
              </w:rPr>
              <w:instrText xml:space="preserve"> PAGEREF _Toc529886415 \h </w:instrText>
            </w:r>
            <w:r w:rsidR="00CD056B">
              <w:rPr>
                <w:noProof/>
                <w:webHidden/>
              </w:rPr>
            </w:r>
            <w:r w:rsidR="00CD056B">
              <w:rPr>
                <w:noProof/>
                <w:webHidden/>
              </w:rPr>
              <w:fldChar w:fldCharType="separate"/>
            </w:r>
            <w:r w:rsidR="006D7EB2">
              <w:rPr>
                <w:noProof/>
                <w:webHidden/>
              </w:rPr>
              <w:t>13</w:t>
            </w:r>
            <w:r w:rsidR="00CD056B">
              <w:rPr>
                <w:noProof/>
                <w:webHidden/>
              </w:rPr>
              <w:fldChar w:fldCharType="end"/>
            </w:r>
          </w:hyperlink>
        </w:p>
        <w:p w14:paraId="5A7DB283" w14:textId="77777777" w:rsidR="00CD056B" w:rsidRDefault="005D616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886416" w:history="1">
            <w:r w:rsidR="00CD056B" w:rsidRPr="00DC587A">
              <w:rPr>
                <w:rStyle w:val="Hyperlink"/>
                <w:rFonts w:cs="Arial"/>
                <w:noProof/>
              </w:rPr>
              <w:t>3.2.5</w:t>
            </w:r>
            <w:r w:rsidR="00CD05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CD056B" w:rsidRPr="00DC587A">
              <w:rPr>
                <w:rStyle w:val="Hyperlink"/>
                <w:rFonts w:eastAsia="Times New Roman" w:cs="Arial"/>
                <w:noProof/>
              </w:rPr>
              <w:t>ssi_check_available_module</w:t>
            </w:r>
            <w:r w:rsidR="00CD056B">
              <w:rPr>
                <w:noProof/>
                <w:webHidden/>
              </w:rPr>
              <w:tab/>
            </w:r>
            <w:r w:rsidR="00CD056B">
              <w:rPr>
                <w:noProof/>
                <w:webHidden/>
              </w:rPr>
              <w:fldChar w:fldCharType="begin"/>
            </w:r>
            <w:r w:rsidR="00CD056B">
              <w:rPr>
                <w:noProof/>
                <w:webHidden/>
              </w:rPr>
              <w:instrText xml:space="preserve"> PAGEREF _Toc529886416 \h </w:instrText>
            </w:r>
            <w:r w:rsidR="00CD056B">
              <w:rPr>
                <w:noProof/>
                <w:webHidden/>
              </w:rPr>
            </w:r>
            <w:r w:rsidR="00CD056B">
              <w:rPr>
                <w:noProof/>
                <w:webHidden/>
              </w:rPr>
              <w:fldChar w:fldCharType="separate"/>
            </w:r>
            <w:r w:rsidR="006D7EB2">
              <w:rPr>
                <w:noProof/>
                <w:webHidden/>
              </w:rPr>
              <w:t>14</w:t>
            </w:r>
            <w:r w:rsidR="00CD056B">
              <w:rPr>
                <w:noProof/>
                <w:webHidden/>
              </w:rPr>
              <w:fldChar w:fldCharType="end"/>
            </w:r>
          </w:hyperlink>
        </w:p>
        <w:p w14:paraId="2336292D" w14:textId="77777777" w:rsidR="00CD056B" w:rsidRDefault="005D616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886417" w:history="1">
            <w:r w:rsidR="00CD056B" w:rsidRPr="00DC587A">
              <w:rPr>
                <w:rStyle w:val="Hyperlink"/>
                <w:rFonts w:eastAsia="Times New Roman" w:cs="Arial"/>
                <w:bCs/>
                <w:noProof/>
              </w:rPr>
              <w:t>3.2.6</w:t>
            </w:r>
            <w:r w:rsidR="00CD05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CD056B" w:rsidRPr="00DC587A">
              <w:rPr>
                <w:rStyle w:val="Hyperlink"/>
                <w:rFonts w:cs="Arial"/>
                <w:noProof/>
              </w:rPr>
              <w:t>ssi_get_register_base</w:t>
            </w:r>
            <w:r w:rsidR="00CD056B">
              <w:rPr>
                <w:noProof/>
                <w:webHidden/>
              </w:rPr>
              <w:tab/>
            </w:r>
            <w:r w:rsidR="00CD056B">
              <w:rPr>
                <w:noProof/>
                <w:webHidden/>
              </w:rPr>
              <w:fldChar w:fldCharType="begin"/>
            </w:r>
            <w:r w:rsidR="00CD056B">
              <w:rPr>
                <w:noProof/>
                <w:webHidden/>
              </w:rPr>
              <w:instrText xml:space="preserve"> PAGEREF _Toc529886417 \h </w:instrText>
            </w:r>
            <w:r w:rsidR="00CD056B">
              <w:rPr>
                <w:noProof/>
                <w:webHidden/>
              </w:rPr>
            </w:r>
            <w:r w:rsidR="00CD056B">
              <w:rPr>
                <w:noProof/>
                <w:webHidden/>
              </w:rPr>
              <w:fldChar w:fldCharType="separate"/>
            </w:r>
            <w:r w:rsidR="006D7EB2">
              <w:rPr>
                <w:noProof/>
                <w:webHidden/>
              </w:rPr>
              <w:t>15</w:t>
            </w:r>
            <w:r w:rsidR="00CD056B">
              <w:rPr>
                <w:noProof/>
                <w:webHidden/>
              </w:rPr>
              <w:fldChar w:fldCharType="end"/>
            </w:r>
          </w:hyperlink>
        </w:p>
        <w:p w14:paraId="6FD6782A" w14:textId="77777777" w:rsidR="00CD056B" w:rsidRDefault="005D616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886418" w:history="1">
            <w:r w:rsidR="00CD056B" w:rsidRPr="00DC587A">
              <w:rPr>
                <w:rStyle w:val="Hyperlink"/>
                <w:rFonts w:cs="Arial"/>
                <w:noProof/>
              </w:rPr>
              <w:t>3.2.7</w:t>
            </w:r>
            <w:r w:rsidR="00CD05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CD056B" w:rsidRPr="00DC587A">
              <w:rPr>
                <w:rStyle w:val="Hyperlink"/>
                <w:rFonts w:cs="Arial"/>
                <w:noProof/>
              </w:rPr>
              <w:t>ssi_master_get</w:t>
            </w:r>
            <w:r w:rsidR="00CD056B">
              <w:rPr>
                <w:noProof/>
                <w:webHidden/>
              </w:rPr>
              <w:tab/>
            </w:r>
            <w:r w:rsidR="00CD056B">
              <w:rPr>
                <w:noProof/>
                <w:webHidden/>
              </w:rPr>
              <w:fldChar w:fldCharType="begin"/>
            </w:r>
            <w:r w:rsidR="00CD056B">
              <w:rPr>
                <w:noProof/>
                <w:webHidden/>
              </w:rPr>
              <w:instrText xml:space="preserve"> PAGEREF _Toc529886418 \h </w:instrText>
            </w:r>
            <w:r w:rsidR="00CD056B">
              <w:rPr>
                <w:noProof/>
                <w:webHidden/>
              </w:rPr>
            </w:r>
            <w:r w:rsidR="00CD056B">
              <w:rPr>
                <w:noProof/>
                <w:webHidden/>
              </w:rPr>
              <w:fldChar w:fldCharType="separate"/>
            </w:r>
            <w:r w:rsidR="006D7EB2">
              <w:rPr>
                <w:noProof/>
                <w:webHidden/>
              </w:rPr>
              <w:t>17</w:t>
            </w:r>
            <w:r w:rsidR="00CD056B">
              <w:rPr>
                <w:noProof/>
                <w:webHidden/>
              </w:rPr>
              <w:fldChar w:fldCharType="end"/>
            </w:r>
          </w:hyperlink>
        </w:p>
        <w:p w14:paraId="11CCD4C7" w14:textId="77777777" w:rsidR="00CD056B" w:rsidRDefault="005D616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886419" w:history="1">
            <w:r w:rsidR="00CD056B" w:rsidRPr="00DC587A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D05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CD056B" w:rsidRPr="00DC587A">
              <w:rPr>
                <w:rStyle w:val="Hyperlink"/>
                <w:rFonts w:cs="Arial"/>
                <w:noProof/>
              </w:rPr>
              <w:t>Revision history</w:t>
            </w:r>
            <w:r w:rsidR="00CD056B">
              <w:rPr>
                <w:noProof/>
                <w:webHidden/>
              </w:rPr>
              <w:tab/>
            </w:r>
            <w:r w:rsidR="00CD056B">
              <w:rPr>
                <w:noProof/>
                <w:webHidden/>
              </w:rPr>
              <w:fldChar w:fldCharType="begin"/>
            </w:r>
            <w:r w:rsidR="00CD056B">
              <w:rPr>
                <w:noProof/>
                <w:webHidden/>
              </w:rPr>
              <w:instrText xml:space="preserve"> PAGEREF _Toc529886419 \h </w:instrText>
            </w:r>
            <w:r w:rsidR="00CD056B">
              <w:rPr>
                <w:noProof/>
                <w:webHidden/>
              </w:rPr>
            </w:r>
            <w:r w:rsidR="00CD056B">
              <w:rPr>
                <w:noProof/>
                <w:webHidden/>
              </w:rPr>
              <w:fldChar w:fldCharType="separate"/>
            </w:r>
            <w:r w:rsidR="006D7EB2">
              <w:rPr>
                <w:noProof/>
                <w:webHidden/>
              </w:rPr>
              <w:t>18</w:t>
            </w:r>
            <w:r w:rsidR="00CD056B">
              <w:rPr>
                <w:noProof/>
                <w:webHidden/>
              </w:rPr>
              <w:fldChar w:fldCharType="end"/>
            </w:r>
          </w:hyperlink>
        </w:p>
        <w:p w14:paraId="1117CC06" w14:textId="1099047A" w:rsidR="002A509D" w:rsidRDefault="00A25F6D" w:rsidP="00106FEB">
          <w:pPr>
            <w:pStyle w:val="TOC1"/>
            <w:rPr>
              <w:rFonts w:cs="Arial"/>
              <w:lang w:val="ja-JP"/>
            </w:rPr>
          </w:pPr>
          <w:r>
            <w:rPr>
              <w:rFonts w:cs="Arial"/>
              <w:sz w:val="20"/>
            </w:rPr>
            <w:fldChar w:fldCharType="end"/>
          </w:r>
        </w:p>
      </w:sdtContent>
    </w:sdt>
    <w:p w14:paraId="6010CAF4" w14:textId="16A9F48F" w:rsidR="00C77786" w:rsidRPr="002A509D" w:rsidRDefault="00C77786" w:rsidP="002A509D">
      <w:pPr>
        <w:rPr>
          <w:rFonts w:ascii="Arial" w:hAnsi="Arial" w:cs="Arial"/>
        </w:rPr>
      </w:pPr>
      <w:r w:rsidRPr="0006281E">
        <w:rPr>
          <w:rFonts w:ascii="Arial" w:hAnsi="Arial" w:cs="Arial"/>
        </w:rPr>
        <w:br w:type="page"/>
      </w:r>
    </w:p>
    <w:p w14:paraId="7F46D3BF" w14:textId="629F11BD" w:rsidR="008932E2" w:rsidRPr="0006281E" w:rsidRDefault="00B33FC9" w:rsidP="00C77786">
      <w:pPr>
        <w:pStyle w:val="Arial16pt0mm403"/>
        <w:rPr>
          <w:rFonts w:ascii="Arial" w:hAnsi="Arial" w:cs="Arial"/>
        </w:rPr>
      </w:pPr>
      <w:r w:rsidRPr="0006281E">
        <w:rPr>
          <w:rFonts w:ascii="Arial" w:hAnsi="Arial" w:cs="Arial"/>
        </w:rPr>
        <w:lastRenderedPageBreak/>
        <w:t>List of Figures</w:t>
      </w:r>
      <w:bookmarkEnd w:id="0"/>
    </w:p>
    <w:p w14:paraId="45E5B9FA" w14:textId="77777777" w:rsidR="000D5B4B" w:rsidRDefault="00951C3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"Figure" </w:instrText>
      </w:r>
      <w:r>
        <w:rPr>
          <w:rFonts w:cs="Arial"/>
        </w:rPr>
        <w:fldChar w:fldCharType="separate"/>
      </w:r>
      <w:hyperlink w:anchor="_Toc529886378" w:history="1">
        <w:r w:rsidR="000D5B4B" w:rsidRPr="00A248D1">
          <w:rPr>
            <w:rStyle w:val="Hyperlink"/>
            <w:rFonts w:cs="Arial"/>
            <w:noProof/>
          </w:rPr>
          <w:t>Figure 1</w:t>
        </w:r>
        <w:r w:rsidR="000D5B4B" w:rsidRPr="00A248D1">
          <w:rPr>
            <w:rStyle w:val="Hyperlink"/>
            <w:rFonts w:cs="Arial"/>
            <w:noProof/>
          </w:rPr>
          <w:noBreakHyphen/>
          <w:t>1 The software architecture</w:t>
        </w:r>
        <w:r w:rsidR="000D5B4B">
          <w:rPr>
            <w:noProof/>
            <w:webHidden/>
          </w:rPr>
          <w:tab/>
        </w:r>
        <w:r w:rsidR="000D5B4B">
          <w:rPr>
            <w:noProof/>
            <w:webHidden/>
          </w:rPr>
          <w:fldChar w:fldCharType="begin"/>
        </w:r>
        <w:r w:rsidR="000D5B4B">
          <w:rPr>
            <w:noProof/>
            <w:webHidden/>
          </w:rPr>
          <w:instrText xml:space="preserve"> PAGEREF _Toc529886378 \h </w:instrText>
        </w:r>
        <w:r w:rsidR="000D5B4B">
          <w:rPr>
            <w:noProof/>
            <w:webHidden/>
          </w:rPr>
        </w:r>
        <w:r w:rsidR="000D5B4B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3</w:t>
        </w:r>
        <w:r w:rsidR="000D5B4B">
          <w:rPr>
            <w:noProof/>
            <w:webHidden/>
          </w:rPr>
          <w:fldChar w:fldCharType="end"/>
        </w:r>
      </w:hyperlink>
    </w:p>
    <w:p w14:paraId="191C8EF4" w14:textId="77777777" w:rsidR="000D5B4B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886379" w:history="1">
        <w:r w:rsidR="000D5B4B" w:rsidRPr="00A248D1">
          <w:rPr>
            <w:rStyle w:val="Hyperlink"/>
            <w:rFonts w:cs="Arial"/>
            <w:noProof/>
          </w:rPr>
          <w:t>Figure 3</w:t>
        </w:r>
        <w:r w:rsidR="000D5B4B" w:rsidRPr="00A248D1">
          <w:rPr>
            <w:rStyle w:val="Hyperlink"/>
            <w:rFonts w:cs="Arial"/>
            <w:noProof/>
          </w:rPr>
          <w:noBreakHyphen/>
          <w:t>1 ssi_pcm_width_get flowchart</w:t>
        </w:r>
        <w:r w:rsidR="000D5B4B">
          <w:rPr>
            <w:noProof/>
            <w:webHidden/>
          </w:rPr>
          <w:tab/>
        </w:r>
        <w:r w:rsidR="000D5B4B">
          <w:rPr>
            <w:noProof/>
            <w:webHidden/>
          </w:rPr>
          <w:fldChar w:fldCharType="begin"/>
        </w:r>
        <w:r w:rsidR="000D5B4B">
          <w:rPr>
            <w:noProof/>
            <w:webHidden/>
          </w:rPr>
          <w:instrText xml:space="preserve"> PAGEREF _Toc529886379 \h </w:instrText>
        </w:r>
        <w:r w:rsidR="000D5B4B">
          <w:rPr>
            <w:noProof/>
            <w:webHidden/>
          </w:rPr>
        </w:r>
        <w:r w:rsidR="000D5B4B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8</w:t>
        </w:r>
        <w:r w:rsidR="000D5B4B">
          <w:rPr>
            <w:noProof/>
            <w:webHidden/>
          </w:rPr>
          <w:fldChar w:fldCharType="end"/>
        </w:r>
      </w:hyperlink>
    </w:p>
    <w:p w14:paraId="77A4E607" w14:textId="77777777" w:rsidR="000D5B4B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886380" w:history="1">
        <w:r w:rsidR="000D5B4B" w:rsidRPr="00A248D1">
          <w:rPr>
            <w:rStyle w:val="Hyperlink"/>
            <w:rFonts w:cs="Arial"/>
            <w:noProof/>
          </w:rPr>
          <w:t>Figure 3</w:t>
        </w:r>
        <w:r w:rsidR="000D5B4B" w:rsidRPr="00A248D1">
          <w:rPr>
            <w:rStyle w:val="Hyperlink"/>
            <w:rFonts w:cs="Arial"/>
            <w:noProof/>
          </w:rPr>
          <w:noBreakHyphen/>
          <w:t>2 ssi_setup flowchart</w:t>
        </w:r>
        <w:r w:rsidR="000D5B4B">
          <w:rPr>
            <w:noProof/>
            <w:webHidden/>
          </w:rPr>
          <w:tab/>
        </w:r>
        <w:r w:rsidR="000D5B4B">
          <w:rPr>
            <w:noProof/>
            <w:webHidden/>
          </w:rPr>
          <w:fldChar w:fldCharType="begin"/>
        </w:r>
        <w:r w:rsidR="000D5B4B">
          <w:rPr>
            <w:noProof/>
            <w:webHidden/>
          </w:rPr>
          <w:instrText xml:space="preserve"> PAGEREF _Toc529886380 \h </w:instrText>
        </w:r>
        <w:r w:rsidR="000D5B4B">
          <w:rPr>
            <w:noProof/>
            <w:webHidden/>
          </w:rPr>
        </w:r>
        <w:r w:rsidR="000D5B4B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11</w:t>
        </w:r>
        <w:r w:rsidR="000D5B4B">
          <w:rPr>
            <w:noProof/>
            <w:webHidden/>
          </w:rPr>
          <w:fldChar w:fldCharType="end"/>
        </w:r>
      </w:hyperlink>
    </w:p>
    <w:p w14:paraId="0C198E03" w14:textId="77777777" w:rsidR="000D5B4B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886381" w:history="1">
        <w:r w:rsidR="000D5B4B" w:rsidRPr="00A248D1">
          <w:rPr>
            <w:rStyle w:val="Hyperlink"/>
            <w:rFonts w:cs="Arial"/>
            <w:noProof/>
          </w:rPr>
          <w:t>Figure 3</w:t>
        </w:r>
        <w:r w:rsidR="000D5B4B" w:rsidRPr="00A248D1">
          <w:rPr>
            <w:rStyle w:val="Hyperlink"/>
            <w:rFonts w:cs="Arial"/>
            <w:noProof/>
          </w:rPr>
          <w:noBreakHyphen/>
          <w:t>3 ssi_start flowchart</w:t>
        </w:r>
        <w:r w:rsidR="000D5B4B">
          <w:rPr>
            <w:noProof/>
            <w:webHidden/>
          </w:rPr>
          <w:tab/>
        </w:r>
        <w:r w:rsidR="000D5B4B">
          <w:rPr>
            <w:noProof/>
            <w:webHidden/>
          </w:rPr>
          <w:fldChar w:fldCharType="begin"/>
        </w:r>
        <w:r w:rsidR="000D5B4B">
          <w:rPr>
            <w:noProof/>
            <w:webHidden/>
          </w:rPr>
          <w:instrText xml:space="preserve"> PAGEREF _Toc529886381 \h </w:instrText>
        </w:r>
        <w:r w:rsidR="000D5B4B">
          <w:rPr>
            <w:noProof/>
            <w:webHidden/>
          </w:rPr>
        </w:r>
        <w:r w:rsidR="000D5B4B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12</w:t>
        </w:r>
        <w:r w:rsidR="000D5B4B">
          <w:rPr>
            <w:noProof/>
            <w:webHidden/>
          </w:rPr>
          <w:fldChar w:fldCharType="end"/>
        </w:r>
      </w:hyperlink>
    </w:p>
    <w:p w14:paraId="4B69B91E" w14:textId="77777777" w:rsidR="000D5B4B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886382" w:history="1">
        <w:r w:rsidR="000D5B4B" w:rsidRPr="00A248D1">
          <w:rPr>
            <w:rStyle w:val="Hyperlink"/>
            <w:rFonts w:cs="Arial"/>
            <w:noProof/>
          </w:rPr>
          <w:t>Figure 3</w:t>
        </w:r>
        <w:r w:rsidR="000D5B4B" w:rsidRPr="00A248D1">
          <w:rPr>
            <w:rStyle w:val="Hyperlink"/>
            <w:rFonts w:cs="Arial"/>
            <w:noProof/>
          </w:rPr>
          <w:noBreakHyphen/>
          <w:t>4 ssi_stop flowchart</w:t>
        </w:r>
        <w:r w:rsidR="000D5B4B">
          <w:rPr>
            <w:noProof/>
            <w:webHidden/>
          </w:rPr>
          <w:tab/>
        </w:r>
        <w:r w:rsidR="000D5B4B">
          <w:rPr>
            <w:noProof/>
            <w:webHidden/>
          </w:rPr>
          <w:fldChar w:fldCharType="begin"/>
        </w:r>
        <w:r w:rsidR="000D5B4B">
          <w:rPr>
            <w:noProof/>
            <w:webHidden/>
          </w:rPr>
          <w:instrText xml:space="preserve"> PAGEREF _Toc529886382 \h </w:instrText>
        </w:r>
        <w:r w:rsidR="000D5B4B">
          <w:rPr>
            <w:noProof/>
            <w:webHidden/>
          </w:rPr>
        </w:r>
        <w:r w:rsidR="000D5B4B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13</w:t>
        </w:r>
        <w:r w:rsidR="000D5B4B">
          <w:rPr>
            <w:noProof/>
            <w:webHidden/>
          </w:rPr>
          <w:fldChar w:fldCharType="end"/>
        </w:r>
      </w:hyperlink>
    </w:p>
    <w:p w14:paraId="31EF9E4C" w14:textId="77777777" w:rsidR="000D5B4B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886383" w:history="1">
        <w:r w:rsidR="000D5B4B" w:rsidRPr="00A248D1">
          <w:rPr>
            <w:rStyle w:val="Hyperlink"/>
            <w:rFonts w:cs="Arial"/>
            <w:noProof/>
          </w:rPr>
          <w:t>Figure 3</w:t>
        </w:r>
        <w:r w:rsidR="000D5B4B" w:rsidRPr="00A248D1">
          <w:rPr>
            <w:rStyle w:val="Hyperlink"/>
            <w:rFonts w:cs="Arial"/>
            <w:noProof/>
          </w:rPr>
          <w:noBreakHyphen/>
          <w:t>5 ssi_check_available_module flowchart</w:t>
        </w:r>
        <w:r w:rsidR="000D5B4B">
          <w:rPr>
            <w:noProof/>
            <w:webHidden/>
          </w:rPr>
          <w:tab/>
        </w:r>
        <w:r w:rsidR="000D5B4B">
          <w:rPr>
            <w:noProof/>
            <w:webHidden/>
          </w:rPr>
          <w:fldChar w:fldCharType="begin"/>
        </w:r>
        <w:r w:rsidR="000D5B4B">
          <w:rPr>
            <w:noProof/>
            <w:webHidden/>
          </w:rPr>
          <w:instrText xml:space="preserve"> PAGEREF _Toc529886383 \h </w:instrText>
        </w:r>
        <w:r w:rsidR="000D5B4B">
          <w:rPr>
            <w:noProof/>
            <w:webHidden/>
          </w:rPr>
        </w:r>
        <w:r w:rsidR="000D5B4B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14</w:t>
        </w:r>
        <w:r w:rsidR="000D5B4B">
          <w:rPr>
            <w:noProof/>
            <w:webHidden/>
          </w:rPr>
          <w:fldChar w:fldCharType="end"/>
        </w:r>
      </w:hyperlink>
    </w:p>
    <w:p w14:paraId="5098A0C0" w14:textId="77777777" w:rsidR="000D5B4B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886384" w:history="1">
        <w:r w:rsidR="000D5B4B" w:rsidRPr="00A248D1">
          <w:rPr>
            <w:rStyle w:val="Hyperlink"/>
            <w:rFonts w:cs="Arial"/>
            <w:noProof/>
          </w:rPr>
          <w:t>Figure 3</w:t>
        </w:r>
        <w:r w:rsidR="000D5B4B" w:rsidRPr="00A248D1">
          <w:rPr>
            <w:rStyle w:val="Hyperlink"/>
            <w:rFonts w:cs="Arial"/>
            <w:noProof/>
          </w:rPr>
          <w:noBreakHyphen/>
          <w:t>6 ssi_get_register_base flowchart</w:t>
        </w:r>
        <w:r w:rsidR="000D5B4B">
          <w:rPr>
            <w:noProof/>
            <w:webHidden/>
          </w:rPr>
          <w:tab/>
        </w:r>
        <w:r w:rsidR="000D5B4B">
          <w:rPr>
            <w:noProof/>
            <w:webHidden/>
          </w:rPr>
          <w:fldChar w:fldCharType="begin"/>
        </w:r>
        <w:r w:rsidR="000D5B4B">
          <w:rPr>
            <w:noProof/>
            <w:webHidden/>
          </w:rPr>
          <w:instrText xml:space="preserve"> PAGEREF _Toc529886384 \h </w:instrText>
        </w:r>
        <w:r w:rsidR="000D5B4B">
          <w:rPr>
            <w:noProof/>
            <w:webHidden/>
          </w:rPr>
        </w:r>
        <w:r w:rsidR="000D5B4B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16</w:t>
        </w:r>
        <w:r w:rsidR="000D5B4B">
          <w:rPr>
            <w:noProof/>
            <w:webHidden/>
          </w:rPr>
          <w:fldChar w:fldCharType="end"/>
        </w:r>
      </w:hyperlink>
    </w:p>
    <w:p w14:paraId="0A5BC91C" w14:textId="77777777" w:rsidR="000D5B4B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886385" w:history="1">
        <w:r w:rsidR="000D5B4B" w:rsidRPr="00A248D1">
          <w:rPr>
            <w:rStyle w:val="Hyperlink"/>
            <w:rFonts w:cs="Arial"/>
            <w:noProof/>
          </w:rPr>
          <w:t>Figure 3</w:t>
        </w:r>
        <w:r w:rsidR="000D5B4B" w:rsidRPr="00A248D1">
          <w:rPr>
            <w:rStyle w:val="Hyperlink"/>
            <w:rFonts w:cs="Arial"/>
            <w:noProof/>
          </w:rPr>
          <w:noBreakHyphen/>
          <w:t>7 ssi_master_get flowchart</w:t>
        </w:r>
        <w:r w:rsidR="000D5B4B">
          <w:rPr>
            <w:noProof/>
            <w:webHidden/>
          </w:rPr>
          <w:tab/>
        </w:r>
        <w:r w:rsidR="000D5B4B">
          <w:rPr>
            <w:noProof/>
            <w:webHidden/>
          </w:rPr>
          <w:fldChar w:fldCharType="begin"/>
        </w:r>
        <w:r w:rsidR="000D5B4B">
          <w:rPr>
            <w:noProof/>
            <w:webHidden/>
          </w:rPr>
          <w:instrText xml:space="preserve"> PAGEREF _Toc529886385 \h </w:instrText>
        </w:r>
        <w:r w:rsidR="000D5B4B">
          <w:rPr>
            <w:noProof/>
            <w:webHidden/>
          </w:rPr>
        </w:r>
        <w:r w:rsidR="000D5B4B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17</w:t>
        </w:r>
        <w:r w:rsidR="000D5B4B">
          <w:rPr>
            <w:noProof/>
            <w:webHidden/>
          </w:rPr>
          <w:fldChar w:fldCharType="end"/>
        </w:r>
      </w:hyperlink>
    </w:p>
    <w:p w14:paraId="569950B9" w14:textId="3DFCFB6C" w:rsidR="0089129E" w:rsidRPr="0006281E" w:rsidRDefault="00951C3A" w:rsidP="008932E2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08E9C626" w14:textId="77777777" w:rsidR="00CD056B" w:rsidRDefault="0089129E" w:rsidP="0089129E">
      <w:pPr>
        <w:pStyle w:val="Arial16pt0mm403"/>
        <w:rPr>
          <w:noProof/>
        </w:rPr>
      </w:pPr>
      <w:r w:rsidRPr="0006281E">
        <w:rPr>
          <w:rFonts w:ascii="Arial" w:hAnsi="Arial" w:cs="Arial"/>
        </w:rPr>
        <w:t>List of Table</w:t>
      </w:r>
      <w:r w:rsidRPr="0006281E">
        <w:rPr>
          <w:rFonts w:ascii="Arial" w:hAnsi="Arial" w:cs="Arial"/>
        </w:rPr>
        <w:fldChar w:fldCharType="begin"/>
      </w:r>
      <w:r w:rsidRPr="0006281E">
        <w:rPr>
          <w:rFonts w:ascii="Arial" w:hAnsi="Arial" w:cs="Arial"/>
        </w:rPr>
        <w:instrText xml:space="preserve"> TOC \h \z \c "Table" </w:instrText>
      </w:r>
      <w:r w:rsidRPr="0006281E">
        <w:rPr>
          <w:rFonts w:ascii="Arial" w:hAnsi="Arial" w:cs="Arial"/>
        </w:rPr>
        <w:fldChar w:fldCharType="separate"/>
      </w:r>
    </w:p>
    <w:p w14:paraId="0B6355FB" w14:textId="77777777" w:rsidR="00CD056B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886391" w:history="1">
        <w:r w:rsidR="00CD056B" w:rsidRPr="004C3889">
          <w:rPr>
            <w:rStyle w:val="Hyperlink"/>
            <w:rFonts w:cs="Arial"/>
            <w:noProof/>
          </w:rPr>
          <w:t>Table 2</w:t>
        </w:r>
        <w:r w:rsidR="00CD056B" w:rsidRPr="004C3889">
          <w:rPr>
            <w:rStyle w:val="Hyperlink"/>
            <w:rFonts w:cs="Arial"/>
            <w:noProof/>
          </w:rPr>
          <w:noBreakHyphen/>
          <w:t>1 Function list</w:t>
        </w:r>
        <w:r w:rsidR="00CD056B">
          <w:rPr>
            <w:noProof/>
            <w:webHidden/>
          </w:rPr>
          <w:tab/>
        </w:r>
        <w:r w:rsidR="00CD056B">
          <w:rPr>
            <w:noProof/>
            <w:webHidden/>
          </w:rPr>
          <w:fldChar w:fldCharType="begin"/>
        </w:r>
        <w:r w:rsidR="00CD056B">
          <w:rPr>
            <w:noProof/>
            <w:webHidden/>
          </w:rPr>
          <w:instrText xml:space="preserve"> PAGEREF _Toc529886391 \h </w:instrText>
        </w:r>
        <w:r w:rsidR="00CD056B">
          <w:rPr>
            <w:noProof/>
            <w:webHidden/>
          </w:rPr>
        </w:r>
        <w:r w:rsidR="00CD056B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4</w:t>
        </w:r>
        <w:r w:rsidR="00CD056B">
          <w:rPr>
            <w:noProof/>
            <w:webHidden/>
          </w:rPr>
          <w:fldChar w:fldCharType="end"/>
        </w:r>
      </w:hyperlink>
    </w:p>
    <w:p w14:paraId="7CE63E2B" w14:textId="77777777" w:rsidR="00CD056B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886392" w:history="1">
        <w:r w:rsidR="00CD056B" w:rsidRPr="004C3889">
          <w:rPr>
            <w:rStyle w:val="Hyperlink"/>
            <w:rFonts w:cs="Arial"/>
            <w:noProof/>
          </w:rPr>
          <w:t>Table 3</w:t>
        </w:r>
        <w:r w:rsidR="00CD056B" w:rsidRPr="004C3889">
          <w:rPr>
            <w:rStyle w:val="Hyperlink"/>
            <w:rFonts w:cs="Arial"/>
            <w:noProof/>
          </w:rPr>
          <w:noBreakHyphen/>
          <w:t>1 SSI_MODULES type information</w:t>
        </w:r>
        <w:r w:rsidR="00CD056B">
          <w:rPr>
            <w:noProof/>
            <w:webHidden/>
          </w:rPr>
          <w:tab/>
        </w:r>
        <w:r w:rsidR="00CD056B">
          <w:rPr>
            <w:noProof/>
            <w:webHidden/>
          </w:rPr>
          <w:fldChar w:fldCharType="begin"/>
        </w:r>
        <w:r w:rsidR="00CD056B">
          <w:rPr>
            <w:noProof/>
            <w:webHidden/>
          </w:rPr>
          <w:instrText xml:space="preserve"> PAGEREF _Toc529886392 \h </w:instrText>
        </w:r>
        <w:r w:rsidR="00CD056B">
          <w:rPr>
            <w:noProof/>
            <w:webHidden/>
          </w:rPr>
        </w:r>
        <w:r w:rsidR="00CD056B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5</w:t>
        </w:r>
        <w:r w:rsidR="00CD056B">
          <w:rPr>
            <w:noProof/>
            <w:webHidden/>
          </w:rPr>
          <w:fldChar w:fldCharType="end"/>
        </w:r>
      </w:hyperlink>
    </w:p>
    <w:p w14:paraId="27EBFC79" w14:textId="77777777" w:rsidR="00CD056B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886393" w:history="1">
        <w:r w:rsidR="00CD056B" w:rsidRPr="004C3889">
          <w:rPr>
            <w:rStyle w:val="Hyperlink"/>
            <w:rFonts w:cs="Arial"/>
            <w:noProof/>
          </w:rPr>
          <w:t>Table 3</w:t>
        </w:r>
        <w:r w:rsidR="00CD056B" w:rsidRPr="004C3889">
          <w:rPr>
            <w:rStyle w:val="Hyperlink"/>
            <w:rFonts w:cs="Arial"/>
            <w:noProof/>
          </w:rPr>
          <w:noBreakHyphen/>
          <w:t>2 ADG_CLK_TYPE type information</w:t>
        </w:r>
        <w:r w:rsidR="00CD056B">
          <w:rPr>
            <w:noProof/>
            <w:webHidden/>
          </w:rPr>
          <w:tab/>
        </w:r>
        <w:r w:rsidR="00CD056B">
          <w:rPr>
            <w:noProof/>
            <w:webHidden/>
          </w:rPr>
          <w:fldChar w:fldCharType="begin"/>
        </w:r>
        <w:r w:rsidR="00CD056B">
          <w:rPr>
            <w:noProof/>
            <w:webHidden/>
          </w:rPr>
          <w:instrText xml:space="preserve"> PAGEREF _Toc529886393 \h </w:instrText>
        </w:r>
        <w:r w:rsidR="00CD056B">
          <w:rPr>
            <w:noProof/>
            <w:webHidden/>
          </w:rPr>
        </w:r>
        <w:r w:rsidR="00CD056B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5</w:t>
        </w:r>
        <w:r w:rsidR="00CD056B">
          <w:rPr>
            <w:noProof/>
            <w:webHidden/>
          </w:rPr>
          <w:fldChar w:fldCharType="end"/>
        </w:r>
      </w:hyperlink>
    </w:p>
    <w:p w14:paraId="23416362" w14:textId="77777777" w:rsidR="00CD056B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886394" w:history="1">
        <w:r w:rsidR="00CD056B" w:rsidRPr="004C3889">
          <w:rPr>
            <w:rStyle w:val="Hyperlink"/>
            <w:rFonts w:cs="Arial"/>
            <w:noProof/>
          </w:rPr>
          <w:t>Table 3</w:t>
        </w:r>
        <w:r w:rsidR="00CD056B" w:rsidRPr="004C3889">
          <w:rPr>
            <w:rStyle w:val="Hyperlink"/>
            <w:rFonts w:cs="Arial"/>
            <w:noProof/>
          </w:rPr>
          <w:noBreakHyphen/>
          <w:t>3 SSI_DATA_MODE type information</w:t>
        </w:r>
        <w:r w:rsidR="00CD056B">
          <w:rPr>
            <w:noProof/>
            <w:webHidden/>
          </w:rPr>
          <w:tab/>
        </w:r>
        <w:r w:rsidR="00CD056B">
          <w:rPr>
            <w:noProof/>
            <w:webHidden/>
          </w:rPr>
          <w:fldChar w:fldCharType="begin"/>
        </w:r>
        <w:r w:rsidR="00CD056B">
          <w:rPr>
            <w:noProof/>
            <w:webHidden/>
          </w:rPr>
          <w:instrText xml:space="preserve"> PAGEREF _Toc529886394 \h </w:instrText>
        </w:r>
        <w:r w:rsidR="00CD056B">
          <w:rPr>
            <w:noProof/>
            <w:webHidden/>
          </w:rPr>
        </w:r>
        <w:r w:rsidR="00CD056B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6</w:t>
        </w:r>
        <w:r w:rsidR="00CD056B">
          <w:rPr>
            <w:noProof/>
            <w:webHidden/>
          </w:rPr>
          <w:fldChar w:fldCharType="end"/>
        </w:r>
      </w:hyperlink>
    </w:p>
    <w:p w14:paraId="1E8E6DA3" w14:textId="77777777" w:rsidR="00CD056B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886395" w:history="1">
        <w:r w:rsidR="00CD056B" w:rsidRPr="004C3889">
          <w:rPr>
            <w:rStyle w:val="Hyperlink"/>
            <w:rFonts w:asciiTheme="majorHAnsi" w:hAnsiTheme="majorHAnsi" w:cstheme="majorHAnsi"/>
            <w:noProof/>
          </w:rPr>
          <w:t>Table 3</w:t>
        </w:r>
        <w:r w:rsidR="00CD056B" w:rsidRPr="004C3889">
          <w:rPr>
            <w:rStyle w:val="Hyperlink"/>
            <w:rFonts w:asciiTheme="majorHAnsi" w:hAnsiTheme="majorHAnsi" w:cstheme="majorHAnsi"/>
            <w:noProof/>
          </w:rPr>
          <w:noBreakHyphen/>
          <w:t>4 SSI_CLK_MODE type information</w:t>
        </w:r>
        <w:r w:rsidR="00CD056B">
          <w:rPr>
            <w:noProof/>
            <w:webHidden/>
          </w:rPr>
          <w:tab/>
        </w:r>
        <w:r w:rsidR="00CD056B">
          <w:rPr>
            <w:noProof/>
            <w:webHidden/>
          </w:rPr>
          <w:fldChar w:fldCharType="begin"/>
        </w:r>
        <w:r w:rsidR="00CD056B">
          <w:rPr>
            <w:noProof/>
            <w:webHidden/>
          </w:rPr>
          <w:instrText xml:space="preserve"> PAGEREF _Toc529886395 \h </w:instrText>
        </w:r>
        <w:r w:rsidR="00CD056B">
          <w:rPr>
            <w:noProof/>
            <w:webHidden/>
          </w:rPr>
        </w:r>
        <w:r w:rsidR="00CD056B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6</w:t>
        </w:r>
        <w:r w:rsidR="00CD056B">
          <w:rPr>
            <w:noProof/>
            <w:webHidden/>
          </w:rPr>
          <w:fldChar w:fldCharType="end"/>
        </w:r>
      </w:hyperlink>
    </w:p>
    <w:p w14:paraId="5910C12F" w14:textId="77777777" w:rsidR="00CD056B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886396" w:history="1">
        <w:r w:rsidR="00CD056B" w:rsidRPr="004C3889">
          <w:rPr>
            <w:rStyle w:val="Hyperlink"/>
            <w:rFonts w:cs="Arial"/>
            <w:noProof/>
          </w:rPr>
          <w:t>Table 3</w:t>
        </w:r>
        <w:r w:rsidR="00CD056B" w:rsidRPr="004C3889">
          <w:rPr>
            <w:rStyle w:val="Hyperlink"/>
            <w:rFonts w:cs="Arial"/>
            <w:noProof/>
          </w:rPr>
          <w:noBreakHyphen/>
          <w:t>5 SSI_ERR_CODE type information</w:t>
        </w:r>
        <w:r w:rsidR="00CD056B">
          <w:rPr>
            <w:noProof/>
            <w:webHidden/>
          </w:rPr>
          <w:tab/>
        </w:r>
        <w:r w:rsidR="00CD056B">
          <w:rPr>
            <w:noProof/>
            <w:webHidden/>
          </w:rPr>
          <w:fldChar w:fldCharType="begin"/>
        </w:r>
        <w:r w:rsidR="00CD056B">
          <w:rPr>
            <w:noProof/>
            <w:webHidden/>
          </w:rPr>
          <w:instrText xml:space="preserve"> PAGEREF _Toc529886396 \h </w:instrText>
        </w:r>
        <w:r w:rsidR="00CD056B">
          <w:rPr>
            <w:noProof/>
            <w:webHidden/>
          </w:rPr>
        </w:r>
        <w:r w:rsidR="00CD056B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6</w:t>
        </w:r>
        <w:r w:rsidR="00CD056B">
          <w:rPr>
            <w:noProof/>
            <w:webHidden/>
          </w:rPr>
          <w:fldChar w:fldCharType="end"/>
        </w:r>
      </w:hyperlink>
    </w:p>
    <w:p w14:paraId="72D0000A" w14:textId="77777777" w:rsidR="00CD056B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886397" w:history="1">
        <w:r w:rsidR="00CD056B" w:rsidRPr="004C3889">
          <w:rPr>
            <w:rStyle w:val="Hyperlink"/>
            <w:rFonts w:cs="Arial"/>
            <w:noProof/>
          </w:rPr>
          <w:t>Table 3</w:t>
        </w:r>
        <w:r w:rsidR="00CD056B" w:rsidRPr="004C3889">
          <w:rPr>
            <w:rStyle w:val="Hyperlink"/>
            <w:rFonts w:cs="Arial"/>
            <w:noProof/>
          </w:rPr>
          <w:noBreakHyphen/>
          <w:t>6 SSI_PARAMS type information</w:t>
        </w:r>
        <w:r w:rsidR="00CD056B">
          <w:rPr>
            <w:noProof/>
            <w:webHidden/>
          </w:rPr>
          <w:tab/>
        </w:r>
        <w:r w:rsidR="00CD056B">
          <w:rPr>
            <w:noProof/>
            <w:webHidden/>
          </w:rPr>
          <w:fldChar w:fldCharType="begin"/>
        </w:r>
        <w:r w:rsidR="00CD056B">
          <w:rPr>
            <w:noProof/>
            <w:webHidden/>
          </w:rPr>
          <w:instrText xml:space="preserve"> PAGEREF _Toc529886397 \h </w:instrText>
        </w:r>
        <w:r w:rsidR="00CD056B">
          <w:rPr>
            <w:noProof/>
            <w:webHidden/>
          </w:rPr>
        </w:r>
        <w:r w:rsidR="00CD056B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6</w:t>
        </w:r>
        <w:r w:rsidR="00CD056B">
          <w:rPr>
            <w:noProof/>
            <w:webHidden/>
          </w:rPr>
          <w:fldChar w:fldCharType="end"/>
        </w:r>
      </w:hyperlink>
    </w:p>
    <w:p w14:paraId="309E62EA" w14:textId="77777777" w:rsidR="00CD056B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886398" w:history="1">
        <w:r w:rsidR="00CD056B" w:rsidRPr="004C3889">
          <w:rPr>
            <w:rStyle w:val="Hyperlink"/>
            <w:rFonts w:asciiTheme="majorHAnsi" w:hAnsiTheme="majorHAnsi" w:cstheme="majorHAnsi"/>
            <w:noProof/>
          </w:rPr>
          <w:t>Table 3</w:t>
        </w:r>
        <w:r w:rsidR="00CD056B" w:rsidRPr="004C3889">
          <w:rPr>
            <w:rStyle w:val="Hyperlink"/>
            <w:rFonts w:asciiTheme="majorHAnsi" w:hAnsiTheme="majorHAnsi" w:cstheme="majorHAnsi"/>
            <w:noProof/>
          </w:rPr>
          <w:noBreakHyphen/>
          <w:t>7 Setting of clock supplier for SSI</w:t>
        </w:r>
        <w:r w:rsidR="00CD056B">
          <w:rPr>
            <w:noProof/>
            <w:webHidden/>
          </w:rPr>
          <w:tab/>
        </w:r>
        <w:r w:rsidR="00CD056B">
          <w:rPr>
            <w:noProof/>
            <w:webHidden/>
          </w:rPr>
          <w:fldChar w:fldCharType="begin"/>
        </w:r>
        <w:r w:rsidR="00CD056B">
          <w:rPr>
            <w:noProof/>
            <w:webHidden/>
          </w:rPr>
          <w:instrText xml:space="preserve"> PAGEREF _Toc529886398 \h </w:instrText>
        </w:r>
        <w:r w:rsidR="00CD056B">
          <w:rPr>
            <w:noProof/>
            <w:webHidden/>
          </w:rPr>
        </w:r>
        <w:r w:rsidR="00CD056B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9</w:t>
        </w:r>
        <w:r w:rsidR="00CD056B">
          <w:rPr>
            <w:noProof/>
            <w:webHidden/>
          </w:rPr>
          <w:fldChar w:fldCharType="end"/>
        </w:r>
      </w:hyperlink>
    </w:p>
    <w:p w14:paraId="47457869" w14:textId="77777777" w:rsidR="00CD056B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886399" w:history="1">
        <w:r w:rsidR="00CD056B" w:rsidRPr="004C3889">
          <w:rPr>
            <w:rStyle w:val="Hyperlink"/>
            <w:rFonts w:cs="Arial"/>
            <w:noProof/>
          </w:rPr>
          <w:t>Table 3</w:t>
        </w:r>
        <w:r w:rsidR="00CD056B" w:rsidRPr="004C3889">
          <w:rPr>
            <w:rStyle w:val="Hyperlink"/>
            <w:rFonts w:cs="Arial"/>
            <w:noProof/>
          </w:rPr>
          <w:noBreakHyphen/>
          <w:t>8 Setting SSICR based on PCM width</w:t>
        </w:r>
        <w:r w:rsidR="00CD056B">
          <w:rPr>
            <w:noProof/>
            <w:webHidden/>
          </w:rPr>
          <w:tab/>
        </w:r>
        <w:r w:rsidR="00CD056B">
          <w:rPr>
            <w:noProof/>
            <w:webHidden/>
          </w:rPr>
          <w:fldChar w:fldCharType="begin"/>
        </w:r>
        <w:r w:rsidR="00CD056B">
          <w:rPr>
            <w:noProof/>
            <w:webHidden/>
          </w:rPr>
          <w:instrText xml:space="preserve"> PAGEREF _Toc529886399 \h </w:instrText>
        </w:r>
        <w:r w:rsidR="00CD056B">
          <w:rPr>
            <w:noProof/>
            <w:webHidden/>
          </w:rPr>
        </w:r>
        <w:r w:rsidR="00CD056B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10</w:t>
        </w:r>
        <w:r w:rsidR="00CD056B">
          <w:rPr>
            <w:noProof/>
            <w:webHidden/>
          </w:rPr>
          <w:fldChar w:fldCharType="end"/>
        </w:r>
      </w:hyperlink>
    </w:p>
    <w:p w14:paraId="4F291FF9" w14:textId="77777777" w:rsidR="00CD056B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886400" w:history="1">
        <w:r w:rsidR="00CD056B" w:rsidRPr="004C3889">
          <w:rPr>
            <w:rStyle w:val="Hyperlink"/>
            <w:rFonts w:cs="Arial"/>
            <w:noProof/>
          </w:rPr>
          <w:t>Table 3</w:t>
        </w:r>
        <w:r w:rsidR="00CD056B" w:rsidRPr="004C3889">
          <w:rPr>
            <w:rStyle w:val="Hyperlink"/>
            <w:rFonts w:cs="Arial"/>
            <w:noProof/>
          </w:rPr>
          <w:noBreakHyphen/>
          <w:t>9 Array ssi_register_base[SSIMAX]</w:t>
        </w:r>
        <w:r w:rsidR="00CD056B">
          <w:rPr>
            <w:noProof/>
            <w:webHidden/>
          </w:rPr>
          <w:tab/>
        </w:r>
        <w:r w:rsidR="00CD056B">
          <w:rPr>
            <w:noProof/>
            <w:webHidden/>
          </w:rPr>
          <w:fldChar w:fldCharType="begin"/>
        </w:r>
        <w:r w:rsidR="00CD056B">
          <w:rPr>
            <w:noProof/>
            <w:webHidden/>
          </w:rPr>
          <w:instrText xml:space="preserve"> PAGEREF _Toc529886400 \h </w:instrText>
        </w:r>
        <w:r w:rsidR="00CD056B">
          <w:rPr>
            <w:noProof/>
            <w:webHidden/>
          </w:rPr>
        </w:r>
        <w:r w:rsidR="00CD056B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15</w:t>
        </w:r>
        <w:r w:rsidR="00CD056B">
          <w:rPr>
            <w:noProof/>
            <w:webHidden/>
          </w:rPr>
          <w:fldChar w:fldCharType="end"/>
        </w:r>
      </w:hyperlink>
    </w:p>
    <w:p w14:paraId="333C3982" w14:textId="77777777" w:rsidR="006D7EB2" w:rsidRDefault="0089129E" w:rsidP="002A509D">
      <w:pPr>
        <w:rPr>
          <w:noProof/>
        </w:rPr>
      </w:pPr>
      <w:r w:rsidRPr="0006281E">
        <w:rPr>
          <w:rFonts w:ascii="Arial" w:hAnsi="Arial" w:cs="Arial"/>
        </w:rPr>
        <w:fldChar w:fldCharType="end"/>
      </w:r>
      <w:r w:rsidR="00D04158" w:rsidRPr="0006281E">
        <w:rPr>
          <w:rFonts w:ascii="Arial" w:hAnsi="Arial" w:cs="Arial"/>
        </w:rPr>
        <w:fldChar w:fldCharType="begin"/>
      </w:r>
      <w:r w:rsidR="00D04158" w:rsidRPr="0006281E">
        <w:rPr>
          <w:rFonts w:ascii="Arial" w:hAnsi="Arial" w:cs="Arial"/>
        </w:rPr>
        <w:instrText xml:space="preserve"> TOC \h \z \c "Table" </w:instrText>
      </w:r>
      <w:r w:rsidR="00D04158" w:rsidRPr="0006281E">
        <w:rPr>
          <w:rFonts w:ascii="Arial" w:hAnsi="Arial" w:cs="Arial"/>
        </w:rPr>
        <w:fldChar w:fldCharType="separate"/>
      </w:r>
    </w:p>
    <w:p w14:paraId="287707F8" w14:textId="77777777" w:rsidR="006D7EB2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77152" w:history="1">
        <w:r w:rsidR="006D7EB2" w:rsidRPr="00C043F8">
          <w:rPr>
            <w:rStyle w:val="Hyperlink"/>
            <w:rFonts w:cs="Arial"/>
            <w:noProof/>
          </w:rPr>
          <w:t>Table 2</w:t>
        </w:r>
        <w:r w:rsidR="006D7EB2" w:rsidRPr="00C043F8">
          <w:rPr>
            <w:rStyle w:val="Hyperlink"/>
            <w:rFonts w:cs="Arial"/>
            <w:noProof/>
          </w:rPr>
          <w:noBreakHyphen/>
          <w:t>1 Function list</w:t>
        </w:r>
        <w:r w:rsidR="006D7EB2">
          <w:rPr>
            <w:noProof/>
            <w:webHidden/>
          </w:rPr>
          <w:tab/>
        </w:r>
        <w:r w:rsidR="006D7EB2">
          <w:rPr>
            <w:noProof/>
            <w:webHidden/>
          </w:rPr>
          <w:fldChar w:fldCharType="begin"/>
        </w:r>
        <w:r w:rsidR="006D7EB2">
          <w:rPr>
            <w:noProof/>
            <w:webHidden/>
          </w:rPr>
          <w:instrText xml:space="preserve"> PAGEREF _Toc534277152 \h </w:instrText>
        </w:r>
        <w:r w:rsidR="006D7EB2">
          <w:rPr>
            <w:noProof/>
            <w:webHidden/>
          </w:rPr>
        </w:r>
        <w:r w:rsidR="006D7EB2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4</w:t>
        </w:r>
        <w:r w:rsidR="006D7EB2">
          <w:rPr>
            <w:noProof/>
            <w:webHidden/>
          </w:rPr>
          <w:fldChar w:fldCharType="end"/>
        </w:r>
      </w:hyperlink>
    </w:p>
    <w:p w14:paraId="79798377" w14:textId="77777777" w:rsidR="006D7EB2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77153" w:history="1">
        <w:r w:rsidR="006D7EB2" w:rsidRPr="00C043F8">
          <w:rPr>
            <w:rStyle w:val="Hyperlink"/>
            <w:rFonts w:cs="Arial"/>
            <w:noProof/>
          </w:rPr>
          <w:t>Table 3</w:t>
        </w:r>
        <w:r w:rsidR="006D7EB2" w:rsidRPr="00C043F8">
          <w:rPr>
            <w:rStyle w:val="Hyperlink"/>
            <w:rFonts w:cs="Arial"/>
            <w:noProof/>
          </w:rPr>
          <w:noBreakHyphen/>
          <w:t>1 SSI_MODULES type information</w:t>
        </w:r>
        <w:r w:rsidR="006D7EB2">
          <w:rPr>
            <w:noProof/>
            <w:webHidden/>
          </w:rPr>
          <w:tab/>
        </w:r>
        <w:r w:rsidR="006D7EB2">
          <w:rPr>
            <w:noProof/>
            <w:webHidden/>
          </w:rPr>
          <w:fldChar w:fldCharType="begin"/>
        </w:r>
        <w:r w:rsidR="006D7EB2">
          <w:rPr>
            <w:noProof/>
            <w:webHidden/>
          </w:rPr>
          <w:instrText xml:space="preserve"> PAGEREF _Toc534277153 \h </w:instrText>
        </w:r>
        <w:r w:rsidR="006D7EB2">
          <w:rPr>
            <w:noProof/>
            <w:webHidden/>
          </w:rPr>
        </w:r>
        <w:r w:rsidR="006D7EB2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5</w:t>
        </w:r>
        <w:r w:rsidR="006D7EB2">
          <w:rPr>
            <w:noProof/>
            <w:webHidden/>
          </w:rPr>
          <w:fldChar w:fldCharType="end"/>
        </w:r>
      </w:hyperlink>
    </w:p>
    <w:p w14:paraId="45B56C48" w14:textId="77777777" w:rsidR="006D7EB2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77154" w:history="1">
        <w:r w:rsidR="006D7EB2" w:rsidRPr="00C043F8">
          <w:rPr>
            <w:rStyle w:val="Hyperlink"/>
            <w:rFonts w:cs="Arial"/>
            <w:noProof/>
          </w:rPr>
          <w:t>Table 3</w:t>
        </w:r>
        <w:r w:rsidR="006D7EB2" w:rsidRPr="00C043F8">
          <w:rPr>
            <w:rStyle w:val="Hyperlink"/>
            <w:rFonts w:cs="Arial"/>
            <w:noProof/>
          </w:rPr>
          <w:noBreakHyphen/>
          <w:t>2 ADG_CLK_TYPE type information</w:t>
        </w:r>
        <w:r w:rsidR="006D7EB2">
          <w:rPr>
            <w:noProof/>
            <w:webHidden/>
          </w:rPr>
          <w:tab/>
        </w:r>
        <w:r w:rsidR="006D7EB2">
          <w:rPr>
            <w:noProof/>
            <w:webHidden/>
          </w:rPr>
          <w:fldChar w:fldCharType="begin"/>
        </w:r>
        <w:r w:rsidR="006D7EB2">
          <w:rPr>
            <w:noProof/>
            <w:webHidden/>
          </w:rPr>
          <w:instrText xml:space="preserve"> PAGEREF _Toc534277154 \h </w:instrText>
        </w:r>
        <w:r w:rsidR="006D7EB2">
          <w:rPr>
            <w:noProof/>
            <w:webHidden/>
          </w:rPr>
        </w:r>
        <w:r w:rsidR="006D7EB2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5</w:t>
        </w:r>
        <w:r w:rsidR="006D7EB2">
          <w:rPr>
            <w:noProof/>
            <w:webHidden/>
          </w:rPr>
          <w:fldChar w:fldCharType="end"/>
        </w:r>
      </w:hyperlink>
    </w:p>
    <w:p w14:paraId="5C07F054" w14:textId="77777777" w:rsidR="006D7EB2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77155" w:history="1">
        <w:r w:rsidR="006D7EB2" w:rsidRPr="00C043F8">
          <w:rPr>
            <w:rStyle w:val="Hyperlink"/>
            <w:rFonts w:cs="Arial"/>
            <w:noProof/>
          </w:rPr>
          <w:t>Table 3</w:t>
        </w:r>
        <w:r w:rsidR="006D7EB2" w:rsidRPr="00C043F8">
          <w:rPr>
            <w:rStyle w:val="Hyperlink"/>
            <w:rFonts w:cs="Arial"/>
            <w:noProof/>
          </w:rPr>
          <w:noBreakHyphen/>
          <w:t>3 SSI_DATA_MODE type information</w:t>
        </w:r>
        <w:r w:rsidR="006D7EB2">
          <w:rPr>
            <w:noProof/>
            <w:webHidden/>
          </w:rPr>
          <w:tab/>
        </w:r>
        <w:r w:rsidR="006D7EB2">
          <w:rPr>
            <w:noProof/>
            <w:webHidden/>
          </w:rPr>
          <w:fldChar w:fldCharType="begin"/>
        </w:r>
        <w:r w:rsidR="006D7EB2">
          <w:rPr>
            <w:noProof/>
            <w:webHidden/>
          </w:rPr>
          <w:instrText xml:space="preserve"> PAGEREF _Toc534277155 \h </w:instrText>
        </w:r>
        <w:r w:rsidR="006D7EB2">
          <w:rPr>
            <w:noProof/>
            <w:webHidden/>
          </w:rPr>
        </w:r>
        <w:r w:rsidR="006D7EB2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6</w:t>
        </w:r>
        <w:r w:rsidR="006D7EB2">
          <w:rPr>
            <w:noProof/>
            <w:webHidden/>
          </w:rPr>
          <w:fldChar w:fldCharType="end"/>
        </w:r>
      </w:hyperlink>
    </w:p>
    <w:p w14:paraId="379BAF1E" w14:textId="77777777" w:rsidR="006D7EB2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77156" w:history="1">
        <w:r w:rsidR="006D7EB2" w:rsidRPr="00C043F8">
          <w:rPr>
            <w:rStyle w:val="Hyperlink"/>
            <w:rFonts w:asciiTheme="majorHAnsi" w:hAnsiTheme="majorHAnsi" w:cstheme="majorHAnsi"/>
            <w:noProof/>
          </w:rPr>
          <w:t>Table 3</w:t>
        </w:r>
        <w:r w:rsidR="006D7EB2" w:rsidRPr="00C043F8">
          <w:rPr>
            <w:rStyle w:val="Hyperlink"/>
            <w:rFonts w:asciiTheme="majorHAnsi" w:hAnsiTheme="majorHAnsi" w:cstheme="majorHAnsi"/>
            <w:noProof/>
          </w:rPr>
          <w:noBreakHyphen/>
          <w:t>4 SSI_CLK_MODE type information</w:t>
        </w:r>
        <w:r w:rsidR="006D7EB2">
          <w:rPr>
            <w:noProof/>
            <w:webHidden/>
          </w:rPr>
          <w:tab/>
        </w:r>
        <w:r w:rsidR="006D7EB2">
          <w:rPr>
            <w:noProof/>
            <w:webHidden/>
          </w:rPr>
          <w:fldChar w:fldCharType="begin"/>
        </w:r>
        <w:r w:rsidR="006D7EB2">
          <w:rPr>
            <w:noProof/>
            <w:webHidden/>
          </w:rPr>
          <w:instrText xml:space="preserve"> PAGEREF _Toc534277156 \h </w:instrText>
        </w:r>
        <w:r w:rsidR="006D7EB2">
          <w:rPr>
            <w:noProof/>
            <w:webHidden/>
          </w:rPr>
        </w:r>
        <w:r w:rsidR="006D7EB2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6</w:t>
        </w:r>
        <w:r w:rsidR="006D7EB2">
          <w:rPr>
            <w:noProof/>
            <w:webHidden/>
          </w:rPr>
          <w:fldChar w:fldCharType="end"/>
        </w:r>
      </w:hyperlink>
    </w:p>
    <w:p w14:paraId="6A99DB40" w14:textId="77777777" w:rsidR="006D7EB2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77157" w:history="1">
        <w:r w:rsidR="006D7EB2" w:rsidRPr="00C043F8">
          <w:rPr>
            <w:rStyle w:val="Hyperlink"/>
            <w:rFonts w:cs="Arial"/>
            <w:noProof/>
          </w:rPr>
          <w:t>Table 3</w:t>
        </w:r>
        <w:r w:rsidR="006D7EB2" w:rsidRPr="00C043F8">
          <w:rPr>
            <w:rStyle w:val="Hyperlink"/>
            <w:rFonts w:cs="Arial"/>
            <w:noProof/>
          </w:rPr>
          <w:noBreakHyphen/>
          <w:t>5 SSI_ERR_CODE type information</w:t>
        </w:r>
        <w:r w:rsidR="006D7EB2">
          <w:rPr>
            <w:noProof/>
            <w:webHidden/>
          </w:rPr>
          <w:tab/>
        </w:r>
        <w:r w:rsidR="006D7EB2">
          <w:rPr>
            <w:noProof/>
            <w:webHidden/>
          </w:rPr>
          <w:fldChar w:fldCharType="begin"/>
        </w:r>
        <w:r w:rsidR="006D7EB2">
          <w:rPr>
            <w:noProof/>
            <w:webHidden/>
          </w:rPr>
          <w:instrText xml:space="preserve"> PAGEREF _Toc534277157 \h </w:instrText>
        </w:r>
        <w:r w:rsidR="006D7EB2">
          <w:rPr>
            <w:noProof/>
            <w:webHidden/>
          </w:rPr>
        </w:r>
        <w:r w:rsidR="006D7EB2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6</w:t>
        </w:r>
        <w:r w:rsidR="006D7EB2">
          <w:rPr>
            <w:noProof/>
            <w:webHidden/>
          </w:rPr>
          <w:fldChar w:fldCharType="end"/>
        </w:r>
      </w:hyperlink>
    </w:p>
    <w:p w14:paraId="2B7D1FC9" w14:textId="77777777" w:rsidR="006D7EB2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77158" w:history="1">
        <w:r w:rsidR="006D7EB2" w:rsidRPr="00C043F8">
          <w:rPr>
            <w:rStyle w:val="Hyperlink"/>
            <w:rFonts w:cs="Arial"/>
            <w:noProof/>
          </w:rPr>
          <w:t>Table 3</w:t>
        </w:r>
        <w:r w:rsidR="006D7EB2" w:rsidRPr="00C043F8">
          <w:rPr>
            <w:rStyle w:val="Hyperlink"/>
            <w:rFonts w:cs="Arial"/>
            <w:noProof/>
          </w:rPr>
          <w:noBreakHyphen/>
          <w:t>6 SSI_PARAMS type information</w:t>
        </w:r>
        <w:r w:rsidR="006D7EB2">
          <w:rPr>
            <w:noProof/>
            <w:webHidden/>
          </w:rPr>
          <w:tab/>
        </w:r>
        <w:r w:rsidR="006D7EB2">
          <w:rPr>
            <w:noProof/>
            <w:webHidden/>
          </w:rPr>
          <w:fldChar w:fldCharType="begin"/>
        </w:r>
        <w:r w:rsidR="006D7EB2">
          <w:rPr>
            <w:noProof/>
            <w:webHidden/>
          </w:rPr>
          <w:instrText xml:space="preserve"> PAGEREF _Toc534277158 \h </w:instrText>
        </w:r>
        <w:r w:rsidR="006D7EB2">
          <w:rPr>
            <w:noProof/>
            <w:webHidden/>
          </w:rPr>
        </w:r>
        <w:r w:rsidR="006D7EB2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6</w:t>
        </w:r>
        <w:r w:rsidR="006D7EB2">
          <w:rPr>
            <w:noProof/>
            <w:webHidden/>
          </w:rPr>
          <w:fldChar w:fldCharType="end"/>
        </w:r>
      </w:hyperlink>
    </w:p>
    <w:p w14:paraId="7A392D52" w14:textId="77777777" w:rsidR="006D7EB2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77159" w:history="1">
        <w:r w:rsidR="006D7EB2" w:rsidRPr="00C043F8">
          <w:rPr>
            <w:rStyle w:val="Hyperlink"/>
            <w:rFonts w:cs="Arial"/>
            <w:noProof/>
          </w:rPr>
          <w:t>Table 3</w:t>
        </w:r>
        <w:r w:rsidR="006D7EB2" w:rsidRPr="00C043F8">
          <w:rPr>
            <w:rStyle w:val="Hyperlink"/>
            <w:rFonts w:cs="Arial"/>
            <w:noProof/>
          </w:rPr>
          <w:noBreakHyphen/>
          <w:t>7 SSI_CONTROL type information</w:t>
        </w:r>
        <w:r w:rsidR="006D7EB2">
          <w:rPr>
            <w:noProof/>
            <w:webHidden/>
          </w:rPr>
          <w:tab/>
        </w:r>
        <w:r w:rsidR="006D7EB2">
          <w:rPr>
            <w:noProof/>
            <w:webHidden/>
          </w:rPr>
          <w:fldChar w:fldCharType="begin"/>
        </w:r>
        <w:r w:rsidR="006D7EB2">
          <w:rPr>
            <w:noProof/>
            <w:webHidden/>
          </w:rPr>
          <w:instrText xml:space="preserve"> PAGEREF _Toc534277159 \h </w:instrText>
        </w:r>
        <w:r w:rsidR="006D7EB2">
          <w:rPr>
            <w:noProof/>
            <w:webHidden/>
          </w:rPr>
        </w:r>
        <w:r w:rsidR="006D7EB2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7</w:t>
        </w:r>
        <w:r w:rsidR="006D7EB2">
          <w:rPr>
            <w:noProof/>
            <w:webHidden/>
          </w:rPr>
          <w:fldChar w:fldCharType="end"/>
        </w:r>
      </w:hyperlink>
    </w:p>
    <w:p w14:paraId="7E8C91AE" w14:textId="77777777" w:rsidR="006D7EB2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77160" w:history="1">
        <w:r w:rsidR="006D7EB2" w:rsidRPr="00C043F8">
          <w:rPr>
            <w:rStyle w:val="Hyperlink"/>
            <w:rFonts w:asciiTheme="majorHAnsi" w:hAnsiTheme="majorHAnsi" w:cstheme="majorHAnsi"/>
            <w:noProof/>
          </w:rPr>
          <w:t>Table 3</w:t>
        </w:r>
        <w:r w:rsidR="006D7EB2" w:rsidRPr="00C043F8">
          <w:rPr>
            <w:rStyle w:val="Hyperlink"/>
            <w:rFonts w:asciiTheme="majorHAnsi" w:hAnsiTheme="majorHAnsi" w:cstheme="majorHAnsi"/>
            <w:noProof/>
          </w:rPr>
          <w:noBreakHyphen/>
          <w:t>8 Setting of clock supplier for SSI</w:t>
        </w:r>
        <w:r w:rsidR="006D7EB2">
          <w:rPr>
            <w:noProof/>
            <w:webHidden/>
          </w:rPr>
          <w:tab/>
        </w:r>
        <w:r w:rsidR="006D7EB2">
          <w:rPr>
            <w:noProof/>
            <w:webHidden/>
          </w:rPr>
          <w:fldChar w:fldCharType="begin"/>
        </w:r>
        <w:r w:rsidR="006D7EB2">
          <w:rPr>
            <w:noProof/>
            <w:webHidden/>
          </w:rPr>
          <w:instrText xml:space="preserve"> PAGEREF _Toc534277160 \h </w:instrText>
        </w:r>
        <w:r w:rsidR="006D7EB2">
          <w:rPr>
            <w:noProof/>
            <w:webHidden/>
          </w:rPr>
        </w:r>
        <w:r w:rsidR="006D7EB2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9</w:t>
        </w:r>
        <w:r w:rsidR="006D7EB2">
          <w:rPr>
            <w:noProof/>
            <w:webHidden/>
          </w:rPr>
          <w:fldChar w:fldCharType="end"/>
        </w:r>
      </w:hyperlink>
    </w:p>
    <w:p w14:paraId="71BDB9D1" w14:textId="77777777" w:rsidR="006D7EB2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77161" w:history="1">
        <w:r w:rsidR="006D7EB2" w:rsidRPr="00C043F8">
          <w:rPr>
            <w:rStyle w:val="Hyperlink"/>
            <w:rFonts w:cs="Arial"/>
            <w:noProof/>
          </w:rPr>
          <w:t>Table 3</w:t>
        </w:r>
        <w:r w:rsidR="006D7EB2" w:rsidRPr="00C043F8">
          <w:rPr>
            <w:rStyle w:val="Hyperlink"/>
            <w:rFonts w:cs="Arial"/>
            <w:noProof/>
          </w:rPr>
          <w:noBreakHyphen/>
          <w:t>9 Setting SSICR based on PCM width</w:t>
        </w:r>
        <w:r w:rsidR="006D7EB2">
          <w:rPr>
            <w:noProof/>
            <w:webHidden/>
          </w:rPr>
          <w:tab/>
        </w:r>
        <w:r w:rsidR="006D7EB2">
          <w:rPr>
            <w:noProof/>
            <w:webHidden/>
          </w:rPr>
          <w:fldChar w:fldCharType="begin"/>
        </w:r>
        <w:r w:rsidR="006D7EB2">
          <w:rPr>
            <w:noProof/>
            <w:webHidden/>
          </w:rPr>
          <w:instrText xml:space="preserve"> PAGEREF _Toc534277161 \h </w:instrText>
        </w:r>
        <w:r w:rsidR="006D7EB2">
          <w:rPr>
            <w:noProof/>
            <w:webHidden/>
          </w:rPr>
        </w:r>
        <w:r w:rsidR="006D7EB2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10</w:t>
        </w:r>
        <w:r w:rsidR="006D7EB2">
          <w:rPr>
            <w:noProof/>
            <w:webHidden/>
          </w:rPr>
          <w:fldChar w:fldCharType="end"/>
        </w:r>
      </w:hyperlink>
    </w:p>
    <w:p w14:paraId="168E7FA3" w14:textId="77777777" w:rsidR="006D7EB2" w:rsidRDefault="005D616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77162" w:history="1">
        <w:r w:rsidR="006D7EB2" w:rsidRPr="00C043F8">
          <w:rPr>
            <w:rStyle w:val="Hyperlink"/>
            <w:rFonts w:cs="Arial"/>
            <w:noProof/>
          </w:rPr>
          <w:t>Table 3</w:t>
        </w:r>
        <w:r w:rsidR="006D7EB2" w:rsidRPr="00C043F8">
          <w:rPr>
            <w:rStyle w:val="Hyperlink"/>
            <w:rFonts w:cs="Arial"/>
            <w:noProof/>
          </w:rPr>
          <w:noBreakHyphen/>
          <w:t>9 Array ssi_register_base[SSIMAX]</w:t>
        </w:r>
        <w:r w:rsidR="006D7EB2">
          <w:rPr>
            <w:noProof/>
            <w:webHidden/>
          </w:rPr>
          <w:tab/>
        </w:r>
        <w:r w:rsidR="006D7EB2">
          <w:rPr>
            <w:noProof/>
            <w:webHidden/>
          </w:rPr>
          <w:fldChar w:fldCharType="begin"/>
        </w:r>
        <w:r w:rsidR="006D7EB2">
          <w:rPr>
            <w:noProof/>
            <w:webHidden/>
          </w:rPr>
          <w:instrText xml:space="preserve"> PAGEREF _Toc534277162 \h </w:instrText>
        </w:r>
        <w:r w:rsidR="006D7EB2">
          <w:rPr>
            <w:noProof/>
            <w:webHidden/>
          </w:rPr>
        </w:r>
        <w:r w:rsidR="006D7EB2">
          <w:rPr>
            <w:noProof/>
            <w:webHidden/>
          </w:rPr>
          <w:fldChar w:fldCharType="separate"/>
        </w:r>
        <w:r w:rsidR="006D7EB2">
          <w:rPr>
            <w:noProof/>
            <w:webHidden/>
          </w:rPr>
          <w:t>15</w:t>
        </w:r>
        <w:r w:rsidR="006D7EB2">
          <w:rPr>
            <w:noProof/>
            <w:webHidden/>
          </w:rPr>
          <w:fldChar w:fldCharType="end"/>
        </w:r>
      </w:hyperlink>
    </w:p>
    <w:p w14:paraId="04080BD1" w14:textId="23C76ED6" w:rsidR="009E0DD0" w:rsidRPr="0006281E" w:rsidRDefault="00D04158" w:rsidP="002A509D">
      <w:pPr>
        <w:rPr>
          <w:rFonts w:ascii="Arial" w:hAnsi="Arial" w:cs="Arial"/>
        </w:rPr>
        <w:sectPr w:rsidR="009E0DD0" w:rsidRPr="0006281E" w:rsidSect="00E55176">
          <w:headerReference w:type="default" r:id="rId8"/>
          <w:footerReference w:type="default" r:id="rId9"/>
          <w:pgSz w:w="11907" w:h="16840" w:code="9"/>
          <w:pgMar w:top="1588" w:right="1077" w:bottom="1134" w:left="1077" w:header="1134" w:footer="680" w:gutter="0"/>
          <w:pgNumType w:start="0"/>
          <w:cols w:space="720"/>
          <w:titlePg/>
          <w:docGrid w:linePitch="360"/>
        </w:sectPr>
      </w:pPr>
      <w:r w:rsidRPr="0006281E">
        <w:rPr>
          <w:rFonts w:ascii="Arial" w:hAnsi="Arial" w:cs="Arial"/>
        </w:rPr>
        <w:fldChar w:fldCharType="end"/>
      </w:r>
    </w:p>
    <w:p w14:paraId="6EE329EE" w14:textId="31AF33FA" w:rsidR="00F61A0E" w:rsidRPr="0006281E" w:rsidRDefault="002717C0" w:rsidP="00671046">
      <w:pPr>
        <w:pStyle w:val="Heading1"/>
        <w:rPr>
          <w:rFonts w:ascii="Arial" w:hAnsi="Arial" w:cs="Arial"/>
        </w:rPr>
      </w:pPr>
      <w:bookmarkStart w:id="9" w:name="_Toc529886401"/>
      <w:bookmarkEnd w:id="1"/>
      <w:r w:rsidRPr="0006281E">
        <w:rPr>
          <w:rFonts w:ascii="Arial" w:hAnsi="Arial" w:cs="Arial"/>
        </w:rPr>
        <w:lastRenderedPageBreak/>
        <w:t>Overview</w:t>
      </w:r>
      <w:bookmarkEnd w:id="9"/>
    </w:p>
    <w:bookmarkEnd w:id="8"/>
    <w:bookmarkEnd w:id="7"/>
    <w:bookmarkEnd w:id="6"/>
    <w:bookmarkEnd w:id="5"/>
    <w:bookmarkEnd w:id="4"/>
    <w:bookmarkEnd w:id="3"/>
    <w:bookmarkEnd w:id="2"/>
    <w:p w14:paraId="2F643752" w14:textId="2E91FCEF" w:rsidR="005E200F" w:rsidRPr="0006281E" w:rsidRDefault="00C95FC2" w:rsidP="005E200F">
      <w:pPr>
        <w:rPr>
          <w:rFonts w:ascii="Arial" w:hAnsi="Arial" w:cs="Arial"/>
        </w:rPr>
      </w:pPr>
      <w:r w:rsidRPr="0006281E">
        <w:rPr>
          <w:rFonts w:ascii="Arial" w:hAnsi="Arial" w:cs="Arial"/>
        </w:rPr>
        <w:t xml:space="preserve">This section provides an overview of </w:t>
      </w:r>
      <w:r w:rsidR="002B0890" w:rsidRPr="0006281E">
        <w:rPr>
          <w:rFonts w:ascii="Arial" w:hAnsi="Arial" w:cs="Arial"/>
        </w:rPr>
        <w:t>software architecture</w:t>
      </w:r>
      <w:r w:rsidRPr="0006281E">
        <w:rPr>
          <w:rFonts w:ascii="Arial" w:hAnsi="Arial" w:cs="Arial"/>
        </w:rPr>
        <w:t>.</w:t>
      </w:r>
      <w:bookmarkStart w:id="10" w:name="_Toc519504627"/>
    </w:p>
    <w:p w14:paraId="32AB1351" w14:textId="38B9F7A5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22AA93" wp14:editId="2338208F">
                <wp:simplePos x="0" y="0"/>
                <wp:positionH relativeFrom="column">
                  <wp:posOffset>382905</wp:posOffset>
                </wp:positionH>
                <wp:positionV relativeFrom="paragraph">
                  <wp:posOffset>228117</wp:posOffset>
                </wp:positionV>
                <wp:extent cx="4972050" cy="4013200"/>
                <wp:effectExtent l="0" t="0" r="1905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401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69154" w14:textId="77777777" w:rsidR="00074D53" w:rsidRPr="00C95FC2" w:rsidRDefault="00074D53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2AA93" id="Rectangle 54" o:spid="_x0000_s1028" style="position:absolute;margin-left:30.15pt;margin-top:17.95pt;width:391.5pt;height:31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" fillcolor="white [3212]" strokecolor="black [3213]" strokeweight="1pt">
                <v:textbox>
                  <w:txbxContent>
                    <w:p w14:paraId="1C269154" w14:textId="77777777" w:rsidR="00074D53" w:rsidRPr="00C95FC2" w:rsidRDefault="00074D53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10CBB0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F3C53" wp14:editId="27C9F553">
                <wp:simplePos x="0" y="0"/>
                <wp:positionH relativeFrom="column">
                  <wp:posOffset>1196111</wp:posOffset>
                </wp:positionH>
                <wp:positionV relativeFrom="paragraph">
                  <wp:posOffset>109169</wp:posOffset>
                </wp:positionV>
                <wp:extent cx="3555188" cy="299923"/>
                <wp:effectExtent l="0" t="0" r="2667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5188" cy="2999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2175D" w14:textId="77777777" w:rsidR="00074D53" w:rsidRPr="00C95FC2" w:rsidRDefault="00074D53" w:rsidP="005E20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C95FC2">
                              <w:rPr>
                                <w:color w:val="000000" w:themeColor="text1"/>
                                <w:sz w:val="28"/>
                              </w:rPr>
                              <w:t>User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4F3C53" id="Rectangle 1" o:spid="_x0000_s1029" style="position:absolute;margin-left:94.2pt;margin-top:8.6pt;width:279.95pt;height:2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" fillcolor="#d8d8d8 [2732]" strokecolor="black [3213]" strokeweight=".5pt">
                <v:textbox>
                  <w:txbxContent>
                    <w:p w14:paraId="0EA2175D" w14:textId="77777777" w:rsidR="00074D53" w:rsidRPr="00C95FC2" w:rsidRDefault="00074D53" w:rsidP="005E200F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C95FC2">
                        <w:rPr>
                          <w:color w:val="000000" w:themeColor="text1"/>
                          <w:sz w:val="28"/>
                        </w:rPr>
                        <w:t>User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76300CB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D53B56" wp14:editId="5451FEF9">
                <wp:simplePos x="0" y="0"/>
                <wp:positionH relativeFrom="column">
                  <wp:posOffset>3009798</wp:posOffset>
                </wp:positionH>
                <wp:positionV relativeFrom="paragraph">
                  <wp:posOffset>116788</wp:posOffset>
                </wp:positionV>
                <wp:extent cx="7316" cy="1360831"/>
                <wp:effectExtent l="76200" t="38100" r="69215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13608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0F4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7pt;margin-top:9.2pt;width:.6pt;height:10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" strokecolor="black [3213]" strokeweight="1pt">
                <v:stroke dashstyle="dash" startarrow="block" endarrow="block"/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F8127" wp14:editId="2FFAA82F">
                <wp:simplePos x="0" y="0"/>
                <wp:positionH relativeFrom="column">
                  <wp:posOffset>2871292</wp:posOffset>
                </wp:positionH>
                <wp:positionV relativeFrom="paragraph">
                  <wp:posOffset>226720</wp:posOffset>
                </wp:positionV>
                <wp:extent cx="1878991" cy="299923"/>
                <wp:effectExtent l="0" t="0" r="2603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991" cy="29992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70813" w14:textId="77777777" w:rsidR="00074D53" w:rsidRPr="00C95FC2" w:rsidRDefault="00074D53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ADSP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F8127" id="Rectangle 5" o:spid="_x0000_s1030" style="position:absolute;margin-left:226.1pt;margin-top:17.85pt;width:147.95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" fillcolor="#8db3e2 [1311]" strokecolor="black [3213]" strokeweight=".5pt">
                <v:textbox>
                  <w:txbxContent>
                    <w:p w14:paraId="7B670813" w14:textId="77777777" w:rsidR="00074D53" w:rsidRPr="00C95FC2" w:rsidRDefault="00074D53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ADSP Interface</w:t>
                      </w:r>
                    </w:p>
                  </w:txbxContent>
                </v:textbox>
              </v:rect>
            </w:pict>
          </mc:Fallback>
        </mc:AlternateContent>
      </w:r>
    </w:p>
    <w:p w14:paraId="5C224E20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E12E5F2" wp14:editId="760C4AB4">
                <wp:simplePos x="0" y="0"/>
                <wp:positionH relativeFrom="column">
                  <wp:posOffset>488592</wp:posOffset>
                </wp:positionH>
                <wp:positionV relativeFrom="paragraph">
                  <wp:posOffset>258445</wp:posOffset>
                </wp:positionV>
                <wp:extent cx="742384" cy="27114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84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DB112" w14:textId="77777777" w:rsidR="00074D53" w:rsidRPr="00E874B3" w:rsidRDefault="00074D53" w:rsidP="005E200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Kernel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E5F2" id="Text Box 2" o:spid="_x0000_s1031" type="#_x0000_t202" style="position:absolute;margin-left:38.45pt;margin-top:20.35pt;width:58.45pt;height:21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" filled="f" stroked="f">
                <v:textbox>
                  <w:txbxContent>
                    <w:p w14:paraId="3AADB112" w14:textId="77777777" w:rsidR="00074D53" w:rsidRPr="00E874B3" w:rsidRDefault="00074D53" w:rsidP="005E200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Kernel Space</w:t>
                      </w:r>
                    </w:p>
                  </w:txbxContent>
                </v:textbox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09ADAC5" wp14:editId="5FC78950">
                <wp:simplePos x="0" y="0"/>
                <wp:positionH relativeFrom="column">
                  <wp:posOffset>547609</wp:posOffset>
                </wp:positionH>
                <wp:positionV relativeFrom="paragraph">
                  <wp:posOffset>113665</wp:posOffset>
                </wp:positionV>
                <wp:extent cx="647323" cy="271145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323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ED63B" w14:textId="77777777" w:rsidR="00074D53" w:rsidRPr="00E874B3" w:rsidRDefault="00074D53" w:rsidP="005E200F">
                            <w:pPr>
                              <w:rPr>
                                <w:sz w:val="14"/>
                              </w:rPr>
                            </w:pPr>
                            <w:r w:rsidRPr="00E874B3">
                              <w:rPr>
                                <w:sz w:val="14"/>
                              </w:rPr>
                              <w:t>User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DAC5" id="_x0000_s1032" type="#_x0000_t202" style="position:absolute;margin-left:43.1pt;margin-top:8.95pt;width:50.95pt;height:21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" filled="f" stroked="f">
                <v:textbox>
                  <w:txbxContent>
                    <w:p w14:paraId="346ED63B" w14:textId="77777777" w:rsidR="00074D53" w:rsidRPr="00E874B3" w:rsidRDefault="00074D53" w:rsidP="005E200F">
                      <w:pPr>
                        <w:rPr>
                          <w:sz w:val="14"/>
                        </w:rPr>
                      </w:pPr>
                      <w:r w:rsidRPr="00E874B3">
                        <w:rPr>
                          <w:sz w:val="14"/>
                        </w:rPr>
                        <w:t>User Space</w:t>
                      </w:r>
                    </w:p>
                  </w:txbxContent>
                </v:textbox>
              </v:shape>
            </w:pict>
          </mc:Fallback>
        </mc:AlternateContent>
      </w:r>
    </w:p>
    <w:p w14:paraId="2B1C0E6C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EBA26D" wp14:editId="5EC2D356">
                <wp:simplePos x="0" y="0"/>
                <wp:positionH relativeFrom="column">
                  <wp:posOffset>647471</wp:posOffset>
                </wp:positionH>
                <wp:positionV relativeFrom="paragraph">
                  <wp:posOffset>44856</wp:posOffset>
                </wp:positionV>
                <wp:extent cx="4593336" cy="0"/>
                <wp:effectExtent l="0" t="0" r="1714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333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1D91E" id="Straight Connector 2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3.55pt" to="412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" strokecolor="black [3213]">
                <v:stroke dashstyle="3 1"/>
              </v:lin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27CBB" wp14:editId="72E800C0">
                <wp:simplePos x="0" y="0"/>
                <wp:positionH relativeFrom="column">
                  <wp:posOffset>2871292</wp:posOffset>
                </wp:positionH>
                <wp:positionV relativeFrom="paragraph">
                  <wp:posOffset>147269</wp:posOffset>
                </wp:positionV>
                <wp:extent cx="1879397" cy="299923"/>
                <wp:effectExtent l="0" t="0" r="2603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397" cy="2999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D7558" w14:textId="77777777" w:rsidR="00074D53" w:rsidRPr="00C95FC2" w:rsidRDefault="00074D53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ADSP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27CBB" id="Rectangle 6" o:spid="_x0000_s1033" style="position:absolute;margin-left:226.1pt;margin-top:11.6pt;width:148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" fillcolor="#e5b8b7 [1301]" strokecolor="black [3213]" strokeweight=".5pt">
                <v:textbox>
                  <w:txbxContent>
                    <w:p w14:paraId="1B1D7558" w14:textId="77777777" w:rsidR="00074D53" w:rsidRPr="00C95FC2" w:rsidRDefault="00074D53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ADSP Driver</w:t>
                      </w:r>
                    </w:p>
                  </w:txbxContent>
                </v:textbox>
              </v:rect>
            </w:pict>
          </mc:Fallback>
        </mc:AlternateContent>
      </w:r>
    </w:p>
    <w:p w14:paraId="6E62152E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71B877" wp14:editId="2ABE8AAB">
                <wp:simplePos x="0" y="0"/>
                <wp:positionH relativeFrom="column">
                  <wp:posOffset>429367</wp:posOffset>
                </wp:positionH>
                <wp:positionV relativeFrom="paragraph">
                  <wp:posOffset>81217</wp:posOffset>
                </wp:positionV>
                <wp:extent cx="547370" cy="271145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B77A0" w14:textId="77777777" w:rsidR="00074D53" w:rsidRPr="00E874B3" w:rsidRDefault="00074D53" w:rsidP="005E200F">
                            <w:r>
                              <w:t>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B877" id="_x0000_s1034" type="#_x0000_t202" style="position:absolute;margin-left:33.8pt;margin-top:6.4pt;width:43.1pt;height:21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" filled="f" stroked="f">
                <v:textbox>
                  <w:txbxContent>
                    <w:p w14:paraId="542B77A0" w14:textId="77777777" w:rsidR="00074D53" w:rsidRPr="00E874B3" w:rsidRDefault="00074D53" w:rsidP="005E200F">
                      <w:r>
                        <w:t>ARM</w:t>
                      </w:r>
                    </w:p>
                  </w:txbxContent>
                </v:textbox>
              </v:shape>
            </w:pict>
          </mc:Fallback>
        </mc:AlternateContent>
      </w:r>
    </w:p>
    <w:p w14:paraId="43D37EA5" w14:textId="62908A35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ADA8900" wp14:editId="5CC6BEC2">
                <wp:simplePos x="0" y="0"/>
                <wp:positionH relativeFrom="column">
                  <wp:posOffset>1081405</wp:posOffset>
                </wp:positionH>
                <wp:positionV relativeFrom="paragraph">
                  <wp:posOffset>99324</wp:posOffset>
                </wp:positionV>
                <wp:extent cx="4001135" cy="916940"/>
                <wp:effectExtent l="0" t="0" r="1841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135" cy="916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919FB" w14:textId="77777777" w:rsidR="00074D53" w:rsidRPr="00C95FC2" w:rsidRDefault="00074D53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A8900" id="Rectangle 9" o:spid="_x0000_s1035" style="position:absolute;margin-left:85.15pt;margin-top:7.8pt;width:315.05pt;height:72.2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" fillcolor="white [3212]" strokecolor="black [3213]" strokeweight="1pt">
                <v:textbox>
                  <w:txbxContent>
                    <w:p w14:paraId="229919FB" w14:textId="77777777" w:rsidR="00074D53" w:rsidRPr="00C95FC2" w:rsidRDefault="00074D53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F90F8C2" wp14:editId="07A413FB">
                <wp:simplePos x="0" y="0"/>
                <wp:positionH relativeFrom="column">
                  <wp:posOffset>392876</wp:posOffset>
                </wp:positionH>
                <wp:positionV relativeFrom="paragraph">
                  <wp:posOffset>24765</wp:posOffset>
                </wp:positionV>
                <wp:extent cx="932507" cy="283442"/>
                <wp:effectExtent l="0" t="0" r="0" b="254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507" cy="283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67864" w14:textId="77777777" w:rsidR="00074D53" w:rsidRPr="00E874B3" w:rsidRDefault="00074D53" w:rsidP="005E200F">
                            <w:r>
                              <w:t xml:space="preserve">Audio </w:t>
                            </w:r>
                            <w:proofErr w:type="spellStart"/>
                            <w:r>
                              <w:t>HW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0F8C2" id="_x0000_s1036" type="#_x0000_t202" style="position:absolute;margin-left:30.95pt;margin-top:1.95pt;width:73.45pt;height:22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" filled="f" stroked="f">
                <v:textbox>
                  <w:txbxContent>
                    <w:p w14:paraId="66867864" w14:textId="77777777" w:rsidR="00074D53" w:rsidRPr="00E874B3" w:rsidRDefault="00074D53" w:rsidP="005E200F">
                      <w:r>
                        <w:t>Audio HW</w:t>
                      </w:r>
                    </w:p>
                  </w:txbxContent>
                </v:textbox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9F2E12" wp14:editId="41B7309F">
                <wp:simplePos x="0" y="0"/>
                <wp:positionH relativeFrom="column">
                  <wp:posOffset>501167</wp:posOffset>
                </wp:positionH>
                <wp:positionV relativeFrom="paragraph">
                  <wp:posOffset>31242</wp:posOffset>
                </wp:positionV>
                <wp:extent cx="4740072" cy="0"/>
                <wp:effectExtent l="0" t="0" r="228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00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167B5" id="Straight Connector 27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.45pt" to="412.7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" strokecolor="black [3213]" strokeweight="1pt">
                <v:stroke dashstyle="dash"/>
              </v:lin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EA0F6F" wp14:editId="5E130AD7">
                <wp:simplePos x="0" y="0"/>
                <wp:positionH relativeFrom="column">
                  <wp:posOffset>1079068</wp:posOffset>
                </wp:positionH>
                <wp:positionV relativeFrom="paragraph">
                  <wp:posOffset>111353</wp:posOffset>
                </wp:positionV>
                <wp:extent cx="1206500" cy="489585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489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28C3B" w14:textId="77777777" w:rsidR="00074D53" w:rsidRPr="00C95FC2" w:rsidRDefault="00074D53" w:rsidP="005E200F">
                            <w:pPr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 w:rsidRPr="00C95FC2">
                              <w:rPr>
                                <w:b/>
                                <w:sz w:val="22"/>
                              </w:rPr>
                              <w:t>ADSP</w:t>
                            </w:r>
                            <w:proofErr w:type="spellEnd"/>
                            <w:r w:rsidRPr="00C95FC2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F</w:t>
                            </w:r>
                            <w:r w:rsidRPr="00C95FC2">
                              <w:rPr>
                                <w:b/>
                                <w:sz w:val="22"/>
                              </w:rPr>
                              <w:t>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A0F6F" id="_x0000_s1037" type="#_x0000_t202" style="position:absolute;margin-left:84.95pt;margin-top:8.75pt;width:95pt;height:38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" filled="f" stroked="f">
                <v:textbox>
                  <w:txbxContent>
                    <w:p w14:paraId="65428C3B" w14:textId="77777777" w:rsidR="00074D53" w:rsidRPr="00C95FC2" w:rsidRDefault="00074D53" w:rsidP="005E200F">
                      <w:pPr>
                        <w:rPr>
                          <w:b/>
                          <w:sz w:val="22"/>
                        </w:rPr>
                      </w:pPr>
                      <w:r w:rsidRPr="00C95FC2">
                        <w:rPr>
                          <w:b/>
                          <w:sz w:val="22"/>
                        </w:rPr>
                        <w:t xml:space="preserve">ADSP </w:t>
                      </w:r>
                      <w:r>
                        <w:rPr>
                          <w:b/>
                          <w:sz w:val="22"/>
                        </w:rPr>
                        <w:t>F</w:t>
                      </w:r>
                      <w:r w:rsidRPr="00C95FC2">
                        <w:rPr>
                          <w:b/>
                          <w:sz w:val="22"/>
                        </w:rPr>
                        <w:t>ramework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AE6060" w14:textId="007513A3" w:rsidR="005E200F" w:rsidRPr="0006281E" w:rsidRDefault="00207E71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5B422" wp14:editId="22676D66">
                <wp:simplePos x="0" y="0"/>
                <wp:positionH relativeFrom="column">
                  <wp:posOffset>4088957</wp:posOffset>
                </wp:positionH>
                <wp:positionV relativeFrom="paragraph">
                  <wp:posOffset>271802</wp:posOffset>
                </wp:positionV>
                <wp:extent cx="729406" cy="387350"/>
                <wp:effectExtent l="0" t="0" r="1397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06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A9298" w14:textId="039912DE" w:rsidR="00074D53" w:rsidRPr="00C95FC2" w:rsidRDefault="00074D53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TDM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5B422" id="Rectangle 19" o:spid="_x0000_s1038" style="position:absolute;margin-left:321.95pt;margin-top:21.4pt;width:57.45pt;height:3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" fillcolor="#d8d8d8 [2732]" strokecolor="black [3213]" strokeweight=".5pt">
                <v:textbox>
                  <w:txbxContent>
                    <w:p w14:paraId="450A9298" w14:textId="039912DE" w:rsidR="00074D53" w:rsidRPr="00C95FC2" w:rsidRDefault="00074D53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TDM </w:t>
                      </w:r>
                      <w:r w:rsidRPr="00C95FC2">
                        <w:rPr>
                          <w:color w:val="000000" w:themeColor="text1"/>
                        </w:rP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 w:rsidR="00ED7B20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CB86B" wp14:editId="267F000D">
                <wp:simplePos x="0" y="0"/>
                <wp:positionH relativeFrom="column">
                  <wp:posOffset>1235300</wp:posOffset>
                </wp:positionH>
                <wp:positionV relativeFrom="paragraph">
                  <wp:posOffset>280856</wp:posOffset>
                </wp:positionV>
                <wp:extent cx="826618" cy="387706"/>
                <wp:effectExtent l="0" t="0" r="1206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7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CEC5E" w14:textId="77777777" w:rsidR="00074D53" w:rsidRPr="00C95FC2" w:rsidRDefault="00074D53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Renderer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CB86B" id="Rectangle 11" o:spid="_x0000_s1039" style="position:absolute;margin-left:97.25pt;margin-top:22.1pt;width:65.1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" fillcolor="#d8d8d8 [2732]" strokecolor="black [3213]" strokeweight=".5pt">
                <v:textbox>
                  <w:txbxContent>
                    <w:p w14:paraId="109CEC5E" w14:textId="77777777" w:rsidR="00074D53" w:rsidRPr="00C95FC2" w:rsidRDefault="00074D53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Renderer</w:t>
                      </w:r>
                      <w:r w:rsidRPr="00C95FC2">
                        <w:rPr>
                          <w:color w:val="000000" w:themeColor="text1"/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12B3D" wp14:editId="1BE4B31B">
                <wp:simplePos x="0" y="0"/>
                <wp:positionH relativeFrom="column">
                  <wp:posOffset>3132683</wp:posOffset>
                </wp:positionH>
                <wp:positionV relativeFrom="paragraph">
                  <wp:posOffset>280035</wp:posOffset>
                </wp:positionV>
                <wp:extent cx="826618" cy="387706"/>
                <wp:effectExtent l="0" t="0" r="1206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7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69EEB" w14:textId="77777777" w:rsidR="00074D53" w:rsidRPr="00C95FC2" w:rsidRDefault="00074D53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Equalizer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12B3D" id="Rectangle 17" o:spid="_x0000_s1040" style="position:absolute;margin-left:246.65pt;margin-top:22.05pt;width:65.1pt;height:3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" fillcolor="#d8d8d8 [2732]" strokecolor="black [3213]" strokeweight=".5pt">
                <v:textbox>
                  <w:txbxContent>
                    <w:p w14:paraId="41A69EEB" w14:textId="77777777" w:rsidR="00074D53" w:rsidRPr="00C95FC2" w:rsidRDefault="00074D53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Equalizer</w:t>
                      </w:r>
                      <w:r w:rsidRPr="00C95FC2">
                        <w:rPr>
                          <w:color w:val="000000" w:themeColor="text1"/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7D486" wp14:editId="2DC92460">
                <wp:simplePos x="0" y="0"/>
                <wp:positionH relativeFrom="column">
                  <wp:posOffset>2190115</wp:posOffset>
                </wp:positionH>
                <wp:positionV relativeFrom="paragraph">
                  <wp:posOffset>279400</wp:posOffset>
                </wp:positionV>
                <wp:extent cx="826618" cy="387706"/>
                <wp:effectExtent l="0" t="0" r="1206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7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B8513" w14:textId="77777777" w:rsidR="00074D53" w:rsidRPr="00C95FC2" w:rsidRDefault="00074D53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Capture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D486" id="Rectangle 16" o:spid="_x0000_s1041" style="position:absolute;margin-left:172.45pt;margin-top:22pt;width:65.1pt;height:3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" fillcolor="#d8d8d8 [2732]" strokecolor="black [3213]" strokeweight=".5pt">
                <v:textbox>
                  <w:txbxContent>
                    <w:p w14:paraId="302B8513" w14:textId="77777777" w:rsidR="00074D53" w:rsidRPr="00C95FC2" w:rsidRDefault="00074D53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Capture</w:t>
                      </w:r>
                      <w:r w:rsidRPr="00C95FC2">
                        <w:rPr>
                          <w:color w:val="000000" w:themeColor="text1"/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</w:p>
    <w:p w14:paraId="73B413F2" w14:textId="4AB69A2D" w:rsidR="005E200F" w:rsidRPr="0006281E" w:rsidRDefault="005E200F" w:rsidP="005E200F">
      <w:pPr>
        <w:rPr>
          <w:rFonts w:ascii="Arial" w:hAnsi="Arial" w:cs="Arial"/>
        </w:rPr>
      </w:pPr>
    </w:p>
    <w:p w14:paraId="5E6E1948" w14:textId="2BD50425" w:rsidR="005E200F" w:rsidRPr="0006281E" w:rsidRDefault="00207E71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3B0B34" wp14:editId="16497A27">
                <wp:simplePos x="0" y="0"/>
                <wp:positionH relativeFrom="column">
                  <wp:posOffset>4088957</wp:posOffset>
                </wp:positionH>
                <wp:positionV relativeFrom="paragraph">
                  <wp:posOffset>210871</wp:posOffset>
                </wp:positionV>
                <wp:extent cx="728980" cy="387350"/>
                <wp:effectExtent l="0" t="0" r="1397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0D2FD" w14:textId="752A227D" w:rsidR="00074D53" w:rsidRPr="00C95FC2" w:rsidRDefault="00074D53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TDM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B0B34" id="Rectangle 25" o:spid="_x0000_s1042" style="position:absolute;margin-left:321.95pt;margin-top:16.6pt;width:57.4pt;height:3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" fillcolor="#d8d8d8 [2732]" strokecolor="black [3213]" strokeweight=".5pt">
                <v:textbox>
                  <w:txbxContent>
                    <w:p w14:paraId="0840D2FD" w14:textId="752A227D" w:rsidR="00074D53" w:rsidRPr="00C95FC2" w:rsidRDefault="00074D53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TDM Plugin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246768" wp14:editId="40C3B853">
                <wp:simplePos x="0" y="0"/>
                <wp:positionH relativeFrom="column">
                  <wp:posOffset>454792</wp:posOffset>
                </wp:positionH>
                <wp:positionV relativeFrom="paragraph">
                  <wp:posOffset>179358</wp:posOffset>
                </wp:positionV>
                <wp:extent cx="932507" cy="534298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507" cy="534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48A0B" w14:textId="77777777" w:rsidR="00074D53" w:rsidRDefault="00074D53" w:rsidP="005E200F">
                            <w:pPr>
                              <w:spacing w:after="0" w:line="260" w:lineRule="exact"/>
                            </w:pPr>
                            <w:proofErr w:type="spellStart"/>
                            <w:r>
                              <w:t>ADSP</w:t>
                            </w:r>
                            <w:proofErr w:type="spellEnd"/>
                          </w:p>
                          <w:p w14:paraId="67D0B52A" w14:textId="77777777" w:rsidR="00074D53" w:rsidRPr="00E874B3" w:rsidRDefault="00074D53" w:rsidP="005E200F">
                            <w:pPr>
                              <w:spacing w:after="0" w:line="260" w:lineRule="exact"/>
                            </w:pPr>
                            <w:r>
                              <w:t>Plugin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6768" id="_x0000_s1043" type="#_x0000_t202" style="position:absolute;margin-left:35.8pt;margin-top:14.1pt;width:73.45pt;height:42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" filled="f" stroked="f">
                <v:textbox>
                  <w:txbxContent>
                    <w:p w14:paraId="6F248A0B" w14:textId="77777777" w:rsidR="00074D53" w:rsidRDefault="00074D53" w:rsidP="005E200F">
                      <w:pPr>
                        <w:spacing w:after="0" w:line="260" w:lineRule="exact"/>
                      </w:pPr>
                      <w:r>
                        <w:t>ADSP</w:t>
                      </w:r>
                    </w:p>
                    <w:p w14:paraId="67D0B52A" w14:textId="77777777" w:rsidR="00074D53" w:rsidRPr="00E874B3" w:rsidRDefault="00074D53" w:rsidP="005E200F">
                      <w:pPr>
                        <w:spacing w:after="0" w:line="260" w:lineRule="exact"/>
                      </w:pPr>
                      <w:r>
                        <w:t>Plugin</w:t>
                      </w:r>
                    </w:p>
                  </w:txbxContent>
                </v:textbox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F3452B9" wp14:editId="05564FCA">
                <wp:simplePos x="0" y="0"/>
                <wp:positionH relativeFrom="column">
                  <wp:posOffset>497840</wp:posOffset>
                </wp:positionH>
                <wp:positionV relativeFrom="paragraph">
                  <wp:posOffset>169916</wp:posOffset>
                </wp:positionV>
                <wp:extent cx="4578506" cy="543464"/>
                <wp:effectExtent l="0" t="0" r="1270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506" cy="5434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2FF1F" w14:textId="77777777" w:rsidR="00074D53" w:rsidRPr="00C95FC2" w:rsidRDefault="00074D53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452B9" id="Rectangle 4" o:spid="_x0000_s1044" style="position:absolute;margin-left:39.2pt;margin-top:13.4pt;width:360.5pt;height:42.8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" fillcolor="white [3212]" strokecolor="black [3213]" strokeweight="1pt">
                <v:textbox>
                  <w:txbxContent>
                    <w:p w14:paraId="4CC2FF1F" w14:textId="77777777" w:rsidR="00074D53" w:rsidRPr="00C95FC2" w:rsidRDefault="00074D53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3F9DEC" wp14:editId="329A40A6">
                <wp:simplePos x="0" y="0"/>
                <wp:positionH relativeFrom="column">
                  <wp:posOffset>4540885</wp:posOffset>
                </wp:positionH>
                <wp:positionV relativeFrom="paragraph">
                  <wp:posOffset>31115</wp:posOffset>
                </wp:positionV>
                <wp:extent cx="2540" cy="226060"/>
                <wp:effectExtent l="76200" t="38100" r="54610" b="596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6E2B8" id="Straight Arrow Connector 44" o:spid="_x0000_s1026" type="#_x0000_t32" style="position:absolute;margin-left:357.55pt;margin-top:2.45pt;width:.2pt;height:17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" strokecolor="black [3040]">
                <v:stroke startarrow="block" endarrow="block"/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AEF8F1" wp14:editId="6D91312E">
                <wp:simplePos x="0" y="0"/>
                <wp:positionH relativeFrom="column">
                  <wp:posOffset>3574074</wp:posOffset>
                </wp:positionH>
                <wp:positionV relativeFrom="paragraph">
                  <wp:posOffset>41910</wp:posOffset>
                </wp:positionV>
                <wp:extent cx="3068" cy="226341"/>
                <wp:effectExtent l="76200" t="38100" r="54610" b="596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226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F929F" id="Straight Arrow Connector 42" o:spid="_x0000_s1026" type="#_x0000_t32" style="position:absolute;margin-left:281.4pt;margin-top:3.3pt;width:.25pt;height:17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" strokecolor="black [3040]">
                <v:stroke startarrow="block" endarrow="block"/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18A6AC" wp14:editId="2ABF0328">
                <wp:simplePos x="0" y="0"/>
                <wp:positionH relativeFrom="column">
                  <wp:posOffset>2593361</wp:posOffset>
                </wp:positionH>
                <wp:positionV relativeFrom="paragraph">
                  <wp:posOffset>37635</wp:posOffset>
                </wp:positionV>
                <wp:extent cx="3068" cy="226341"/>
                <wp:effectExtent l="76200" t="38100" r="54610" b="596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226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6C459" id="Straight Arrow Connector 41" o:spid="_x0000_s1026" type="#_x0000_t32" style="position:absolute;margin-left:204.2pt;margin-top:2.95pt;width:.25pt;height:17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" strokecolor="black [3040]">
                <v:stroke startarrow="block" endarrow="block"/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E8D3F1" wp14:editId="0B17D085">
                <wp:simplePos x="0" y="0"/>
                <wp:positionH relativeFrom="column">
                  <wp:posOffset>1626235</wp:posOffset>
                </wp:positionH>
                <wp:positionV relativeFrom="paragraph">
                  <wp:posOffset>48367</wp:posOffset>
                </wp:positionV>
                <wp:extent cx="3068" cy="226341"/>
                <wp:effectExtent l="76200" t="38100" r="54610" b="596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226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832F5" id="Straight Arrow Connector 39" o:spid="_x0000_s1026" type="#_x0000_t32" style="position:absolute;margin-left:128.05pt;margin-top:3.8pt;width:.25pt;height:17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" strokecolor="black [3040]">
                <v:stroke startarrow="block" endarrow="block"/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73D7C" wp14:editId="260CDC21">
                <wp:simplePos x="0" y="0"/>
                <wp:positionH relativeFrom="column">
                  <wp:posOffset>3132455</wp:posOffset>
                </wp:positionH>
                <wp:positionV relativeFrom="paragraph">
                  <wp:posOffset>220980</wp:posOffset>
                </wp:positionV>
                <wp:extent cx="826135" cy="387350"/>
                <wp:effectExtent l="0" t="0" r="1206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2338E" w14:textId="77777777" w:rsidR="00074D53" w:rsidRPr="00C95FC2" w:rsidRDefault="00074D53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Equalizer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Plugin*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73D7C" id="Rectangle 24" o:spid="_x0000_s1045" style="position:absolute;margin-left:246.65pt;margin-top:17.4pt;width:65.05pt;height: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" fillcolor="#d8d8d8 [2732]" strokecolor="black [3213]" strokeweight=".5pt">
                <v:textbox>
                  <w:txbxContent>
                    <w:p w14:paraId="6FC2338E" w14:textId="77777777" w:rsidR="00074D53" w:rsidRPr="00C95FC2" w:rsidRDefault="00074D53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Equalizer</w:t>
                      </w:r>
                      <w:r w:rsidRPr="00C95FC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Plugin*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FDFFE" wp14:editId="1100E759">
                <wp:simplePos x="0" y="0"/>
                <wp:positionH relativeFrom="column">
                  <wp:posOffset>2183130</wp:posOffset>
                </wp:positionH>
                <wp:positionV relativeFrom="paragraph">
                  <wp:posOffset>222885</wp:posOffset>
                </wp:positionV>
                <wp:extent cx="826618" cy="380391"/>
                <wp:effectExtent l="0" t="0" r="12065" b="196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03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AE5E3" w14:textId="77777777" w:rsidR="00074D53" w:rsidRPr="00C95FC2" w:rsidRDefault="00074D53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Capture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FDFFE" id="Rectangle 22" o:spid="_x0000_s1046" style="position:absolute;margin-left:171.9pt;margin-top:17.55pt;width:65.1pt;height:2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" fillcolor="#d8d8d8 [2732]" strokecolor="black [3213]" strokeweight=".5pt">
                <v:textbox>
                  <w:txbxContent>
                    <w:p w14:paraId="39EAE5E3" w14:textId="77777777" w:rsidR="00074D53" w:rsidRPr="00C95FC2" w:rsidRDefault="00074D53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Capture</w:t>
                      </w:r>
                      <w:r w:rsidRPr="00C95FC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Plugin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B7ED2A" wp14:editId="2D124810">
                <wp:simplePos x="0" y="0"/>
                <wp:positionH relativeFrom="column">
                  <wp:posOffset>1232687</wp:posOffset>
                </wp:positionH>
                <wp:positionV relativeFrom="paragraph">
                  <wp:posOffset>222961</wp:posOffset>
                </wp:positionV>
                <wp:extent cx="826618" cy="380391"/>
                <wp:effectExtent l="0" t="0" r="12065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03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2153A" w14:textId="77777777" w:rsidR="00074D53" w:rsidRPr="00C95FC2" w:rsidRDefault="00074D53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Renderer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7ED2A" id="Rectangle 21" o:spid="_x0000_s1047" style="position:absolute;margin-left:97.05pt;margin-top:17.55pt;width:65.1pt;height:2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" fillcolor="#d8d8d8 [2732]" strokecolor="black [3213]" strokeweight=".5pt">
                <v:textbox>
                  <w:txbxContent>
                    <w:p w14:paraId="0382153A" w14:textId="77777777" w:rsidR="00074D53" w:rsidRPr="00C95FC2" w:rsidRDefault="00074D53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Renderer</w:t>
                      </w:r>
                      <w:r w:rsidRPr="00C95FC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Plugin</w:t>
                      </w:r>
                    </w:p>
                  </w:txbxContent>
                </v:textbox>
              </v:rect>
            </w:pict>
          </mc:Fallback>
        </mc:AlternateContent>
      </w:r>
    </w:p>
    <w:p w14:paraId="40CCCE6D" w14:textId="54C924E6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63658E" wp14:editId="4133394D">
                <wp:simplePos x="0" y="0"/>
                <wp:positionH relativeFrom="column">
                  <wp:posOffset>4025265</wp:posOffset>
                </wp:positionH>
                <wp:positionV relativeFrom="paragraph">
                  <wp:posOffset>168910</wp:posOffset>
                </wp:positionV>
                <wp:extent cx="3810" cy="472440"/>
                <wp:effectExtent l="76200" t="38100" r="5334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1614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16.95pt;margin-top:13.3pt;width:.3pt;height:37.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" strokecolor="black [3040]">
                <v:stroke dashstyle="dash" startarrow="block" endarrow="block"/>
              </v:shape>
            </w:pict>
          </mc:Fallback>
        </mc:AlternateContent>
      </w:r>
    </w:p>
    <w:p w14:paraId="0C17FB53" w14:textId="3614506D" w:rsidR="005E200F" w:rsidRPr="0006281E" w:rsidRDefault="00ED7B20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F890B5" wp14:editId="2173AE18">
                <wp:simplePos x="0" y="0"/>
                <wp:positionH relativeFrom="column">
                  <wp:posOffset>2100249</wp:posOffset>
                </wp:positionH>
                <wp:positionV relativeFrom="paragraph">
                  <wp:posOffset>208792</wp:posOffset>
                </wp:positionV>
                <wp:extent cx="2239418" cy="736600"/>
                <wp:effectExtent l="0" t="0" r="27940" b="25400"/>
                <wp:wrapNone/>
                <wp:docPr id="3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9418" cy="736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40DD3" w14:textId="7EEDFDBD" w:rsidR="00074D53" w:rsidRPr="00C33819" w:rsidRDefault="00074D53" w:rsidP="005E200F">
                            <w:pPr>
                              <w:pStyle w:val="table1unordered"/>
                              <w:numPr>
                                <w:ilvl w:val="0"/>
                                <w:numId w:val="0"/>
                              </w:numPr>
                              <w:ind w:left="346" w:hanging="289"/>
                              <w:rPr>
                                <w:rFonts w:eastAsia="Meiryo" w:cs="Meiry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F890B5" id="Rectangle 13" o:spid="_x0000_s1048" style="position:absolute;margin-left:165.35pt;margin-top:16.45pt;width:176.35pt;height:5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" fillcolor="#d9d9d9">
                <v:textbox>
                  <w:txbxContent>
                    <w:p w14:paraId="2C940DD3" w14:textId="7EEDFDBD" w:rsidR="00074D53" w:rsidRPr="00C33819" w:rsidRDefault="00074D53" w:rsidP="005E200F">
                      <w:pPr>
                        <w:pStyle w:val="table1unordered"/>
                        <w:numPr>
                          <w:ilvl w:val="0"/>
                          <w:numId w:val="0"/>
                        </w:numPr>
                        <w:ind w:left="346" w:hanging="289"/>
                        <w:rPr>
                          <w:rFonts w:eastAsia="Meiryo" w:cs="Meiry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4CA50F" wp14:editId="09041FC3">
                <wp:simplePos x="0" y="0"/>
                <wp:positionH relativeFrom="column">
                  <wp:posOffset>414751</wp:posOffset>
                </wp:positionH>
                <wp:positionV relativeFrom="paragraph">
                  <wp:posOffset>167849</wp:posOffset>
                </wp:positionV>
                <wp:extent cx="1460310" cy="918871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310" cy="9188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50ACB" w14:textId="77777777" w:rsidR="00074D53" w:rsidRDefault="00074D53" w:rsidP="005E200F">
                            <w:pPr>
                              <w:rPr>
                                <w:color w:val="FF0000"/>
                              </w:rPr>
                            </w:pPr>
                            <w:r w:rsidRPr="008F70BA">
                              <w:rPr>
                                <w:color w:val="FF0000"/>
                              </w:rPr>
                              <w:t>This document’s target is in side of red square</w:t>
                            </w:r>
                          </w:p>
                          <w:p w14:paraId="4D833824" w14:textId="25D46EE0" w:rsidR="00074D53" w:rsidRPr="008F70BA" w:rsidRDefault="00074D53" w:rsidP="005E200F">
                            <w:pPr>
                              <w:rPr>
                                <w:color w:val="FF0000"/>
                              </w:rPr>
                            </w:pPr>
                            <w:r w:rsidRPr="006C0ABA"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gramStart"/>
                            <w:r w:rsidRPr="006C0ABA">
                              <w:rPr>
                                <w:color w:val="000000" w:themeColor="text1"/>
                              </w:rPr>
                              <w:t>not</w:t>
                            </w:r>
                            <w:proofErr w:type="gramEnd"/>
                            <w:r w:rsidRPr="006C0ABA">
                              <w:rPr>
                                <w:color w:val="000000" w:themeColor="text1"/>
                              </w:rPr>
                              <w:t xml:space="preserve"> connect to </w:t>
                            </w:r>
                            <w:r>
                              <w:rPr>
                                <w:color w:val="000000" w:themeColor="text1"/>
                              </w:rPr>
                              <w:t>hardware 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A50F" id="_x0000_s1049" type="#_x0000_t202" style="position:absolute;margin-left:32.65pt;margin-top:13.2pt;width:115pt;height:72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" filled="f" stroked="f">
                <v:textbox>
                  <w:txbxContent>
                    <w:p w14:paraId="30750ACB" w14:textId="77777777" w:rsidR="00074D53" w:rsidRDefault="00074D53" w:rsidP="005E200F">
                      <w:pPr>
                        <w:rPr>
                          <w:color w:val="FF0000"/>
                        </w:rPr>
                      </w:pPr>
                      <w:r w:rsidRPr="008F70BA">
                        <w:rPr>
                          <w:color w:val="FF0000"/>
                        </w:rPr>
                        <w:t>This document’s target is in side of red square</w:t>
                      </w:r>
                    </w:p>
                    <w:p w14:paraId="4D833824" w14:textId="25D46EE0" w:rsidR="00074D53" w:rsidRPr="008F70BA" w:rsidRDefault="00074D53" w:rsidP="005E200F">
                      <w:pPr>
                        <w:rPr>
                          <w:color w:val="FF0000"/>
                        </w:rPr>
                      </w:pPr>
                      <w:r w:rsidRPr="006C0ABA">
                        <w:rPr>
                          <w:color w:val="000000" w:themeColor="text1"/>
                        </w:rPr>
                        <w:t xml:space="preserve">* </w:t>
                      </w:r>
                      <w:proofErr w:type="gramStart"/>
                      <w:r w:rsidRPr="006C0ABA">
                        <w:rPr>
                          <w:color w:val="000000" w:themeColor="text1"/>
                        </w:rPr>
                        <w:t>not</w:t>
                      </w:r>
                      <w:proofErr w:type="gramEnd"/>
                      <w:r w:rsidRPr="006C0ABA">
                        <w:rPr>
                          <w:color w:val="000000" w:themeColor="text1"/>
                        </w:rPr>
                        <w:t xml:space="preserve"> connect to </w:t>
                      </w:r>
                      <w:r>
                        <w:rPr>
                          <w:color w:val="000000" w:themeColor="text1"/>
                        </w:rPr>
                        <w:t>hardware modules</w:t>
                      </w:r>
                    </w:p>
                  </w:txbxContent>
                </v:textbox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3DD33B" wp14:editId="70DD4D41">
                <wp:simplePos x="0" y="0"/>
                <wp:positionH relativeFrom="column">
                  <wp:posOffset>4524349</wp:posOffset>
                </wp:positionH>
                <wp:positionV relativeFrom="paragraph">
                  <wp:posOffset>208915</wp:posOffset>
                </wp:positionV>
                <wp:extent cx="555955" cy="602615"/>
                <wp:effectExtent l="0" t="0" r="15875" b="2603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955" cy="6026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33311" w14:textId="77777777" w:rsidR="00074D53" w:rsidRDefault="00074D53" w:rsidP="005E200F">
                            <w:pPr>
                              <w:pStyle w:val="table1unordered"/>
                              <w:numPr>
                                <w:ilvl w:val="0"/>
                                <w:numId w:val="0"/>
                              </w:numPr>
                              <w:ind w:left="57"/>
                              <w:rPr>
                                <w:color w:val="000000"/>
                              </w:rPr>
                            </w:pPr>
                            <w:r w:rsidRPr="00AF1CDD">
                              <w:rPr>
                                <w:color w:val="000000"/>
                              </w:rPr>
                              <w:t>DAC/</w:t>
                            </w:r>
                          </w:p>
                          <w:p w14:paraId="152ADDBB" w14:textId="77777777" w:rsidR="00074D53" w:rsidRPr="00C33819" w:rsidRDefault="00074D53" w:rsidP="005E200F">
                            <w:pPr>
                              <w:pStyle w:val="table1unordered"/>
                              <w:numPr>
                                <w:ilvl w:val="0"/>
                                <w:numId w:val="0"/>
                              </w:numPr>
                              <w:ind w:left="57"/>
                            </w:pPr>
                            <w:r w:rsidRPr="00AF1CDD">
                              <w:rPr>
                                <w:color w:val="000000"/>
                              </w:rPr>
                              <w:t>ADC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3DD33B" id="Rectangle 29" o:spid="_x0000_s1050" style="position:absolute;margin-left:356.25pt;margin-top:16.45pt;width:43.8pt;height:47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" fillcolor="#d9d9d9">
                <v:textbox>
                  <w:txbxContent>
                    <w:p w14:paraId="46E33311" w14:textId="77777777" w:rsidR="00074D53" w:rsidRDefault="00074D53" w:rsidP="005E200F">
                      <w:pPr>
                        <w:pStyle w:val="table1unordered"/>
                        <w:numPr>
                          <w:ilvl w:val="0"/>
                          <w:numId w:val="0"/>
                        </w:numPr>
                        <w:ind w:left="57"/>
                        <w:rPr>
                          <w:color w:val="000000"/>
                        </w:rPr>
                      </w:pPr>
                      <w:r w:rsidRPr="00AF1CDD">
                        <w:rPr>
                          <w:color w:val="000000"/>
                        </w:rPr>
                        <w:t>DAC/</w:t>
                      </w:r>
                    </w:p>
                    <w:p w14:paraId="152ADDBB" w14:textId="77777777" w:rsidR="00074D53" w:rsidRPr="00C33819" w:rsidRDefault="00074D53" w:rsidP="005E200F">
                      <w:pPr>
                        <w:pStyle w:val="table1unordered"/>
                        <w:numPr>
                          <w:ilvl w:val="0"/>
                          <w:numId w:val="0"/>
                        </w:numPr>
                        <w:ind w:left="57"/>
                      </w:pPr>
                      <w:r w:rsidRPr="00AF1CDD">
                        <w:rPr>
                          <w:color w:val="000000"/>
                        </w:rPr>
                        <w:t>ADC</w:t>
                      </w:r>
                    </w:p>
                  </w:txbxContent>
                </v:textbox>
              </v:rect>
            </w:pict>
          </mc:Fallback>
        </mc:AlternateContent>
      </w:r>
    </w:p>
    <w:p w14:paraId="0F115CD2" w14:textId="36328862" w:rsidR="005E200F" w:rsidRPr="0006281E" w:rsidRDefault="00ED7B20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125FDD" wp14:editId="22F9C90F">
                <wp:simplePos x="0" y="0"/>
                <wp:positionH relativeFrom="column">
                  <wp:posOffset>3362666</wp:posOffset>
                </wp:positionH>
                <wp:positionV relativeFrom="paragraph">
                  <wp:posOffset>5402</wp:posOffset>
                </wp:positionV>
                <wp:extent cx="450376" cy="217805"/>
                <wp:effectExtent l="0" t="0" r="2603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217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5936E" w14:textId="57C735EE" w:rsidR="00074D53" w:rsidRPr="00C95FC2" w:rsidRDefault="00074D53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SCU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25FDD" id="Rectangle 23" o:spid="_x0000_s1051" style="position:absolute;margin-left:264.8pt;margin-top:.45pt;width:35.45pt;height:1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" fillcolor="#d8d8d8 [2732]" strokecolor="black [3213]" strokeweight=".5pt">
                <v:textbox>
                  <w:txbxContent>
                    <w:p w14:paraId="0D25936E" w14:textId="57C735EE" w:rsidR="00074D53" w:rsidRPr="00C95FC2" w:rsidRDefault="00074D53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SCU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9AB2E3" wp14:editId="01D14755">
                <wp:simplePos x="0" y="0"/>
                <wp:positionH relativeFrom="margin">
                  <wp:posOffset>2734869</wp:posOffset>
                </wp:positionH>
                <wp:positionV relativeFrom="paragraph">
                  <wp:posOffset>5402</wp:posOffset>
                </wp:positionV>
                <wp:extent cx="580030" cy="217805"/>
                <wp:effectExtent l="0" t="0" r="10795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30" cy="217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823CA" w14:textId="20C6A445" w:rsidR="00074D53" w:rsidRPr="00C95FC2" w:rsidRDefault="00074D53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PDMA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AB2E3" id="Rectangle 35" o:spid="_x0000_s1052" style="position:absolute;margin-left:215.35pt;margin-top:.45pt;width:45.65pt;height:17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" fillcolor="#d8d8d8 [2732]" strokecolor="black [3213]" strokeweight=".5pt">
                <v:textbox>
                  <w:txbxContent>
                    <w:p w14:paraId="225823CA" w14:textId="20C6A445" w:rsidR="00074D53" w:rsidRPr="00C95FC2" w:rsidRDefault="00074D53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PDMA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054B85" wp14:editId="4BA6FB55">
                <wp:simplePos x="0" y="0"/>
                <wp:positionH relativeFrom="column">
                  <wp:posOffset>2188959</wp:posOffset>
                </wp:positionH>
                <wp:positionV relativeFrom="paragraph">
                  <wp:posOffset>5402</wp:posOffset>
                </wp:positionV>
                <wp:extent cx="483870" cy="218364"/>
                <wp:effectExtent l="0" t="0" r="11430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2183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2B352" w14:textId="5898D534" w:rsidR="00074D53" w:rsidRPr="00C95FC2" w:rsidRDefault="00074D53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54B85" id="Rectangle 26" o:spid="_x0000_s1053" style="position:absolute;margin-left:172.35pt;margin-top:.45pt;width:38.1pt;height:1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" fillcolor="#d8d8d8 [2732]" strokecolor="black [3213]" strokeweight=".5pt">
                <v:textbox>
                  <w:txbxContent>
                    <w:p w14:paraId="06C2B352" w14:textId="5898D534" w:rsidR="00074D53" w:rsidRPr="00C95FC2" w:rsidRDefault="00074D53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FIFO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E9BA1C" wp14:editId="314417D6">
                <wp:simplePos x="0" y="0"/>
                <wp:positionH relativeFrom="column">
                  <wp:posOffset>4245762</wp:posOffset>
                </wp:positionH>
                <wp:positionV relativeFrom="paragraph">
                  <wp:posOffset>213360</wp:posOffset>
                </wp:positionV>
                <wp:extent cx="398678" cy="0"/>
                <wp:effectExtent l="38100" t="76200" r="2095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78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D16CD" id="Straight Arrow Connector 47" o:spid="_x0000_s1026" type="#_x0000_t32" style="position:absolute;margin-left:334.3pt;margin-top:16.8pt;width:31.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" strokecolor="black [3040]">
                <v:stroke dashstyle="dash" startarrow="block" endarrow="block"/>
              </v:shape>
            </w:pict>
          </mc:Fallback>
        </mc:AlternateContent>
      </w:r>
    </w:p>
    <w:p w14:paraId="0294CFBF" w14:textId="118A6606" w:rsidR="005E200F" w:rsidRPr="0006281E" w:rsidRDefault="00ED7B20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5278EB" wp14:editId="58FE08F9">
                <wp:simplePos x="0" y="0"/>
                <wp:positionH relativeFrom="column">
                  <wp:posOffset>3799395</wp:posOffset>
                </wp:positionH>
                <wp:positionV relativeFrom="paragraph">
                  <wp:posOffset>61320</wp:posOffset>
                </wp:positionV>
                <wp:extent cx="450377" cy="231775"/>
                <wp:effectExtent l="0" t="0" r="2603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7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11D78" w14:textId="2ABBBE64" w:rsidR="00074D53" w:rsidRPr="00C95FC2" w:rsidRDefault="00074D53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78EB" id="Rectangle 20" o:spid="_x0000_s1054" style="position:absolute;margin-left:299.15pt;margin-top:4.85pt;width:35.45pt;height:1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" fillcolor="#d8d8d8 [2732]" strokecolor="red" strokeweight="1.5pt">
                <v:textbox>
                  <w:txbxContent>
                    <w:p w14:paraId="1EF11D78" w14:textId="2ABBBE64" w:rsidR="00074D53" w:rsidRPr="00C95FC2" w:rsidRDefault="00074D53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SSI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D94584" wp14:editId="41147AC0">
                <wp:simplePos x="0" y="0"/>
                <wp:positionH relativeFrom="column">
                  <wp:posOffset>3219355</wp:posOffset>
                </wp:positionH>
                <wp:positionV relativeFrom="paragraph">
                  <wp:posOffset>60799</wp:posOffset>
                </wp:positionV>
                <wp:extent cx="484495" cy="231775"/>
                <wp:effectExtent l="0" t="0" r="1143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5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4554" w14:textId="223613B8" w:rsidR="00074D53" w:rsidRPr="00C95FC2" w:rsidRDefault="00074D53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SSIU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94584" id="Rectangle 18" o:spid="_x0000_s1055" style="position:absolute;margin-left:253.5pt;margin-top:4.8pt;width:38.15pt;height:1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" fillcolor="#d8d8d8 [2732]" strokecolor="black [3213]" strokeweight=".5pt">
                <v:textbox>
                  <w:txbxContent>
                    <w:p w14:paraId="0BB24554" w14:textId="223613B8" w:rsidR="00074D53" w:rsidRPr="00C95FC2" w:rsidRDefault="00074D53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SSIU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612870" wp14:editId="3F34A707">
                <wp:simplePos x="0" y="0"/>
                <wp:positionH relativeFrom="column">
                  <wp:posOffset>2515472</wp:posOffset>
                </wp:positionH>
                <wp:positionV relativeFrom="paragraph">
                  <wp:posOffset>60164</wp:posOffset>
                </wp:positionV>
                <wp:extent cx="593678" cy="232012"/>
                <wp:effectExtent l="0" t="0" r="16510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78" cy="2320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49C6" w14:textId="5DA90D3F" w:rsidR="00074D53" w:rsidRPr="00C95FC2" w:rsidRDefault="00074D53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12870" id="Rectangle 32" o:spid="_x0000_s1056" style="position:absolute;margin-left:198.05pt;margin-top:4.75pt;width:46.75pt;height:1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" fillcolor="#d8d8d8 [2732]" strokecolor="black [3213]" strokeweight=".5pt">
                <v:textbox>
                  <w:txbxContent>
                    <w:p w14:paraId="798D49C6" w14:textId="5DA90D3F" w:rsidR="00074D53" w:rsidRPr="00C95FC2" w:rsidRDefault="00074D53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ADMA</w:t>
                      </w:r>
                    </w:p>
                  </w:txbxContent>
                </v:textbox>
              </v:rect>
            </w:pict>
          </mc:Fallback>
        </mc:AlternateContent>
      </w:r>
    </w:p>
    <w:p w14:paraId="347B1C58" w14:textId="33DBC70C" w:rsidR="005E200F" w:rsidRPr="0006281E" w:rsidRDefault="005E200F" w:rsidP="0089129E">
      <w:pPr>
        <w:pStyle w:val="Caption"/>
        <w:jc w:val="center"/>
        <w:rPr>
          <w:rFonts w:ascii="Arial" w:hAnsi="Arial" w:cs="Arial"/>
        </w:rPr>
      </w:pPr>
    </w:p>
    <w:p w14:paraId="0CCD2F1D" w14:textId="5A8781B5" w:rsidR="00427F38" w:rsidRDefault="0089129E" w:rsidP="00427F38">
      <w:pPr>
        <w:pStyle w:val="Caption"/>
        <w:jc w:val="center"/>
        <w:rPr>
          <w:rStyle w:val="Strong"/>
          <w:rFonts w:ascii="Arial" w:hAnsi="Arial" w:cs="Arial"/>
          <w:b/>
          <w:bCs/>
        </w:rPr>
      </w:pPr>
      <w:bookmarkStart w:id="11" w:name="_Toc529886378"/>
      <w:r w:rsidRPr="0006281E">
        <w:rPr>
          <w:rFonts w:ascii="Arial" w:hAnsi="Arial" w:cs="Arial"/>
        </w:rPr>
        <w:t xml:space="preserve">Figure </w:t>
      </w:r>
      <w:r w:rsidR="00AD62C7">
        <w:rPr>
          <w:rFonts w:ascii="Arial" w:hAnsi="Arial" w:cs="Arial"/>
        </w:rPr>
        <w:fldChar w:fldCharType="begin"/>
      </w:r>
      <w:r w:rsidR="00AD62C7">
        <w:rPr>
          <w:rFonts w:ascii="Arial" w:hAnsi="Arial" w:cs="Arial"/>
        </w:rPr>
        <w:instrText xml:space="preserve"> STYLEREF 1 \s </w:instrText>
      </w:r>
      <w:r w:rsidR="00AD62C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1</w:t>
      </w:r>
      <w:r w:rsidR="00AD62C7">
        <w:rPr>
          <w:rFonts w:ascii="Arial" w:hAnsi="Arial" w:cs="Arial"/>
        </w:rPr>
        <w:fldChar w:fldCharType="end"/>
      </w:r>
      <w:r w:rsidR="00AD62C7">
        <w:rPr>
          <w:rFonts w:ascii="Arial" w:hAnsi="Arial" w:cs="Arial"/>
        </w:rPr>
        <w:noBreakHyphen/>
      </w:r>
      <w:r w:rsidR="00AD62C7">
        <w:rPr>
          <w:rFonts w:ascii="Arial" w:hAnsi="Arial" w:cs="Arial"/>
        </w:rPr>
        <w:fldChar w:fldCharType="begin"/>
      </w:r>
      <w:r w:rsidR="00AD62C7">
        <w:rPr>
          <w:rFonts w:ascii="Arial" w:hAnsi="Arial" w:cs="Arial"/>
        </w:rPr>
        <w:instrText xml:space="preserve"> SEQ Figure \* ARABIC \s 1 </w:instrText>
      </w:r>
      <w:r w:rsidR="00AD62C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1</w:t>
      </w:r>
      <w:r w:rsidR="00AD62C7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proofErr w:type="gramStart"/>
      <w:r w:rsidR="005840A0" w:rsidRPr="0006281E">
        <w:rPr>
          <w:rStyle w:val="Strong"/>
          <w:rFonts w:ascii="Arial" w:hAnsi="Arial" w:cs="Arial"/>
          <w:b/>
          <w:bCs/>
        </w:rPr>
        <w:t>The</w:t>
      </w:r>
      <w:proofErr w:type="gramEnd"/>
      <w:r w:rsidR="005840A0" w:rsidRPr="0006281E">
        <w:rPr>
          <w:rStyle w:val="Strong"/>
          <w:rFonts w:ascii="Arial" w:hAnsi="Arial" w:cs="Arial"/>
          <w:b/>
          <w:bCs/>
        </w:rPr>
        <w:t xml:space="preserve"> software architectu</w:t>
      </w:r>
      <w:bookmarkEnd w:id="10"/>
      <w:r w:rsidR="00427F38">
        <w:rPr>
          <w:rStyle w:val="Strong"/>
          <w:rFonts w:ascii="Arial" w:hAnsi="Arial" w:cs="Arial"/>
          <w:b/>
          <w:bCs/>
        </w:rPr>
        <w:t>re</w:t>
      </w:r>
      <w:bookmarkStart w:id="12" w:name="_Hlk486856838"/>
      <w:bookmarkEnd w:id="11"/>
    </w:p>
    <w:p w14:paraId="24EFF7B0" w14:textId="00A78270" w:rsidR="004526A3" w:rsidRDefault="004526A3">
      <w:pPr>
        <w:overflowPunct/>
        <w:autoSpaceDE/>
        <w:autoSpaceDN/>
        <w:adjustRightInd/>
        <w:spacing w:after="0" w:line="240" w:lineRule="auto"/>
        <w:textAlignment w:val="auto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br w:type="page"/>
      </w:r>
    </w:p>
    <w:p w14:paraId="6CDD0C65" w14:textId="1607E094" w:rsidR="00802C8D" w:rsidRPr="0006281E" w:rsidRDefault="009C1835" w:rsidP="00671046">
      <w:pPr>
        <w:pStyle w:val="Heading1"/>
        <w:rPr>
          <w:rFonts w:ascii="Arial" w:hAnsi="Arial" w:cs="Arial"/>
        </w:rPr>
      </w:pPr>
      <w:bookmarkStart w:id="13" w:name="_Toc529886402"/>
      <w:r w:rsidRPr="0006281E">
        <w:rPr>
          <w:rFonts w:ascii="Arial" w:hAnsi="Arial" w:cs="Arial"/>
        </w:rPr>
        <w:lastRenderedPageBreak/>
        <w:t>Function list</w:t>
      </w:r>
      <w:bookmarkEnd w:id="13"/>
    </w:p>
    <w:bookmarkEnd w:id="12"/>
    <w:p w14:paraId="05FA4361" w14:textId="1352FE18" w:rsidR="00F61279" w:rsidRPr="0006281E" w:rsidRDefault="005556B0" w:rsidP="005556B0">
      <w:pPr>
        <w:spacing w:before="120" w:after="120" w:line="260" w:lineRule="exact"/>
        <w:rPr>
          <w:rFonts w:ascii="Arial" w:hAnsi="Arial" w:cs="Arial"/>
        </w:rPr>
      </w:pPr>
      <w:r w:rsidRPr="0006281E">
        <w:rPr>
          <w:rFonts w:ascii="Arial" w:hAnsi="Arial" w:cs="Arial"/>
        </w:rPr>
        <w:t>The following is list of functions</w:t>
      </w:r>
      <w:r w:rsidR="00F61279" w:rsidRPr="0006281E">
        <w:rPr>
          <w:rFonts w:ascii="Arial" w:hAnsi="Arial" w:cs="Arial"/>
        </w:rPr>
        <w:t>:</w:t>
      </w:r>
    </w:p>
    <w:p w14:paraId="6CF79CC7" w14:textId="09D66F5A" w:rsidR="00F61279" w:rsidRPr="0006281E" w:rsidRDefault="0089129E" w:rsidP="0089129E">
      <w:pPr>
        <w:pStyle w:val="Caption"/>
        <w:rPr>
          <w:rFonts w:ascii="Arial" w:hAnsi="Arial" w:cs="Arial"/>
        </w:rPr>
      </w:pPr>
      <w:bookmarkStart w:id="14" w:name="_Toc496800155"/>
      <w:bookmarkStart w:id="15" w:name="_Toc519510053"/>
      <w:bookmarkStart w:id="16" w:name="_Toc529886391"/>
      <w:bookmarkStart w:id="17" w:name="_Toc534277152"/>
      <w:r w:rsidRPr="0006281E">
        <w:rPr>
          <w:rFonts w:ascii="Arial" w:hAnsi="Arial" w:cs="Arial"/>
        </w:rPr>
        <w:t xml:space="preserve">Table </w:t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STYLEREF 1 \s </w:instrText>
      </w:r>
      <w:r w:rsidR="004E31F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2</w:t>
      </w:r>
      <w:r w:rsidR="004E31F7">
        <w:rPr>
          <w:rFonts w:ascii="Arial" w:hAnsi="Arial" w:cs="Arial"/>
        </w:rPr>
        <w:fldChar w:fldCharType="end"/>
      </w:r>
      <w:r w:rsidR="004E31F7">
        <w:rPr>
          <w:rFonts w:ascii="Arial" w:hAnsi="Arial" w:cs="Arial"/>
        </w:rPr>
        <w:noBreakHyphen/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SEQ Table \* ARABIC \s 1 </w:instrText>
      </w:r>
      <w:r w:rsidR="004E31F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1</w:t>
      </w:r>
      <w:r w:rsidR="004E31F7">
        <w:rPr>
          <w:rFonts w:ascii="Arial" w:hAnsi="Arial" w:cs="Arial"/>
        </w:rPr>
        <w:fldChar w:fldCharType="end"/>
      </w:r>
      <w:r w:rsidR="007D25A5" w:rsidRPr="0006281E">
        <w:rPr>
          <w:rFonts w:ascii="Arial" w:hAnsi="Arial" w:cs="Arial"/>
        </w:rPr>
        <w:t xml:space="preserve"> Function list</w:t>
      </w:r>
      <w:bookmarkEnd w:id="14"/>
      <w:bookmarkEnd w:id="15"/>
      <w:bookmarkEnd w:id="16"/>
      <w:bookmarkEnd w:id="17"/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"/>
        <w:gridCol w:w="2596"/>
        <w:gridCol w:w="6224"/>
      </w:tblGrid>
      <w:tr w:rsidR="00FC7760" w:rsidRPr="0006281E" w14:paraId="60151426" w14:textId="77777777" w:rsidTr="00CA3A11">
        <w:trPr>
          <w:trHeight w:val="325"/>
        </w:trPr>
        <w:tc>
          <w:tcPr>
            <w:tcW w:w="999" w:type="dxa"/>
            <w:shd w:val="clear" w:color="auto" w:fill="D9D9D9" w:themeFill="background1" w:themeFillShade="D9"/>
          </w:tcPr>
          <w:p w14:paraId="2B363E1F" w14:textId="77777777" w:rsidR="00FC7760" w:rsidRPr="0006281E" w:rsidRDefault="00FC7760" w:rsidP="00FC7760">
            <w:pPr>
              <w:pStyle w:val="a"/>
              <w:jc w:val="center"/>
              <w:rPr>
                <w:rFonts w:cs="Arial"/>
                <w:b/>
                <w:szCs w:val="18"/>
              </w:rPr>
            </w:pPr>
            <w:r w:rsidRPr="0006281E"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2596" w:type="dxa"/>
            <w:shd w:val="clear" w:color="auto" w:fill="D9D9D9" w:themeFill="background1" w:themeFillShade="D9"/>
          </w:tcPr>
          <w:p w14:paraId="5AF9EC86" w14:textId="77777777" w:rsidR="00FC7760" w:rsidRPr="0006281E" w:rsidRDefault="00FC7760" w:rsidP="00FC7760">
            <w:pPr>
              <w:pStyle w:val="a"/>
              <w:jc w:val="center"/>
              <w:rPr>
                <w:rFonts w:cs="Arial"/>
                <w:b/>
                <w:szCs w:val="18"/>
              </w:rPr>
            </w:pPr>
            <w:r w:rsidRPr="0006281E">
              <w:rPr>
                <w:rFonts w:cs="Arial"/>
                <w:b/>
                <w:szCs w:val="18"/>
              </w:rPr>
              <w:t>Function Name</w:t>
            </w:r>
          </w:p>
        </w:tc>
        <w:tc>
          <w:tcPr>
            <w:tcW w:w="6224" w:type="dxa"/>
            <w:shd w:val="clear" w:color="auto" w:fill="D9D9D9" w:themeFill="background1" w:themeFillShade="D9"/>
          </w:tcPr>
          <w:p w14:paraId="40F3B289" w14:textId="77777777" w:rsidR="00FC7760" w:rsidRPr="0006281E" w:rsidRDefault="00FC7760" w:rsidP="00FC7760">
            <w:pPr>
              <w:pStyle w:val="a"/>
              <w:jc w:val="center"/>
              <w:rPr>
                <w:rFonts w:cs="Arial"/>
                <w:b/>
                <w:szCs w:val="18"/>
              </w:rPr>
            </w:pPr>
            <w:bookmarkStart w:id="18" w:name="OLE_LINK1"/>
            <w:r w:rsidRPr="0006281E">
              <w:rPr>
                <w:rFonts w:cs="Arial"/>
                <w:b/>
                <w:szCs w:val="18"/>
              </w:rPr>
              <w:t>Outline</w:t>
            </w:r>
            <w:bookmarkEnd w:id="18"/>
          </w:p>
        </w:tc>
      </w:tr>
      <w:tr w:rsidR="00C931BC" w:rsidRPr="0006281E" w14:paraId="5E4E751F" w14:textId="77777777" w:rsidTr="00CA3A11">
        <w:trPr>
          <w:trHeight w:val="382"/>
        </w:trPr>
        <w:tc>
          <w:tcPr>
            <w:tcW w:w="999" w:type="dxa"/>
            <w:vMerge w:val="restart"/>
          </w:tcPr>
          <w:p w14:paraId="23B2E29A" w14:textId="2525A513" w:rsidR="00C931BC" w:rsidRPr="0006281E" w:rsidRDefault="00C931BC" w:rsidP="00F25280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bookmarkStart w:id="19" w:name="_Hlk519515959"/>
            <w:r w:rsidRPr="0006281E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API</w:t>
            </w:r>
          </w:p>
        </w:tc>
        <w:tc>
          <w:tcPr>
            <w:tcW w:w="2596" w:type="dxa"/>
          </w:tcPr>
          <w:p w14:paraId="20ABFDE5" w14:textId="55376D4A" w:rsidR="00C931BC" w:rsidRPr="0006281E" w:rsidRDefault="00C931BC" w:rsidP="0045082C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ssi_pcm_width_get</w:t>
            </w:r>
          </w:p>
        </w:tc>
        <w:tc>
          <w:tcPr>
            <w:tcW w:w="6224" w:type="dxa"/>
          </w:tcPr>
          <w:p w14:paraId="01380CC4" w14:textId="0C9A69C7" w:rsidR="00C931BC" w:rsidRPr="0006281E" w:rsidRDefault="00C931BC" w:rsidP="006829A2">
            <w:pPr>
              <w:pStyle w:val="a"/>
              <w:tabs>
                <w:tab w:val="left" w:pos="2016"/>
              </w:tabs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This API is to get the </w:t>
            </w:r>
            <w:proofErr w:type="spellStart"/>
            <w:r>
              <w:rPr>
                <w:rFonts w:cs="Arial"/>
                <w:color w:val="000000"/>
                <w:szCs w:val="18"/>
              </w:rPr>
              <w:t>PCM</w:t>
            </w:r>
            <w:proofErr w:type="spellEnd"/>
            <w:r>
              <w:rPr>
                <w:rFonts w:cs="Arial"/>
                <w:color w:val="000000"/>
                <w:szCs w:val="18"/>
              </w:rPr>
              <w:t xml:space="preserve"> width based on values stored in bits 21 to 19 of Control Register </w:t>
            </w:r>
            <w:proofErr w:type="spellStart"/>
            <w:r>
              <w:rPr>
                <w:rFonts w:cs="Arial"/>
                <w:color w:val="000000"/>
                <w:szCs w:val="18"/>
              </w:rPr>
              <w:t>SSICR</w:t>
            </w:r>
            <w:proofErr w:type="spellEnd"/>
          </w:p>
        </w:tc>
      </w:tr>
      <w:tr w:rsidR="00C931BC" w:rsidRPr="0006281E" w14:paraId="4086BAC8" w14:textId="77777777" w:rsidTr="00CA3A11">
        <w:trPr>
          <w:trHeight w:val="382"/>
        </w:trPr>
        <w:tc>
          <w:tcPr>
            <w:tcW w:w="999" w:type="dxa"/>
            <w:vMerge/>
          </w:tcPr>
          <w:p w14:paraId="4A974227" w14:textId="77777777" w:rsidR="00C931BC" w:rsidRPr="0006281E" w:rsidRDefault="00C931BC" w:rsidP="00F25280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2596" w:type="dxa"/>
          </w:tcPr>
          <w:p w14:paraId="27D1BEF7" w14:textId="0BB86AF1" w:rsidR="00C931BC" w:rsidRDefault="00C931BC" w:rsidP="0045082C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ssi_setup</w:t>
            </w:r>
          </w:p>
        </w:tc>
        <w:tc>
          <w:tcPr>
            <w:tcW w:w="6224" w:type="dxa"/>
          </w:tcPr>
          <w:p w14:paraId="3497D9AE" w14:textId="3CEB62B0" w:rsidR="00C931BC" w:rsidRDefault="00C931BC" w:rsidP="006829A2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API is to set up registers necessary for SSI module execution</w:t>
            </w:r>
          </w:p>
        </w:tc>
      </w:tr>
      <w:tr w:rsidR="00C931BC" w:rsidRPr="0006281E" w14:paraId="62295E5F" w14:textId="77777777" w:rsidTr="00CA3A11">
        <w:trPr>
          <w:trHeight w:val="382"/>
        </w:trPr>
        <w:tc>
          <w:tcPr>
            <w:tcW w:w="999" w:type="dxa"/>
            <w:vMerge/>
          </w:tcPr>
          <w:p w14:paraId="008ABC89" w14:textId="77777777" w:rsidR="00C931BC" w:rsidRPr="0006281E" w:rsidRDefault="00C931BC" w:rsidP="00F25280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2596" w:type="dxa"/>
          </w:tcPr>
          <w:p w14:paraId="656F95EE" w14:textId="68164BC9" w:rsidR="00C931BC" w:rsidRDefault="00C931BC" w:rsidP="0045082C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ssi_start</w:t>
            </w:r>
          </w:p>
        </w:tc>
        <w:tc>
          <w:tcPr>
            <w:tcW w:w="6224" w:type="dxa"/>
          </w:tcPr>
          <w:p w14:paraId="04D7B437" w14:textId="3A663FBA" w:rsidR="00C931BC" w:rsidRDefault="00C931BC" w:rsidP="006829A2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API is to start SSI module</w:t>
            </w:r>
          </w:p>
        </w:tc>
      </w:tr>
      <w:tr w:rsidR="00C931BC" w:rsidRPr="0006281E" w14:paraId="303F421E" w14:textId="77777777" w:rsidTr="00CA3A11">
        <w:trPr>
          <w:trHeight w:val="382"/>
        </w:trPr>
        <w:tc>
          <w:tcPr>
            <w:tcW w:w="999" w:type="dxa"/>
            <w:vMerge/>
          </w:tcPr>
          <w:p w14:paraId="2FBF82CB" w14:textId="77777777" w:rsidR="00C931BC" w:rsidRPr="0006281E" w:rsidRDefault="00C931BC" w:rsidP="00F25280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2596" w:type="dxa"/>
          </w:tcPr>
          <w:p w14:paraId="610980A2" w14:textId="05D84C5F" w:rsidR="00C931BC" w:rsidRDefault="00C931BC" w:rsidP="0045082C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ssi_stop</w:t>
            </w:r>
          </w:p>
        </w:tc>
        <w:tc>
          <w:tcPr>
            <w:tcW w:w="6224" w:type="dxa"/>
          </w:tcPr>
          <w:p w14:paraId="4498AD5A" w14:textId="55F69953" w:rsidR="00C931BC" w:rsidRDefault="00C931BC" w:rsidP="006829A2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API is to stop SSI module</w:t>
            </w:r>
          </w:p>
        </w:tc>
      </w:tr>
      <w:tr w:rsidR="00C931BC" w:rsidRPr="0006281E" w14:paraId="0F496038" w14:textId="77777777" w:rsidTr="00CA3A11">
        <w:trPr>
          <w:trHeight w:val="382"/>
        </w:trPr>
        <w:tc>
          <w:tcPr>
            <w:tcW w:w="999" w:type="dxa"/>
            <w:vMerge/>
          </w:tcPr>
          <w:p w14:paraId="127D0F0A" w14:textId="77777777" w:rsidR="00C931BC" w:rsidRPr="0006281E" w:rsidRDefault="00C931BC" w:rsidP="00F25280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2596" w:type="dxa"/>
          </w:tcPr>
          <w:p w14:paraId="62B6A26F" w14:textId="0CFD0037" w:rsidR="00C931BC" w:rsidRDefault="00C931BC" w:rsidP="0045082C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ssi_check_available_module</w:t>
            </w:r>
          </w:p>
        </w:tc>
        <w:tc>
          <w:tcPr>
            <w:tcW w:w="6224" w:type="dxa"/>
          </w:tcPr>
          <w:p w14:paraId="1382782F" w14:textId="60FDF67A" w:rsidR="00C931BC" w:rsidRDefault="00C931BC" w:rsidP="006829A2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API is to check availability of SSI module</w:t>
            </w:r>
          </w:p>
        </w:tc>
      </w:tr>
      <w:tr w:rsidR="00C931BC" w:rsidRPr="0006281E" w14:paraId="3387B2BE" w14:textId="77777777" w:rsidTr="00CA3A11">
        <w:trPr>
          <w:trHeight w:val="382"/>
        </w:trPr>
        <w:tc>
          <w:tcPr>
            <w:tcW w:w="999" w:type="dxa"/>
            <w:vMerge/>
          </w:tcPr>
          <w:p w14:paraId="58F8E44C" w14:textId="77777777" w:rsidR="00C931BC" w:rsidRPr="0006281E" w:rsidRDefault="00C931BC" w:rsidP="00F25280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2596" w:type="dxa"/>
          </w:tcPr>
          <w:p w14:paraId="5F5B24EE" w14:textId="08ED8E87" w:rsidR="00C931BC" w:rsidRDefault="00C931BC" w:rsidP="0045082C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ssi_get_register_base</w:t>
            </w:r>
          </w:p>
        </w:tc>
        <w:tc>
          <w:tcPr>
            <w:tcW w:w="6224" w:type="dxa"/>
          </w:tcPr>
          <w:p w14:paraId="46A498D3" w14:textId="1C818439" w:rsidR="00C931BC" w:rsidRDefault="00C931BC" w:rsidP="006829A2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API is to get base address of registers of SSI module</w:t>
            </w:r>
          </w:p>
        </w:tc>
      </w:tr>
      <w:tr w:rsidR="00C931BC" w:rsidRPr="0006281E" w14:paraId="4BABFBCF" w14:textId="77777777" w:rsidTr="00CA3A11">
        <w:trPr>
          <w:trHeight w:val="382"/>
        </w:trPr>
        <w:tc>
          <w:tcPr>
            <w:tcW w:w="999" w:type="dxa"/>
            <w:vMerge/>
          </w:tcPr>
          <w:p w14:paraId="1AEB4B9E" w14:textId="77777777" w:rsidR="00C931BC" w:rsidRPr="0006281E" w:rsidRDefault="00C931BC" w:rsidP="00F25280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2596" w:type="dxa"/>
          </w:tcPr>
          <w:p w14:paraId="4FC0B9E0" w14:textId="54F527EA" w:rsidR="00C931BC" w:rsidRDefault="00C931BC" w:rsidP="0045082C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ssi_master_get</w:t>
            </w:r>
          </w:p>
        </w:tc>
        <w:tc>
          <w:tcPr>
            <w:tcW w:w="6224" w:type="dxa"/>
          </w:tcPr>
          <w:p w14:paraId="2FA7992C" w14:textId="5C091AB7" w:rsidR="00C931BC" w:rsidRDefault="00C931BC" w:rsidP="006829A2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API is to get master SSI module of the current one</w:t>
            </w:r>
          </w:p>
        </w:tc>
      </w:tr>
      <w:bookmarkEnd w:id="19"/>
    </w:tbl>
    <w:p w14:paraId="20C566C3" w14:textId="77777777" w:rsidR="00FC7760" w:rsidRPr="0006281E" w:rsidRDefault="00FC7760" w:rsidP="007B7DEC">
      <w:pPr>
        <w:spacing w:after="120" w:line="260" w:lineRule="exact"/>
        <w:rPr>
          <w:rFonts w:ascii="Arial" w:hAnsi="Arial" w:cs="Arial"/>
        </w:rPr>
      </w:pPr>
    </w:p>
    <w:p w14:paraId="48F669ED" w14:textId="77777777" w:rsidR="00FC7760" w:rsidRPr="0006281E" w:rsidRDefault="00FC7760" w:rsidP="007B7DEC">
      <w:pPr>
        <w:spacing w:after="120" w:line="260" w:lineRule="exact"/>
        <w:rPr>
          <w:rFonts w:ascii="Arial" w:hAnsi="Arial" w:cs="Arial"/>
        </w:rPr>
        <w:sectPr w:rsidR="00FC7760" w:rsidRPr="0006281E" w:rsidSect="003D2B34">
          <w:pgSz w:w="11907" w:h="16840" w:code="9"/>
          <w:pgMar w:top="1588" w:right="1077" w:bottom="1134" w:left="1077" w:header="1134" w:footer="680" w:gutter="0"/>
          <w:cols w:space="720"/>
          <w:docGrid w:linePitch="360"/>
        </w:sectPr>
      </w:pPr>
    </w:p>
    <w:p w14:paraId="2A1F239C" w14:textId="5F7A63B9" w:rsidR="00605583" w:rsidRPr="0006281E" w:rsidRDefault="002717C0" w:rsidP="00671046">
      <w:pPr>
        <w:pStyle w:val="Heading1"/>
        <w:rPr>
          <w:rFonts w:ascii="Arial" w:hAnsi="Arial" w:cs="Arial"/>
        </w:rPr>
      </w:pPr>
      <w:bookmarkStart w:id="20" w:name="_Toc529886403"/>
      <w:r w:rsidRPr="0006281E">
        <w:rPr>
          <w:rFonts w:ascii="Arial" w:hAnsi="Arial" w:cs="Arial"/>
        </w:rPr>
        <w:lastRenderedPageBreak/>
        <w:t>Detail information</w:t>
      </w:r>
      <w:bookmarkEnd w:id="20"/>
    </w:p>
    <w:p w14:paraId="7C870F60" w14:textId="64378154" w:rsidR="006058F4" w:rsidRPr="0006281E" w:rsidRDefault="006058F4" w:rsidP="006058F4">
      <w:pPr>
        <w:rPr>
          <w:rFonts w:ascii="Arial" w:hAnsi="Arial" w:cs="Arial"/>
        </w:rPr>
      </w:pPr>
      <w:bookmarkStart w:id="21" w:name="_Toc490833972"/>
      <w:r w:rsidRPr="0006281E">
        <w:rPr>
          <w:rFonts w:ascii="Arial" w:hAnsi="Arial" w:cs="Arial"/>
        </w:rPr>
        <w:t>This section describes detail information of data types, macro definition</w:t>
      </w:r>
      <w:r w:rsidR="00E4379A" w:rsidRPr="0006281E">
        <w:rPr>
          <w:rFonts w:ascii="Arial" w:hAnsi="Arial" w:cs="Arial"/>
        </w:rPr>
        <w:t>s</w:t>
      </w:r>
      <w:r w:rsidRPr="0006281E">
        <w:rPr>
          <w:rFonts w:ascii="Arial" w:hAnsi="Arial" w:cs="Arial"/>
        </w:rPr>
        <w:t xml:space="preserve">, implemented </w:t>
      </w:r>
      <w:proofErr w:type="gramStart"/>
      <w:r w:rsidRPr="0006281E">
        <w:rPr>
          <w:rFonts w:ascii="Arial" w:hAnsi="Arial" w:cs="Arial"/>
        </w:rPr>
        <w:t>APIs</w:t>
      </w:r>
      <w:proofErr w:type="gramEnd"/>
      <w:r w:rsidRPr="0006281E">
        <w:rPr>
          <w:rFonts w:ascii="Arial" w:hAnsi="Arial" w:cs="Arial"/>
        </w:rPr>
        <w:t xml:space="preserve"> and internal function units</w:t>
      </w:r>
      <w:r w:rsidR="0006281E">
        <w:rPr>
          <w:rFonts w:ascii="Arial" w:hAnsi="Arial" w:cs="Arial"/>
        </w:rPr>
        <w:t xml:space="preserve">, </w:t>
      </w:r>
      <w:r w:rsidR="009D73E6">
        <w:rPr>
          <w:rFonts w:ascii="Arial" w:hAnsi="Arial" w:cs="Arial"/>
        </w:rPr>
        <w:t>global</w:t>
      </w:r>
      <w:r w:rsidR="0006281E">
        <w:rPr>
          <w:rFonts w:ascii="Arial" w:hAnsi="Arial" w:cs="Arial"/>
        </w:rPr>
        <w:t xml:space="preserve"> variable</w:t>
      </w:r>
      <w:r w:rsidRPr="0006281E">
        <w:rPr>
          <w:rFonts w:ascii="Arial" w:hAnsi="Arial" w:cs="Arial"/>
        </w:rPr>
        <w:t>.</w:t>
      </w:r>
    </w:p>
    <w:p w14:paraId="4BD8F0C9" w14:textId="5B5E534F" w:rsidR="0006198F" w:rsidRDefault="006058F4" w:rsidP="00D16B92">
      <w:pPr>
        <w:pStyle w:val="Heading2"/>
        <w:rPr>
          <w:rFonts w:cs="Arial"/>
        </w:rPr>
      </w:pPr>
      <w:bookmarkStart w:id="22" w:name="_Toc490833971"/>
      <w:bookmarkStart w:id="23" w:name="_Toc529886404"/>
      <w:r w:rsidRPr="0006281E">
        <w:rPr>
          <w:rFonts w:cs="Arial"/>
        </w:rPr>
        <w:t>Data type definitio</w:t>
      </w:r>
      <w:bookmarkEnd w:id="22"/>
      <w:r w:rsidR="0050504B" w:rsidRPr="0006281E">
        <w:rPr>
          <w:rFonts w:cs="Arial"/>
        </w:rPr>
        <w:t>n</w:t>
      </w:r>
      <w:bookmarkEnd w:id="21"/>
      <w:bookmarkEnd w:id="23"/>
    </w:p>
    <w:p w14:paraId="2B8CDD26" w14:textId="71098262" w:rsidR="008E014C" w:rsidRPr="0006281E" w:rsidRDefault="00460473" w:rsidP="008E014C">
      <w:pPr>
        <w:pStyle w:val="Heading3"/>
        <w:rPr>
          <w:rFonts w:cs="Arial"/>
        </w:rPr>
      </w:pPr>
      <w:bookmarkStart w:id="24" w:name="_Toc529886405"/>
      <w:proofErr w:type="spellStart"/>
      <w:r>
        <w:rPr>
          <w:rFonts w:cs="Arial"/>
        </w:rPr>
        <w:t>SSI_MODULES</w:t>
      </w:r>
      <w:bookmarkEnd w:id="24"/>
      <w:proofErr w:type="spellEnd"/>
    </w:p>
    <w:p w14:paraId="3207ADE0" w14:textId="5C665EED" w:rsidR="0006198F" w:rsidRPr="0006198F" w:rsidRDefault="0006198F" w:rsidP="0006198F">
      <w:r w:rsidRPr="0006198F">
        <w:rPr>
          <w:rFonts w:ascii="Arial" w:hAnsi="Arial" w:cs="Arial"/>
        </w:rPr>
        <w:t>Th</w:t>
      </w:r>
      <w:r>
        <w:rPr>
          <w:rFonts w:ascii="Arial" w:hAnsi="Arial" w:cs="Arial"/>
        </w:rPr>
        <w:t xml:space="preserve">e </w:t>
      </w:r>
      <w:r w:rsidRPr="0006198F">
        <w:rPr>
          <w:rStyle w:val="Emphasis"/>
          <w:rFonts w:ascii="Arial" w:hAnsi="Arial" w:cs="Arial"/>
          <w:i w:val="0"/>
        </w:rPr>
        <w:t xml:space="preserve">data type </w:t>
      </w:r>
      <w:proofErr w:type="spellStart"/>
      <w:r w:rsidRPr="0006198F">
        <w:rPr>
          <w:rStyle w:val="Emphasis"/>
          <w:rFonts w:ascii="Arial" w:hAnsi="Arial" w:cs="Arial"/>
          <w:i w:val="0"/>
        </w:rPr>
        <w:t>SSI_MODULES</w:t>
      </w:r>
      <w:proofErr w:type="spellEnd"/>
      <w:r w:rsidRPr="0006198F">
        <w:rPr>
          <w:rStyle w:val="Emphasis"/>
          <w:rFonts w:ascii="Arial" w:hAnsi="Arial" w:cs="Arial"/>
          <w:i w:val="0"/>
        </w:rPr>
        <w:t xml:space="preserve"> is a type-defined enumeration that lists all supported SSI modules. It starts with </w:t>
      </w:r>
      <w:proofErr w:type="spellStart"/>
      <w:r w:rsidRPr="0006198F">
        <w:rPr>
          <w:rStyle w:val="Emphasis"/>
          <w:rFonts w:ascii="Arial" w:hAnsi="Arial" w:cs="Arial"/>
          <w:i w:val="0"/>
        </w:rPr>
        <w:t>SSI0</w:t>
      </w:r>
      <w:proofErr w:type="spellEnd"/>
      <w:r w:rsidRPr="0006198F">
        <w:rPr>
          <w:rStyle w:val="Emphasis"/>
          <w:rFonts w:ascii="Arial" w:hAnsi="Arial" w:cs="Arial"/>
          <w:i w:val="0"/>
        </w:rPr>
        <w:t xml:space="preserve"> to </w:t>
      </w:r>
      <w:proofErr w:type="spellStart"/>
      <w:r w:rsidRPr="0006198F">
        <w:rPr>
          <w:rStyle w:val="Emphasis"/>
          <w:rFonts w:ascii="Arial" w:hAnsi="Arial" w:cs="Arial"/>
          <w:i w:val="0"/>
        </w:rPr>
        <w:t>SSIMAX</w:t>
      </w:r>
      <w:proofErr w:type="spellEnd"/>
      <w:r>
        <w:rPr>
          <w:rStyle w:val="Emphasis"/>
          <w:rFonts w:ascii="Arial" w:hAnsi="Arial" w:cs="Arial"/>
          <w:i w:val="0"/>
        </w:rPr>
        <w:t>.</w:t>
      </w:r>
    </w:p>
    <w:p w14:paraId="3EACF0AD" w14:textId="15F574F7" w:rsidR="00991A4E" w:rsidRPr="0006281E" w:rsidRDefault="0089129E" w:rsidP="0089129E">
      <w:pPr>
        <w:pStyle w:val="Caption"/>
        <w:rPr>
          <w:rFonts w:ascii="Arial" w:hAnsi="Arial" w:cs="Arial"/>
        </w:rPr>
      </w:pPr>
      <w:bookmarkStart w:id="25" w:name="_Toc529886392"/>
      <w:bookmarkStart w:id="26" w:name="_Toc534277153"/>
      <w:r w:rsidRPr="0006281E">
        <w:rPr>
          <w:rFonts w:ascii="Arial" w:hAnsi="Arial" w:cs="Arial"/>
        </w:rPr>
        <w:t xml:space="preserve">Table </w:t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STYLEREF 1 \s </w:instrText>
      </w:r>
      <w:r w:rsidR="004E31F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3</w:t>
      </w:r>
      <w:r w:rsidR="004E31F7">
        <w:rPr>
          <w:rFonts w:ascii="Arial" w:hAnsi="Arial" w:cs="Arial"/>
        </w:rPr>
        <w:fldChar w:fldCharType="end"/>
      </w:r>
      <w:r w:rsidR="004E31F7">
        <w:rPr>
          <w:rFonts w:ascii="Arial" w:hAnsi="Arial" w:cs="Arial"/>
        </w:rPr>
        <w:noBreakHyphen/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SEQ Table \* ARABIC \s 1 </w:instrText>
      </w:r>
      <w:r w:rsidR="004E31F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1</w:t>
      </w:r>
      <w:r w:rsidR="004E31F7">
        <w:rPr>
          <w:rFonts w:ascii="Arial" w:hAnsi="Arial" w:cs="Arial"/>
        </w:rPr>
        <w:fldChar w:fldCharType="end"/>
      </w:r>
      <w:r w:rsidR="00E72A7C" w:rsidRPr="0006281E">
        <w:rPr>
          <w:rFonts w:ascii="Arial" w:hAnsi="Arial" w:cs="Arial"/>
          <w:noProof/>
        </w:rPr>
        <w:t xml:space="preserve"> </w:t>
      </w:r>
      <w:r w:rsidR="00FA77A0">
        <w:rPr>
          <w:rFonts w:ascii="Arial" w:hAnsi="Arial" w:cs="Arial"/>
          <w:noProof/>
        </w:rPr>
        <w:t xml:space="preserve">SSI_MODULES </w:t>
      </w:r>
      <w:r w:rsidR="00991A4E" w:rsidRPr="0006281E">
        <w:rPr>
          <w:rFonts w:ascii="Arial" w:hAnsi="Arial" w:cs="Arial"/>
        </w:rPr>
        <w:t>type information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839"/>
        <w:gridCol w:w="3901"/>
      </w:tblGrid>
      <w:tr w:rsidR="007945DF" w:rsidRPr="0006281E" w14:paraId="6EC299B9" w14:textId="77777777" w:rsidTr="007945DF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5C563997" w14:textId="1978376E" w:rsidR="007945DF" w:rsidRPr="005E3A63" w:rsidRDefault="007945DF" w:rsidP="00991A4E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588194F6" w14:textId="37C2D178" w:rsidR="007945DF" w:rsidRPr="005E3A63" w:rsidRDefault="007945DF" w:rsidP="00991A4E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3901" w:type="dxa"/>
            <w:tcBorders>
              <w:bottom w:val="double" w:sz="4" w:space="0" w:color="auto"/>
            </w:tcBorders>
            <w:vAlign w:val="center"/>
          </w:tcPr>
          <w:p w14:paraId="72EC4FE9" w14:textId="408C1154" w:rsidR="007945DF" w:rsidRPr="005E3A63" w:rsidRDefault="007945DF" w:rsidP="00991A4E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Outline</w:t>
            </w:r>
          </w:p>
        </w:tc>
      </w:tr>
      <w:tr w:rsidR="007945DF" w:rsidRPr="0006281E" w14:paraId="1BC47D8F" w14:textId="77777777" w:rsidTr="007945DF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3A90469E" w14:textId="5D43C3FB" w:rsidR="007945DF" w:rsidRPr="0006281E" w:rsidRDefault="007945DF" w:rsidP="007945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SSI0</w:t>
            </w:r>
            <w:proofErr w:type="spellEnd"/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14:paraId="73DBF491" w14:textId="0FD626AF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901" w:type="dxa"/>
            <w:tcBorders>
              <w:top w:val="double" w:sz="4" w:space="0" w:color="auto"/>
            </w:tcBorders>
            <w:vAlign w:val="center"/>
          </w:tcPr>
          <w:p w14:paraId="4BF1F157" w14:textId="00A94AEC" w:rsidR="007945DF" w:rsidRPr="0006281E" w:rsidRDefault="007945DF" w:rsidP="007945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SSI0</w:t>
            </w:r>
            <w:proofErr w:type="spellEnd"/>
          </w:p>
        </w:tc>
      </w:tr>
      <w:tr w:rsidR="007945DF" w:rsidRPr="0006281E" w14:paraId="1FFD5150" w14:textId="77777777" w:rsidTr="007945DF">
        <w:tc>
          <w:tcPr>
            <w:tcW w:w="2223" w:type="dxa"/>
            <w:vAlign w:val="center"/>
          </w:tcPr>
          <w:p w14:paraId="5C11A074" w14:textId="4F24EC8E" w:rsidR="007945DF" w:rsidRPr="0006281E" w:rsidRDefault="007945DF" w:rsidP="007945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SSI1</w:t>
            </w:r>
            <w:proofErr w:type="spellEnd"/>
          </w:p>
        </w:tc>
        <w:tc>
          <w:tcPr>
            <w:tcW w:w="839" w:type="dxa"/>
            <w:vAlign w:val="center"/>
          </w:tcPr>
          <w:p w14:paraId="02FA099D" w14:textId="24110232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01" w:type="dxa"/>
            <w:vAlign w:val="center"/>
          </w:tcPr>
          <w:p w14:paraId="2B456340" w14:textId="55D4A252" w:rsidR="007945DF" w:rsidRPr="0006281E" w:rsidRDefault="007945DF" w:rsidP="007945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SSI1</w:t>
            </w:r>
            <w:proofErr w:type="spellEnd"/>
          </w:p>
        </w:tc>
      </w:tr>
      <w:tr w:rsidR="007945DF" w:rsidRPr="0006281E" w14:paraId="63C7FE68" w14:textId="77777777" w:rsidTr="007945DF">
        <w:tc>
          <w:tcPr>
            <w:tcW w:w="2223" w:type="dxa"/>
            <w:vAlign w:val="center"/>
          </w:tcPr>
          <w:p w14:paraId="54253357" w14:textId="4A76A225" w:rsidR="007945DF" w:rsidRPr="0006281E" w:rsidRDefault="007945DF" w:rsidP="007945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SSI2</w:t>
            </w:r>
            <w:proofErr w:type="spellEnd"/>
          </w:p>
        </w:tc>
        <w:tc>
          <w:tcPr>
            <w:tcW w:w="839" w:type="dxa"/>
            <w:vAlign w:val="center"/>
          </w:tcPr>
          <w:p w14:paraId="7D1AFEED" w14:textId="3B8E068A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01" w:type="dxa"/>
            <w:vAlign w:val="center"/>
          </w:tcPr>
          <w:p w14:paraId="322F832C" w14:textId="59641800" w:rsidR="007945DF" w:rsidRPr="0006281E" w:rsidRDefault="007945DF" w:rsidP="007945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SSI2</w:t>
            </w:r>
            <w:proofErr w:type="spellEnd"/>
          </w:p>
        </w:tc>
      </w:tr>
      <w:tr w:rsidR="007945DF" w:rsidRPr="0006281E" w14:paraId="6F73B389" w14:textId="77777777" w:rsidTr="007945DF">
        <w:tc>
          <w:tcPr>
            <w:tcW w:w="2223" w:type="dxa"/>
            <w:vAlign w:val="center"/>
          </w:tcPr>
          <w:p w14:paraId="0A77CA4E" w14:textId="443748A6" w:rsidR="007945DF" w:rsidRPr="0006281E" w:rsidRDefault="007945DF" w:rsidP="007945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SSI3</w:t>
            </w:r>
            <w:proofErr w:type="spellEnd"/>
          </w:p>
        </w:tc>
        <w:tc>
          <w:tcPr>
            <w:tcW w:w="839" w:type="dxa"/>
            <w:vAlign w:val="center"/>
          </w:tcPr>
          <w:p w14:paraId="57CB8BF2" w14:textId="529DB5D2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01" w:type="dxa"/>
            <w:vAlign w:val="center"/>
          </w:tcPr>
          <w:p w14:paraId="3098C2BE" w14:textId="6FF9ADA3" w:rsidR="007945DF" w:rsidRPr="0006281E" w:rsidRDefault="007945DF" w:rsidP="007945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SSI3</w:t>
            </w:r>
            <w:proofErr w:type="spellEnd"/>
          </w:p>
        </w:tc>
      </w:tr>
      <w:tr w:rsidR="007945DF" w:rsidRPr="0006281E" w14:paraId="56E1FF61" w14:textId="77777777" w:rsidTr="007945DF">
        <w:tc>
          <w:tcPr>
            <w:tcW w:w="2223" w:type="dxa"/>
            <w:vAlign w:val="center"/>
          </w:tcPr>
          <w:p w14:paraId="44BB77AB" w14:textId="17EACEAA" w:rsidR="007945DF" w:rsidRPr="0006281E" w:rsidRDefault="007945DF" w:rsidP="007945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SSI4</w:t>
            </w:r>
            <w:proofErr w:type="spellEnd"/>
          </w:p>
        </w:tc>
        <w:tc>
          <w:tcPr>
            <w:tcW w:w="839" w:type="dxa"/>
            <w:vAlign w:val="center"/>
          </w:tcPr>
          <w:p w14:paraId="2FAA4AB1" w14:textId="07552364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01" w:type="dxa"/>
            <w:vAlign w:val="center"/>
          </w:tcPr>
          <w:p w14:paraId="66EAC059" w14:textId="588726CC" w:rsidR="007945DF" w:rsidRPr="0006281E" w:rsidRDefault="007945DF" w:rsidP="007945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SSI4</w:t>
            </w:r>
            <w:proofErr w:type="spellEnd"/>
          </w:p>
        </w:tc>
      </w:tr>
      <w:tr w:rsidR="007945DF" w:rsidRPr="0006281E" w14:paraId="69A2F1B4" w14:textId="77777777" w:rsidTr="007945DF">
        <w:tc>
          <w:tcPr>
            <w:tcW w:w="2223" w:type="dxa"/>
            <w:vAlign w:val="center"/>
          </w:tcPr>
          <w:p w14:paraId="0A07C20B" w14:textId="260718BD" w:rsidR="007945DF" w:rsidRPr="0006281E" w:rsidRDefault="007945DF" w:rsidP="007945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SSI5</w:t>
            </w:r>
            <w:proofErr w:type="spellEnd"/>
          </w:p>
        </w:tc>
        <w:tc>
          <w:tcPr>
            <w:tcW w:w="839" w:type="dxa"/>
            <w:vAlign w:val="center"/>
          </w:tcPr>
          <w:p w14:paraId="2A77E1F4" w14:textId="683B6E98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01" w:type="dxa"/>
            <w:vAlign w:val="center"/>
          </w:tcPr>
          <w:p w14:paraId="66ABD8A4" w14:textId="53E83F31" w:rsidR="007945DF" w:rsidRPr="0006281E" w:rsidRDefault="007945DF" w:rsidP="007945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SSI5</w:t>
            </w:r>
            <w:proofErr w:type="spellEnd"/>
          </w:p>
        </w:tc>
      </w:tr>
      <w:tr w:rsidR="007945DF" w:rsidRPr="0006281E" w14:paraId="77C53057" w14:textId="77777777" w:rsidTr="007945DF">
        <w:tc>
          <w:tcPr>
            <w:tcW w:w="2223" w:type="dxa"/>
            <w:vAlign w:val="center"/>
          </w:tcPr>
          <w:p w14:paraId="07E68A4F" w14:textId="794CE159" w:rsidR="007945DF" w:rsidRPr="0006281E" w:rsidRDefault="007945DF" w:rsidP="007945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SSI6</w:t>
            </w:r>
            <w:proofErr w:type="spellEnd"/>
          </w:p>
        </w:tc>
        <w:tc>
          <w:tcPr>
            <w:tcW w:w="839" w:type="dxa"/>
            <w:vAlign w:val="center"/>
          </w:tcPr>
          <w:p w14:paraId="05E0FB57" w14:textId="4B0EB10F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01" w:type="dxa"/>
            <w:vAlign w:val="center"/>
          </w:tcPr>
          <w:p w14:paraId="3254BC36" w14:textId="0FCD27E6" w:rsidR="007945DF" w:rsidRPr="0006281E" w:rsidRDefault="007945DF" w:rsidP="007945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SSI6</w:t>
            </w:r>
            <w:proofErr w:type="spellEnd"/>
          </w:p>
        </w:tc>
      </w:tr>
      <w:tr w:rsidR="007945DF" w:rsidRPr="0006281E" w14:paraId="0F928570" w14:textId="77777777" w:rsidTr="007945DF">
        <w:tc>
          <w:tcPr>
            <w:tcW w:w="2223" w:type="dxa"/>
            <w:vAlign w:val="center"/>
          </w:tcPr>
          <w:p w14:paraId="122C8996" w14:textId="647F6A19" w:rsidR="007945DF" w:rsidRDefault="007945DF" w:rsidP="007945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SSI7</w:t>
            </w:r>
            <w:proofErr w:type="spellEnd"/>
          </w:p>
        </w:tc>
        <w:tc>
          <w:tcPr>
            <w:tcW w:w="839" w:type="dxa"/>
            <w:vAlign w:val="center"/>
          </w:tcPr>
          <w:p w14:paraId="4082DDC7" w14:textId="0DAB5F40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01" w:type="dxa"/>
            <w:vAlign w:val="center"/>
          </w:tcPr>
          <w:p w14:paraId="51A705B3" w14:textId="4C806803" w:rsidR="007945DF" w:rsidRPr="0006281E" w:rsidRDefault="007945DF" w:rsidP="007945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SSI7</w:t>
            </w:r>
            <w:proofErr w:type="spellEnd"/>
          </w:p>
        </w:tc>
      </w:tr>
      <w:tr w:rsidR="007945DF" w:rsidRPr="0006281E" w14:paraId="0974C56C" w14:textId="77777777" w:rsidTr="007945DF">
        <w:tc>
          <w:tcPr>
            <w:tcW w:w="2223" w:type="dxa"/>
            <w:vAlign w:val="center"/>
          </w:tcPr>
          <w:p w14:paraId="0315D243" w14:textId="07162CE8" w:rsidR="007945DF" w:rsidRDefault="007945DF" w:rsidP="007945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SSI8</w:t>
            </w:r>
            <w:proofErr w:type="spellEnd"/>
          </w:p>
        </w:tc>
        <w:tc>
          <w:tcPr>
            <w:tcW w:w="839" w:type="dxa"/>
            <w:vAlign w:val="center"/>
          </w:tcPr>
          <w:p w14:paraId="7439DF95" w14:textId="0271C2B7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01" w:type="dxa"/>
            <w:vAlign w:val="center"/>
          </w:tcPr>
          <w:p w14:paraId="77300D22" w14:textId="75232389" w:rsidR="007945DF" w:rsidRPr="0006281E" w:rsidRDefault="007945DF" w:rsidP="007945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SSI8</w:t>
            </w:r>
            <w:proofErr w:type="spellEnd"/>
          </w:p>
        </w:tc>
      </w:tr>
      <w:tr w:rsidR="007945DF" w:rsidRPr="0006281E" w14:paraId="515C7EF5" w14:textId="77777777" w:rsidTr="007945DF">
        <w:tc>
          <w:tcPr>
            <w:tcW w:w="2223" w:type="dxa"/>
            <w:vAlign w:val="center"/>
          </w:tcPr>
          <w:p w14:paraId="5FC67236" w14:textId="78C5825D" w:rsidR="007945DF" w:rsidRDefault="007945DF" w:rsidP="007945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SSI9</w:t>
            </w:r>
            <w:proofErr w:type="spellEnd"/>
          </w:p>
        </w:tc>
        <w:tc>
          <w:tcPr>
            <w:tcW w:w="839" w:type="dxa"/>
            <w:vAlign w:val="center"/>
          </w:tcPr>
          <w:p w14:paraId="11E1A4F9" w14:textId="61479D40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01" w:type="dxa"/>
            <w:vAlign w:val="center"/>
          </w:tcPr>
          <w:p w14:paraId="5B186160" w14:textId="601746EA" w:rsidR="007945DF" w:rsidRPr="0006281E" w:rsidRDefault="007945DF" w:rsidP="007945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SSI9</w:t>
            </w:r>
            <w:proofErr w:type="spellEnd"/>
          </w:p>
        </w:tc>
      </w:tr>
      <w:tr w:rsidR="007945DF" w:rsidRPr="0006281E" w14:paraId="4637DEA4" w14:textId="77777777" w:rsidTr="007945DF">
        <w:tc>
          <w:tcPr>
            <w:tcW w:w="2223" w:type="dxa"/>
            <w:vAlign w:val="center"/>
          </w:tcPr>
          <w:p w14:paraId="788205CC" w14:textId="68650B8C" w:rsidR="007945DF" w:rsidRDefault="007945DF" w:rsidP="00991A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SSIMAX</w:t>
            </w:r>
            <w:proofErr w:type="spellEnd"/>
          </w:p>
        </w:tc>
        <w:tc>
          <w:tcPr>
            <w:tcW w:w="839" w:type="dxa"/>
            <w:vAlign w:val="center"/>
          </w:tcPr>
          <w:p w14:paraId="66CBE952" w14:textId="136897FE" w:rsidR="007945DF" w:rsidRPr="0006281E" w:rsidRDefault="007945DF" w:rsidP="00991A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01" w:type="dxa"/>
            <w:vAlign w:val="center"/>
          </w:tcPr>
          <w:p w14:paraId="2F2554ED" w14:textId="78085A7E" w:rsidR="007945DF" w:rsidRPr="0006281E" w:rsidRDefault="007945DF" w:rsidP="00991A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SSI modules</w:t>
            </w:r>
          </w:p>
        </w:tc>
      </w:tr>
    </w:tbl>
    <w:p w14:paraId="533AB9AF" w14:textId="0E5CE087" w:rsidR="00D16B92" w:rsidRDefault="00D16B92" w:rsidP="00D16B92">
      <w:pPr>
        <w:rPr>
          <w:rFonts w:ascii="Arial" w:hAnsi="Arial" w:cs="Arial"/>
        </w:rPr>
      </w:pPr>
    </w:p>
    <w:p w14:paraId="0B3875A0" w14:textId="33B9A605" w:rsidR="00662B37" w:rsidRPr="0006281E" w:rsidRDefault="00662B37" w:rsidP="00662B37">
      <w:pPr>
        <w:pStyle w:val="Heading3"/>
        <w:rPr>
          <w:rFonts w:cs="Arial"/>
        </w:rPr>
      </w:pPr>
      <w:bookmarkStart w:id="27" w:name="_Toc529886406"/>
      <w:proofErr w:type="spellStart"/>
      <w:r>
        <w:rPr>
          <w:rFonts w:cs="Arial"/>
        </w:rPr>
        <w:t>ADG_CLK_TYPE</w:t>
      </w:r>
      <w:bookmarkEnd w:id="27"/>
      <w:proofErr w:type="spellEnd"/>
    </w:p>
    <w:p w14:paraId="54A7A41C" w14:textId="10D6D65C" w:rsidR="00FC67AC" w:rsidRPr="00FC67AC" w:rsidRDefault="00FC67AC" w:rsidP="00FC67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 type </w:t>
      </w:r>
      <w:proofErr w:type="spellStart"/>
      <w:r>
        <w:rPr>
          <w:rFonts w:ascii="Arial" w:hAnsi="Arial" w:cs="Arial"/>
        </w:rPr>
        <w:t>ADG_CLK_TYPE</w:t>
      </w:r>
      <w:proofErr w:type="spellEnd"/>
      <w:r>
        <w:rPr>
          <w:rFonts w:ascii="Arial" w:hAnsi="Arial" w:cs="Arial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is a type-defined enumeration that lists all supported </w:t>
      </w:r>
      <w:proofErr w:type="spellStart"/>
      <w:r>
        <w:rPr>
          <w:rStyle w:val="Emphasis"/>
          <w:rFonts w:ascii="Arial" w:hAnsi="Arial" w:cs="Arial"/>
          <w:i w:val="0"/>
        </w:rPr>
        <w:t>ADG</w:t>
      </w:r>
      <w:proofErr w:type="spellEnd"/>
      <w:r>
        <w:rPr>
          <w:rStyle w:val="Emphasis"/>
          <w:rFonts w:ascii="Arial" w:hAnsi="Arial" w:cs="Arial"/>
          <w:i w:val="0"/>
        </w:rPr>
        <w:t xml:space="preserve"> Clocks.</w:t>
      </w:r>
    </w:p>
    <w:p w14:paraId="16DCA0BE" w14:textId="1823C754" w:rsidR="00991A4E" w:rsidRPr="0006281E" w:rsidRDefault="0089129E" w:rsidP="009E0DD0">
      <w:pPr>
        <w:pStyle w:val="Caption"/>
        <w:rPr>
          <w:rFonts w:ascii="Arial" w:hAnsi="Arial" w:cs="Arial"/>
        </w:rPr>
      </w:pPr>
      <w:bookmarkStart w:id="28" w:name="_Toc529886393"/>
      <w:bookmarkStart w:id="29" w:name="_Toc534277154"/>
      <w:r w:rsidRPr="0006281E">
        <w:rPr>
          <w:rFonts w:ascii="Arial" w:hAnsi="Arial" w:cs="Arial"/>
        </w:rPr>
        <w:t xml:space="preserve">Table </w:t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STYLEREF 1 \s </w:instrText>
      </w:r>
      <w:r w:rsidR="004E31F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3</w:t>
      </w:r>
      <w:r w:rsidR="004E31F7">
        <w:rPr>
          <w:rFonts w:ascii="Arial" w:hAnsi="Arial" w:cs="Arial"/>
        </w:rPr>
        <w:fldChar w:fldCharType="end"/>
      </w:r>
      <w:r w:rsidR="004E31F7">
        <w:rPr>
          <w:rFonts w:ascii="Arial" w:hAnsi="Arial" w:cs="Arial"/>
        </w:rPr>
        <w:noBreakHyphen/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SEQ Table \* ARABIC \s 1 </w:instrText>
      </w:r>
      <w:r w:rsidR="004E31F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2</w:t>
      </w:r>
      <w:r w:rsidR="004E31F7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proofErr w:type="spellStart"/>
      <w:r w:rsidR="00FC67AC">
        <w:rPr>
          <w:rFonts w:ascii="Arial" w:hAnsi="Arial" w:cs="Arial"/>
        </w:rPr>
        <w:t>ADG_CLK_TYPE</w:t>
      </w:r>
      <w:proofErr w:type="spellEnd"/>
      <w:r w:rsidR="00FC67AC">
        <w:rPr>
          <w:rFonts w:ascii="Arial" w:hAnsi="Arial" w:cs="Arial"/>
        </w:rPr>
        <w:t xml:space="preserve"> type information</w:t>
      </w:r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839"/>
        <w:gridCol w:w="3901"/>
      </w:tblGrid>
      <w:tr w:rsidR="0006198F" w:rsidRPr="0006281E" w14:paraId="599BCDCC" w14:textId="77777777" w:rsidTr="002A2BAD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4C0EE3C9" w14:textId="77777777" w:rsidR="0006198F" w:rsidRPr="005E3A63" w:rsidRDefault="0006198F" w:rsidP="002A2BA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72457E2B" w14:textId="77777777" w:rsidR="0006198F" w:rsidRPr="005E3A63" w:rsidRDefault="0006198F" w:rsidP="002A2BA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3901" w:type="dxa"/>
            <w:tcBorders>
              <w:bottom w:val="double" w:sz="4" w:space="0" w:color="auto"/>
            </w:tcBorders>
            <w:vAlign w:val="center"/>
          </w:tcPr>
          <w:p w14:paraId="6F0623E4" w14:textId="77777777" w:rsidR="0006198F" w:rsidRPr="005E3A63" w:rsidRDefault="0006198F" w:rsidP="002A2BA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Outline</w:t>
            </w:r>
          </w:p>
        </w:tc>
      </w:tr>
      <w:tr w:rsidR="0006198F" w:rsidRPr="0006281E" w14:paraId="0B3239CE" w14:textId="77777777" w:rsidTr="002A2BAD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49330192" w14:textId="17F7A441" w:rsidR="0006198F" w:rsidRPr="0006281E" w:rsidRDefault="0077621B" w:rsidP="002A2BA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ADG_CLKA</w:t>
            </w:r>
            <w:proofErr w:type="spellEnd"/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14:paraId="44D01E8C" w14:textId="77777777" w:rsidR="0006198F" w:rsidRPr="0006281E" w:rsidRDefault="0006198F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901" w:type="dxa"/>
            <w:tcBorders>
              <w:top w:val="double" w:sz="4" w:space="0" w:color="auto"/>
            </w:tcBorders>
            <w:vAlign w:val="center"/>
          </w:tcPr>
          <w:p w14:paraId="7F30B8E6" w14:textId="7F4EEF86" w:rsidR="0006198F" w:rsidRPr="0006281E" w:rsidRDefault="006E3BBE" w:rsidP="00D95B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ADG</w:t>
            </w:r>
            <w:proofErr w:type="spellEnd"/>
            <w:r>
              <w:rPr>
                <w:rFonts w:ascii="Arial" w:hAnsi="Arial" w:cs="Arial"/>
              </w:rPr>
              <w:t xml:space="preserve"> Clock A, frequency is </w:t>
            </w:r>
            <w:proofErr w:type="spellStart"/>
            <w:r w:rsidR="00D95BE4">
              <w:rPr>
                <w:rFonts w:ascii="Arial" w:hAnsi="Arial" w:cs="Arial"/>
              </w:rPr>
              <w:t>22.5792</w:t>
            </w:r>
            <w:r>
              <w:rPr>
                <w:rFonts w:ascii="Arial" w:hAnsi="Arial" w:cs="Arial"/>
              </w:rPr>
              <w:t>MHz</w:t>
            </w:r>
            <w:proofErr w:type="spellEnd"/>
          </w:p>
        </w:tc>
      </w:tr>
      <w:tr w:rsidR="0006198F" w:rsidRPr="0006281E" w14:paraId="7C409B5E" w14:textId="77777777" w:rsidTr="002A2BAD">
        <w:tc>
          <w:tcPr>
            <w:tcW w:w="2223" w:type="dxa"/>
            <w:vAlign w:val="center"/>
          </w:tcPr>
          <w:p w14:paraId="20E05D31" w14:textId="0FE88BC2" w:rsidR="0006198F" w:rsidRPr="0006281E" w:rsidRDefault="0077621B" w:rsidP="002A2BA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ADG_CLKB</w:t>
            </w:r>
            <w:proofErr w:type="spellEnd"/>
          </w:p>
        </w:tc>
        <w:tc>
          <w:tcPr>
            <w:tcW w:w="839" w:type="dxa"/>
            <w:vAlign w:val="center"/>
          </w:tcPr>
          <w:p w14:paraId="5A63F3F8" w14:textId="77777777" w:rsidR="0006198F" w:rsidRPr="0006281E" w:rsidRDefault="0006198F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01" w:type="dxa"/>
            <w:vAlign w:val="center"/>
          </w:tcPr>
          <w:p w14:paraId="479362C3" w14:textId="239CB29B" w:rsidR="0006198F" w:rsidRPr="0006281E" w:rsidRDefault="006E3BBE" w:rsidP="006E3BB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ADG</w:t>
            </w:r>
            <w:proofErr w:type="spellEnd"/>
            <w:r>
              <w:rPr>
                <w:rFonts w:ascii="Arial" w:hAnsi="Arial" w:cs="Arial"/>
              </w:rPr>
              <w:t xml:space="preserve"> Clock B, frequency is </w:t>
            </w:r>
            <w:proofErr w:type="spellStart"/>
            <w:r w:rsidR="00E53B2C" w:rsidRPr="00E53B2C">
              <w:rPr>
                <w:rFonts w:ascii="Arial" w:hAnsi="Arial" w:cs="Arial"/>
              </w:rPr>
              <w:t>24.576</w:t>
            </w:r>
            <w:r>
              <w:rPr>
                <w:rFonts w:ascii="Arial" w:hAnsi="Arial" w:cs="Arial"/>
              </w:rPr>
              <w:t>MHz</w:t>
            </w:r>
            <w:proofErr w:type="spellEnd"/>
          </w:p>
        </w:tc>
      </w:tr>
      <w:tr w:rsidR="0006198F" w:rsidRPr="0006281E" w14:paraId="467F5E68" w14:textId="77777777" w:rsidTr="002A2BAD">
        <w:tc>
          <w:tcPr>
            <w:tcW w:w="2223" w:type="dxa"/>
            <w:vAlign w:val="center"/>
          </w:tcPr>
          <w:p w14:paraId="55955EC2" w14:textId="105C98F5" w:rsidR="0006198F" w:rsidRPr="0006281E" w:rsidRDefault="0077621B" w:rsidP="002A2BA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ADG_CLKC</w:t>
            </w:r>
            <w:proofErr w:type="spellEnd"/>
          </w:p>
        </w:tc>
        <w:tc>
          <w:tcPr>
            <w:tcW w:w="839" w:type="dxa"/>
            <w:vAlign w:val="center"/>
          </w:tcPr>
          <w:p w14:paraId="5E610AD2" w14:textId="77777777" w:rsidR="0006198F" w:rsidRPr="0006281E" w:rsidRDefault="0006198F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01" w:type="dxa"/>
            <w:vAlign w:val="center"/>
          </w:tcPr>
          <w:p w14:paraId="4BE90C08" w14:textId="42B47468" w:rsidR="0006198F" w:rsidRPr="0006281E" w:rsidRDefault="006E3BBE" w:rsidP="006E3BB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ADG</w:t>
            </w:r>
            <w:proofErr w:type="spellEnd"/>
            <w:r>
              <w:rPr>
                <w:rFonts w:ascii="Arial" w:hAnsi="Arial" w:cs="Arial"/>
              </w:rPr>
              <w:t xml:space="preserve"> Clock C, frequency is </w:t>
            </w:r>
            <w:proofErr w:type="spellStart"/>
            <w:r w:rsidR="000A5EA9" w:rsidRPr="000A5EA9">
              <w:rPr>
                <w:rFonts w:ascii="Arial" w:hAnsi="Arial" w:cs="Arial"/>
              </w:rPr>
              <w:t>14.7456</w:t>
            </w:r>
            <w:r>
              <w:rPr>
                <w:rFonts w:ascii="Arial" w:hAnsi="Arial" w:cs="Arial"/>
              </w:rPr>
              <w:t>MHz</w:t>
            </w:r>
            <w:proofErr w:type="spellEnd"/>
          </w:p>
        </w:tc>
      </w:tr>
    </w:tbl>
    <w:p w14:paraId="1D1B0B62" w14:textId="77777777" w:rsidR="0006281E" w:rsidRDefault="0006281E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F717F3F" w14:textId="6C19E8C0" w:rsidR="00340E11" w:rsidRPr="0006281E" w:rsidRDefault="00340E11" w:rsidP="00340E11">
      <w:pPr>
        <w:pStyle w:val="Heading3"/>
        <w:rPr>
          <w:rFonts w:cs="Arial"/>
        </w:rPr>
      </w:pPr>
      <w:bookmarkStart w:id="30" w:name="_Toc529886407"/>
      <w:proofErr w:type="spellStart"/>
      <w:r>
        <w:rPr>
          <w:rFonts w:cs="Arial"/>
        </w:rPr>
        <w:lastRenderedPageBreak/>
        <w:t>SSI_DATA_MODE</w:t>
      </w:r>
      <w:bookmarkEnd w:id="30"/>
      <w:proofErr w:type="spellEnd"/>
    </w:p>
    <w:p w14:paraId="3620AB38" w14:textId="52E3A4F0" w:rsidR="00A06837" w:rsidRPr="00FC67AC" w:rsidRDefault="00A06837" w:rsidP="00A068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 type </w:t>
      </w:r>
      <w:proofErr w:type="spellStart"/>
      <w:r>
        <w:rPr>
          <w:rFonts w:ascii="Arial" w:hAnsi="Arial" w:cs="Arial"/>
        </w:rPr>
        <w:t>SSI_DATA_MODE</w:t>
      </w:r>
      <w:proofErr w:type="spellEnd"/>
      <w:r>
        <w:rPr>
          <w:rFonts w:ascii="Arial" w:hAnsi="Arial" w:cs="Arial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is a type-defined enumeration that lists all supported </w:t>
      </w:r>
      <w:r>
        <w:rPr>
          <w:rStyle w:val="Emphasis"/>
          <w:rFonts w:ascii="Arial" w:hAnsi="Arial" w:cs="Arial"/>
          <w:i w:val="0"/>
        </w:rPr>
        <w:t>SSI modes: Transfer mode/Receive mode.</w:t>
      </w:r>
    </w:p>
    <w:p w14:paraId="7F17D776" w14:textId="358C49F3" w:rsidR="00D666E7" w:rsidRPr="00D666E7" w:rsidRDefault="00D666E7" w:rsidP="00D666E7">
      <w:pPr>
        <w:pStyle w:val="Caption"/>
        <w:rPr>
          <w:rFonts w:ascii="Arial" w:hAnsi="Arial" w:cs="Arial"/>
        </w:rPr>
      </w:pPr>
      <w:bookmarkStart w:id="31" w:name="_Toc529886394"/>
      <w:bookmarkStart w:id="32" w:name="_Toc534277155"/>
      <w:r w:rsidRPr="00D666E7">
        <w:rPr>
          <w:rFonts w:ascii="Arial" w:hAnsi="Arial" w:cs="Arial"/>
        </w:rPr>
        <w:t xml:space="preserve">Table </w:t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STYLEREF 1 \s </w:instrText>
      </w:r>
      <w:r w:rsidR="004E31F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3</w:t>
      </w:r>
      <w:r w:rsidR="004E31F7">
        <w:rPr>
          <w:rFonts w:ascii="Arial" w:hAnsi="Arial" w:cs="Arial"/>
        </w:rPr>
        <w:fldChar w:fldCharType="end"/>
      </w:r>
      <w:r w:rsidR="004E31F7">
        <w:rPr>
          <w:rFonts w:ascii="Arial" w:hAnsi="Arial" w:cs="Arial"/>
        </w:rPr>
        <w:noBreakHyphen/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SEQ Table \* ARABIC \s 1 </w:instrText>
      </w:r>
      <w:r w:rsidR="004E31F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3</w:t>
      </w:r>
      <w:r w:rsidR="004E31F7">
        <w:rPr>
          <w:rFonts w:ascii="Arial" w:hAnsi="Arial" w:cs="Arial"/>
        </w:rPr>
        <w:fldChar w:fldCharType="end"/>
      </w:r>
      <w:r w:rsidRPr="00D666E7">
        <w:rPr>
          <w:rFonts w:ascii="Arial" w:hAnsi="Arial" w:cs="Arial"/>
        </w:rPr>
        <w:t xml:space="preserve"> </w:t>
      </w:r>
      <w:proofErr w:type="spellStart"/>
      <w:r w:rsidRPr="00D666E7">
        <w:rPr>
          <w:rFonts w:ascii="Arial" w:hAnsi="Arial" w:cs="Arial"/>
        </w:rPr>
        <w:t>SSI_DATA_MODE</w:t>
      </w:r>
      <w:proofErr w:type="spellEnd"/>
      <w:r w:rsidRPr="00D666E7">
        <w:rPr>
          <w:rFonts w:ascii="Arial" w:hAnsi="Arial" w:cs="Arial"/>
        </w:rPr>
        <w:t xml:space="preserve"> type information</w:t>
      </w:r>
      <w:bookmarkEnd w:id="31"/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839"/>
        <w:gridCol w:w="3901"/>
      </w:tblGrid>
      <w:tr w:rsidR="00A06837" w:rsidRPr="0006281E" w14:paraId="4DDCCFF1" w14:textId="77777777" w:rsidTr="002A2BAD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4863CE18" w14:textId="77777777" w:rsidR="00A06837" w:rsidRPr="005E3A63" w:rsidRDefault="00A06837" w:rsidP="002A2BA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37E65BE4" w14:textId="77777777" w:rsidR="00A06837" w:rsidRPr="005E3A63" w:rsidRDefault="00A06837" w:rsidP="002A2BA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3901" w:type="dxa"/>
            <w:tcBorders>
              <w:bottom w:val="double" w:sz="4" w:space="0" w:color="auto"/>
            </w:tcBorders>
            <w:vAlign w:val="center"/>
          </w:tcPr>
          <w:p w14:paraId="1B600642" w14:textId="77777777" w:rsidR="00A06837" w:rsidRPr="005E3A63" w:rsidRDefault="00A06837" w:rsidP="002A2BA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Outline</w:t>
            </w:r>
          </w:p>
        </w:tc>
      </w:tr>
      <w:tr w:rsidR="00A06837" w:rsidRPr="0006281E" w14:paraId="6D78F60F" w14:textId="77777777" w:rsidTr="002A2BAD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2B2232B5" w14:textId="5F1BEF1B" w:rsidR="00A06837" w:rsidRPr="0006281E" w:rsidRDefault="00173511" w:rsidP="0017351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SSI_RCV_MODE</w:t>
            </w:r>
            <w:proofErr w:type="spellEnd"/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14:paraId="5A0021A5" w14:textId="77777777" w:rsidR="00A06837" w:rsidRPr="0006281E" w:rsidRDefault="00A06837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901" w:type="dxa"/>
            <w:tcBorders>
              <w:top w:val="double" w:sz="4" w:space="0" w:color="auto"/>
            </w:tcBorders>
            <w:vAlign w:val="center"/>
          </w:tcPr>
          <w:p w14:paraId="52179341" w14:textId="0B9545A7" w:rsidR="00A06837" w:rsidRPr="0006281E" w:rsidRDefault="00173511" w:rsidP="001735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SSI’s Receive mode</w:t>
            </w:r>
          </w:p>
        </w:tc>
      </w:tr>
      <w:tr w:rsidR="00A06837" w:rsidRPr="0006281E" w14:paraId="0D2B5202" w14:textId="77777777" w:rsidTr="002A2BAD">
        <w:tc>
          <w:tcPr>
            <w:tcW w:w="2223" w:type="dxa"/>
            <w:vAlign w:val="center"/>
          </w:tcPr>
          <w:p w14:paraId="5484884C" w14:textId="76485AE9" w:rsidR="00A06837" w:rsidRPr="0006281E" w:rsidRDefault="00173511" w:rsidP="0017351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SSI_TR_MODE</w:t>
            </w:r>
            <w:proofErr w:type="spellEnd"/>
          </w:p>
        </w:tc>
        <w:tc>
          <w:tcPr>
            <w:tcW w:w="839" w:type="dxa"/>
            <w:vAlign w:val="center"/>
          </w:tcPr>
          <w:p w14:paraId="7B6DA658" w14:textId="77777777" w:rsidR="00A06837" w:rsidRPr="0006281E" w:rsidRDefault="00A06837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01" w:type="dxa"/>
            <w:vAlign w:val="center"/>
          </w:tcPr>
          <w:p w14:paraId="38937CE6" w14:textId="06F81088" w:rsidR="00A06837" w:rsidRPr="0006281E" w:rsidRDefault="00173511" w:rsidP="001735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SSI’s Transfer mode</w:t>
            </w:r>
          </w:p>
        </w:tc>
      </w:tr>
    </w:tbl>
    <w:p w14:paraId="7C4837AF" w14:textId="77777777" w:rsidR="00A06837" w:rsidRDefault="00A06837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</w:p>
    <w:p w14:paraId="302B3242" w14:textId="7D20503A" w:rsidR="00CF0D6D" w:rsidRPr="0006281E" w:rsidRDefault="00CF0D6D" w:rsidP="00CF0D6D">
      <w:pPr>
        <w:pStyle w:val="Heading3"/>
        <w:rPr>
          <w:rFonts w:cs="Arial"/>
        </w:rPr>
      </w:pPr>
      <w:bookmarkStart w:id="33" w:name="_Toc529886408"/>
      <w:proofErr w:type="spellStart"/>
      <w:r>
        <w:rPr>
          <w:rFonts w:cs="Arial"/>
        </w:rPr>
        <w:t>SSI_CLK_MODE</w:t>
      </w:r>
      <w:bookmarkEnd w:id="33"/>
      <w:proofErr w:type="spellEnd"/>
    </w:p>
    <w:p w14:paraId="425CDE41" w14:textId="54045161" w:rsidR="00CE1D2D" w:rsidRPr="00FC67AC" w:rsidRDefault="00CE1D2D" w:rsidP="00CE1D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 type </w:t>
      </w:r>
      <w:proofErr w:type="spellStart"/>
      <w:r>
        <w:rPr>
          <w:rFonts w:ascii="Arial" w:hAnsi="Arial" w:cs="Arial"/>
        </w:rPr>
        <w:t>SSI_CLK_MODE</w:t>
      </w:r>
      <w:proofErr w:type="spellEnd"/>
      <w:r>
        <w:rPr>
          <w:rFonts w:ascii="Arial" w:hAnsi="Arial" w:cs="Arial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is a type-defined enumeration that lists all supported </w:t>
      </w:r>
      <w:r>
        <w:rPr>
          <w:rStyle w:val="Emphasis"/>
          <w:rFonts w:ascii="Arial" w:hAnsi="Arial" w:cs="Arial"/>
          <w:i w:val="0"/>
        </w:rPr>
        <w:t>SSI clock modes: Master/Slave.</w:t>
      </w:r>
    </w:p>
    <w:p w14:paraId="727F67AD" w14:textId="1EAF7687" w:rsidR="00CE1D2D" w:rsidRPr="00CE1D2D" w:rsidRDefault="00CE1D2D" w:rsidP="00CE1D2D">
      <w:pPr>
        <w:pStyle w:val="Caption"/>
        <w:rPr>
          <w:rFonts w:asciiTheme="majorHAnsi" w:hAnsiTheme="majorHAnsi" w:cstheme="majorHAnsi"/>
        </w:rPr>
      </w:pPr>
      <w:bookmarkStart w:id="34" w:name="_Toc529886395"/>
      <w:bookmarkStart w:id="35" w:name="_Toc534277156"/>
      <w:r w:rsidRPr="00CE1D2D">
        <w:rPr>
          <w:rFonts w:asciiTheme="majorHAnsi" w:hAnsiTheme="majorHAnsi" w:cstheme="majorHAnsi"/>
        </w:rPr>
        <w:t xml:space="preserve">Table </w:t>
      </w:r>
      <w:r w:rsidR="004E31F7">
        <w:rPr>
          <w:rFonts w:asciiTheme="majorHAnsi" w:hAnsiTheme="majorHAnsi" w:cstheme="majorHAnsi"/>
        </w:rPr>
        <w:fldChar w:fldCharType="begin"/>
      </w:r>
      <w:r w:rsidR="004E31F7">
        <w:rPr>
          <w:rFonts w:asciiTheme="majorHAnsi" w:hAnsiTheme="majorHAnsi" w:cstheme="majorHAnsi"/>
        </w:rPr>
        <w:instrText xml:space="preserve"> STYLEREF 1 \s </w:instrText>
      </w:r>
      <w:r w:rsidR="004E31F7">
        <w:rPr>
          <w:rFonts w:asciiTheme="majorHAnsi" w:hAnsiTheme="majorHAnsi" w:cstheme="majorHAnsi"/>
        </w:rPr>
        <w:fldChar w:fldCharType="separate"/>
      </w:r>
      <w:r w:rsidR="006D7EB2">
        <w:rPr>
          <w:rFonts w:asciiTheme="majorHAnsi" w:hAnsiTheme="majorHAnsi" w:cstheme="majorHAnsi"/>
          <w:noProof/>
        </w:rPr>
        <w:t>3</w:t>
      </w:r>
      <w:r w:rsidR="004E31F7">
        <w:rPr>
          <w:rFonts w:asciiTheme="majorHAnsi" w:hAnsiTheme="majorHAnsi" w:cstheme="majorHAnsi"/>
        </w:rPr>
        <w:fldChar w:fldCharType="end"/>
      </w:r>
      <w:r w:rsidR="004E31F7">
        <w:rPr>
          <w:rFonts w:asciiTheme="majorHAnsi" w:hAnsiTheme="majorHAnsi" w:cstheme="majorHAnsi"/>
        </w:rPr>
        <w:noBreakHyphen/>
      </w:r>
      <w:r w:rsidR="004E31F7">
        <w:rPr>
          <w:rFonts w:asciiTheme="majorHAnsi" w:hAnsiTheme="majorHAnsi" w:cstheme="majorHAnsi"/>
        </w:rPr>
        <w:fldChar w:fldCharType="begin"/>
      </w:r>
      <w:r w:rsidR="004E31F7">
        <w:rPr>
          <w:rFonts w:asciiTheme="majorHAnsi" w:hAnsiTheme="majorHAnsi" w:cstheme="majorHAnsi"/>
        </w:rPr>
        <w:instrText xml:space="preserve"> SEQ Table \* ARABIC \s 1 </w:instrText>
      </w:r>
      <w:r w:rsidR="004E31F7">
        <w:rPr>
          <w:rFonts w:asciiTheme="majorHAnsi" w:hAnsiTheme="majorHAnsi" w:cstheme="majorHAnsi"/>
        </w:rPr>
        <w:fldChar w:fldCharType="separate"/>
      </w:r>
      <w:r w:rsidR="006D7EB2">
        <w:rPr>
          <w:rFonts w:asciiTheme="majorHAnsi" w:hAnsiTheme="majorHAnsi" w:cstheme="majorHAnsi"/>
          <w:noProof/>
        </w:rPr>
        <w:t>4</w:t>
      </w:r>
      <w:r w:rsidR="004E31F7">
        <w:rPr>
          <w:rFonts w:asciiTheme="majorHAnsi" w:hAnsiTheme="majorHAnsi" w:cstheme="majorHAnsi"/>
        </w:rPr>
        <w:fldChar w:fldCharType="end"/>
      </w:r>
      <w:r w:rsidRPr="00CE1D2D">
        <w:rPr>
          <w:rFonts w:asciiTheme="majorHAnsi" w:hAnsiTheme="majorHAnsi" w:cstheme="majorHAnsi"/>
        </w:rPr>
        <w:t xml:space="preserve"> </w:t>
      </w:r>
      <w:proofErr w:type="spellStart"/>
      <w:r w:rsidRPr="00CE1D2D">
        <w:rPr>
          <w:rFonts w:asciiTheme="majorHAnsi" w:hAnsiTheme="majorHAnsi" w:cstheme="majorHAnsi"/>
        </w:rPr>
        <w:t>SSI_CLK_MODE</w:t>
      </w:r>
      <w:proofErr w:type="spellEnd"/>
      <w:r w:rsidRPr="00CE1D2D">
        <w:rPr>
          <w:rFonts w:asciiTheme="majorHAnsi" w:hAnsiTheme="majorHAnsi" w:cstheme="majorHAnsi"/>
        </w:rPr>
        <w:t xml:space="preserve"> type information</w:t>
      </w:r>
      <w:bookmarkEnd w:id="34"/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839"/>
        <w:gridCol w:w="3901"/>
      </w:tblGrid>
      <w:tr w:rsidR="00CE1D2D" w:rsidRPr="0006281E" w14:paraId="0A051AA3" w14:textId="77777777" w:rsidTr="002A2BAD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1A1476BD" w14:textId="77777777" w:rsidR="00CE1D2D" w:rsidRPr="005E3A63" w:rsidRDefault="00CE1D2D" w:rsidP="002A2BA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1E1BE1E4" w14:textId="77777777" w:rsidR="00CE1D2D" w:rsidRPr="005E3A63" w:rsidRDefault="00CE1D2D" w:rsidP="002A2BA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3901" w:type="dxa"/>
            <w:tcBorders>
              <w:bottom w:val="double" w:sz="4" w:space="0" w:color="auto"/>
            </w:tcBorders>
            <w:vAlign w:val="center"/>
          </w:tcPr>
          <w:p w14:paraId="2EB5A845" w14:textId="77777777" w:rsidR="00CE1D2D" w:rsidRPr="005E3A63" w:rsidRDefault="00CE1D2D" w:rsidP="002A2BA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Outline</w:t>
            </w:r>
          </w:p>
        </w:tc>
      </w:tr>
      <w:tr w:rsidR="00CE1D2D" w:rsidRPr="0006281E" w14:paraId="43A94687" w14:textId="77777777" w:rsidTr="002A2BAD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00DBA234" w14:textId="49ACC0AC" w:rsidR="00CE1D2D" w:rsidRPr="0006281E" w:rsidRDefault="00CE1D2D" w:rsidP="00CE1D2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SSI_MASTER_MODE</w:t>
            </w:r>
            <w:proofErr w:type="spellEnd"/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14:paraId="04EA6735" w14:textId="77777777" w:rsidR="00CE1D2D" w:rsidRPr="0006281E" w:rsidRDefault="00CE1D2D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901" w:type="dxa"/>
            <w:tcBorders>
              <w:top w:val="double" w:sz="4" w:space="0" w:color="auto"/>
            </w:tcBorders>
            <w:vAlign w:val="center"/>
          </w:tcPr>
          <w:p w14:paraId="2F860637" w14:textId="42F52220" w:rsidR="00CE1D2D" w:rsidRPr="0006281E" w:rsidRDefault="00850059" w:rsidP="00850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clock mode Master</w:t>
            </w:r>
          </w:p>
        </w:tc>
      </w:tr>
      <w:tr w:rsidR="00CE1D2D" w:rsidRPr="0006281E" w14:paraId="6AAA39B4" w14:textId="77777777" w:rsidTr="002A2BAD">
        <w:tc>
          <w:tcPr>
            <w:tcW w:w="2223" w:type="dxa"/>
            <w:vAlign w:val="center"/>
          </w:tcPr>
          <w:p w14:paraId="50037BBA" w14:textId="4F4972A5" w:rsidR="00CE1D2D" w:rsidRPr="0006281E" w:rsidRDefault="00CE1D2D" w:rsidP="00CE1D2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SSI_SLAVE_MODE</w:t>
            </w:r>
            <w:proofErr w:type="spellEnd"/>
          </w:p>
        </w:tc>
        <w:tc>
          <w:tcPr>
            <w:tcW w:w="839" w:type="dxa"/>
            <w:vAlign w:val="center"/>
          </w:tcPr>
          <w:p w14:paraId="30AE6616" w14:textId="77777777" w:rsidR="00CE1D2D" w:rsidRPr="0006281E" w:rsidRDefault="00CE1D2D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01" w:type="dxa"/>
            <w:vAlign w:val="center"/>
          </w:tcPr>
          <w:p w14:paraId="2D8F39D4" w14:textId="04B85D3A" w:rsidR="00CE1D2D" w:rsidRPr="0006281E" w:rsidRDefault="00850059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clock mode Slave</w:t>
            </w:r>
          </w:p>
        </w:tc>
      </w:tr>
    </w:tbl>
    <w:p w14:paraId="60DB8224" w14:textId="77777777" w:rsidR="00CE1D2D" w:rsidRDefault="00CE1D2D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</w:p>
    <w:p w14:paraId="497BDC08" w14:textId="4CC8C848" w:rsidR="00B86108" w:rsidRPr="0006281E" w:rsidRDefault="00B86108" w:rsidP="00B86108">
      <w:pPr>
        <w:pStyle w:val="Heading3"/>
        <w:rPr>
          <w:rFonts w:cs="Arial"/>
        </w:rPr>
      </w:pPr>
      <w:bookmarkStart w:id="36" w:name="_Toc529886409"/>
      <w:proofErr w:type="spellStart"/>
      <w:r>
        <w:rPr>
          <w:rFonts w:cs="Arial"/>
        </w:rPr>
        <w:t>SSI_ERR_CODE</w:t>
      </w:r>
      <w:bookmarkEnd w:id="36"/>
      <w:proofErr w:type="spellEnd"/>
    </w:p>
    <w:p w14:paraId="066A11CC" w14:textId="1AFE888D" w:rsidR="00D51706" w:rsidRDefault="00D51706" w:rsidP="00D51706">
      <w:pPr>
        <w:rPr>
          <w:rStyle w:val="Emphasis"/>
          <w:rFonts w:ascii="Arial" w:hAnsi="Arial" w:cs="Arial"/>
          <w:i w:val="0"/>
        </w:rPr>
      </w:pPr>
      <w:r>
        <w:rPr>
          <w:rFonts w:ascii="Arial" w:hAnsi="Arial" w:cs="Arial"/>
        </w:rPr>
        <w:t xml:space="preserve">The data type </w:t>
      </w:r>
      <w:proofErr w:type="spellStart"/>
      <w:r>
        <w:rPr>
          <w:rFonts w:ascii="Arial" w:hAnsi="Arial" w:cs="Arial"/>
        </w:rPr>
        <w:t>SSI_ERR_CODE</w:t>
      </w:r>
      <w:proofErr w:type="spellEnd"/>
      <w:r>
        <w:rPr>
          <w:rFonts w:ascii="Arial" w:hAnsi="Arial" w:cs="Arial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is a type-defined enumeration that lists all </w:t>
      </w:r>
      <w:r>
        <w:rPr>
          <w:rStyle w:val="Emphasis"/>
          <w:rFonts w:ascii="Arial" w:hAnsi="Arial" w:cs="Arial"/>
          <w:i w:val="0"/>
        </w:rPr>
        <w:t>error-codes used for SSI.</w:t>
      </w:r>
    </w:p>
    <w:p w14:paraId="08DDD741" w14:textId="223AB7A8" w:rsidR="00D51706" w:rsidRPr="00D51706" w:rsidRDefault="00D51706" w:rsidP="00D51706">
      <w:pPr>
        <w:pStyle w:val="Caption"/>
        <w:rPr>
          <w:rStyle w:val="Emphasis"/>
          <w:rFonts w:ascii="Arial" w:hAnsi="Arial" w:cs="Arial"/>
          <w:i w:val="0"/>
        </w:rPr>
      </w:pPr>
      <w:bookmarkStart w:id="37" w:name="_Toc529886396"/>
      <w:bookmarkStart w:id="38" w:name="_Toc534277157"/>
      <w:r w:rsidRPr="00D51706">
        <w:rPr>
          <w:rFonts w:ascii="Arial" w:hAnsi="Arial" w:cs="Arial"/>
        </w:rPr>
        <w:t xml:space="preserve">Table </w:t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STYLEREF 1 \s </w:instrText>
      </w:r>
      <w:r w:rsidR="004E31F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3</w:t>
      </w:r>
      <w:r w:rsidR="004E31F7">
        <w:rPr>
          <w:rFonts w:ascii="Arial" w:hAnsi="Arial" w:cs="Arial"/>
        </w:rPr>
        <w:fldChar w:fldCharType="end"/>
      </w:r>
      <w:r w:rsidR="004E31F7">
        <w:rPr>
          <w:rFonts w:ascii="Arial" w:hAnsi="Arial" w:cs="Arial"/>
        </w:rPr>
        <w:noBreakHyphen/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SEQ Table \* ARABIC \s 1 </w:instrText>
      </w:r>
      <w:r w:rsidR="004E31F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5</w:t>
      </w:r>
      <w:r w:rsidR="004E31F7">
        <w:rPr>
          <w:rFonts w:ascii="Arial" w:hAnsi="Arial" w:cs="Arial"/>
        </w:rPr>
        <w:fldChar w:fldCharType="end"/>
      </w:r>
      <w:r w:rsidRPr="00D51706">
        <w:rPr>
          <w:rFonts w:ascii="Arial" w:hAnsi="Arial" w:cs="Arial"/>
        </w:rPr>
        <w:t xml:space="preserve"> </w:t>
      </w:r>
      <w:proofErr w:type="spellStart"/>
      <w:r w:rsidRPr="00D51706">
        <w:rPr>
          <w:rFonts w:ascii="Arial" w:hAnsi="Arial" w:cs="Arial"/>
        </w:rPr>
        <w:t>SSI_ERR_CODE</w:t>
      </w:r>
      <w:proofErr w:type="spellEnd"/>
      <w:r w:rsidRPr="00D51706">
        <w:rPr>
          <w:rFonts w:ascii="Arial" w:hAnsi="Arial" w:cs="Arial"/>
        </w:rPr>
        <w:t xml:space="preserve"> type information</w:t>
      </w:r>
      <w:bookmarkEnd w:id="37"/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8"/>
        <w:gridCol w:w="839"/>
        <w:gridCol w:w="3901"/>
      </w:tblGrid>
      <w:tr w:rsidR="00D51706" w:rsidRPr="0006281E" w14:paraId="1A8A2CCC" w14:textId="77777777" w:rsidTr="002A2BAD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34C7DC55" w14:textId="77777777" w:rsidR="00D51706" w:rsidRPr="005E3A63" w:rsidRDefault="00D51706" w:rsidP="002A2BA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725C6EA2" w14:textId="77777777" w:rsidR="00D51706" w:rsidRPr="005E3A63" w:rsidRDefault="00D51706" w:rsidP="002A2BA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3901" w:type="dxa"/>
            <w:tcBorders>
              <w:bottom w:val="double" w:sz="4" w:space="0" w:color="auto"/>
            </w:tcBorders>
            <w:vAlign w:val="center"/>
          </w:tcPr>
          <w:p w14:paraId="5F0D412C" w14:textId="77777777" w:rsidR="00D51706" w:rsidRPr="005E3A63" w:rsidRDefault="00D51706" w:rsidP="002A2BA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Outline</w:t>
            </w:r>
          </w:p>
        </w:tc>
      </w:tr>
      <w:tr w:rsidR="00D51706" w:rsidRPr="0006281E" w14:paraId="3E31D18F" w14:textId="77777777" w:rsidTr="002A2BAD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41E55298" w14:textId="7B4D0170" w:rsidR="00D51706" w:rsidRPr="0006281E" w:rsidRDefault="003F140A" w:rsidP="002A2BA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SSI_ERR_NONE</w:t>
            </w:r>
            <w:proofErr w:type="spellEnd"/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14:paraId="159E6BCF" w14:textId="77777777" w:rsidR="00D51706" w:rsidRPr="0006281E" w:rsidRDefault="00D51706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901" w:type="dxa"/>
            <w:tcBorders>
              <w:top w:val="double" w:sz="4" w:space="0" w:color="auto"/>
            </w:tcBorders>
            <w:vAlign w:val="center"/>
          </w:tcPr>
          <w:p w14:paraId="799AAED3" w14:textId="5163465C" w:rsidR="00D51706" w:rsidRPr="0006281E" w:rsidRDefault="003F140A" w:rsidP="003F14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errors</w:t>
            </w:r>
          </w:p>
        </w:tc>
      </w:tr>
      <w:tr w:rsidR="00D51706" w:rsidRPr="0006281E" w14:paraId="642E7E75" w14:textId="77777777" w:rsidTr="002A2BAD">
        <w:tc>
          <w:tcPr>
            <w:tcW w:w="2223" w:type="dxa"/>
            <w:vAlign w:val="center"/>
          </w:tcPr>
          <w:p w14:paraId="18412D00" w14:textId="5B0C8FD8" w:rsidR="00D51706" w:rsidRPr="0006281E" w:rsidRDefault="003F140A" w:rsidP="002A2BA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SSI_ERR_OUT_RANGE</w:t>
            </w:r>
            <w:proofErr w:type="spellEnd"/>
          </w:p>
        </w:tc>
        <w:tc>
          <w:tcPr>
            <w:tcW w:w="839" w:type="dxa"/>
            <w:vAlign w:val="center"/>
          </w:tcPr>
          <w:p w14:paraId="17680882" w14:textId="3A44D300" w:rsidR="00D51706" w:rsidRPr="0006281E" w:rsidRDefault="003F140A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D51706">
              <w:rPr>
                <w:rFonts w:ascii="Arial" w:hAnsi="Arial" w:cs="Arial"/>
              </w:rPr>
              <w:t>1</w:t>
            </w:r>
          </w:p>
        </w:tc>
        <w:tc>
          <w:tcPr>
            <w:tcW w:w="3901" w:type="dxa"/>
            <w:vAlign w:val="center"/>
          </w:tcPr>
          <w:p w14:paraId="0D1B1CDA" w14:textId="17B17D27" w:rsidR="00D51706" w:rsidRPr="0006281E" w:rsidRDefault="003F140A" w:rsidP="003F14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module is out of range</w:t>
            </w:r>
          </w:p>
        </w:tc>
      </w:tr>
      <w:tr w:rsidR="00D51706" w:rsidRPr="0006281E" w14:paraId="3735980D" w14:textId="77777777" w:rsidTr="002A2BAD">
        <w:tc>
          <w:tcPr>
            <w:tcW w:w="2223" w:type="dxa"/>
            <w:vAlign w:val="center"/>
          </w:tcPr>
          <w:p w14:paraId="66B62F3C" w14:textId="2F4C2CA5" w:rsidR="00D51706" w:rsidRPr="0006281E" w:rsidRDefault="003F140A" w:rsidP="002A2BA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SSI_ERR_BUSY</w:t>
            </w:r>
            <w:proofErr w:type="spellEnd"/>
          </w:p>
        </w:tc>
        <w:tc>
          <w:tcPr>
            <w:tcW w:w="839" w:type="dxa"/>
            <w:vAlign w:val="center"/>
          </w:tcPr>
          <w:p w14:paraId="763EFDBD" w14:textId="185970B0" w:rsidR="00D51706" w:rsidRPr="0006281E" w:rsidRDefault="003F140A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D51706">
              <w:rPr>
                <w:rFonts w:ascii="Arial" w:hAnsi="Arial" w:cs="Arial"/>
              </w:rPr>
              <w:t>2</w:t>
            </w:r>
          </w:p>
        </w:tc>
        <w:tc>
          <w:tcPr>
            <w:tcW w:w="3901" w:type="dxa"/>
            <w:vAlign w:val="center"/>
          </w:tcPr>
          <w:p w14:paraId="69993FE8" w14:textId="07A1E7E9" w:rsidR="00D51706" w:rsidRPr="0006281E" w:rsidRDefault="003F140A" w:rsidP="003F14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module is busy</w:t>
            </w:r>
          </w:p>
        </w:tc>
      </w:tr>
    </w:tbl>
    <w:p w14:paraId="31C9501B" w14:textId="77777777" w:rsidR="00D51706" w:rsidRPr="00FC67AC" w:rsidRDefault="00D51706" w:rsidP="00D51706">
      <w:pPr>
        <w:rPr>
          <w:rFonts w:ascii="Arial" w:hAnsi="Arial" w:cs="Arial"/>
        </w:rPr>
      </w:pPr>
    </w:p>
    <w:p w14:paraId="5E2E16CB" w14:textId="482207B1" w:rsidR="00FE4901" w:rsidRPr="0006281E" w:rsidRDefault="00FE4901" w:rsidP="00FE4901">
      <w:pPr>
        <w:pStyle w:val="Heading3"/>
        <w:rPr>
          <w:rFonts w:cs="Arial"/>
        </w:rPr>
      </w:pPr>
      <w:bookmarkStart w:id="39" w:name="_Toc529886410"/>
      <w:proofErr w:type="spellStart"/>
      <w:r>
        <w:rPr>
          <w:rFonts w:cs="Arial"/>
        </w:rPr>
        <w:t>SSI_PARAMS</w:t>
      </w:r>
      <w:bookmarkEnd w:id="39"/>
      <w:proofErr w:type="spellEnd"/>
    </w:p>
    <w:p w14:paraId="69F7A1A7" w14:textId="3C21DC94" w:rsidR="002A2BAD" w:rsidRDefault="002A2BAD" w:rsidP="002A2BAD">
      <w:pPr>
        <w:rPr>
          <w:rStyle w:val="Emphasis"/>
          <w:rFonts w:ascii="Arial" w:hAnsi="Arial" w:cs="Arial"/>
          <w:i w:val="0"/>
        </w:rPr>
      </w:pPr>
      <w:r>
        <w:rPr>
          <w:rFonts w:ascii="Arial" w:hAnsi="Arial" w:cs="Arial"/>
        </w:rPr>
        <w:t xml:space="preserve">The data type </w:t>
      </w:r>
      <w:proofErr w:type="spellStart"/>
      <w:r>
        <w:rPr>
          <w:rFonts w:ascii="Arial" w:hAnsi="Arial" w:cs="Arial"/>
        </w:rPr>
        <w:t>SSI_PARAMS</w:t>
      </w:r>
      <w:proofErr w:type="spellEnd"/>
      <w:r>
        <w:rPr>
          <w:rFonts w:ascii="Arial" w:hAnsi="Arial" w:cs="Arial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is a type-defined </w:t>
      </w:r>
      <w:r>
        <w:rPr>
          <w:rStyle w:val="Emphasis"/>
          <w:rFonts w:ascii="Arial" w:hAnsi="Arial" w:cs="Arial"/>
          <w:i w:val="0"/>
        </w:rPr>
        <w:t xml:space="preserve">structure </w:t>
      </w:r>
      <w:r w:rsidRPr="0006198F">
        <w:rPr>
          <w:rStyle w:val="Emphasis"/>
          <w:rFonts w:ascii="Arial" w:hAnsi="Arial" w:cs="Arial"/>
          <w:i w:val="0"/>
        </w:rPr>
        <w:t xml:space="preserve">that </w:t>
      </w:r>
      <w:r w:rsidR="001C6F36">
        <w:rPr>
          <w:rStyle w:val="Emphasis"/>
          <w:rFonts w:ascii="Arial" w:hAnsi="Arial" w:cs="Arial"/>
          <w:i w:val="0"/>
        </w:rPr>
        <w:t>poss</w:t>
      </w:r>
      <w:r>
        <w:rPr>
          <w:rStyle w:val="Emphasis"/>
          <w:rFonts w:ascii="Arial" w:hAnsi="Arial" w:cs="Arial"/>
          <w:i w:val="0"/>
        </w:rPr>
        <w:t xml:space="preserve">esses </w:t>
      </w:r>
      <w:r w:rsidR="001C6F36">
        <w:rPr>
          <w:rStyle w:val="Emphasis"/>
          <w:rFonts w:ascii="Arial" w:hAnsi="Arial" w:cs="Arial"/>
          <w:i w:val="0"/>
        </w:rPr>
        <w:t>necessary parameters for SSI module</w:t>
      </w:r>
      <w:r>
        <w:rPr>
          <w:rStyle w:val="Emphasis"/>
          <w:rFonts w:ascii="Arial" w:hAnsi="Arial" w:cs="Arial"/>
          <w:i w:val="0"/>
        </w:rPr>
        <w:t>.</w:t>
      </w:r>
    </w:p>
    <w:p w14:paraId="586D02C0" w14:textId="713B8F78" w:rsidR="004E0D3C" w:rsidRPr="004E0D3C" w:rsidRDefault="004E0D3C" w:rsidP="004E0D3C">
      <w:pPr>
        <w:pStyle w:val="Caption"/>
        <w:rPr>
          <w:rStyle w:val="Emphasis"/>
          <w:rFonts w:ascii="Arial" w:hAnsi="Arial" w:cs="Arial"/>
          <w:i w:val="0"/>
        </w:rPr>
      </w:pPr>
      <w:bookmarkStart w:id="40" w:name="_Toc529886397"/>
      <w:bookmarkStart w:id="41" w:name="_Toc534277158"/>
      <w:r w:rsidRPr="004E0D3C">
        <w:rPr>
          <w:rFonts w:ascii="Arial" w:hAnsi="Arial" w:cs="Arial"/>
        </w:rPr>
        <w:t xml:space="preserve">Table </w:t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STYLEREF 1 \s </w:instrText>
      </w:r>
      <w:r w:rsidR="004E31F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3</w:t>
      </w:r>
      <w:r w:rsidR="004E31F7">
        <w:rPr>
          <w:rFonts w:ascii="Arial" w:hAnsi="Arial" w:cs="Arial"/>
        </w:rPr>
        <w:fldChar w:fldCharType="end"/>
      </w:r>
      <w:r w:rsidR="004E31F7">
        <w:rPr>
          <w:rFonts w:ascii="Arial" w:hAnsi="Arial" w:cs="Arial"/>
        </w:rPr>
        <w:noBreakHyphen/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SEQ Table \* ARABIC \s 1 </w:instrText>
      </w:r>
      <w:r w:rsidR="004E31F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6</w:t>
      </w:r>
      <w:r w:rsidR="004E31F7">
        <w:rPr>
          <w:rFonts w:ascii="Arial" w:hAnsi="Arial" w:cs="Arial"/>
        </w:rPr>
        <w:fldChar w:fldCharType="end"/>
      </w:r>
      <w:r w:rsidRPr="004E0D3C">
        <w:rPr>
          <w:rFonts w:ascii="Arial" w:hAnsi="Arial" w:cs="Arial"/>
        </w:rPr>
        <w:t xml:space="preserve"> </w:t>
      </w:r>
      <w:proofErr w:type="spellStart"/>
      <w:r w:rsidRPr="004E0D3C">
        <w:rPr>
          <w:rFonts w:ascii="Arial" w:hAnsi="Arial" w:cs="Arial"/>
        </w:rPr>
        <w:t>SSI_PARAMS</w:t>
      </w:r>
      <w:proofErr w:type="spellEnd"/>
      <w:r w:rsidRPr="004E0D3C">
        <w:rPr>
          <w:rFonts w:ascii="Arial" w:hAnsi="Arial" w:cs="Arial"/>
        </w:rPr>
        <w:t xml:space="preserve"> type information</w:t>
      </w:r>
      <w:bookmarkEnd w:id="40"/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1895"/>
        <w:gridCol w:w="4115"/>
      </w:tblGrid>
      <w:tr w:rsidR="001C6F36" w:rsidRPr="0006281E" w14:paraId="71CB18A8" w14:textId="77777777" w:rsidTr="004E0D3C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5DB27CD2" w14:textId="77777777" w:rsidR="001C6F36" w:rsidRPr="005E3A63" w:rsidRDefault="001C6F36" w:rsidP="00A25F6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1895" w:type="dxa"/>
            <w:tcBorders>
              <w:bottom w:val="double" w:sz="4" w:space="0" w:color="auto"/>
            </w:tcBorders>
            <w:vAlign w:val="center"/>
          </w:tcPr>
          <w:p w14:paraId="236B7E6D" w14:textId="5B7B29B7" w:rsidR="001C6F36" w:rsidRPr="005E3A63" w:rsidRDefault="001C6F36" w:rsidP="00A25F6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4115" w:type="dxa"/>
            <w:tcBorders>
              <w:bottom w:val="double" w:sz="4" w:space="0" w:color="auto"/>
            </w:tcBorders>
            <w:vAlign w:val="center"/>
          </w:tcPr>
          <w:p w14:paraId="6DDDD1EB" w14:textId="77777777" w:rsidR="001C6F36" w:rsidRPr="005E3A63" w:rsidRDefault="001C6F36" w:rsidP="00A25F6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Outline</w:t>
            </w:r>
          </w:p>
        </w:tc>
      </w:tr>
      <w:tr w:rsidR="001C6F36" w:rsidRPr="0006281E" w14:paraId="3724F5EE" w14:textId="77777777" w:rsidTr="004E0D3C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177DE1A4" w14:textId="49C2BC8C" w:rsidR="001C6F36" w:rsidRPr="0006281E" w:rsidRDefault="001C6F36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</w:t>
            </w:r>
          </w:p>
        </w:tc>
        <w:tc>
          <w:tcPr>
            <w:tcW w:w="1895" w:type="dxa"/>
            <w:tcBorders>
              <w:top w:val="double" w:sz="4" w:space="0" w:color="auto"/>
            </w:tcBorders>
            <w:vAlign w:val="center"/>
          </w:tcPr>
          <w:p w14:paraId="534606C0" w14:textId="4BC332B3" w:rsidR="001C6F36" w:rsidRPr="0006281E" w:rsidRDefault="001C6F36" w:rsidP="00A25F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UWORD32</w:t>
            </w:r>
            <w:proofErr w:type="spellEnd"/>
          </w:p>
        </w:tc>
        <w:tc>
          <w:tcPr>
            <w:tcW w:w="4115" w:type="dxa"/>
            <w:tcBorders>
              <w:top w:val="double" w:sz="4" w:space="0" w:color="auto"/>
            </w:tcBorders>
            <w:vAlign w:val="center"/>
          </w:tcPr>
          <w:p w14:paraId="407DDA1A" w14:textId="7AC88220" w:rsidR="001C6F36" w:rsidRPr="0006281E" w:rsidRDefault="001C6F36" w:rsidP="001C6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 of data used for SSI module</w:t>
            </w:r>
          </w:p>
        </w:tc>
      </w:tr>
      <w:tr w:rsidR="001C6F36" w:rsidRPr="0006281E" w14:paraId="4325D32C" w14:textId="77777777" w:rsidTr="004E0D3C">
        <w:tc>
          <w:tcPr>
            <w:tcW w:w="2223" w:type="dxa"/>
            <w:vAlign w:val="center"/>
          </w:tcPr>
          <w:p w14:paraId="1FFB872D" w14:textId="59CAD052" w:rsidR="001C6F36" w:rsidRPr="0006281E" w:rsidRDefault="001C6F36" w:rsidP="00A25F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pcm_width</w:t>
            </w:r>
            <w:proofErr w:type="spellEnd"/>
          </w:p>
        </w:tc>
        <w:tc>
          <w:tcPr>
            <w:tcW w:w="1895" w:type="dxa"/>
            <w:vAlign w:val="center"/>
          </w:tcPr>
          <w:p w14:paraId="0F7D896A" w14:textId="777CA2F5" w:rsidR="001C6F36" w:rsidRPr="0006281E" w:rsidRDefault="001C6F36" w:rsidP="00A25F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UWORD32</w:t>
            </w:r>
            <w:proofErr w:type="spellEnd"/>
          </w:p>
        </w:tc>
        <w:tc>
          <w:tcPr>
            <w:tcW w:w="4115" w:type="dxa"/>
            <w:vAlign w:val="center"/>
          </w:tcPr>
          <w:p w14:paraId="5E0D6699" w14:textId="2C5F99AC" w:rsidR="001C6F36" w:rsidRPr="0006281E" w:rsidRDefault="001C6F36" w:rsidP="00A25F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PCM</w:t>
            </w:r>
            <w:proofErr w:type="spellEnd"/>
            <w:r>
              <w:rPr>
                <w:rFonts w:ascii="Arial" w:hAnsi="Arial" w:cs="Arial"/>
              </w:rPr>
              <w:t xml:space="preserve"> width of data used for SSI module</w:t>
            </w:r>
          </w:p>
        </w:tc>
      </w:tr>
      <w:tr w:rsidR="001C6F36" w:rsidRPr="0006281E" w14:paraId="67BCC2CC" w14:textId="77777777" w:rsidTr="004E0D3C">
        <w:tc>
          <w:tcPr>
            <w:tcW w:w="2223" w:type="dxa"/>
            <w:vAlign w:val="center"/>
          </w:tcPr>
          <w:p w14:paraId="1D2325CA" w14:textId="42950390" w:rsidR="001C6F36" w:rsidRPr="0006281E" w:rsidRDefault="001C6F36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fs</w:t>
            </w:r>
          </w:p>
        </w:tc>
        <w:tc>
          <w:tcPr>
            <w:tcW w:w="1895" w:type="dxa"/>
            <w:vAlign w:val="center"/>
          </w:tcPr>
          <w:p w14:paraId="686D71F3" w14:textId="0C10B61C" w:rsidR="001C6F36" w:rsidRPr="0006281E" w:rsidRDefault="001C6F36" w:rsidP="00A25F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UWORD32</w:t>
            </w:r>
            <w:proofErr w:type="spellEnd"/>
          </w:p>
        </w:tc>
        <w:tc>
          <w:tcPr>
            <w:tcW w:w="4115" w:type="dxa"/>
            <w:vAlign w:val="center"/>
          </w:tcPr>
          <w:p w14:paraId="49B960A0" w14:textId="64F57C7A" w:rsidR="001C6F36" w:rsidRPr="0006281E" w:rsidRDefault="001C6F36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Sampling rate of data used for SSI </w:t>
            </w:r>
            <w:r w:rsidR="000617F9">
              <w:rPr>
                <w:rFonts w:ascii="Arial" w:hAnsi="Arial" w:cs="Arial"/>
              </w:rPr>
              <w:t>module</w:t>
            </w:r>
          </w:p>
        </w:tc>
      </w:tr>
      <w:tr w:rsidR="001C6F36" w:rsidRPr="0006281E" w14:paraId="00922F91" w14:textId="77777777" w:rsidTr="004E0D3C">
        <w:tc>
          <w:tcPr>
            <w:tcW w:w="2223" w:type="dxa"/>
            <w:vAlign w:val="center"/>
          </w:tcPr>
          <w:p w14:paraId="4F8A02CC" w14:textId="55806CA4" w:rsidR="001C6F36" w:rsidRPr="0006281E" w:rsidRDefault="001C6F36" w:rsidP="00A25F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clock_type</w:t>
            </w:r>
            <w:proofErr w:type="spellEnd"/>
          </w:p>
        </w:tc>
        <w:tc>
          <w:tcPr>
            <w:tcW w:w="1895" w:type="dxa"/>
            <w:vAlign w:val="center"/>
          </w:tcPr>
          <w:p w14:paraId="7C9A1B28" w14:textId="62E3DC38" w:rsidR="001C6F36" w:rsidRPr="0006281E" w:rsidRDefault="001C6F36" w:rsidP="00A25F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ADG_CLK_MODE</w:t>
            </w:r>
            <w:proofErr w:type="spellEnd"/>
          </w:p>
        </w:tc>
        <w:tc>
          <w:tcPr>
            <w:tcW w:w="4115" w:type="dxa"/>
            <w:vAlign w:val="center"/>
          </w:tcPr>
          <w:p w14:paraId="3F10BF93" w14:textId="6E0AD791" w:rsidR="001C6F36" w:rsidRPr="0006281E" w:rsidRDefault="001C6F36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Clock type (Clock A, B, C)</w:t>
            </w:r>
          </w:p>
        </w:tc>
      </w:tr>
      <w:tr w:rsidR="001C6F36" w:rsidRPr="0006281E" w14:paraId="4443EAA0" w14:textId="77777777" w:rsidTr="004E0D3C">
        <w:tc>
          <w:tcPr>
            <w:tcW w:w="2223" w:type="dxa"/>
            <w:vAlign w:val="center"/>
          </w:tcPr>
          <w:p w14:paraId="033773E5" w14:textId="21A86FC1" w:rsidR="001C6F36" w:rsidRPr="0006281E" w:rsidRDefault="001C6F36" w:rsidP="00A25F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data_mode</w:t>
            </w:r>
            <w:proofErr w:type="spellEnd"/>
          </w:p>
        </w:tc>
        <w:tc>
          <w:tcPr>
            <w:tcW w:w="1895" w:type="dxa"/>
            <w:vAlign w:val="center"/>
          </w:tcPr>
          <w:p w14:paraId="0165BDBC" w14:textId="22E20756" w:rsidR="001C6F36" w:rsidRPr="0006281E" w:rsidRDefault="001C6F36" w:rsidP="00A25F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SSI_DATA_MODE</w:t>
            </w:r>
            <w:proofErr w:type="spellEnd"/>
          </w:p>
        </w:tc>
        <w:tc>
          <w:tcPr>
            <w:tcW w:w="4115" w:type="dxa"/>
            <w:vAlign w:val="center"/>
          </w:tcPr>
          <w:p w14:paraId="372C9459" w14:textId="69372365" w:rsidR="001C6F36" w:rsidRPr="0006281E" w:rsidRDefault="001C6F36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data mode</w:t>
            </w:r>
          </w:p>
        </w:tc>
      </w:tr>
      <w:tr w:rsidR="001C6F36" w:rsidRPr="0006281E" w14:paraId="394578B0" w14:textId="77777777" w:rsidTr="004E0D3C">
        <w:tc>
          <w:tcPr>
            <w:tcW w:w="2223" w:type="dxa"/>
            <w:vAlign w:val="center"/>
          </w:tcPr>
          <w:p w14:paraId="7C8CDEA7" w14:textId="51BE922A" w:rsidR="001C6F36" w:rsidRPr="0006281E" w:rsidRDefault="001C6F36" w:rsidP="00A25F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clock_mode</w:t>
            </w:r>
            <w:proofErr w:type="spellEnd"/>
          </w:p>
        </w:tc>
        <w:tc>
          <w:tcPr>
            <w:tcW w:w="1895" w:type="dxa"/>
            <w:vAlign w:val="center"/>
          </w:tcPr>
          <w:p w14:paraId="4346A767" w14:textId="4B7594F4" w:rsidR="001C6F36" w:rsidRPr="0006281E" w:rsidRDefault="001C6F36" w:rsidP="00A25F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SSI_CLK_MODE</w:t>
            </w:r>
            <w:proofErr w:type="spellEnd"/>
          </w:p>
        </w:tc>
        <w:tc>
          <w:tcPr>
            <w:tcW w:w="4115" w:type="dxa"/>
            <w:vAlign w:val="center"/>
          </w:tcPr>
          <w:p w14:paraId="0890E247" w14:textId="09FC7FAC" w:rsidR="001C6F36" w:rsidRPr="0006281E" w:rsidRDefault="001C6F36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clock mode</w:t>
            </w:r>
          </w:p>
        </w:tc>
      </w:tr>
    </w:tbl>
    <w:p w14:paraId="7CB9A327" w14:textId="77777777" w:rsidR="00E421B7" w:rsidRDefault="00E421B7">
      <w:pPr>
        <w:overflowPunct/>
        <w:autoSpaceDE/>
        <w:autoSpaceDN/>
        <w:adjustRightInd/>
        <w:spacing w:after="0" w:line="240" w:lineRule="auto"/>
        <w:textAlignment w:val="auto"/>
        <w:rPr>
          <w:rStyle w:val="Emphasis"/>
          <w:rFonts w:ascii="Arial" w:hAnsi="Arial" w:cs="Arial"/>
          <w:i w:val="0"/>
        </w:rPr>
      </w:pPr>
    </w:p>
    <w:p w14:paraId="740D0A0C" w14:textId="74BBD1EE" w:rsidR="00E421B7" w:rsidRPr="0006281E" w:rsidRDefault="003543FF" w:rsidP="00E421B7">
      <w:pPr>
        <w:pStyle w:val="Heading3"/>
        <w:rPr>
          <w:rFonts w:cs="Arial"/>
        </w:rPr>
      </w:pPr>
      <w:proofErr w:type="spellStart"/>
      <w:r>
        <w:rPr>
          <w:rFonts w:cs="Arial"/>
        </w:rPr>
        <w:t>SSI_CONTROL</w:t>
      </w:r>
      <w:proofErr w:type="spellEnd"/>
    </w:p>
    <w:p w14:paraId="33476D5D" w14:textId="7A4B604B" w:rsidR="00E421B7" w:rsidRDefault="00E421B7" w:rsidP="00E421B7">
      <w:pPr>
        <w:rPr>
          <w:rStyle w:val="Emphasis"/>
          <w:rFonts w:ascii="Arial" w:hAnsi="Arial" w:cs="Arial"/>
          <w:i w:val="0"/>
        </w:rPr>
      </w:pPr>
      <w:r>
        <w:rPr>
          <w:rFonts w:ascii="Arial" w:hAnsi="Arial" w:cs="Arial"/>
        </w:rPr>
        <w:t xml:space="preserve">The data type </w:t>
      </w:r>
      <w:proofErr w:type="spellStart"/>
      <w:r>
        <w:rPr>
          <w:rFonts w:ascii="Arial" w:hAnsi="Arial" w:cs="Arial"/>
        </w:rPr>
        <w:t>SSI_</w:t>
      </w:r>
      <w:r w:rsidR="00E87B9C"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is a type-defined </w:t>
      </w:r>
      <w:r>
        <w:rPr>
          <w:rStyle w:val="Emphasis"/>
          <w:rFonts w:ascii="Arial" w:hAnsi="Arial" w:cs="Arial"/>
          <w:i w:val="0"/>
        </w:rPr>
        <w:t xml:space="preserve">structure </w:t>
      </w:r>
      <w:r w:rsidRPr="0006198F">
        <w:rPr>
          <w:rStyle w:val="Emphasis"/>
          <w:rFonts w:ascii="Arial" w:hAnsi="Arial" w:cs="Arial"/>
          <w:i w:val="0"/>
        </w:rPr>
        <w:t xml:space="preserve">that </w:t>
      </w:r>
      <w:r w:rsidR="004A4BB4">
        <w:rPr>
          <w:rStyle w:val="Emphasis"/>
          <w:rFonts w:ascii="Arial" w:hAnsi="Arial" w:cs="Arial"/>
          <w:i w:val="0"/>
        </w:rPr>
        <w:t>lists registers for SSI modules</w:t>
      </w:r>
      <w:r>
        <w:rPr>
          <w:rStyle w:val="Emphasis"/>
          <w:rFonts w:ascii="Arial" w:hAnsi="Arial" w:cs="Arial"/>
          <w:i w:val="0"/>
        </w:rPr>
        <w:t>.</w:t>
      </w:r>
    </w:p>
    <w:p w14:paraId="563B5E21" w14:textId="6DA919AB" w:rsidR="00E421B7" w:rsidRPr="004E0D3C" w:rsidRDefault="00E421B7" w:rsidP="00E421B7">
      <w:pPr>
        <w:pStyle w:val="Caption"/>
        <w:rPr>
          <w:rStyle w:val="Emphasis"/>
          <w:rFonts w:ascii="Arial" w:hAnsi="Arial" w:cs="Arial"/>
          <w:i w:val="0"/>
        </w:rPr>
      </w:pPr>
      <w:bookmarkStart w:id="42" w:name="_Toc534277159"/>
      <w:r w:rsidRPr="004E0D3C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STYLEREF 1 \s </w:instrText>
      </w:r>
      <w:r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3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noBreakHyphen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SEQ Table \* ARABIC \s 1 </w:instrText>
      </w:r>
      <w:r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7</w:t>
      </w:r>
      <w:r>
        <w:rPr>
          <w:rFonts w:ascii="Arial" w:hAnsi="Arial" w:cs="Arial"/>
        </w:rPr>
        <w:fldChar w:fldCharType="end"/>
      </w:r>
      <w:r w:rsidRPr="004E0D3C">
        <w:rPr>
          <w:rFonts w:ascii="Arial" w:hAnsi="Arial" w:cs="Arial"/>
        </w:rPr>
        <w:t xml:space="preserve"> </w:t>
      </w:r>
      <w:proofErr w:type="spellStart"/>
      <w:r w:rsidRPr="004E0D3C">
        <w:rPr>
          <w:rFonts w:ascii="Arial" w:hAnsi="Arial" w:cs="Arial"/>
        </w:rPr>
        <w:t>SSI_</w:t>
      </w:r>
      <w:r w:rsidR="00E24CE8">
        <w:rPr>
          <w:rFonts w:ascii="Arial" w:hAnsi="Arial" w:cs="Arial"/>
        </w:rPr>
        <w:t>CONTROL</w:t>
      </w:r>
      <w:proofErr w:type="spellEnd"/>
      <w:r w:rsidRPr="004E0D3C">
        <w:rPr>
          <w:rFonts w:ascii="Arial" w:hAnsi="Arial" w:cs="Arial"/>
        </w:rPr>
        <w:t xml:space="preserve"> type information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1895"/>
        <w:gridCol w:w="4115"/>
      </w:tblGrid>
      <w:tr w:rsidR="00E421B7" w:rsidRPr="0006281E" w14:paraId="01CBB930" w14:textId="77777777" w:rsidTr="00575F99">
        <w:trPr>
          <w:trHeight w:val="328"/>
        </w:trPr>
        <w:tc>
          <w:tcPr>
            <w:tcW w:w="1673" w:type="dxa"/>
            <w:tcBorders>
              <w:bottom w:val="double" w:sz="4" w:space="0" w:color="auto"/>
            </w:tcBorders>
            <w:vAlign w:val="center"/>
          </w:tcPr>
          <w:p w14:paraId="3E96ED8F" w14:textId="77777777" w:rsidR="00E421B7" w:rsidRPr="005E3A63" w:rsidRDefault="00E421B7" w:rsidP="00D2083F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1895" w:type="dxa"/>
            <w:tcBorders>
              <w:bottom w:val="double" w:sz="4" w:space="0" w:color="auto"/>
            </w:tcBorders>
            <w:vAlign w:val="center"/>
          </w:tcPr>
          <w:p w14:paraId="3F244B0F" w14:textId="77777777" w:rsidR="00E421B7" w:rsidRPr="005E3A63" w:rsidRDefault="00E421B7" w:rsidP="00D2083F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4115" w:type="dxa"/>
            <w:tcBorders>
              <w:bottom w:val="double" w:sz="4" w:space="0" w:color="auto"/>
            </w:tcBorders>
            <w:vAlign w:val="center"/>
          </w:tcPr>
          <w:p w14:paraId="6E605C8F" w14:textId="4E3EE19C" w:rsidR="00E421B7" w:rsidRPr="005E3A63" w:rsidRDefault="00575F99" w:rsidP="00D2083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Registers</w:t>
            </w:r>
          </w:p>
        </w:tc>
      </w:tr>
      <w:tr w:rsidR="00D87B07" w:rsidRPr="0006281E" w14:paraId="3F36978D" w14:textId="77777777" w:rsidTr="00282FDF">
        <w:tc>
          <w:tcPr>
            <w:tcW w:w="1673" w:type="dxa"/>
            <w:tcBorders>
              <w:top w:val="double" w:sz="4" w:space="0" w:color="auto"/>
            </w:tcBorders>
          </w:tcPr>
          <w:p w14:paraId="7F8C14D1" w14:textId="0A21DA5F" w:rsidR="00D87B07" w:rsidRPr="002E553B" w:rsidRDefault="00D87B07" w:rsidP="00D87B07">
            <w:pPr>
              <w:rPr>
                <w:rFonts w:ascii="Arial" w:hAnsi="Arial" w:cs="Arial"/>
              </w:rPr>
            </w:pPr>
            <w:proofErr w:type="spellStart"/>
            <w:r w:rsidRPr="002E553B">
              <w:rPr>
                <w:rFonts w:ascii="Arial" w:hAnsi="Arial" w:cs="Arial"/>
              </w:rPr>
              <w:t>SSICR</w:t>
            </w:r>
            <w:proofErr w:type="spellEnd"/>
          </w:p>
        </w:tc>
        <w:tc>
          <w:tcPr>
            <w:tcW w:w="1895" w:type="dxa"/>
            <w:tcBorders>
              <w:top w:val="double" w:sz="4" w:space="0" w:color="auto"/>
            </w:tcBorders>
          </w:tcPr>
          <w:p w14:paraId="3C07807A" w14:textId="7D558CDD" w:rsidR="00D87B07" w:rsidRPr="00575F99" w:rsidRDefault="00D87B07" w:rsidP="00D8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volatile </w:t>
            </w:r>
            <w:proofErr w:type="spellStart"/>
            <w:r>
              <w:rPr>
                <w:rFonts w:ascii="Arial" w:hAnsi="Arial" w:cs="Arial"/>
              </w:rPr>
              <w:t>UWORD32</w:t>
            </w:r>
            <w:proofErr w:type="spellEnd"/>
          </w:p>
        </w:tc>
        <w:tc>
          <w:tcPr>
            <w:tcW w:w="4115" w:type="dxa"/>
            <w:tcBorders>
              <w:top w:val="double" w:sz="4" w:space="0" w:color="auto"/>
            </w:tcBorders>
          </w:tcPr>
          <w:p w14:paraId="06D89E1E" w14:textId="3FC582C5" w:rsidR="00D87B07" w:rsidRPr="0006281E" w:rsidRDefault="00D87B07" w:rsidP="00D87B07">
            <w:pPr>
              <w:rPr>
                <w:rFonts w:ascii="Arial" w:hAnsi="Arial" w:cs="Arial"/>
              </w:rPr>
            </w:pPr>
            <w:proofErr w:type="spellStart"/>
            <w:r w:rsidRPr="002E553B">
              <w:rPr>
                <w:rFonts w:ascii="Arial" w:hAnsi="Arial" w:cs="Arial"/>
              </w:rPr>
              <w:t>SSICR</w:t>
            </w:r>
            <w:proofErr w:type="spellEnd"/>
          </w:p>
        </w:tc>
      </w:tr>
      <w:tr w:rsidR="00D87B07" w:rsidRPr="0006281E" w14:paraId="264C1404" w14:textId="77777777" w:rsidTr="00282FDF">
        <w:tc>
          <w:tcPr>
            <w:tcW w:w="1673" w:type="dxa"/>
          </w:tcPr>
          <w:p w14:paraId="2C60CDF9" w14:textId="09F0901F" w:rsidR="00D87B07" w:rsidRPr="002E553B" w:rsidRDefault="00D87B07" w:rsidP="00D87B07">
            <w:pPr>
              <w:rPr>
                <w:rFonts w:ascii="Arial" w:hAnsi="Arial" w:cs="Arial"/>
              </w:rPr>
            </w:pPr>
            <w:proofErr w:type="spellStart"/>
            <w:r w:rsidRPr="002E553B">
              <w:rPr>
                <w:rFonts w:ascii="Arial" w:hAnsi="Arial" w:cs="Arial"/>
              </w:rPr>
              <w:t>SSISR</w:t>
            </w:r>
            <w:proofErr w:type="spellEnd"/>
          </w:p>
        </w:tc>
        <w:tc>
          <w:tcPr>
            <w:tcW w:w="1895" w:type="dxa"/>
          </w:tcPr>
          <w:p w14:paraId="18CA8374" w14:textId="4A193000" w:rsidR="00D87B07" w:rsidRPr="00575F99" w:rsidRDefault="00D87B07" w:rsidP="00D87B07">
            <w:pPr>
              <w:rPr>
                <w:rFonts w:ascii="Arial" w:hAnsi="Arial" w:cs="Arial"/>
              </w:rPr>
            </w:pPr>
            <w:r w:rsidRPr="00575F99">
              <w:rPr>
                <w:rFonts w:ascii="Arial" w:hAnsi="Arial" w:cs="Arial"/>
              </w:rPr>
              <w:t xml:space="preserve">volatile </w:t>
            </w:r>
            <w:proofErr w:type="spellStart"/>
            <w:r w:rsidRPr="00575F99">
              <w:rPr>
                <w:rFonts w:ascii="Arial" w:hAnsi="Arial" w:cs="Arial"/>
              </w:rPr>
              <w:t>UWORD32</w:t>
            </w:r>
            <w:proofErr w:type="spellEnd"/>
          </w:p>
        </w:tc>
        <w:tc>
          <w:tcPr>
            <w:tcW w:w="4115" w:type="dxa"/>
          </w:tcPr>
          <w:p w14:paraId="2C21C33F" w14:textId="25D8AEBF" w:rsidR="00D87B07" w:rsidRPr="0006281E" w:rsidRDefault="00D87B07" w:rsidP="00D87B07">
            <w:pPr>
              <w:rPr>
                <w:rFonts w:ascii="Arial" w:hAnsi="Arial" w:cs="Arial"/>
              </w:rPr>
            </w:pPr>
            <w:proofErr w:type="spellStart"/>
            <w:r w:rsidRPr="002E553B">
              <w:rPr>
                <w:rFonts w:ascii="Arial" w:hAnsi="Arial" w:cs="Arial"/>
              </w:rPr>
              <w:t>SSISR</w:t>
            </w:r>
            <w:proofErr w:type="spellEnd"/>
          </w:p>
        </w:tc>
      </w:tr>
      <w:tr w:rsidR="00D87B07" w:rsidRPr="0006281E" w14:paraId="4D53B906" w14:textId="77777777" w:rsidTr="00282FDF">
        <w:tc>
          <w:tcPr>
            <w:tcW w:w="1673" w:type="dxa"/>
          </w:tcPr>
          <w:p w14:paraId="4FA8A5E8" w14:textId="5ED088A3" w:rsidR="00D87B07" w:rsidRPr="002E553B" w:rsidRDefault="00D87B07" w:rsidP="00D87B07">
            <w:pPr>
              <w:rPr>
                <w:rFonts w:ascii="Arial" w:hAnsi="Arial" w:cs="Arial"/>
              </w:rPr>
            </w:pPr>
            <w:proofErr w:type="spellStart"/>
            <w:r w:rsidRPr="002E553B">
              <w:rPr>
                <w:rFonts w:ascii="Arial" w:hAnsi="Arial" w:cs="Arial"/>
              </w:rPr>
              <w:t>SSITDR</w:t>
            </w:r>
            <w:proofErr w:type="spellEnd"/>
          </w:p>
        </w:tc>
        <w:tc>
          <w:tcPr>
            <w:tcW w:w="1895" w:type="dxa"/>
          </w:tcPr>
          <w:p w14:paraId="13F1A7ED" w14:textId="5821144B" w:rsidR="00D87B07" w:rsidRPr="00575F99" w:rsidRDefault="00D87B07" w:rsidP="00D8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volatile </w:t>
            </w:r>
            <w:proofErr w:type="spellStart"/>
            <w:r>
              <w:rPr>
                <w:rFonts w:ascii="Arial" w:hAnsi="Arial" w:cs="Arial"/>
              </w:rPr>
              <w:t>UWORD32</w:t>
            </w:r>
            <w:proofErr w:type="spellEnd"/>
          </w:p>
        </w:tc>
        <w:tc>
          <w:tcPr>
            <w:tcW w:w="4115" w:type="dxa"/>
          </w:tcPr>
          <w:p w14:paraId="38C3DF21" w14:textId="2068B020" w:rsidR="00D87B07" w:rsidRPr="0006281E" w:rsidRDefault="00D87B07" w:rsidP="00D87B07">
            <w:pPr>
              <w:rPr>
                <w:rFonts w:ascii="Arial" w:hAnsi="Arial" w:cs="Arial"/>
              </w:rPr>
            </w:pPr>
            <w:proofErr w:type="spellStart"/>
            <w:r w:rsidRPr="002E553B">
              <w:rPr>
                <w:rFonts w:ascii="Arial" w:hAnsi="Arial" w:cs="Arial"/>
              </w:rPr>
              <w:t>SSITDR</w:t>
            </w:r>
            <w:proofErr w:type="spellEnd"/>
          </w:p>
        </w:tc>
      </w:tr>
      <w:tr w:rsidR="00D87B07" w:rsidRPr="0006281E" w14:paraId="15A2A567" w14:textId="77777777" w:rsidTr="00282FDF">
        <w:tc>
          <w:tcPr>
            <w:tcW w:w="1673" w:type="dxa"/>
          </w:tcPr>
          <w:p w14:paraId="1FEDF253" w14:textId="110112CD" w:rsidR="00D87B07" w:rsidRPr="002E553B" w:rsidRDefault="00D87B07" w:rsidP="00D87B07">
            <w:pPr>
              <w:rPr>
                <w:rFonts w:ascii="Arial" w:hAnsi="Arial" w:cs="Arial"/>
              </w:rPr>
            </w:pPr>
            <w:proofErr w:type="spellStart"/>
            <w:r w:rsidRPr="002E553B">
              <w:rPr>
                <w:rFonts w:ascii="Arial" w:hAnsi="Arial" w:cs="Arial"/>
              </w:rPr>
              <w:t>SSIRDR</w:t>
            </w:r>
            <w:proofErr w:type="spellEnd"/>
          </w:p>
        </w:tc>
        <w:tc>
          <w:tcPr>
            <w:tcW w:w="1895" w:type="dxa"/>
          </w:tcPr>
          <w:p w14:paraId="06761726" w14:textId="3BB25D92" w:rsidR="00D87B07" w:rsidRPr="00575F99" w:rsidRDefault="00D87B07" w:rsidP="00D87B07">
            <w:pPr>
              <w:rPr>
                <w:rFonts w:ascii="Arial" w:hAnsi="Arial" w:cs="Arial"/>
              </w:rPr>
            </w:pPr>
            <w:r w:rsidRPr="00575F99">
              <w:rPr>
                <w:rFonts w:ascii="Arial" w:hAnsi="Arial" w:cs="Arial"/>
              </w:rPr>
              <w:t xml:space="preserve">volatile </w:t>
            </w:r>
            <w:proofErr w:type="spellStart"/>
            <w:r w:rsidRPr="00575F99">
              <w:rPr>
                <w:rFonts w:ascii="Arial" w:hAnsi="Arial" w:cs="Arial"/>
              </w:rPr>
              <w:t>UWORD32</w:t>
            </w:r>
            <w:proofErr w:type="spellEnd"/>
          </w:p>
        </w:tc>
        <w:tc>
          <w:tcPr>
            <w:tcW w:w="4115" w:type="dxa"/>
          </w:tcPr>
          <w:p w14:paraId="7B62BABC" w14:textId="1A980E5F" w:rsidR="00D87B07" w:rsidRPr="0006281E" w:rsidRDefault="00D87B07" w:rsidP="00D87B07">
            <w:pPr>
              <w:rPr>
                <w:rFonts w:ascii="Arial" w:hAnsi="Arial" w:cs="Arial"/>
              </w:rPr>
            </w:pPr>
            <w:proofErr w:type="spellStart"/>
            <w:r w:rsidRPr="002E553B">
              <w:rPr>
                <w:rFonts w:ascii="Arial" w:hAnsi="Arial" w:cs="Arial"/>
              </w:rPr>
              <w:t>SSIRDR</w:t>
            </w:r>
            <w:proofErr w:type="spellEnd"/>
          </w:p>
        </w:tc>
      </w:tr>
      <w:tr w:rsidR="00D87B07" w:rsidRPr="0006281E" w14:paraId="285D8096" w14:textId="77777777" w:rsidTr="00282FDF">
        <w:tc>
          <w:tcPr>
            <w:tcW w:w="1673" w:type="dxa"/>
          </w:tcPr>
          <w:p w14:paraId="1BB01180" w14:textId="6F2B5032" w:rsidR="00D87B07" w:rsidRPr="002E553B" w:rsidRDefault="00D87B07" w:rsidP="00D87B07">
            <w:pPr>
              <w:rPr>
                <w:rFonts w:ascii="Arial" w:hAnsi="Arial" w:cs="Arial"/>
              </w:rPr>
            </w:pPr>
            <w:r w:rsidRPr="002E553B">
              <w:rPr>
                <w:rFonts w:ascii="Arial" w:hAnsi="Arial" w:cs="Arial"/>
              </w:rPr>
              <w:t>dummy[4]</w:t>
            </w:r>
          </w:p>
        </w:tc>
        <w:tc>
          <w:tcPr>
            <w:tcW w:w="1895" w:type="dxa"/>
          </w:tcPr>
          <w:p w14:paraId="4C9C0E00" w14:textId="6ABD0C42" w:rsidR="00D87B07" w:rsidRPr="00575F99" w:rsidRDefault="00D87B07" w:rsidP="00D87B07">
            <w:pPr>
              <w:rPr>
                <w:rFonts w:ascii="Arial" w:hAnsi="Arial" w:cs="Arial"/>
              </w:rPr>
            </w:pPr>
            <w:r w:rsidRPr="00575F99">
              <w:rPr>
                <w:rFonts w:ascii="Arial" w:hAnsi="Arial" w:cs="Arial"/>
              </w:rPr>
              <w:t xml:space="preserve">volatile </w:t>
            </w:r>
            <w:proofErr w:type="spellStart"/>
            <w:r w:rsidRPr="00575F99">
              <w:rPr>
                <w:rFonts w:ascii="Arial" w:hAnsi="Arial" w:cs="Arial"/>
              </w:rPr>
              <w:t>UWORD32</w:t>
            </w:r>
            <w:proofErr w:type="spellEnd"/>
          </w:p>
        </w:tc>
        <w:tc>
          <w:tcPr>
            <w:tcW w:w="4115" w:type="dxa"/>
          </w:tcPr>
          <w:p w14:paraId="19D2002D" w14:textId="5F0570AF" w:rsidR="00D87B07" w:rsidRPr="0006281E" w:rsidRDefault="00D87B07" w:rsidP="00D8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registers</w:t>
            </w:r>
          </w:p>
        </w:tc>
      </w:tr>
      <w:tr w:rsidR="00D87B07" w:rsidRPr="0006281E" w14:paraId="330FDCBA" w14:textId="77777777" w:rsidTr="00282FDF">
        <w:tc>
          <w:tcPr>
            <w:tcW w:w="1673" w:type="dxa"/>
          </w:tcPr>
          <w:p w14:paraId="261AC3D9" w14:textId="01AC81EE" w:rsidR="00D87B07" w:rsidRPr="002E553B" w:rsidRDefault="00D87B07" w:rsidP="00D87B07">
            <w:pPr>
              <w:rPr>
                <w:rFonts w:ascii="Arial" w:hAnsi="Arial" w:cs="Arial"/>
              </w:rPr>
            </w:pPr>
            <w:proofErr w:type="spellStart"/>
            <w:r w:rsidRPr="002E553B">
              <w:rPr>
                <w:rFonts w:ascii="Arial" w:hAnsi="Arial" w:cs="Arial"/>
              </w:rPr>
              <w:t>SSIWSR</w:t>
            </w:r>
            <w:proofErr w:type="spellEnd"/>
          </w:p>
        </w:tc>
        <w:tc>
          <w:tcPr>
            <w:tcW w:w="1895" w:type="dxa"/>
          </w:tcPr>
          <w:p w14:paraId="6BD82F00" w14:textId="74BB70DA" w:rsidR="00D87B07" w:rsidRPr="00575F99" w:rsidRDefault="00D87B07" w:rsidP="00D87B07">
            <w:pPr>
              <w:rPr>
                <w:rFonts w:ascii="Arial" w:hAnsi="Arial" w:cs="Arial"/>
              </w:rPr>
            </w:pPr>
            <w:r w:rsidRPr="00575F99">
              <w:rPr>
                <w:rFonts w:ascii="Arial" w:hAnsi="Arial" w:cs="Arial"/>
              </w:rPr>
              <w:t xml:space="preserve">volatile </w:t>
            </w:r>
            <w:proofErr w:type="spellStart"/>
            <w:r w:rsidRPr="00575F99">
              <w:rPr>
                <w:rFonts w:ascii="Arial" w:hAnsi="Arial" w:cs="Arial"/>
              </w:rPr>
              <w:t>UWORD32</w:t>
            </w:r>
            <w:proofErr w:type="spellEnd"/>
          </w:p>
        </w:tc>
        <w:tc>
          <w:tcPr>
            <w:tcW w:w="4115" w:type="dxa"/>
          </w:tcPr>
          <w:p w14:paraId="5F9004AA" w14:textId="1557A6DA" w:rsidR="00D87B07" w:rsidRPr="0006281E" w:rsidRDefault="00D87B07" w:rsidP="00D87B07">
            <w:pPr>
              <w:rPr>
                <w:rFonts w:ascii="Arial" w:hAnsi="Arial" w:cs="Arial"/>
              </w:rPr>
            </w:pPr>
            <w:proofErr w:type="spellStart"/>
            <w:r w:rsidRPr="002E553B">
              <w:rPr>
                <w:rFonts w:ascii="Arial" w:hAnsi="Arial" w:cs="Arial"/>
              </w:rPr>
              <w:t>SSIWSR</w:t>
            </w:r>
            <w:proofErr w:type="spellEnd"/>
          </w:p>
        </w:tc>
      </w:tr>
      <w:tr w:rsidR="00D87B07" w:rsidRPr="0006281E" w14:paraId="71370431" w14:textId="77777777" w:rsidTr="00282FDF">
        <w:tc>
          <w:tcPr>
            <w:tcW w:w="1673" w:type="dxa"/>
          </w:tcPr>
          <w:p w14:paraId="1703E99C" w14:textId="73591EC7" w:rsidR="00D87B07" w:rsidRPr="002E553B" w:rsidRDefault="00D87B07" w:rsidP="00D87B07">
            <w:pPr>
              <w:rPr>
                <w:rFonts w:ascii="Arial" w:hAnsi="Arial" w:cs="Arial"/>
              </w:rPr>
            </w:pPr>
            <w:proofErr w:type="spellStart"/>
            <w:r w:rsidRPr="002E553B">
              <w:rPr>
                <w:rFonts w:ascii="Arial" w:hAnsi="Arial" w:cs="Arial"/>
              </w:rPr>
              <w:t>SSIFMR</w:t>
            </w:r>
            <w:proofErr w:type="spellEnd"/>
          </w:p>
        </w:tc>
        <w:tc>
          <w:tcPr>
            <w:tcW w:w="1895" w:type="dxa"/>
          </w:tcPr>
          <w:p w14:paraId="0C25B614" w14:textId="2936088F" w:rsidR="00D87B07" w:rsidRPr="00575F99" w:rsidRDefault="00D87B07" w:rsidP="00D87B07">
            <w:pPr>
              <w:rPr>
                <w:rFonts w:ascii="Arial" w:hAnsi="Arial" w:cs="Arial"/>
              </w:rPr>
            </w:pPr>
            <w:r w:rsidRPr="00575F99">
              <w:rPr>
                <w:rFonts w:ascii="Arial" w:hAnsi="Arial" w:cs="Arial"/>
              </w:rPr>
              <w:t xml:space="preserve">volatile </w:t>
            </w:r>
            <w:proofErr w:type="spellStart"/>
            <w:r w:rsidRPr="00575F99">
              <w:rPr>
                <w:rFonts w:ascii="Arial" w:hAnsi="Arial" w:cs="Arial"/>
              </w:rPr>
              <w:t>UWORD32</w:t>
            </w:r>
            <w:proofErr w:type="spellEnd"/>
          </w:p>
        </w:tc>
        <w:tc>
          <w:tcPr>
            <w:tcW w:w="4115" w:type="dxa"/>
          </w:tcPr>
          <w:p w14:paraId="1DC6DDC8" w14:textId="5EA8C924" w:rsidR="00D87B07" w:rsidRDefault="00D87B07" w:rsidP="00D87B07">
            <w:pPr>
              <w:rPr>
                <w:rFonts w:ascii="Arial" w:hAnsi="Arial" w:cs="Arial"/>
              </w:rPr>
            </w:pPr>
            <w:proofErr w:type="spellStart"/>
            <w:r w:rsidRPr="002E553B">
              <w:rPr>
                <w:rFonts w:ascii="Arial" w:hAnsi="Arial" w:cs="Arial"/>
              </w:rPr>
              <w:t>SSIFMR</w:t>
            </w:r>
            <w:proofErr w:type="spellEnd"/>
          </w:p>
        </w:tc>
      </w:tr>
      <w:tr w:rsidR="00D87B07" w:rsidRPr="0006281E" w14:paraId="32A2A0AA" w14:textId="77777777" w:rsidTr="00282FDF">
        <w:tc>
          <w:tcPr>
            <w:tcW w:w="1673" w:type="dxa"/>
          </w:tcPr>
          <w:p w14:paraId="66A8B107" w14:textId="4BDC9CAB" w:rsidR="00D87B07" w:rsidRPr="002E553B" w:rsidRDefault="00D87B07" w:rsidP="00D87B07">
            <w:pPr>
              <w:rPr>
                <w:rFonts w:ascii="Arial" w:hAnsi="Arial" w:cs="Arial"/>
              </w:rPr>
            </w:pPr>
            <w:proofErr w:type="spellStart"/>
            <w:r w:rsidRPr="002E553B">
              <w:rPr>
                <w:rFonts w:ascii="Arial" w:hAnsi="Arial" w:cs="Arial"/>
              </w:rPr>
              <w:t>SSIFSR</w:t>
            </w:r>
            <w:proofErr w:type="spellEnd"/>
          </w:p>
        </w:tc>
        <w:tc>
          <w:tcPr>
            <w:tcW w:w="1895" w:type="dxa"/>
          </w:tcPr>
          <w:p w14:paraId="709C42AA" w14:textId="4500A24D" w:rsidR="00D87B07" w:rsidRPr="00575F99" w:rsidRDefault="00D87B07" w:rsidP="00D87B07">
            <w:pPr>
              <w:rPr>
                <w:rFonts w:ascii="Arial" w:hAnsi="Arial" w:cs="Arial"/>
              </w:rPr>
            </w:pPr>
            <w:r w:rsidRPr="00575F99">
              <w:rPr>
                <w:rFonts w:ascii="Arial" w:hAnsi="Arial" w:cs="Arial"/>
              </w:rPr>
              <w:t xml:space="preserve">volatile </w:t>
            </w:r>
            <w:proofErr w:type="spellStart"/>
            <w:r w:rsidRPr="00575F99">
              <w:rPr>
                <w:rFonts w:ascii="Arial" w:hAnsi="Arial" w:cs="Arial"/>
              </w:rPr>
              <w:t>UWORD32</w:t>
            </w:r>
            <w:proofErr w:type="spellEnd"/>
          </w:p>
        </w:tc>
        <w:tc>
          <w:tcPr>
            <w:tcW w:w="4115" w:type="dxa"/>
          </w:tcPr>
          <w:p w14:paraId="35B66DE4" w14:textId="0C396304" w:rsidR="00D87B07" w:rsidRDefault="00D87B07" w:rsidP="00D87B07">
            <w:pPr>
              <w:rPr>
                <w:rFonts w:ascii="Arial" w:hAnsi="Arial" w:cs="Arial"/>
              </w:rPr>
            </w:pPr>
            <w:proofErr w:type="spellStart"/>
            <w:r w:rsidRPr="002E553B">
              <w:rPr>
                <w:rFonts w:ascii="Arial" w:hAnsi="Arial" w:cs="Arial"/>
              </w:rPr>
              <w:t>SSIFSR</w:t>
            </w:r>
            <w:proofErr w:type="spellEnd"/>
          </w:p>
        </w:tc>
      </w:tr>
      <w:tr w:rsidR="00D87B07" w:rsidRPr="0006281E" w14:paraId="00887B11" w14:textId="77777777" w:rsidTr="00282FDF">
        <w:tc>
          <w:tcPr>
            <w:tcW w:w="1673" w:type="dxa"/>
          </w:tcPr>
          <w:p w14:paraId="23FA759F" w14:textId="21123426" w:rsidR="00D87B07" w:rsidRPr="002E553B" w:rsidRDefault="00D87B07" w:rsidP="00D87B07">
            <w:pPr>
              <w:rPr>
                <w:rFonts w:ascii="Arial" w:hAnsi="Arial" w:cs="Arial"/>
              </w:rPr>
            </w:pPr>
            <w:proofErr w:type="spellStart"/>
            <w:r w:rsidRPr="002E553B">
              <w:rPr>
                <w:rFonts w:ascii="Arial" w:hAnsi="Arial" w:cs="Arial"/>
              </w:rPr>
              <w:t>SSICRE</w:t>
            </w:r>
            <w:proofErr w:type="spellEnd"/>
          </w:p>
        </w:tc>
        <w:tc>
          <w:tcPr>
            <w:tcW w:w="1895" w:type="dxa"/>
          </w:tcPr>
          <w:p w14:paraId="5A7F22C3" w14:textId="47AD1B1F" w:rsidR="00D87B07" w:rsidRPr="00575F99" w:rsidRDefault="00D87B07" w:rsidP="00D87B07">
            <w:pPr>
              <w:rPr>
                <w:rFonts w:ascii="Arial" w:hAnsi="Arial" w:cs="Arial"/>
              </w:rPr>
            </w:pPr>
            <w:r w:rsidRPr="00575F99">
              <w:rPr>
                <w:rFonts w:ascii="Arial" w:hAnsi="Arial" w:cs="Arial"/>
              </w:rPr>
              <w:t xml:space="preserve">volatile </w:t>
            </w:r>
            <w:proofErr w:type="spellStart"/>
            <w:r w:rsidRPr="00575F99">
              <w:rPr>
                <w:rFonts w:ascii="Arial" w:hAnsi="Arial" w:cs="Arial"/>
              </w:rPr>
              <w:t>UWORD32</w:t>
            </w:r>
            <w:proofErr w:type="spellEnd"/>
          </w:p>
        </w:tc>
        <w:tc>
          <w:tcPr>
            <w:tcW w:w="4115" w:type="dxa"/>
          </w:tcPr>
          <w:p w14:paraId="5A65700D" w14:textId="10984A60" w:rsidR="00D87B07" w:rsidRDefault="00D87B07" w:rsidP="00D87B07">
            <w:pPr>
              <w:rPr>
                <w:rFonts w:ascii="Arial" w:hAnsi="Arial" w:cs="Arial"/>
              </w:rPr>
            </w:pPr>
            <w:proofErr w:type="spellStart"/>
            <w:r w:rsidRPr="002E553B">
              <w:rPr>
                <w:rFonts w:ascii="Arial" w:hAnsi="Arial" w:cs="Arial"/>
              </w:rPr>
              <w:t>SSICRE</w:t>
            </w:r>
            <w:proofErr w:type="spellEnd"/>
          </w:p>
        </w:tc>
      </w:tr>
    </w:tbl>
    <w:p w14:paraId="3F098A4B" w14:textId="77777777" w:rsidR="00EB505F" w:rsidRDefault="00EB505F">
      <w:pPr>
        <w:overflowPunct/>
        <w:autoSpaceDE/>
        <w:autoSpaceDN/>
        <w:adjustRightInd/>
        <w:spacing w:after="0" w:line="240" w:lineRule="auto"/>
        <w:textAlignment w:val="auto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br w:type="page"/>
      </w:r>
    </w:p>
    <w:p w14:paraId="40A4D745" w14:textId="77777777" w:rsidR="00D51706" w:rsidRDefault="00D51706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</w:p>
    <w:p w14:paraId="48A2A850" w14:textId="5351A24C" w:rsidR="002717C0" w:rsidRDefault="002717C0" w:rsidP="002717C0">
      <w:pPr>
        <w:pStyle w:val="Heading2"/>
        <w:rPr>
          <w:rFonts w:cs="Arial"/>
        </w:rPr>
      </w:pPr>
      <w:bookmarkStart w:id="43" w:name="_Toc529886411"/>
      <w:r w:rsidRPr="0006281E">
        <w:rPr>
          <w:rFonts w:cs="Arial"/>
        </w:rPr>
        <w:t>Function definition</w:t>
      </w:r>
      <w:bookmarkEnd w:id="43"/>
    </w:p>
    <w:p w14:paraId="26B904E9" w14:textId="54B297BF" w:rsidR="00D67742" w:rsidRDefault="00CA3A11" w:rsidP="00D67742">
      <w:pPr>
        <w:pStyle w:val="Heading3"/>
        <w:rPr>
          <w:rFonts w:cs="Arial"/>
        </w:rPr>
      </w:pPr>
      <w:bookmarkStart w:id="44" w:name="_Toc529886412"/>
      <w:proofErr w:type="spellStart"/>
      <w:r>
        <w:rPr>
          <w:rFonts w:cs="Arial"/>
        </w:rPr>
        <w:t>ssi_pcm_width_get</w:t>
      </w:r>
      <w:bookmarkEnd w:id="44"/>
      <w:proofErr w:type="spellEnd"/>
    </w:p>
    <w:p w14:paraId="0B9CFF21" w14:textId="2E73D3F0" w:rsidR="007766A9" w:rsidRPr="007766A9" w:rsidRDefault="007766A9" w:rsidP="007766A9">
      <w:pPr>
        <w:pStyle w:val="ReqID"/>
      </w:pPr>
      <w:r>
        <w:t>DD_PLG_RDR_05_001</w:t>
      </w:r>
    </w:p>
    <w:tbl>
      <w:tblPr>
        <w:tblW w:w="97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417"/>
      </w:tblGrid>
      <w:tr w:rsidR="00D67742" w:rsidRPr="0006281E" w14:paraId="467DE416" w14:textId="77777777" w:rsidTr="00F550AF">
        <w:trPr>
          <w:trHeight w:val="326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2FE144C" w14:textId="77777777" w:rsidR="00D67742" w:rsidRPr="0006281E" w:rsidRDefault="00D67742" w:rsidP="00D67742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588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00CCA90C" w14:textId="49EB3205" w:rsidR="00D67742" w:rsidRPr="0006281E" w:rsidRDefault="00D67742" w:rsidP="00CA3A11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 w:rsidRPr="00D67742">
              <w:rPr>
                <w:rFonts w:ascii="Courier New" w:hAnsi="Courier New" w:cs="Courier New"/>
                <w:szCs w:val="18"/>
              </w:rPr>
              <w:t xml:space="preserve">inline </w:t>
            </w:r>
            <w:proofErr w:type="spellStart"/>
            <w:r w:rsidR="00CA3A11">
              <w:rPr>
                <w:rFonts w:ascii="Courier New" w:hAnsi="Courier New" w:cs="Courier New"/>
                <w:szCs w:val="18"/>
              </w:rPr>
              <w:t>UWORD32</w:t>
            </w:r>
            <w:proofErr w:type="spellEnd"/>
            <w:r w:rsidRPr="00D67742">
              <w:rPr>
                <w:rFonts w:ascii="Courier New" w:hAnsi="Courier New" w:cs="Courier New"/>
                <w:szCs w:val="18"/>
              </w:rPr>
              <w:t xml:space="preserve"> </w:t>
            </w:r>
            <w:proofErr w:type="spellStart"/>
            <w:r w:rsidR="00CA3A11">
              <w:rPr>
                <w:rFonts w:ascii="Courier New" w:hAnsi="Courier New" w:cs="Courier New"/>
                <w:szCs w:val="18"/>
              </w:rPr>
              <w:t>ssi_pcm_width_get</w:t>
            </w:r>
            <w:proofErr w:type="spellEnd"/>
            <w:r w:rsidRPr="00D67742">
              <w:rPr>
                <w:rFonts w:ascii="Courier New" w:hAnsi="Courier New" w:cs="Courier New"/>
                <w:szCs w:val="18"/>
              </w:rPr>
              <w:t>(</w:t>
            </w:r>
            <w:proofErr w:type="spellStart"/>
            <w:r w:rsidR="00CA3A11">
              <w:rPr>
                <w:rFonts w:ascii="Courier New" w:hAnsi="Courier New" w:cs="Courier New"/>
                <w:szCs w:val="18"/>
              </w:rPr>
              <w:t>const</w:t>
            </w:r>
            <w:proofErr w:type="spellEnd"/>
            <w:r w:rsidR="00CA3A11">
              <w:rPr>
                <w:rFonts w:ascii="Courier New" w:hAnsi="Courier New" w:cs="Courier New"/>
                <w:szCs w:val="18"/>
              </w:rPr>
              <w:t xml:space="preserve"> </w:t>
            </w:r>
            <w:proofErr w:type="spellStart"/>
            <w:r w:rsidR="00CA3A11">
              <w:rPr>
                <w:rFonts w:ascii="Courier New" w:hAnsi="Courier New" w:cs="Courier New"/>
                <w:szCs w:val="18"/>
              </w:rPr>
              <w:t>SSI_MODULES</w:t>
            </w:r>
            <w:proofErr w:type="spellEnd"/>
            <w:r w:rsidR="00CA3A11">
              <w:rPr>
                <w:rFonts w:ascii="Courier New" w:hAnsi="Courier New" w:cs="Courier New"/>
                <w:szCs w:val="18"/>
              </w:rPr>
              <w:t xml:space="preserve"> module</w:t>
            </w:r>
            <w:r w:rsidRPr="00D67742">
              <w:rPr>
                <w:rFonts w:ascii="Courier New" w:hAnsi="Courier New" w:cs="Courier New"/>
                <w:szCs w:val="18"/>
              </w:rPr>
              <w:t>)</w:t>
            </w:r>
          </w:p>
        </w:tc>
      </w:tr>
      <w:tr w:rsidR="00D67742" w:rsidRPr="0006281E" w14:paraId="16888DF8" w14:textId="77777777" w:rsidTr="00F550AF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66A3F8B5" w14:textId="77777777" w:rsidR="00D67742" w:rsidRPr="0006281E" w:rsidRDefault="00D67742" w:rsidP="00D67742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588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3B891F75" w14:textId="64F00AD3" w:rsidR="00D67742" w:rsidRPr="007C5BFF" w:rsidRDefault="007C5BFF" w:rsidP="007C5BFF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7C5BF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This function is to get the </w:t>
            </w:r>
            <w:proofErr w:type="spellStart"/>
            <w:r w:rsidRPr="007C5BF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PCM</w:t>
            </w:r>
            <w:proofErr w:type="spellEnd"/>
            <w:r w:rsidRPr="007C5BF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width based on values stored in bits 21 to 19 of Control Register </w:t>
            </w:r>
            <w:proofErr w:type="spellStart"/>
            <w:r w:rsidRPr="007C5BF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SSICR</w:t>
            </w:r>
            <w:proofErr w:type="spellEnd"/>
            <w:r w:rsidR="002A403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.</w:t>
            </w:r>
          </w:p>
        </w:tc>
      </w:tr>
      <w:tr w:rsidR="00D67742" w:rsidRPr="0006281E" w14:paraId="6AF07DA5" w14:textId="77777777" w:rsidTr="00F550AF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0FBB1AFE" w14:textId="77777777" w:rsidR="00D67742" w:rsidRPr="0006281E" w:rsidRDefault="00D67742" w:rsidP="00D67742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8074915" w14:textId="77777777" w:rsidR="00D67742" w:rsidRPr="0006281E" w:rsidRDefault="00D67742" w:rsidP="00D67742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A8B770E" w14:textId="77777777" w:rsidR="00D67742" w:rsidRPr="0006281E" w:rsidRDefault="00D67742" w:rsidP="00D67742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363386B" w14:textId="77777777" w:rsidR="00D67742" w:rsidRPr="0006281E" w:rsidRDefault="00D67742" w:rsidP="00D67742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10781CAB" w14:textId="77777777" w:rsidR="00D67742" w:rsidRPr="0006281E" w:rsidRDefault="00D67742" w:rsidP="00D67742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D67742" w:rsidRPr="0006281E" w14:paraId="3B5D4A2C" w14:textId="77777777" w:rsidTr="00F550AF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2711259E" w14:textId="77777777" w:rsidR="00D67742" w:rsidRPr="0006281E" w:rsidRDefault="00D67742" w:rsidP="00D67742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DCEFD8" w14:textId="7B781B79" w:rsidR="00D67742" w:rsidRPr="0006281E" w:rsidRDefault="002F26A0" w:rsidP="00D67742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SSI_MODULES</w:t>
            </w:r>
            <w:proofErr w:type="spellEnd"/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1C51" w14:textId="77207B42" w:rsidR="00D67742" w:rsidRPr="0006281E" w:rsidRDefault="002F26A0" w:rsidP="00D67742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2A04" w14:textId="1F8F28D7" w:rsidR="00D67742" w:rsidRPr="0006281E" w:rsidRDefault="00D67742" w:rsidP="00D67742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D33A45" w14:textId="77777777" w:rsidR="00D67742" w:rsidRDefault="002F26A0" w:rsidP="002F26A0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</w:t>
            </w:r>
          </w:p>
          <w:p w14:paraId="3451A615" w14:textId="57965133" w:rsidR="006D7EB2" w:rsidRPr="0006281E" w:rsidRDefault="006D7EB2" w:rsidP="002F26A0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range: [0: 9]</w:t>
            </w:r>
          </w:p>
        </w:tc>
      </w:tr>
      <w:tr w:rsidR="00D67742" w:rsidRPr="0006281E" w14:paraId="50DDACC9" w14:textId="77777777" w:rsidTr="00F550AF">
        <w:trPr>
          <w:trHeight w:val="353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10CDD7A3" w14:textId="77777777" w:rsidR="00D67742" w:rsidRPr="0006281E" w:rsidRDefault="00D67742" w:rsidP="00D67742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  <w:left w:val="double" w:sz="4" w:space="0" w:color="auto"/>
              <w:right w:val="single" w:sz="4" w:space="0" w:color="auto"/>
            </w:tcBorders>
          </w:tcPr>
          <w:p w14:paraId="43D63DCA" w14:textId="5280A46E" w:rsidR="00D67742" w:rsidRPr="0006281E" w:rsidRDefault="002F26A0" w:rsidP="00D67742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pcm_width</w:t>
            </w:r>
            <w:proofErr w:type="spellEnd"/>
          </w:p>
        </w:tc>
        <w:tc>
          <w:tcPr>
            <w:tcW w:w="5106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0D0D435B" w14:textId="0EEDEC04" w:rsidR="00D67742" w:rsidRPr="0006281E" w:rsidRDefault="002F26A0" w:rsidP="005718B3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PCM</w:t>
            </w:r>
            <w:proofErr w:type="spellEnd"/>
            <w:r>
              <w:rPr>
                <w:rFonts w:cs="Arial"/>
                <w:szCs w:val="18"/>
              </w:rPr>
              <w:t xml:space="preserve"> width’s value</w:t>
            </w:r>
          </w:p>
        </w:tc>
      </w:tr>
      <w:tr w:rsidR="00D67742" w:rsidRPr="0006281E" w14:paraId="11C89056" w14:textId="77777777" w:rsidTr="00F550AF">
        <w:trPr>
          <w:trHeight w:val="650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06134330" w14:textId="77777777" w:rsidR="00D67742" w:rsidRPr="0006281E" w:rsidRDefault="00D67742" w:rsidP="00D67742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588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2C054BE0" w14:textId="60EFB41A" w:rsidR="00D67742" w:rsidRPr="0006281E" w:rsidRDefault="002F26A0" w:rsidP="008612EA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ssi_pcm_width_get</w:t>
            </w:r>
            <w:proofErr w:type="spellEnd"/>
            <w:r w:rsidR="008612EA" w:rsidRPr="008612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67742" w:rsidRPr="0006281E">
              <w:rPr>
                <w:rFonts w:ascii="Arial" w:hAnsi="Arial" w:cs="Arial"/>
                <w:sz w:val="18"/>
                <w:szCs w:val="18"/>
              </w:rPr>
              <w:t>command processing:</w:t>
            </w:r>
          </w:p>
          <w:p w14:paraId="6172F25C" w14:textId="2C2CBE8B" w:rsidR="00D67742" w:rsidRPr="0006281E" w:rsidRDefault="00D67742" w:rsidP="00D67742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proofErr w:type="spellStart"/>
            <w:r w:rsidR="002F26A0">
              <w:rPr>
                <w:rFonts w:ascii="Arial" w:hAnsi="Arial" w:cs="Arial"/>
                <w:sz w:val="18"/>
                <w:szCs w:val="18"/>
              </w:rPr>
              <w:t>SSICR’s</w:t>
            </w:r>
            <w:proofErr w:type="spellEnd"/>
            <w:r w:rsidR="002F26A0">
              <w:rPr>
                <w:rFonts w:ascii="Arial" w:hAnsi="Arial" w:cs="Arial"/>
                <w:sz w:val="18"/>
                <w:szCs w:val="18"/>
              </w:rPr>
              <w:t xml:space="preserve"> bits [21:19] is 1 and 5, </w:t>
            </w:r>
            <w:proofErr w:type="gramStart"/>
            <w:r w:rsidR="002F26A0">
              <w:rPr>
                <w:rFonts w:ascii="Arial" w:hAnsi="Arial" w:cs="Arial"/>
                <w:sz w:val="18"/>
                <w:szCs w:val="18"/>
              </w:rPr>
              <w:t>then</w:t>
            </w:r>
            <w:proofErr w:type="gramEnd"/>
            <w:r w:rsidR="002F26A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2F26A0">
              <w:rPr>
                <w:rFonts w:ascii="Arial" w:hAnsi="Arial" w:cs="Arial"/>
                <w:sz w:val="18"/>
                <w:szCs w:val="18"/>
              </w:rPr>
              <w:t>PCM</w:t>
            </w:r>
            <w:proofErr w:type="spellEnd"/>
            <w:r w:rsidR="002F26A0">
              <w:rPr>
                <w:rFonts w:ascii="Arial" w:hAnsi="Arial" w:cs="Arial"/>
                <w:sz w:val="18"/>
                <w:szCs w:val="18"/>
              </w:rPr>
              <w:t xml:space="preserve"> width is 16 and 24, respectively.</w:t>
            </w:r>
            <w:r w:rsidR="00F550AF">
              <w:rPr>
                <w:rFonts w:ascii="Arial" w:hAnsi="Arial" w:cs="Arial"/>
                <w:sz w:val="18"/>
                <w:szCs w:val="18"/>
              </w:rPr>
              <w:t xml:space="preserve"> Otherwise, </w:t>
            </w:r>
            <w:proofErr w:type="spellStart"/>
            <w:r w:rsidR="00F550AF">
              <w:rPr>
                <w:rFonts w:ascii="Arial" w:hAnsi="Arial" w:cs="Arial"/>
                <w:sz w:val="18"/>
                <w:szCs w:val="18"/>
              </w:rPr>
              <w:t>PCM</w:t>
            </w:r>
            <w:proofErr w:type="spellEnd"/>
            <w:r w:rsidR="00F550AF">
              <w:rPr>
                <w:rFonts w:ascii="Arial" w:hAnsi="Arial" w:cs="Arial"/>
                <w:sz w:val="18"/>
                <w:szCs w:val="18"/>
              </w:rPr>
              <w:t xml:space="preserve"> width is 0.</w:t>
            </w:r>
          </w:p>
        </w:tc>
      </w:tr>
    </w:tbl>
    <w:p w14:paraId="5B06D0AE" w14:textId="77777777" w:rsidR="007766A9" w:rsidRDefault="007766A9" w:rsidP="007766A9">
      <w:pPr>
        <w:pStyle w:val="RefIDs"/>
      </w:pPr>
      <w:r>
        <w:t xml:space="preserve">[Covers: </w:t>
      </w:r>
      <w:r w:rsidRPr="00763ABD">
        <w:t>FD_PLG_RDR_005</w:t>
      </w:r>
      <w:r>
        <w:t>]</w:t>
      </w:r>
    </w:p>
    <w:p w14:paraId="39D9E2FF" w14:textId="6C0B2E11" w:rsidR="00D67742" w:rsidRPr="0006281E" w:rsidRDefault="00D67742" w:rsidP="002A509D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</w:p>
    <w:p w14:paraId="76E62E38" w14:textId="7F9597B0" w:rsidR="00D67742" w:rsidRPr="0006281E" w:rsidRDefault="00FF5D29" w:rsidP="00D67742">
      <w:pPr>
        <w:overflowPunct/>
        <w:autoSpaceDE/>
        <w:autoSpaceDN/>
        <w:adjustRightInd/>
        <w:spacing w:after="0" w:line="240" w:lineRule="auto"/>
        <w:jc w:val="center"/>
        <w:textAlignment w:val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E92C61" wp14:editId="1A6E9F24">
            <wp:extent cx="6193155" cy="518985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si_pcm_width_ge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1586" w14:textId="451EA9A1" w:rsidR="00D67742" w:rsidRPr="0006281E" w:rsidRDefault="00D67742" w:rsidP="00D67742">
      <w:pPr>
        <w:pStyle w:val="Caption"/>
        <w:jc w:val="center"/>
        <w:rPr>
          <w:rFonts w:ascii="Arial" w:hAnsi="Arial" w:cs="Arial"/>
        </w:rPr>
      </w:pPr>
      <w:bookmarkStart w:id="45" w:name="_Toc529886379"/>
      <w:r w:rsidRPr="0006281E">
        <w:rPr>
          <w:rFonts w:ascii="Arial" w:hAnsi="Arial" w:cs="Arial"/>
        </w:rPr>
        <w:t xml:space="preserve">Figure </w:t>
      </w:r>
      <w:r w:rsidR="00AD62C7">
        <w:rPr>
          <w:rFonts w:ascii="Arial" w:hAnsi="Arial" w:cs="Arial"/>
        </w:rPr>
        <w:fldChar w:fldCharType="begin"/>
      </w:r>
      <w:r w:rsidR="00AD62C7">
        <w:rPr>
          <w:rFonts w:ascii="Arial" w:hAnsi="Arial" w:cs="Arial"/>
        </w:rPr>
        <w:instrText xml:space="preserve"> STYLEREF 1 \s </w:instrText>
      </w:r>
      <w:r w:rsidR="00AD62C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3</w:t>
      </w:r>
      <w:r w:rsidR="00AD62C7">
        <w:rPr>
          <w:rFonts w:ascii="Arial" w:hAnsi="Arial" w:cs="Arial"/>
        </w:rPr>
        <w:fldChar w:fldCharType="end"/>
      </w:r>
      <w:r w:rsidR="00AD62C7">
        <w:rPr>
          <w:rFonts w:ascii="Arial" w:hAnsi="Arial" w:cs="Arial"/>
        </w:rPr>
        <w:noBreakHyphen/>
      </w:r>
      <w:r w:rsidR="00AD62C7">
        <w:rPr>
          <w:rFonts w:ascii="Arial" w:hAnsi="Arial" w:cs="Arial"/>
        </w:rPr>
        <w:fldChar w:fldCharType="begin"/>
      </w:r>
      <w:r w:rsidR="00AD62C7">
        <w:rPr>
          <w:rFonts w:ascii="Arial" w:hAnsi="Arial" w:cs="Arial"/>
        </w:rPr>
        <w:instrText xml:space="preserve"> SEQ Figure \* ARABIC \s 1 </w:instrText>
      </w:r>
      <w:r w:rsidR="00AD62C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1</w:t>
      </w:r>
      <w:r w:rsidR="00AD62C7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proofErr w:type="spellStart"/>
      <w:r w:rsidR="00FF5D29">
        <w:rPr>
          <w:rFonts w:ascii="Arial" w:hAnsi="Arial" w:cs="Arial"/>
        </w:rPr>
        <w:t>ssi_pcm_width_get</w:t>
      </w:r>
      <w:proofErr w:type="spellEnd"/>
      <w:r w:rsidR="008612EA" w:rsidRPr="008612EA">
        <w:rPr>
          <w:rFonts w:ascii="Arial" w:hAnsi="Arial" w:cs="Arial"/>
        </w:rPr>
        <w:t xml:space="preserve"> </w:t>
      </w:r>
      <w:r w:rsidRPr="0006281E">
        <w:rPr>
          <w:rFonts w:ascii="Arial" w:hAnsi="Arial" w:cs="Arial"/>
        </w:rPr>
        <w:t>flowchart</w:t>
      </w:r>
      <w:bookmarkEnd w:id="45"/>
    </w:p>
    <w:p w14:paraId="7DCC17BF" w14:textId="25EFA125" w:rsidR="008612EA" w:rsidRDefault="008612EA">
      <w:pPr>
        <w:overflowPunct/>
        <w:autoSpaceDE/>
        <w:autoSpaceDN/>
        <w:adjustRightInd/>
        <w:spacing w:after="0" w:line="240" w:lineRule="auto"/>
        <w:textAlignment w:val="auto"/>
      </w:pPr>
      <w:r>
        <w:br w:type="page"/>
      </w:r>
    </w:p>
    <w:p w14:paraId="0E25105E" w14:textId="6D69FE04" w:rsidR="006B5B13" w:rsidRDefault="00FD195C" w:rsidP="0031082D">
      <w:pPr>
        <w:pStyle w:val="Heading3"/>
        <w:rPr>
          <w:rFonts w:cs="Arial"/>
        </w:rPr>
      </w:pPr>
      <w:bookmarkStart w:id="46" w:name="_Toc529886413"/>
      <w:proofErr w:type="spellStart"/>
      <w:r>
        <w:rPr>
          <w:rFonts w:cs="Arial"/>
        </w:rPr>
        <w:lastRenderedPageBreak/>
        <w:t>ssi_setup</w:t>
      </w:r>
      <w:bookmarkEnd w:id="46"/>
      <w:proofErr w:type="spellEnd"/>
    </w:p>
    <w:p w14:paraId="05E418BC" w14:textId="7EC2E85E" w:rsidR="007766A9" w:rsidRPr="007766A9" w:rsidRDefault="007766A9" w:rsidP="007766A9">
      <w:pPr>
        <w:pStyle w:val="ReqID"/>
      </w:pPr>
      <w:r>
        <w:t>DD_PLG_RDR_05_002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193"/>
      </w:tblGrid>
      <w:tr w:rsidR="0045082C" w:rsidRPr="0006281E" w14:paraId="08080F93" w14:textId="77777777" w:rsidTr="007F4778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2CFD075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5016715E" w14:textId="46CD39E8" w:rsidR="0045082C" w:rsidRPr="0006281E" w:rsidRDefault="007F4778" w:rsidP="007F4778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Cs w:val="18"/>
              </w:rPr>
              <w:t>SSI_ERR_CODE</w:t>
            </w:r>
            <w:proofErr w:type="spellEnd"/>
            <w:r>
              <w:rPr>
                <w:rFonts w:ascii="Courier New" w:hAnsi="Courier New" w:cs="Courier New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18"/>
              </w:rPr>
              <w:t>ssi_setup</w:t>
            </w:r>
            <w:proofErr w:type="spellEnd"/>
            <w:r>
              <w:rPr>
                <w:rFonts w:ascii="Courier New" w:hAnsi="Courier New" w:cs="Courier New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Cs w:val="18"/>
              </w:rPr>
              <w:t>SSI_MODULES</w:t>
            </w:r>
            <w:proofErr w:type="spellEnd"/>
            <w:r>
              <w:rPr>
                <w:rFonts w:ascii="Courier New" w:hAnsi="Courier New" w:cs="Courier New"/>
                <w:szCs w:val="18"/>
              </w:rPr>
              <w:t xml:space="preserve"> module, </w:t>
            </w:r>
            <w:proofErr w:type="spellStart"/>
            <w:r>
              <w:rPr>
                <w:rFonts w:ascii="Courier New" w:hAnsi="Courier New" w:cs="Courier New"/>
                <w:szCs w:val="18"/>
              </w:rPr>
              <w:t>SSI_PARAMS</w:t>
            </w:r>
            <w:proofErr w:type="spellEnd"/>
            <w:r>
              <w:rPr>
                <w:rFonts w:ascii="Courier New" w:hAnsi="Courier New" w:cs="Courier New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18"/>
              </w:rPr>
              <w:t>params</w:t>
            </w:r>
            <w:proofErr w:type="spellEnd"/>
            <w:r>
              <w:rPr>
                <w:rFonts w:ascii="Courier New" w:hAnsi="Courier New" w:cs="Courier New"/>
                <w:szCs w:val="18"/>
              </w:rPr>
              <w:t>)</w:t>
            </w:r>
          </w:p>
        </w:tc>
      </w:tr>
      <w:tr w:rsidR="0045082C" w:rsidRPr="0006281E" w14:paraId="4E6F86D4" w14:textId="77777777" w:rsidTr="00F04120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384A2783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0FDA8D68" w14:textId="660D0A36" w:rsidR="0045082C" w:rsidRPr="0006281E" w:rsidRDefault="00A46BCA" w:rsidP="00A46BCA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81E">
              <w:rPr>
                <w:rFonts w:ascii="Arial" w:hAnsi="Arial" w:cs="Arial"/>
                <w:color w:val="000000"/>
                <w:sz w:val="18"/>
                <w:szCs w:val="18"/>
              </w:rPr>
              <w:t xml:space="preserve">This function </w:t>
            </w:r>
            <w:r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is to </w:t>
            </w:r>
            <w:r w:rsidR="007F4778"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set up registers necessary for SSI module execution</w:t>
            </w:r>
            <w:r w:rsidR="00427F38"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.</w:t>
            </w:r>
          </w:p>
        </w:tc>
      </w:tr>
      <w:tr w:rsidR="0045082C" w:rsidRPr="0006281E" w14:paraId="750E9400" w14:textId="77777777" w:rsidTr="00F04120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79447C3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E91C805" w14:textId="77777777" w:rsidR="0045082C" w:rsidRPr="0006281E" w:rsidRDefault="0045082C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9B37342" w14:textId="77777777" w:rsidR="0045082C" w:rsidRPr="0006281E" w:rsidRDefault="0045082C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459862A" w14:textId="77777777" w:rsidR="0045082C" w:rsidRPr="0006281E" w:rsidRDefault="0045082C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697CD544" w14:textId="77777777" w:rsidR="0045082C" w:rsidRPr="0006281E" w:rsidRDefault="0045082C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45082C" w:rsidRPr="0006281E" w14:paraId="7E675C66" w14:textId="77777777" w:rsidTr="00F04120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4B50BF55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3C8F91E" w14:textId="72C7EA1A" w:rsidR="0045082C" w:rsidRPr="0006281E" w:rsidRDefault="007F4778" w:rsidP="00F04120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SSI_MODULES</w:t>
            </w:r>
            <w:proofErr w:type="spellEnd"/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DA8E" w14:textId="2AE1DFC6" w:rsidR="0045082C" w:rsidRPr="0006281E" w:rsidRDefault="00C61D12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275F" w14:textId="1B5B6538" w:rsidR="0045082C" w:rsidRPr="0006281E" w:rsidRDefault="00561375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B5E42C" w14:textId="77777777" w:rsidR="0045082C" w:rsidRDefault="00C61D12" w:rsidP="00CA1EF6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</w:t>
            </w:r>
          </w:p>
          <w:p w14:paraId="747D1A50" w14:textId="0F9DA581" w:rsidR="006D7EB2" w:rsidRPr="0006281E" w:rsidRDefault="006D7EB2" w:rsidP="00CA1EF6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range: [0: 9]</w:t>
            </w:r>
          </w:p>
        </w:tc>
      </w:tr>
      <w:tr w:rsidR="0045082C" w:rsidRPr="0006281E" w14:paraId="4853FB75" w14:textId="77777777" w:rsidTr="00F04120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5E50AE10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8328323" w14:textId="5E1AD794" w:rsidR="0045082C" w:rsidRPr="0006281E" w:rsidRDefault="007F4778" w:rsidP="00F04120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SSI_PARAMS</w:t>
            </w:r>
            <w:proofErr w:type="spellEnd"/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C210" w14:textId="125698CB" w:rsidR="0045082C" w:rsidRPr="0006281E" w:rsidRDefault="00C61D12" w:rsidP="00F04120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params</w:t>
            </w:r>
            <w:proofErr w:type="spellEnd"/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AC50" w14:textId="38CAE542" w:rsidR="0045082C" w:rsidRPr="0006281E" w:rsidRDefault="00561375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61645D" w14:textId="3437F848" w:rsidR="0045082C" w:rsidRPr="0006281E" w:rsidRDefault="00C61D12" w:rsidP="00C61D12">
            <w:pPr>
              <w:pStyle w:val="a"/>
              <w:jc w:val="left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Struct</w:t>
            </w:r>
            <w:proofErr w:type="spellEnd"/>
            <w:r>
              <w:rPr>
                <w:rFonts w:cs="Arial"/>
                <w:szCs w:val="18"/>
              </w:rPr>
              <w:t xml:space="preserve"> of parameters to set</w:t>
            </w:r>
          </w:p>
        </w:tc>
      </w:tr>
      <w:tr w:rsidR="00CA1EF6" w:rsidRPr="0006281E" w14:paraId="75B3CCAE" w14:textId="77777777" w:rsidTr="00CA1EF6">
        <w:trPr>
          <w:trHeight w:val="353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D816EE4" w14:textId="77777777" w:rsidR="00CA1EF6" w:rsidRPr="0006281E" w:rsidRDefault="00CA1EF6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  <w:left w:val="double" w:sz="4" w:space="0" w:color="auto"/>
              <w:right w:val="single" w:sz="4" w:space="0" w:color="auto"/>
            </w:tcBorders>
          </w:tcPr>
          <w:p w14:paraId="69880EAC" w14:textId="6257B2CE" w:rsidR="00CA1EF6" w:rsidRPr="0006281E" w:rsidRDefault="009D30C6" w:rsidP="00F04120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SSI_ERR_OUT_RANGE</w:t>
            </w:r>
            <w:proofErr w:type="spellEnd"/>
          </w:p>
        </w:tc>
        <w:tc>
          <w:tcPr>
            <w:tcW w:w="4882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26391FA3" w14:textId="77777777" w:rsidR="00CA1EF6" w:rsidRDefault="009D30C6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 is invalid</w:t>
            </w:r>
          </w:p>
          <w:p w14:paraId="4BAA1D41" w14:textId="77777777" w:rsidR="009D30C6" w:rsidRDefault="009D30C6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Clock type is invalid</w:t>
            </w:r>
          </w:p>
          <w:p w14:paraId="714941B4" w14:textId="77777777" w:rsidR="009D30C6" w:rsidRDefault="009D30C6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Sampling rate is invalid</w:t>
            </w:r>
          </w:p>
          <w:p w14:paraId="6DD55A53" w14:textId="77777777" w:rsidR="009D30C6" w:rsidRDefault="009D30C6" w:rsidP="00F04120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PCM</w:t>
            </w:r>
            <w:proofErr w:type="spellEnd"/>
            <w:r>
              <w:rPr>
                <w:rFonts w:cs="Arial"/>
                <w:szCs w:val="18"/>
              </w:rPr>
              <w:t xml:space="preserve"> width is invalid</w:t>
            </w:r>
          </w:p>
          <w:p w14:paraId="1FB73131" w14:textId="77777777" w:rsidR="009D30C6" w:rsidRDefault="009D30C6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Clock mode is invalid</w:t>
            </w:r>
          </w:p>
          <w:p w14:paraId="23A7C16A" w14:textId="51E6D966" w:rsidR="009D30C6" w:rsidRPr="0006281E" w:rsidRDefault="009D30C6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Data mode is invalid</w:t>
            </w:r>
          </w:p>
        </w:tc>
      </w:tr>
      <w:tr w:rsidR="00CA1EF6" w:rsidRPr="0006281E" w14:paraId="55A05519" w14:textId="77777777" w:rsidTr="00CA1EF6">
        <w:trPr>
          <w:trHeight w:val="355"/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2A434A9E" w14:textId="77777777" w:rsidR="00CA1EF6" w:rsidRPr="0006281E" w:rsidRDefault="00CA1EF6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729251B5" w14:textId="10A4A008" w:rsidR="00CA1EF6" w:rsidRPr="0006281E" w:rsidRDefault="009D30C6" w:rsidP="00F04120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SSI_ERR_NONE</w:t>
            </w:r>
            <w:proofErr w:type="spellEnd"/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558370" w14:textId="62534751" w:rsidR="00CA1EF6" w:rsidRPr="0006281E" w:rsidRDefault="00C8304C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45082C" w:rsidRPr="0006281E" w14:paraId="73C1AD69" w14:textId="77777777" w:rsidTr="00CA1EF6">
        <w:trPr>
          <w:trHeight w:val="1316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0DC032DD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237A5F5" w14:textId="6D8A8C67" w:rsidR="008A7BCE" w:rsidRPr="0006281E" w:rsidRDefault="00792B9B" w:rsidP="00D175EE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ssi_setup</w:t>
            </w:r>
            <w:proofErr w:type="spellEnd"/>
            <w:r w:rsidR="00D175EE" w:rsidRPr="0006281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1EF6" w:rsidRPr="0006281E">
              <w:rPr>
                <w:rFonts w:ascii="Arial" w:hAnsi="Arial" w:cs="Arial"/>
                <w:sz w:val="18"/>
                <w:szCs w:val="18"/>
              </w:rPr>
              <w:t>command processing</w:t>
            </w:r>
            <w:r w:rsidR="008A7BCE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69083ACB" w14:textId="1460D976" w:rsidR="008A7BCE" w:rsidRPr="0006281E" w:rsidRDefault="008A7BCE" w:rsidP="00F04120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792B9B">
              <w:rPr>
                <w:rFonts w:ascii="Arial" w:hAnsi="Arial" w:cs="Arial"/>
                <w:sz w:val="18"/>
                <w:szCs w:val="18"/>
              </w:rPr>
              <w:t xml:space="preserve">Set register </w:t>
            </w:r>
            <w:proofErr w:type="spellStart"/>
            <w:r w:rsidR="00792B9B">
              <w:rPr>
                <w:rFonts w:ascii="Arial" w:hAnsi="Arial" w:cs="Arial"/>
                <w:sz w:val="18"/>
                <w:szCs w:val="18"/>
              </w:rPr>
              <w:t>AUDIO_CLK_SEL0</w:t>
            </w:r>
            <w:proofErr w:type="spellEnd"/>
            <w:r w:rsidR="00792B9B">
              <w:rPr>
                <w:rFonts w:ascii="Arial" w:hAnsi="Arial" w:cs="Arial"/>
                <w:sz w:val="18"/>
                <w:szCs w:val="18"/>
              </w:rPr>
              <w:t>/1/2 based on which SSI module and sampling rate</w:t>
            </w:r>
          </w:p>
          <w:p w14:paraId="28CB37CB" w14:textId="77777777" w:rsidR="00792B9B" w:rsidRDefault="008A7BCE" w:rsidP="00792B9B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792B9B">
              <w:rPr>
                <w:rFonts w:ascii="Arial" w:hAnsi="Arial" w:cs="Arial"/>
                <w:sz w:val="18"/>
                <w:szCs w:val="18"/>
              </w:rPr>
              <w:t xml:space="preserve">Set register </w:t>
            </w:r>
            <w:proofErr w:type="spellStart"/>
            <w:r w:rsidR="00792B9B">
              <w:rPr>
                <w:rFonts w:ascii="Arial" w:hAnsi="Arial" w:cs="Arial"/>
                <w:sz w:val="18"/>
                <w:szCs w:val="18"/>
              </w:rPr>
              <w:t>SSIWSR</w:t>
            </w:r>
            <w:proofErr w:type="spellEnd"/>
            <w:r w:rsidR="00792B9B">
              <w:rPr>
                <w:rFonts w:ascii="Arial" w:hAnsi="Arial" w:cs="Arial"/>
                <w:sz w:val="18"/>
                <w:szCs w:val="18"/>
              </w:rPr>
              <w:t xml:space="preserve"> (in master mode)</w:t>
            </w:r>
          </w:p>
          <w:p w14:paraId="5253CBE3" w14:textId="30800951" w:rsidR="008A7BCE" w:rsidRPr="0006281E" w:rsidRDefault="008A7BCE" w:rsidP="00792B9B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792B9B">
              <w:rPr>
                <w:rFonts w:ascii="Arial" w:hAnsi="Arial" w:cs="Arial"/>
                <w:sz w:val="18"/>
                <w:szCs w:val="18"/>
              </w:rPr>
              <w:t xml:space="preserve">Set register </w:t>
            </w:r>
            <w:proofErr w:type="spellStart"/>
            <w:r w:rsidR="00792B9B">
              <w:rPr>
                <w:rFonts w:ascii="Arial" w:hAnsi="Arial" w:cs="Arial"/>
                <w:sz w:val="18"/>
                <w:szCs w:val="18"/>
              </w:rPr>
              <w:t>SSICR</w:t>
            </w:r>
            <w:proofErr w:type="spellEnd"/>
          </w:p>
        </w:tc>
      </w:tr>
    </w:tbl>
    <w:p w14:paraId="721DD9BA" w14:textId="77777777" w:rsidR="007766A9" w:rsidRDefault="007766A9" w:rsidP="007766A9">
      <w:pPr>
        <w:pStyle w:val="RefIDs"/>
      </w:pPr>
      <w:r>
        <w:t xml:space="preserve">[Covers: </w:t>
      </w:r>
      <w:r w:rsidRPr="00763ABD">
        <w:t>FD_PLG_RDR_005</w:t>
      </w:r>
      <w:r>
        <w:t>]</w:t>
      </w:r>
    </w:p>
    <w:p w14:paraId="745810B6" w14:textId="397A537F" w:rsidR="00D12B81" w:rsidRDefault="00D12B81" w:rsidP="00DB14A3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</w:p>
    <w:p w14:paraId="35F8E62A" w14:textId="4B43C51B" w:rsidR="0019500D" w:rsidRPr="004E31F7" w:rsidRDefault="004E31F7" w:rsidP="004E31F7">
      <w:pPr>
        <w:pStyle w:val="Caption"/>
        <w:rPr>
          <w:rFonts w:asciiTheme="majorHAnsi" w:hAnsiTheme="majorHAnsi" w:cstheme="majorHAnsi"/>
        </w:rPr>
      </w:pPr>
      <w:bookmarkStart w:id="47" w:name="_Toc529886398"/>
      <w:bookmarkStart w:id="48" w:name="_Toc534277160"/>
      <w:r w:rsidRPr="004E31F7">
        <w:rPr>
          <w:rFonts w:asciiTheme="majorHAnsi" w:hAnsiTheme="majorHAnsi" w:cstheme="majorHAnsi"/>
        </w:rPr>
        <w:t xml:space="preserve">Table </w:t>
      </w:r>
      <w:r w:rsidRPr="004E31F7">
        <w:rPr>
          <w:rFonts w:asciiTheme="majorHAnsi" w:hAnsiTheme="majorHAnsi" w:cstheme="majorHAnsi"/>
        </w:rPr>
        <w:fldChar w:fldCharType="begin"/>
      </w:r>
      <w:r w:rsidRPr="004E31F7">
        <w:rPr>
          <w:rFonts w:asciiTheme="majorHAnsi" w:hAnsiTheme="majorHAnsi" w:cstheme="majorHAnsi"/>
        </w:rPr>
        <w:instrText xml:space="preserve"> STYLEREF 1 \s </w:instrText>
      </w:r>
      <w:r w:rsidRPr="004E31F7">
        <w:rPr>
          <w:rFonts w:asciiTheme="majorHAnsi" w:hAnsiTheme="majorHAnsi" w:cstheme="majorHAnsi"/>
        </w:rPr>
        <w:fldChar w:fldCharType="separate"/>
      </w:r>
      <w:r w:rsidR="006D7EB2">
        <w:rPr>
          <w:rFonts w:asciiTheme="majorHAnsi" w:hAnsiTheme="majorHAnsi" w:cstheme="majorHAnsi"/>
          <w:noProof/>
        </w:rPr>
        <w:t>3</w:t>
      </w:r>
      <w:r w:rsidRPr="004E31F7">
        <w:rPr>
          <w:rFonts w:asciiTheme="majorHAnsi" w:hAnsiTheme="majorHAnsi" w:cstheme="majorHAnsi"/>
        </w:rPr>
        <w:fldChar w:fldCharType="end"/>
      </w:r>
      <w:r w:rsidRPr="004E31F7">
        <w:rPr>
          <w:rFonts w:asciiTheme="majorHAnsi" w:hAnsiTheme="majorHAnsi" w:cstheme="majorHAnsi"/>
        </w:rPr>
        <w:noBreakHyphen/>
      </w:r>
      <w:r w:rsidRPr="004E31F7">
        <w:rPr>
          <w:rFonts w:asciiTheme="majorHAnsi" w:hAnsiTheme="majorHAnsi" w:cstheme="majorHAnsi"/>
        </w:rPr>
        <w:fldChar w:fldCharType="begin"/>
      </w:r>
      <w:r w:rsidRPr="004E31F7">
        <w:rPr>
          <w:rFonts w:asciiTheme="majorHAnsi" w:hAnsiTheme="majorHAnsi" w:cstheme="majorHAnsi"/>
        </w:rPr>
        <w:instrText xml:space="preserve"> SEQ Table \* ARABIC \s 1 </w:instrText>
      </w:r>
      <w:r w:rsidRPr="004E31F7">
        <w:rPr>
          <w:rFonts w:asciiTheme="majorHAnsi" w:hAnsiTheme="majorHAnsi" w:cstheme="majorHAnsi"/>
        </w:rPr>
        <w:fldChar w:fldCharType="separate"/>
      </w:r>
      <w:r w:rsidR="006D7EB2">
        <w:rPr>
          <w:rFonts w:asciiTheme="majorHAnsi" w:hAnsiTheme="majorHAnsi" w:cstheme="majorHAnsi"/>
          <w:noProof/>
        </w:rPr>
        <w:t>8</w:t>
      </w:r>
      <w:r w:rsidRPr="004E31F7">
        <w:rPr>
          <w:rFonts w:asciiTheme="majorHAnsi" w:hAnsiTheme="majorHAnsi" w:cstheme="majorHAnsi"/>
        </w:rPr>
        <w:fldChar w:fldCharType="end"/>
      </w:r>
      <w:r w:rsidRPr="004E31F7">
        <w:rPr>
          <w:rFonts w:asciiTheme="majorHAnsi" w:hAnsiTheme="majorHAnsi" w:cstheme="majorHAnsi"/>
        </w:rPr>
        <w:t xml:space="preserve"> Setting of clock supplier for SSI</w:t>
      </w:r>
      <w:bookmarkEnd w:id="47"/>
      <w:bookmarkEnd w:id="48"/>
    </w:p>
    <w:tbl>
      <w:tblPr>
        <w:tblStyle w:val="TableGrid"/>
        <w:tblW w:w="6929" w:type="dxa"/>
        <w:tblInd w:w="966" w:type="dxa"/>
        <w:tblLook w:val="04A0" w:firstRow="1" w:lastRow="0" w:firstColumn="1" w:lastColumn="0" w:noHBand="0" w:noVBand="1"/>
      </w:tblPr>
      <w:tblGrid>
        <w:gridCol w:w="1417"/>
        <w:gridCol w:w="1650"/>
        <w:gridCol w:w="2062"/>
        <w:gridCol w:w="939"/>
        <w:gridCol w:w="861"/>
      </w:tblGrid>
      <w:tr w:rsidR="007B7670" w14:paraId="6E997BE0" w14:textId="77777777" w:rsidTr="006D2031">
        <w:tc>
          <w:tcPr>
            <w:tcW w:w="1417" w:type="dxa"/>
          </w:tcPr>
          <w:p w14:paraId="29EEBCBE" w14:textId="28E56350" w:rsidR="007B7670" w:rsidRPr="000A6570" w:rsidRDefault="007B7670" w:rsidP="007B7670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b/>
              </w:rPr>
            </w:pPr>
            <w:r w:rsidRPr="000A6570">
              <w:rPr>
                <w:rFonts w:ascii="Arial" w:hAnsi="Arial" w:cs="Arial"/>
                <w:b/>
              </w:rPr>
              <w:t>SSI module</w:t>
            </w:r>
          </w:p>
        </w:tc>
        <w:tc>
          <w:tcPr>
            <w:tcW w:w="1650" w:type="dxa"/>
          </w:tcPr>
          <w:p w14:paraId="26419B23" w14:textId="52E8AD77" w:rsidR="007B7670" w:rsidRPr="000A6570" w:rsidRDefault="007B7670" w:rsidP="007B7670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b/>
              </w:rPr>
            </w:pPr>
            <w:r w:rsidRPr="000A6570">
              <w:rPr>
                <w:rFonts w:ascii="Arial" w:hAnsi="Arial" w:cs="Arial"/>
                <w:b/>
              </w:rPr>
              <w:t>Sampling rate</w:t>
            </w:r>
          </w:p>
        </w:tc>
        <w:tc>
          <w:tcPr>
            <w:tcW w:w="2062" w:type="dxa"/>
          </w:tcPr>
          <w:p w14:paraId="46CB9BCA" w14:textId="6A9DF743" w:rsidR="007B7670" w:rsidRPr="000A6570" w:rsidRDefault="007B7670" w:rsidP="00E01988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b/>
              </w:rPr>
            </w:pPr>
            <w:r w:rsidRPr="000A6570">
              <w:rPr>
                <w:rFonts w:ascii="Arial" w:hAnsi="Arial" w:cs="Arial"/>
                <w:b/>
              </w:rPr>
              <w:t>Register</w:t>
            </w:r>
          </w:p>
        </w:tc>
        <w:tc>
          <w:tcPr>
            <w:tcW w:w="939" w:type="dxa"/>
          </w:tcPr>
          <w:p w14:paraId="55F4724D" w14:textId="31144449" w:rsidR="007B7670" w:rsidRPr="000A6570" w:rsidRDefault="007B7670" w:rsidP="00E01988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b/>
              </w:rPr>
            </w:pPr>
            <w:r w:rsidRPr="000A6570">
              <w:rPr>
                <w:rFonts w:ascii="Arial" w:hAnsi="Arial" w:cs="Arial"/>
                <w:b/>
              </w:rPr>
              <w:t>Bits</w:t>
            </w:r>
          </w:p>
        </w:tc>
        <w:tc>
          <w:tcPr>
            <w:tcW w:w="861" w:type="dxa"/>
          </w:tcPr>
          <w:p w14:paraId="0C247B43" w14:textId="5FE1011C" w:rsidR="007B7670" w:rsidRPr="000A6570" w:rsidRDefault="007B7670" w:rsidP="00E01988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b/>
              </w:rPr>
            </w:pPr>
            <w:r w:rsidRPr="000A6570">
              <w:rPr>
                <w:rFonts w:ascii="Arial" w:hAnsi="Arial" w:cs="Arial"/>
                <w:b/>
              </w:rPr>
              <w:t>Value</w:t>
            </w:r>
          </w:p>
        </w:tc>
      </w:tr>
      <w:tr w:rsidR="00BF23D5" w14:paraId="638DBF62" w14:textId="77777777" w:rsidTr="006D2031">
        <w:tc>
          <w:tcPr>
            <w:tcW w:w="1417" w:type="dxa"/>
            <w:vMerge w:val="restart"/>
            <w:vAlign w:val="center"/>
          </w:tcPr>
          <w:p w14:paraId="1132259B" w14:textId="50C6F2D7" w:rsidR="00BF23D5" w:rsidRDefault="00BF23D5" w:rsidP="000A6570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SSI0</w:t>
            </w:r>
            <w:proofErr w:type="spellEnd"/>
          </w:p>
        </w:tc>
        <w:tc>
          <w:tcPr>
            <w:tcW w:w="1650" w:type="dxa"/>
          </w:tcPr>
          <w:p w14:paraId="394E5CC6" w14:textId="3E9DDDB3" w:rsidR="00BF23D5" w:rsidRPr="007B7670" w:rsidRDefault="00BF23D5" w:rsidP="007B7670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32000</w:t>
            </w:r>
          </w:p>
        </w:tc>
        <w:tc>
          <w:tcPr>
            <w:tcW w:w="2062" w:type="dxa"/>
            <w:vMerge w:val="restart"/>
            <w:vAlign w:val="center"/>
          </w:tcPr>
          <w:p w14:paraId="4BD96E12" w14:textId="057921E6" w:rsidR="00BF23D5" w:rsidRDefault="00BF23D5" w:rsidP="007B7670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AUDIO_CLK_SEL0</w:t>
            </w:r>
            <w:proofErr w:type="spellEnd"/>
          </w:p>
        </w:tc>
        <w:tc>
          <w:tcPr>
            <w:tcW w:w="939" w:type="dxa"/>
            <w:vMerge w:val="restart"/>
            <w:vAlign w:val="center"/>
          </w:tcPr>
          <w:p w14:paraId="169A81AD" w14:textId="4923ABB1" w:rsidR="00BF23D5" w:rsidRDefault="00BF23D5" w:rsidP="00E01988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[7:0]</w:t>
            </w:r>
          </w:p>
        </w:tc>
        <w:tc>
          <w:tcPr>
            <w:tcW w:w="861" w:type="dxa"/>
            <w:vMerge w:val="restart"/>
            <w:vAlign w:val="center"/>
          </w:tcPr>
          <w:p w14:paraId="6F607C4E" w14:textId="1DD1D9BA" w:rsidR="00BF23D5" w:rsidRDefault="00BF23D5" w:rsidP="00E01988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0x20</w:t>
            </w:r>
            <w:proofErr w:type="spellEnd"/>
          </w:p>
        </w:tc>
      </w:tr>
      <w:tr w:rsidR="00BF23D5" w14:paraId="33530996" w14:textId="77777777" w:rsidTr="006D2031">
        <w:tc>
          <w:tcPr>
            <w:tcW w:w="1417" w:type="dxa"/>
            <w:vMerge/>
            <w:vAlign w:val="center"/>
          </w:tcPr>
          <w:p w14:paraId="4FF406F7" w14:textId="77777777" w:rsidR="00BF23D5" w:rsidRDefault="00BF23D5" w:rsidP="00E01988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14:paraId="456848C4" w14:textId="78E1623D" w:rsidR="00BF23D5" w:rsidRDefault="00BF23D5" w:rsidP="007B7670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48000</w:t>
            </w:r>
          </w:p>
        </w:tc>
        <w:tc>
          <w:tcPr>
            <w:tcW w:w="2062" w:type="dxa"/>
            <w:vMerge/>
            <w:vAlign w:val="center"/>
          </w:tcPr>
          <w:p w14:paraId="5FBC0EF1" w14:textId="0E49EF26" w:rsidR="00BF23D5" w:rsidRDefault="00BF23D5" w:rsidP="00E01988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39" w:type="dxa"/>
            <w:vMerge/>
            <w:vAlign w:val="center"/>
          </w:tcPr>
          <w:p w14:paraId="42E690E7" w14:textId="77777777" w:rsidR="00BF23D5" w:rsidRDefault="00BF23D5" w:rsidP="00E01988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61" w:type="dxa"/>
            <w:vMerge/>
            <w:vAlign w:val="center"/>
          </w:tcPr>
          <w:p w14:paraId="4C960BE4" w14:textId="406D79CD" w:rsidR="00BF23D5" w:rsidRDefault="00BF23D5" w:rsidP="00E01988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</w:tr>
      <w:tr w:rsidR="00BF23D5" w14:paraId="4C169074" w14:textId="77777777" w:rsidTr="006D2031">
        <w:tc>
          <w:tcPr>
            <w:tcW w:w="1417" w:type="dxa"/>
            <w:vMerge/>
            <w:vAlign w:val="center"/>
          </w:tcPr>
          <w:p w14:paraId="13A39E94" w14:textId="75A292A9" w:rsidR="00BF23D5" w:rsidRDefault="00BF23D5" w:rsidP="00E01988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14:paraId="7070E559" w14:textId="7982C04F" w:rsidR="00BF23D5" w:rsidRDefault="00BF23D5" w:rsidP="00E01988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44100</w:t>
            </w:r>
          </w:p>
        </w:tc>
        <w:tc>
          <w:tcPr>
            <w:tcW w:w="2062" w:type="dxa"/>
            <w:vMerge/>
            <w:vAlign w:val="center"/>
          </w:tcPr>
          <w:p w14:paraId="07075A80" w14:textId="4CBC5760" w:rsidR="00BF23D5" w:rsidRDefault="00BF23D5" w:rsidP="00E01988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39" w:type="dxa"/>
            <w:vMerge/>
            <w:vAlign w:val="center"/>
          </w:tcPr>
          <w:p w14:paraId="369FCCB1" w14:textId="77777777" w:rsidR="00BF23D5" w:rsidRDefault="00BF23D5" w:rsidP="00E01988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61" w:type="dxa"/>
            <w:vAlign w:val="center"/>
          </w:tcPr>
          <w:p w14:paraId="4027A5F5" w14:textId="7106EF4B" w:rsidR="00BF23D5" w:rsidRDefault="00BF23D5" w:rsidP="00E01988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0x10</w:t>
            </w:r>
            <w:proofErr w:type="spellEnd"/>
          </w:p>
        </w:tc>
      </w:tr>
      <w:tr w:rsidR="00BF23D5" w14:paraId="407644FF" w14:textId="77777777" w:rsidTr="006D2031">
        <w:tc>
          <w:tcPr>
            <w:tcW w:w="1417" w:type="dxa"/>
            <w:vMerge w:val="restart"/>
            <w:vAlign w:val="center"/>
          </w:tcPr>
          <w:p w14:paraId="18B093ED" w14:textId="4F934DFF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SSI1</w:t>
            </w:r>
            <w:proofErr w:type="spellEnd"/>
          </w:p>
        </w:tc>
        <w:tc>
          <w:tcPr>
            <w:tcW w:w="1650" w:type="dxa"/>
          </w:tcPr>
          <w:p w14:paraId="58484EA8" w14:textId="62156D5B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32000</w:t>
            </w:r>
          </w:p>
        </w:tc>
        <w:tc>
          <w:tcPr>
            <w:tcW w:w="2062" w:type="dxa"/>
            <w:vMerge w:val="restart"/>
            <w:vAlign w:val="center"/>
          </w:tcPr>
          <w:p w14:paraId="4927A026" w14:textId="153723C4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 w:rsidRPr="007B7670">
              <w:rPr>
                <w:rFonts w:ascii="Arial" w:hAnsi="Arial" w:cs="Arial"/>
              </w:rPr>
              <w:t>AUDIO_CLK_SEL0</w:t>
            </w:r>
            <w:proofErr w:type="spellEnd"/>
          </w:p>
        </w:tc>
        <w:tc>
          <w:tcPr>
            <w:tcW w:w="939" w:type="dxa"/>
            <w:vMerge w:val="restart"/>
            <w:vAlign w:val="center"/>
          </w:tcPr>
          <w:p w14:paraId="6165A63D" w14:textId="787E83C8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[15:8]</w:t>
            </w:r>
          </w:p>
        </w:tc>
        <w:tc>
          <w:tcPr>
            <w:tcW w:w="861" w:type="dxa"/>
            <w:vMerge w:val="restart"/>
            <w:vAlign w:val="center"/>
          </w:tcPr>
          <w:p w14:paraId="10379C5D" w14:textId="5FD81E86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0x20</w:t>
            </w:r>
            <w:proofErr w:type="spellEnd"/>
          </w:p>
        </w:tc>
      </w:tr>
      <w:tr w:rsidR="00BF23D5" w14:paraId="209BB7D9" w14:textId="77777777" w:rsidTr="006D2031">
        <w:tc>
          <w:tcPr>
            <w:tcW w:w="1417" w:type="dxa"/>
            <w:vMerge/>
            <w:vAlign w:val="center"/>
          </w:tcPr>
          <w:p w14:paraId="1441C0BB" w14:textId="7777777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14:paraId="03F82943" w14:textId="6B112C4D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48000</w:t>
            </w:r>
          </w:p>
        </w:tc>
        <w:tc>
          <w:tcPr>
            <w:tcW w:w="2062" w:type="dxa"/>
            <w:vMerge/>
            <w:vAlign w:val="center"/>
          </w:tcPr>
          <w:p w14:paraId="398B9476" w14:textId="68FE6F13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39" w:type="dxa"/>
            <w:vMerge/>
            <w:vAlign w:val="center"/>
          </w:tcPr>
          <w:p w14:paraId="193752D5" w14:textId="7777777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61" w:type="dxa"/>
            <w:vMerge/>
            <w:vAlign w:val="center"/>
          </w:tcPr>
          <w:p w14:paraId="3ACB3421" w14:textId="13A76E18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</w:tr>
      <w:tr w:rsidR="00BF23D5" w14:paraId="6CE72B42" w14:textId="77777777" w:rsidTr="006D2031">
        <w:tc>
          <w:tcPr>
            <w:tcW w:w="1417" w:type="dxa"/>
            <w:vMerge/>
            <w:vAlign w:val="center"/>
          </w:tcPr>
          <w:p w14:paraId="10E8BBDA" w14:textId="7777777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14:paraId="3CF0653A" w14:textId="0CDD6390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44100</w:t>
            </w:r>
          </w:p>
        </w:tc>
        <w:tc>
          <w:tcPr>
            <w:tcW w:w="2062" w:type="dxa"/>
            <w:vMerge/>
            <w:vAlign w:val="center"/>
          </w:tcPr>
          <w:p w14:paraId="4B7B60A1" w14:textId="62539E65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39" w:type="dxa"/>
            <w:vMerge/>
            <w:vAlign w:val="center"/>
          </w:tcPr>
          <w:p w14:paraId="6C7443DB" w14:textId="7777777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61" w:type="dxa"/>
            <w:vAlign w:val="center"/>
          </w:tcPr>
          <w:p w14:paraId="5736D070" w14:textId="24A53C7D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0x10</w:t>
            </w:r>
            <w:proofErr w:type="spellEnd"/>
          </w:p>
        </w:tc>
      </w:tr>
      <w:tr w:rsidR="00BF23D5" w14:paraId="36208EE2" w14:textId="77777777" w:rsidTr="006D2031">
        <w:tc>
          <w:tcPr>
            <w:tcW w:w="1417" w:type="dxa"/>
            <w:vMerge w:val="restart"/>
            <w:vAlign w:val="center"/>
          </w:tcPr>
          <w:p w14:paraId="7B736342" w14:textId="289291BC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SSI2</w:t>
            </w:r>
            <w:proofErr w:type="spellEnd"/>
          </w:p>
        </w:tc>
        <w:tc>
          <w:tcPr>
            <w:tcW w:w="1650" w:type="dxa"/>
          </w:tcPr>
          <w:p w14:paraId="54AF35B8" w14:textId="72A73120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32000</w:t>
            </w:r>
          </w:p>
        </w:tc>
        <w:tc>
          <w:tcPr>
            <w:tcW w:w="2062" w:type="dxa"/>
            <w:vMerge w:val="restart"/>
            <w:vAlign w:val="center"/>
          </w:tcPr>
          <w:p w14:paraId="14B3C48E" w14:textId="60355430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 w:rsidRPr="007B7670">
              <w:rPr>
                <w:rFonts w:ascii="Arial" w:hAnsi="Arial" w:cs="Arial"/>
              </w:rPr>
              <w:t>AUDIO_CLK_SEL0</w:t>
            </w:r>
            <w:proofErr w:type="spellEnd"/>
          </w:p>
        </w:tc>
        <w:tc>
          <w:tcPr>
            <w:tcW w:w="939" w:type="dxa"/>
            <w:vMerge w:val="restart"/>
            <w:vAlign w:val="center"/>
          </w:tcPr>
          <w:p w14:paraId="40D11B62" w14:textId="19ED995D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[23:16]</w:t>
            </w:r>
          </w:p>
        </w:tc>
        <w:tc>
          <w:tcPr>
            <w:tcW w:w="861" w:type="dxa"/>
            <w:vMerge w:val="restart"/>
            <w:vAlign w:val="center"/>
          </w:tcPr>
          <w:p w14:paraId="4F882C83" w14:textId="78EB9861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0x20</w:t>
            </w:r>
            <w:proofErr w:type="spellEnd"/>
          </w:p>
        </w:tc>
      </w:tr>
      <w:tr w:rsidR="00BF23D5" w14:paraId="306A745A" w14:textId="77777777" w:rsidTr="006D2031">
        <w:tc>
          <w:tcPr>
            <w:tcW w:w="1417" w:type="dxa"/>
            <w:vMerge/>
            <w:vAlign w:val="center"/>
          </w:tcPr>
          <w:p w14:paraId="67040268" w14:textId="7777777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14:paraId="1FDD3E4E" w14:textId="13149815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48000</w:t>
            </w:r>
          </w:p>
        </w:tc>
        <w:tc>
          <w:tcPr>
            <w:tcW w:w="2062" w:type="dxa"/>
            <w:vMerge/>
            <w:vAlign w:val="center"/>
          </w:tcPr>
          <w:p w14:paraId="05ABE6BE" w14:textId="77777777" w:rsidR="00BF23D5" w:rsidRPr="007B7670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39" w:type="dxa"/>
            <w:vMerge/>
            <w:vAlign w:val="center"/>
          </w:tcPr>
          <w:p w14:paraId="2EBFC78A" w14:textId="7777777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61" w:type="dxa"/>
            <w:vMerge/>
            <w:vAlign w:val="center"/>
          </w:tcPr>
          <w:p w14:paraId="0E56BBAC" w14:textId="7777777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</w:tr>
      <w:tr w:rsidR="00BF23D5" w14:paraId="489E2C95" w14:textId="77777777" w:rsidTr="006D2031">
        <w:tc>
          <w:tcPr>
            <w:tcW w:w="1417" w:type="dxa"/>
            <w:vMerge/>
            <w:vAlign w:val="center"/>
          </w:tcPr>
          <w:p w14:paraId="0513771F" w14:textId="7777777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14:paraId="56CDA246" w14:textId="181B100F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44100</w:t>
            </w:r>
          </w:p>
        </w:tc>
        <w:tc>
          <w:tcPr>
            <w:tcW w:w="2062" w:type="dxa"/>
            <w:vMerge/>
            <w:vAlign w:val="center"/>
          </w:tcPr>
          <w:p w14:paraId="29D7323F" w14:textId="77777777" w:rsidR="00BF23D5" w:rsidRPr="007B7670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39" w:type="dxa"/>
            <w:vMerge/>
            <w:vAlign w:val="center"/>
          </w:tcPr>
          <w:p w14:paraId="3FAF540F" w14:textId="7777777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61" w:type="dxa"/>
            <w:vAlign w:val="center"/>
          </w:tcPr>
          <w:p w14:paraId="44388DA1" w14:textId="720E4154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0x10</w:t>
            </w:r>
            <w:proofErr w:type="spellEnd"/>
          </w:p>
        </w:tc>
      </w:tr>
      <w:tr w:rsidR="00BF23D5" w14:paraId="773D38C7" w14:textId="77777777" w:rsidTr="006D2031">
        <w:tc>
          <w:tcPr>
            <w:tcW w:w="1417" w:type="dxa"/>
            <w:vMerge w:val="restart"/>
            <w:vAlign w:val="center"/>
          </w:tcPr>
          <w:p w14:paraId="25A4CD7E" w14:textId="6143CC4A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SSI3</w:t>
            </w:r>
            <w:proofErr w:type="spellEnd"/>
          </w:p>
        </w:tc>
        <w:tc>
          <w:tcPr>
            <w:tcW w:w="1650" w:type="dxa"/>
          </w:tcPr>
          <w:p w14:paraId="3E6C2F85" w14:textId="15844646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32000</w:t>
            </w:r>
          </w:p>
        </w:tc>
        <w:tc>
          <w:tcPr>
            <w:tcW w:w="2062" w:type="dxa"/>
            <w:vMerge w:val="restart"/>
            <w:vAlign w:val="center"/>
          </w:tcPr>
          <w:p w14:paraId="5767C580" w14:textId="28FC8C9D" w:rsidR="00BF23D5" w:rsidRPr="007B7670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 w:rsidRPr="007B7670">
              <w:rPr>
                <w:rFonts w:ascii="Arial" w:hAnsi="Arial" w:cs="Arial"/>
              </w:rPr>
              <w:t>AUDIO_CLK_SEL0</w:t>
            </w:r>
            <w:proofErr w:type="spellEnd"/>
          </w:p>
        </w:tc>
        <w:tc>
          <w:tcPr>
            <w:tcW w:w="939" w:type="dxa"/>
            <w:vMerge w:val="restart"/>
            <w:vAlign w:val="center"/>
          </w:tcPr>
          <w:p w14:paraId="4310A494" w14:textId="7779008B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7B7670">
              <w:rPr>
                <w:rFonts w:ascii="Arial" w:hAnsi="Arial" w:cs="Arial"/>
              </w:rPr>
              <w:t>[31:24]</w:t>
            </w:r>
          </w:p>
        </w:tc>
        <w:tc>
          <w:tcPr>
            <w:tcW w:w="861" w:type="dxa"/>
            <w:vMerge w:val="restart"/>
            <w:vAlign w:val="center"/>
          </w:tcPr>
          <w:p w14:paraId="70869CE0" w14:textId="521DCF6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 w:rsidRPr="007B7670">
              <w:rPr>
                <w:rFonts w:ascii="Arial" w:hAnsi="Arial" w:cs="Arial"/>
              </w:rPr>
              <w:t>0x20</w:t>
            </w:r>
            <w:proofErr w:type="spellEnd"/>
          </w:p>
        </w:tc>
      </w:tr>
      <w:tr w:rsidR="00BF23D5" w14:paraId="3748C26A" w14:textId="77777777" w:rsidTr="006D2031">
        <w:tc>
          <w:tcPr>
            <w:tcW w:w="1417" w:type="dxa"/>
            <w:vMerge/>
            <w:vAlign w:val="center"/>
          </w:tcPr>
          <w:p w14:paraId="02B830CB" w14:textId="7777777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14:paraId="6F349104" w14:textId="0E88AE45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48000</w:t>
            </w:r>
          </w:p>
        </w:tc>
        <w:tc>
          <w:tcPr>
            <w:tcW w:w="2062" w:type="dxa"/>
            <w:vMerge/>
            <w:vAlign w:val="center"/>
          </w:tcPr>
          <w:p w14:paraId="4EAC4C47" w14:textId="77777777" w:rsidR="00BF23D5" w:rsidRPr="007B7670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39" w:type="dxa"/>
            <w:vMerge/>
            <w:vAlign w:val="center"/>
          </w:tcPr>
          <w:p w14:paraId="42F71A15" w14:textId="7777777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61" w:type="dxa"/>
            <w:vMerge/>
            <w:vAlign w:val="center"/>
          </w:tcPr>
          <w:p w14:paraId="1CB06CC0" w14:textId="7777777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</w:tr>
      <w:tr w:rsidR="00BF23D5" w14:paraId="6621805E" w14:textId="77777777" w:rsidTr="006D2031">
        <w:tc>
          <w:tcPr>
            <w:tcW w:w="1417" w:type="dxa"/>
            <w:vMerge/>
            <w:vAlign w:val="center"/>
          </w:tcPr>
          <w:p w14:paraId="25DE464C" w14:textId="7777777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14:paraId="5B3BAAFF" w14:textId="2C924171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44100</w:t>
            </w:r>
          </w:p>
        </w:tc>
        <w:tc>
          <w:tcPr>
            <w:tcW w:w="2062" w:type="dxa"/>
            <w:vMerge/>
            <w:vAlign w:val="center"/>
          </w:tcPr>
          <w:p w14:paraId="1B1BED3A" w14:textId="77777777" w:rsidR="00BF23D5" w:rsidRPr="007B7670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39" w:type="dxa"/>
            <w:vMerge/>
            <w:vAlign w:val="center"/>
          </w:tcPr>
          <w:p w14:paraId="196895D3" w14:textId="7777777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61" w:type="dxa"/>
            <w:vAlign w:val="center"/>
          </w:tcPr>
          <w:p w14:paraId="5C488BA1" w14:textId="27ED1D04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0x10</w:t>
            </w:r>
            <w:proofErr w:type="spellEnd"/>
          </w:p>
        </w:tc>
      </w:tr>
      <w:tr w:rsidR="00BF23D5" w14:paraId="01EEAFF9" w14:textId="77777777" w:rsidTr="006D2031">
        <w:tc>
          <w:tcPr>
            <w:tcW w:w="1417" w:type="dxa"/>
            <w:vMerge w:val="restart"/>
            <w:vAlign w:val="center"/>
          </w:tcPr>
          <w:p w14:paraId="2E469108" w14:textId="390AAFB3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SSI4</w:t>
            </w:r>
            <w:proofErr w:type="spellEnd"/>
          </w:p>
        </w:tc>
        <w:tc>
          <w:tcPr>
            <w:tcW w:w="1650" w:type="dxa"/>
          </w:tcPr>
          <w:p w14:paraId="6436B58C" w14:textId="19DF64DD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32000</w:t>
            </w:r>
          </w:p>
        </w:tc>
        <w:tc>
          <w:tcPr>
            <w:tcW w:w="2062" w:type="dxa"/>
            <w:vMerge w:val="restart"/>
            <w:vAlign w:val="center"/>
          </w:tcPr>
          <w:p w14:paraId="21DFAD4E" w14:textId="10919386" w:rsidR="00BF23D5" w:rsidRPr="007B7670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 w:rsidRPr="007B7670">
              <w:rPr>
                <w:rFonts w:ascii="Arial" w:hAnsi="Arial" w:cs="Arial"/>
              </w:rPr>
              <w:t>AUDIO_CLK_SEL1</w:t>
            </w:r>
            <w:proofErr w:type="spellEnd"/>
          </w:p>
        </w:tc>
        <w:tc>
          <w:tcPr>
            <w:tcW w:w="939" w:type="dxa"/>
            <w:vMerge w:val="restart"/>
            <w:vAlign w:val="center"/>
          </w:tcPr>
          <w:p w14:paraId="1D083CF7" w14:textId="2C7637AF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7B7670">
              <w:rPr>
                <w:rFonts w:ascii="Arial" w:hAnsi="Arial" w:cs="Arial"/>
              </w:rPr>
              <w:t>[7:0]</w:t>
            </w:r>
          </w:p>
        </w:tc>
        <w:tc>
          <w:tcPr>
            <w:tcW w:w="861" w:type="dxa"/>
            <w:vMerge w:val="restart"/>
            <w:vAlign w:val="center"/>
          </w:tcPr>
          <w:p w14:paraId="601788F9" w14:textId="794D6A61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 w:rsidRPr="007B7670">
              <w:rPr>
                <w:rFonts w:ascii="Arial" w:hAnsi="Arial" w:cs="Arial"/>
              </w:rPr>
              <w:t>0x20</w:t>
            </w:r>
            <w:proofErr w:type="spellEnd"/>
          </w:p>
        </w:tc>
      </w:tr>
      <w:tr w:rsidR="00BF23D5" w14:paraId="7886372A" w14:textId="77777777" w:rsidTr="006D2031">
        <w:tc>
          <w:tcPr>
            <w:tcW w:w="1417" w:type="dxa"/>
            <w:vMerge/>
            <w:vAlign w:val="center"/>
          </w:tcPr>
          <w:p w14:paraId="1D168895" w14:textId="7777777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14:paraId="048273A8" w14:textId="2A2D441C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48000</w:t>
            </w:r>
          </w:p>
        </w:tc>
        <w:tc>
          <w:tcPr>
            <w:tcW w:w="2062" w:type="dxa"/>
            <w:vMerge/>
            <w:vAlign w:val="center"/>
          </w:tcPr>
          <w:p w14:paraId="1B9B9800" w14:textId="77777777" w:rsidR="00BF23D5" w:rsidRPr="007B7670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39" w:type="dxa"/>
            <w:vMerge/>
            <w:vAlign w:val="center"/>
          </w:tcPr>
          <w:p w14:paraId="3B22F2AB" w14:textId="7777777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61" w:type="dxa"/>
            <w:vMerge/>
            <w:vAlign w:val="center"/>
          </w:tcPr>
          <w:p w14:paraId="46C46C94" w14:textId="7777777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</w:tr>
      <w:tr w:rsidR="00BF23D5" w14:paraId="5BF2D89D" w14:textId="77777777" w:rsidTr="006D2031">
        <w:tc>
          <w:tcPr>
            <w:tcW w:w="1417" w:type="dxa"/>
            <w:vMerge/>
            <w:vAlign w:val="center"/>
          </w:tcPr>
          <w:p w14:paraId="4FFF3873" w14:textId="7777777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14:paraId="0D2566BA" w14:textId="259AA723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44100</w:t>
            </w:r>
          </w:p>
        </w:tc>
        <w:tc>
          <w:tcPr>
            <w:tcW w:w="2062" w:type="dxa"/>
            <w:vMerge/>
            <w:vAlign w:val="center"/>
          </w:tcPr>
          <w:p w14:paraId="6EE2A3F7" w14:textId="77777777" w:rsidR="00BF23D5" w:rsidRPr="007B7670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39" w:type="dxa"/>
            <w:vMerge/>
            <w:vAlign w:val="center"/>
          </w:tcPr>
          <w:p w14:paraId="07B935FE" w14:textId="7777777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61" w:type="dxa"/>
            <w:vAlign w:val="center"/>
          </w:tcPr>
          <w:p w14:paraId="6758FD1B" w14:textId="4E7EF2B3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0x10</w:t>
            </w:r>
            <w:proofErr w:type="spellEnd"/>
          </w:p>
        </w:tc>
      </w:tr>
      <w:tr w:rsidR="00BF23D5" w14:paraId="062F2727" w14:textId="77777777" w:rsidTr="006D2031">
        <w:tc>
          <w:tcPr>
            <w:tcW w:w="1417" w:type="dxa"/>
            <w:vMerge w:val="restart"/>
            <w:vAlign w:val="center"/>
          </w:tcPr>
          <w:p w14:paraId="0E6CD6C8" w14:textId="02B7557C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SSI5</w:t>
            </w:r>
            <w:proofErr w:type="spellEnd"/>
          </w:p>
        </w:tc>
        <w:tc>
          <w:tcPr>
            <w:tcW w:w="1650" w:type="dxa"/>
          </w:tcPr>
          <w:p w14:paraId="00785EAC" w14:textId="325728AF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32000</w:t>
            </w:r>
          </w:p>
        </w:tc>
        <w:tc>
          <w:tcPr>
            <w:tcW w:w="2062" w:type="dxa"/>
            <w:vMerge w:val="restart"/>
            <w:vAlign w:val="center"/>
          </w:tcPr>
          <w:p w14:paraId="24D49FD0" w14:textId="049B2BD1" w:rsidR="00BF23D5" w:rsidRPr="007B7670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 w:rsidRPr="007B7670">
              <w:rPr>
                <w:rFonts w:ascii="Arial" w:hAnsi="Arial" w:cs="Arial"/>
              </w:rPr>
              <w:t>AUDIO_CLK_SEL1</w:t>
            </w:r>
            <w:proofErr w:type="spellEnd"/>
          </w:p>
        </w:tc>
        <w:tc>
          <w:tcPr>
            <w:tcW w:w="939" w:type="dxa"/>
            <w:vMerge w:val="restart"/>
            <w:vAlign w:val="center"/>
          </w:tcPr>
          <w:p w14:paraId="0C03B24D" w14:textId="6104B5C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7B7670">
              <w:rPr>
                <w:rFonts w:ascii="Arial" w:hAnsi="Arial" w:cs="Arial"/>
              </w:rPr>
              <w:t>[15:8]</w:t>
            </w:r>
          </w:p>
        </w:tc>
        <w:tc>
          <w:tcPr>
            <w:tcW w:w="861" w:type="dxa"/>
            <w:vMerge w:val="restart"/>
            <w:vAlign w:val="center"/>
          </w:tcPr>
          <w:p w14:paraId="04DBFABF" w14:textId="3941FA3E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 w:rsidRPr="007B7670">
              <w:rPr>
                <w:rFonts w:ascii="Arial" w:hAnsi="Arial" w:cs="Arial"/>
              </w:rPr>
              <w:t>0x20</w:t>
            </w:r>
            <w:proofErr w:type="spellEnd"/>
          </w:p>
        </w:tc>
      </w:tr>
      <w:tr w:rsidR="00BF23D5" w14:paraId="3F84EE70" w14:textId="77777777" w:rsidTr="006D2031">
        <w:tc>
          <w:tcPr>
            <w:tcW w:w="1417" w:type="dxa"/>
            <w:vMerge/>
            <w:vAlign w:val="center"/>
          </w:tcPr>
          <w:p w14:paraId="59FDB003" w14:textId="7777777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14:paraId="7456450E" w14:textId="54C08409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48000</w:t>
            </w:r>
          </w:p>
        </w:tc>
        <w:tc>
          <w:tcPr>
            <w:tcW w:w="2062" w:type="dxa"/>
            <w:vMerge/>
            <w:vAlign w:val="center"/>
          </w:tcPr>
          <w:p w14:paraId="2CA42A11" w14:textId="77777777" w:rsidR="00BF23D5" w:rsidRPr="007B7670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39" w:type="dxa"/>
            <w:vMerge/>
            <w:vAlign w:val="center"/>
          </w:tcPr>
          <w:p w14:paraId="30EE8AF2" w14:textId="7777777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61" w:type="dxa"/>
            <w:vMerge/>
            <w:vAlign w:val="center"/>
          </w:tcPr>
          <w:p w14:paraId="4A55254E" w14:textId="7777777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</w:tr>
      <w:tr w:rsidR="00BF23D5" w14:paraId="670A5929" w14:textId="77777777" w:rsidTr="006D2031">
        <w:tc>
          <w:tcPr>
            <w:tcW w:w="1417" w:type="dxa"/>
            <w:vMerge/>
            <w:vAlign w:val="center"/>
          </w:tcPr>
          <w:p w14:paraId="69BC1501" w14:textId="7777777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14:paraId="6F7EAACA" w14:textId="78962B8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44100</w:t>
            </w:r>
          </w:p>
        </w:tc>
        <w:tc>
          <w:tcPr>
            <w:tcW w:w="2062" w:type="dxa"/>
            <w:vMerge/>
            <w:vAlign w:val="center"/>
          </w:tcPr>
          <w:p w14:paraId="696B0902" w14:textId="77777777" w:rsidR="00BF23D5" w:rsidRPr="007B7670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39" w:type="dxa"/>
            <w:vMerge/>
            <w:vAlign w:val="center"/>
          </w:tcPr>
          <w:p w14:paraId="4A4574DB" w14:textId="77777777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61" w:type="dxa"/>
            <w:vAlign w:val="center"/>
          </w:tcPr>
          <w:p w14:paraId="65A0DB4F" w14:textId="7731AB78" w:rsidR="00BF23D5" w:rsidRDefault="00BF23D5" w:rsidP="00110F2B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0x10</w:t>
            </w:r>
            <w:proofErr w:type="spellEnd"/>
          </w:p>
        </w:tc>
      </w:tr>
      <w:tr w:rsidR="00BF23D5" w14:paraId="5700D4B4" w14:textId="77777777" w:rsidTr="006D2031">
        <w:tc>
          <w:tcPr>
            <w:tcW w:w="1417" w:type="dxa"/>
            <w:vMerge w:val="restart"/>
            <w:vAlign w:val="center"/>
          </w:tcPr>
          <w:p w14:paraId="766C2342" w14:textId="16AEA22E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SSI6</w:t>
            </w:r>
            <w:proofErr w:type="spellEnd"/>
          </w:p>
        </w:tc>
        <w:tc>
          <w:tcPr>
            <w:tcW w:w="1650" w:type="dxa"/>
          </w:tcPr>
          <w:p w14:paraId="2D918B98" w14:textId="2575A324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32000</w:t>
            </w:r>
          </w:p>
        </w:tc>
        <w:tc>
          <w:tcPr>
            <w:tcW w:w="2062" w:type="dxa"/>
            <w:vMerge w:val="restart"/>
            <w:vAlign w:val="center"/>
          </w:tcPr>
          <w:p w14:paraId="43A5205C" w14:textId="2D006E20" w:rsidR="00BF23D5" w:rsidRPr="007B7670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 w:rsidRPr="007B7670">
              <w:rPr>
                <w:rFonts w:ascii="Arial" w:hAnsi="Arial" w:cs="Arial"/>
              </w:rPr>
              <w:t>AUDIO_CLK_SEL1</w:t>
            </w:r>
            <w:proofErr w:type="spellEnd"/>
          </w:p>
        </w:tc>
        <w:tc>
          <w:tcPr>
            <w:tcW w:w="939" w:type="dxa"/>
            <w:vMerge w:val="restart"/>
            <w:vAlign w:val="center"/>
          </w:tcPr>
          <w:p w14:paraId="30D7309B" w14:textId="37C58892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7B7670">
              <w:rPr>
                <w:rFonts w:ascii="Arial" w:hAnsi="Arial" w:cs="Arial"/>
              </w:rPr>
              <w:t>[23:16]</w:t>
            </w:r>
          </w:p>
        </w:tc>
        <w:tc>
          <w:tcPr>
            <w:tcW w:w="861" w:type="dxa"/>
            <w:vMerge w:val="restart"/>
            <w:vAlign w:val="center"/>
          </w:tcPr>
          <w:p w14:paraId="4A707337" w14:textId="65B1A6AD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 w:rsidRPr="007B7670">
              <w:rPr>
                <w:rFonts w:ascii="Arial" w:hAnsi="Arial" w:cs="Arial"/>
              </w:rPr>
              <w:t>0x20</w:t>
            </w:r>
            <w:proofErr w:type="spellEnd"/>
          </w:p>
        </w:tc>
      </w:tr>
      <w:tr w:rsidR="00BF23D5" w14:paraId="01655FBE" w14:textId="77777777" w:rsidTr="006D2031">
        <w:tc>
          <w:tcPr>
            <w:tcW w:w="1417" w:type="dxa"/>
            <w:vMerge/>
            <w:vAlign w:val="center"/>
          </w:tcPr>
          <w:p w14:paraId="55ECE16B" w14:textId="77777777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14:paraId="7B90B284" w14:textId="048D977F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48000</w:t>
            </w:r>
          </w:p>
        </w:tc>
        <w:tc>
          <w:tcPr>
            <w:tcW w:w="2062" w:type="dxa"/>
            <w:vMerge/>
            <w:vAlign w:val="center"/>
          </w:tcPr>
          <w:p w14:paraId="791D5A53" w14:textId="77777777" w:rsidR="00BF23D5" w:rsidRPr="007B7670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39" w:type="dxa"/>
            <w:vMerge/>
            <w:vAlign w:val="center"/>
          </w:tcPr>
          <w:p w14:paraId="761F2367" w14:textId="77777777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61" w:type="dxa"/>
            <w:vMerge/>
            <w:vAlign w:val="center"/>
          </w:tcPr>
          <w:p w14:paraId="239E0CFF" w14:textId="77777777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</w:tr>
      <w:tr w:rsidR="00BF23D5" w14:paraId="11970816" w14:textId="77777777" w:rsidTr="006D2031">
        <w:tc>
          <w:tcPr>
            <w:tcW w:w="1417" w:type="dxa"/>
            <w:vMerge/>
            <w:vAlign w:val="center"/>
          </w:tcPr>
          <w:p w14:paraId="2916ABFB" w14:textId="77777777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14:paraId="65D07940" w14:textId="46F99CC2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44100</w:t>
            </w:r>
          </w:p>
        </w:tc>
        <w:tc>
          <w:tcPr>
            <w:tcW w:w="2062" w:type="dxa"/>
            <w:vMerge/>
            <w:vAlign w:val="center"/>
          </w:tcPr>
          <w:p w14:paraId="09C87305" w14:textId="77777777" w:rsidR="00BF23D5" w:rsidRPr="007B7670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39" w:type="dxa"/>
            <w:vMerge/>
            <w:vAlign w:val="center"/>
          </w:tcPr>
          <w:p w14:paraId="69F12BAE" w14:textId="77777777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61" w:type="dxa"/>
            <w:vAlign w:val="center"/>
          </w:tcPr>
          <w:p w14:paraId="64259A22" w14:textId="478C10C1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0x10</w:t>
            </w:r>
            <w:proofErr w:type="spellEnd"/>
          </w:p>
        </w:tc>
      </w:tr>
      <w:tr w:rsidR="00BF23D5" w14:paraId="77DE118B" w14:textId="77777777" w:rsidTr="006D2031">
        <w:tc>
          <w:tcPr>
            <w:tcW w:w="1417" w:type="dxa"/>
            <w:vMerge w:val="restart"/>
            <w:vAlign w:val="center"/>
          </w:tcPr>
          <w:p w14:paraId="130B7694" w14:textId="7F63CFF8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SSI7</w:t>
            </w:r>
            <w:proofErr w:type="spellEnd"/>
          </w:p>
        </w:tc>
        <w:tc>
          <w:tcPr>
            <w:tcW w:w="1650" w:type="dxa"/>
          </w:tcPr>
          <w:p w14:paraId="39D0C8D5" w14:textId="61A3B76B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32000</w:t>
            </w:r>
          </w:p>
        </w:tc>
        <w:tc>
          <w:tcPr>
            <w:tcW w:w="2062" w:type="dxa"/>
            <w:vMerge w:val="restart"/>
            <w:vAlign w:val="center"/>
          </w:tcPr>
          <w:p w14:paraId="19B56EA5" w14:textId="7C4E7B68" w:rsidR="00BF23D5" w:rsidRPr="007B7670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 w:rsidRPr="007B7670">
              <w:rPr>
                <w:rFonts w:ascii="Arial" w:hAnsi="Arial" w:cs="Arial"/>
              </w:rPr>
              <w:t>AUDIO_CLK_SEL</w:t>
            </w:r>
            <w:r>
              <w:rPr>
                <w:rFonts w:ascii="Arial" w:hAnsi="Arial" w:cs="Arial"/>
              </w:rPr>
              <w:t>1</w:t>
            </w:r>
            <w:proofErr w:type="spellEnd"/>
          </w:p>
        </w:tc>
        <w:tc>
          <w:tcPr>
            <w:tcW w:w="939" w:type="dxa"/>
            <w:vMerge w:val="restart"/>
            <w:vAlign w:val="center"/>
          </w:tcPr>
          <w:p w14:paraId="60626C8F" w14:textId="47B7FCEF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7B7670">
              <w:rPr>
                <w:rFonts w:ascii="Arial" w:hAnsi="Arial" w:cs="Arial"/>
              </w:rPr>
              <w:t>[31:24]</w:t>
            </w:r>
          </w:p>
        </w:tc>
        <w:tc>
          <w:tcPr>
            <w:tcW w:w="861" w:type="dxa"/>
            <w:vMerge w:val="restart"/>
            <w:vAlign w:val="center"/>
          </w:tcPr>
          <w:p w14:paraId="3AEB81C4" w14:textId="5BB97EA3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 w:rsidRPr="007B7670">
              <w:rPr>
                <w:rFonts w:ascii="Arial" w:hAnsi="Arial" w:cs="Arial"/>
              </w:rPr>
              <w:t>0x20</w:t>
            </w:r>
            <w:proofErr w:type="spellEnd"/>
          </w:p>
        </w:tc>
      </w:tr>
      <w:tr w:rsidR="00BF23D5" w14:paraId="419B4868" w14:textId="77777777" w:rsidTr="006D2031">
        <w:tc>
          <w:tcPr>
            <w:tcW w:w="1417" w:type="dxa"/>
            <w:vMerge/>
            <w:vAlign w:val="center"/>
          </w:tcPr>
          <w:p w14:paraId="623FAB04" w14:textId="77777777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14:paraId="3F909298" w14:textId="598ECFA8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48000</w:t>
            </w:r>
          </w:p>
        </w:tc>
        <w:tc>
          <w:tcPr>
            <w:tcW w:w="2062" w:type="dxa"/>
            <w:vMerge/>
            <w:vAlign w:val="center"/>
          </w:tcPr>
          <w:p w14:paraId="28549867" w14:textId="77777777" w:rsidR="00BF23D5" w:rsidRPr="007B7670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39" w:type="dxa"/>
            <w:vMerge/>
            <w:vAlign w:val="center"/>
          </w:tcPr>
          <w:p w14:paraId="50677053" w14:textId="77777777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61" w:type="dxa"/>
            <w:vMerge/>
            <w:vAlign w:val="center"/>
          </w:tcPr>
          <w:p w14:paraId="2B4CEFE1" w14:textId="77777777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</w:tr>
      <w:tr w:rsidR="00BF23D5" w14:paraId="436E47D4" w14:textId="77777777" w:rsidTr="006D2031">
        <w:tc>
          <w:tcPr>
            <w:tcW w:w="1417" w:type="dxa"/>
            <w:vMerge/>
            <w:vAlign w:val="center"/>
          </w:tcPr>
          <w:p w14:paraId="7D358410" w14:textId="77777777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14:paraId="09184231" w14:textId="56C14914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44100</w:t>
            </w:r>
          </w:p>
        </w:tc>
        <w:tc>
          <w:tcPr>
            <w:tcW w:w="2062" w:type="dxa"/>
            <w:vMerge/>
            <w:vAlign w:val="center"/>
          </w:tcPr>
          <w:p w14:paraId="02B00654" w14:textId="77777777" w:rsidR="00BF23D5" w:rsidRPr="007B7670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39" w:type="dxa"/>
            <w:vMerge/>
            <w:vAlign w:val="center"/>
          </w:tcPr>
          <w:p w14:paraId="35EF84A8" w14:textId="77777777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61" w:type="dxa"/>
            <w:vAlign w:val="center"/>
          </w:tcPr>
          <w:p w14:paraId="40C0E718" w14:textId="636BA72F" w:rsidR="00BF23D5" w:rsidRDefault="00BF23D5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0x10</w:t>
            </w:r>
            <w:proofErr w:type="spellEnd"/>
          </w:p>
        </w:tc>
      </w:tr>
      <w:tr w:rsidR="00E41D94" w14:paraId="00FD4876" w14:textId="77777777" w:rsidTr="006D2031">
        <w:tc>
          <w:tcPr>
            <w:tcW w:w="1417" w:type="dxa"/>
            <w:vAlign w:val="center"/>
          </w:tcPr>
          <w:p w14:paraId="78C66E1F" w14:textId="62AAF588" w:rsidR="00E41D94" w:rsidRDefault="00E41D94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SSI8</w:t>
            </w:r>
            <w:proofErr w:type="spellEnd"/>
          </w:p>
        </w:tc>
        <w:tc>
          <w:tcPr>
            <w:tcW w:w="5512" w:type="dxa"/>
            <w:gridSpan w:val="4"/>
            <w:vAlign w:val="center"/>
          </w:tcPr>
          <w:p w14:paraId="27E1155D" w14:textId="7B960506" w:rsidR="00E41D94" w:rsidRDefault="00E41D94" w:rsidP="00E41D9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clock supplier</w:t>
            </w:r>
          </w:p>
        </w:tc>
      </w:tr>
      <w:tr w:rsidR="00BF23D5" w14:paraId="44C37782" w14:textId="77777777" w:rsidTr="006D2031">
        <w:tc>
          <w:tcPr>
            <w:tcW w:w="1417" w:type="dxa"/>
            <w:vMerge w:val="restart"/>
            <w:vAlign w:val="center"/>
          </w:tcPr>
          <w:p w14:paraId="0FD188C6" w14:textId="5F28A6FE" w:rsidR="00BF23D5" w:rsidRDefault="00BF23D5" w:rsidP="0059450E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SSI9</w:t>
            </w:r>
            <w:proofErr w:type="spellEnd"/>
          </w:p>
        </w:tc>
        <w:tc>
          <w:tcPr>
            <w:tcW w:w="1650" w:type="dxa"/>
          </w:tcPr>
          <w:p w14:paraId="7478C65B" w14:textId="51FA4F71" w:rsidR="00BF23D5" w:rsidRDefault="00BF23D5" w:rsidP="0059450E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32000</w:t>
            </w:r>
          </w:p>
        </w:tc>
        <w:tc>
          <w:tcPr>
            <w:tcW w:w="2062" w:type="dxa"/>
            <w:vMerge w:val="restart"/>
            <w:vAlign w:val="center"/>
          </w:tcPr>
          <w:p w14:paraId="585E7FC4" w14:textId="1EA4E3A2" w:rsidR="00BF23D5" w:rsidRPr="007B7670" w:rsidRDefault="00BF23D5" w:rsidP="0059450E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 w:rsidRPr="007B7670">
              <w:rPr>
                <w:rFonts w:ascii="Arial" w:hAnsi="Arial" w:cs="Arial"/>
              </w:rPr>
              <w:t>AUDIO_CLK_SEL</w:t>
            </w:r>
            <w:r>
              <w:rPr>
                <w:rFonts w:ascii="Arial" w:hAnsi="Arial" w:cs="Arial"/>
              </w:rPr>
              <w:t>2</w:t>
            </w:r>
            <w:proofErr w:type="spellEnd"/>
          </w:p>
        </w:tc>
        <w:tc>
          <w:tcPr>
            <w:tcW w:w="939" w:type="dxa"/>
            <w:vMerge w:val="restart"/>
            <w:vAlign w:val="center"/>
          </w:tcPr>
          <w:p w14:paraId="3C58573F" w14:textId="58D78850" w:rsidR="00BF23D5" w:rsidRDefault="00BF23D5" w:rsidP="0059450E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[15:8]</w:t>
            </w:r>
          </w:p>
        </w:tc>
        <w:tc>
          <w:tcPr>
            <w:tcW w:w="861" w:type="dxa"/>
            <w:vMerge w:val="restart"/>
            <w:vAlign w:val="center"/>
          </w:tcPr>
          <w:p w14:paraId="2417EBF2" w14:textId="4BDFA110" w:rsidR="00BF23D5" w:rsidRDefault="00BF23D5" w:rsidP="0059450E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0x20</w:t>
            </w:r>
            <w:proofErr w:type="spellEnd"/>
          </w:p>
        </w:tc>
      </w:tr>
      <w:tr w:rsidR="00BF23D5" w14:paraId="685DC2F2" w14:textId="77777777" w:rsidTr="006D2031">
        <w:tc>
          <w:tcPr>
            <w:tcW w:w="1417" w:type="dxa"/>
            <w:vMerge/>
            <w:vAlign w:val="center"/>
          </w:tcPr>
          <w:p w14:paraId="48F98287" w14:textId="77777777" w:rsidR="00BF23D5" w:rsidRDefault="00BF23D5" w:rsidP="0059450E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14:paraId="27113EC6" w14:textId="5D32BE26" w:rsidR="00BF23D5" w:rsidRDefault="00BF23D5" w:rsidP="0059450E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48000</w:t>
            </w:r>
          </w:p>
        </w:tc>
        <w:tc>
          <w:tcPr>
            <w:tcW w:w="2062" w:type="dxa"/>
            <w:vMerge/>
            <w:vAlign w:val="center"/>
          </w:tcPr>
          <w:p w14:paraId="5BA20194" w14:textId="77777777" w:rsidR="00BF23D5" w:rsidRPr="007B7670" w:rsidRDefault="00BF23D5" w:rsidP="0059450E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39" w:type="dxa"/>
            <w:vMerge/>
            <w:vAlign w:val="center"/>
          </w:tcPr>
          <w:p w14:paraId="712367D3" w14:textId="77777777" w:rsidR="00BF23D5" w:rsidRDefault="00BF23D5" w:rsidP="0059450E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61" w:type="dxa"/>
            <w:vMerge/>
            <w:vAlign w:val="center"/>
          </w:tcPr>
          <w:p w14:paraId="7652FA6B" w14:textId="77777777" w:rsidR="00BF23D5" w:rsidRDefault="00BF23D5" w:rsidP="0059450E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</w:tr>
      <w:tr w:rsidR="00BF23D5" w14:paraId="0C2E2E18" w14:textId="77777777" w:rsidTr="006D2031">
        <w:tc>
          <w:tcPr>
            <w:tcW w:w="1417" w:type="dxa"/>
            <w:vMerge/>
            <w:vAlign w:val="center"/>
          </w:tcPr>
          <w:p w14:paraId="700CA34A" w14:textId="77777777" w:rsidR="00BF23D5" w:rsidRDefault="00BF23D5" w:rsidP="0059450E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14:paraId="2FE144DF" w14:textId="7EB5A1C0" w:rsidR="00BF23D5" w:rsidRDefault="00BF23D5" w:rsidP="0059450E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44100</w:t>
            </w:r>
          </w:p>
        </w:tc>
        <w:tc>
          <w:tcPr>
            <w:tcW w:w="2062" w:type="dxa"/>
            <w:vMerge/>
            <w:vAlign w:val="center"/>
          </w:tcPr>
          <w:p w14:paraId="701BE392" w14:textId="77777777" w:rsidR="00BF23D5" w:rsidRPr="007B7670" w:rsidRDefault="00BF23D5" w:rsidP="0059450E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39" w:type="dxa"/>
            <w:vMerge/>
            <w:vAlign w:val="center"/>
          </w:tcPr>
          <w:p w14:paraId="78F63998" w14:textId="77777777" w:rsidR="00BF23D5" w:rsidRDefault="00BF23D5" w:rsidP="0059450E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61" w:type="dxa"/>
            <w:vAlign w:val="center"/>
          </w:tcPr>
          <w:p w14:paraId="190C693E" w14:textId="33F9A592" w:rsidR="00BF23D5" w:rsidRDefault="00BF23D5" w:rsidP="0059450E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0x10</w:t>
            </w:r>
            <w:proofErr w:type="spellEnd"/>
          </w:p>
        </w:tc>
      </w:tr>
    </w:tbl>
    <w:p w14:paraId="1FEB8229" w14:textId="77777777" w:rsidR="008D5A15" w:rsidRDefault="00D12B81" w:rsidP="0019500D">
      <w:pPr>
        <w:pStyle w:val="Caption"/>
        <w:rPr>
          <w:rFonts w:ascii="Arial" w:hAnsi="Arial" w:cs="Arial"/>
        </w:rPr>
      </w:pPr>
      <w:r w:rsidRPr="0006281E">
        <w:rPr>
          <w:rFonts w:ascii="Arial" w:hAnsi="Arial" w:cs="Arial"/>
        </w:rPr>
        <w:br w:type="page"/>
      </w:r>
    </w:p>
    <w:p w14:paraId="2B50C7E4" w14:textId="34B758DD" w:rsidR="008D5A15" w:rsidRPr="00BC092A" w:rsidRDefault="004E631C" w:rsidP="004E631C">
      <w:pPr>
        <w:pStyle w:val="Caption"/>
        <w:rPr>
          <w:rFonts w:ascii="Arial" w:hAnsi="Arial" w:cs="Arial"/>
        </w:rPr>
      </w:pPr>
      <w:bookmarkStart w:id="49" w:name="_Toc529886399"/>
      <w:bookmarkStart w:id="50" w:name="_Toc534277161"/>
      <w:r w:rsidRPr="00BC092A">
        <w:rPr>
          <w:rFonts w:ascii="Arial" w:hAnsi="Arial" w:cs="Arial"/>
        </w:rPr>
        <w:lastRenderedPageBreak/>
        <w:t xml:space="preserve">Table </w:t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STYLEREF 1 \s </w:instrText>
      </w:r>
      <w:r w:rsidR="004E31F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3</w:t>
      </w:r>
      <w:r w:rsidR="004E31F7">
        <w:rPr>
          <w:rFonts w:ascii="Arial" w:hAnsi="Arial" w:cs="Arial"/>
        </w:rPr>
        <w:fldChar w:fldCharType="end"/>
      </w:r>
      <w:r w:rsidR="004E31F7">
        <w:rPr>
          <w:rFonts w:ascii="Arial" w:hAnsi="Arial" w:cs="Arial"/>
        </w:rPr>
        <w:noBreakHyphen/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SEQ Table \* ARABIC \s 1 </w:instrText>
      </w:r>
      <w:r w:rsidR="004E31F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9</w:t>
      </w:r>
      <w:r w:rsidR="004E31F7">
        <w:rPr>
          <w:rFonts w:ascii="Arial" w:hAnsi="Arial" w:cs="Arial"/>
        </w:rPr>
        <w:fldChar w:fldCharType="end"/>
      </w:r>
      <w:r w:rsidRPr="00BC092A">
        <w:rPr>
          <w:rFonts w:ascii="Arial" w:hAnsi="Arial" w:cs="Arial"/>
        </w:rPr>
        <w:t xml:space="preserve"> Setting </w:t>
      </w:r>
      <w:proofErr w:type="spellStart"/>
      <w:r w:rsidRPr="00BC092A">
        <w:rPr>
          <w:rFonts w:ascii="Arial" w:hAnsi="Arial" w:cs="Arial"/>
        </w:rPr>
        <w:t>SSICR</w:t>
      </w:r>
      <w:proofErr w:type="spellEnd"/>
      <w:r w:rsidRPr="00BC092A">
        <w:rPr>
          <w:rFonts w:ascii="Arial" w:hAnsi="Arial" w:cs="Arial"/>
        </w:rPr>
        <w:t xml:space="preserve"> based on </w:t>
      </w:r>
      <w:proofErr w:type="spellStart"/>
      <w:r w:rsidRPr="00BC092A">
        <w:rPr>
          <w:rFonts w:ascii="Arial" w:hAnsi="Arial" w:cs="Arial"/>
        </w:rPr>
        <w:t>PCM</w:t>
      </w:r>
      <w:proofErr w:type="spellEnd"/>
      <w:r w:rsidRPr="00BC092A">
        <w:rPr>
          <w:rFonts w:ascii="Arial" w:hAnsi="Arial" w:cs="Arial"/>
        </w:rPr>
        <w:t xml:space="preserve"> width</w:t>
      </w:r>
      <w:bookmarkEnd w:id="49"/>
      <w:bookmarkEnd w:id="50"/>
    </w:p>
    <w:tbl>
      <w:tblPr>
        <w:tblStyle w:val="TableGrid"/>
        <w:tblW w:w="0" w:type="auto"/>
        <w:tblInd w:w="1084" w:type="dxa"/>
        <w:tblLook w:val="04A0" w:firstRow="1" w:lastRow="0" w:firstColumn="1" w:lastColumn="0" w:noHBand="0" w:noVBand="1"/>
      </w:tblPr>
      <w:tblGrid>
        <w:gridCol w:w="1611"/>
        <w:gridCol w:w="4230"/>
      </w:tblGrid>
      <w:tr w:rsidR="008D5A15" w14:paraId="11CF7C16" w14:textId="77777777" w:rsidTr="004E631C">
        <w:tc>
          <w:tcPr>
            <w:tcW w:w="1611" w:type="dxa"/>
            <w:vAlign w:val="center"/>
          </w:tcPr>
          <w:p w14:paraId="17F244AB" w14:textId="17A46317" w:rsidR="008D5A15" w:rsidRDefault="008D5A15" w:rsidP="008D5A15">
            <w:proofErr w:type="spellStart"/>
            <w:r>
              <w:rPr>
                <w:rFonts w:ascii="Arial" w:hAnsi="Arial" w:cs="Arial"/>
                <w:b/>
              </w:rPr>
              <w:t>PCM</w:t>
            </w:r>
            <w:proofErr w:type="spellEnd"/>
            <w:r>
              <w:rPr>
                <w:rFonts w:ascii="Arial" w:hAnsi="Arial" w:cs="Arial"/>
                <w:b/>
              </w:rPr>
              <w:t xml:space="preserve"> width</w:t>
            </w:r>
          </w:p>
        </w:tc>
        <w:tc>
          <w:tcPr>
            <w:tcW w:w="4230" w:type="dxa"/>
            <w:vAlign w:val="center"/>
          </w:tcPr>
          <w:p w14:paraId="44412259" w14:textId="3B12EC67" w:rsidR="008D5A15" w:rsidRDefault="008D5A15" w:rsidP="008D5A15">
            <w:proofErr w:type="spellStart"/>
            <w:r>
              <w:rPr>
                <w:rFonts w:ascii="Arial" w:hAnsi="Arial" w:cs="Arial"/>
                <w:b/>
              </w:rPr>
              <w:t>SSICR</w:t>
            </w:r>
            <w:proofErr w:type="spellEnd"/>
            <w:r>
              <w:rPr>
                <w:rFonts w:ascii="Arial" w:hAnsi="Arial" w:cs="Arial"/>
                <w:b/>
              </w:rPr>
              <w:t>[21:19]</w:t>
            </w:r>
          </w:p>
        </w:tc>
      </w:tr>
      <w:tr w:rsidR="008D5A15" w:rsidRPr="008D5A15" w14:paraId="59666857" w14:textId="77777777" w:rsidTr="004E631C">
        <w:tc>
          <w:tcPr>
            <w:tcW w:w="1611" w:type="dxa"/>
            <w:vAlign w:val="center"/>
          </w:tcPr>
          <w:p w14:paraId="5FD823F8" w14:textId="60040195" w:rsidR="008D5A15" w:rsidRPr="008D5A15" w:rsidRDefault="008D5A15" w:rsidP="008D5A15">
            <w:pPr>
              <w:rPr>
                <w:rFonts w:ascii="Arial" w:hAnsi="Arial" w:cs="Arial"/>
              </w:rPr>
            </w:pPr>
            <w:r w:rsidRPr="008D5A15">
              <w:rPr>
                <w:rFonts w:ascii="Arial" w:hAnsi="Arial" w:cs="Arial"/>
              </w:rPr>
              <w:t>8</w:t>
            </w:r>
          </w:p>
        </w:tc>
        <w:tc>
          <w:tcPr>
            <w:tcW w:w="4230" w:type="dxa"/>
            <w:vAlign w:val="center"/>
          </w:tcPr>
          <w:p w14:paraId="01E8C1FB" w14:textId="500303BD" w:rsidR="008D5A15" w:rsidRPr="008D5A15" w:rsidRDefault="008D5A15" w:rsidP="008D5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b’000</w:t>
            </w:r>
            <w:proofErr w:type="spellEnd"/>
          </w:p>
        </w:tc>
      </w:tr>
      <w:tr w:rsidR="008D5A15" w:rsidRPr="008D5A15" w14:paraId="026CA1CE" w14:textId="77777777" w:rsidTr="004E631C">
        <w:tc>
          <w:tcPr>
            <w:tcW w:w="1611" w:type="dxa"/>
            <w:vAlign w:val="center"/>
          </w:tcPr>
          <w:p w14:paraId="48BDA740" w14:textId="7377F29B" w:rsidR="008D5A15" w:rsidRPr="008D5A15" w:rsidRDefault="008D5A15" w:rsidP="008D5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4230" w:type="dxa"/>
            <w:vAlign w:val="center"/>
          </w:tcPr>
          <w:p w14:paraId="2EC62455" w14:textId="45DD17A0" w:rsidR="008D5A15" w:rsidRPr="008D5A15" w:rsidRDefault="008D5A15" w:rsidP="008D5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b’001</w:t>
            </w:r>
            <w:proofErr w:type="spellEnd"/>
          </w:p>
        </w:tc>
      </w:tr>
      <w:tr w:rsidR="008D5A15" w:rsidRPr="008D5A15" w14:paraId="14DB2012" w14:textId="77777777" w:rsidTr="004E631C">
        <w:tc>
          <w:tcPr>
            <w:tcW w:w="1611" w:type="dxa"/>
            <w:vAlign w:val="center"/>
          </w:tcPr>
          <w:p w14:paraId="1C8815E8" w14:textId="1620FB03" w:rsidR="008D5A15" w:rsidRPr="008D5A15" w:rsidRDefault="008D5A15" w:rsidP="008D5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4230" w:type="dxa"/>
            <w:vAlign w:val="center"/>
          </w:tcPr>
          <w:p w14:paraId="2BBD365C" w14:textId="636FFB62" w:rsidR="008D5A15" w:rsidRPr="008D5A15" w:rsidRDefault="008D5A15" w:rsidP="008D5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b’010</w:t>
            </w:r>
            <w:proofErr w:type="spellEnd"/>
          </w:p>
        </w:tc>
      </w:tr>
      <w:tr w:rsidR="008D5A15" w:rsidRPr="008D5A15" w14:paraId="429C1015" w14:textId="77777777" w:rsidTr="004E631C">
        <w:tc>
          <w:tcPr>
            <w:tcW w:w="1611" w:type="dxa"/>
            <w:vAlign w:val="center"/>
          </w:tcPr>
          <w:p w14:paraId="356A124E" w14:textId="5445E966" w:rsidR="008D5A15" w:rsidRPr="008D5A15" w:rsidRDefault="008D5A15" w:rsidP="008D5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230" w:type="dxa"/>
            <w:vAlign w:val="center"/>
          </w:tcPr>
          <w:p w14:paraId="414D03EA" w14:textId="09457262" w:rsidR="008D5A15" w:rsidRPr="008D5A15" w:rsidRDefault="008D5A15" w:rsidP="008D5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b’011</w:t>
            </w:r>
            <w:proofErr w:type="spellEnd"/>
          </w:p>
        </w:tc>
      </w:tr>
      <w:tr w:rsidR="008D5A15" w:rsidRPr="008D5A15" w14:paraId="29295371" w14:textId="77777777" w:rsidTr="004E631C">
        <w:tc>
          <w:tcPr>
            <w:tcW w:w="1611" w:type="dxa"/>
            <w:vAlign w:val="center"/>
          </w:tcPr>
          <w:p w14:paraId="7821DAEE" w14:textId="4281752A" w:rsidR="008D5A15" w:rsidRPr="008D5A15" w:rsidRDefault="008D5A15" w:rsidP="008D5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4230" w:type="dxa"/>
            <w:vAlign w:val="center"/>
          </w:tcPr>
          <w:p w14:paraId="45D8CC7B" w14:textId="3443118F" w:rsidR="008D5A15" w:rsidRPr="008D5A15" w:rsidRDefault="008D5A15" w:rsidP="008D5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b’100</w:t>
            </w:r>
            <w:proofErr w:type="spellEnd"/>
          </w:p>
        </w:tc>
      </w:tr>
      <w:tr w:rsidR="008D5A15" w:rsidRPr="008D5A15" w14:paraId="2504037B" w14:textId="77777777" w:rsidTr="004E631C">
        <w:tc>
          <w:tcPr>
            <w:tcW w:w="1611" w:type="dxa"/>
            <w:vAlign w:val="center"/>
          </w:tcPr>
          <w:p w14:paraId="2ECC0B63" w14:textId="5B7DE1CD" w:rsidR="008D5A15" w:rsidRDefault="008D5A15" w:rsidP="008D5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4230" w:type="dxa"/>
            <w:vAlign w:val="center"/>
          </w:tcPr>
          <w:p w14:paraId="64DD9E05" w14:textId="78DF6A81" w:rsidR="008D5A15" w:rsidRPr="008D5A15" w:rsidRDefault="008D5A15" w:rsidP="008D5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b’101</w:t>
            </w:r>
            <w:proofErr w:type="spellEnd"/>
          </w:p>
        </w:tc>
      </w:tr>
      <w:tr w:rsidR="008D5A15" w:rsidRPr="008D5A15" w14:paraId="27FBB877" w14:textId="77777777" w:rsidTr="004E631C">
        <w:tc>
          <w:tcPr>
            <w:tcW w:w="1611" w:type="dxa"/>
            <w:vAlign w:val="center"/>
          </w:tcPr>
          <w:p w14:paraId="2A346D1D" w14:textId="074C5336" w:rsidR="008D5A15" w:rsidRDefault="008D5A15" w:rsidP="008D5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4230" w:type="dxa"/>
            <w:vAlign w:val="center"/>
          </w:tcPr>
          <w:p w14:paraId="384AC887" w14:textId="7F0D711E" w:rsidR="008D5A15" w:rsidRPr="008D5A15" w:rsidRDefault="008D5A15" w:rsidP="008D5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b’110</w:t>
            </w:r>
            <w:proofErr w:type="spellEnd"/>
          </w:p>
        </w:tc>
      </w:tr>
    </w:tbl>
    <w:p w14:paraId="44DB07B1" w14:textId="0B5F18D0" w:rsidR="00EB6A73" w:rsidRDefault="00EB6A73">
      <w:pPr>
        <w:overflowPunct/>
        <w:autoSpaceDE/>
        <w:autoSpaceDN/>
        <w:adjustRightInd/>
        <w:spacing w:after="0" w:line="240" w:lineRule="auto"/>
        <w:textAlignment w:val="auto"/>
        <w:rPr>
          <w:rFonts w:asciiTheme="majorHAnsi" w:hAnsiTheme="majorHAnsi" w:cstheme="majorHAnsi"/>
        </w:rPr>
      </w:pPr>
    </w:p>
    <w:p w14:paraId="5A47A5CC" w14:textId="5C5D4DFC" w:rsidR="00B24490" w:rsidRDefault="00B24490">
      <w:pPr>
        <w:overflowPunct/>
        <w:autoSpaceDE/>
        <w:autoSpaceDN/>
        <w:adjustRightInd/>
        <w:spacing w:after="0" w:line="240" w:lineRule="auto"/>
        <w:textAlignment w:val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Note: setting </w:t>
      </w:r>
      <w:proofErr w:type="spellStart"/>
      <w:r>
        <w:rPr>
          <w:rFonts w:asciiTheme="majorHAnsi" w:hAnsiTheme="majorHAnsi" w:cstheme="majorHAnsi"/>
        </w:rPr>
        <w:t>SSI_Control</w:t>
      </w:r>
      <w:proofErr w:type="spellEnd"/>
      <w:r>
        <w:rPr>
          <w:rFonts w:asciiTheme="majorHAnsi" w:hAnsiTheme="majorHAnsi" w:cstheme="majorHAnsi"/>
        </w:rPr>
        <w:t xml:space="preserve"> register base on the specific codec</w:t>
      </w:r>
      <w:bookmarkStart w:id="51" w:name="_GoBack"/>
      <w:bookmarkEnd w:id="51"/>
    </w:p>
    <w:p w14:paraId="41440F0D" w14:textId="20E493C8" w:rsidR="00E01988" w:rsidRPr="0006281E" w:rsidRDefault="0064691B" w:rsidP="0019500D">
      <w:pPr>
        <w:pStyle w:val="Caption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C06367F" wp14:editId="0868DF48">
            <wp:extent cx="6193155" cy="684576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si_setup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684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ED68" w14:textId="2F76C9AC" w:rsidR="00FA79AA" w:rsidRPr="0006281E" w:rsidRDefault="0089129E" w:rsidP="0089129E">
      <w:pPr>
        <w:pStyle w:val="Caption"/>
        <w:jc w:val="center"/>
        <w:rPr>
          <w:rFonts w:ascii="Arial" w:hAnsi="Arial" w:cs="Arial"/>
        </w:rPr>
      </w:pPr>
      <w:bookmarkStart w:id="52" w:name="_Toc496800162"/>
      <w:bookmarkStart w:id="53" w:name="_Toc529886380"/>
      <w:bookmarkStart w:id="54" w:name="_Ref491846598"/>
      <w:r w:rsidRPr="0006281E">
        <w:rPr>
          <w:rFonts w:ascii="Arial" w:hAnsi="Arial" w:cs="Arial"/>
        </w:rPr>
        <w:t xml:space="preserve">Figure </w:t>
      </w:r>
      <w:r w:rsidR="00AD62C7">
        <w:rPr>
          <w:rFonts w:ascii="Arial" w:hAnsi="Arial" w:cs="Arial"/>
        </w:rPr>
        <w:fldChar w:fldCharType="begin"/>
      </w:r>
      <w:r w:rsidR="00AD62C7">
        <w:rPr>
          <w:rFonts w:ascii="Arial" w:hAnsi="Arial" w:cs="Arial"/>
        </w:rPr>
        <w:instrText xml:space="preserve"> STYLEREF 1 \s </w:instrText>
      </w:r>
      <w:r w:rsidR="00AD62C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3</w:t>
      </w:r>
      <w:r w:rsidR="00AD62C7">
        <w:rPr>
          <w:rFonts w:ascii="Arial" w:hAnsi="Arial" w:cs="Arial"/>
        </w:rPr>
        <w:fldChar w:fldCharType="end"/>
      </w:r>
      <w:r w:rsidR="00AD62C7">
        <w:rPr>
          <w:rFonts w:ascii="Arial" w:hAnsi="Arial" w:cs="Arial"/>
        </w:rPr>
        <w:noBreakHyphen/>
      </w:r>
      <w:r w:rsidR="00AD62C7">
        <w:rPr>
          <w:rFonts w:ascii="Arial" w:hAnsi="Arial" w:cs="Arial"/>
        </w:rPr>
        <w:fldChar w:fldCharType="begin"/>
      </w:r>
      <w:r w:rsidR="00AD62C7">
        <w:rPr>
          <w:rFonts w:ascii="Arial" w:hAnsi="Arial" w:cs="Arial"/>
        </w:rPr>
        <w:instrText xml:space="preserve"> SEQ Figure \* ARABIC \s 1 </w:instrText>
      </w:r>
      <w:r w:rsidR="00AD62C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2</w:t>
      </w:r>
      <w:r w:rsidR="00AD62C7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proofErr w:type="spellStart"/>
      <w:r w:rsidR="004A3596">
        <w:rPr>
          <w:rFonts w:ascii="Arial" w:hAnsi="Arial" w:cs="Arial"/>
        </w:rPr>
        <w:t>ssi_</w:t>
      </w:r>
      <w:r w:rsidR="00EB6A73">
        <w:rPr>
          <w:rFonts w:ascii="Arial" w:hAnsi="Arial" w:cs="Arial"/>
        </w:rPr>
        <w:t>setup</w:t>
      </w:r>
      <w:proofErr w:type="spellEnd"/>
      <w:r w:rsidR="00561375" w:rsidRPr="0006281E">
        <w:rPr>
          <w:rFonts w:ascii="Arial" w:hAnsi="Arial" w:cs="Arial"/>
        </w:rPr>
        <w:t xml:space="preserve"> flow</w:t>
      </w:r>
      <w:r w:rsidR="00FA79AA" w:rsidRPr="0006281E">
        <w:rPr>
          <w:rFonts w:ascii="Arial" w:hAnsi="Arial" w:cs="Arial"/>
        </w:rPr>
        <w:t>chart</w:t>
      </w:r>
      <w:bookmarkEnd w:id="52"/>
      <w:bookmarkEnd w:id="53"/>
    </w:p>
    <w:p w14:paraId="577AC68B" w14:textId="1516B945" w:rsidR="00FA79AA" w:rsidRPr="0006281E" w:rsidRDefault="00FA79AA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eastAsia="Times New Roman" w:hAnsi="Arial" w:cs="Arial"/>
          <w:b/>
          <w:bCs/>
        </w:rPr>
      </w:pPr>
      <w:r w:rsidRPr="0006281E">
        <w:rPr>
          <w:rFonts w:ascii="Arial" w:hAnsi="Arial" w:cs="Arial"/>
        </w:rPr>
        <w:br w:type="page"/>
      </w:r>
    </w:p>
    <w:p w14:paraId="2AD77035" w14:textId="67783547" w:rsidR="00E14E8D" w:rsidRDefault="00DE1B8E" w:rsidP="00E14E8D">
      <w:pPr>
        <w:pStyle w:val="Heading3"/>
        <w:rPr>
          <w:rFonts w:cs="Arial"/>
        </w:rPr>
      </w:pPr>
      <w:bookmarkStart w:id="55" w:name="_Toc529886414"/>
      <w:bookmarkEnd w:id="54"/>
      <w:proofErr w:type="spellStart"/>
      <w:r>
        <w:rPr>
          <w:rFonts w:cs="Arial"/>
        </w:rPr>
        <w:lastRenderedPageBreak/>
        <w:t>ssi_start</w:t>
      </w:r>
      <w:bookmarkEnd w:id="55"/>
      <w:proofErr w:type="spellEnd"/>
      <w:r w:rsidR="00E14E8D" w:rsidRPr="0006281E">
        <w:rPr>
          <w:rFonts w:cs="Arial"/>
        </w:rPr>
        <w:t xml:space="preserve"> </w:t>
      </w:r>
    </w:p>
    <w:p w14:paraId="0F1231C7" w14:textId="22352847" w:rsidR="007766A9" w:rsidRPr="007766A9" w:rsidRDefault="007766A9" w:rsidP="007766A9">
      <w:pPr>
        <w:pStyle w:val="ReqID"/>
      </w:pPr>
      <w:r>
        <w:t>DD_PLG_RDR_05_003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193"/>
      </w:tblGrid>
      <w:tr w:rsidR="00E14E8D" w:rsidRPr="0006281E" w14:paraId="0CB04324" w14:textId="77777777" w:rsidTr="00DE1B8E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59F2C8D3" w14:textId="77777777" w:rsidR="00E14E8D" w:rsidRPr="0006281E" w:rsidRDefault="00E14E8D" w:rsidP="000663A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2B7D9B01" w14:textId="76F12A4A" w:rsidR="00E14E8D" w:rsidRPr="0006281E" w:rsidRDefault="00DE1B8E" w:rsidP="00DE1B8E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Cs w:val="18"/>
              </w:rPr>
              <w:t>SSI_ERR_CODE</w:t>
            </w:r>
            <w:proofErr w:type="spellEnd"/>
            <w:r>
              <w:rPr>
                <w:rFonts w:ascii="Courier New" w:hAnsi="Courier New" w:cs="Courier New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18"/>
              </w:rPr>
              <w:t>ssi_start</w:t>
            </w:r>
            <w:proofErr w:type="spellEnd"/>
            <w:r>
              <w:rPr>
                <w:rFonts w:ascii="Courier New" w:hAnsi="Courier New" w:cs="Courier New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Cs w:val="18"/>
              </w:rPr>
              <w:t>SSI_MODULES</w:t>
            </w:r>
            <w:proofErr w:type="spellEnd"/>
            <w:r>
              <w:rPr>
                <w:rFonts w:ascii="Courier New" w:hAnsi="Courier New" w:cs="Courier New"/>
                <w:szCs w:val="18"/>
              </w:rPr>
              <w:t xml:space="preserve"> module)</w:t>
            </w:r>
          </w:p>
        </w:tc>
      </w:tr>
      <w:tr w:rsidR="00E14E8D" w:rsidRPr="0006281E" w14:paraId="785CF6F8" w14:textId="77777777" w:rsidTr="000663AE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610C8462" w14:textId="77777777" w:rsidR="00E14E8D" w:rsidRPr="0006281E" w:rsidRDefault="00E14E8D" w:rsidP="000663A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383F884E" w14:textId="2868A729" w:rsidR="00E14E8D" w:rsidRPr="00DE1B8E" w:rsidRDefault="00DE1B8E" w:rsidP="00DE1B8E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>This function is to start SSI module.</w:t>
            </w:r>
          </w:p>
        </w:tc>
      </w:tr>
      <w:tr w:rsidR="00E14E8D" w:rsidRPr="0006281E" w14:paraId="717DF743" w14:textId="77777777" w:rsidTr="000663AE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17B71BF" w14:textId="77777777" w:rsidR="00E14E8D" w:rsidRPr="0006281E" w:rsidRDefault="00E14E8D" w:rsidP="000663A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7C7645C" w14:textId="77777777" w:rsidR="00E14E8D" w:rsidRPr="0006281E" w:rsidRDefault="00E14E8D" w:rsidP="000663A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761EB32" w14:textId="77777777" w:rsidR="00E14E8D" w:rsidRPr="0006281E" w:rsidRDefault="00E14E8D" w:rsidP="000663A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288CBD5" w14:textId="77777777" w:rsidR="00E14E8D" w:rsidRPr="0006281E" w:rsidRDefault="00E14E8D" w:rsidP="000663A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35008F15" w14:textId="77777777" w:rsidR="00E14E8D" w:rsidRPr="0006281E" w:rsidRDefault="00E14E8D" w:rsidP="000663A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DE1B8E" w:rsidRPr="0006281E" w14:paraId="00EAEE97" w14:textId="77777777" w:rsidTr="00DE1B8E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0883AEFE" w14:textId="77777777" w:rsidR="00DE1B8E" w:rsidRPr="0006281E" w:rsidRDefault="00DE1B8E" w:rsidP="00DE1B8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3EDCFE3F" w14:textId="6B85B668" w:rsidR="00DE1B8E" w:rsidRPr="0006281E" w:rsidRDefault="00DE1B8E" w:rsidP="00DE1B8E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SSI_MODULES</w:t>
            </w:r>
            <w:proofErr w:type="spellEnd"/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1284AA" w14:textId="1FB6602D" w:rsidR="00DE1B8E" w:rsidRPr="0006281E" w:rsidRDefault="00DE1B8E" w:rsidP="00DE1B8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783610" w14:textId="0155A355" w:rsidR="00DE1B8E" w:rsidRPr="0006281E" w:rsidRDefault="00DE1B8E" w:rsidP="00DE1B8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DE2EDF4" w14:textId="77777777" w:rsidR="00DE1B8E" w:rsidRDefault="00DE1B8E" w:rsidP="00DE1B8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</w:t>
            </w:r>
          </w:p>
          <w:p w14:paraId="52BEE884" w14:textId="38558579" w:rsidR="006D7EB2" w:rsidRPr="0006281E" w:rsidRDefault="006D7EB2" w:rsidP="00DE1B8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range: [0: 9]</w:t>
            </w:r>
          </w:p>
        </w:tc>
      </w:tr>
      <w:tr w:rsidR="00DE1B8E" w:rsidRPr="0006281E" w14:paraId="13263C9B" w14:textId="77777777" w:rsidTr="006C68DB">
        <w:trPr>
          <w:trHeight w:val="308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F79ACAF" w14:textId="77777777" w:rsidR="00DE1B8E" w:rsidRPr="0006281E" w:rsidRDefault="00DE1B8E" w:rsidP="00DE1B8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E2AC68" w14:textId="115E595A" w:rsidR="00DE1B8E" w:rsidRPr="0006281E" w:rsidRDefault="00DE1B8E" w:rsidP="00DE1B8E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SSI_ERR_OUT_RANGE</w:t>
            </w:r>
            <w:proofErr w:type="spellEnd"/>
          </w:p>
        </w:tc>
        <w:tc>
          <w:tcPr>
            <w:tcW w:w="488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FD1549" w14:textId="01AC9BF9" w:rsidR="00DE1B8E" w:rsidRPr="0006281E" w:rsidRDefault="00DE1B8E" w:rsidP="00DE1B8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 is invalid</w:t>
            </w:r>
          </w:p>
        </w:tc>
      </w:tr>
      <w:tr w:rsidR="00DE1B8E" w:rsidRPr="0006281E" w14:paraId="29A331FF" w14:textId="77777777" w:rsidTr="006C68DB">
        <w:trPr>
          <w:trHeight w:val="355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D1ED6E5" w14:textId="77777777" w:rsidR="00DE1B8E" w:rsidRPr="0006281E" w:rsidRDefault="00DE1B8E" w:rsidP="00DE1B8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6326E249" w14:textId="5595431B" w:rsidR="00DE1B8E" w:rsidRDefault="00DE1B8E" w:rsidP="00DE1B8E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SSI_ERR_NONE</w:t>
            </w:r>
            <w:proofErr w:type="spellEnd"/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5C3F537" w14:textId="53948733" w:rsidR="00DE1B8E" w:rsidRDefault="00C8304C" w:rsidP="00DE1B8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DE1B8E" w:rsidRPr="0006281E" w14:paraId="2588CAC2" w14:textId="77777777" w:rsidTr="00A46BCA">
        <w:trPr>
          <w:trHeight w:val="64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1471CF50" w14:textId="77777777" w:rsidR="00DE1B8E" w:rsidRPr="0006281E" w:rsidRDefault="00DE1B8E" w:rsidP="00DE1B8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6D2AF6B8" w14:textId="5480F69D" w:rsidR="00DE1B8E" w:rsidRPr="0006281E" w:rsidRDefault="00A0041F" w:rsidP="00DE1B8E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ssi_start</w:t>
            </w:r>
            <w:proofErr w:type="spellEnd"/>
            <w:r w:rsidR="00DE1B8E" w:rsidRPr="0006281E">
              <w:rPr>
                <w:rFonts w:ascii="Arial" w:hAnsi="Arial" w:cs="Arial"/>
                <w:sz w:val="18"/>
                <w:szCs w:val="18"/>
              </w:rPr>
              <w:t xml:space="preserve"> command processing:</w:t>
            </w:r>
          </w:p>
          <w:p w14:paraId="48DB70F2" w14:textId="2059909B" w:rsidR="00DE1B8E" w:rsidRPr="0006281E" w:rsidRDefault="00DE1B8E" w:rsidP="00865737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865737">
              <w:rPr>
                <w:rFonts w:ascii="Arial" w:hAnsi="Arial" w:cs="Arial"/>
                <w:sz w:val="18"/>
                <w:szCs w:val="18"/>
              </w:rPr>
              <w:t xml:space="preserve">Set ‘1’ to </w:t>
            </w:r>
            <w:proofErr w:type="spellStart"/>
            <w:r w:rsidR="00865737">
              <w:rPr>
                <w:rFonts w:ascii="Arial" w:hAnsi="Arial" w:cs="Arial"/>
                <w:sz w:val="18"/>
                <w:szCs w:val="18"/>
              </w:rPr>
              <w:t>SSICR’s</w:t>
            </w:r>
            <w:proofErr w:type="spellEnd"/>
            <w:r w:rsidR="00865737">
              <w:rPr>
                <w:rFonts w:ascii="Arial" w:hAnsi="Arial" w:cs="Arial"/>
                <w:sz w:val="18"/>
                <w:szCs w:val="18"/>
              </w:rPr>
              <w:t xml:space="preserve"> bit 0 to start SSI</w:t>
            </w:r>
          </w:p>
        </w:tc>
      </w:tr>
    </w:tbl>
    <w:p w14:paraId="1D5A8552" w14:textId="77777777" w:rsidR="007766A9" w:rsidRDefault="007766A9" w:rsidP="007766A9">
      <w:pPr>
        <w:pStyle w:val="RefIDs"/>
      </w:pPr>
      <w:r>
        <w:t xml:space="preserve">[Covers: </w:t>
      </w:r>
      <w:r w:rsidRPr="00763ABD">
        <w:t>FD_PLG_RDR_005</w:t>
      </w:r>
      <w:r>
        <w:t>]</w:t>
      </w:r>
    </w:p>
    <w:p w14:paraId="6519EE1D" w14:textId="77777777" w:rsidR="00B97CDB" w:rsidRDefault="00B97CDB" w:rsidP="00B97CDB">
      <w:pPr>
        <w:overflowPunct/>
        <w:autoSpaceDE/>
        <w:autoSpaceDN/>
        <w:adjustRightInd/>
        <w:spacing w:after="0" w:line="240" w:lineRule="auto"/>
        <w:jc w:val="center"/>
        <w:textAlignment w:val="auto"/>
        <w:rPr>
          <w:rFonts w:ascii="Arial" w:hAnsi="Arial" w:cs="Arial"/>
        </w:rPr>
      </w:pPr>
    </w:p>
    <w:p w14:paraId="4529CB89" w14:textId="0F0BD057" w:rsidR="00B97CDB" w:rsidRPr="0006281E" w:rsidRDefault="006112B0" w:rsidP="00B97CDB">
      <w:pPr>
        <w:overflowPunct/>
        <w:autoSpaceDE/>
        <w:autoSpaceDN/>
        <w:adjustRightInd/>
        <w:spacing w:after="0" w:line="240" w:lineRule="auto"/>
        <w:jc w:val="center"/>
        <w:textAlignment w:val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344632F" wp14:editId="5E92E932">
            <wp:extent cx="6193155" cy="5877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i_star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2F24" w14:textId="0FBB951F" w:rsidR="00B97CDB" w:rsidRPr="0006281E" w:rsidRDefault="00B97CDB" w:rsidP="00B97CDB">
      <w:pPr>
        <w:pStyle w:val="Caption"/>
        <w:jc w:val="center"/>
        <w:rPr>
          <w:rFonts w:ascii="Arial" w:hAnsi="Arial" w:cs="Arial"/>
        </w:rPr>
      </w:pPr>
      <w:bookmarkStart w:id="56" w:name="_Toc529886381"/>
      <w:r w:rsidRPr="0006281E">
        <w:rPr>
          <w:rFonts w:ascii="Arial" w:hAnsi="Arial" w:cs="Arial"/>
        </w:rPr>
        <w:t xml:space="preserve">Figure </w:t>
      </w:r>
      <w:r w:rsidR="00AD62C7">
        <w:rPr>
          <w:rFonts w:ascii="Arial" w:hAnsi="Arial" w:cs="Arial"/>
        </w:rPr>
        <w:fldChar w:fldCharType="begin"/>
      </w:r>
      <w:r w:rsidR="00AD62C7">
        <w:rPr>
          <w:rFonts w:ascii="Arial" w:hAnsi="Arial" w:cs="Arial"/>
        </w:rPr>
        <w:instrText xml:space="preserve"> STYLEREF 1 \s </w:instrText>
      </w:r>
      <w:r w:rsidR="00AD62C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3</w:t>
      </w:r>
      <w:r w:rsidR="00AD62C7">
        <w:rPr>
          <w:rFonts w:ascii="Arial" w:hAnsi="Arial" w:cs="Arial"/>
        </w:rPr>
        <w:fldChar w:fldCharType="end"/>
      </w:r>
      <w:r w:rsidR="00AD62C7">
        <w:rPr>
          <w:rFonts w:ascii="Arial" w:hAnsi="Arial" w:cs="Arial"/>
        </w:rPr>
        <w:noBreakHyphen/>
      </w:r>
      <w:r w:rsidR="00AD62C7">
        <w:rPr>
          <w:rFonts w:ascii="Arial" w:hAnsi="Arial" w:cs="Arial"/>
        </w:rPr>
        <w:fldChar w:fldCharType="begin"/>
      </w:r>
      <w:r w:rsidR="00AD62C7">
        <w:rPr>
          <w:rFonts w:ascii="Arial" w:hAnsi="Arial" w:cs="Arial"/>
        </w:rPr>
        <w:instrText xml:space="preserve"> SEQ Figure \* ARABIC \s 1 </w:instrText>
      </w:r>
      <w:r w:rsidR="00AD62C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3</w:t>
      </w:r>
      <w:r w:rsidR="00AD62C7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proofErr w:type="spellStart"/>
      <w:r w:rsidR="001C7976">
        <w:rPr>
          <w:rFonts w:ascii="Arial" w:hAnsi="Arial" w:cs="Arial"/>
        </w:rPr>
        <w:t>ssi_start</w:t>
      </w:r>
      <w:proofErr w:type="spellEnd"/>
      <w:r>
        <w:rPr>
          <w:rFonts w:ascii="Arial" w:hAnsi="Arial" w:cs="Arial"/>
        </w:rPr>
        <w:t xml:space="preserve"> </w:t>
      </w:r>
      <w:r w:rsidRPr="0006281E">
        <w:rPr>
          <w:rFonts w:ascii="Arial" w:hAnsi="Arial" w:cs="Arial"/>
        </w:rPr>
        <w:t>flowchart</w:t>
      </w:r>
      <w:bookmarkEnd w:id="56"/>
    </w:p>
    <w:p w14:paraId="4E2760C1" w14:textId="03DF56DC" w:rsidR="00B97CDB" w:rsidRDefault="00B97CDB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5D6B62A7" w14:textId="2C6E5053" w:rsidR="00372003" w:rsidRDefault="00372003" w:rsidP="00372003">
      <w:pPr>
        <w:pStyle w:val="Heading3"/>
        <w:rPr>
          <w:rFonts w:cs="Arial"/>
        </w:rPr>
      </w:pPr>
      <w:bookmarkStart w:id="57" w:name="_Toc529886415"/>
      <w:proofErr w:type="spellStart"/>
      <w:r>
        <w:rPr>
          <w:rFonts w:cs="Arial"/>
        </w:rPr>
        <w:lastRenderedPageBreak/>
        <w:t>ssi_stop</w:t>
      </w:r>
      <w:bookmarkEnd w:id="57"/>
      <w:proofErr w:type="spellEnd"/>
    </w:p>
    <w:p w14:paraId="16E771B5" w14:textId="1FB0104F" w:rsidR="007766A9" w:rsidRPr="007766A9" w:rsidRDefault="007766A9" w:rsidP="007766A9">
      <w:pPr>
        <w:pStyle w:val="ReqID"/>
      </w:pPr>
      <w:r>
        <w:t>DD_PLG_RDR_05_004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193"/>
      </w:tblGrid>
      <w:tr w:rsidR="00372003" w:rsidRPr="0006281E" w14:paraId="048B8BFA" w14:textId="77777777" w:rsidTr="002A2BAD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BB4787B" w14:textId="77777777" w:rsidR="00372003" w:rsidRPr="0006281E" w:rsidRDefault="00372003" w:rsidP="002A2BA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557F0264" w14:textId="00BE5BAF" w:rsidR="00372003" w:rsidRPr="0006281E" w:rsidRDefault="00372003" w:rsidP="00372003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Cs w:val="18"/>
              </w:rPr>
              <w:t>SSI_ERR_CODE</w:t>
            </w:r>
            <w:proofErr w:type="spellEnd"/>
            <w:r>
              <w:rPr>
                <w:rFonts w:ascii="Courier New" w:hAnsi="Courier New" w:cs="Courier New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18"/>
              </w:rPr>
              <w:t>ssi_stop</w:t>
            </w:r>
            <w:proofErr w:type="spellEnd"/>
            <w:r>
              <w:rPr>
                <w:rFonts w:ascii="Courier New" w:hAnsi="Courier New" w:cs="Courier New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Cs w:val="18"/>
              </w:rPr>
              <w:t>SSI_MODULES</w:t>
            </w:r>
            <w:proofErr w:type="spellEnd"/>
            <w:r>
              <w:rPr>
                <w:rFonts w:ascii="Courier New" w:hAnsi="Courier New" w:cs="Courier New"/>
                <w:szCs w:val="18"/>
              </w:rPr>
              <w:t xml:space="preserve"> module)</w:t>
            </w:r>
          </w:p>
        </w:tc>
      </w:tr>
      <w:tr w:rsidR="00372003" w:rsidRPr="0006281E" w14:paraId="1448192A" w14:textId="77777777" w:rsidTr="002A2BAD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8859A88" w14:textId="77777777" w:rsidR="00372003" w:rsidRPr="0006281E" w:rsidRDefault="00372003" w:rsidP="002A2BA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388653C2" w14:textId="444741E9" w:rsidR="00372003" w:rsidRPr="00DE1B8E" w:rsidRDefault="00372003" w:rsidP="002A2BAD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>This function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is to stop</w:t>
            </w: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 xml:space="preserve"> SSI module.</w:t>
            </w:r>
          </w:p>
        </w:tc>
      </w:tr>
      <w:tr w:rsidR="00372003" w:rsidRPr="0006281E" w14:paraId="4BF64734" w14:textId="77777777" w:rsidTr="002A2BAD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CFA1203" w14:textId="77777777" w:rsidR="00372003" w:rsidRPr="0006281E" w:rsidRDefault="00372003" w:rsidP="002A2BA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091C7F2" w14:textId="77777777" w:rsidR="00372003" w:rsidRPr="0006281E" w:rsidRDefault="00372003" w:rsidP="002A2BA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3B05400" w14:textId="77777777" w:rsidR="00372003" w:rsidRPr="0006281E" w:rsidRDefault="00372003" w:rsidP="002A2BA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E93499B" w14:textId="77777777" w:rsidR="00372003" w:rsidRPr="0006281E" w:rsidRDefault="00372003" w:rsidP="002A2BA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537BB5B2" w14:textId="77777777" w:rsidR="00372003" w:rsidRPr="0006281E" w:rsidRDefault="00372003" w:rsidP="002A2BA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372003" w:rsidRPr="0006281E" w14:paraId="36AAD33A" w14:textId="77777777" w:rsidTr="002A2BAD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4216720D" w14:textId="77777777" w:rsidR="00372003" w:rsidRPr="0006281E" w:rsidRDefault="00372003" w:rsidP="002A2BAD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72224698" w14:textId="77777777" w:rsidR="00372003" w:rsidRPr="0006281E" w:rsidRDefault="00372003" w:rsidP="002A2BAD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SSI_MODULES</w:t>
            </w:r>
            <w:proofErr w:type="spellEnd"/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FB284F" w14:textId="77777777" w:rsidR="00372003" w:rsidRPr="0006281E" w:rsidRDefault="00372003" w:rsidP="002A2BA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463889" w14:textId="77777777" w:rsidR="00372003" w:rsidRPr="0006281E" w:rsidRDefault="00372003" w:rsidP="002A2BA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3EE37AB" w14:textId="77777777" w:rsidR="00372003" w:rsidRDefault="00372003" w:rsidP="002A2BAD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</w:t>
            </w:r>
          </w:p>
          <w:p w14:paraId="45F3D7CE" w14:textId="58EAF1E6" w:rsidR="006D7EB2" w:rsidRPr="0006281E" w:rsidRDefault="006D7EB2" w:rsidP="002A2BAD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range: [0: 9]</w:t>
            </w:r>
          </w:p>
        </w:tc>
      </w:tr>
      <w:tr w:rsidR="00372003" w:rsidRPr="0006281E" w14:paraId="5950ADB9" w14:textId="77777777" w:rsidTr="002A2BAD">
        <w:trPr>
          <w:trHeight w:val="308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5276264B" w14:textId="77777777" w:rsidR="00372003" w:rsidRPr="0006281E" w:rsidRDefault="00372003" w:rsidP="002A2BA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9A7FD5D" w14:textId="77777777" w:rsidR="00372003" w:rsidRPr="0006281E" w:rsidRDefault="00372003" w:rsidP="002A2BAD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SSI_ERR_OUT_RANGE</w:t>
            </w:r>
            <w:proofErr w:type="spellEnd"/>
          </w:p>
        </w:tc>
        <w:tc>
          <w:tcPr>
            <w:tcW w:w="488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AFA4C3" w14:textId="77777777" w:rsidR="00372003" w:rsidRPr="0006281E" w:rsidRDefault="00372003" w:rsidP="002A2BA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 is invalid</w:t>
            </w:r>
          </w:p>
        </w:tc>
      </w:tr>
      <w:tr w:rsidR="00372003" w:rsidRPr="0006281E" w14:paraId="6A0B7970" w14:textId="77777777" w:rsidTr="002A2BAD">
        <w:trPr>
          <w:trHeight w:val="355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072566BB" w14:textId="77777777" w:rsidR="00372003" w:rsidRPr="0006281E" w:rsidRDefault="00372003" w:rsidP="002A2BAD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40E2C337" w14:textId="77777777" w:rsidR="00372003" w:rsidRDefault="00372003" w:rsidP="002A2BAD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SSI_ERR_NONE</w:t>
            </w:r>
            <w:proofErr w:type="spellEnd"/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667E00F" w14:textId="7B367C14" w:rsidR="00372003" w:rsidRDefault="00C8304C" w:rsidP="002A2BA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372003" w:rsidRPr="0006281E" w14:paraId="1D00C8DA" w14:textId="77777777" w:rsidTr="002A2BAD">
        <w:trPr>
          <w:trHeight w:val="64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553E9D4C" w14:textId="77777777" w:rsidR="00372003" w:rsidRPr="0006281E" w:rsidRDefault="00372003" w:rsidP="002A2BA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5E253DC1" w14:textId="77777777" w:rsidR="00372003" w:rsidRPr="0006281E" w:rsidRDefault="00372003" w:rsidP="002A2BAD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ssi_start</w:t>
            </w:r>
            <w:proofErr w:type="spellEnd"/>
            <w:r w:rsidRPr="0006281E">
              <w:rPr>
                <w:rFonts w:ascii="Arial" w:hAnsi="Arial" w:cs="Arial"/>
                <w:sz w:val="18"/>
                <w:szCs w:val="18"/>
              </w:rPr>
              <w:t xml:space="preserve"> command processing:</w:t>
            </w:r>
          </w:p>
          <w:p w14:paraId="55BF0A73" w14:textId="23FA6AA2" w:rsidR="00372003" w:rsidRPr="0006281E" w:rsidRDefault="00372003" w:rsidP="002A2BAD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Set ‘0’ to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SSICR’s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bit 0 to stop SSI</w:t>
            </w:r>
          </w:p>
        </w:tc>
      </w:tr>
    </w:tbl>
    <w:p w14:paraId="4C002BF7" w14:textId="77777777" w:rsidR="007766A9" w:rsidRDefault="007766A9" w:rsidP="007766A9">
      <w:pPr>
        <w:pStyle w:val="RefIDs"/>
      </w:pPr>
      <w:r>
        <w:t xml:space="preserve">[Covers: </w:t>
      </w:r>
      <w:r w:rsidRPr="00763ABD">
        <w:t>FD_PLG_RDR_005</w:t>
      </w:r>
      <w:r>
        <w:t>, FD_PLG_RDR_014, FD_PLG_RDR_032, FD_PLG_RDR_043]</w:t>
      </w:r>
    </w:p>
    <w:p w14:paraId="466BD587" w14:textId="72F37C2D" w:rsidR="00FB408D" w:rsidRPr="0006281E" w:rsidRDefault="00027ED5" w:rsidP="008744F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11488" behindDoc="0" locked="0" layoutInCell="1" allowOverlap="1" wp14:anchorId="0F482FCC" wp14:editId="09B80063">
            <wp:simplePos x="0" y="0"/>
            <wp:positionH relativeFrom="column">
              <wp:posOffset>503</wp:posOffset>
            </wp:positionH>
            <wp:positionV relativeFrom="paragraph">
              <wp:posOffset>186569</wp:posOffset>
            </wp:positionV>
            <wp:extent cx="6193155" cy="5877560"/>
            <wp:effectExtent l="0" t="0" r="0" b="8890"/>
            <wp:wrapThrough wrapText="bothSides">
              <wp:wrapPolygon edited="0">
                <wp:start x="0" y="0"/>
                <wp:lineTo x="0" y="21563"/>
                <wp:lineTo x="21527" y="21563"/>
                <wp:lineTo x="21527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si_sto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51998" w14:textId="3651F5B1" w:rsidR="007476DB" w:rsidRPr="0006281E" w:rsidRDefault="0089129E" w:rsidP="0089129E">
      <w:pPr>
        <w:pStyle w:val="Caption"/>
        <w:jc w:val="center"/>
        <w:rPr>
          <w:rFonts w:ascii="Arial" w:hAnsi="Arial" w:cs="Arial"/>
        </w:rPr>
      </w:pPr>
      <w:bookmarkStart w:id="58" w:name="_Toc519504628"/>
      <w:bookmarkStart w:id="59" w:name="_Toc529886382"/>
      <w:r w:rsidRPr="0006281E">
        <w:rPr>
          <w:rFonts w:ascii="Arial" w:hAnsi="Arial" w:cs="Arial"/>
        </w:rPr>
        <w:t xml:space="preserve">Figure </w:t>
      </w:r>
      <w:r w:rsidR="00AD62C7">
        <w:rPr>
          <w:rFonts w:ascii="Arial" w:hAnsi="Arial" w:cs="Arial"/>
        </w:rPr>
        <w:fldChar w:fldCharType="begin"/>
      </w:r>
      <w:r w:rsidR="00AD62C7">
        <w:rPr>
          <w:rFonts w:ascii="Arial" w:hAnsi="Arial" w:cs="Arial"/>
        </w:rPr>
        <w:instrText xml:space="preserve"> STYLEREF 1 \s </w:instrText>
      </w:r>
      <w:r w:rsidR="00AD62C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3</w:t>
      </w:r>
      <w:r w:rsidR="00AD62C7">
        <w:rPr>
          <w:rFonts w:ascii="Arial" w:hAnsi="Arial" w:cs="Arial"/>
        </w:rPr>
        <w:fldChar w:fldCharType="end"/>
      </w:r>
      <w:r w:rsidR="00AD62C7">
        <w:rPr>
          <w:rFonts w:ascii="Arial" w:hAnsi="Arial" w:cs="Arial"/>
        </w:rPr>
        <w:noBreakHyphen/>
      </w:r>
      <w:r w:rsidR="00AD62C7">
        <w:rPr>
          <w:rFonts w:ascii="Arial" w:hAnsi="Arial" w:cs="Arial"/>
        </w:rPr>
        <w:fldChar w:fldCharType="begin"/>
      </w:r>
      <w:r w:rsidR="00AD62C7">
        <w:rPr>
          <w:rFonts w:ascii="Arial" w:hAnsi="Arial" w:cs="Arial"/>
        </w:rPr>
        <w:instrText xml:space="preserve"> SEQ Figure \* ARABIC \s 1 </w:instrText>
      </w:r>
      <w:r w:rsidR="00AD62C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4</w:t>
      </w:r>
      <w:r w:rsidR="00AD62C7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proofErr w:type="spellStart"/>
      <w:r w:rsidR="008744F0">
        <w:rPr>
          <w:rFonts w:ascii="Arial" w:hAnsi="Arial" w:cs="Arial"/>
        </w:rPr>
        <w:t>ssi_stop</w:t>
      </w:r>
      <w:proofErr w:type="spellEnd"/>
      <w:r w:rsidR="008744F0">
        <w:rPr>
          <w:rFonts w:ascii="Arial" w:hAnsi="Arial" w:cs="Arial"/>
        </w:rPr>
        <w:t xml:space="preserve"> </w:t>
      </w:r>
      <w:r w:rsidR="007476DB" w:rsidRPr="0006281E">
        <w:rPr>
          <w:rFonts w:ascii="Arial" w:hAnsi="Arial" w:cs="Arial"/>
        </w:rPr>
        <w:t>f</w:t>
      </w:r>
      <w:r w:rsidR="00153907" w:rsidRPr="0006281E">
        <w:rPr>
          <w:rFonts w:ascii="Arial" w:hAnsi="Arial" w:cs="Arial"/>
        </w:rPr>
        <w:t>low</w:t>
      </w:r>
      <w:r w:rsidR="007476DB" w:rsidRPr="0006281E">
        <w:rPr>
          <w:rFonts w:ascii="Arial" w:hAnsi="Arial" w:cs="Arial"/>
        </w:rPr>
        <w:t>chart</w:t>
      </w:r>
      <w:bookmarkEnd w:id="58"/>
      <w:bookmarkEnd w:id="59"/>
    </w:p>
    <w:p w14:paraId="107245F9" w14:textId="63075BAF" w:rsidR="00664DB8" w:rsidRDefault="00F04120" w:rsidP="00BE05B1">
      <w:pPr>
        <w:pStyle w:val="Heading3"/>
        <w:ind w:left="720" w:hanging="720"/>
        <w:rPr>
          <w:rFonts w:eastAsia="Times New Roman" w:cs="Arial"/>
        </w:rPr>
      </w:pPr>
      <w:r w:rsidRPr="0006281E">
        <w:rPr>
          <w:rFonts w:cs="Arial"/>
        </w:rPr>
        <w:br w:type="page"/>
      </w:r>
      <w:bookmarkStart w:id="60" w:name="_Toc529886416"/>
      <w:proofErr w:type="spellStart"/>
      <w:r w:rsidR="003671FD">
        <w:rPr>
          <w:rFonts w:eastAsia="Times New Roman" w:cs="Arial"/>
        </w:rPr>
        <w:lastRenderedPageBreak/>
        <w:t>ssi_check_available_module</w:t>
      </w:r>
      <w:bookmarkEnd w:id="60"/>
      <w:proofErr w:type="spellEnd"/>
    </w:p>
    <w:p w14:paraId="73CECBF6" w14:textId="495B4E13" w:rsidR="007766A9" w:rsidRPr="007766A9" w:rsidRDefault="007766A9" w:rsidP="007766A9">
      <w:pPr>
        <w:pStyle w:val="ReqID"/>
      </w:pPr>
      <w:r>
        <w:t>DD_PLG_RDR_05_005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193"/>
      </w:tblGrid>
      <w:tr w:rsidR="00664DB8" w:rsidRPr="0006281E" w14:paraId="427887D2" w14:textId="77777777" w:rsidTr="002540A2">
        <w:trPr>
          <w:trHeight w:val="299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9FA1CEF" w14:textId="77777777" w:rsidR="00664DB8" w:rsidRPr="0006281E" w:rsidRDefault="00664DB8" w:rsidP="00671046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4B34C50E" w14:textId="20A0B9BB" w:rsidR="00664DB8" w:rsidRPr="00D2087E" w:rsidRDefault="003671FD" w:rsidP="003671FD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Cs w:val="18"/>
              </w:rPr>
              <w:t>SSI_ERR_CODE</w:t>
            </w:r>
            <w:proofErr w:type="spellEnd"/>
            <w:r w:rsidR="00664DB8" w:rsidRPr="00D2087E">
              <w:rPr>
                <w:rFonts w:ascii="Courier New" w:hAnsi="Courier New" w:cs="Courier New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18"/>
              </w:rPr>
              <w:t>ssi_check_available_module</w:t>
            </w:r>
            <w:proofErr w:type="spellEnd"/>
            <w:r w:rsidR="00664DB8" w:rsidRPr="00D2087E">
              <w:rPr>
                <w:rFonts w:ascii="Courier New" w:hAnsi="Courier New" w:cs="Courier New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Cs w:val="18"/>
              </w:rPr>
              <w:t>UWORD32</w:t>
            </w:r>
            <w:proofErr w:type="spellEnd"/>
            <w:r>
              <w:rPr>
                <w:rFonts w:ascii="Courier New" w:hAnsi="Courier New" w:cs="Courier New"/>
                <w:szCs w:val="18"/>
              </w:rPr>
              <w:t xml:space="preserve"> module</w:t>
            </w:r>
            <w:r w:rsidR="00664DB8" w:rsidRPr="00D2087E">
              <w:rPr>
                <w:rFonts w:ascii="Courier New" w:hAnsi="Courier New" w:cs="Courier New"/>
                <w:szCs w:val="18"/>
              </w:rPr>
              <w:t>)</w:t>
            </w:r>
          </w:p>
        </w:tc>
      </w:tr>
      <w:tr w:rsidR="00664DB8" w:rsidRPr="0006281E" w14:paraId="4D7041C6" w14:textId="77777777" w:rsidTr="00671046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24FF660C" w14:textId="77777777" w:rsidR="00664DB8" w:rsidRPr="0006281E" w:rsidRDefault="00664DB8" w:rsidP="00671046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4FA9D44" w14:textId="23C1E5E2" w:rsidR="00664DB8" w:rsidRPr="0006281E" w:rsidRDefault="00126EFE" w:rsidP="00671046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81E">
              <w:rPr>
                <w:rFonts w:ascii="Arial" w:hAnsi="Arial" w:cs="Arial"/>
                <w:color w:val="000000"/>
                <w:sz w:val="18"/>
                <w:szCs w:val="18"/>
              </w:rPr>
              <w:t xml:space="preserve">This </w:t>
            </w:r>
            <w:r w:rsidRPr="0099051E">
              <w:rPr>
                <w:rFonts w:ascii="Arial" w:hAnsi="Arial" w:cs="Arial"/>
                <w:color w:val="000000"/>
                <w:sz w:val="18"/>
                <w:szCs w:val="18"/>
              </w:rPr>
              <w:t xml:space="preserve">function is </w:t>
            </w:r>
            <w:r w:rsidR="0099051E" w:rsidRPr="0099051E">
              <w:rPr>
                <w:rFonts w:ascii="Arial" w:hAnsi="Arial" w:cs="Arial"/>
                <w:color w:val="000000"/>
                <w:sz w:val="18"/>
                <w:szCs w:val="18"/>
              </w:rPr>
              <w:t>check availability of SSI module</w:t>
            </w:r>
            <w:r w:rsidR="00427F38" w:rsidRPr="0099051E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64DB8" w:rsidRPr="0006281E" w14:paraId="4A2949E1" w14:textId="77777777" w:rsidTr="00671046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66981D5F" w14:textId="77777777" w:rsidR="00664DB8" w:rsidRPr="0006281E" w:rsidRDefault="00664DB8" w:rsidP="00671046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4ABBA8C" w14:textId="77777777" w:rsidR="00664DB8" w:rsidRPr="0006281E" w:rsidRDefault="00664DB8" w:rsidP="00671046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B20826B" w14:textId="77777777" w:rsidR="00664DB8" w:rsidRPr="0006281E" w:rsidRDefault="00664DB8" w:rsidP="00671046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93842ED" w14:textId="77777777" w:rsidR="00664DB8" w:rsidRPr="0006281E" w:rsidRDefault="00664DB8" w:rsidP="00671046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6E6C41E8" w14:textId="77777777" w:rsidR="00664DB8" w:rsidRPr="0006281E" w:rsidRDefault="00664DB8" w:rsidP="00671046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664DB8" w:rsidRPr="0006281E" w14:paraId="0BF5DCB4" w14:textId="77777777" w:rsidTr="00671046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D042C75" w14:textId="77777777" w:rsidR="00664DB8" w:rsidRPr="0006281E" w:rsidRDefault="00664DB8" w:rsidP="00671046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42A57AD" w14:textId="5009D328" w:rsidR="00664DB8" w:rsidRPr="0006281E" w:rsidRDefault="0099051E" w:rsidP="00671046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UWORD32</w:t>
            </w:r>
            <w:proofErr w:type="spellEnd"/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5327" w14:textId="2E11040C" w:rsidR="00664DB8" w:rsidRPr="0006281E" w:rsidRDefault="0099051E" w:rsidP="00671046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C7B3" w14:textId="5147327B" w:rsidR="00664DB8" w:rsidRPr="0006281E" w:rsidRDefault="00AE17ED" w:rsidP="00671046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4EED9B" w14:textId="77777777" w:rsidR="00664DB8" w:rsidRDefault="00E14A79" w:rsidP="00671046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</w:t>
            </w:r>
          </w:p>
          <w:p w14:paraId="11B5F147" w14:textId="03F7B616" w:rsidR="006D7EB2" w:rsidRPr="0006281E" w:rsidRDefault="006D7EB2" w:rsidP="00671046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range: [0: 9]</w:t>
            </w:r>
          </w:p>
        </w:tc>
      </w:tr>
      <w:tr w:rsidR="00C73833" w:rsidRPr="0006281E" w14:paraId="4274AC27" w14:textId="77777777" w:rsidTr="001A33E1">
        <w:trPr>
          <w:trHeight w:val="308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164B12D2" w14:textId="77777777" w:rsidR="00C73833" w:rsidRPr="0006281E" w:rsidRDefault="00C73833" w:rsidP="00C73833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91DAEA5" w14:textId="0896CC08" w:rsidR="00C73833" w:rsidRPr="0006281E" w:rsidRDefault="00C73833" w:rsidP="00C73833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SSI_ERR_OUT_RANGE</w:t>
            </w:r>
            <w:proofErr w:type="spellEnd"/>
          </w:p>
        </w:tc>
        <w:tc>
          <w:tcPr>
            <w:tcW w:w="488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C1DE29" w14:textId="4850C420" w:rsidR="00C73833" w:rsidRPr="0006281E" w:rsidRDefault="00C73833" w:rsidP="00C73833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 is invalid</w:t>
            </w:r>
          </w:p>
        </w:tc>
      </w:tr>
      <w:tr w:rsidR="00C73833" w:rsidRPr="0006281E" w14:paraId="7589B9B6" w14:textId="77777777" w:rsidTr="001A33E1">
        <w:trPr>
          <w:trHeight w:val="326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10FD252B" w14:textId="77777777" w:rsidR="00C73833" w:rsidRPr="0006281E" w:rsidRDefault="00C73833" w:rsidP="00C73833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A87A3A8" w14:textId="77BF950A" w:rsidR="00C73833" w:rsidRPr="0006281E" w:rsidRDefault="00C73833" w:rsidP="00C73833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SSI_ERR_BUSY</w:t>
            </w:r>
            <w:proofErr w:type="spellEnd"/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9E5759" w14:textId="26A54C8B" w:rsidR="00C73833" w:rsidRPr="0006281E" w:rsidRDefault="00C73833" w:rsidP="00C73833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 is busy</w:t>
            </w:r>
          </w:p>
        </w:tc>
      </w:tr>
      <w:tr w:rsidR="00C73833" w:rsidRPr="0006281E" w14:paraId="04A989A9" w14:textId="77777777" w:rsidTr="001A33E1">
        <w:trPr>
          <w:trHeight w:val="292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13B7F4F4" w14:textId="77777777" w:rsidR="00C73833" w:rsidRPr="0006281E" w:rsidRDefault="00C73833" w:rsidP="00C73833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33CF65B" w14:textId="772D1413" w:rsidR="00C73833" w:rsidRPr="0006281E" w:rsidRDefault="00C73833" w:rsidP="00C73833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SSI_ERR_NONE</w:t>
            </w:r>
            <w:proofErr w:type="spellEnd"/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C3C000" w14:textId="492D6296" w:rsidR="00C73833" w:rsidRPr="0006281E" w:rsidRDefault="00C8304C" w:rsidP="00C73833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784977" w:rsidRPr="0006281E" w14:paraId="72EF3B4F" w14:textId="77777777" w:rsidTr="006F779E">
        <w:trPr>
          <w:trHeight w:val="578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4142C7BE" w14:textId="77777777" w:rsidR="00784977" w:rsidRPr="0006281E" w:rsidRDefault="00784977" w:rsidP="00784977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39F592EC" w14:textId="5D967375" w:rsidR="00784977" w:rsidRPr="0006281E" w:rsidRDefault="006F779E" w:rsidP="00784977">
            <w:pPr>
              <w:pStyle w:val="ListParagraph"/>
              <w:numPr>
                <w:ilvl w:val="0"/>
                <w:numId w:val="34"/>
              </w:numPr>
              <w:spacing w:line="280" w:lineRule="exact"/>
              <w:ind w:left="30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ssi_check_available_module</w:t>
            </w:r>
            <w:proofErr w:type="spellEnd"/>
            <w:r w:rsidR="00784977" w:rsidRPr="0006281E">
              <w:rPr>
                <w:rFonts w:ascii="Arial" w:hAnsi="Arial" w:cs="Arial"/>
                <w:sz w:val="18"/>
                <w:szCs w:val="18"/>
              </w:rPr>
              <w:t xml:space="preserve"> command processing:</w:t>
            </w:r>
          </w:p>
          <w:p w14:paraId="61F4445B" w14:textId="64B92FB1" w:rsidR="00784977" w:rsidRPr="0006281E" w:rsidRDefault="00784977" w:rsidP="006F779E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6F779E">
              <w:rPr>
                <w:rFonts w:ascii="Arial" w:hAnsi="Arial" w:cs="Arial"/>
                <w:sz w:val="18"/>
                <w:szCs w:val="18"/>
              </w:rPr>
              <w:t>Check if the current SSI module is running or not</w:t>
            </w:r>
          </w:p>
        </w:tc>
      </w:tr>
    </w:tbl>
    <w:p w14:paraId="2E8E9EBB" w14:textId="4976F04F" w:rsidR="007766A9" w:rsidRPr="00C21328" w:rsidRDefault="007766A9" w:rsidP="007766A9">
      <w:pPr>
        <w:pStyle w:val="RefIDs"/>
      </w:pPr>
      <w:bookmarkStart w:id="61" w:name="_Toc529886383"/>
      <w:r>
        <w:rPr>
          <w:rFonts w:ascii="Arial" w:hAnsi="Arial"/>
          <w:noProof/>
          <w:lang w:val="en-US" w:eastAsia="en-US"/>
        </w:rPr>
        <w:drawing>
          <wp:anchor distT="0" distB="0" distL="114300" distR="114300" simplePos="0" relativeHeight="251712512" behindDoc="0" locked="0" layoutInCell="1" allowOverlap="1" wp14:anchorId="4BFDE4D3" wp14:editId="02937E59">
            <wp:simplePos x="0" y="0"/>
            <wp:positionH relativeFrom="column">
              <wp:posOffset>1905</wp:posOffset>
            </wp:positionH>
            <wp:positionV relativeFrom="paragraph">
              <wp:posOffset>229235</wp:posOffset>
            </wp:positionV>
            <wp:extent cx="6193155" cy="4315460"/>
            <wp:effectExtent l="0" t="0" r="0" b="889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si_check_available_modu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[Covers: </w:t>
      </w:r>
      <w:r w:rsidRPr="00763ABD">
        <w:t>FD_PLG_RDR_005</w:t>
      </w:r>
      <w:r>
        <w:t>]</w:t>
      </w:r>
    </w:p>
    <w:p w14:paraId="62E56B0A" w14:textId="43E55E9D" w:rsidR="001A33E1" w:rsidRDefault="0089129E" w:rsidP="00126EFE">
      <w:pPr>
        <w:pStyle w:val="Caption"/>
        <w:jc w:val="center"/>
        <w:rPr>
          <w:rFonts w:ascii="Arial" w:hAnsi="Arial" w:cs="Arial"/>
        </w:rPr>
      </w:pPr>
      <w:r w:rsidRPr="0006281E">
        <w:rPr>
          <w:rFonts w:ascii="Arial" w:hAnsi="Arial" w:cs="Arial"/>
        </w:rPr>
        <w:t xml:space="preserve">Figure </w:t>
      </w:r>
      <w:r w:rsidR="00AD62C7">
        <w:rPr>
          <w:rFonts w:ascii="Arial" w:hAnsi="Arial" w:cs="Arial"/>
        </w:rPr>
        <w:fldChar w:fldCharType="begin"/>
      </w:r>
      <w:r w:rsidR="00AD62C7">
        <w:rPr>
          <w:rFonts w:ascii="Arial" w:hAnsi="Arial" w:cs="Arial"/>
        </w:rPr>
        <w:instrText xml:space="preserve"> STYLEREF 1 \s </w:instrText>
      </w:r>
      <w:r w:rsidR="00AD62C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3</w:t>
      </w:r>
      <w:r w:rsidR="00AD62C7">
        <w:rPr>
          <w:rFonts w:ascii="Arial" w:hAnsi="Arial" w:cs="Arial"/>
        </w:rPr>
        <w:fldChar w:fldCharType="end"/>
      </w:r>
      <w:r w:rsidR="00AD62C7">
        <w:rPr>
          <w:rFonts w:ascii="Arial" w:hAnsi="Arial" w:cs="Arial"/>
        </w:rPr>
        <w:noBreakHyphen/>
      </w:r>
      <w:r w:rsidR="00AD62C7">
        <w:rPr>
          <w:rFonts w:ascii="Arial" w:hAnsi="Arial" w:cs="Arial"/>
        </w:rPr>
        <w:fldChar w:fldCharType="begin"/>
      </w:r>
      <w:r w:rsidR="00AD62C7">
        <w:rPr>
          <w:rFonts w:ascii="Arial" w:hAnsi="Arial" w:cs="Arial"/>
        </w:rPr>
        <w:instrText xml:space="preserve"> SEQ Figure \* ARABIC \s 1 </w:instrText>
      </w:r>
      <w:r w:rsidR="00AD62C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5</w:t>
      </w:r>
      <w:r w:rsidR="00AD62C7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proofErr w:type="spellStart"/>
      <w:r w:rsidR="003527E8">
        <w:rPr>
          <w:rFonts w:ascii="Arial" w:hAnsi="Arial" w:cs="Arial"/>
        </w:rPr>
        <w:t>ssi_check_available_module</w:t>
      </w:r>
      <w:proofErr w:type="spellEnd"/>
      <w:r w:rsidR="00153907" w:rsidRPr="0006281E">
        <w:rPr>
          <w:rFonts w:ascii="Arial" w:hAnsi="Arial" w:cs="Arial"/>
        </w:rPr>
        <w:t xml:space="preserve"> flow</w:t>
      </w:r>
      <w:r w:rsidR="00806271" w:rsidRPr="0006281E">
        <w:rPr>
          <w:rFonts w:ascii="Arial" w:hAnsi="Arial" w:cs="Arial"/>
        </w:rPr>
        <w:t>chart</w:t>
      </w:r>
      <w:bookmarkEnd w:id="61"/>
    </w:p>
    <w:p w14:paraId="14117673" w14:textId="53419211" w:rsidR="002A50A5" w:rsidRDefault="001A33E1" w:rsidP="001A33E1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C02E6F" w14:textId="54630FF9" w:rsidR="00544EC6" w:rsidRDefault="00544EC6" w:rsidP="00544EC6">
      <w:pPr>
        <w:pStyle w:val="Heading3"/>
        <w:rPr>
          <w:rFonts w:cs="Arial"/>
        </w:rPr>
      </w:pPr>
      <w:bookmarkStart w:id="62" w:name="_Toc529886417"/>
      <w:proofErr w:type="spellStart"/>
      <w:r>
        <w:rPr>
          <w:rFonts w:cs="Arial"/>
        </w:rPr>
        <w:lastRenderedPageBreak/>
        <w:t>ssi_get_register_base</w:t>
      </w:r>
      <w:bookmarkEnd w:id="62"/>
      <w:proofErr w:type="spellEnd"/>
    </w:p>
    <w:p w14:paraId="539949E6" w14:textId="1B716921" w:rsidR="00B15ED7" w:rsidRPr="00B15ED7" w:rsidRDefault="00B15ED7" w:rsidP="00B15ED7">
      <w:pPr>
        <w:pStyle w:val="ReqID"/>
      </w:pPr>
      <w:r>
        <w:t>DD_PLG_RDR_05_006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193"/>
      </w:tblGrid>
      <w:tr w:rsidR="00544EC6" w:rsidRPr="0006281E" w14:paraId="7E393B48" w14:textId="77777777" w:rsidTr="00074D53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1FC20C2D" w14:textId="77777777" w:rsidR="00544EC6" w:rsidRPr="0006281E" w:rsidRDefault="00544EC6" w:rsidP="00074D53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7259E87F" w14:textId="175C4755" w:rsidR="00544EC6" w:rsidRPr="0006281E" w:rsidRDefault="003F0BC4" w:rsidP="00074D53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 w:rsidRPr="003F0BC4">
              <w:rPr>
                <w:rFonts w:ascii="Courier New" w:hAnsi="Courier New" w:cs="Courier New"/>
                <w:szCs w:val="18"/>
              </w:rPr>
              <w:t xml:space="preserve">static volatile inline </w:t>
            </w:r>
            <w:proofErr w:type="spellStart"/>
            <w:r w:rsidRPr="003F0BC4">
              <w:rPr>
                <w:rFonts w:ascii="Courier New" w:hAnsi="Courier New" w:cs="Courier New"/>
                <w:szCs w:val="18"/>
              </w:rPr>
              <w:t>SSI_CONTROL</w:t>
            </w:r>
            <w:proofErr w:type="spellEnd"/>
            <w:r w:rsidRPr="003F0BC4">
              <w:rPr>
                <w:rFonts w:ascii="Courier New" w:hAnsi="Courier New" w:cs="Courier New"/>
                <w:szCs w:val="18"/>
              </w:rPr>
              <w:t xml:space="preserve"> *</w:t>
            </w:r>
            <w:proofErr w:type="spellStart"/>
            <w:r w:rsidRPr="003F0BC4">
              <w:rPr>
                <w:rFonts w:ascii="Courier New" w:hAnsi="Courier New" w:cs="Courier New"/>
                <w:szCs w:val="18"/>
              </w:rPr>
              <w:t>ssi_get_register_base</w:t>
            </w:r>
            <w:proofErr w:type="spellEnd"/>
            <w:r w:rsidRPr="003F0BC4">
              <w:rPr>
                <w:rFonts w:ascii="Courier New" w:hAnsi="Courier New" w:cs="Courier New"/>
                <w:szCs w:val="18"/>
              </w:rPr>
              <w:t>(</w:t>
            </w:r>
            <w:proofErr w:type="spellStart"/>
            <w:r w:rsidRPr="003F0BC4">
              <w:rPr>
                <w:rFonts w:ascii="Courier New" w:hAnsi="Courier New" w:cs="Courier New"/>
                <w:szCs w:val="18"/>
              </w:rPr>
              <w:t>SSI_MODULES</w:t>
            </w:r>
            <w:proofErr w:type="spellEnd"/>
            <w:r w:rsidRPr="003F0BC4">
              <w:rPr>
                <w:rFonts w:ascii="Courier New" w:hAnsi="Courier New" w:cs="Courier New"/>
                <w:szCs w:val="18"/>
              </w:rPr>
              <w:t xml:space="preserve"> module)</w:t>
            </w:r>
          </w:p>
        </w:tc>
      </w:tr>
      <w:tr w:rsidR="00544EC6" w:rsidRPr="0006281E" w14:paraId="1D90700D" w14:textId="77777777" w:rsidTr="00074D53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4A42FC4" w14:textId="77777777" w:rsidR="00544EC6" w:rsidRPr="0006281E" w:rsidRDefault="00544EC6" w:rsidP="00074D53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59C960B9" w14:textId="444D964B" w:rsidR="00544EC6" w:rsidRPr="00DE1B8E" w:rsidRDefault="00544EC6" w:rsidP="00074D53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6D92">
              <w:rPr>
                <w:rFonts w:ascii="Arial" w:hAnsi="Arial" w:cs="Arial"/>
                <w:color w:val="000000"/>
                <w:sz w:val="18"/>
                <w:szCs w:val="18"/>
              </w:rPr>
              <w:t xml:space="preserve">This function is to </w:t>
            </w:r>
            <w:r w:rsidR="00FF6D92" w:rsidRPr="00FF6D92">
              <w:rPr>
                <w:rFonts w:ascii="Arial" w:hAnsi="Arial" w:cs="Arial"/>
                <w:color w:val="000000"/>
                <w:szCs w:val="18"/>
              </w:rPr>
              <w:t>get base address of registers of SSI module</w:t>
            </w: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544EC6" w:rsidRPr="0006281E" w14:paraId="0665FE3E" w14:textId="77777777" w:rsidTr="00074D53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9276A34" w14:textId="77777777" w:rsidR="00544EC6" w:rsidRPr="0006281E" w:rsidRDefault="00544EC6" w:rsidP="00074D53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82231AC" w14:textId="77777777" w:rsidR="00544EC6" w:rsidRPr="0006281E" w:rsidRDefault="00544EC6" w:rsidP="00074D53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2D852BA" w14:textId="77777777" w:rsidR="00544EC6" w:rsidRPr="0006281E" w:rsidRDefault="00544EC6" w:rsidP="00074D53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FEA68BC" w14:textId="77777777" w:rsidR="00544EC6" w:rsidRPr="0006281E" w:rsidRDefault="00544EC6" w:rsidP="00074D53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3EC0D2DB" w14:textId="77777777" w:rsidR="00544EC6" w:rsidRPr="0006281E" w:rsidRDefault="00544EC6" w:rsidP="00074D53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544EC6" w:rsidRPr="0006281E" w14:paraId="24B9716F" w14:textId="77777777" w:rsidTr="00074D53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11D74C78" w14:textId="77777777" w:rsidR="00544EC6" w:rsidRPr="0006281E" w:rsidRDefault="00544EC6" w:rsidP="00074D53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0B9D5710" w14:textId="77777777" w:rsidR="00544EC6" w:rsidRPr="0006281E" w:rsidRDefault="00544EC6" w:rsidP="00074D53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SSI_MODULES</w:t>
            </w:r>
            <w:proofErr w:type="spellEnd"/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21AE85" w14:textId="77777777" w:rsidR="00544EC6" w:rsidRPr="0006281E" w:rsidRDefault="00544EC6" w:rsidP="00074D53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30F683" w14:textId="77777777" w:rsidR="00544EC6" w:rsidRPr="0006281E" w:rsidRDefault="00544EC6" w:rsidP="00074D53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11112FA" w14:textId="77777777" w:rsidR="00544EC6" w:rsidRDefault="00544EC6" w:rsidP="00074D53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</w:t>
            </w:r>
          </w:p>
          <w:p w14:paraId="3A6DE365" w14:textId="2FDD0F04" w:rsidR="006D7EB2" w:rsidRPr="0006281E" w:rsidRDefault="006D7EB2" w:rsidP="00074D53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range: [0: 9]</w:t>
            </w:r>
          </w:p>
        </w:tc>
      </w:tr>
      <w:tr w:rsidR="00544EC6" w:rsidRPr="0006281E" w14:paraId="74A2AA44" w14:textId="77777777" w:rsidTr="00074D53">
        <w:trPr>
          <w:trHeight w:val="308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9417DB2" w14:textId="77777777" w:rsidR="00544EC6" w:rsidRPr="0006281E" w:rsidRDefault="00544EC6" w:rsidP="00074D53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08015B7" w14:textId="6E054BEF" w:rsidR="00544EC6" w:rsidRPr="0006281E" w:rsidRDefault="00572810" w:rsidP="00074D53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</w:t>
            </w:r>
          </w:p>
        </w:tc>
        <w:tc>
          <w:tcPr>
            <w:tcW w:w="488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CDF7A8" w14:textId="77777777" w:rsidR="00544EC6" w:rsidRPr="0006281E" w:rsidRDefault="00544EC6" w:rsidP="00074D53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 is invalid</w:t>
            </w:r>
          </w:p>
        </w:tc>
      </w:tr>
      <w:tr w:rsidR="00544EC6" w:rsidRPr="0006281E" w14:paraId="2EF2B76A" w14:textId="77777777" w:rsidTr="00074D53">
        <w:trPr>
          <w:trHeight w:val="355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1F6AE26C" w14:textId="77777777" w:rsidR="00544EC6" w:rsidRPr="0006281E" w:rsidRDefault="00544EC6" w:rsidP="00074D53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627D1C7A" w14:textId="333669BE" w:rsidR="00544EC6" w:rsidRDefault="00572810" w:rsidP="00074D53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ssi_register_base</w:t>
            </w:r>
            <w:proofErr w:type="spellEnd"/>
            <w:r>
              <w:rPr>
                <w:rFonts w:cs="Arial"/>
                <w:szCs w:val="18"/>
              </w:rPr>
              <w:t>[module]</w:t>
            </w:r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4BA6CF4" w14:textId="43CDA309" w:rsidR="00544EC6" w:rsidRDefault="00074D53" w:rsidP="00074D53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Base address of register</w:t>
            </w:r>
          </w:p>
        </w:tc>
      </w:tr>
      <w:tr w:rsidR="00544EC6" w:rsidRPr="0006281E" w14:paraId="079427B7" w14:textId="77777777" w:rsidTr="00074D53">
        <w:trPr>
          <w:trHeight w:val="64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30733134" w14:textId="77777777" w:rsidR="00544EC6" w:rsidRPr="0006281E" w:rsidRDefault="00544EC6" w:rsidP="00074D53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4E336D9C" w14:textId="2EB4B48D" w:rsidR="00544EC6" w:rsidRPr="0006281E" w:rsidRDefault="003A45AE" w:rsidP="003A45AE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45AE">
              <w:rPr>
                <w:rFonts w:ascii="Arial" w:hAnsi="Arial" w:cs="Arial"/>
                <w:sz w:val="18"/>
                <w:szCs w:val="18"/>
              </w:rPr>
              <w:t>ssi_get_register_base</w:t>
            </w:r>
            <w:proofErr w:type="spellEnd"/>
            <w:r w:rsidR="00544EC6" w:rsidRPr="0006281E">
              <w:rPr>
                <w:rFonts w:ascii="Arial" w:hAnsi="Arial" w:cs="Arial"/>
                <w:sz w:val="18"/>
                <w:szCs w:val="18"/>
              </w:rPr>
              <w:t xml:space="preserve"> command processing:</w:t>
            </w:r>
          </w:p>
          <w:p w14:paraId="2600CBB8" w14:textId="7C774015" w:rsidR="00544EC6" w:rsidRPr="0006281E" w:rsidRDefault="00544EC6" w:rsidP="00474805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474805">
              <w:rPr>
                <w:rFonts w:ascii="Arial" w:hAnsi="Arial" w:cs="Arial"/>
                <w:sz w:val="18"/>
                <w:szCs w:val="18"/>
              </w:rPr>
              <w:t>Get the base address of registers of the current SSI module</w:t>
            </w:r>
          </w:p>
        </w:tc>
      </w:tr>
    </w:tbl>
    <w:p w14:paraId="4C55D96F" w14:textId="7A9EE4BB" w:rsidR="00B15ED7" w:rsidRDefault="00B15ED7" w:rsidP="00B15ED7">
      <w:pPr>
        <w:pStyle w:val="RefIDs"/>
      </w:pPr>
      <w:r>
        <w:t xml:space="preserve">[Covers: </w:t>
      </w:r>
      <w:r w:rsidRPr="00763ABD">
        <w:t>FD_PLG_RDR_005</w:t>
      </w:r>
      <w:r>
        <w:t>, FD_PLG_RDR_014, FD_PLG_RDR_032, FD_PLG_RDR_043]</w:t>
      </w:r>
    </w:p>
    <w:p w14:paraId="6B898777" w14:textId="77777777" w:rsidR="00544EC6" w:rsidRDefault="00544EC6" w:rsidP="001A33E1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eastAsia="Times New Roman" w:hAnsi="Arial" w:cs="Arial"/>
          <w:b/>
          <w:bCs/>
        </w:rPr>
      </w:pPr>
    </w:p>
    <w:p w14:paraId="475BF2AD" w14:textId="2EF2A9D5" w:rsidR="00F3357D" w:rsidRPr="00BC092A" w:rsidRDefault="00F3357D" w:rsidP="00F3357D">
      <w:pPr>
        <w:pStyle w:val="Caption"/>
        <w:rPr>
          <w:rFonts w:ascii="Arial" w:hAnsi="Arial" w:cs="Arial"/>
        </w:rPr>
      </w:pPr>
      <w:bookmarkStart w:id="63" w:name="_Toc529886400"/>
      <w:bookmarkStart w:id="64" w:name="_Toc534277162"/>
      <w:r w:rsidRPr="00BC092A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STYLEREF 1 \s </w:instrText>
      </w:r>
      <w:r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3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noBreakHyphen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SEQ Table \* ARABIC \s 1 </w:instrText>
      </w:r>
      <w:r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10</w:t>
      </w:r>
      <w:r>
        <w:rPr>
          <w:rFonts w:ascii="Arial" w:hAnsi="Arial" w:cs="Arial"/>
        </w:rPr>
        <w:fldChar w:fldCharType="end"/>
      </w:r>
      <w:r w:rsidRPr="00BC09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Array </w:t>
      </w:r>
      <w:proofErr w:type="spellStart"/>
      <w:r>
        <w:rPr>
          <w:rFonts w:ascii="Arial" w:hAnsi="Arial" w:cs="Arial"/>
        </w:rPr>
        <w:t>ssi_register_</w:t>
      </w:r>
      <w:proofErr w:type="gramStart"/>
      <w:r>
        <w:rPr>
          <w:rFonts w:ascii="Arial" w:hAnsi="Arial" w:cs="Arial"/>
        </w:rPr>
        <w:t>base</w:t>
      </w:r>
      <w:proofErr w:type="spellEnd"/>
      <w:r>
        <w:rPr>
          <w:rFonts w:ascii="Arial" w:hAnsi="Arial" w:cs="Arial"/>
        </w:rPr>
        <w:t>[</w:t>
      </w:r>
      <w:proofErr w:type="spellStart"/>
      <w:proofErr w:type="gramEnd"/>
      <w:r>
        <w:rPr>
          <w:rFonts w:ascii="Arial" w:hAnsi="Arial" w:cs="Arial"/>
        </w:rPr>
        <w:t>SSIMAX</w:t>
      </w:r>
      <w:proofErr w:type="spellEnd"/>
      <w:r>
        <w:rPr>
          <w:rFonts w:ascii="Arial" w:hAnsi="Arial" w:cs="Arial"/>
        </w:rPr>
        <w:t>]</w:t>
      </w:r>
      <w:bookmarkEnd w:id="63"/>
      <w:bookmarkEnd w:id="64"/>
    </w:p>
    <w:tbl>
      <w:tblPr>
        <w:tblStyle w:val="TableGrid"/>
        <w:tblW w:w="0" w:type="auto"/>
        <w:tblInd w:w="1084" w:type="dxa"/>
        <w:tblLook w:val="04A0" w:firstRow="1" w:lastRow="0" w:firstColumn="1" w:lastColumn="0" w:noHBand="0" w:noVBand="1"/>
      </w:tblPr>
      <w:tblGrid>
        <w:gridCol w:w="1611"/>
        <w:gridCol w:w="4230"/>
      </w:tblGrid>
      <w:tr w:rsidR="00F3357D" w14:paraId="21546EF0" w14:textId="77777777" w:rsidTr="00D2083F">
        <w:tc>
          <w:tcPr>
            <w:tcW w:w="1611" w:type="dxa"/>
            <w:vAlign w:val="center"/>
          </w:tcPr>
          <w:p w14:paraId="2D79AB4B" w14:textId="29B817F8" w:rsidR="00F3357D" w:rsidRDefault="00113040" w:rsidP="00D2083F">
            <w:r>
              <w:rPr>
                <w:rFonts w:ascii="Arial" w:hAnsi="Arial" w:cs="Arial"/>
                <w:b/>
              </w:rPr>
              <w:t>Index</w:t>
            </w:r>
          </w:p>
        </w:tc>
        <w:tc>
          <w:tcPr>
            <w:tcW w:w="4230" w:type="dxa"/>
            <w:vAlign w:val="center"/>
          </w:tcPr>
          <w:p w14:paraId="2FAD2AEC" w14:textId="5E4DA763" w:rsidR="00F3357D" w:rsidRDefault="001B188A" w:rsidP="00D2083F">
            <w:r>
              <w:rPr>
                <w:rFonts w:ascii="Arial" w:hAnsi="Arial" w:cs="Arial"/>
                <w:b/>
              </w:rPr>
              <w:t>Values</w:t>
            </w:r>
          </w:p>
        </w:tc>
      </w:tr>
      <w:tr w:rsidR="00AC38E1" w:rsidRPr="008D5A15" w14:paraId="3FA2F6AE" w14:textId="77777777" w:rsidTr="009672DE">
        <w:tc>
          <w:tcPr>
            <w:tcW w:w="1611" w:type="dxa"/>
            <w:vAlign w:val="center"/>
          </w:tcPr>
          <w:p w14:paraId="3F30A070" w14:textId="7F50D227" w:rsidR="00AC38E1" w:rsidRPr="008D5A15" w:rsidRDefault="00AC38E1" w:rsidP="00AC38E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SSI0</w:t>
            </w:r>
            <w:proofErr w:type="spellEnd"/>
          </w:p>
        </w:tc>
        <w:tc>
          <w:tcPr>
            <w:tcW w:w="4230" w:type="dxa"/>
          </w:tcPr>
          <w:p w14:paraId="4787CBD1" w14:textId="6B67A616" w:rsidR="00AC38E1" w:rsidRPr="008D5A15" w:rsidRDefault="00AC38E1" w:rsidP="00AC38E1">
            <w:pPr>
              <w:rPr>
                <w:rFonts w:ascii="Arial" w:hAnsi="Arial" w:cs="Arial"/>
              </w:rPr>
            </w:pPr>
            <w:proofErr w:type="spellStart"/>
            <w:r w:rsidRPr="00AC38E1">
              <w:rPr>
                <w:rFonts w:ascii="Arial" w:hAnsi="Arial" w:cs="Arial"/>
              </w:rPr>
              <w:t>XF_RCAR_REG_SSICR0</w:t>
            </w:r>
            <w:proofErr w:type="spellEnd"/>
          </w:p>
        </w:tc>
      </w:tr>
      <w:tr w:rsidR="00AC38E1" w:rsidRPr="008D5A15" w14:paraId="17B6C1AC" w14:textId="77777777" w:rsidTr="009672DE">
        <w:tc>
          <w:tcPr>
            <w:tcW w:w="1611" w:type="dxa"/>
            <w:vAlign w:val="center"/>
          </w:tcPr>
          <w:p w14:paraId="69DE3E4F" w14:textId="32C6323D" w:rsidR="00AC38E1" w:rsidRPr="008D5A15" w:rsidRDefault="00AC38E1" w:rsidP="00AC38E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SSI1</w:t>
            </w:r>
            <w:proofErr w:type="spellEnd"/>
          </w:p>
        </w:tc>
        <w:tc>
          <w:tcPr>
            <w:tcW w:w="4230" w:type="dxa"/>
          </w:tcPr>
          <w:p w14:paraId="0E095962" w14:textId="2F55D2C2" w:rsidR="00AC38E1" w:rsidRPr="008D5A15" w:rsidRDefault="00AC38E1" w:rsidP="00AC38E1">
            <w:pPr>
              <w:rPr>
                <w:rFonts w:ascii="Arial" w:hAnsi="Arial" w:cs="Arial"/>
              </w:rPr>
            </w:pPr>
            <w:proofErr w:type="spellStart"/>
            <w:r w:rsidRPr="00AC38E1">
              <w:rPr>
                <w:rFonts w:ascii="Arial" w:hAnsi="Arial" w:cs="Arial"/>
              </w:rPr>
              <w:t>XF_RCAR_REG_SSICR</w:t>
            </w:r>
            <w:r>
              <w:rPr>
                <w:rFonts w:ascii="Arial" w:hAnsi="Arial" w:cs="Arial"/>
              </w:rPr>
              <w:t>1</w:t>
            </w:r>
            <w:proofErr w:type="spellEnd"/>
          </w:p>
        </w:tc>
      </w:tr>
      <w:tr w:rsidR="00AC38E1" w:rsidRPr="008D5A15" w14:paraId="5B328DF2" w14:textId="77777777" w:rsidTr="009672DE">
        <w:tc>
          <w:tcPr>
            <w:tcW w:w="1611" w:type="dxa"/>
            <w:vAlign w:val="center"/>
          </w:tcPr>
          <w:p w14:paraId="59309862" w14:textId="79B0E4A4" w:rsidR="00AC38E1" w:rsidRPr="008D5A15" w:rsidRDefault="00AC38E1" w:rsidP="00AC38E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SSI2</w:t>
            </w:r>
            <w:proofErr w:type="spellEnd"/>
          </w:p>
        </w:tc>
        <w:tc>
          <w:tcPr>
            <w:tcW w:w="4230" w:type="dxa"/>
          </w:tcPr>
          <w:p w14:paraId="3852CA95" w14:textId="63EA9413" w:rsidR="00AC38E1" w:rsidRPr="008D5A15" w:rsidRDefault="00AC38E1" w:rsidP="00AC38E1">
            <w:pPr>
              <w:rPr>
                <w:rFonts w:ascii="Arial" w:hAnsi="Arial" w:cs="Arial"/>
              </w:rPr>
            </w:pPr>
            <w:proofErr w:type="spellStart"/>
            <w:r w:rsidRPr="00AC38E1">
              <w:rPr>
                <w:rFonts w:ascii="Arial" w:hAnsi="Arial" w:cs="Arial"/>
              </w:rPr>
              <w:t>XF_RCAR_REG_SSICR</w:t>
            </w:r>
            <w:r>
              <w:rPr>
                <w:rFonts w:ascii="Arial" w:hAnsi="Arial" w:cs="Arial"/>
              </w:rPr>
              <w:t>2</w:t>
            </w:r>
            <w:proofErr w:type="spellEnd"/>
          </w:p>
        </w:tc>
      </w:tr>
      <w:tr w:rsidR="00AC38E1" w:rsidRPr="008D5A15" w14:paraId="0EFF55F9" w14:textId="77777777" w:rsidTr="009672DE">
        <w:tc>
          <w:tcPr>
            <w:tcW w:w="1611" w:type="dxa"/>
            <w:vAlign w:val="center"/>
          </w:tcPr>
          <w:p w14:paraId="3D7C5242" w14:textId="5DCA5A82" w:rsidR="00AC38E1" w:rsidRPr="008D5A15" w:rsidRDefault="00AC38E1" w:rsidP="00AC38E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SSI3</w:t>
            </w:r>
            <w:proofErr w:type="spellEnd"/>
          </w:p>
        </w:tc>
        <w:tc>
          <w:tcPr>
            <w:tcW w:w="4230" w:type="dxa"/>
          </w:tcPr>
          <w:p w14:paraId="656C838B" w14:textId="54EBAF7A" w:rsidR="00AC38E1" w:rsidRPr="008D5A15" w:rsidRDefault="00AC38E1" w:rsidP="00AC38E1">
            <w:pPr>
              <w:rPr>
                <w:rFonts w:ascii="Arial" w:hAnsi="Arial" w:cs="Arial"/>
              </w:rPr>
            </w:pPr>
            <w:proofErr w:type="spellStart"/>
            <w:r w:rsidRPr="00AC38E1">
              <w:rPr>
                <w:rFonts w:ascii="Arial" w:hAnsi="Arial" w:cs="Arial"/>
              </w:rPr>
              <w:t>XF_RCAR_REG_SSICR</w:t>
            </w:r>
            <w:r>
              <w:rPr>
                <w:rFonts w:ascii="Arial" w:hAnsi="Arial" w:cs="Arial"/>
              </w:rPr>
              <w:t>3</w:t>
            </w:r>
            <w:proofErr w:type="spellEnd"/>
          </w:p>
        </w:tc>
      </w:tr>
      <w:tr w:rsidR="00AC38E1" w:rsidRPr="008D5A15" w14:paraId="1964535F" w14:textId="77777777" w:rsidTr="009672DE">
        <w:tc>
          <w:tcPr>
            <w:tcW w:w="1611" w:type="dxa"/>
            <w:vAlign w:val="center"/>
          </w:tcPr>
          <w:p w14:paraId="7491E933" w14:textId="52BB9A83" w:rsidR="00AC38E1" w:rsidRPr="008D5A15" w:rsidRDefault="00AC38E1" w:rsidP="00AC38E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SSI4</w:t>
            </w:r>
            <w:proofErr w:type="spellEnd"/>
          </w:p>
        </w:tc>
        <w:tc>
          <w:tcPr>
            <w:tcW w:w="4230" w:type="dxa"/>
          </w:tcPr>
          <w:p w14:paraId="1CAC4F21" w14:textId="52EA14DA" w:rsidR="00AC38E1" w:rsidRPr="008D5A15" w:rsidRDefault="00AC38E1" w:rsidP="00AC38E1">
            <w:pPr>
              <w:rPr>
                <w:rFonts w:ascii="Arial" w:hAnsi="Arial" w:cs="Arial"/>
              </w:rPr>
            </w:pPr>
            <w:proofErr w:type="spellStart"/>
            <w:r w:rsidRPr="00AC38E1">
              <w:rPr>
                <w:rFonts w:ascii="Arial" w:hAnsi="Arial" w:cs="Arial"/>
              </w:rPr>
              <w:t>XF_RCAR_REG_SSICR</w:t>
            </w:r>
            <w:r>
              <w:rPr>
                <w:rFonts w:ascii="Arial" w:hAnsi="Arial" w:cs="Arial"/>
              </w:rPr>
              <w:t>4</w:t>
            </w:r>
            <w:proofErr w:type="spellEnd"/>
          </w:p>
        </w:tc>
      </w:tr>
      <w:tr w:rsidR="00AC38E1" w:rsidRPr="008D5A15" w14:paraId="580FA023" w14:textId="77777777" w:rsidTr="009672DE">
        <w:tc>
          <w:tcPr>
            <w:tcW w:w="1611" w:type="dxa"/>
            <w:vAlign w:val="center"/>
          </w:tcPr>
          <w:p w14:paraId="38DF27B2" w14:textId="2737C375" w:rsidR="00AC38E1" w:rsidRDefault="00AC38E1" w:rsidP="00AC38E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SSI5</w:t>
            </w:r>
            <w:proofErr w:type="spellEnd"/>
          </w:p>
        </w:tc>
        <w:tc>
          <w:tcPr>
            <w:tcW w:w="4230" w:type="dxa"/>
          </w:tcPr>
          <w:p w14:paraId="6402BCBE" w14:textId="115C4188" w:rsidR="00AC38E1" w:rsidRPr="008D5A15" w:rsidRDefault="00AC38E1" w:rsidP="00AC38E1">
            <w:pPr>
              <w:rPr>
                <w:rFonts w:ascii="Arial" w:hAnsi="Arial" w:cs="Arial"/>
              </w:rPr>
            </w:pPr>
            <w:proofErr w:type="spellStart"/>
            <w:r w:rsidRPr="00AC38E1">
              <w:rPr>
                <w:rFonts w:ascii="Arial" w:hAnsi="Arial" w:cs="Arial"/>
              </w:rPr>
              <w:t>XF_RCAR_REG_SSICR</w:t>
            </w:r>
            <w:r>
              <w:rPr>
                <w:rFonts w:ascii="Arial" w:hAnsi="Arial" w:cs="Arial"/>
              </w:rPr>
              <w:t>5</w:t>
            </w:r>
            <w:proofErr w:type="spellEnd"/>
          </w:p>
        </w:tc>
      </w:tr>
      <w:tr w:rsidR="00AC38E1" w:rsidRPr="008D5A15" w14:paraId="46D0515D" w14:textId="77777777" w:rsidTr="009672DE">
        <w:tc>
          <w:tcPr>
            <w:tcW w:w="1611" w:type="dxa"/>
            <w:vAlign w:val="center"/>
          </w:tcPr>
          <w:p w14:paraId="6A7F33C2" w14:textId="691B9CE7" w:rsidR="00AC38E1" w:rsidRDefault="00AC38E1" w:rsidP="00AC38E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SSI6</w:t>
            </w:r>
            <w:proofErr w:type="spellEnd"/>
          </w:p>
        </w:tc>
        <w:tc>
          <w:tcPr>
            <w:tcW w:w="4230" w:type="dxa"/>
          </w:tcPr>
          <w:p w14:paraId="2CF17989" w14:textId="1F0C54F2" w:rsidR="00AC38E1" w:rsidRPr="008D5A15" w:rsidRDefault="00AC38E1" w:rsidP="00AC38E1">
            <w:pPr>
              <w:rPr>
                <w:rFonts w:ascii="Arial" w:hAnsi="Arial" w:cs="Arial"/>
              </w:rPr>
            </w:pPr>
            <w:proofErr w:type="spellStart"/>
            <w:r w:rsidRPr="00AC38E1">
              <w:rPr>
                <w:rFonts w:ascii="Arial" w:hAnsi="Arial" w:cs="Arial"/>
              </w:rPr>
              <w:t>XF_RCAR_REG_SSICR</w:t>
            </w:r>
            <w:r>
              <w:rPr>
                <w:rFonts w:ascii="Arial" w:hAnsi="Arial" w:cs="Arial"/>
              </w:rPr>
              <w:t>6</w:t>
            </w:r>
            <w:proofErr w:type="spellEnd"/>
          </w:p>
        </w:tc>
      </w:tr>
      <w:tr w:rsidR="00AC38E1" w:rsidRPr="008D5A15" w14:paraId="3D3BCBE4" w14:textId="77777777" w:rsidTr="009672DE">
        <w:tc>
          <w:tcPr>
            <w:tcW w:w="1611" w:type="dxa"/>
            <w:vAlign w:val="center"/>
          </w:tcPr>
          <w:p w14:paraId="66E8703F" w14:textId="0A41F521" w:rsidR="00AC38E1" w:rsidRDefault="00AC38E1" w:rsidP="00AC38E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SSI7</w:t>
            </w:r>
            <w:proofErr w:type="spellEnd"/>
          </w:p>
        </w:tc>
        <w:tc>
          <w:tcPr>
            <w:tcW w:w="4230" w:type="dxa"/>
          </w:tcPr>
          <w:p w14:paraId="7E271ACB" w14:textId="66B1C377" w:rsidR="00AC38E1" w:rsidRDefault="00AC38E1" w:rsidP="00AC38E1">
            <w:pPr>
              <w:rPr>
                <w:rFonts w:ascii="Arial" w:hAnsi="Arial" w:cs="Arial"/>
              </w:rPr>
            </w:pPr>
            <w:proofErr w:type="spellStart"/>
            <w:r w:rsidRPr="00AC38E1">
              <w:rPr>
                <w:rFonts w:ascii="Arial" w:hAnsi="Arial" w:cs="Arial"/>
              </w:rPr>
              <w:t>XF_RCAR_REG_SSICR</w:t>
            </w:r>
            <w:r>
              <w:rPr>
                <w:rFonts w:ascii="Arial" w:hAnsi="Arial" w:cs="Arial"/>
              </w:rPr>
              <w:t>7</w:t>
            </w:r>
            <w:proofErr w:type="spellEnd"/>
          </w:p>
        </w:tc>
      </w:tr>
      <w:tr w:rsidR="00AC38E1" w:rsidRPr="008D5A15" w14:paraId="62BCBC42" w14:textId="77777777" w:rsidTr="009672DE">
        <w:tc>
          <w:tcPr>
            <w:tcW w:w="1611" w:type="dxa"/>
            <w:vAlign w:val="center"/>
          </w:tcPr>
          <w:p w14:paraId="3A09C444" w14:textId="1F65B0A8" w:rsidR="00AC38E1" w:rsidRDefault="00AC38E1" w:rsidP="00AC38E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SSI8</w:t>
            </w:r>
            <w:proofErr w:type="spellEnd"/>
          </w:p>
        </w:tc>
        <w:tc>
          <w:tcPr>
            <w:tcW w:w="4230" w:type="dxa"/>
          </w:tcPr>
          <w:p w14:paraId="23BB47C3" w14:textId="60C91A6A" w:rsidR="00AC38E1" w:rsidRDefault="00AC38E1" w:rsidP="00AC38E1">
            <w:pPr>
              <w:rPr>
                <w:rFonts w:ascii="Arial" w:hAnsi="Arial" w:cs="Arial"/>
              </w:rPr>
            </w:pPr>
            <w:proofErr w:type="spellStart"/>
            <w:r w:rsidRPr="00AC38E1">
              <w:rPr>
                <w:rFonts w:ascii="Arial" w:hAnsi="Arial" w:cs="Arial"/>
              </w:rPr>
              <w:t>XF_RCAR_REG_SSICR</w:t>
            </w:r>
            <w:r>
              <w:rPr>
                <w:rFonts w:ascii="Arial" w:hAnsi="Arial" w:cs="Arial"/>
              </w:rPr>
              <w:t>8</w:t>
            </w:r>
            <w:proofErr w:type="spellEnd"/>
          </w:p>
        </w:tc>
      </w:tr>
      <w:tr w:rsidR="00AC38E1" w:rsidRPr="008D5A15" w14:paraId="7083C5A3" w14:textId="77777777" w:rsidTr="009672DE">
        <w:tc>
          <w:tcPr>
            <w:tcW w:w="1611" w:type="dxa"/>
            <w:vAlign w:val="center"/>
          </w:tcPr>
          <w:p w14:paraId="7D8F278F" w14:textId="1B36E351" w:rsidR="00AC38E1" w:rsidRDefault="00AC38E1" w:rsidP="00AC38E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SSI9</w:t>
            </w:r>
            <w:proofErr w:type="spellEnd"/>
          </w:p>
        </w:tc>
        <w:tc>
          <w:tcPr>
            <w:tcW w:w="4230" w:type="dxa"/>
          </w:tcPr>
          <w:p w14:paraId="77ED9541" w14:textId="15D18F43" w:rsidR="00AC38E1" w:rsidRDefault="00AC38E1" w:rsidP="00AC38E1">
            <w:pPr>
              <w:rPr>
                <w:rFonts w:ascii="Arial" w:hAnsi="Arial" w:cs="Arial"/>
              </w:rPr>
            </w:pPr>
            <w:proofErr w:type="spellStart"/>
            <w:r w:rsidRPr="00AC38E1">
              <w:rPr>
                <w:rFonts w:ascii="Arial" w:hAnsi="Arial" w:cs="Arial"/>
              </w:rPr>
              <w:t>XF_RCAR_REG_SSICR</w:t>
            </w:r>
            <w:r>
              <w:rPr>
                <w:rFonts w:ascii="Arial" w:hAnsi="Arial" w:cs="Arial"/>
              </w:rPr>
              <w:t>9</w:t>
            </w:r>
            <w:proofErr w:type="spellEnd"/>
          </w:p>
        </w:tc>
      </w:tr>
    </w:tbl>
    <w:p w14:paraId="77F15B0F" w14:textId="446D36A8" w:rsidR="003A45AE" w:rsidRDefault="00890D98" w:rsidP="001A33E1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[Note]: The Values column of Table 3-9 are macros for registers defined in </w:t>
      </w:r>
      <w:proofErr w:type="spellStart"/>
      <w:r>
        <w:rPr>
          <w:rFonts w:ascii="Arial" w:eastAsia="Times New Roman" w:hAnsi="Arial" w:cs="Arial"/>
          <w:bCs/>
        </w:rPr>
        <w:t>xf-register.h</w:t>
      </w:r>
      <w:proofErr w:type="spellEnd"/>
    </w:p>
    <w:p w14:paraId="6D9F72B3" w14:textId="77777777" w:rsidR="003253E0" w:rsidRDefault="003253E0" w:rsidP="001A33E1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eastAsia="Times New Roman" w:hAnsi="Arial" w:cs="Arial"/>
          <w:bCs/>
        </w:rPr>
      </w:pPr>
    </w:p>
    <w:p w14:paraId="190027A7" w14:textId="6B09EE8E" w:rsidR="003253E0" w:rsidRPr="00890D98" w:rsidRDefault="003253E0" w:rsidP="001A33E1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  <w:noProof/>
        </w:rPr>
        <w:lastRenderedPageBreak/>
        <w:drawing>
          <wp:inline distT="0" distB="0" distL="0" distR="0" wp14:anchorId="7711B53E" wp14:editId="05623884">
            <wp:extent cx="6193155" cy="4926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i_get_register_bas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2E0C" w14:textId="01E26115" w:rsidR="003A45AE" w:rsidRPr="003253E0" w:rsidRDefault="003253E0" w:rsidP="003253E0">
      <w:pPr>
        <w:pStyle w:val="Caption"/>
        <w:jc w:val="center"/>
        <w:rPr>
          <w:rFonts w:ascii="Arial" w:hAnsi="Arial" w:cs="Arial"/>
          <w:b w:val="0"/>
          <w:bCs w:val="0"/>
        </w:rPr>
      </w:pPr>
      <w:bookmarkStart w:id="65" w:name="_Toc529886384"/>
      <w:r w:rsidRPr="003253E0">
        <w:rPr>
          <w:rFonts w:ascii="Arial" w:hAnsi="Arial" w:cs="Arial"/>
        </w:rPr>
        <w:t xml:space="preserve">Figure </w:t>
      </w:r>
      <w:r w:rsidR="00AD62C7">
        <w:rPr>
          <w:rFonts w:ascii="Arial" w:hAnsi="Arial" w:cs="Arial"/>
        </w:rPr>
        <w:fldChar w:fldCharType="begin"/>
      </w:r>
      <w:r w:rsidR="00AD62C7">
        <w:rPr>
          <w:rFonts w:ascii="Arial" w:hAnsi="Arial" w:cs="Arial"/>
        </w:rPr>
        <w:instrText xml:space="preserve"> STYLEREF 1 \s </w:instrText>
      </w:r>
      <w:r w:rsidR="00AD62C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3</w:t>
      </w:r>
      <w:r w:rsidR="00AD62C7">
        <w:rPr>
          <w:rFonts w:ascii="Arial" w:hAnsi="Arial" w:cs="Arial"/>
        </w:rPr>
        <w:fldChar w:fldCharType="end"/>
      </w:r>
      <w:r w:rsidR="00AD62C7">
        <w:rPr>
          <w:rFonts w:ascii="Arial" w:hAnsi="Arial" w:cs="Arial"/>
        </w:rPr>
        <w:noBreakHyphen/>
      </w:r>
      <w:r w:rsidR="00AD62C7">
        <w:rPr>
          <w:rFonts w:ascii="Arial" w:hAnsi="Arial" w:cs="Arial"/>
        </w:rPr>
        <w:fldChar w:fldCharType="begin"/>
      </w:r>
      <w:r w:rsidR="00AD62C7">
        <w:rPr>
          <w:rFonts w:ascii="Arial" w:hAnsi="Arial" w:cs="Arial"/>
        </w:rPr>
        <w:instrText xml:space="preserve"> SEQ Figure \* ARABIC \s 1 </w:instrText>
      </w:r>
      <w:r w:rsidR="00AD62C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6</w:t>
      </w:r>
      <w:r w:rsidR="00AD62C7">
        <w:rPr>
          <w:rFonts w:ascii="Arial" w:hAnsi="Arial" w:cs="Arial"/>
        </w:rPr>
        <w:fldChar w:fldCharType="end"/>
      </w:r>
      <w:r w:rsidRPr="003253E0">
        <w:rPr>
          <w:rFonts w:ascii="Arial" w:hAnsi="Arial" w:cs="Arial"/>
          <w:noProof/>
        </w:rPr>
        <w:t xml:space="preserve"> ssi_get_register_base flowchart</w:t>
      </w:r>
      <w:bookmarkEnd w:id="65"/>
      <w:r w:rsidR="003A45AE" w:rsidRPr="003253E0">
        <w:rPr>
          <w:rFonts w:ascii="Arial" w:hAnsi="Arial" w:cs="Arial"/>
          <w:b w:val="0"/>
          <w:bCs w:val="0"/>
        </w:rPr>
        <w:br w:type="page"/>
      </w:r>
    </w:p>
    <w:p w14:paraId="59701301" w14:textId="7A46BDB0" w:rsidR="00362C04" w:rsidRDefault="00362C04" w:rsidP="00362C04">
      <w:pPr>
        <w:pStyle w:val="Heading3"/>
        <w:rPr>
          <w:rFonts w:cs="Arial"/>
        </w:rPr>
      </w:pPr>
      <w:bookmarkStart w:id="66" w:name="_Toc529886418"/>
      <w:proofErr w:type="spellStart"/>
      <w:r w:rsidRPr="00362C04">
        <w:rPr>
          <w:rFonts w:cs="Arial"/>
        </w:rPr>
        <w:lastRenderedPageBreak/>
        <w:t>ssi_master_get</w:t>
      </w:r>
      <w:bookmarkEnd w:id="66"/>
      <w:proofErr w:type="spellEnd"/>
    </w:p>
    <w:p w14:paraId="194065E9" w14:textId="5B675178" w:rsidR="00B15ED7" w:rsidRPr="00B15ED7" w:rsidRDefault="00B15ED7" w:rsidP="00B15ED7">
      <w:pPr>
        <w:pStyle w:val="ReqID"/>
      </w:pPr>
      <w:r>
        <w:t>DD_PLG_RDR_05_007</w:t>
      </w:r>
    </w:p>
    <w:tbl>
      <w:tblPr>
        <w:tblW w:w="97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417"/>
      </w:tblGrid>
      <w:tr w:rsidR="00362C04" w:rsidRPr="0006281E" w14:paraId="462AAE3C" w14:textId="77777777" w:rsidTr="00D2083F">
        <w:trPr>
          <w:trHeight w:val="326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B95E627" w14:textId="77777777" w:rsidR="00362C04" w:rsidRPr="0006281E" w:rsidRDefault="00362C04" w:rsidP="00D2083F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588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00AB4961" w14:textId="2D3B6661" w:rsidR="00362C04" w:rsidRPr="0006281E" w:rsidRDefault="00CC054C" w:rsidP="00D2083F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proofErr w:type="spellStart"/>
            <w:r w:rsidRPr="00CC054C">
              <w:rPr>
                <w:rFonts w:ascii="Courier New" w:hAnsi="Courier New" w:cs="Courier New"/>
                <w:szCs w:val="18"/>
              </w:rPr>
              <w:t>SSI_MODULES</w:t>
            </w:r>
            <w:proofErr w:type="spellEnd"/>
            <w:r w:rsidRPr="00CC054C">
              <w:rPr>
                <w:rFonts w:ascii="Courier New" w:hAnsi="Courier New" w:cs="Courier New"/>
                <w:szCs w:val="18"/>
              </w:rPr>
              <w:t xml:space="preserve"> </w:t>
            </w:r>
            <w:proofErr w:type="spellStart"/>
            <w:r w:rsidRPr="00CC054C">
              <w:rPr>
                <w:rFonts w:ascii="Courier New" w:hAnsi="Courier New" w:cs="Courier New"/>
                <w:szCs w:val="18"/>
              </w:rPr>
              <w:t>ssi_master_get</w:t>
            </w:r>
            <w:proofErr w:type="spellEnd"/>
            <w:r w:rsidRPr="00CC054C">
              <w:rPr>
                <w:rFonts w:ascii="Courier New" w:hAnsi="Courier New" w:cs="Courier New"/>
                <w:szCs w:val="18"/>
              </w:rPr>
              <w:t>(</w:t>
            </w:r>
            <w:proofErr w:type="spellStart"/>
            <w:r w:rsidRPr="00CC054C">
              <w:rPr>
                <w:rFonts w:ascii="Courier New" w:hAnsi="Courier New" w:cs="Courier New"/>
                <w:szCs w:val="18"/>
              </w:rPr>
              <w:t>const</w:t>
            </w:r>
            <w:proofErr w:type="spellEnd"/>
            <w:r w:rsidRPr="00CC054C">
              <w:rPr>
                <w:rFonts w:ascii="Courier New" w:hAnsi="Courier New" w:cs="Courier New"/>
                <w:szCs w:val="18"/>
              </w:rPr>
              <w:t xml:space="preserve"> </w:t>
            </w:r>
            <w:proofErr w:type="spellStart"/>
            <w:r w:rsidRPr="00CC054C">
              <w:rPr>
                <w:rFonts w:ascii="Courier New" w:hAnsi="Courier New" w:cs="Courier New"/>
                <w:szCs w:val="18"/>
              </w:rPr>
              <w:t>SSI_MODULES</w:t>
            </w:r>
            <w:proofErr w:type="spellEnd"/>
            <w:r w:rsidRPr="00CC054C">
              <w:rPr>
                <w:rFonts w:ascii="Courier New" w:hAnsi="Courier New" w:cs="Courier New"/>
                <w:szCs w:val="18"/>
              </w:rPr>
              <w:t xml:space="preserve"> module)</w:t>
            </w:r>
          </w:p>
        </w:tc>
      </w:tr>
      <w:tr w:rsidR="00362C04" w:rsidRPr="0006281E" w14:paraId="026553D2" w14:textId="77777777" w:rsidTr="00D2083F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6E6AFCC7" w14:textId="77777777" w:rsidR="00362C04" w:rsidRPr="0006281E" w:rsidRDefault="00362C04" w:rsidP="00D2083F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588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19704074" w14:textId="77777777" w:rsidR="00362C04" w:rsidRPr="007C5BFF" w:rsidRDefault="00362C04" w:rsidP="00D2083F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7C5BF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This function is to get the </w:t>
            </w:r>
            <w:proofErr w:type="spellStart"/>
            <w:r w:rsidRPr="007C5BF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PCM</w:t>
            </w:r>
            <w:proofErr w:type="spellEnd"/>
            <w:r w:rsidRPr="007C5BF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width based on values stored in bits 21 to 19 of Control Register </w:t>
            </w:r>
            <w:proofErr w:type="spellStart"/>
            <w:r w:rsidRPr="007C5BF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SSICR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.</w:t>
            </w:r>
          </w:p>
        </w:tc>
      </w:tr>
      <w:tr w:rsidR="00362C04" w:rsidRPr="0006281E" w14:paraId="4851A25D" w14:textId="77777777" w:rsidTr="00D2083F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044D632E" w14:textId="77777777" w:rsidR="00362C04" w:rsidRPr="0006281E" w:rsidRDefault="00362C04" w:rsidP="00D2083F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7E27E8F" w14:textId="77777777" w:rsidR="00362C04" w:rsidRPr="0006281E" w:rsidRDefault="00362C04" w:rsidP="00D2083F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71DE9D0" w14:textId="77777777" w:rsidR="00362C04" w:rsidRPr="0006281E" w:rsidRDefault="00362C04" w:rsidP="00D2083F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19FB229" w14:textId="77777777" w:rsidR="00362C04" w:rsidRPr="0006281E" w:rsidRDefault="00362C04" w:rsidP="00D2083F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368285BE" w14:textId="77777777" w:rsidR="00362C04" w:rsidRPr="0006281E" w:rsidRDefault="00362C04" w:rsidP="00D2083F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362C04" w:rsidRPr="0006281E" w14:paraId="346DE5F1" w14:textId="77777777" w:rsidTr="00D2083F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ECEA98A" w14:textId="77777777" w:rsidR="00362C04" w:rsidRPr="0006281E" w:rsidRDefault="00362C04" w:rsidP="00D2083F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94B1894" w14:textId="69A0233A" w:rsidR="00362C04" w:rsidRPr="0006281E" w:rsidRDefault="000663F1" w:rsidP="00D2083F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const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 w:rsidR="00362C04">
              <w:rPr>
                <w:rFonts w:cs="Arial"/>
                <w:szCs w:val="18"/>
              </w:rPr>
              <w:t>SSI_MODULE</w:t>
            </w:r>
            <w:proofErr w:type="spellEnd"/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D2F0" w14:textId="77777777" w:rsidR="00362C04" w:rsidRPr="0006281E" w:rsidRDefault="00362C04" w:rsidP="00D2083F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0D9E" w14:textId="77777777" w:rsidR="00362C04" w:rsidRPr="0006281E" w:rsidRDefault="00362C04" w:rsidP="00D2083F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95E132" w14:textId="77777777" w:rsidR="00362C04" w:rsidRDefault="00362C04" w:rsidP="00D2083F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</w:t>
            </w:r>
          </w:p>
          <w:p w14:paraId="08C6245E" w14:textId="34E9B1AE" w:rsidR="006D7EB2" w:rsidRPr="0006281E" w:rsidRDefault="006D7EB2" w:rsidP="00D2083F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range: [0: 9]</w:t>
            </w:r>
          </w:p>
        </w:tc>
      </w:tr>
      <w:tr w:rsidR="00362C04" w:rsidRPr="0006281E" w14:paraId="05EF0049" w14:textId="77777777" w:rsidTr="00D2083F">
        <w:trPr>
          <w:trHeight w:val="353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71B2670" w14:textId="77777777" w:rsidR="00362C04" w:rsidRPr="0006281E" w:rsidRDefault="00362C04" w:rsidP="00D2083F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  <w:left w:val="double" w:sz="4" w:space="0" w:color="auto"/>
              <w:right w:val="single" w:sz="4" w:space="0" w:color="auto"/>
            </w:tcBorders>
          </w:tcPr>
          <w:p w14:paraId="679E995C" w14:textId="63068D9A" w:rsidR="00362C04" w:rsidRPr="0006281E" w:rsidRDefault="00C976CA" w:rsidP="00D2083F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ssi_master</w:t>
            </w:r>
            <w:proofErr w:type="spellEnd"/>
          </w:p>
        </w:tc>
        <w:tc>
          <w:tcPr>
            <w:tcW w:w="5106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4A6E563B" w14:textId="0BF72967" w:rsidR="00362C04" w:rsidRPr="0006281E" w:rsidRDefault="00165B53" w:rsidP="00D2083F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Master SSI module</w:t>
            </w:r>
          </w:p>
        </w:tc>
      </w:tr>
      <w:tr w:rsidR="00362C04" w:rsidRPr="0006281E" w14:paraId="1709C99C" w14:textId="77777777" w:rsidTr="00D2083F">
        <w:trPr>
          <w:trHeight w:val="650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3CEAA4BF" w14:textId="77777777" w:rsidR="00362C04" w:rsidRPr="0006281E" w:rsidRDefault="00362C04" w:rsidP="00D2083F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588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10BEFE05" w14:textId="5C093A2C" w:rsidR="00362C04" w:rsidRPr="0006281E" w:rsidRDefault="00E70862" w:rsidP="00E70862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70862">
              <w:rPr>
                <w:rFonts w:ascii="Arial" w:hAnsi="Arial" w:cs="Arial"/>
                <w:sz w:val="18"/>
                <w:szCs w:val="18"/>
              </w:rPr>
              <w:t>ssi_master_get</w:t>
            </w:r>
            <w:proofErr w:type="spellEnd"/>
            <w:r w:rsidR="00362C04" w:rsidRPr="008612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62C04" w:rsidRPr="0006281E">
              <w:rPr>
                <w:rFonts w:ascii="Arial" w:hAnsi="Arial" w:cs="Arial"/>
                <w:sz w:val="18"/>
                <w:szCs w:val="18"/>
              </w:rPr>
              <w:t>command processing:</w:t>
            </w:r>
          </w:p>
          <w:p w14:paraId="0A23B600" w14:textId="77777777" w:rsidR="00362C04" w:rsidRPr="0006281E" w:rsidRDefault="00362C04" w:rsidP="00D2083F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Get master module based on current SSI module</w:t>
            </w:r>
          </w:p>
        </w:tc>
      </w:tr>
    </w:tbl>
    <w:p w14:paraId="1F50B8FD" w14:textId="77777777" w:rsidR="00B15ED7" w:rsidRDefault="00B15ED7" w:rsidP="00B15ED7">
      <w:pPr>
        <w:pStyle w:val="RefIDs"/>
      </w:pPr>
      <w:r>
        <w:t xml:space="preserve">[Covers: </w:t>
      </w:r>
      <w:r w:rsidRPr="00763ABD">
        <w:t>FD_PLG_RDR_005</w:t>
      </w:r>
      <w:r>
        <w:t>, FD_PLG_RDR_014, FD_PLG_RDR_032, FD_PLG_RDR_043]</w:t>
      </w:r>
    </w:p>
    <w:p w14:paraId="50B9E78F" w14:textId="77777777" w:rsidR="003A45AE" w:rsidRDefault="003A45AE" w:rsidP="001A33E1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eastAsia="Times New Roman" w:hAnsi="Arial" w:cs="Arial"/>
          <w:b/>
          <w:bCs/>
        </w:rPr>
      </w:pPr>
    </w:p>
    <w:p w14:paraId="0C0BCB99" w14:textId="58272005" w:rsidR="00AD62C7" w:rsidRDefault="00AD62C7" w:rsidP="00AD62C7">
      <w:pPr>
        <w:overflowPunct/>
        <w:autoSpaceDE/>
        <w:autoSpaceDN/>
        <w:adjustRightInd/>
        <w:spacing w:after="0" w:line="240" w:lineRule="auto"/>
        <w:jc w:val="center"/>
        <w:textAlignment w:val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  <w:noProof/>
        </w:rPr>
        <w:drawing>
          <wp:inline distT="0" distB="0" distL="0" distR="0" wp14:anchorId="700451EE" wp14:editId="2C148A2D">
            <wp:extent cx="5911090" cy="61735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si_master_ge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600" cy="61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35C7" w14:textId="1E9D3A30" w:rsidR="00DF4762" w:rsidRDefault="00AD62C7" w:rsidP="00EA57D4">
      <w:pPr>
        <w:pStyle w:val="Caption"/>
        <w:jc w:val="center"/>
        <w:rPr>
          <w:rFonts w:ascii="Arial" w:hAnsi="Arial" w:cs="Arial"/>
          <w:b w:val="0"/>
          <w:bCs w:val="0"/>
          <w:noProof/>
        </w:rPr>
      </w:pPr>
      <w:bookmarkStart w:id="67" w:name="_Toc529886385"/>
      <w:r w:rsidRPr="00AD62C7">
        <w:rPr>
          <w:rFonts w:ascii="Arial" w:hAnsi="Arial" w:cs="Arial"/>
        </w:rPr>
        <w:t xml:space="preserve">Figure </w:t>
      </w:r>
      <w:r w:rsidRPr="00AD62C7">
        <w:rPr>
          <w:rFonts w:ascii="Arial" w:hAnsi="Arial" w:cs="Arial"/>
        </w:rPr>
        <w:fldChar w:fldCharType="begin"/>
      </w:r>
      <w:r w:rsidRPr="00AD62C7">
        <w:rPr>
          <w:rFonts w:ascii="Arial" w:hAnsi="Arial" w:cs="Arial"/>
        </w:rPr>
        <w:instrText xml:space="preserve"> STYLEREF 1 \s </w:instrText>
      </w:r>
      <w:r w:rsidRPr="00AD62C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3</w:t>
      </w:r>
      <w:r w:rsidRPr="00AD62C7">
        <w:rPr>
          <w:rFonts w:ascii="Arial" w:hAnsi="Arial" w:cs="Arial"/>
        </w:rPr>
        <w:fldChar w:fldCharType="end"/>
      </w:r>
      <w:r w:rsidRPr="00AD62C7">
        <w:rPr>
          <w:rFonts w:ascii="Arial" w:hAnsi="Arial" w:cs="Arial"/>
        </w:rPr>
        <w:noBreakHyphen/>
      </w:r>
      <w:r w:rsidRPr="00AD62C7">
        <w:rPr>
          <w:rFonts w:ascii="Arial" w:hAnsi="Arial" w:cs="Arial"/>
        </w:rPr>
        <w:fldChar w:fldCharType="begin"/>
      </w:r>
      <w:r w:rsidRPr="00AD62C7">
        <w:rPr>
          <w:rFonts w:ascii="Arial" w:hAnsi="Arial" w:cs="Arial"/>
        </w:rPr>
        <w:instrText xml:space="preserve"> SEQ Figure \* ARABIC \s 1 </w:instrText>
      </w:r>
      <w:r w:rsidRPr="00AD62C7">
        <w:rPr>
          <w:rFonts w:ascii="Arial" w:hAnsi="Arial" w:cs="Arial"/>
        </w:rPr>
        <w:fldChar w:fldCharType="separate"/>
      </w:r>
      <w:r w:rsidR="006D7EB2">
        <w:rPr>
          <w:rFonts w:ascii="Arial" w:hAnsi="Arial" w:cs="Arial"/>
          <w:noProof/>
        </w:rPr>
        <w:t>7</w:t>
      </w:r>
      <w:r w:rsidRPr="00AD62C7">
        <w:rPr>
          <w:rFonts w:ascii="Arial" w:hAnsi="Arial" w:cs="Arial"/>
        </w:rPr>
        <w:fldChar w:fldCharType="end"/>
      </w:r>
      <w:r w:rsidRPr="00AD62C7">
        <w:rPr>
          <w:rFonts w:ascii="Arial" w:hAnsi="Arial" w:cs="Arial"/>
          <w:noProof/>
        </w:rPr>
        <w:t xml:space="preserve"> ssi_master_get flowchart</w:t>
      </w:r>
      <w:bookmarkEnd w:id="67"/>
      <w:r w:rsidR="00DF4762">
        <w:rPr>
          <w:rFonts w:ascii="Arial" w:hAnsi="Arial" w:cs="Arial"/>
          <w:noProof/>
        </w:rPr>
        <w:br w:type="page"/>
      </w:r>
    </w:p>
    <w:p w14:paraId="5F659461" w14:textId="5705BD4A" w:rsidR="00D87FCF" w:rsidRDefault="00D87FCF" w:rsidP="00D87FCF">
      <w:pPr>
        <w:pStyle w:val="Heading1"/>
        <w:rPr>
          <w:rFonts w:ascii="Arial" w:hAnsi="Arial" w:cs="Arial"/>
        </w:rPr>
      </w:pPr>
      <w:bookmarkStart w:id="68" w:name="_Toc529886419"/>
      <w:r w:rsidRPr="0006281E">
        <w:rPr>
          <w:rFonts w:ascii="Arial" w:hAnsi="Arial" w:cs="Arial"/>
        </w:rPr>
        <w:lastRenderedPageBreak/>
        <w:t xml:space="preserve">Revision </w:t>
      </w:r>
      <w:r w:rsidR="00B63FB4" w:rsidRPr="0006281E">
        <w:rPr>
          <w:rFonts w:ascii="Arial" w:hAnsi="Arial" w:cs="Arial"/>
        </w:rPr>
        <w:t>history</w:t>
      </w:r>
      <w:bookmarkEnd w:id="68"/>
    </w:p>
    <w:p w14:paraId="470A404A" w14:textId="77777777" w:rsidR="00274F33" w:rsidRPr="00274F33" w:rsidRDefault="00274F33" w:rsidP="00274F33"/>
    <w:tbl>
      <w:tblPr>
        <w:tblStyle w:val="TableGrid"/>
        <w:tblW w:w="8526" w:type="dxa"/>
        <w:jc w:val="center"/>
        <w:tblLook w:val="04A0" w:firstRow="1" w:lastRow="0" w:firstColumn="1" w:lastColumn="0" w:noHBand="0" w:noVBand="1"/>
      </w:tblPr>
      <w:tblGrid>
        <w:gridCol w:w="951"/>
        <w:gridCol w:w="1474"/>
        <w:gridCol w:w="809"/>
        <w:gridCol w:w="2681"/>
        <w:gridCol w:w="1309"/>
        <w:gridCol w:w="1302"/>
      </w:tblGrid>
      <w:tr w:rsidR="00274F33" w14:paraId="4A24CA47" w14:textId="77777777" w:rsidTr="00365295">
        <w:trPr>
          <w:jc w:val="center"/>
        </w:trPr>
        <w:tc>
          <w:tcPr>
            <w:tcW w:w="951" w:type="dxa"/>
            <w:shd w:val="clear" w:color="auto" w:fill="BFBFBF" w:themeFill="background1" w:themeFillShade="BF"/>
          </w:tcPr>
          <w:p w14:paraId="198C879C" w14:textId="77777777" w:rsidR="00274F33" w:rsidRPr="003B61EC" w:rsidRDefault="00274F33" w:rsidP="00365295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74" w:type="dxa"/>
            <w:shd w:val="clear" w:color="auto" w:fill="BFBFBF" w:themeFill="background1" w:themeFillShade="BF"/>
          </w:tcPr>
          <w:p w14:paraId="3F3B2657" w14:textId="77777777" w:rsidR="00274F33" w:rsidRPr="003B61EC" w:rsidRDefault="00274F33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Date</w:t>
            </w:r>
          </w:p>
        </w:tc>
        <w:tc>
          <w:tcPr>
            <w:tcW w:w="809" w:type="dxa"/>
            <w:shd w:val="clear" w:color="auto" w:fill="BFBFBF" w:themeFill="background1" w:themeFillShade="BF"/>
          </w:tcPr>
          <w:p w14:paraId="5B3ABA0F" w14:textId="77777777" w:rsidR="00274F33" w:rsidRPr="003B61EC" w:rsidRDefault="00274F33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Page</w:t>
            </w:r>
          </w:p>
        </w:tc>
        <w:tc>
          <w:tcPr>
            <w:tcW w:w="2681" w:type="dxa"/>
            <w:shd w:val="clear" w:color="auto" w:fill="BFBFBF" w:themeFill="background1" w:themeFillShade="BF"/>
          </w:tcPr>
          <w:p w14:paraId="7700C536" w14:textId="77777777" w:rsidR="00274F33" w:rsidRPr="003B61EC" w:rsidRDefault="00274F33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Content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14:paraId="739A9ACE" w14:textId="77777777" w:rsidR="00274F33" w:rsidRPr="003B61EC" w:rsidRDefault="00274F33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Approved</w:t>
            </w:r>
          </w:p>
        </w:tc>
        <w:tc>
          <w:tcPr>
            <w:tcW w:w="1302" w:type="dxa"/>
            <w:shd w:val="clear" w:color="auto" w:fill="BFBFBF" w:themeFill="background1" w:themeFillShade="BF"/>
          </w:tcPr>
          <w:p w14:paraId="0D31CA26" w14:textId="77777777" w:rsidR="00274F33" w:rsidRPr="003B61EC" w:rsidRDefault="00274F33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Changed</w:t>
            </w:r>
          </w:p>
        </w:tc>
      </w:tr>
      <w:tr w:rsidR="00274F33" w14:paraId="6C45718E" w14:textId="77777777" w:rsidTr="00365295">
        <w:trPr>
          <w:jc w:val="center"/>
        </w:trPr>
        <w:tc>
          <w:tcPr>
            <w:tcW w:w="951" w:type="dxa"/>
            <w:vAlign w:val="center"/>
          </w:tcPr>
          <w:p w14:paraId="0070E1A9" w14:textId="77777777" w:rsidR="00274F33" w:rsidRDefault="00274F33" w:rsidP="00365295">
            <w:pPr>
              <w:jc w:val="center"/>
            </w:pPr>
            <w:r>
              <w:t>1.0.0</w:t>
            </w:r>
          </w:p>
        </w:tc>
        <w:tc>
          <w:tcPr>
            <w:tcW w:w="1474" w:type="dxa"/>
            <w:vAlign w:val="center"/>
          </w:tcPr>
          <w:p w14:paraId="058DB809" w14:textId="77777777" w:rsidR="00274F33" w:rsidRDefault="00274F33" w:rsidP="00365295">
            <w:pPr>
              <w:jc w:val="center"/>
            </w:pPr>
            <w:r>
              <w:t>Nov 14 2018</w:t>
            </w:r>
          </w:p>
        </w:tc>
        <w:tc>
          <w:tcPr>
            <w:tcW w:w="809" w:type="dxa"/>
            <w:vAlign w:val="center"/>
          </w:tcPr>
          <w:p w14:paraId="28D9E81F" w14:textId="77777777" w:rsidR="00274F33" w:rsidRDefault="00274F33" w:rsidP="00365295">
            <w:pPr>
              <w:jc w:val="center"/>
            </w:pPr>
            <w:r>
              <w:t>-</w:t>
            </w:r>
          </w:p>
        </w:tc>
        <w:tc>
          <w:tcPr>
            <w:tcW w:w="2681" w:type="dxa"/>
            <w:vAlign w:val="center"/>
          </w:tcPr>
          <w:p w14:paraId="4AAAAABC" w14:textId="77777777" w:rsidR="00274F33" w:rsidRDefault="00274F33" w:rsidP="00627A2A">
            <w:r w:rsidRPr="00B54EB4">
              <w:rPr>
                <w:rFonts w:cs="Arial"/>
                <w:szCs w:val="18"/>
              </w:rPr>
              <w:t>First Edition issued</w:t>
            </w:r>
          </w:p>
        </w:tc>
        <w:tc>
          <w:tcPr>
            <w:tcW w:w="1309" w:type="dxa"/>
            <w:vAlign w:val="center"/>
          </w:tcPr>
          <w:p w14:paraId="1064D510" w14:textId="77777777" w:rsidR="00274F33" w:rsidRDefault="00274F33" w:rsidP="00365295">
            <w:pPr>
              <w:jc w:val="center"/>
            </w:pPr>
            <w:r>
              <w:t>Vu Phan</w:t>
            </w:r>
          </w:p>
        </w:tc>
        <w:tc>
          <w:tcPr>
            <w:tcW w:w="1302" w:type="dxa"/>
            <w:vAlign w:val="center"/>
          </w:tcPr>
          <w:p w14:paraId="074E920B" w14:textId="77777777" w:rsidR="00274F33" w:rsidRDefault="00274F33" w:rsidP="00365295">
            <w:pPr>
              <w:jc w:val="center"/>
            </w:pPr>
            <w:r>
              <w:t>Vu Phan</w:t>
            </w:r>
          </w:p>
        </w:tc>
      </w:tr>
      <w:tr w:rsidR="00274F33" w14:paraId="732330AF" w14:textId="77777777" w:rsidTr="00365295">
        <w:trPr>
          <w:jc w:val="center"/>
        </w:trPr>
        <w:tc>
          <w:tcPr>
            <w:tcW w:w="951" w:type="dxa"/>
            <w:vAlign w:val="center"/>
          </w:tcPr>
          <w:p w14:paraId="3F225251" w14:textId="77777777" w:rsidR="00274F33" w:rsidRDefault="00274F33" w:rsidP="00365295">
            <w:pPr>
              <w:jc w:val="center"/>
            </w:pPr>
            <w:r>
              <w:t>1.1.0</w:t>
            </w:r>
          </w:p>
        </w:tc>
        <w:tc>
          <w:tcPr>
            <w:tcW w:w="1474" w:type="dxa"/>
            <w:vAlign w:val="center"/>
          </w:tcPr>
          <w:p w14:paraId="22BCBF79" w14:textId="77777777" w:rsidR="00274F33" w:rsidRDefault="00274F33" w:rsidP="00365295">
            <w:pPr>
              <w:jc w:val="center"/>
            </w:pPr>
            <w:r>
              <w:t>Dec 10 2018</w:t>
            </w:r>
          </w:p>
        </w:tc>
        <w:tc>
          <w:tcPr>
            <w:tcW w:w="809" w:type="dxa"/>
            <w:vAlign w:val="center"/>
          </w:tcPr>
          <w:p w14:paraId="3E0A5AD3" w14:textId="77777777" w:rsidR="00274F33" w:rsidRDefault="00274F33" w:rsidP="00365295">
            <w:pPr>
              <w:jc w:val="center"/>
            </w:pPr>
            <w:r>
              <w:t>-</w:t>
            </w:r>
          </w:p>
        </w:tc>
        <w:tc>
          <w:tcPr>
            <w:tcW w:w="2681" w:type="dxa"/>
            <w:vAlign w:val="center"/>
          </w:tcPr>
          <w:p w14:paraId="2E4B30A3" w14:textId="77777777" w:rsidR="00274F33" w:rsidRPr="00B54EB4" w:rsidRDefault="00274F33" w:rsidP="00627A2A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Add traceability ID</w:t>
            </w:r>
          </w:p>
        </w:tc>
        <w:tc>
          <w:tcPr>
            <w:tcW w:w="1309" w:type="dxa"/>
            <w:vAlign w:val="center"/>
          </w:tcPr>
          <w:p w14:paraId="1595AAD8" w14:textId="77777777" w:rsidR="00274F33" w:rsidRDefault="00274F33" w:rsidP="00365295">
            <w:pPr>
              <w:jc w:val="center"/>
            </w:pPr>
            <w:r>
              <w:t>Vu Phan</w:t>
            </w:r>
          </w:p>
        </w:tc>
        <w:tc>
          <w:tcPr>
            <w:tcW w:w="1302" w:type="dxa"/>
            <w:vAlign w:val="center"/>
          </w:tcPr>
          <w:p w14:paraId="29C7DAD7" w14:textId="77777777" w:rsidR="00274F33" w:rsidRDefault="00274F33" w:rsidP="00365295">
            <w:pPr>
              <w:jc w:val="center"/>
            </w:pPr>
            <w:r>
              <w:t>Ngu Pham</w:t>
            </w:r>
          </w:p>
        </w:tc>
      </w:tr>
      <w:tr w:rsidR="00627A2A" w14:paraId="51D7606A" w14:textId="77777777" w:rsidTr="00365295">
        <w:trPr>
          <w:jc w:val="center"/>
        </w:trPr>
        <w:tc>
          <w:tcPr>
            <w:tcW w:w="951" w:type="dxa"/>
            <w:vAlign w:val="center"/>
          </w:tcPr>
          <w:p w14:paraId="77ADA889" w14:textId="52521256" w:rsidR="00627A2A" w:rsidRDefault="00627A2A" w:rsidP="00627A2A">
            <w:pPr>
              <w:jc w:val="center"/>
            </w:pPr>
            <w:r>
              <w:t>1.2.0</w:t>
            </w:r>
          </w:p>
        </w:tc>
        <w:tc>
          <w:tcPr>
            <w:tcW w:w="1474" w:type="dxa"/>
            <w:vAlign w:val="center"/>
          </w:tcPr>
          <w:p w14:paraId="5C277D77" w14:textId="31964356" w:rsidR="00627A2A" w:rsidRDefault="00627A2A" w:rsidP="00627A2A">
            <w:pPr>
              <w:jc w:val="center"/>
            </w:pPr>
            <w:r>
              <w:t>Jan 03, 2019</w:t>
            </w:r>
          </w:p>
        </w:tc>
        <w:tc>
          <w:tcPr>
            <w:tcW w:w="809" w:type="dxa"/>
            <w:vAlign w:val="center"/>
          </w:tcPr>
          <w:p w14:paraId="72051512" w14:textId="6CA208C4" w:rsidR="00627A2A" w:rsidRDefault="00627A2A" w:rsidP="00627A2A">
            <w:pPr>
              <w:jc w:val="center"/>
            </w:pPr>
            <w:r>
              <w:t>-</w:t>
            </w:r>
          </w:p>
        </w:tc>
        <w:tc>
          <w:tcPr>
            <w:tcW w:w="2681" w:type="dxa"/>
            <w:vAlign w:val="center"/>
          </w:tcPr>
          <w:p w14:paraId="48064162" w14:textId="1F372ED5" w:rsidR="00627A2A" w:rsidRDefault="00627A2A" w:rsidP="00627A2A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Add range for input parameters</w:t>
            </w:r>
          </w:p>
        </w:tc>
        <w:tc>
          <w:tcPr>
            <w:tcW w:w="1309" w:type="dxa"/>
            <w:vAlign w:val="center"/>
          </w:tcPr>
          <w:p w14:paraId="33073188" w14:textId="230C5CF3" w:rsidR="00627A2A" w:rsidRDefault="00627A2A" w:rsidP="00627A2A">
            <w:pPr>
              <w:jc w:val="center"/>
            </w:pPr>
            <w:r>
              <w:t>Vu Phan</w:t>
            </w:r>
          </w:p>
        </w:tc>
        <w:tc>
          <w:tcPr>
            <w:tcW w:w="1302" w:type="dxa"/>
            <w:vAlign w:val="center"/>
          </w:tcPr>
          <w:p w14:paraId="3603FB95" w14:textId="2C569944" w:rsidR="00627A2A" w:rsidRDefault="00627A2A" w:rsidP="00627A2A">
            <w:pPr>
              <w:jc w:val="center"/>
            </w:pPr>
            <w:r>
              <w:t>Tien Tran</w:t>
            </w:r>
          </w:p>
        </w:tc>
      </w:tr>
      <w:tr w:rsidR="00A70B8E" w14:paraId="021EB772" w14:textId="77777777" w:rsidTr="00365295">
        <w:trPr>
          <w:jc w:val="center"/>
        </w:trPr>
        <w:tc>
          <w:tcPr>
            <w:tcW w:w="951" w:type="dxa"/>
            <w:vAlign w:val="center"/>
          </w:tcPr>
          <w:p w14:paraId="273C1B92" w14:textId="3487A395" w:rsidR="00A70B8E" w:rsidRDefault="00A70B8E" w:rsidP="00627A2A">
            <w:pPr>
              <w:jc w:val="center"/>
            </w:pPr>
            <w:r>
              <w:t>1.3.0</w:t>
            </w:r>
          </w:p>
        </w:tc>
        <w:tc>
          <w:tcPr>
            <w:tcW w:w="1474" w:type="dxa"/>
            <w:vAlign w:val="center"/>
          </w:tcPr>
          <w:p w14:paraId="47FA69BC" w14:textId="129052B8" w:rsidR="00A70B8E" w:rsidRDefault="00A70B8E" w:rsidP="00627A2A">
            <w:pPr>
              <w:jc w:val="center"/>
            </w:pPr>
            <w:r>
              <w:t>Mar 20, 2019</w:t>
            </w:r>
          </w:p>
        </w:tc>
        <w:tc>
          <w:tcPr>
            <w:tcW w:w="809" w:type="dxa"/>
            <w:vAlign w:val="center"/>
          </w:tcPr>
          <w:p w14:paraId="6CB725E3" w14:textId="0A52C7B4" w:rsidR="00A70B8E" w:rsidRDefault="00A70B8E" w:rsidP="00627A2A">
            <w:pPr>
              <w:jc w:val="center"/>
            </w:pPr>
            <w:r>
              <w:t>11</w:t>
            </w:r>
          </w:p>
        </w:tc>
        <w:tc>
          <w:tcPr>
            <w:tcW w:w="2681" w:type="dxa"/>
            <w:vAlign w:val="center"/>
          </w:tcPr>
          <w:p w14:paraId="49357870" w14:textId="03CA393D" w:rsidR="00A70B8E" w:rsidRDefault="00A70B8E" w:rsidP="00627A2A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Modify SSI control register correct to swap channel issue</w:t>
            </w:r>
          </w:p>
        </w:tc>
        <w:tc>
          <w:tcPr>
            <w:tcW w:w="1309" w:type="dxa"/>
            <w:vAlign w:val="center"/>
          </w:tcPr>
          <w:p w14:paraId="235A4E03" w14:textId="77777777" w:rsidR="00A70B8E" w:rsidRDefault="00A70B8E" w:rsidP="00627A2A">
            <w:pPr>
              <w:jc w:val="center"/>
            </w:pPr>
          </w:p>
        </w:tc>
        <w:tc>
          <w:tcPr>
            <w:tcW w:w="1302" w:type="dxa"/>
            <w:vAlign w:val="center"/>
          </w:tcPr>
          <w:p w14:paraId="5A6F7D17" w14:textId="28B4D421" w:rsidR="00A70B8E" w:rsidRDefault="00A70B8E" w:rsidP="00627A2A">
            <w:pPr>
              <w:jc w:val="center"/>
            </w:pPr>
            <w:r>
              <w:t>Ngu Pham</w:t>
            </w:r>
          </w:p>
        </w:tc>
      </w:tr>
    </w:tbl>
    <w:p w14:paraId="4A0EA0B3" w14:textId="77777777" w:rsidR="004D2E94" w:rsidRPr="0006281E" w:rsidRDefault="004D2E94" w:rsidP="00D721BD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  <w:noProof/>
          <w:lang w:eastAsia="ja-JP"/>
        </w:rPr>
      </w:pPr>
    </w:p>
    <w:sectPr w:rsidR="004D2E94" w:rsidRPr="0006281E" w:rsidSect="00F61279">
      <w:pgSz w:w="11907" w:h="16840" w:code="9"/>
      <w:pgMar w:top="1588" w:right="1077" w:bottom="1134" w:left="1077" w:header="1134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62599" w14:textId="77777777" w:rsidR="005D6169" w:rsidRDefault="005D6169">
      <w:r>
        <w:separator/>
      </w:r>
    </w:p>
  </w:endnote>
  <w:endnote w:type="continuationSeparator" w:id="0">
    <w:p w14:paraId="2B068AAF" w14:textId="77777777" w:rsidR="005D6169" w:rsidRDefault="005D6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2823495"/>
      <w:docPartObj>
        <w:docPartGallery w:val="Page Numbers (Bottom of Page)"/>
        <w:docPartUnique/>
      </w:docPartObj>
    </w:sdtPr>
    <w:sdtEndPr/>
    <w:sdtContent>
      <w:sdt>
        <w:sdtPr>
          <w:id w:val="-611134860"/>
          <w:docPartObj>
            <w:docPartGallery w:val="Page Numbers (Top of Page)"/>
            <w:docPartUnique/>
          </w:docPartObj>
        </w:sdtPr>
        <w:sdtEndPr/>
        <w:sdtContent>
          <w:p w14:paraId="51979112" w14:textId="09486EF0" w:rsidR="00074D53" w:rsidRDefault="00074D53" w:rsidP="00CA1F57">
            <w:pPr>
              <w:pStyle w:val="Footer"/>
            </w:pPr>
            <w:r w:rsidRPr="00EE0C7B">
              <w:rPr>
                <w:rFonts w:cs="Arial"/>
                <w:szCs w:val="18"/>
              </w:rPr>
              <w:t xml:space="preserve">Rev. </w:t>
            </w:r>
            <w:r w:rsidRPr="00EE0C7B">
              <w:rPr>
                <w:rFonts w:cs="Arial"/>
                <w:szCs w:val="18"/>
              </w:rPr>
              <w:fldChar w:fldCharType="begin"/>
            </w:r>
            <w:r w:rsidRPr="00EE0C7B">
              <w:rPr>
                <w:rFonts w:cs="Arial"/>
                <w:szCs w:val="18"/>
              </w:rPr>
              <w:instrText xml:space="preserve"> DOCPROPERTY  Revision  \* MERGEFORMAT </w:instrText>
            </w:r>
            <w:r w:rsidRPr="00EE0C7B">
              <w:rPr>
                <w:rFonts w:cs="Arial"/>
                <w:szCs w:val="18"/>
              </w:rPr>
              <w:fldChar w:fldCharType="separate"/>
            </w:r>
            <w:r>
              <w:rPr>
                <w:rFonts w:cs="Arial"/>
                <w:szCs w:val="18"/>
              </w:rPr>
              <w:t>0.0.1</w:t>
            </w:r>
            <w:r w:rsidRPr="00EE0C7B">
              <w:rPr>
                <w:rFonts w:cs="Arial"/>
                <w:szCs w:val="18"/>
              </w:rPr>
              <w:fldChar w:fldCharType="end"/>
            </w:r>
            <w:r>
              <w:tab/>
            </w:r>
            <w:r>
              <w:tab/>
              <w:t xml:space="preserve">Page </w:t>
            </w:r>
            <w:r>
              <w:rPr>
                <w:rStyle w:val="PageNumber"/>
              </w:rPr>
              <w:fldChar w:fldCharType="begin"/>
            </w:r>
            <w:r>
              <w:rPr>
                <w:rStyle w:val="PageNumber"/>
              </w:rPr>
              <w:instrText xml:space="preserve"> PAGE </w:instrText>
            </w:r>
            <w:r>
              <w:rPr>
                <w:rStyle w:val="PageNumber"/>
              </w:rPr>
              <w:fldChar w:fldCharType="separate"/>
            </w:r>
            <w:r w:rsidR="00B24490">
              <w:rPr>
                <w:rStyle w:val="PageNumber"/>
                <w:noProof/>
              </w:rPr>
              <w:t>18</w:t>
            </w:r>
            <w:r>
              <w:rPr>
                <w:rStyle w:val="PageNumber"/>
              </w:rPr>
              <w:fldChar w:fldCharType="end"/>
            </w:r>
            <w:r>
              <w:rPr>
                <w:rStyle w:val="PageNumber"/>
              </w:rPr>
              <w:t xml:space="preserve"> of </w:t>
            </w:r>
            <w:r>
              <w:fldChar w:fldCharType="begin"/>
            </w:r>
            <w:r>
              <w:instrText xml:space="preserve"> =</w:instrTex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  <w:lang w:eastAsia="ja-JP"/>
              </w:rPr>
              <w:instrText>numpages</w:instrText>
            </w:r>
            <w:r>
              <w:instrText xml:space="preserve"> </w:instrText>
            </w:r>
            <w:r>
              <w:fldChar w:fldCharType="separate"/>
            </w:r>
            <w:r w:rsidR="00B24490">
              <w:rPr>
                <w:noProof/>
                <w:lang w:eastAsia="ja-JP"/>
              </w:rPr>
              <w:instrText>18</w:instrText>
            </w:r>
            <w:r>
              <w:fldChar w:fldCharType="end"/>
            </w:r>
            <w:r>
              <w:instrText xml:space="preserve">-1 </w:instrText>
            </w:r>
            <w:r>
              <w:fldChar w:fldCharType="separate"/>
            </w:r>
            <w:r w:rsidR="00B24490">
              <w:rPr>
                <w:noProof/>
              </w:rPr>
              <w:t>17</w:t>
            </w:r>
            <w:r>
              <w:fldChar w:fldCharType="end"/>
            </w:r>
          </w:p>
          <w:p w14:paraId="3EA5328F" w14:textId="696023F9" w:rsidR="00074D53" w:rsidRPr="005A6257" w:rsidRDefault="00074D53" w:rsidP="00CA1F57">
            <w:pPr>
              <w:pStyle w:val="Footer"/>
              <w:rPr>
                <w:rFonts w:cs="Arial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62917BAD" wp14:editId="00B6C74C">
                  <wp:simplePos x="0" y="0"/>
                  <wp:positionH relativeFrom="page">
                    <wp:posOffset>3371850</wp:posOffset>
                  </wp:positionH>
                  <wp:positionV relativeFrom="page">
                    <wp:posOffset>9985375</wp:posOffset>
                  </wp:positionV>
                  <wp:extent cx="1085850" cy="207645"/>
                  <wp:effectExtent l="0" t="0" r="0" b="1905"/>
                  <wp:wrapNone/>
                  <wp:docPr id="2" name="Picture 12" descr="renesas_anf_bl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nesas_anf_bl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076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Arial"/>
                <w:szCs w:val="18"/>
              </w:rPr>
              <w:t>July</w:t>
            </w:r>
            <w:r w:rsidRPr="00EE0C7B">
              <w:rPr>
                <w:rFonts w:cs="Arial"/>
                <w:szCs w:val="18"/>
              </w:rPr>
              <w:t xml:space="preserve"> </w:t>
            </w:r>
            <w:r w:rsidRPr="00EE0C7B">
              <w:rPr>
                <w:rFonts w:cs="Arial"/>
                <w:szCs w:val="18"/>
              </w:rPr>
              <w:fldChar w:fldCharType="begin"/>
            </w:r>
            <w:r w:rsidRPr="00EE0C7B">
              <w:rPr>
                <w:rFonts w:cs="Arial"/>
                <w:szCs w:val="18"/>
              </w:rPr>
              <w:instrText xml:space="preserve"> DOCPROPERTY  ReleaseYear  \* MERGEFORMAT </w:instrText>
            </w:r>
            <w:r w:rsidRPr="00EE0C7B">
              <w:rPr>
                <w:rFonts w:cs="Arial"/>
                <w:szCs w:val="18"/>
              </w:rPr>
              <w:fldChar w:fldCharType="separate"/>
            </w:r>
            <w:r>
              <w:rPr>
                <w:rFonts w:cs="Arial"/>
                <w:szCs w:val="18"/>
              </w:rPr>
              <w:t>2018</w:t>
            </w:r>
            <w:r w:rsidRPr="00EE0C7B">
              <w:rPr>
                <w:rFonts w:cs="Arial"/>
                <w:szCs w:val="18"/>
              </w:rPr>
              <w:fldChar w:fldCharType="end"/>
            </w:r>
          </w:p>
          <w:p w14:paraId="21C00432" w14:textId="71D52196" w:rsidR="00074D53" w:rsidRDefault="005D6169" w:rsidP="00CA1F57">
            <w:pPr>
              <w:pStyle w:val="Footer"/>
              <w:jc w:val="right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CC3D7" w14:textId="77777777" w:rsidR="005D6169" w:rsidRDefault="005D6169">
      <w:r>
        <w:separator/>
      </w:r>
    </w:p>
  </w:footnote>
  <w:footnote w:type="continuationSeparator" w:id="0">
    <w:p w14:paraId="55132AD5" w14:textId="77777777" w:rsidR="005D6169" w:rsidRDefault="005D6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564C6" w14:textId="5517B6DF" w:rsidR="00074D53" w:rsidRPr="00C22137" w:rsidRDefault="00074D53" w:rsidP="00C22137">
    <w:pPr>
      <w:pStyle w:val="Header"/>
      <w:spacing w:after="0" w:line="260" w:lineRule="exact"/>
    </w:pPr>
    <w:proofErr w:type="spellStart"/>
    <w:r>
      <w:rPr>
        <w:rFonts w:cs="Arial"/>
        <w:kern w:val="2"/>
        <w:szCs w:val="21"/>
      </w:rPr>
      <w:t>ADSP</w:t>
    </w:r>
    <w:proofErr w:type="spellEnd"/>
    <w:r>
      <w:rPr>
        <w:rFonts w:cs="Arial"/>
        <w:kern w:val="2"/>
        <w:szCs w:val="21"/>
      </w:rPr>
      <w:t xml:space="preserve"> Framework: SSI Driver </w:t>
    </w:r>
    <w:r>
      <w:rPr>
        <w:rFonts w:cs="Arial"/>
        <w:kern w:val="2"/>
        <w:szCs w:val="21"/>
      </w:rPr>
      <w:fldChar w:fldCharType="begin"/>
    </w:r>
    <w:r>
      <w:rPr>
        <w:rFonts w:cs="Arial"/>
        <w:kern w:val="2"/>
        <w:szCs w:val="21"/>
      </w:rPr>
      <w:instrText xml:space="preserve"> DOCPROPERTY  DocumentType  \* MERGEFORMAT </w:instrText>
    </w:r>
    <w:r>
      <w:rPr>
        <w:rFonts w:cs="Arial"/>
        <w:kern w:val="2"/>
        <w:szCs w:val="21"/>
      </w:rPr>
      <w:fldChar w:fldCharType="separate"/>
    </w:r>
    <w:r>
      <w:rPr>
        <w:rFonts w:cs="Arial"/>
        <w:kern w:val="2"/>
        <w:szCs w:val="21"/>
      </w:rPr>
      <w:t>Detailed Design</w:t>
    </w:r>
    <w:r>
      <w:rPr>
        <w:rFonts w:cs="Arial"/>
        <w:kern w:val="2"/>
        <w:szCs w:val="21"/>
      </w:rPr>
      <w:fldChar w:fldCharType="end"/>
    </w:r>
    <w:r w:rsidRPr="00E24374">
      <w:rPr>
        <w:rFonts w:cs="Arial"/>
      </w:rPr>
      <w:fldChar w:fldCharType="begin"/>
    </w:r>
    <w:r w:rsidRPr="00E24374">
      <w:rPr>
        <w:rFonts w:cs="Arial"/>
      </w:rPr>
      <w:instrText xml:space="preserve"> DOCPROPERTY  ManualTitle2  \* MERGEFORMAT </w:instrText>
    </w:r>
    <w:r w:rsidRPr="00E24374">
      <w:rPr>
        <w:rFonts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5913C2F"/>
    <w:multiLevelType w:val="hybridMultilevel"/>
    <w:tmpl w:val="0B4C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1EB835CC"/>
    <w:multiLevelType w:val="hybridMultilevel"/>
    <w:tmpl w:val="21BC7EDE"/>
    <w:lvl w:ilvl="0" w:tplc="004CA038">
      <w:start w:val="1"/>
      <w:numFmt w:val="bullet"/>
      <w:lvlRestart w:val="0"/>
      <w:pStyle w:val="table1unordered"/>
      <w:lvlText w:val=""/>
      <w:lvlJc w:val="left"/>
      <w:pPr>
        <w:tabs>
          <w:tab w:val="num" w:pos="346"/>
        </w:tabs>
        <w:ind w:left="34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E10CE"/>
    <w:multiLevelType w:val="hybridMultilevel"/>
    <w:tmpl w:val="B2EEFC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275E7AC9"/>
    <w:multiLevelType w:val="multilevel"/>
    <w:tmpl w:val="4934C852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28BA1BE8"/>
    <w:multiLevelType w:val="multilevel"/>
    <w:tmpl w:val="80B0841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60" w:hanging="2160"/>
      </w:pPr>
      <w:rPr>
        <w:rFonts w:hint="default"/>
      </w:rPr>
    </w:lvl>
  </w:abstractNum>
  <w:abstractNum w:abstractNumId="8" w15:restartNumberingAfterBreak="0">
    <w:nsid w:val="2E1509F3"/>
    <w:multiLevelType w:val="hybridMultilevel"/>
    <w:tmpl w:val="B1C2CEF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305726E5"/>
    <w:multiLevelType w:val="hybridMultilevel"/>
    <w:tmpl w:val="DA1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235C4"/>
    <w:multiLevelType w:val="multilevel"/>
    <w:tmpl w:val="15A22EDE"/>
    <w:lvl w:ilvl="0">
      <w:start w:val="1"/>
      <w:numFmt w:val="decimal"/>
      <w:pStyle w:val="Heading1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6199"/>
        </w:tabs>
        <w:ind w:left="61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199"/>
        </w:tabs>
        <w:ind w:left="61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6199"/>
        </w:tabs>
        <w:ind w:left="61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5854"/>
        </w:tabs>
        <w:ind w:left="58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406"/>
        </w:tabs>
        <w:ind w:left="86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51"/>
        </w:tabs>
        <w:ind w:left="92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334"/>
        </w:tabs>
        <w:ind w:left="97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122"/>
        </w:tabs>
        <w:ind w:left="10502" w:hanging="1700"/>
      </w:pPr>
      <w:rPr>
        <w:rFonts w:hint="eastAsia"/>
      </w:rPr>
    </w:lvl>
  </w:abstractNum>
  <w:abstractNum w:abstractNumId="11" w15:restartNumberingAfterBreak="0">
    <w:nsid w:val="35E710E3"/>
    <w:multiLevelType w:val="hybridMultilevel"/>
    <w:tmpl w:val="04F2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C2F04"/>
    <w:multiLevelType w:val="hybridMultilevel"/>
    <w:tmpl w:val="DA1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536DC"/>
    <w:multiLevelType w:val="hybridMultilevel"/>
    <w:tmpl w:val="516C05A4"/>
    <w:lvl w:ilvl="0" w:tplc="CDD299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2779E"/>
    <w:multiLevelType w:val="hybridMultilevel"/>
    <w:tmpl w:val="6E62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8385F"/>
    <w:multiLevelType w:val="hybridMultilevel"/>
    <w:tmpl w:val="A81C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A7BE8"/>
    <w:multiLevelType w:val="hybridMultilevel"/>
    <w:tmpl w:val="7316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C50D6"/>
    <w:multiLevelType w:val="hybridMultilevel"/>
    <w:tmpl w:val="AA5E5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6C49B4"/>
    <w:multiLevelType w:val="hybridMultilevel"/>
    <w:tmpl w:val="76D400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3" w15:restartNumberingAfterBreak="0">
    <w:nsid w:val="59264DAA"/>
    <w:multiLevelType w:val="hybridMultilevel"/>
    <w:tmpl w:val="8332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546F7"/>
    <w:multiLevelType w:val="hybridMultilevel"/>
    <w:tmpl w:val="DA1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A775A"/>
    <w:multiLevelType w:val="hybridMultilevel"/>
    <w:tmpl w:val="281886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47E1E"/>
    <w:multiLevelType w:val="hybridMultilevel"/>
    <w:tmpl w:val="2DDA5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5"/>
  </w:num>
  <w:num w:numId="8">
    <w:abstractNumId w:val="14"/>
  </w:num>
  <w:num w:numId="9">
    <w:abstractNumId w:val="18"/>
  </w:num>
  <w:num w:numId="10">
    <w:abstractNumId w:val="18"/>
  </w:num>
  <w:num w:numId="11">
    <w:abstractNumId w:val="3"/>
  </w:num>
  <w:num w:numId="12">
    <w:abstractNumId w:val="13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15">
    <w:abstractNumId w:val="2"/>
  </w:num>
  <w:num w:numId="16">
    <w:abstractNumId w:val="22"/>
  </w:num>
  <w:num w:numId="17">
    <w:abstractNumId w:val="12"/>
  </w:num>
  <w:num w:numId="18">
    <w:abstractNumId w:val="4"/>
  </w:num>
  <w:num w:numId="19">
    <w:abstractNumId w:val="16"/>
  </w:num>
  <w:num w:numId="20">
    <w:abstractNumId w:val="10"/>
  </w:num>
  <w:num w:numId="21">
    <w:abstractNumId w:val="23"/>
  </w:num>
  <w:num w:numId="22">
    <w:abstractNumId w:val="24"/>
  </w:num>
  <w:num w:numId="23">
    <w:abstractNumId w:val="1"/>
  </w:num>
  <w:num w:numId="24">
    <w:abstractNumId w:val="20"/>
  </w:num>
  <w:num w:numId="25">
    <w:abstractNumId w:val="19"/>
  </w:num>
  <w:num w:numId="26">
    <w:abstractNumId w:val="9"/>
  </w:num>
  <w:num w:numId="27">
    <w:abstractNumId w:val="10"/>
  </w:num>
  <w:num w:numId="28">
    <w:abstractNumId w:val="10"/>
    <w:lvlOverride w:ilvl="0">
      <w:startOverride w:val="4"/>
    </w:lvlOverride>
    <w:lvlOverride w:ilvl="1">
      <w:startOverride w:val="5"/>
    </w:lvlOverride>
    <w:lvlOverride w:ilvl="2">
      <w:startOverride w:val="1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4"/>
    </w:lvlOverride>
    <w:lvlOverride w:ilvl="1">
      <w:startOverride w:val="5"/>
    </w:lvlOverride>
    <w:lvlOverride w:ilvl="2">
      <w:startOverride w:val="1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26"/>
  </w:num>
  <w:num w:numId="32">
    <w:abstractNumId w:val="8"/>
  </w:num>
  <w:num w:numId="33">
    <w:abstractNumId w:val="17"/>
  </w:num>
  <w:num w:numId="34">
    <w:abstractNumId w:val="21"/>
  </w:num>
  <w:num w:numId="35">
    <w:abstractNumId w:val="11"/>
  </w:num>
  <w:num w:numId="36">
    <w:abstractNumId w:val="2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8A"/>
    <w:rsid w:val="0000077B"/>
    <w:rsid w:val="00001BBE"/>
    <w:rsid w:val="00002118"/>
    <w:rsid w:val="000026C6"/>
    <w:rsid w:val="000027BC"/>
    <w:rsid w:val="0000370D"/>
    <w:rsid w:val="00003DFD"/>
    <w:rsid w:val="0000447D"/>
    <w:rsid w:val="00004C38"/>
    <w:rsid w:val="000061C1"/>
    <w:rsid w:val="000068DA"/>
    <w:rsid w:val="00006A18"/>
    <w:rsid w:val="00007642"/>
    <w:rsid w:val="00007CD4"/>
    <w:rsid w:val="00007F35"/>
    <w:rsid w:val="00010462"/>
    <w:rsid w:val="00011081"/>
    <w:rsid w:val="00011DB7"/>
    <w:rsid w:val="000126BB"/>
    <w:rsid w:val="00012841"/>
    <w:rsid w:val="00012B2A"/>
    <w:rsid w:val="00013C7A"/>
    <w:rsid w:val="00013C86"/>
    <w:rsid w:val="000160B5"/>
    <w:rsid w:val="00016216"/>
    <w:rsid w:val="00016259"/>
    <w:rsid w:val="00017FD0"/>
    <w:rsid w:val="000206BF"/>
    <w:rsid w:val="00020868"/>
    <w:rsid w:val="00020A3C"/>
    <w:rsid w:val="000211F2"/>
    <w:rsid w:val="00021445"/>
    <w:rsid w:val="00022582"/>
    <w:rsid w:val="0002287B"/>
    <w:rsid w:val="00022B6F"/>
    <w:rsid w:val="00022C6E"/>
    <w:rsid w:val="00022DFB"/>
    <w:rsid w:val="00023819"/>
    <w:rsid w:val="00023869"/>
    <w:rsid w:val="00024E7D"/>
    <w:rsid w:val="00025128"/>
    <w:rsid w:val="00026276"/>
    <w:rsid w:val="00026423"/>
    <w:rsid w:val="00026A17"/>
    <w:rsid w:val="00027ED5"/>
    <w:rsid w:val="00027F35"/>
    <w:rsid w:val="000302E8"/>
    <w:rsid w:val="00030AA3"/>
    <w:rsid w:val="0003307E"/>
    <w:rsid w:val="00033431"/>
    <w:rsid w:val="0003387C"/>
    <w:rsid w:val="00034048"/>
    <w:rsid w:val="00034490"/>
    <w:rsid w:val="000347B3"/>
    <w:rsid w:val="00034CB1"/>
    <w:rsid w:val="000353E6"/>
    <w:rsid w:val="00036E0A"/>
    <w:rsid w:val="0003765E"/>
    <w:rsid w:val="00040952"/>
    <w:rsid w:val="00041242"/>
    <w:rsid w:val="000412AD"/>
    <w:rsid w:val="0004180A"/>
    <w:rsid w:val="000422E4"/>
    <w:rsid w:val="000422F0"/>
    <w:rsid w:val="0004234F"/>
    <w:rsid w:val="00042853"/>
    <w:rsid w:val="00042BD9"/>
    <w:rsid w:val="000433CA"/>
    <w:rsid w:val="00043719"/>
    <w:rsid w:val="0004399F"/>
    <w:rsid w:val="00043D36"/>
    <w:rsid w:val="000446C4"/>
    <w:rsid w:val="0004476F"/>
    <w:rsid w:val="0004573D"/>
    <w:rsid w:val="00045E50"/>
    <w:rsid w:val="0004611F"/>
    <w:rsid w:val="00046703"/>
    <w:rsid w:val="000468E6"/>
    <w:rsid w:val="00046FE7"/>
    <w:rsid w:val="00050F37"/>
    <w:rsid w:val="00051432"/>
    <w:rsid w:val="00051AF1"/>
    <w:rsid w:val="00052AFD"/>
    <w:rsid w:val="0005381A"/>
    <w:rsid w:val="00053FD1"/>
    <w:rsid w:val="000544F9"/>
    <w:rsid w:val="0005561D"/>
    <w:rsid w:val="000617F9"/>
    <w:rsid w:val="0006198F"/>
    <w:rsid w:val="0006281E"/>
    <w:rsid w:val="00062980"/>
    <w:rsid w:val="0006347F"/>
    <w:rsid w:val="00063BEB"/>
    <w:rsid w:val="00064C60"/>
    <w:rsid w:val="0006528A"/>
    <w:rsid w:val="000663AE"/>
    <w:rsid w:val="000663F1"/>
    <w:rsid w:val="000665BD"/>
    <w:rsid w:val="0006714A"/>
    <w:rsid w:val="000678A9"/>
    <w:rsid w:val="000710EA"/>
    <w:rsid w:val="00072372"/>
    <w:rsid w:val="000739AD"/>
    <w:rsid w:val="00074D53"/>
    <w:rsid w:val="00075ED5"/>
    <w:rsid w:val="0007786A"/>
    <w:rsid w:val="00077FA5"/>
    <w:rsid w:val="00080945"/>
    <w:rsid w:val="00082EB3"/>
    <w:rsid w:val="00084F6C"/>
    <w:rsid w:val="00090BCD"/>
    <w:rsid w:val="00090D2F"/>
    <w:rsid w:val="000912E5"/>
    <w:rsid w:val="00093E3F"/>
    <w:rsid w:val="00095705"/>
    <w:rsid w:val="00095C5C"/>
    <w:rsid w:val="00096B30"/>
    <w:rsid w:val="00097891"/>
    <w:rsid w:val="000A04A3"/>
    <w:rsid w:val="000A0858"/>
    <w:rsid w:val="000A44D8"/>
    <w:rsid w:val="000A5EA9"/>
    <w:rsid w:val="000A63E4"/>
    <w:rsid w:val="000A6570"/>
    <w:rsid w:val="000A6A4D"/>
    <w:rsid w:val="000A6D90"/>
    <w:rsid w:val="000B1B35"/>
    <w:rsid w:val="000B1C6F"/>
    <w:rsid w:val="000B258B"/>
    <w:rsid w:val="000B488A"/>
    <w:rsid w:val="000B49F6"/>
    <w:rsid w:val="000B501D"/>
    <w:rsid w:val="000B5409"/>
    <w:rsid w:val="000B7394"/>
    <w:rsid w:val="000B78A3"/>
    <w:rsid w:val="000C2650"/>
    <w:rsid w:val="000C3374"/>
    <w:rsid w:val="000C56C7"/>
    <w:rsid w:val="000C5FBC"/>
    <w:rsid w:val="000C720D"/>
    <w:rsid w:val="000C72C1"/>
    <w:rsid w:val="000D0059"/>
    <w:rsid w:val="000D03AE"/>
    <w:rsid w:val="000D0640"/>
    <w:rsid w:val="000D137E"/>
    <w:rsid w:val="000D17FA"/>
    <w:rsid w:val="000D35DC"/>
    <w:rsid w:val="000D5309"/>
    <w:rsid w:val="000D5B4B"/>
    <w:rsid w:val="000D6343"/>
    <w:rsid w:val="000D63E7"/>
    <w:rsid w:val="000D7557"/>
    <w:rsid w:val="000E0BC2"/>
    <w:rsid w:val="000E12F2"/>
    <w:rsid w:val="000E229E"/>
    <w:rsid w:val="000E2381"/>
    <w:rsid w:val="000E24F7"/>
    <w:rsid w:val="000E31FD"/>
    <w:rsid w:val="000E330D"/>
    <w:rsid w:val="000E3A4D"/>
    <w:rsid w:val="000E42D8"/>
    <w:rsid w:val="000E4AF2"/>
    <w:rsid w:val="000E63B8"/>
    <w:rsid w:val="000F1235"/>
    <w:rsid w:val="000F1BC0"/>
    <w:rsid w:val="000F2340"/>
    <w:rsid w:val="000F28F8"/>
    <w:rsid w:val="000F31D8"/>
    <w:rsid w:val="000F3503"/>
    <w:rsid w:val="000F4834"/>
    <w:rsid w:val="000F5C55"/>
    <w:rsid w:val="000F6BCD"/>
    <w:rsid w:val="000F6E92"/>
    <w:rsid w:val="0010023A"/>
    <w:rsid w:val="001015A1"/>
    <w:rsid w:val="001019BA"/>
    <w:rsid w:val="0010256A"/>
    <w:rsid w:val="00102DB0"/>
    <w:rsid w:val="001048B2"/>
    <w:rsid w:val="0010656C"/>
    <w:rsid w:val="00106FEB"/>
    <w:rsid w:val="00110185"/>
    <w:rsid w:val="00110F2B"/>
    <w:rsid w:val="001117AD"/>
    <w:rsid w:val="00111F74"/>
    <w:rsid w:val="00113040"/>
    <w:rsid w:val="00114767"/>
    <w:rsid w:val="0011491A"/>
    <w:rsid w:val="001153B9"/>
    <w:rsid w:val="00115996"/>
    <w:rsid w:val="00116B0B"/>
    <w:rsid w:val="0011724B"/>
    <w:rsid w:val="00117377"/>
    <w:rsid w:val="001206A1"/>
    <w:rsid w:val="00120BC1"/>
    <w:rsid w:val="00122766"/>
    <w:rsid w:val="00123C72"/>
    <w:rsid w:val="00124EC5"/>
    <w:rsid w:val="00125830"/>
    <w:rsid w:val="00126EFE"/>
    <w:rsid w:val="0012772A"/>
    <w:rsid w:val="00127CDF"/>
    <w:rsid w:val="00130F8F"/>
    <w:rsid w:val="001320BA"/>
    <w:rsid w:val="00132E17"/>
    <w:rsid w:val="00133CB1"/>
    <w:rsid w:val="00134CAA"/>
    <w:rsid w:val="001369BF"/>
    <w:rsid w:val="00140C8E"/>
    <w:rsid w:val="001413BD"/>
    <w:rsid w:val="00141BD7"/>
    <w:rsid w:val="00142349"/>
    <w:rsid w:val="00142AB5"/>
    <w:rsid w:val="00143C49"/>
    <w:rsid w:val="001441FF"/>
    <w:rsid w:val="001444D3"/>
    <w:rsid w:val="001455A4"/>
    <w:rsid w:val="001465DB"/>
    <w:rsid w:val="001513F5"/>
    <w:rsid w:val="001521B5"/>
    <w:rsid w:val="00152273"/>
    <w:rsid w:val="00153168"/>
    <w:rsid w:val="00153907"/>
    <w:rsid w:val="00154110"/>
    <w:rsid w:val="00155166"/>
    <w:rsid w:val="001551E8"/>
    <w:rsid w:val="00156153"/>
    <w:rsid w:val="001605D6"/>
    <w:rsid w:val="001629A8"/>
    <w:rsid w:val="00163800"/>
    <w:rsid w:val="0016462E"/>
    <w:rsid w:val="00165641"/>
    <w:rsid w:val="00165B53"/>
    <w:rsid w:val="00165FEE"/>
    <w:rsid w:val="0016776A"/>
    <w:rsid w:val="001731E8"/>
    <w:rsid w:val="00173511"/>
    <w:rsid w:val="001767CC"/>
    <w:rsid w:val="00180D75"/>
    <w:rsid w:val="001817EC"/>
    <w:rsid w:val="0018210B"/>
    <w:rsid w:val="00184951"/>
    <w:rsid w:val="00184C10"/>
    <w:rsid w:val="0018554E"/>
    <w:rsid w:val="00185663"/>
    <w:rsid w:val="00185699"/>
    <w:rsid w:val="00185CDA"/>
    <w:rsid w:val="001869D4"/>
    <w:rsid w:val="0018751B"/>
    <w:rsid w:val="001879C4"/>
    <w:rsid w:val="00187C27"/>
    <w:rsid w:val="00187F04"/>
    <w:rsid w:val="00190875"/>
    <w:rsid w:val="00190959"/>
    <w:rsid w:val="00190D0D"/>
    <w:rsid w:val="001924F2"/>
    <w:rsid w:val="00192624"/>
    <w:rsid w:val="00192EF9"/>
    <w:rsid w:val="0019500D"/>
    <w:rsid w:val="001A08BB"/>
    <w:rsid w:val="001A0906"/>
    <w:rsid w:val="001A1CAA"/>
    <w:rsid w:val="001A2FC6"/>
    <w:rsid w:val="001A335E"/>
    <w:rsid w:val="001A33E1"/>
    <w:rsid w:val="001A54DF"/>
    <w:rsid w:val="001B0468"/>
    <w:rsid w:val="001B0B6B"/>
    <w:rsid w:val="001B188A"/>
    <w:rsid w:val="001B27B2"/>
    <w:rsid w:val="001B2C97"/>
    <w:rsid w:val="001B3CAE"/>
    <w:rsid w:val="001B5DEA"/>
    <w:rsid w:val="001B630C"/>
    <w:rsid w:val="001B6FE4"/>
    <w:rsid w:val="001C0BDD"/>
    <w:rsid w:val="001C3B96"/>
    <w:rsid w:val="001C53FF"/>
    <w:rsid w:val="001C5758"/>
    <w:rsid w:val="001C5A12"/>
    <w:rsid w:val="001C6F36"/>
    <w:rsid w:val="001C7976"/>
    <w:rsid w:val="001C7FC2"/>
    <w:rsid w:val="001D0204"/>
    <w:rsid w:val="001D17BA"/>
    <w:rsid w:val="001D32A6"/>
    <w:rsid w:val="001D3781"/>
    <w:rsid w:val="001D46D3"/>
    <w:rsid w:val="001D4BBA"/>
    <w:rsid w:val="001D623E"/>
    <w:rsid w:val="001D6B69"/>
    <w:rsid w:val="001D6CAF"/>
    <w:rsid w:val="001D7E73"/>
    <w:rsid w:val="001E0BB7"/>
    <w:rsid w:val="001E0DF1"/>
    <w:rsid w:val="001E12C6"/>
    <w:rsid w:val="001E17C2"/>
    <w:rsid w:val="001E29B4"/>
    <w:rsid w:val="001E2D40"/>
    <w:rsid w:val="001E30D2"/>
    <w:rsid w:val="001E335C"/>
    <w:rsid w:val="001E413A"/>
    <w:rsid w:val="001E422C"/>
    <w:rsid w:val="001E6152"/>
    <w:rsid w:val="001E6306"/>
    <w:rsid w:val="001E78AD"/>
    <w:rsid w:val="001E7E68"/>
    <w:rsid w:val="001F3F08"/>
    <w:rsid w:val="001F59A5"/>
    <w:rsid w:val="001F5F53"/>
    <w:rsid w:val="001F63D3"/>
    <w:rsid w:val="001F69AB"/>
    <w:rsid w:val="002019AE"/>
    <w:rsid w:val="002024C7"/>
    <w:rsid w:val="002047DC"/>
    <w:rsid w:val="002058C3"/>
    <w:rsid w:val="00205B00"/>
    <w:rsid w:val="002065AD"/>
    <w:rsid w:val="00206C05"/>
    <w:rsid w:val="00207E71"/>
    <w:rsid w:val="0021170F"/>
    <w:rsid w:val="002148C6"/>
    <w:rsid w:val="0021529C"/>
    <w:rsid w:val="00215681"/>
    <w:rsid w:val="0021590A"/>
    <w:rsid w:val="00216F04"/>
    <w:rsid w:val="002209CA"/>
    <w:rsid w:val="0022214A"/>
    <w:rsid w:val="0022354B"/>
    <w:rsid w:val="0022355D"/>
    <w:rsid w:val="002244D8"/>
    <w:rsid w:val="00224552"/>
    <w:rsid w:val="00224C7E"/>
    <w:rsid w:val="00225B12"/>
    <w:rsid w:val="00226C92"/>
    <w:rsid w:val="00230630"/>
    <w:rsid w:val="00231107"/>
    <w:rsid w:val="002318D0"/>
    <w:rsid w:val="002326E9"/>
    <w:rsid w:val="00232869"/>
    <w:rsid w:val="00232DD1"/>
    <w:rsid w:val="00233D11"/>
    <w:rsid w:val="00233FD7"/>
    <w:rsid w:val="00234382"/>
    <w:rsid w:val="00235638"/>
    <w:rsid w:val="00235C93"/>
    <w:rsid w:val="0023642F"/>
    <w:rsid w:val="0023679A"/>
    <w:rsid w:val="00236EDB"/>
    <w:rsid w:val="00240E17"/>
    <w:rsid w:val="00243824"/>
    <w:rsid w:val="002470C0"/>
    <w:rsid w:val="002501C2"/>
    <w:rsid w:val="00250A40"/>
    <w:rsid w:val="00250E76"/>
    <w:rsid w:val="00251D06"/>
    <w:rsid w:val="002540A2"/>
    <w:rsid w:val="00254275"/>
    <w:rsid w:val="0025464D"/>
    <w:rsid w:val="00255CED"/>
    <w:rsid w:val="0025795F"/>
    <w:rsid w:val="00260472"/>
    <w:rsid w:val="0026333F"/>
    <w:rsid w:val="00263A0D"/>
    <w:rsid w:val="00263CE2"/>
    <w:rsid w:val="002640DD"/>
    <w:rsid w:val="00264FAB"/>
    <w:rsid w:val="00265B49"/>
    <w:rsid w:val="00265B86"/>
    <w:rsid w:val="00265E95"/>
    <w:rsid w:val="00266104"/>
    <w:rsid w:val="00267374"/>
    <w:rsid w:val="00267EB7"/>
    <w:rsid w:val="00270414"/>
    <w:rsid w:val="00270CBC"/>
    <w:rsid w:val="00270F0B"/>
    <w:rsid w:val="002714FF"/>
    <w:rsid w:val="002717C0"/>
    <w:rsid w:val="00271AF1"/>
    <w:rsid w:val="00271FF1"/>
    <w:rsid w:val="002720BB"/>
    <w:rsid w:val="00272972"/>
    <w:rsid w:val="00274F33"/>
    <w:rsid w:val="0027556B"/>
    <w:rsid w:val="00275693"/>
    <w:rsid w:val="00276D51"/>
    <w:rsid w:val="00281D27"/>
    <w:rsid w:val="00281EC0"/>
    <w:rsid w:val="002822D8"/>
    <w:rsid w:val="00284A22"/>
    <w:rsid w:val="00284E89"/>
    <w:rsid w:val="002866A9"/>
    <w:rsid w:val="00286954"/>
    <w:rsid w:val="00290030"/>
    <w:rsid w:val="00290883"/>
    <w:rsid w:val="0029179C"/>
    <w:rsid w:val="00293A27"/>
    <w:rsid w:val="00294711"/>
    <w:rsid w:val="00294A2F"/>
    <w:rsid w:val="00294A30"/>
    <w:rsid w:val="00295293"/>
    <w:rsid w:val="002959B7"/>
    <w:rsid w:val="00296418"/>
    <w:rsid w:val="002966E7"/>
    <w:rsid w:val="00296D18"/>
    <w:rsid w:val="002970D4"/>
    <w:rsid w:val="00297B70"/>
    <w:rsid w:val="00297C85"/>
    <w:rsid w:val="002A00C5"/>
    <w:rsid w:val="002A0E08"/>
    <w:rsid w:val="002A13D3"/>
    <w:rsid w:val="002A290E"/>
    <w:rsid w:val="002A2BAD"/>
    <w:rsid w:val="002A403F"/>
    <w:rsid w:val="002A463F"/>
    <w:rsid w:val="002A4EFB"/>
    <w:rsid w:val="002A509D"/>
    <w:rsid w:val="002A50A5"/>
    <w:rsid w:val="002A50C3"/>
    <w:rsid w:val="002A53AA"/>
    <w:rsid w:val="002A5AEB"/>
    <w:rsid w:val="002A5B80"/>
    <w:rsid w:val="002A6950"/>
    <w:rsid w:val="002A729A"/>
    <w:rsid w:val="002B0890"/>
    <w:rsid w:val="002B1F82"/>
    <w:rsid w:val="002B25BE"/>
    <w:rsid w:val="002B2779"/>
    <w:rsid w:val="002B3034"/>
    <w:rsid w:val="002B4296"/>
    <w:rsid w:val="002B48D1"/>
    <w:rsid w:val="002B5B09"/>
    <w:rsid w:val="002B6155"/>
    <w:rsid w:val="002B75AF"/>
    <w:rsid w:val="002C0F1D"/>
    <w:rsid w:val="002C1FC4"/>
    <w:rsid w:val="002C24EA"/>
    <w:rsid w:val="002C2BDD"/>
    <w:rsid w:val="002C2E66"/>
    <w:rsid w:val="002C2EF9"/>
    <w:rsid w:val="002C51AE"/>
    <w:rsid w:val="002C66F3"/>
    <w:rsid w:val="002C6F93"/>
    <w:rsid w:val="002D27F6"/>
    <w:rsid w:val="002D288D"/>
    <w:rsid w:val="002D3E7B"/>
    <w:rsid w:val="002D45FA"/>
    <w:rsid w:val="002D4951"/>
    <w:rsid w:val="002D5ABB"/>
    <w:rsid w:val="002E193A"/>
    <w:rsid w:val="002E2DC0"/>
    <w:rsid w:val="002E515B"/>
    <w:rsid w:val="002E553B"/>
    <w:rsid w:val="002E5629"/>
    <w:rsid w:val="002E590F"/>
    <w:rsid w:val="002E7ED8"/>
    <w:rsid w:val="002F0763"/>
    <w:rsid w:val="002F19BE"/>
    <w:rsid w:val="002F26A0"/>
    <w:rsid w:val="002F3B28"/>
    <w:rsid w:val="002F3F4B"/>
    <w:rsid w:val="002F6BD7"/>
    <w:rsid w:val="002F7C83"/>
    <w:rsid w:val="0030075E"/>
    <w:rsid w:val="00300CFD"/>
    <w:rsid w:val="00300ECF"/>
    <w:rsid w:val="00300EFF"/>
    <w:rsid w:val="003011A7"/>
    <w:rsid w:val="003035AB"/>
    <w:rsid w:val="00304318"/>
    <w:rsid w:val="00306974"/>
    <w:rsid w:val="00306C92"/>
    <w:rsid w:val="00306F4A"/>
    <w:rsid w:val="00307847"/>
    <w:rsid w:val="0031082D"/>
    <w:rsid w:val="00311F0E"/>
    <w:rsid w:val="00312DB0"/>
    <w:rsid w:val="00314689"/>
    <w:rsid w:val="00315B39"/>
    <w:rsid w:val="0032020B"/>
    <w:rsid w:val="00320536"/>
    <w:rsid w:val="00322895"/>
    <w:rsid w:val="00322931"/>
    <w:rsid w:val="00323065"/>
    <w:rsid w:val="00324538"/>
    <w:rsid w:val="00325234"/>
    <w:rsid w:val="003253E0"/>
    <w:rsid w:val="00330FBF"/>
    <w:rsid w:val="0033173A"/>
    <w:rsid w:val="00333B31"/>
    <w:rsid w:val="003353BE"/>
    <w:rsid w:val="0033590A"/>
    <w:rsid w:val="003370EB"/>
    <w:rsid w:val="0033784D"/>
    <w:rsid w:val="00340329"/>
    <w:rsid w:val="00340E11"/>
    <w:rsid w:val="00340F7B"/>
    <w:rsid w:val="00341AC4"/>
    <w:rsid w:val="00344F9F"/>
    <w:rsid w:val="0035183C"/>
    <w:rsid w:val="00351D13"/>
    <w:rsid w:val="00351EA5"/>
    <w:rsid w:val="003527E8"/>
    <w:rsid w:val="00353177"/>
    <w:rsid w:val="0035362A"/>
    <w:rsid w:val="00353DD7"/>
    <w:rsid w:val="003543FF"/>
    <w:rsid w:val="00354CCC"/>
    <w:rsid w:val="003550E8"/>
    <w:rsid w:val="003553C4"/>
    <w:rsid w:val="00355F6D"/>
    <w:rsid w:val="00355FA5"/>
    <w:rsid w:val="003568B0"/>
    <w:rsid w:val="00356A6F"/>
    <w:rsid w:val="00357B8C"/>
    <w:rsid w:val="00360841"/>
    <w:rsid w:val="00360E3E"/>
    <w:rsid w:val="00361257"/>
    <w:rsid w:val="003621BC"/>
    <w:rsid w:val="00362C04"/>
    <w:rsid w:val="003644B7"/>
    <w:rsid w:val="003671FD"/>
    <w:rsid w:val="003676AE"/>
    <w:rsid w:val="003678D0"/>
    <w:rsid w:val="00372003"/>
    <w:rsid w:val="0037240C"/>
    <w:rsid w:val="00372D0E"/>
    <w:rsid w:val="003732AA"/>
    <w:rsid w:val="00373D80"/>
    <w:rsid w:val="00374275"/>
    <w:rsid w:val="0037455C"/>
    <w:rsid w:val="00374DF9"/>
    <w:rsid w:val="00375C98"/>
    <w:rsid w:val="003767B8"/>
    <w:rsid w:val="00376836"/>
    <w:rsid w:val="00376F3D"/>
    <w:rsid w:val="00377713"/>
    <w:rsid w:val="00377CD5"/>
    <w:rsid w:val="00380580"/>
    <w:rsid w:val="003814B3"/>
    <w:rsid w:val="00381AE1"/>
    <w:rsid w:val="00382D56"/>
    <w:rsid w:val="0038477C"/>
    <w:rsid w:val="00386118"/>
    <w:rsid w:val="00386411"/>
    <w:rsid w:val="00386419"/>
    <w:rsid w:val="00386B5A"/>
    <w:rsid w:val="00387011"/>
    <w:rsid w:val="0038729E"/>
    <w:rsid w:val="003874CD"/>
    <w:rsid w:val="00387750"/>
    <w:rsid w:val="00391B52"/>
    <w:rsid w:val="00391C16"/>
    <w:rsid w:val="00392120"/>
    <w:rsid w:val="00392AE7"/>
    <w:rsid w:val="00393147"/>
    <w:rsid w:val="003938A9"/>
    <w:rsid w:val="0039437E"/>
    <w:rsid w:val="0039626D"/>
    <w:rsid w:val="003962B5"/>
    <w:rsid w:val="003A09FD"/>
    <w:rsid w:val="003A1053"/>
    <w:rsid w:val="003A15EE"/>
    <w:rsid w:val="003A386E"/>
    <w:rsid w:val="003A4450"/>
    <w:rsid w:val="003A44FD"/>
    <w:rsid w:val="003A45AE"/>
    <w:rsid w:val="003A4AE0"/>
    <w:rsid w:val="003A6419"/>
    <w:rsid w:val="003A760C"/>
    <w:rsid w:val="003B1406"/>
    <w:rsid w:val="003B2830"/>
    <w:rsid w:val="003B2F90"/>
    <w:rsid w:val="003B3012"/>
    <w:rsid w:val="003B311B"/>
    <w:rsid w:val="003B3792"/>
    <w:rsid w:val="003B38FD"/>
    <w:rsid w:val="003B3F74"/>
    <w:rsid w:val="003B41CC"/>
    <w:rsid w:val="003B5137"/>
    <w:rsid w:val="003B56AB"/>
    <w:rsid w:val="003B5844"/>
    <w:rsid w:val="003B5C4E"/>
    <w:rsid w:val="003B784A"/>
    <w:rsid w:val="003B7D78"/>
    <w:rsid w:val="003B7EC5"/>
    <w:rsid w:val="003C0374"/>
    <w:rsid w:val="003C1287"/>
    <w:rsid w:val="003C4AC5"/>
    <w:rsid w:val="003C4ED9"/>
    <w:rsid w:val="003C567D"/>
    <w:rsid w:val="003C74C4"/>
    <w:rsid w:val="003C7697"/>
    <w:rsid w:val="003D00AE"/>
    <w:rsid w:val="003D14AF"/>
    <w:rsid w:val="003D16AA"/>
    <w:rsid w:val="003D1A25"/>
    <w:rsid w:val="003D1EF9"/>
    <w:rsid w:val="003D2B34"/>
    <w:rsid w:val="003D4034"/>
    <w:rsid w:val="003D4D7B"/>
    <w:rsid w:val="003D62A0"/>
    <w:rsid w:val="003D6C84"/>
    <w:rsid w:val="003D6C8E"/>
    <w:rsid w:val="003D793E"/>
    <w:rsid w:val="003E100F"/>
    <w:rsid w:val="003E19E2"/>
    <w:rsid w:val="003E1AF1"/>
    <w:rsid w:val="003E1BED"/>
    <w:rsid w:val="003E3E27"/>
    <w:rsid w:val="003E430C"/>
    <w:rsid w:val="003E4A68"/>
    <w:rsid w:val="003F0BC4"/>
    <w:rsid w:val="003F140A"/>
    <w:rsid w:val="003F1DF1"/>
    <w:rsid w:val="003F1FA5"/>
    <w:rsid w:val="003F36D3"/>
    <w:rsid w:val="003F4A1D"/>
    <w:rsid w:val="003F4B4A"/>
    <w:rsid w:val="003F5869"/>
    <w:rsid w:val="003F5EB0"/>
    <w:rsid w:val="003F60FE"/>
    <w:rsid w:val="003F6D57"/>
    <w:rsid w:val="003F7749"/>
    <w:rsid w:val="00402B1A"/>
    <w:rsid w:val="004041B1"/>
    <w:rsid w:val="00404B7B"/>
    <w:rsid w:val="00404F12"/>
    <w:rsid w:val="00406159"/>
    <w:rsid w:val="00406E7A"/>
    <w:rsid w:val="0041031A"/>
    <w:rsid w:val="0041133C"/>
    <w:rsid w:val="00411BDF"/>
    <w:rsid w:val="004128AC"/>
    <w:rsid w:val="0041350F"/>
    <w:rsid w:val="00413611"/>
    <w:rsid w:val="00414A79"/>
    <w:rsid w:val="00414C00"/>
    <w:rsid w:val="00414D11"/>
    <w:rsid w:val="00415F04"/>
    <w:rsid w:val="00417E9A"/>
    <w:rsid w:val="00420553"/>
    <w:rsid w:val="004207A6"/>
    <w:rsid w:val="004218A4"/>
    <w:rsid w:val="00422169"/>
    <w:rsid w:val="00425623"/>
    <w:rsid w:val="00425C66"/>
    <w:rsid w:val="00426CA3"/>
    <w:rsid w:val="00426DB9"/>
    <w:rsid w:val="00426DD0"/>
    <w:rsid w:val="00427F38"/>
    <w:rsid w:val="004308DD"/>
    <w:rsid w:val="00431A20"/>
    <w:rsid w:val="0043293C"/>
    <w:rsid w:val="00433177"/>
    <w:rsid w:val="00433828"/>
    <w:rsid w:val="004341F3"/>
    <w:rsid w:val="00434452"/>
    <w:rsid w:val="00434F27"/>
    <w:rsid w:val="00435890"/>
    <w:rsid w:val="00435E42"/>
    <w:rsid w:val="00435FEA"/>
    <w:rsid w:val="0043673C"/>
    <w:rsid w:val="004379AF"/>
    <w:rsid w:val="00437D53"/>
    <w:rsid w:val="00440178"/>
    <w:rsid w:val="0044053C"/>
    <w:rsid w:val="00440A69"/>
    <w:rsid w:val="00441A9F"/>
    <w:rsid w:val="0044309C"/>
    <w:rsid w:val="00443107"/>
    <w:rsid w:val="00443DE4"/>
    <w:rsid w:val="00443F00"/>
    <w:rsid w:val="00443F8E"/>
    <w:rsid w:val="00446145"/>
    <w:rsid w:val="00446D82"/>
    <w:rsid w:val="00450446"/>
    <w:rsid w:val="0045082C"/>
    <w:rsid w:val="00450ED9"/>
    <w:rsid w:val="00451D08"/>
    <w:rsid w:val="00451D09"/>
    <w:rsid w:val="004526A3"/>
    <w:rsid w:val="0045343B"/>
    <w:rsid w:val="0045452E"/>
    <w:rsid w:val="0045484E"/>
    <w:rsid w:val="004602DE"/>
    <w:rsid w:val="00460473"/>
    <w:rsid w:val="00460D51"/>
    <w:rsid w:val="004622C9"/>
    <w:rsid w:val="00463752"/>
    <w:rsid w:val="00465080"/>
    <w:rsid w:val="00466AA3"/>
    <w:rsid w:val="00466C02"/>
    <w:rsid w:val="00470407"/>
    <w:rsid w:val="00470EC0"/>
    <w:rsid w:val="0047229B"/>
    <w:rsid w:val="004729B4"/>
    <w:rsid w:val="004733DC"/>
    <w:rsid w:val="00474805"/>
    <w:rsid w:val="00474DA2"/>
    <w:rsid w:val="0047607A"/>
    <w:rsid w:val="00476324"/>
    <w:rsid w:val="00477C79"/>
    <w:rsid w:val="00480534"/>
    <w:rsid w:val="004806A0"/>
    <w:rsid w:val="0048105D"/>
    <w:rsid w:val="004814ED"/>
    <w:rsid w:val="00482BB1"/>
    <w:rsid w:val="00482E6F"/>
    <w:rsid w:val="004831E0"/>
    <w:rsid w:val="00483855"/>
    <w:rsid w:val="00483B3A"/>
    <w:rsid w:val="004846FB"/>
    <w:rsid w:val="00484C52"/>
    <w:rsid w:val="0048559B"/>
    <w:rsid w:val="00487125"/>
    <w:rsid w:val="00487A34"/>
    <w:rsid w:val="004902A5"/>
    <w:rsid w:val="004903BF"/>
    <w:rsid w:val="00491144"/>
    <w:rsid w:val="0049154D"/>
    <w:rsid w:val="00491817"/>
    <w:rsid w:val="0049207C"/>
    <w:rsid w:val="00492E78"/>
    <w:rsid w:val="00495910"/>
    <w:rsid w:val="004969AE"/>
    <w:rsid w:val="00496D03"/>
    <w:rsid w:val="004975A1"/>
    <w:rsid w:val="004A0FBD"/>
    <w:rsid w:val="004A16AA"/>
    <w:rsid w:val="004A2E43"/>
    <w:rsid w:val="004A3596"/>
    <w:rsid w:val="004A4BB4"/>
    <w:rsid w:val="004A4E7A"/>
    <w:rsid w:val="004A5CF6"/>
    <w:rsid w:val="004A5D27"/>
    <w:rsid w:val="004A64B8"/>
    <w:rsid w:val="004A6581"/>
    <w:rsid w:val="004A79FB"/>
    <w:rsid w:val="004A79FD"/>
    <w:rsid w:val="004B010E"/>
    <w:rsid w:val="004B0CA6"/>
    <w:rsid w:val="004B1A73"/>
    <w:rsid w:val="004B2334"/>
    <w:rsid w:val="004B3A53"/>
    <w:rsid w:val="004B3E75"/>
    <w:rsid w:val="004B4202"/>
    <w:rsid w:val="004B43B5"/>
    <w:rsid w:val="004B4949"/>
    <w:rsid w:val="004C0CC0"/>
    <w:rsid w:val="004C1AFE"/>
    <w:rsid w:val="004C1C10"/>
    <w:rsid w:val="004C1CEE"/>
    <w:rsid w:val="004C2290"/>
    <w:rsid w:val="004C2CCE"/>
    <w:rsid w:val="004C40C8"/>
    <w:rsid w:val="004C6205"/>
    <w:rsid w:val="004C6C86"/>
    <w:rsid w:val="004C7347"/>
    <w:rsid w:val="004C7CB2"/>
    <w:rsid w:val="004D0BB0"/>
    <w:rsid w:val="004D2E94"/>
    <w:rsid w:val="004D3218"/>
    <w:rsid w:val="004D351F"/>
    <w:rsid w:val="004D6B7A"/>
    <w:rsid w:val="004E05B0"/>
    <w:rsid w:val="004E0828"/>
    <w:rsid w:val="004E0D3C"/>
    <w:rsid w:val="004E15B1"/>
    <w:rsid w:val="004E2545"/>
    <w:rsid w:val="004E31F7"/>
    <w:rsid w:val="004E32A7"/>
    <w:rsid w:val="004E3C72"/>
    <w:rsid w:val="004E3D55"/>
    <w:rsid w:val="004E3F5A"/>
    <w:rsid w:val="004E46FD"/>
    <w:rsid w:val="004E47C0"/>
    <w:rsid w:val="004E4C68"/>
    <w:rsid w:val="004E4EA2"/>
    <w:rsid w:val="004E631C"/>
    <w:rsid w:val="004F0416"/>
    <w:rsid w:val="004F0E02"/>
    <w:rsid w:val="004F1D26"/>
    <w:rsid w:val="004F3425"/>
    <w:rsid w:val="004F47C8"/>
    <w:rsid w:val="004F49A7"/>
    <w:rsid w:val="004F66C7"/>
    <w:rsid w:val="004F7ABC"/>
    <w:rsid w:val="00501D74"/>
    <w:rsid w:val="0050362D"/>
    <w:rsid w:val="00503683"/>
    <w:rsid w:val="00503EF4"/>
    <w:rsid w:val="00504522"/>
    <w:rsid w:val="0050465E"/>
    <w:rsid w:val="0050476F"/>
    <w:rsid w:val="0050504B"/>
    <w:rsid w:val="00505199"/>
    <w:rsid w:val="005059A9"/>
    <w:rsid w:val="00505A51"/>
    <w:rsid w:val="005066F6"/>
    <w:rsid w:val="00507072"/>
    <w:rsid w:val="00507EA9"/>
    <w:rsid w:val="00510C75"/>
    <w:rsid w:val="00513FB2"/>
    <w:rsid w:val="00514BC3"/>
    <w:rsid w:val="005161F4"/>
    <w:rsid w:val="00517870"/>
    <w:rsid w:val="00517F9E"/>
    <w:rsid w:val="00521A66"/>
    <w:rsid w:val="005222D8"/>
    <w:rsid w:val="00523613"/>
    <w:rsid w:val="00524359"/>
    <w:rsid w:val="005259F9"/>
    <w:rsid w:val="005262BE"/>
    <w:rsid w:val="00526425"/>
    <w:rsid w:val="00527A8A"/>
    <w:rsid w:val="005302AF"/>
    <w:rsid w:val="005302D1"/>
    <w:rsid w:val="005308D4"/>
    <w:rsid w:val="00531F43"/>
    <w:rsid w:val="00532052"/>
    <w:rsid w:val="00534BE4"/>
    <w:rsid w:val="00535208"/>
    <w:rsid w:val="0053794B"/>
    <w:rsid w:val="00540198"/>
    <w:rsid w:val="005410BE"/>
    <w:rsid w:val="0054164F"/>
    <w:rsid w:val="00542170"/>
    <w:rsid w:val="005442B9"/>
    <w:rsid w:val="00544EC6"/>
    <w:rsid w:val="00546E07"/>
    <w:rsid w:val="005522EC"/>
    <w:rsid w:val="0055297F"/>
    <w:rsid w:val="00553514"/>
    <w:rsid w:val="00553C53"/>
    <w:rsid w:val="00554085"/>
    <w:rsid w:val="005552EE"/>
    <w:rsid w:val="005556B0"/>
    <w:rsid w:val="005611E3"/>
    <w:rsid w:val="00561375"/>
    <w:rsid w:val="005631C1"/>
    <w:rsid w:val="00563600"/>
    <w:rsid w:val="00565514"/>
    <w:rsid w:val="005669C0"/>
    <w:rsid w:val="00566AD3"/>
    <w:rsid w:val="00567469"/>
    <w:rsid w:val="005713B0"/>
    <w:rsid w:val="005718B3"/>
    <w:rsid w:val="005719FB"/>
    <w:rsid w:val="00571A8F"/>
    <w:rsid w:val="00572810"/>
    <w:rsid w:val="0057320A"/>
    <w:rsid w:val="00573593"/>
    <w:rsid w:val="0057359F"/>
    <w:rsid w:val="00573F51"/>
    <w:rsid w:val="00573FCD"/>
    <w:rsid w:val="005743DB"/>
    <w:rsid w:val="0057457F"/>
    <w:rsid w:val="00575F99"/>
    <w:rsid w:val="00580D2B"/>
    <w:rsid w:val="0058156A"/>
    <w:rsid w:val="00581F39"/>
    <w:rsid w:val="005821E4"/>
    <w:rsid w:val="005840A0"/>
    <w:rsid w:val="00585432"/>
    <w:rsid w:val="005858BD"/>
    <w:rsid w:val="005860F1"/>
    <w:rsid w:val="00586A35"/>
    <w:rsid w:val="00586E81"/>
    <w:rsid w:val="00586F75"/>
    <w:rsid w:val="0058778A"/>
    <w:rsid w:val="005912A2"/>
    <w:rsid w:val="00592C76"/>
    <w:rsid w:val="0059450E"/>
    <w:rsid w:val="005975E0"/>
    <w:rsid w:val="005A09F0"/>
    <w:rsid w:val="005A0B91"/>
    <w:rsid w:val="005A171B"/>
    <w:rsid w:val="005A2E54"/>
    <w:rsid w:val="005A41F3"/>
    <w:rsid w:val="005A62A6"/>
    <w:rsid w:val="005A7313"/>
    <w:rsid w:val="005B2ED3"/>
    <w:rsid w:val="005B313F"/>
    <w:rsid w:val="005B38F6"/>
    <w:rsid w:val="005B3C36"/>
    <w:rsid w:val="005B4253"/>
    <w:rsid w:val="005B4A99"/>
    <w:rsid w:val="005B53DA"/>
    <w:rsid w:val="005B5D41"/>
    <w:rsid w:val="005B6B19"/>
    <w:rsid w:val="005B718C"/>
    <w:rsid w:val="005B71D3"/>
    <w:rsid w:val="005C072E"/>
    <w:rsid w:val="005C0AAB"/>
    <w:rsid w:val="005C0F69"/>
    <w:rsid w:val="005C1762"/>
    <w:rsid w:val="005C2994"/>
    <w:rsid w:val="005C30FF"/>
    <w:rsid w:val="005C3654"/>
    <w:rsid w:val="005C4CAA"/>
    <w:rsid w:val="005C4FCF"/>
    <w:rsid w:val="005C52CA"/>
    <w:rsid w:val="005C604B"/>
    <w:rsid w:val="005C6ED8"/>
    <w:rsid w:val="005C6F86"/>
    <w:rsid w:val="005C6FED"/>
    <w:rsid w:val="005C72B1"/>
    <w:rsid w:val="005C7E42"/>
    <w:rsid w:val="005D120D"/>
    <w:rsid w:val="005D23A8"/>
    <w:rsid w:val="005D2653"/>
    <w:rsid w:val="005D2F81"/>
    <w:rsid w:val="005D51B2"/>
    <w:rsid w:val="005D5525"/>
    <w:rsid w:val="005D5D89"/>
    <w:rsid w:val="005D6169"/>
    <w:rsid w:val="005D6F2A"/>
    <w:rsid w:val="005E005D"/>
    <w:rsid w:val="005E05C8"/>
    <w:rsid w:val="005E0D00"/>
    <w:rsid w:val="005E167F"/>
    <w:rsid w:val="005E19C1"/>
    <w:rsid w:val="005E200F"/>
    <w:rsid w:val="005E23BB"/>
    <w:rsid w:val="005E257E"/>
    <w:rsid w:val="005E27B5"/>
    <w:rsid w:val="005E2D84"/>
    <w:rsid w:val="005E3A27"/>
    <w:rsid w:val="005E3A63"/>
    <w:rsid w:val="005E3C70"/>
    <w:rsid w:val="005E446E"/>
    <w:rsid w:val="005E52E7"/>
    <w:rsid w:val="005E5F7F"/>
    <w:rsid w:val="005E682F"/>
    <w:rsid w:val="005E6AC8"/>
    <w:rsid w:val="005E7012"/>
    <w:rsid w:val="005F0BD6"/>
    <w:rsid w:val="005F0DFA"/>
    <w:rsid w:val="005F1A4A"/>
    <w:rsid w:val="005F3692"/>
    <w:rsid w:val="005F39AD"/>
    <w:rsid w:val="005F4AB4"/>
    <w:rsid w:val="005F5486"/>
    <w:rsid w:val="005F5FB1"/>
    <w:rsid w:val="005F78E3"/>
    <w:rsid w:val="005F7C2F"/>
    <w:rsid w:val="005F7C9C"/>
    <w:rsid w:val="006017C7"/>
    <w:rsid w:val="00601DC3"/>
    <w:rsid w:val="0060236B"/>
    <w:rsid w:val="006032C8"/>
    <w:rsid w:val="00603CC2"/>
    <w:rsid w:val="00604B13"/>
    <w:rsid w:val="00605583"/>
    <w:rsid w:val="006057B8"/>
    <w:rsid w:val="006058F4"/>
    <w:rsid w:val="00605CB4"/>
    <w:rsid w:val="00605E0E"/>
    <w:rsid w:val="006112B0"/>
    <w:rsid w:val="0061141D"/>
    <w:rsid w:val="00612FDD"/>
    <w:rsid w:val="006130A8"/>
    <w:rsid w:val="00614B3E"/>
    <w:rsid w:val="00615552"/>
    <w:rsid w:val="00615874"/>
    <w:rsid w:val="006162BB"/>
    <w:rsid w:val="006164A3"/>
    <w:rsid w:val="00616537"/>
    <w:rsid w:val="00616622"/>
    <w:rsid w:val="006169AC"/>
    <w:rsid w:val="00617E7A"/>
    <w:rsid w:val="00620F28"/>
    <w:rsid w:val="0062125C"/>
    <w:rsid w:val="00621785"/>
    <w:rsid w:val="00621B91"/>
    <w:rsid w:val="00622547"/>
    <w:rsid w:val="00622B86"/>
    <w:rsid w:val="00623654"/>
    <w:rsid w:val="00623A08"/>
    <w:rsid w:val="00623FD6"/>
    <w:rsid w:val="0062419E"/>
    <w:rsid w:val="006248D4"/>
    <w:rsid w:val="00624C1F"/>
    <w:rsid w:val="0062723E"/>
    <w:rsid w:val="00627493"/>
    <w:rsid w:val="00627A2A"/>
    <w:rsid w:val="00630B84"/>
    <w:rsid w:val="00630CB3"/>
    <w:rsid w:val="006313E5"/>
    <w:rsid w:val="00631AE4"/>
    <w:rsid w:val="00632666"/>
    <w:rsid w:val="006326EE"/>
    <w:rsid w:val="00633169"/>
    <w:rsid w:val="00633178"/>
    <w:rsid w:val="00633AD1"/>
    <w:rsid w:val="00634038"/>
    <w:rsid w:val="006356E8"/>
    <w:rsid w:val="00636344"/>
    <w:rsid w:val="006429D6"/>
    <w:rsid w:val="00643834"/>
    <w:rsid w:val="00645326"/>
    <w:rsid w:val="00645F24"/>
    <w:rsid w:val="0064691B"/>
    <w:rsid w:val="00646C55"/>
    <w:rsid w:val="00651FF6"/>
    <w:rsid w:val="00652237"/>
    <w:rsid w:val="00654E4C"/>
    <w:rsid w:val="006553E7"/>
    <w:rsid w:val="00655D5C"/>
    <w:rsid w:val="00655F2F"/>
    <w:rsid w:val="00656E1C"/>
    <w:rsid w:val="00661607"/>
    <w:rsid w:val="00661D68"/>
    <w:rsid w:val="006620C9"/>
    <w:rsid w:val="00662B37"/>
    <w:rsid w:val="00663A8C"/>
    <w:rsid w:val="00664DB8"/>
    <w:rsid w:val="00665261"/>
    <w:rsid w:val="00665945"/>
    <w:rsid w:val="00666674"/>
    <w:rsid w:val="00666791"/>
    <w:rsid w:val="00666EF9"/>
    <w:rsid w:val="00667130"/>
    <w:rsid w:val="00667CFF"/>
    <w:rsid w:val="00670013"/>
    <w:rsid w:val="006705D0"/>
    <w:rsid w:val="00671046"/>
    <w:rsid w:val="0067472A"/>
    <w:rsid w:val="00674E1E"/>
    <w:rsid w:val="0067680D"/>
    <w:rsid w:val="00677E7D"/>
    <w:rsid w:val="00680FA1"/>
    <w:rsid w:val="0068179C"/>
    <w:rsid w:val="00681DE6"/>
    <w:rsid w:val="006824E0"/>
    <w:rsid w:val="006829A2"/>
    <w:rsid w:val="006856A3"/>
    <w:rsid w:val="006871FC"/>
    <w:rsid w:val="00687590"/>
    <w:rsid w:val="006901D2"/>
    <w:rsid w:val="00690ED0"/>
    <w:rsid w:val="0069164C"/>
    <w:rsid w:val="006916E7"/>
    <w:rsid w:val="00691858"/>
    <w:rsid w:val="00691F74"/>
    <w:rsid w:val="00692A9E"/>
    <w:rsid w:val="00693773"/>
    <w:rsid w:val="00694713"/>
    <w:rsid w:val="0069577C"/>
    <w:rsid w:val="00695C9E"/>
    <w:rsid w:val="006969C5"/>
    <w:rsid w:val="00697A6F"/>
    <w:rsid w:val="00697B97"/>
    <w:rsid w:val="006A0CEA"/>
    <w:rsid w:val="006A1280"/>
    <w:rsid w:val="006A13CA"/>
    <w:rsid w:val="006A384B"/>
    <w:rsid w:val="006A482F"/>
    <w:rsid w:val="006A483D"/>
    <w:rsid w:val="006A4AA6"/>
    <w:rsid w:val="006A4E9D"/>
    <w:rsid w:val="006A5246"/>
    <w:rsid w:val="006A5709"/>
    <w:rsid w:val="006A59AC"/>
    <w:rsid w:val="006A5D9C"/>
    <w:rsid w:val="006A5F7C"/>
    <w:rsid w:val="006A7FAC"/>
    <w:rsid w:val="006B17B4"/>
    <w:rsid w:val="006B1FDE"/>
    <w:rsid w:val="006B24CA"/>
    <w:rsid w:val="006B2EE1"/>
    <w:rsid w:val="006B3822"/>
    <w:rsid w:val="006B437C"/>
    <w:rsid w:val="006B4D26"/>
    <w:rsid w:val="006B561D"/>
    <w:rsid w:val="006B5B13"/>
    <w:rsid w:val="006B70CA"/>
    <w:rsid w:val="006B736B"/>
    <w:rsid w:val="006B7412"/>
    <w:rsid w:val="006B77E8"/>
    <w:rsid w:val="006B78C6"/>
    <w:rsid w:val="006B7CC6"/>
    <w:rsid w:val="006C01F1"/>
    <w:rsid w:val="006C207B"/>
    <w:rsid w:val="006C27A4"/>
    <w:rsid w:val="006C3787"/>
    <w:rsid w:val="006C3B14"/>
    <w:rsid w:val="006C523D"/>
    <w:rsid w:val="006C590A"/>
    <w:rsid w:val="006C68DB"/>
    <w:rsid w:val="006C6CD9"/>
    <w:rsid w:val="006C6EC1"/>
    <w:rsid w:val="006C6FCC"/>
    <w:rsid w:val="006D060E"/>
    <w:rsid w:val="006D0A02"/>
    <w:rsid w:val="006D0BF0"/>
    <w:rsid w:val="006D2031"/>
    <w:rsid w:val="006D28DB"/>
    <w:rsid w:val="006D31FC"/>
    <w:rsid w:val="006D4953"/>
    <w:rsid w:val="006D684F"/>
    <w:rsid w:val="006D6CBB"/>
    <w:rsid w:val="006D734B"/>
    <w:rsid w:val="006D7BB7"/>
    <w:rsid w:val="006D7EB2"/>
    <w:rsid w:val="006E0074"/>
    <w:rsid w:val="006E1CCF"/>
    <w:rsid w:val="006E37AF"/>
    <w:rsid w:val="006E37C2"/>
    <w:rsid w:val="006E3BBE"/>
    <w:rsid w:val="006E4D4D"/>
    <w:rsid w:val="006E5795"/>
    <w:rsid w:val="006E5B13"/>
    <w:rsid w:val="006E666D"/>
    <w:rsid w:val="006F0BAE"/>
    <w:rsid w:val="006F239A"/>
    <w:rsid w:val="006F29E1"/>
    <w:rsid w:val="006F4DBD"/>
    <w:rsid w:val="006F5098"/>
    <w:rsid w:val="006F67FD"/>
    <w:rsid w:val="006F69A3"/>
    <w:rsid w:val="006F6BBA"/>
    <w:rsid w:val="006F779E"/>
    <w:rsid w:val="00700003"/>
    <w:rsid w:val="007001C7"/>
    <w:rsid w:val="00700F24"/>
    <w:rsid w:val="00700FB0"/>
    <w:rsid w:val="0070137C"/>
    <w:rsid w:val="00701DC0"/>
    <w:rsid w:val="00702782"/>
    <w:rsid w:val="00702851"/>
    <w:rsid w:val="00702ED7"/>
    <w:rsid w:val="007101C3"/>
    <w:rsid w:val="00710982"/>
    <w:rsid w:val="0071193E"/>
    <w:rsid w:val="007124DA"/>
    <w:rsid w:val="00712CC2"/>
    <w:rsid w:val="00712CF6"/>
    <w:rsid w:val="00713019"/>
    <w:rsid w:val="007137E0"/>
    <w:rsid w:val="007138AE"/>
    <w:rsid w:val="00714881"/>
    <w:rsid w:val="00714CB8"/>
    <w:rsid w:val="007160F5"/>
    <w:rsid w:val="00716250"/>
    <w:rsid w:val="0072066B"/>
    <w:rsid w:val="0072112D"/>
    <w:rsid w:val="00721C0A"/>
    <w:rsid w:val="00722724"/>
    <w:rsid w:val="007239A8"/>
    <w:rsid w:val="00724431"/>
    <w:rsid w:val="0072512F"/>
    <w:rsid w:val="00725380"/>
    <w:rsid w:val="00725473"/>
    <w:rsid w:val="007257B6"/>
    <w:rsid w:val="00725DBB"/>
    <w:rsid w:val="00727381"/>
    <w:rsid w:val="007323BA"/>
    <w:rsid w:val="0073243F"/>
    <w:rsid w:val="0073419B"/>
    <w:rsid w:val="00736A27"/>
    <w:rsid w:val="00740887"/>
    <w:rsid w:val="00740F89"/>
    <w:rsid w:val="007416F3"/>
    <w:rsid w:val="00741A96"/>
    <w:rsid w:val="00743064"/>
    <w:rsid w:val="007431E9"/>
    <w:rsid w:val="00745F3B"/>
    <w:rsid w:val="0074607D"/>
    <w:rsid w:val="007464AF"/>
    <w:rsid w:val="007476DB"/>
    <w:rsid w:val="00747BA2"/>
    <w:rsid w:val="007505ED"/>
    <w:rsid w:val="007507E4"/>
    <w:rsid w:val="007543EE"/>
    <w:rsid w:val="00754E75"/>
    <w:rsid w:val="007555D2"/>
    <w:rsid w:val="00755A3A"/>
    <w:rsid w:val="00756ABB"/>
    <w:rsid w:val="00756EF3"/>
    <w:rsid w:val="00757C96"/>
    <w:rsid w:val="007611C1"/>
    <w:rsid w:val="00761FCB"/>
    <w:rsid w:val="00762048"/>
    <w:rsid w:val="007649CC"/>
    <w:rsid w:val="00765DB6"/>
    <w:rsid w:val="007664AD"/>
    <w:rsid w:val="00766AC9"/>
    <w:rsid w:val="00770395"/>
    <w:rsid w:val="0077206D"/>
    <w:rsid w:val="0077374E"/>
    <w:rsid w:val="00774895"/>
    <w:rsid w:val="00774D96"/>
    <w:rsid w:val="00775A6F"/>
    <w:rsid w:val="0077621B"/>
    <w:rsid w:val="007766A9"/>
    <w:rsid w:val="00780BD3"/>
    <w:rsid w:val="00780F0E"/>
    <w:rsid w:val="00781BE4"/>
    <w:rsid w:val="00782ACC"/>
    <w:rsid w:val="00784977"/>
    <w:rsid w:val="00784E95"/>
    <w:rsid w:val="00785278"/>
    <w:rsid w:val="00786D78"/>
    <w:rsid w:val="0078785B"/>
    <w:rsid w:val="00787979"/>
    <w:rsid w:val="00787FCB"/>
    <w:rsid w:val="0079101A"/>
    <w:rsid w:val="00791A54"/>
    <w:rsid w:val="0079212A"/>
    <w:rsid w:val="00792B9B"/>
    <w:rsid w:val="007945DF"/>
    <w:rsid w:val="00795930"/>
    <w:rsid w:val="00795F3A"/>
    <w:rsid w:val="007970A6"/>
    <w:rsid w:val="0079750E"/>
    <w:rsid w:val="007979DB"/>
    <w:rsid w:val="007A035F"/>
    <w:rsid w:val="007A04BB"/>
    <w:rsid w:val="007A09E4"/>
    <w:rsid w:val="007A1CA7"/>
    <w:rsid w:val="007A224F"/>
    <w:rsid w:val="007A2F8E"/>
    <w:rsid w:val="007A3ACC"/>
    <w:rsid w:val="007A4069"/>
    <w:rsid w:val="007A422A"/>
    <w:rsid w:val="007A542E"/>
    <w:rsid w:val="007A5940"/>
    <w:rsid w:val="007A69B1"/>
    <w:rsid w:val="007B0DBD"/>
    <w:rsid w:val="007B0EFF"/>
    <w:rsid w:val="007B164F"/>
    <w:rsid w:val="007B181D"/>
    <w:rsid w:val="007B20FE"/>
    <w:rsid w:val="007B2823"/>
    <w:rsid w:val="007B2B4B"/>
    <w:rsid w:val="007B3427"/>
    <w:rsid w:val="007B3A24"/>
    <w:rsid w:val="007B5B54"/>
    <w:rsid w:val="007B6588"/>
    <w:rsid w:val="007B7670"/>
    <w:rsid w:val="007B7B2F"/>
    <w:rsid w:val="007B7DEC"/>
    <w:rsid w:val="007C089C"/>
    <w:rsid w:val="007C0EF9"/>
    <w:rsid w:val="007C10A9"/>
    <w:rsid w:val="007C1417"/>
    <w:rsid w:val="007C2045"/>
    <w:rsid w:val="007C31FF"/>
    <w:rsid w:val="007C4B25"/>
    <w:rsid w:val="007C4E39"/>
    <w:rsid w:val="007C5642"/>
    <w:rsid w:val="007C5BFF"/>
    <w:rsid w:val="007C74C3"/>
    <w:rsid w:val="007C7CB7"/>
    <w:rsid w:val="007C7F1A"/>
    <w:rsid w:val="007D01DD"/>
    <w:rsid w:val="007D25A5"/>
    <w:rsid w:val="007D2A9A"/>
    <w:rsid w:val="007D4FA3"/>
    <w:rsid w:val="007D505E"/>
    <w:rsid w:val="007D5A81"/>
    <w:rsid w:val="007D68B4"/>
    <w:rsid w:val="007D6C25"/>
    <w:rsid w:val="007D78DD"/>
    <w:rsid w:val="007E0263"/>
    <w:rsid w:val="007E0F10"/>
    <w:rsid w:val="007E2866"/>
    <w:rsid w:val="007E30D5"/>
    <w:rsid w:val="007E3BEF"/>
    <w:rsid w:val="007E436C"/>
    <w:rsid w:val="007E5182"/>
    <w:rsid w:val="007E613F"/>
    <w:rsid w:val="007E7296"/>
    <w:rsid w:val="007E77A3"/>
    <w:rsid w:val="007F4074"/>
    <w:rsid w:val="007F4778"/>
    <w:rsid w:val="007F4D62"/>
    <w:rsid w:val="007F5282"/>
    <w:rsid w:val="007F5A56"/>
    <w:rsid w:val="007F740F"/>
    <w:rsid w:val="007F772C"/>
    <w:rsid w:val="00800AD4"/>
    <w:rsid w:val="00800E55"/>
    <w:rsid w:val="0080121C"/>
    <w:rsid w:val="00801304"/>
    <w:rsid w:val="008024FA"/>
    <w:rsid w:val="00802C8D"/>
    <w:rsid w:val="00803338"/>
    <w:rsid w:val="00803E68"/>
    <w:rsid w:val="00803F80"/>
    <w:rsid w:val="00805EDC"/>
    <w:rsid w:val="00805F69"/>
    <w:rsid w:val="00806271"/>
    <w:rsid w:val="008067F3"/>
    <w:rsid w:val="00807D7A"/>
    <w:rsid w:val="00810538"/>
    <w:rsid w:val="00810772"/>
    <w:rsid w:val="00811904"/>
    <w:rsid w:val="008126E4"/>
    <w:rsid w:val="00812792"/>
    <w:rsid w:val="0081333F"/>
    <w:rsid w:val="008139CD"/>
    <w:rsid w:val="00814103"/>
    <w:rsid w:val="00814221"/>
    <w:rsid w:val="008147F4"/>
    <w:rsid w:val="00816C30"/>
    <w:rsid w:val="00816FA2"/>
    <w:rsid w:val="008208A0"/>
    <w:rsid w:val="00822253"/>
    <w:rsid w:val="00822F31"/>
    <w:rsid w:val="0082325C"/>
    <w:rsid w:val="008234C1"/>
    <w:rsid w:val="00823AE9"/>
    <w:rsid w:val="0082420D"/>
    <w:rsid w:val="00824362"/>
    <w:rsid w:val="008249FF"/>
    <w:rsid w:val="00826487"/>
    <w:rsid w:val="00826D22"/>
    <w:rsid w:val="008272AE"/>
    <w:rsid w:val="00831765"/>
    <w:rsid w:val="00831999"/>
    <w:rsid w:val="00832F1D"/>
    <w:rsid w:val="0083305A"/>
    <w:rsid w:val="008333C6"/>
    <w:rsid w:val="008337B4"/>
    <w:rsid w:val="00833BAC"/>
    <w:rsid w:val="0083486C"/>
    <w:rsid w:val="00835A03"/>
    <w:rsid w:val="00836E53"/>
    <w:rsid w:val="008377A4"/>
    <w:rsid w:val="008402B8"/>
    <w:rsid w:val="00842108"/>
    <w:rsid w:val="008428CE"/>
    <w:rsid w:val="0084726A"/>
    <w:rsid w:val="00847C9E"/>
    <w:rsid w:val="00847D11"/>
    <w:rsid w:val="00850059"/>
    <w:rsid w:val="00851EE8"/>
    <w:rsid w:val="00852A0A"/>
    <w:rsid w:val="00852BBE"/>
    <w:rsid w:val="00853EBF"/>
    <w:rsid w:val="0085433B"/>
    <w:rsid w:val="0085497D"/>
    <w:rsid w:val="00854E16"/>
    <w:rsid w:val="00857BF1"/>
    <w:rsid w:val="00860B57"/>
    <w:rsid w:val="008612EA"/>
    <w:rsid w:val="00862A66"/>
    <w:rsid w:val="00862DD6"/>
    <w:rsid w:val="008645F9"/>
    <w:rsid w:val="008655AA"/>
    <w:rsid w:val="00865737"/>
    <w:rsid w:val="008708A8"/>
    <w:rsid w:val="00871654"/>
    <w:rsid w:val="00874226"/>
    <w:rsid w:val="008744F0"/>
    <w:rsid w:val="008757AB"/>
    <w:rsid w:val="008759D7"/>
    <w:rsid w:val="00875FC5"/>
    <w:rsid w:val="0087645E"/>
    <w:rsid w:val="0088195C"/>
    <w:rsid w:val="00883720"/>
    <w:rsid w:val="0088504D"/>
    <w:rsid w:val="0088579D"/>
    <w:rsid w:val="00885ABA"/>
    <w:rsid w:val="00885F42"/>
    <w:rsid w:val="00890D98"/>
    <w:rsid w:val="0089129E"/>
    <w:rsid w:val="0089189C"/>
    <w:rsid w:val="008923AF"/>
    <w:rsid w:val="00892AC8"/>
    <w:rsid w:val="008932E2"/>
    <w:rsid w:val="00894C1F"/>
    <w:rsid w:val="008A09E0"/>
    <w:rsid w:val="008A1F38"/>
    <w:rsid w:val="008A2011"/>
    <w:rsid w:val="008A26C6"/>
    <w:rsid w:val="008A3953"/>
    <w:rsid w:val="008A7A7D"/>
    <w:rsid w:val="008A7BCE"/>
    <w:rsid w:val="008B19FB"/>
    <w:rsid w:val="008B1F49"/>
    <w:rsid w:val="008B2779"/>
    <w:rsid w:val="008B40CB"/>
    <w:rsid w:val="008B42C0"/>
    <w:rsid w:val="008B6CA4"/>
    <w:rsid w:val="008B76C9"/>
    <w:rsid w:val="008C1259"/>
    <w:rsid w:val="008C1539"/>
    <w:rsid w:val="008C2CCE"/>
    <w:rsid w:val="008C3743"/>
    <w:rsid w:val="008C3DA8"/>
    <w:rsid w:val="008C5402"/>
    <w:rsid w:val="008C67B7"/>
    <w:rsid w:val="008D013B"/>
    <w:rsid w:val="008D15B6"/>
    <w:rsid w:val="008D3E1D"/>
    <w:rsid w:val="008D4439"/>
    <w:rsid w:val="008D4996"/>
    <w:rsid w:val="008D5A15"/>
    <w:rsid w:val="008D601F"/>
    <w:rsid w:val="008D6CCE"/>
    <w:rsid w:val="008D73F9"/>
    <w:rsid w:val="008E014C"/>
    <w:rsid w:val="008E083A"/>
    <w:rsid w:val="008E1647"/>
    <w:rsid w:val="008E1687"/>
    <w:rsid w:val="008E2198"/>
    <w:rsid w:val="008E2276"/>
    <w:rsid w:val="008E2D5E"/>
    <w:rsid w:val="008E38F1"/>
    <w:rsid w:val="008E5D34"/>
    <w:rsid w:val="008E5DB0"/>
    <w:rsid w:val="008E63B4"/>
    <w:rsid w:val="008E64F6"/>
    <w:rsid w:val="008E7F9E"/>
    <w:rsid w:val="008F14F6"/>
    <w:rsid w:val="008F16EC"/>
    <w:rsid w:val="008F1ACF"/>
    <w:rsid w:val="008F2C12"/>
    <w:rsid w:val="008F3255"/>
    <w:rsid w:val="008F3613"/>
    <w:rsid w:val="008F3D81"/>
    <w:rsid w:val="008F4303"/>
    <w:rsid w:val="008F59E4"/>
    <w:rsid w:val="008F6064"/>
    <w:rsid w:val="008F663F"/>
    <w:rsid w:val="008F70BA"/>
    <w:rsid w:val="009004B7"/>
    <w:rsid w:val="00901067"/>
    <w:rsid w:val="00901E33"/>
    <w:rsid w:val="0090281D"/>
    <w:rsid w:val="00902E5F"/>
    <w:rsid w:val="009042B4"/>
    <w:rsid w:val="00904CF3"/>
    <w:rsid w:val="009053EB"/>
    <w:rsid w:val="009102DA"/>
    <w:rsid w:val="00910B0A"/>
    <w:rsid w:val="009112A9"/>
    <w:rsid w:val="00911C6C"/>
    <w:rsid w:val="00913207"/>
    <w:rsid w:val="00913FC7"/>
    <w:rsid w:val="00914AB1"/>
    <w:rsid w:val="00914F31"/>
    <w:rsid w:val="00921444"/>
    <w:rsid w:val="00921F55"/>
    <w:rsid w:val="009225BD"/>
    <w:rsid w:val="0093015B"/>
    <w:rsid w:val="0093033A"/>
    <w:rsid w:val="0093040E"/>
    <w:rsid w:val="00931344"/>
    <w:rsid w:val="00931CA3"/>
    <w:rsid w:val="00932336"/>
    <w:rsid w:val="009328B1"/>
    <w:rsid w:val="009338A7"/>
    <w:rsid w:val="00934D2C"/>
    <w:rsid w:val="00935B78"/>
    <w:rsid w:val="00935C2E"/>
    <w:rsid w:val="00935CF1"/>
    <w:rsid w:val="009364E2"/>
    <w:rsid w:val="009412A0"/>
    <w:rsid w:val="00942712"/>
    <w:rsid w:val="009440F1"/>
    <w:rsid w:val="0094411E"/>
    <w:rsid w:val="00944145"/>
    <w:rsid w:val="0094446F"/>
    <w:rsid w:val="009448AF"/>
    <w:rsid w:val="009448B0"/>
    <w:rsid w:val="009477DF"/>
    <w:rsid w:val="00951C3A"/>
    <w:rsid w:val="00951D25"/>
    <w:rsid w:val="00952AD2"/>
    <w:rsid w:val="009542EA"/>
    <w:rsid w:val="0095435B"/>
    <w:rsid w:val="00954680"/>
    <w:rsid w:val="009548E8"/>
    <w:rsid w:val="00955542"/>
    <w:rsid w:val="00955C2E"/>
    <w:rsid w:val="00956801"/>
    <w:rsid w:val="00956AEF"/>
    <w:rsid w:val="00956EEB"/>
    <w:rsid w:val="00960D38"/>
    <w:rsid w:val="00962548"/>
    <w:rsid w:val="00963575"/>
    <w:rsid w:val="00963CF0"/>
    <w:rsid w:val="00966406"/>
    <w:rsid w:val="00966E95"/>
    <w:rsid w:val="00967B47"/>
    <w:rsid w:val="00967C5B"/>
    <w:rsid w:val="009728A8"/>
    <w:rsid w:val="0097413B"/>
    <w:rsid w:val="0097415B"/>
    <w:rsid w:val="00974D17"/>
    <w:rsid w:val="00975E57"/>
    <w:rsid w:val="00976061"/>
    <w:rsid w:val="00976151"/>
    <w:rsid w:val="009763EC"/>
    <w:rsid w:val="00977310"/>
    <w:rsid w:val="009803EC"/>
    <w:rsid w:val="00981900"/>
    <w:rsid w:val="00982BE6"/>
    <w:rsid w:val="00983C7A"/>
    <w:rsid w:val="009868B7"/>
    <w:rsid w:val="00986DFB"/>
    <w:rsid w:val="009873D5"/>
    <w:rsid w:val="0099051E"/>
    <w:rsid w:val="00990DB1"/>
    <w:rsid w:val="00991A4E"/>
    <w:rsid w:val="009928EF"/>
    <w:rsid w:val="009933BE"/>
    <w:rsid w:val="0099365B"/>
    <w:rsid w:val="00993FF5"/>
    <w:rsid w:val="009940F0"/>
    <w:rsid w:val="00995353"/>
    <w:rsid w:val="00995678"/>
    <w:rsid w:val="009966C7"/>
    <w:rsid w:val="0099686C"/>
    <w:rsid w:val="00996ED2"/>
    <w:rsid w:val="0099703D"/>
    <w:rsid w:val="009A03D8"/>
    <w:rsid w:val="009A1A92"/>
    <w:rsid w:val="009A200A"/>
    <w:rsid w:val="009A21A0"/>
    <w:rsid w:val="009A2D76"/>
    <w:rsid w:val="009A4B58"/>
    <w:rsid w:val="009A5522"/>
    <w:rsid w:val="009A6605"/>
    <w:rsid w:val="009A6947"/>
    <w:rsid w:val="009A70BD"/>
    <w:rsid w:val="009A791E"/>
    <w:rsid w:val="009B0227"/>
    <w:rsid w:val="009B0815"/>
    <w:rsid w:val="009B0AA7"/>
    <w:rsid w:val="009B2924"/>
    <w:rsid w:val="009B3A5B"/>
    <w:rsid w:val="009B3CE7"/>
    <w:rsid w:val="009B58B5"/>
    <w:rsid w:val="009B6832"/>
    <w:rsid w:val="009C023A"/>
    <w:rsid w:val="009C061D"/>
    <w:rsid w:val="009C07E2"/>
    <w:rsid w:val="009C1766"/>
    <w:rsid w:val="009C1835"/>
    <w:rsid w:val="009C1BA6"/>
    <w:rsid w:val="009C1C84"/>
    <w:rsid w:val="009C242A"/>
    <w:rsid w:val="009C24B3"/>
    <w:rsid w:val="009C297B"/>
    <w:rsid w:val="009C2FD8"/>
    <w:rsid w:val="009C3270"/>
    <w:rsid w:val="009C45CE"/>
    <w:rsid w:val="009C48A2"/>
    <w:rsid w:val="009C4C88"/>
    <w:rsid w:val="009C7FDC"/>
    <w:rsid w:val="009D08B6"/>
    <w:rsid w:val="009D14C3"/>
    <w:rsid w:val="009D17B3"/>
    <w:rsid w:val="009D1C98"/>
    <w:rsid w:val="009D1EF5"/>
    <w:rsid w:val="009D1F4A"/>
    <w:rsid w:val="009D26D1"/>
    <w:rsid w:val="009D30C6"/>
    <w:rsid w:val="009D4012"/>
    <w:rsid w:val="009D40A1"/>
    <w:rsid w:val="009D45C0"/>
    <w:rsid w:val="009D725D"/>
    <w:rsid w:val="009D73E6"/>
    <w:rsid w:val="009D7F1C"/>
    <w:rsid w:val="009E062F"/>
    <w:rsid w:val="009E0AF2"/>
    <w:rsid w:val="009E0DD0"/>
    <w:rsid w:val="009E2798"/>
    <w:rsid w:val="009E3246"/>
    <w:rsid w:val="009E3313"/>
    <w:rsid w:val="009E3696"/>
    <w:rsid w:val="009E39B3"/>
    <w:rsid w:val="009E3BD5"/>
    <w:rsid w:val="009E4863"/>
    <w:rsid w:val="009E5FDB"/>
    <w:rsid w:val="009E6071"/>
    <w:rsid w:val="009E6429"/>
    <w:rsid w:val="009E6D94"/>
    <w:rsid w:val="009E76F9"/>
    <w:rsid w:val="009F047C"/>
    <w:rsid w:val="009F183E"/>
    <w:rsid w:val="009F1FE4"/>
    <w:rsid w:val="009F2503"/>
    <w:rsid w:val="009F3322"/>
    <w:rsid w:val="009F3614"/>
    <w:rsid w:val="009F3BE7"/>
    <w:rsid w:val="009F3E42"/>
    <w:rsid w:val="009F5E67"/>
    <w:rsid w:val="009F6B70"/>
    <w:rsid w:val="009F6F6F"/>
    <w:rsid w:val="009F79B8"/>
    <w:rsid w:val="00A0041F"/>
    <w:rsid w:val="00A0153B"/>
    <w:rsid w:val="00A023F3"/>
    <w:rsid w:val="00A02C4A"/>
    <w:rsid w:val="00A0328F"/>
    <w:rsid w:val="00A03E95"/>
    <w:rsid w:val="00A04D8A"/>
    <w:rsid w:val="00A05BCC"/>
    <w:rsid w:val="00A06837"/>
    <w:rsid w:val="00A07F26"/>
    <w:rsid w:val="00A10150"/>
    <w:rsid w:val="00A101E7"/>
    <w:rsid w:val="00A109C5"/>
    <w:rsid w:val="00A1121F"/>
    <w:rsid w:val="00A13D03"/>
    <w:rsid w:val="00A16C13"/>
    <w:rsid w:val="00A17BA4"/>
    <w:rsid w:val="00A17C06"/>
    <w:rsid w:val="00A17C87"/>
    <w:rsid w:val="00A20022"/>
    <w:rsid w:val="00A216FF"/>
    <w:rsid w:val="00A21C54"/>
    <w:rsid w:val="00A25F6D"/>
    <w:rsid w:val="00A268EA"/>
    <w:rsid w:val="00A27BD9"/>
    <w:rsid w:val="00A30F84"/>
    <w:rsid w:val="00A359D1"/>
    <w:rsid w:val="00A36D2A"/>
    <w:rsid w:val="00A3703C"/>
    <w:rsid w:val="00A37306"/>
    <w:rsid w:val="00A37CA2"/>
    <w:rsid w:val="00A40474"/>
    <w:rsid w:val="00A40DC0"/>
    <w:rsid w:val="00A40F5A"/>
    <w:rsid w:val="00A421C7"/>
    <w:rsid w:val="00A46108"/>
    <w:rsid w:val="00A46BCA"/>
    <w:rsid w:val="00A46CCF"/>
    <w:rsid w:val="00A47E13"/>
    <w:rsid w:val="00A47E5B"/>
    <w:rsid w:val="00A50B06"/>
    <w:rsid w:val="00A52C77"/>
    <w:rsid w:val="00A533DE"/>
    <w:rsid w:val="00A54A0A"/>
    <w:rsid w:val="00A5639B"/>
    <w:rsid w:val="00A57C18"/>
    <w:rsid w:val="00A61A78"/>
    <w:rsid w:val="00A61B74"/>
    <w:rsid w:val="00A62907"/>
    <w:rsid w:val="00A62DA1"/>
    <w:rsid w:val="00A6408D"/>
    <w:rsid w:val="00A6633D"/>
    <w:rsid w:val="00A668E8"/>
    <w:rsid w:val="00A70B8E"/>
    <w:rsid w:val="00A70F37"/>
    <w:rsid w:val="00A714C7"/>
    <w:rsid w:val="00A71EC1"/>
    <w:rsid w:val="00A734B8"/>
    <w:rsid w:val="00A740B3"/>
    <w:rsid w:val="00A762D2"/>
    <w:rsid w:val="00A765D4"/>
    <w:rsid w:val="00A81885"/>
    <w:rsid w:val="00A81DEE"/>
    <w:rsid w:val="00A82E89"/>
    <w:rsid w:val="00A830C7"/>
    <w:rsid w:val="00A83703"/>
    <w:rsid w:val="00A84C0B"/>
    <w:rsid w:val="00A85310"/>
    <w:rsid w:val="00A874D5"/>
    <w:rsid w:val="00A90653"/>
    <w:rsid w:val="00A909A4"/>
    <w:rsid w:val="00A90BC8"/>
    <w:rsid w:val="00A91F6D"/>
    <w:rsid w:val="00A92F34"/>
    <w:rsid w:val="00A9380F"/>
    <w:rsid w:val="00A93ACC"/>
    <w:rsid w:val="00A93B71"/>
    <w:rsid w:val="00A94125"/>
    <w:rsid w:val="00A96252"/>
    <w:rsid w:val="00A97CE6"/>
    <w:rsid w:val="00AA04A9"/>
    <w:rsid w:val="00AA1590"/>
    <w:rsid w:val="00AA1B27"/>
    <w:rsid w:val="00AA1CA4"/>
    <w:rsid w:val="00AA4796"/>
    <w:rsid w:val="00AA486B"/>
    <w:rsid w:val="00AA499F"/>
    <w:rsid w:val="00AA4C8D"/>
    <w:rsid w:val="00AA5496"/>
    <w:rsid w:val="00AA6BB9"/>
    <w:rsid w:val="00AA6EA6"/>
    <w:rsid w:val="00AB004D"/>
    <w:rsid w:val="00AB0945"/>
    <w:rsid w:val="00AB1A52"/>
    <w:rsid w:val="00AB32ED"/>
    <w:rsid w:val="00AB3577"/>
    <w:rsid w:val="00AB3EB5"/>
    <w:rsid w:val="00AB4764"/>
    <w:rsid w:val="00AB4FF6"/>
    <w:rsid w:val="00AB5788"/>
    <w:rsid w:val="00AB5FDE"/>
    <w:rsid w:val="00AB7A0E"/>
    <w:rsid w:val="00AB7E44"/>
    <w:rsid w:val="00AC0DEA"/>
    <w:rsid w:val="00AC1537"/>
    <w:rsid w:val="00AC2048"/>
    <w:rsid w:val="00AC2E76"/>
    <w:rsid w:val="00AC38E1"/>
    <w:rsid w:val="00AC4363"/>
    <w:rsid w:val="00AC440E"/>
    <w:rsid w:val="00AC50D9"/>
    <w:rsid w:val="00AC52E0"/>
    <w:rsid w:val="00AC539A"/>
    <w:rsid w:val="00AC5BD7"/>
    <w:rsid w:val="00AC5D43"/>
    <w:rsid w:val="00AC64CE"/>
    <w:rsid w:val="00AD061F"/>
    <w:rsid w:val="00AD0625"/>
    <w:rsid w:val="00AD1272"/>
    <w:rsid w:val="00AD16BE"/>
    <w:rsid w:val="00AD29AC"/>
    <w:rsid w:val="00AD2D4D"/>
    <w:rsid w:val="00AD3E5E"/>
    <w:rsid w:val="00AD5274"/>
    <w:rsid w:val="00AD57CE"/>
    <w:rsid w:val="00AD62C7"/>
    <w:rsid w:val="00AE0820"/>
    <w:rsid w:val="00AE0905"/>
    <w:rsid w:val="00AE17DF"/>
    <w:rsid w:val="00AE17ED"/>
    <w:rsid w:val="00AE1CEF"/>
    <w:rsid w:val="00AE2EBA"/>
    <w:rsid w:val="00AE3E30"/>
    <w:rsid w:val="00AE3E62"/>
    <w:rsid w:val="00AE4E01"/>
    <w:rsid w:val="00AF03AD"/>
    <w:rsid w:val="00AF0AB8"/>
    <w:rsid w:val="00AF0B97"/>
    <w:rsid w:val="00AF156A"/>
    <w:rsid w:val="00AF1814"/>
    <w:rsid w:val="00AF1B76"/>
    <w:rsid w:val="00AF31DC"/>
    <w:rsid w:val="00AF450D"/>
    <w:rsid w:val="00AF490F"/>
    <w:rsid w:val="00AF4D3A"/>
    <w:rsid w:val="00AF6A09"/>
    <w:rsid w:val="00B0198A"/>
    <w:rsid w:val="00B04DA4"/>
    <w:rsid w:val="00B06C9B"/>
    <w:rsid w:val="00B06D4F"/>
    <w:rsid w:val="00B07AE1"/>
    <w:rsid w:val="00B117DB"/>
    <w:rsid w:val="00B1330A"/>
    <w:rsid w:val="00B13373"/>
    <w:rsid w:val="00B1357B"/>
    <w:rsid w:val="00B1397E"/>
    <w:rsid w:val="00B147A2"/>
    <w:rsid w:val="00B15E27"/>
    <w:rsid w:val="00B15ED7"/>
    <w:rsid w:val="00B17309"/>
    <w:rsid w:val="00B21785"/>
    <w:rsid w:val="00B21FF5"/>
    <w:rsid w:val="00B2272C"/>
    <w:rsid w:val="00B227DD"/>
    <w:rsid w:val="00B237A8"/>
    <w:rsid w:val="00B23967"/>
    <w:rsid w:val="00B23BCE"/>
    <w:rsid w:val="00B24490"/>
    <w:rsid w:val="00B254DB"/>
    <w:rsid w:val="00B2598F"/>
    <w:rsid w:val="00B25BAB"/>
    <w:rsid w:val="00B264D1"/>
    <w:rsid w:val="00B26A4D"/>
    <w:rsid w:val="00B27069"/>
    <w:rsid w:val="00B27909"/>
    <w:rsid w:val="00B30396"/>
    <w:rsid w:val="00B30668"/>
    <w:rsid w:val="00B30BE1"/>
    <w:rsid w:val="00B30D80"/>
    <w:rsid w:val="00B30DE5"/>
    <w:rsid w:val="00B32514"/>
    <w:rsid w:val="00B32AE1"/>
    <w:rsid w:val="00B332F3"/>
    <w:rsid w:val="00B33FC9"/>
    <w:rsid w:val="00B35946"/>
    <w:rsid w:val="00B35AC6"/>
    <w:rsid w:val="00B369F0"/>
    <w:rsid w:val="00B400D5"/>
    <w:rsid w:val="00B412C3"/>
    <w:rsid w:val="00B4245F"/>
    <w:rsid w:val="00B43225"/>
    <w:rsid w:val="00B4439E"/>
    <w:rsid w:val="00B44D67"/>
    <w:rsid w:val="00B47D8D"/>
    <w:rsid w:val="00B50B48"/>
    <w:rsid w:val="00B51019"/>
    <w:rsid w:val="00B51891"/>
    <w:rsid w:val="00B51A5D"/>
    <w:rsid w:val="00B51E4B"/>
    <w:rsid w:val="00B52385"/>
    <w:rsid w:val="00B52A83"/>
    <w:rsid w:val="00B5329E"/>
    <w:rsid w:val="00B53D44"/>
    <w:rsid w:val="00B555FA"/>
    <w:rsid w:val="00B5629F"/>
    <w:rsid w:val="00B576D1"/>
    <w:rsid w:val="00B57A63"/>
    <w:rsid w:val="00B6273D"/>
    <w:rsid w:val="00B62C4A"/>
    <w:rsid w:val="00B6396F"/>
    <w:rsid w:val="00B63FB4"/>
    <w:rsid w:val="00B66237"/>
    <w:rsid w:val="00B66348"/>
    <w:rsid w:val="00B66A1F"/>
    <w:rsid w:val="00B679EC"/>
    <w:rsid w:val="00B70CC9"/>
    <w:rsid w:val="00B727F7"/>
    <w:rsid w:val="00B72B32"/>
    <w:rsid w:val="00B73317"/>
    <w:rsid w:val="00B73B25"/>
    <w:rsid w:val="00B7422F"/>
    <w:rsid w:val="00B7488F"/>
    <w:rsid w:val="00B74AB9"/>
    <w:rsid w:val="00B77C69"/>
    <w:rsid w:val="00B81945"/>
    <w:rsid w:val="00B81C4B"/>
    <w:rsid w:val="00B82DE2"/>
    <w:rsid w:val="00B84B93"/>
    <w:rsid w:val="00B8574C"/>
    <w:rsid w:val="00B86108"/>
    <w:rsid w:val="00B86D51"/>
    <w:rsid w:val="00B86F19"/>
    <w:rsid w:val="00B9074E"/>
    <w:rsid w:val="00B911C2"/>
    <w:rsid w:val="00B91A76"/>
    <w:rsid w:val="00B92C90"/>
    <w:rsid w:val="00B93640"/>
    <w:rsid w:val="00B939F6"/>
    <w:rsid w:val="00B94471"/>
    <w:rsid w:val="00B954E6"/>
    <w:rsid w:val="00B962F1"/>
    <w:rsid w:val="00B979EE"/>
    <w:rsid w:val="00B97CDB"/>
    <w:rsid w:val="00BA0934"/>
    <w:rsid w:val="00BA1E63"/>
    <w:rsid w:val="00BA20CE"/>
    <w:rsid w:val="00BA22FF"/>
    <w:rsid w:val="00BA2967"/>
    <w:rsid w:val="00BA3274"/>
    <w:rsid w:val="00BA32FB"/>
    <w:rsid w:val="00BA3C20"/>
    <w:rsid w:val="00BA42A8"/>
    <w:rsid w:val="00BA4F77"/>
    <w:rsid w:val="00BA54DE"/>
    <w:rsid w:val="00BA553F"/>
    <w:rsid w:val="00BA79A6"/>
    <w:rsid w:val="00BB02D4"/>
    <w:rsid w:val="00BB3A15"/>
    <w:rsid w:val="00BB3B02"/>
    <w:rsid w:val="00BB4216"/>
    <w:rsid w:val="00BB50C7"/>
    <w:rsid w:val="00BB573E"/>
    <w:rsid w:val="00BB5EB3"/>
    <w:rsid w:val="00BB649A"/>
    <w:rsid w:val="00BB679F"/>
    <w:rsid w:val="00BB7644"/>
    <w:rsid w:val="00BB795A"/>
    <w:rsid w:val="00BC092A"/>
    <w:rsid w:val="00BC1C54"/>
    <w:rsid w:val="00BC481D"/>
    <w:rsid w:val="00BC503C"/>
    <w:rsid w:val="00BC59B0"/>
    <w:rsid w:val="00BC5AE3"/>
    <w:rsid w:val="00BC5FF2"/>
    <w:rsid w:val="00BD0DDF"/>
    <w:rsid w:val="00BD26F7"/>
    <w:rsid w:val="00BD2E37"/>
    <w:rsid w:val="00BD39A1"/>
    <w:rsid w:val="00BD3F30"/>
    <w:rsid w:val="00BD45D8"/>
    <w:rsid w:val="00BD6130"/>
    <w:rsid w:val="00BD64C4"/>
    <w:rsid w:val="00BD75FD"/>
    <w:rsid w:val="00BD7956"/>
    <w:rsid w:val="00BE027B"/>
    <w:rsid w:val="00BE0563"/>
    <w:rsid w:val="00BE05B1"/>
    <w:rsid w:val="00BE1F8E"/>
    <w:rsid w:val="00BE29EA"/>
    <w:rsid w:val="00BE5082"/>
    <w:rsid w:val="00BE5A58"/>
    <w:rsid w:val="00BF014C"/>
    <w:rsid w:val="00BF149E"/>
    <w:rsid w:val="00BF1B9E"/>
    <w:rsid w:val="00BF2077"/>
    <w:rsid w:val="00BF23D5"/>
    <w:rsid w:val="00BF2879"/>
    <w:rsid w:val="00BF2AB8"/>
    <w:rsid w:val="00BF3276"/>
    <w:rsid w:val="00BF348F"/>
    <w:rsid w:val="00BF615D"/>
    <w:rsid w:val="00BF61BC"/>
    <w:rsid w:val="00BF661B"/>
    <w:rsid w:val="00BF6747"/>
    <w:rsid w:val="00BF6B6A"/>
    <w:rsid w:val="00BF7545"/>
    <w:rsid w:val="00C00A19"/>
    <w:rsid w:val="00C00D2C"/>
    <w:rsid w:val="00C01D45"/>
    <w:rsid w:val="00C01DC7"/>
    <w:rsid w:val="00C0237A"/>
    <w:rsid w:val="00C03BB0"/>
    <w:rsid w:val="00C05903"/>
    <w:rsid w:val="00C06CD6"/>
    <w:rsid w:val="00C06E51"/>
    <w:rsid w:val="00C07411"/>
    <w:rsid w:val="00C07A51"/>
    <w:rsid w:val="00C100A1"/>
    <w:rsid w:val="00C1301F"/>
    <w:rsid w:val="00C14893"/>
    <w:rsid w:val="00C14F84"/>
    <w:rsid w:val="00C15F0F"/>
    <w:rsid w:val="00C1682F"/>
    <w:rsid w:val="00C16FA8"/>
    <w:rsid w:val="00C17438"/>
    <w:rsid w:val="00C17507"/>
    <w:rsid w:val="00C20A5F"/>
    <w:rsid w:val="00C22137"/>
    <w:rsid w:val="00C232E3"/>
    <w:rsid w:val="00C23E6E"/>
    <w:rsid w:val="00C246D7"/>
    <w:rsid w:val="00C259AF"/>
    <w:rsid w:val="00C33C74"/>
    <w:rsid w:val="00C33DBC"/>
    <w:rsid w:val="00C3462F"/>
    <w:rsid w:val="00C35696"/>
    <w:rsid w:val="00C35C68"/>
    <w:rsid w:val="00C3645B"/>
    <w:rsid w:val="00C37AD7"/>
    <w:rsid w:val="00C40320"/>
    <w:rsid w:val="00C41587"/>
    <w:rsid w:val="00C42681"/>
    <w:rsid w:val="00C42875"/>
    <w:rsid w:val="00C44182"/>
    <w:rsid w:val="00C45B84"/>
    <w:rsid w:val="00C47110"/>
    <w:rsid w:val="00C5081A"/>
    <w:rsid w:val="00C51638"/>
    <w:rsid w:val="00C51806"/>
    <w:rsid w:val="00C5242C"/>
    <w:rsid w:val="00C533F2"/>
    <w:rsid w:val="00C53E34"/>
    <w:rsid w:val="00C542AC"/>
    <w:rsid w:val="00C5474D"/>
    <w:rsid w:val="00C54FED"/>
    <w:rsid w:val="00C55CE8"/>
    <w:rsid w:val="00C56C8B"/>
    <w:rsid w:val="00C60829"/>
    <w:rsid w:val="00C60990"/>
    <w:rsid w:val="00C60F24"/>
    <w:rsid w:val="00C61087"/>
    <w:rsid w:val="00C61223"/>
    <w:rsid w:val="00C615A7"/>
    <w:rsid w:val="00C61D12"/>
    <w:rsid w:val="00C62252"/>
    <w:rsid w:val="00C62606"/>
    <w:rsid w:val="00C626BD"/>
    <w:rsid w:val="00C62E1F"/>
    <w:rsid w:val="00C62F00"/>
    <w:rsid w:val="00C64A49"/>
    <w:rsid w:val="00C65361"/>
    <w:rsid w:val="00C654A9"/>
    <w:rsid w:val="00C66AB9"/>
    <w:rsid w:val="00C7072A"/>
    <w:rsid w:val="00C721A3"/>
    <w:rsid w:val="00C728FE"/>
    <w:rsid w:val="00C734B3"/>
    <w:rsid w:val="00C73833"/>
    <w:rsid w:val="00C74648"/>
    <w:rsid w:val="00C746B6"/>
    <w:rsid w:val="00C77786"/>
    <w:rsid w:val="00C779D0"/>
    <w:rsid w:val="00C805DF"/>
    <w:rsid w:val="00C80A26"/>
    <w:rsid w:val="00C80B0A"/>
    <w:rsid w:val="00C80D52"/>
    <w:rsid w:val="00C80DBC"/>
    <w:rsid w:val="00C80F13"/>
    <w:rsid w:val="00C82530"/>
    <w:rsid w:val="00C8304C"/>
    <w:rsid w:val="00C839E6"/>
    <w:rsid w:val="00C83DED"/>
    <w:rsid w:val="00C84130"/>
    <w:rsid w:val="00C84CCE"/>
    <w:rsid w:val="00C85BAB"/>
    <w:rsid w:val="00C86432"/>
    <w:rsid w:val="00C86727"/>
    <w:rsid w:val="00C869E7"/>
    <w:rsid w:val="00C86E20"/>
    <w:rsid w:val="00C8723F"/>
    <w:rsid w:val="00C903D7"/>
    <w:rsid w:val="00C9126B"/>
    <w:rsid w:val="00C931BC"/>
    <w:rsid w:val="00C933AB"/>
    <w:rsid w:val="00C939C5"/>
    <w:rsid w:val="00C952F0"/>
    <w:rsid w:val="00C95FC2"/>
    <w:rsid w:val="00C96B83"/>
    <w:rsid w:val="00C976CA"/>
    <w:rsid w:val="00C979EA"/>
    <w:rsid w:val="00CA1A0E"/>
    <w:rsid w:val="00CA1CDD"/>
    <w:rsid w:val="00CA1EF6"/>
    <w:rsid w:val="00CA1F57"/>
    <w:rsid w:val="00CA2CCD"/>
    <w:rsid w:val="00CA3796"/>
    <w:rsid w:val="00CA3A11"/>
    <w:rsid w:val="00CA3CE2"/>
    <w:rsid w:val="00CA44D0"/>
    <w:rsid w:val="00CA44EF"/>
    <w:rsid w:val="00CA4BE1"/>
    <w:rsid w:val="00CA4D1C"/>
    <w:rsid w:val="00CA4DB9"/>
    <w:rsid w:val="00CA6D06"/>
    <w:rsid w:val="00CB0709"/>
    <w:rsid w:val="00CB175F"/>
    <w:rsid w:val="00CB2FF8"/>
    <w:rsid w:val="00CB45C0"/>
    <w:rsid w:val="00CB553C"/>
    <w:rsid w:val="00CB576E"/>
    <w:rsid w:val="00CB5B1A"/>
    <w:rsid w:val="00CB6984"/>
    <w:rsid w:val="00CB6AE1"/>
    <w:rsid w:val="00CC054C"/>
    <w:rsid w:val="00CC0597"/>
    <w:rsid w:val="00CC10A6"/>
    <w:rsid w:val="00CC1845"/>
    <w:rsid w:val="00CC231E"/>
    <w:rsid w:val="00CC2A64"/>
    <w:rsid w:val="00CC2F2D"/>
    <w:rsid w:val="00CC3768"/>
    <w:rsid w:val="00CC3A1F"/>
    <w:rsid w:val="00CC690B"/>
    <w:rsid w:val="00CD056B"/>
    <w:rsid w:val="00CD10A8"/>
    <w:rsid w:val="00CD10DB"/>
    <w:rsid w:val="00CD15B7"/>
    <w:rsid w:val="00CD231D"/>
    <w:rsid w:val="00CD396C"/>
    <w:rsid w:val="00CD4424"/>
    <w:rsid w:val="00CD49D9"/>
    <w:rsid w:val="00CD4C59"/>
    <w:rsid w:val="00CD53BA"/>
    <w:rsid w:val="00CD5791"/>
    <w:rsid w:val="00CD6205"/>
    <w:rsid w:val="00CD79BE"/>
    <w:rsid w:val="00CE08E9"/>
    <w:rsid w:val="00CE1D2D"/>
    <w:rsid w:val="00CE2226"/>
    <w:rsid w:val="00CE29D2"/>
    <w:rsid w:val="00CE3748"/>
    <w:rsid w:val="00CE3BAB"/>
    <w:rsid w:val="00CE5686"/>
    <w:rsid w:val="00CE605A"/>
    <w:rsid w:val="00CE6641"/>
    <w:rsid w:val="00CF012B"/>
    <w:rsid w:val="00CF0D65"/>
    <w:rsid w:val="00CF0D6D"/>
    <w:rsid w:val="00CF0F62"/>
    <w:rsid w:val="00CF2FFE"/>
    <w:rsid w:val="00CF3128"/>
    <w:rsid w:val="00CF3786"/>
    <w:rsid w:val="00CF3F9F"/>
    <w:rsid w:val="00CF600B"/>
    <w:rsid w:val="00CF661C"/>
    <w:rsid w:val="00CF6C35"/>
    <w:rsid w:val="00CF74DF"/>
    <w:rsid w:val="00D00E53"/>
    <w:rsid w:val="00D01A8F"/>
    <w:rsid w:val="00D01FDB"/>
    <w:rsid w:val="00D03468"/>
    <w:rsid w:val="00D04158"/>
    <w:rsid w:val="00D04312"/>
    <w:rsid w:val="00D04849"/>
    <w:rsid w:val="00D04EA9"/>
    <w:rsid w:val="00D05420"/>
    <w:rsid w:val="00D065FF"/>
    <w:rsid w:val="00D07ABC"/>
    <w:rsid w:val="00D07D78"/>
    <w:rsid w:val="00D10DE6"/>
    <w:rsid w:val="00D11565"/>
    <w:rsid w:val="00D115F4"/>
    <w:rsid w:val="00D1163E"/>
    <w:rsid w:val="00D12B81"/>
    <w:rsid w:val="00D12BD6"/>
    <w:rsid w:val="00D131C7"/>
    <w:rsid w:val="00D14BFA"/>
    <w:rsid w:val="00D16660"/>
    <w:rsid w:val="00D16B92"/>
    <w:rsid w:val="00D172AB"/>
    <w:rsid w:val="00D1755C"/>
    <w:rsid w:val="00D175EE"/>
    <w:rsid w:val="00D20409"/>
    <w:rsid w:val="00D2087E"/>
    <w:rsid w:val="00D26139"/>
    <w:rsid w:val="00D26E34"/>
    <w:rsid w:val="00D30CF7"/>
    <w:rsid w:val="00D30D9C"/>
    <w:rsid w:val="00D319AB"/>
    <w:rsid w:val="00D31A96"/>
    <w:rsid w:val="00D320F4"/>
    <w:rsid w:val="00D32AA6"/>
    <w:rsid w:val="00D34202"/>
    <w:rsid w:val="00D34A12"/>
    <w:rsid w:val="00D3520C"/>
    <w:rsid w:val="00D35603"/>
    <w:rsid w:val="00D405E6"/>
    <w:rsid w:val="00D4412D"/>
    <w:rsid w:val="00D448CD"/>
    <w:rsid w:val="00D456C4"/>
    <w:rsid w:val="00D45F27"/>
    <w:rsid w:val="00D47454"/>
    <w:rsid w:val="00D47AAB"/>
    <w:rsid w:val="00D50F09"/>
    <w:rsid w:val="00D513C5"/>
    <w:rsid w:val="00D51706"/>
    <w:rsid w:val="00D52580"/>
    <w:rsid w:val="00D52830"/>
    <w:rsid w:val="00D52AB0"/>
    <w:rsid w:val="00D54465"/>
    <w:rsid w:val="00D57063"/>
    <w:rsid w:val="00D5792E"/>
    <w:rsid w:val="00D630EF"/>
    <w:rsid w:val="00D633AE"/>
    <w:rsid w:val="00D63BB6"/>
    <w:rsid w:val="00D6411F"/>
    <w:rsid w:val="00D64227"/>
    <w:rsid w:val="00D644A7"/>
    <w:rsid w:val="00D646C7"/>
    <w:rsid w:val="00D652F0"/>
    <w:rsid w:val="00D65532"/>
    <w:rsid w:val="00D65FC6"/>
    <w:rsid w:val="00D6661C"/>
    <w:rsid w:val="00D666E7"/>
    <w:rsid w:val="00D67742"/>
    <w:rsid w:val="00D67BF2"/>
    <w:rsid w:val="00D71968"/>
    <w:rsid w:val="00D721BD"/>
    <w:rsid w:val="00D7285E"/>
    <w:rsid w:val="00D73E3D"/>
    <w:rsid w:val="00D747DB"/>
    <w:rsid w:val="00D7584C"/>
    <w:rsid w:val="00D763A6"/>
    <w:rsid w:val="00D76CB8"/>
    <w:rsid w:val="00D776E1"/>
    <w:rsid w:val="00D80B25"/>
    <w:rsid w:val="00D8169B"/>
    <w:rsid w:val="00D82DC2"/>
    <w:rsid w:val="00D8349C"/>
    <w:rsid w:val="00D83521"/>
    <w:rsid w:val="00D8361D"/>
    <w:rsid w:val="00D8530C"/>
    <w:rsid w:val="00D859A3"/>
    <w:rsid w:val="00D85B4B"/>
    <w:rsid w:val="00D85C8C"/>
    <w:rsid w:val="00D85E03"/>
    <w:rsid w:val="00D8799B"/>
    <w:rsid w:val="00D879B3"/>
    <w:rsid w:val="00D87B07"/>
    <w:rsid w:val="00D87FCF"/>
    <w:rsid w:val="00D9014D"/>
    <w:rsid w:val="00D90C37"/>
    <w:rsid w:val="00D90C44"/>
    <w:rsid w:val="00D9107E"/>
    <w:rsid w:val="00D92BC4"/>
    <w:rsid w:val="00D92DE6"/>
    <w:rsid w:val="00D94041"/>
    <w:rsid w:val="00D947D5"/>
    <w:rsid w:val="00D95BE4"/>
    <w:rsid w:val="00D95D6C"/>
    <w:rsid w:val="00D96013"/>
    <w:rsid w:val="00DA0F19"/>
    <w:rsid w:val="00DA28CB"/>
    <w:rsid w:val="00DA2AFD"/>
    <w:rsid w:val="00DA5EA3"/>
    <w:rsid w:val="00DA7162"/>
    <w:rsid w:val="00DA74D8"/>
    <w:rsid w:val="00DB03C4"/>
    <w:rsid w:val="00DB090A"/>
    <w:rsid w:val="00DB14A3"/>
    <w:rsid w:val="00DB1EA3"/>
    <w:rsid w:val="00DB1F8E"/>
    <w:rsid w:val="00DB28F8"/>
    <w:rsid w:val="00DB299C"/>
    <w:rsid w:val="00DB2D98"/>
    <w:rsid w:val="00DB34A1"/>
    <w:rsid w:val="00DB5069"/>
    <w:rsid w:val="00DB56D0"/>
    <w:rsid w:val="00DB7CF1"/>
    <w:rsid w:val="00DC0E8E"/>
    <w:rsid w:val="00DC20E1"/>
    <w:rsid w:val="00DC22FD"/>
    <w:rsid w:val="00DC40A1"/>
    <w:rsid w:val="00DC529C"/>
    <w:rsid w:val="00DC6545"/>
    <w:rsid w:val="00DC6F95"/>
    <w:rsid w:val="00DD0226"/>
    <w:rsid w:val="00DD19E8"/>
    <w:rsid w:val="00DD1FC1"/>
    <w:rsid w:val="00DD2822"/>
    <w:rsid w:val="00DD353E"/>
    <w:rsid w:val="00DD35FF"/>
    <w:rsid w:val="00DD3EF2"/>
    <w:rsid w:val="00DD46B8"/>
    <w:rsid w:val="00DD520D"/>
    <w:rsid w:val="00DD541D"/>
    <w:rsid w:val="00DD5DE7"/>
    <w:rsid w:val="00DD64C7"/>
    <w:rsid w:val="00DD706C"/>
    <w:rsid w:val="00DD7263"/>
    <w:rsid w:val="00DD74EB"/>
    <w:rsid w:val="00DE06C2"/>
    <w:rsid w:val="00DE19D6"/>
    <w:rsid w:val="00DE1B8E"/>
    <w:rsid w:val="00DE1E91"/>
    <w:rsid w:val="00DE303B"/>
    <w:rsid w:val="00DE32E3"/>
    <w:rsid w:val="00DE3C95"/>
    <w:rsid w:val="00DE40A5"/>
    <w:rsid w:val="00DE4625"/>
    <w:rsid w:val="00DE4E1C"/>
    <w:rsid w:val="00DE5051"/>
    <w:rsid w:val="00DE5074"/>
    <w:rsid w:val="00DE5D63"/>
    <w:rsid w:val="00DE73A6"/>
    <w:rsid w:val="00DE766D"/>
    <w:rsid w:val="00DE7873"/>
    <w:rsid w:val="00DE7CC0"/>
    <w:rsid w:val="00DF0516"/>
    <w:rsid w:val="00DF1315"/>
    <w:rsid w:val="00DF21FB"/>
    <w:rsid w:val="00DF2730"/>
    <w:rsid w:val="00DF4131"/>
    <w:rsid w:val="00DF4612"/>
    <w:rsid w:val="00DF4762"/>
    <w:rsid w:val="00DF5016"/>
    <w:rsid w:val="00DF6854"/>
    <w:rsid w:val="00E01988"/>
    <w:rsid w:val="00E0210A"/>
    <w:rsid w:val="00E03066"/>
    <w:rsid w:val="00E03F7A"/>
    <w:rsid w:val="00E0490E"/>
    <w:rsid w:val="00E06001"/>
    <w:rsid w:val="00E07D6D"/>
    <w:rsid w:val="00E10CB0"/>
    <w:rsid w:val="00E110C9"/>
    <w:rsid w:val="00E1189D"/>
    <w:rsid w:val="00E11A30"/>
    <w:rsid w:val="00E14A79"/>
    <w:rsid w:val="00E14E8D"/>
    <w:rsid w:val="00E14E9E"/>
    <w:rsid w:val="00E150A2"/>
    <w:rsid w:val="00E15A57"/>
    <w:rsid w:val="00E15E96"/>
    <w:rsid w:val="00E16B26"/>
    <w:rsid w:val="00E16D0D"/>
    <w:rsid w:val="00E20226"/>
    <w:rsid w:val="00E20381"/>
    <w:rsid w:val="00E208B8"/>
    <w:rsid w:val="00E20A94"/>
    <w:rsid w:val="00E20C0F"/>
    <w:rsid w:val="00E21BF4"/>
    <w:rsid w:val="00E23DD9"/>
    <w:rsid w:val="00E24CE8"/>
    <w:rsid w:val="00E26088"/>
    <w:rsid w:val="00E2670F"/>
    <w:rsid w:val="00E27D6B"/>
    <w:rsid w:val="00E306B3"/>
    <w:rsid w:val="00E31682"/>
    <w:rsid w:val="00E31DCB"/>
    <w:rsid w:val="00E3247B"/>
    <w:rsid w:val="00E32FCE"/>
    <w:rsid w:val="00E35EC1"/>
    <w:rsid w:val="00E363C9"/>
    <w:rsid w:val="00E372CD"/>
    <w:rsid w:val="00E37ED4"/>
    <w:rsid w:val="00E402DB"/>
    <w:rsid w:val="00E41D94"/>
    <w:rsid w:val="00E421B7"/>
    <w:rsid w:val="00E427C3"/>
    <w:rsid w:val="00E4379A"/>
    <w:rsid w:val="00E43913"/>
    <w:rsid w:val="00E45C09"/>
    <w:rsid w:val="00E4694A"/>
    <w:rsid w:val="00E47501"/>
    <w:rsid w:val="00E476CD"/>
    <w:rsid w:val="00E50B23"/>
    <w:rsid w:val="00E50C24"/>
    <w:rsid w:val="00E50E37"/>
    <w:rsid w:val="00E518D1"/>
    <w:rsid w:val="00E51F66"/>
    <w:rsid w:val="00E5239B"/>
    <w:rsid w:val="00E53B2C"/>
    <w:rsid w:val="00E53DBA"/>
    <w:rsid w:val="00E543A2"/>
    <w:rsid w:val="00E54D21"/>
    <w:rsid w:val="00E55176"/>
    <w:rsid w:val="00E55B97"/>
    <w:rsid w:val="00E562C8"/>
    <w:rsid w:val="00E6054F"/>
    <w:rsid w:val="00E62A66"/>
    <w:rsid w:val="00E62A79"/>
    <w:rsid w:val="00E64342"/>
    <w:rsid w:val="00E64BE6"/>
    <w:rsid w:val="00E65B7A"/>
    <w:rsid w:val="00E669EE"/>
    <w:rsid w:val="00E66CCF"/>
    <w:rsid w:val="00E70152"/>
    <w:rsid w:val="00E704BC"/>
    <w:rsid w:val="00E70862"/>
    <w:rsid w:val="00E70A01"/>
    <w:rsid w:val="00E71E98"/>
    <w:rsid w:val="00E7204B"/>
    <w:rsid w:val="00E72A7C"/>
    <w:rsid w:val="00E73BB8"/>
    <w:rsid w:val="00E76BE5"/>
    <w:rsid w:val="00E7703D"/>
    <w:rsid w:val="00E80B35"/>
    <w:rsid w:val="00E8293E"/>
    <w:rsid w:val="00E835BF"/>
    <w:rsid w:val="00E85E09"/>
    <w:rsid w:val="00E86B40"/>
    <w:rsid w:val="00E8724A"/>
    <w:rsid w:val="00E872F2"/>
    <w:rsid w:val="00E874B3"/>
    <w:rsid w:val="00E87B9C"/>
    <w:rsid w:val="00E90348"/>
    <w:rsid w:val="00E91B93"/>
    <w:rsid w:val="00E91F1F"/>
    <w:rsid w:val="00E93550"/>
    <w:rsid w:val="00E93625"/>
    <w:rsid w:val="00E9374E"/>
    <w:rsid w:val="00E942F0"/>
    <w:rsid w:val="00E96341"/>
    <w:rsid w:val="00E97EB8"/>
    <w:rsid w:val="00E97F30"/>
    <w:rsid w:val="00E97F57"/>
    <w:rsid w:val="00EA0D65"/>
    <w:rsid w:val="00EA118B"/>
    <w:rsid w:val="00EA2F04"/>
    <w:rsid w:val="00EA4B08"/>
    <w:rsid w:val="00EA4E8B"/>
    <w:rsid w:val="00EA57D4"/>
    <w:rsid w:val="00EA5C9F"/>
    <w:rsid w:val="00EA62B0"/>
    <w:rsid w:val="00EA7451"/>
    <w:rsid w:val="00EA7FD6"/>
    <w:rsid w:val="00EB13CE"/>
    <w:rsid w:val="00EB19BE"/>
    <w:rsid w:val="00EB1D81"/>
    <w:rsid w:val="00EB28B2"/>
    <w:rsid w:val="00EB28FC"/>
    <w:rsid w:val="00EB2E64"/>
    <w:rsid w:val="00EB3152"/>
    <w:rsid w:val="00EB4BEB"/>
    <w:rsid w:val="00EB4C05"/>
    <w:rsid w:val="00EB505F"/>
    <w:rsid w:val="00EB6597"/>
    <w:rsid w:val="00EB6615"/>
    <w:rsid w:val="00EB6A73"/>
    <w:rsid w:val="00EB708D"/>
    <w:rsid w:val="00EB78D2"/>
    <w:rsid w:val="00EC0C64"/>
    <w:rsid w:val="00EC1310"/>
    <w:rsid w:val="00EC1B3A"/>
    <w:rsid w:val="00EC233E"/>
    <w:rsid w:val="00EC3C9F"/>
    <w:rsid w:val="00EC3D5E"/>
    <w:rsid w:val="00EC4741"/>
    <w:rsid w:val="00EC4DCF"/>
    <w:rsid w:val="00EC5DE7"/>
    <w:rsid w:val="00ED0169"/>
    <w:rsid w:val="00ED06E5"/>
    <w:rsid w:val="00ED1CB5"/>
    <w:rsid w:val="00ED24D3"/>
    <w:rsid w:val="00ED2610"/>
    <w:rsid w:val="00ED3953"/>
    <w:rsid w:val="00ED3F6A"/>
    <w:rsid w:val="00ED47E9"/>
    <w:rsid w:val="00ED4C0D"/>
    <w:rsid w:val="00ED5383"/>
    <w:rsid w:val="00ED6E54"/>
    <w:rsid w:val="00ED7B20"/>
    <w:rsid w:val="00EE07F1"/>
    <w:rsid w:val="00EE186C"/>
    <w:rsid w:val="00EE23A9"/>
    <w:rsid w:val="00EE2DF5"/>
    <w:rsid w:val="00EE3828"/>
    <w:rsid w:val="00EE427F"/>
    <w:rsid w:val="00EE5254"/>
    <w:rsid w:val="00EE6A3E"/>
    <w:rsid w:val="00EE7C90"/>
    <w:rsid w:val="00EF034F"/>
    <w:rsid w:val="00EF2CFE"/>
    <w:rsid w:val="00EF36CF"/>
    <w:rsid w:val="00EF3E3B"/>
    <w:rsid w:val="00EF502E"/>
    <w:rsid w:val="00EF6BB3"/>
    <w:rsid w:val="00EF6DAB"/>
    <w:rsid w:val="00F00261"/>
    <w:rsid w:val="00F007C1"/>
    <w:rsid w:val="00F00C1A"/>
    <w:rsid w:val="00F00C67"/>
    <w:rsid w:val="00F02869"/>
    <w:rsid w:val="00F02B61"/>
    <w:rsid w:val="00F02C68"/>
    <w:rsid w:val="00F03931"/>
    <w:rsid w:val="00F03F2E"/>
    <w:rsid w:val="00F04120"/>
    <w:rsid w:val="00F042E2"/>
    <w:rsid w:val="00F04774"/>
    <w:rsid w:val="00F04E9E"/>
    <w:rsid w:val="00F0581E"/>
    <w:rsid w:val="00F05C09"/>
    <w:rsid w:val="00F06376"/>
    <w:rsid w:val="00F11336"/>
    <w:rsid w:val="00F11D84"/>
    <w:rsid w:val="00F11FB4"/>
    <w:rsid w:val="00F12C7B"/>
    <w:rsid w:val="00F13981"/>
    <w:rsid w:val="00F15264"/>
    <w:rsid w:val="00F20A00"/>
    <w:rsid w:val="00F21476"/>
    <w:rsid w:val="00F2164F"/>
    <w:rsid w:val="00F21B3C"/>
    <w:rsid w:val="00F23785"/>
    <w:rsid w:val="00F23A3F"/>
    <w:rsid w:val="00F23E1F"/>
    <w:rsid w:val="00F24AFB"/>
    <w:rsid w:val="00F24E3F"/>
    <w:rsid w:val="00F25280"/>
    <w:rsid w:val="00F25469"/>
    <w:rsid w:val="00F25E56"/>
    <w:rsid w:val="00F26908"/>
    <w:rsid w:val="00F31423"/>
    <w:rsid w:val="00F31761"/>
    <w:rsid w:val="00F31B85"/>
    <w:rsid w:val="00F31E3E"/>
    <w:rsid w:val="00F320A1"/>
    <w:rsid w:val="00F32640"/>
    <w:rsid w:val="00F32A83"/>
    <w:rsid w:val="00F32A98"/>
    <w:rsid w:val="00F3357D"/>
    <w:rsid w:val="00F33AE0"/>
    <w:rsid w:val="00F33B93"/>
    <w:rsid w:val="00F33D42"/>
    <w:rsid w:val="00F3406B"/>
    <w:rsid w:val="00F36D2A"/>
    <w:rsid w:val="00F37FC0"/>
    <w:rsid w:val="00F40CD0"/>
    <w:rsid w:val="00F411DA"/>
    <w:rsid w:val="00F416B0"/>
    <w:rsid w:val="00F425B1"/>
    <w:rsid w:val="00F42B60"/>
    <w:rsid w:val="00F42F27"/>
    <w:rsid w:val="00F43AA6"/>
    <w:rsid w:val="00F43E4A"/>
    <w:rsid w:val="00F444B4"/>
    <w:rsid w:val="00F445F9"/>
    <w:rsid w:val="00F44A9A"/>
    <w:rsid w:val="00F4523B"/>
    <w:rsid w:val="00F45373"/>
    <w:rsid w:val="00F46409"/>
    <w:rsid w:val="00F505AC"/>
    <w:rsid w:val="00F516B7"/>
    <w:rsid w:val="00F52C75"/>
    <w:rsid w:val="00F550AF"/>
    <w:rsid w:val="00F55527"/>
    <w:rsid w:val="00F55B76"/>
    <w:rsid w:val="00F55F21"/>
    <w:rsid w:val="00F5669D"/>
    <w:rsid w:val="00F56E41"/>
    <w:rsid w:val="00F570E1"/>
    <w:rsid w:val="00F578B5"/>
    <w:rsid w:val="00F60D5A"/>
    <w:rsid w:val="00F6101B"/>
    <w:rsid w:val="00F61279"/>
    <w:rsid w:val="00F61A0E"/>
    <w:rsid w:val="00F62897"/>
    <w:rsid w:val="00F62DDB"/>
    <w:rsid w:val="00F62FC8"/>
    <w:rsid w:val="00F640AB"/>
    <w:rsid w:val="00F6475B"/>
    <w:rsid w:val="00F65349"/>
    <w:rsid w:val="00F661BE"/>
    <w:rsid w:val="00F7067F"/>
    <w:rsid w:val="00F708EF"/>
    <w:rsid w:val="00F70AA0"/>
    <w:rsid w:val="00F70D22"/>
    <w:rsid w:val="00F70EFF"/>
    <w:rsid w:val="00F71203"/>
    <w:rsid w:val="00F722A7"/>
    <w:rsid w:val="00F727D3"/>
    <w:rsid w:val="00F72CB6"/>
    <w:rsid w:val="00F7327D"/>
    <w:rsid w:val="00F7399B"/>
    <w:rsid w:val="00F74660"/>
    <w:rsid w:val="00F75016"/>
    <w:rsid w:val="00F7510A"/>
    <w:rsid w:val="00F7571C"/>
    <w:rsid w:val="00F7582D"/>
    <w:rsid w:val="00F76A95"/>
    <w:rsid w:val="00F76F60"/>
    <w:rsid w:val="00F77649"/>
    <w:rsid w:val="00F808A3"/>
    <w:rsid w:val="00F81796"/>
    <w:rsid w:val="00F82923"/>
    <w:rsid w:val="00F82E15"/>
    <w:rsid w:val="00F83D89"/>
    <w:rsid w:val="00F846C4"/>
    <w:rsid w:val="00F859C0"/>
    <w:rsid w:val="00F8667C"/>
    <w:rsid w:val="00F866BC"/>
    <w:rsid w:val="00F868FF"/>
    <w:rsid w:val="00F8695C"/>
    <w:rsid w:val="00F8759C"/>
    <w:rsid w:val="00F87666"/>
    <w:rsid w:val="00F90CC5"/>
    <w:rsid w:val="00F90F1F"/>
    <w:rsid w:val="00F9115F"/>
    <w:rsid w:val="00F94A71"/>
    <w:rsid w:val="00F94C8A"/>
    <w:rsid w:val="00F965A6"/>
    <w:rsid w:val="00F96990"/>
    <w:rsid w:val="00F96DEC"/>
    <w:rsid w:val="00FA0BA9"/>
    <w:rsid w:val="00FA0BD0"/>
    <w:rsid w:val="00FA171D"/>
    <w:rsid w:val="00FA1EAF"/>
    <w:rsid w:val="00FA25A1"/>
    <w:rsid w:val="00FA296A"/>
    <w:rsid w:val="00FA3671"/>
    <w:rsid w:val="00FA36DD"/>
    <w:rsid w:val="00FA39D6"/>
    <w:rsid w:val="00FA3AA9"/>
    <w:rsid w:val="00FA5C0C"/>
    <w:rsid w:val="00FA70C2"/>
    <w:rsid w:val="00FA77A0"/>
    <w:rsid w:val="00FA79AA"/>
    <w:rsid w:val="00FB0214"/>
    <w:rsid w:val="00FB10C3"/>
    <w:rsid w:val="00FB23DD"/>
    <w:rsid w:val="00FB2510"/>
    <w:rsid w:val="00FB2951"/>
    <w:rsid w:val="00FB3B97"/>
    <w:rsid w:val="00FB408D"/>
    <w:rsid w:val="00FB42FE"/>
    <w:rsid w:val="00FB4CA2"/>
    <w:rsid w:val="00FB4D1C"/>
    <w:rsid w:val="00FB5F05"/>
    <w:rsid w:val="00FB7B91"/>
    <w:rsid w:val="00FB7D6B"/>
    <w:rsid w:val="00FC08C6"/>
    <w:rsid w:val="00FC3A69"/>
    <w:rsid w:val="00FC448A"/>
    <w:rsid w:val="00FC4528"/>
    <w:rsid w:val="00FC67AC"/>
    <w:rsid w:val="00FC766B"/>
    <w:rsid w:val="00FC7760"/>
    <w:rsid w:val="00FC7B37"/>
    <w:rsid w:val="00FD0994"/>
    <w:rsid w:val="00FD195C"/>
    <w:rsid w:val="00FD290A"/>
    <w:rsid w:val="00FD3FEA"/>
    <w:rsid w:val="00FD48BB"/>
    <w:rsid w:val="00FD5333"/>
    <w:rsid w:val="00FD57A1"/>
    <w:rsid w:val="00FD5FD1"/>
    <w:rsid w:val="00FD6ED8"/>
    <w:rsid w:val="00FD70C6"/>
    <w:rsid w:val="00FD75D6"/>
    <w:rsid w:val="00FE056D"/>
    <w:rsid w:val="00FE088F"/>
    <w:rsid w:val="00FE0CF9"/>
    <w:rsid w:val="00FE12B5"/>
    <w:rsid w:val="00FE2C22"/>
    <w:rsid w:val="00FE2C9F"/>
    <w:rsid w:val="00FE3B37"/>
    <w:rsid w:val="00FE3C08"/>
    <w:rsid w:val="00FE423F"/>
    <w:rsid w:val="00FE4897"/>
    <w:rsid w:val="00FE4901"/>
    <w:rsid w:val="00FF0D78"/>
    <w:rsid w:val="00FF0E3A"/>
    <w:rsid w:val="00FF1A2D"/>
    <w:rsid w:val="00FF2A01"/>
    <w:rsid w:val="00FF2A05"/>
    <w:rsid w:val="00FF2D5A"/>
    <w:rsid w:val="00FF4739"/>
    <w:rsid w:val="00FF4F7E"/>
    <w:rsid w:val="00FF50A1"/>
    <w:rsid w:val="00FF541C"/>
    <w:rsid w:val="00FF594E"/>
    <w:rsid w:val="00FF5D29"/>
    <w:rsid w:val="00FF6ADA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4512550A"/>
  <w15:docId w15:val="{EB64611A-2306-4123-B1A8-0D4320C3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B7"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046"/>
    <w:pPr>
      <w:keepNext/>
      <w:widowControl w:val="0"/>
      <w:numPr>
        <w:numId w:val="6"/>
      </w:numPr>
      <w:tabs>
        <w:tab w:val="left" w:pos="600"/>
        <w:tab w:val="left" w:pos="800"/>
      </w:tabs>
      <w:spacing w:after="0" w:line="240" w:lineRule="auto"/>
      <w:ind w:left="800" w:hanging="800"/>
      <w:jc w:val="both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6A1280"/>
    <w:pPr>
      <w:keepNext/>
      <w:keepLines/>
      <w:numPr>
        <w:ilvl w:val="1"/>
        <w:numId w:val="2"/>
      </w:numPr>
      <w:spacing w:before="120" w:line="300" w:lineRule="exact"/>
      <w:ind w:left="800" w:hanging="800"/>
      <w:outlineLvl w:val="1"/>
    </w:pPr>
    <w:rPr>
      <w:rFonts w:ascii="Arial" w:hAnsi="Arial" w:cstheme="majorHAnsi"/>
      <w:b/>
      <w:sz w:val="24"/>
    </w:rPr>
  </w:style>
  <w:style w:type="paragraph" w:styleId="Heading3">
    <w:name w:val="heading 3"/>
    <w:basedOn w:val="Heading2"/>
    <w:next w:val="Normal"/>
    <w:link w:val="Heading3Char"/>
    <w:qFormat/>
    <w:rsid w:val="0090281D"/>
    <w:pPr>
      <w:numPr>
        <w:ilvl w:val="2"/>
      </w:numPr>
      <w:tabs>
        <w:tab w:val="clear" w:pos="6199"/>
      </w:tabs>
      <w:ind w:left="800" w:hanging="800"/>
      <w:outlineLvl w:val="2"/>
    </w:pPr>
    <w:rPr>
      <w:sz w:val="20"/>
    </w:rPr>
  </w:style>
  <w:style w:type="paragraph" w:styleId="Heading4">
    <w:name w:val="heading 4"/>
    <w:basedOn w:val="Normal"/>
    <w:next w:val="Normal"/>
    <w:link w:val="Heading4Char"/>
    <w:qFormat/>
    <w:rsid w:val="00C77786"/>
    <w:pPr>
      <w:keepLines/>
      <w:numPr>
        <w:ilvl w:val="3"/>
        <w:numId w:val="6"/>
      </w:numPr>
      <w:spacing w:line="260" w:lineRule="exact"/>
      <w:ind w:left="800" w:hanging="800"/>
      <w:outlineLvl w:val="3"/>
    </w:pPr>
    <w:rPr>
      <w:b/>
    </w:rPr>
  </w:style>
  <w:style w:type="paragraph" w:styleId="Heading5">
    <w:name w:val="heading 5"/>
    <w:aliases w:val="Figure"/>
    <w:basedOn w:val="Normal"/>
    <w:next w:val="Normal"/>
    <w:link w:val="Heading5Char"/>
    <w:qFormat/>
    <w:rsid w:val="003D6C8E"/>
    <w:pPr>
      <w:keepNext/>
      <w:keepLines/>
      <w:spacing w:after="0" w:line="240" w:lineRule="auto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43293C"/>
    <w:pPr>
      <w:numPr>
        <w:ilvl w:val="5"/>
        <w:numId w:val="7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43293C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43293C"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43293C"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3293C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43293C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customStyle="1" w:styleId="Bit">
    <w:name w:val="Bit"/>
    <w:basedOn w:val="Normal"/>
    <w:rsid w:val="0043293C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customStyle="1" w:styleId="box">
    <w:name w:val="box"/>
    <w:basedOn w:val="Normal"/>
    <w:rsid w:val="0043293C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boxb">
    <w:name w:val="boxb"/>
    <w:basedOn w:val="box"/>
    <w:rsid w:val="004329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cautionhead">
    <w:name w:val="caution head"/>
    <w:basedOn w:val="Normal"/>
    <w:next w:val="Normal"/>
    <w:rsid w:val="0043293C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cautionitem">
    <w:name w:val="caution item"/>
    <w:basedOn w:val="cautionhead"/>
    <w:rsid w:val="0043293C"/>
    <w:rPr>
      <w:b w:val="0"/>
      <w:sz w:val="18"/>
    </w:rPr>
  </w:style>
  <w:style w:type="paragraph" w:customStyle="1" w:styleId="code">
    <w:name w:val="code"/>
    <w:basedOn w:val="Normal"/>
    <w:rsid w:val="0043293C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colophon">
    <w:name w:val="colophon"/>
    <w:basedOn w:val="Normal"/>
    <w:rsid w:val="0043293C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rsid w:val="0043293C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character" w:styleId="CommentReference">
    <w:name w:val="annotation reference"/>
    <w:semiHidden/>
    <w:rsid w:val="0043293C"/>
    <w:rPr>
      <w:sz w:val="18"/>
      <w:szCs w:val="18"/>
    </w:rPr>
  </w:style>
  <w:style w:type="paragraph" w:customStyle="1" w:styleId="copyright">
    <w:name w:val="copyright"/>
    <w:rsid w:val="0043293C"/>
    <w:pPr>
      <w:spacing w:before="60"/>
      <w:jc w:val="center"/>
    </w:pPr>
    <w:rPr>
      <w:rFonts w:ascii="Arial" w:hAnsi="Arial" w:cs="Arial"/>
      <w:sz w:val="18"/>
      <w:lang w:eastAsia="en-US"/>
    </w:rPr>
  </w:style>
  <w:style w:type="paragraph" w:styleId="Date">
    <w:name w:val="Date"/>
    <w:basedOn w:val="Normal"/>
    <w:next w:val="Normal"/>
    <w:link w:val="DateChar"/>
    <w:rsid w:val="0043293C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equation">
    <w:name w:val="equation"/>
    <w:basedOn w:val="Normal"/>
    <w:rsid w:val="0043293C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figuretitle">
    <w:name w:val="figure title"/>
    <w:basedOn w:val="Heading4"/>
    <w:next w:val="Normal"/>
    <w:rsid w:val="0043293C"/>
    <w:pPr>
      <w:numPr>
        <w:ilvl w:val="0"/>
        <w:numId w:val="0"/>
      </w:numPr>
      <w:jc w:val="center"/>
      <w:outlineLvl w:val="9"/>
    </w:pPr>
  </w:style>
  <w:style w:type="paragraph" w:styleId="Index1">
    <w:name w:val="index 1"/>
    <w:basedOn w:val="Normal"/>
    <w:next w:val="Normal"/>
    <w:autoRedefine/>
    <w:semiHidden/>
    <w:rsid w:val="00747BA2"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rsid w:val="00747BA2"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rsid w:val="00747BA2"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">
    <w:name w:val="Level 1 cont"/>
    <w:basedOn w:val="Normal"/>
    <w:rsid w:val="0043293C"/>
    <w:pPr>
      <w:keepLines/>
      <w:spacing w:after="40"/>
      <w:ind w:left="288"/>
    </w:pPr>
  </w:style>
  <w:style w:type="paragraph" w:customStyle="1" w:styleId="Level1contend">
    <w:name w:val="Level 1 cont end"/>
    <w:basedOn w:val="Level1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1ordered">
    <w:name w:val="Level 1 ordered"/>
    <w:basedOn w:val="Normal"/>
    <w:rsid w:val="0043293C"/>
    <w:pPr>
      <w:spacing w:after="40" w:line="260" w:lineRule="exact"/>
      <w:ind w:left="288" w:hanging="288"/>
    </w:pPr>
  </w:style>
  <w:style w:type="paragraph" w:customStyle="1" w:styleId="Level1unordered">
    <w:name w:val="Level 1 unordered"/>
    <w:basedOn w:val="Level1ordered"/>
    <w:rsid w:val="0043293C"/>
    <w:pPr>
      <w:numPr>
        <w:numId w:val="8"/>
      </w:numPr>
    </w:pPr>
  </w:style>
  <w:style w:type="paragraph" w:customStyle="1" w:styleId="Level2cont">
    <w:name w:val="Level 2 cont"/>
    <w:basedOn w:val="Level1cont"/>
    <w:rsid w:val="0043293C"/>
    <w:pPr>
      <w:ind w:left="576"/>
    </w:pPr>
  </w:style>
  <w:style w:type="paragraph" w:customStyle="1" w:styleId="Level2contend">
    <w:name w:val="Level 2 cont end"/>
    <w:basedOn w:val="Level2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ordered">
    <w:name w:val="Level 2 ordered"/>
    <w:basedOn w:val="Normal"/>
    <w:rsid w:val="0043293C"/>
    <w:pPr>
      <w:spacing w:after="40" w:line="260" w:lineRule="exact"/>
      <w:ind w:left="576" w:hanging="288"/>
    </w:pPr>
  </w:style>
  <w:style w:type="paragraph" w:customStyle="1" w:styleId="Level2unordered">
    <w:name w:val="Level 2 unordered"/>
    <w:basedOn w:val="Level1unordered"/>
    <w:rsid w:val="0043293C"/>
    <w:pPr>
      <w:keepLines/>
      <w:numPr>
        <w:numId w:val="10"/>
      </w:numPr>
    </w:pPr>
  </w:style>
  <w:style w:type="paragraph" w:customStyle="1" w:styleId="Level3cont">
    <w:name w:val="Level 3 cont"/>
    <w:basedOn w:val="Level2cont"/>
    <w:rsid w:val="0043293C"/>
    <w:pPr>
      <w:ind w:left="864"/>
    </w:pPr>
  </w:style>
  <w:style w:type="paragraph" w:customStyle="1" w:styleId="Level3contend">
    <w:name w:val="Level 3 cont end"/>
    <w:basedOn w:val="Level3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ordered">
    <w:name w:val="Level 3 ordered"/>
    <w:basedOn w:val="Normal"/>
    <w:rsid w:val="0043293C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rsid w:val="0043293C"/>
    <w:pPr>
      <w:numPr>
        <w:numId w:val="0"/>
      </w:numPr>
    </w:pPr>
  </w:style>
  <w:style w:type="paragraph" w:customStyle="1" w:styleId="tablebody">
    <w:name w:val="table body"/>
    <w:aliases w:val="tb"/>
    <w:basedOn w:val="Normal"/>
    <w:link w:val="tablebody0"/>
    <w:rsid w:val="0043293C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customStyle="1" w:styleId="tableend">
    <w:name w:val="table end"/>
    <w:basedOn w:val="tablebody"/>
    <w:next w:val="Normal"/>
    <w:rsid w:val="0043293C"/>
    <w:pPr>
      <w:keepNext w:val="0"/>
    </w:pPr>
  </w:style>
  <w:style w:type="paragraph" w:customStyle="1" w:styleId="listend">
    <w:name w:val="list end"/>
    <w:basedOn w:val="tableend"/>
    <w:next w:val="Normal"/>
    <w:rsid w:val="0043293C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customStyle="1" w:styleId="note">
    <w:name w:val="note"/>
    <w:basedOn w:val="Normal"/>
    <w:next w:val="Normal"/>
    <w:rsid w:val="0043293C"/>
    <w:pPr>
      <w:ind w:left="640" w:hanging="640"/>
    </w:pPr>
  </w:style>
  <w:style w:type="paragraph" w:customStyle="1" w:styleId="notenumber">
    <w:name w:val="note number"/>
    <w:basedOn w:val="Normal"/>
    <w:rsid w:val="0043293C"/>
    <w:pPr>
      <w:tabs>
        <w:tab w:val="left" w:pos="620"/>
      </w:tabs>
      <w:spacing w:after="40"/>
      <w:ind w:left="900" w:hanging="900"/>
    </w:pPr>
  </w:style>
  <w:style w:type="paragraph" w:customStyle="1" w:styleId="notenumbercont">
    <w:name w:val="note number cont"/>
    <w:basedOn w:val="notenumber"/>
    <w:rsid w:val="0043293C"/>
    <w:pPr>
      <w:tabs>
        <w:tab w:val="clear" w:pos="620"/>
      </w:tabs>
      <w:ind w:firstLine="0"/>
      <w:jc w:val="both"/>
    </w:pPr>
  </w:style>
  <w:style w:type="character" w:styleId="PageNumber">
    <w:name w:val="page number"/>
    <w:rsid w:val="0043293C"/>
    <w:rPr>
      <w:rFonts w:ascii="Arial" w:hAnsi="Arial"/>
    </w:rPr>
  </w:style>
  <w:style w:type="paragraph" w:customStyle="1" w:styleId="RNumber">
    <w:name w:val="R_Number"/>
    <w:basedOn w:val="Normal"/>
    <w:rsid w:val="0043293C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Space">
    <w:name w:val="Space"/>
    <w:basedOn w:val="tableend"/>
    <w:next w:val="Normal"/>
    <w:autoRedefine/>
    <w:rsid w:val="0043293C"/>
    <w:pPr>
      <w:keepLines w:val="0"/>
      <w:spacing w:before="0" w:after="0" w:line="240" w:lineRule="auto"/>
    </w:pPr>
    <w:rPr>
      <w:color w:val="0000FF"/>
    </w:rPr>
  </w:style>
  <w:style w:type="paragraph" w:customStyle="1" w:styleId="table1cont">
    <w:name w:val="table 1 cont"/>
    <w:basedOn w:val="tablebody"/>
    <w:rsid w:val="0043293C"/>
    <w:pPr>
      <w:spacing w:after="40"/>
      <w:ind w:left="346"/>
    </w:pPr>
  </w:style>
  <w:style w:type="paragraph" w:customStyle="1" w:styleId="table1unordered">
    <w:name w:val="table 1 unordered"/>
    <w:basedOn w:val="Level1unordered"/>
    <w:rsid w:val="0043293C"/>
    <w:pPr>
      <w:numPr>
        <w:numId w:val="11"/>
      </w:numPr>
      <w:ind w:right="57"/>
    </w:pPr>
    <w:rPr>
      <w:rFonts w:ascii="Arial" w:hAnsi="Arial"/>
      <w:sz w:val="18"/>
    </w:rPr>
  </w:style>
  <w:style w:type="paragraph" w:customStyle="1" w:styleId="table1ordered">
    <w:name w:val="table 1 ordered"/>
    <w:basedOn w:val="table1unordered"/>
    <w:rsid w:val="0043293C"/>
  </w:style>
  <w:style w:type="paragraph" w:customStyle="1" w:styleId="table2unordered">
    <w:name w:val="table 2 unordered"/>
    <w:basedOn w:val="table1unordered"/>
    <w:rsid w:val="0043293C"/>
    <w:pPr>
      <w:numPr>
        <w:numId w:val="12"/>
      </w:numPr>
    </w:pPr>
  </w:style>
  <w:style w:type="paragraph" w:customStyle="1" w:styleId="table2cont">
    <w:name w:val="table 2 cont"/>
    <w:basedOn w:val="table2unordered"/>
    <w:rsid w:val="0043293C"/>
    <w:pPr>
      <w:ind w:left="578"/>
    </w:pPr>
  </w:style>
  <w:style w:type="paragraph" w:customStyle="1" w:styleId="table2ordered">
    <w:name w:val="table 2 ordered"/>
    <w:basedOn w:val="table2unordered"/>
    <w:rsid w:val="0043293C"/>
    <w:pPr>
      <w:ind w:left="578"/>
    </w:pPr>
  </w:style>
  <w:style w:type="paragraph" w:customStyle="1" w:styleId="tablecondition">
    <w:name w:val="table condition"/>
    <w:basedOn w:val="Normal"/>
    <w:rsid w:val="0043293C"/>
    <w:pPr>
      <w:keepNext/>
      <w:spacing w:line="260" w:lineRule="exact"/>
    </w:pPr>
  </w:style>
  <w:style w:type="paragraph" w:customStyle="1" w:styleId="tablecontinued">
    <w:name w:val="table continued"/>
    <w:basedOn w:val="Heading5"/>
    <w:next w:val="Normal"/>
    <w:rsid w:val="0043293C"/>
    <w:pPr>
      <w:outlineLvl w:val="9"/>
    </w:pPr>
  </w:style>
  <w:style w:type="paragraph" w:customStyle="1" w:styleId="tablehead">
    <w:name w:val="table head"/>
    <w:basedOn w:val="tablebody"/>
    <w:next w:val="tablebody"/>
    <w:rsid w:val="0043293C"/>
    <w:pPr>
      <w:jc w:val="center"/>
    </w:pPr>
    <w:rPr>
      <w:b/>
    </w:rPr>
  </w:style>
  <w:style w:type="paragraph" w:customStyle="1" w:styleId="tablenote">
    <w:name w:val="table note"/>
    <w:basedOn w:val="tablebody"/>
    <w:next w:val="tableend"/>
    <w:rsid w:val="0043293C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rsid w:val="0043293C"/>
    <w:pPr>
      <w:tabs>
        <w:tab w:val="left" w:pos="640"/>
      </w:tabs>
      <w:ind w:left="920" w:hanging="920"/>
    </w:pPr>
  </w:style>
  <w:style w:type="paragraph" w:customStyle="1" w:styleId="tablenumbernotecont">
    <w:name w:val="table number note cont"/>
    <w:basedOn w:val="tablenumbernote"/>
    <w:rsid w:val="0043293C"/>
    <w:pPr>
      <w:ind w:hanging="20"/>
    </w:pPr>
  </w:style>
  <w:style w:type="paragraph" w:customStyle="1" w:styleId="TableofContents">
    <w:name w:val="Table of Contents"/>
    <w:basedOn w:val="Heading1"/>
    <w:rsid w:val="0043293C"/>
    <w:pPr>
      <w:numPr>
        <w:numId w:val="0"/>
      </w:numPr>
      <w:jc w:val="center"/>
      <w:outlineLvl w:val="9"/>
    </w:pPr>
    <w:rPr>
      <w:b w:val="0"/>
    </w:rPr>
  </w:style>
  <w:style w:type="paragraph" w:styleId="TableofFigures">
    <w:name w:val="table of figures"/>
    <w:basedOn w:val="Normal"/>
    <w:next w:val="Normal"/>
    <w:uiPriority w:val="99"/>
    <w:rsid w:val="00951C3A"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rFonts w:ascii="Arial" w:hAnsi="Arial"/>
    </w:rPr>
  </w:style>
  <w:style w:type="paragraph" w:customStyle="1" w:styleId="tabletitle">
    <w:name w:val="table title"/>
    <w:basedOn w:val="Heading5"/>
    <w:rsid w:val="0043293C"/>
    <w:pPr>
      <w:ind w:left="1077" w:hanging="1077"/>
      <w:outlineLvl w:val="9"/>
    </w:pPr>
  </w:style>
  <w:style w:type="paragraph" w:styleId="Title">
    <w:name w:val="Title"/>
    <w:basedOn w:val="Normal"/>
    <w:link w:val="TitleChar"/>
    <w:qFormat/>
    <w:rsid w:val="0043293C"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styleId="TOC1">
    <w:name w:val="toc 1"/>
    <w:basedOn w:val="Normal"/>
    <w:next w:val="TOC2"/>
    <w:uiPriority w:val="39"/>
    <w:rsid w:val="00A25F6D"/>
    <w:pPr>
      <w:keepNext/>
      <w:keepLines/>
      <w:tabs>
        <w:tab w:val="left" w:pos="595"/>
        <w:tab w:val="right" w:leader="dot" w:pos="9752"/>
      </w:tabs>
      <w:spacing w:before="260" w:after="0"/>
    </w:pPr>
    <w:rPr>
      <w:rFonts w:ascii="Arial" w:hAnsi="Arial"/>
      <w:sz w:val="24"/>
    </w:rPr>
  </w:style>
  <w:style w:type="paragraph" w:styleId="TOC2">
    <w:name w:val="toc 2"/>
    <w:basedOn w:val="TOC1"/>
    <w:next w:val="TOC3"/>
    <w:uiPriority w:val="39"/>
    <w:rsid w:val="0043293C"/>
    <w:pPr>
      <w:spacing w:before="0"/>
    </w:pPr>
    <w:rPr>
      <w:sz w:val="20"/>
    </w:rPr>
  </w:style>
  <w:style w:type="paragraph" w:styleId="TOC3">
    <w:name w:val="toc 3"/>
    <w:basedOn w:val="TOC1"/>
    <w:next w:val="TOC4"/>
    <w:uiPriority w:val="39"/>
    <w:rsid w:val="0043293C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rsid w:val="0043293C"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  <w:rsid w:val="0043293C"/>
  </w:style>
  <w:style w:type="paragraph" w:styleId="TOC6">
    <w:name w:val="toc 6"/>
    <w:basedOn w:val="Normal"/>
    <w:next w:val="Normal"/>
    <w:semiHidden/>
    <w:rsid w:val="0043293C"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rsid w:val="0043293C"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rsid w:val="0043293C"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rsid w:val="0043293C"/>
    <w:pPr>
      <w:tabs>
        <w:tab w:val="right" w:pos="7920"/>
      </w:tabs>
      <w:spacing w:after="0"/>
      <w:ind w:left="1600"/>
    </w:pPr>
  </w:style>
  <w:style w:type="paragraph" w:customStyle="1" w:styleId="warninghead">
    <w:name w:val="warning head"/>
    <w:basedOn w:val="cautionhead"/>
    <w:next w:val="Normal"/>
    <w:rsid w:val="0043293C"/>
  </w:style>
  <w:style w:type="paragraph" w:customStyle="1" w:styleId="warningitem">
    <w:name w:val="warning item"/>
    <w:basedOn w:val="cautionitem"/>
    <w:rsid w:val="0043293C"/>
  </w:style>
  <w:style w:type="paragraph" w:customStyle="1" w:styleId="lastpage">
    <w:name w:val="last page"/>
    <w:aliases w:val="lp"/>
    <w:basedOn w:val="Normal"/>
    <w:rsid w:val="00747BA2"/>
    <w:pPr>
      <w:spacing w:after="0" w:line="240" w:lineRule="auto"/>
      <w:jc w:val="center"/>
    </w:pPr>
    <w:rPr>
      <w:rFonts w:ascii="Arial" w:hAnsi="Arial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9D1F4A"/>
    <w:pPr>
      <w:spacing w:after="0" w:line="240" w:lineRule="auto"/>
    </w:pPr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semiHidden/>
    <w:rsid w:val="009D1F4A"/>
    <w:rPr>
      <w:rFonts w:ascii="Arial" w:eastAsia="MS Gothic" w:hAnsi="Arial" w:cs="Times New Roman"/>
      <w:sz w:val="18"/>
      <w:szCs w:val="18"/>
      <w:lang w:eastAsia="en-US"/>
    </w:rPr>
  </w:style>
  <w:style w:type="paragraph" w:customStyle="1" w:styleId="a">
    <w:name w:val="表本文"/>
    <w:basedOn w:val="Normal"/>
    <w:rsid w:val="00F8759C"/>
    <w:pPr>
      <w:widowControl w:val="0"/>
      <w:overflowPunct/>
      <w:snapToGrid w:val="0"/>
      <w:spacing w:after="0" w:line="280" w:lineRule="exact"/>
      <w:jc w:val="both"/>
    </w:pPr>
    <w:rPr>
      <w:rFonts w:ascii="Arial" w:eastAsia="MS PGothic" w:hAnsi="Arial"/>
      <w:kern w:val="2"/>
      <w:sz w:val="18"/>
      <w:szCs w:val="21"/>
      <w:lang w:eastAsia="ja-JP"/>
    </w:rPr>
  </w:style>
  <w:style w:type="paragraph" w:styleId="ListParagraph">
    <w:name w:val="List Paragraph"/>
    <w:basedOn w:val="Normal"/>
    <w:uiPriority w:val="34"/>
    <w:qFormat/>
    <w:rsid w:val="00F8759C"/>
    <w:pPr>
      <w:widowControl w:val="0"/>
      <w:overflowPunct/>
      <w:snapToGrid w:val="0"/>
      <w:spacing w:after="0" w:line="240" w:lineRule="auto"/>
      <w:ind w:left="720"/>
      <w:contextualSpacing/>
      <w:jc w:val="both"/>
      <w:textAlignment w:val="auto"/>
    </w:pPr>
    <w:rPr>
      <w:rFonts w:eastAsia="MS PGothic"/>
      <w:kern w:val="2"/>
      <w:szCs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A79FB"/>
    <w:pPr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4A79FB"/>
    <w:rPr>
      <w:color w:val="0000FF" w:themeColor="hyperlink"/>
      <w:u w:val="single"/>
    </w:rPr>
  </w:style>
  <w:style w:type="paragraph" w:styleId="Caption">
    <w:name w:val="caption"/>
    <w:aliases w:val="Table"/>
    <w:basedOn w:val="Normal"/>
    <w:next w:val="Normal"/>
    <w:link w:val="CaptionChar"/>
    <w:rsid w:val="001048B2"/>
    <w:pPr>
      <w:overflowPunct/>
      <w:autoSpaceDE/>
      <w:autoSpaceDN/>
      <w:adjustRightInd/>
      <w:spacing w:before="120" w:after="120" w:line="240" w:lineRule="auto"/>
      <w:textAlignment w:val="auto"/>
    </w:pPr>
    <w:rPr>
      <w:rFonts w:eastAsia="Times New Roman"/>
      <w:b/>
      <w:bCs/>
    </w:rPr>
  </w:style>
  <w:style w:type="character" w:customStyle="1" w:styleId="CaptionChar">
    <w:name w:val="Caption Char"/>
    <w:aliases w:val="Table Char"/>
    <w:basedOn w:val="DefaultParagraphFont"/>
    <w:link w:val="Caption"/>
    <w:rsid w:val="001048B2"/>
    <w:rPr>
      <w:rFonts w:eastAsia="Times New Roman"/>
      <w:b/>
      <w:bCs/>
      <w:lang w:eastAsia="en-US"/>
    </w:rPr>
  </w:style>
  <w:style w:type="table" w:styleId="TableGrid">
    <w:name w:val="Table Grid"/>
    <w:basedOn w:val="TableNormal"/>
    <w:uiPriority w:val="59"/>
    <w:rsid w:val="00142AB5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10B0A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73593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2209CA"/>
    <w:pPr>
      <w:overflowPunct/>
      <w:autoSpaceDE/>
      <w:autoSpaceDN/>
      <w:adjustRightInd/>
      <w:spacing w:after="0" w:line="240" w:lineRule="auto"/>
      <w:textAlignment w:val="auto"/>
    </w:pPr>
    <w:rPr>
      <w:rFonts w:ascii="Calibri" w:eastAsia="Times New Roman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09CA"/>
    <w:rPr>
      <w:rFonts w:ascii="Calibri" w:eastAsia="Times New Roman" w:hAnsi="Calibri" w:cs="Consolas"/>
      <w:sz w:val="22"/>
      <w:szCs w:val="21"/>
      <w:lang w:eastAsia="en-US"/>
    </w:rPr>
  </w:style>
  <w:style w:type="paragraph" w:customStyle="1" w:styleId="TOCLOFLOTheading">
    <w:name w:val="TOC_LOF_LOT_heading"/>
    <w:basedOn w:val="Heading1"/>
    <w:qFormat/>
    <w:rsid w:val="00B33FC9"/>
    <w:pPr>
      <w:numPr>
        <w:numId w:val="0"/>
      </w:num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" w:cs="Arial"/>
      <w:bCs/>
      <w:kern w:val="32"/>
      <w:szCs w:val="32"/>
    </w:rPr>
  </w:style>
  <w:style w:type="character" w:customStyle="1" w:styleId="HeaderChar">
    <w:name w:val="Header Char"/>
    <w:basedOn w:val="DefaultParagraphFont"/>
    <w:link w:val="Header"/>
    <w:rsid w:val="00B227DD"/>
    <w:rPr>
      <w:rFonts w:ascii="Arial" w:hAnsi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71046"/>
    <w:rPr>
      <w:b/>
      <w:sz w:val="28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1C53FF"/>
  </w:style>
  <w:style w:type="paragraph" w:styleId="FootnoteText">
    <w:name w:val="footnote text"/>
    <w:basedOn w:val="Normal"/>
    <w:link w:val="FootnoteTextChar"/>
    <w:uiPriority w:val="99"/>
    <w:unhideWhenUsed/>
    <w:rsid w:val="00E402D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E402DB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E402DB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134CAA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86B5A"/>
    <w:rPr>
      <w:rFonts w:ascii="Arial" w:hAnsi="Arial"/>
      <w:sz w:val="18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sid w:val="00440178"/>
  </w:style>
  <w:style w:type="character" w:customStyle="1" w:styleId="CommentTextChar">
    <w:name w:val="Comment Text Char"/>
    <w:basedOn w:val="DefaultParagraphFont"/>
    <w:link w:val="CommentText"/>
    <w:semiHidden/>
    <w:rsid w:val="00440178"/>
    <w:rPr>
      <w:lang w:eastAsia="en-US"/>
    </w:rPr>
  </w:style>
  <w:style w:type="paragraph" w:styleId="NormalWeb">
    <w:name w:val="Normal (Web)"/>
    <w:basedOn w:val="Normal"/>
    <w:uiPriority w:val="99"/>
    <w:unhideWhenUsed/>
    <w:rsid w:val="00AC4363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eastAsiaTheme="minorEastAsia"/>
      <w:sz w:val="24"/>
      <w:szCs w:val="24"/>
    </w:rPr>
  </w:style>
  <w:style w:type="paragraph" w:styleId="Revision">
    <w:name w:val="Revision"/>
    <w:hidden/>
    <w:uiPriority w:val="99"/>
    <w:semiHidden/>
    <w:rsid w:val="004E3F5A"/>
    <w:rPr>
      <w:lang w:eastAsia="en-US"/>
    </w:rPr>
  </w:style>
  <w:style w:type="table" w:styleId="LightList">
    <w:name w:val="Light List"/>
    <w:basedOn w:val="TableNormal"/>
    <w:uiPriority w:val="61"/>
    <w:rsid w:val="00F444B4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F444B4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F444B4"/>
    <w:pPr>
      <w:tabs>
        <w:tab w:val="decimal" w:pos="360"/>
      </w:tabs>
      <w:overflowPunct/>
      <w:autoSpaceDE/>
      <w:autoSpaceDN/>
      <w:adjustRightInd/>
      <w:spacing w:line="276" w:lineRule="auto"/>
      <w:textAlignment w:val="auto"/>
    </w:pPr>
    <w:rPr>
      <w:rFonts w:asciiTheme="minorHAnsi" w:eastAsiaTheme="minorEastAsia" w:hAnsiTheme="minorHAns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444B4"/>
    <w:rPr>
      <w:i/>
      <w:iCs/>
    </w:rPr>
  </w:style>
  <w:style w:type="table" w:styleId="LightShading-Accent1">
    <w:name w:val="Light Shading Accent 1"/>
    <w:basedOn w:val="TableNormal"/>
    <w:uiPriority w:val="60"/>
    <w:rsid w:val="00F444B4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0">
    <w:name w:val="改訂記録_タイトル"/>
    <w:rsid w:val="004814ED"/>
    <w:pPr>
      <w:spacing w:before="40"/>
      <w:ind w:left="113"/>
    </w:pPr>
    <w:rPr>
      <w:rFonts w:ascii="Arial" w:eastAsia="MS Gothic" w:hAnsi="Arial"/>
      <w:sz w:val="24"/>
    </w:rPr>
  </w:style>
  <w:style w:type="paragraph" w:customStyle="1" w:styleId="a1">
    <w:name w:val="暫定版"/>
    <w:next w:val="Normal"/>
    <w:rsid w:val="00F61A0E"/>
    <w:pPr>
      <w:jc w:val="right"/>
    </w:pPr>
    <w:rPr>
      <w:rFonts w:ascii="Arial" w:eastAsia="MS Gothic" w:hAnsi="Arial"/>
      <w:color w:val="324099"/>
      <w:sz w:val="36"/>
    </w:rPr>
  </w:style>
  <w:style w:type="paragraph" w:customStyle="1" w:styleId="R">
    <w:name w:val="R番号"/>
    <w:rsid w:val="00F61A0E"/>
    <w:pPr>
      <w:spacing w:line="240" w:lineRule="atLeast"/>
      <w:jc w:val="right"/>
    </w:pPr>
    <w:rPr>
      <w:rFonts w:ascii="Arial" w:eastAsia="MS Gothic" w:hAnsi="Arial"/>
      <w:sz w:val="18"/>
    </w:rPr>
  </w:style>
  <w:style w:type="paragraph" w:customStyle="1" w:styleId="Arial16pt0mm403">
    <w:name w:val="スタイル 図表目次 + +見出しのフォント (Arial) 16 pt 左 :  0 mm ぶら下げインデント :  4.03..."/>
    <w:basedOn w:val="TableofFigures"/>
    <w:rsid w:val="00C77786"/>
    <w:pPr>
      <w:spacing w:line="360" w:lineRule="auto"/>
      <w:ind w:left="403" w:hanging="403"/>
    </w:pPr>
    <w:rPr>
      <w:rFonts w:asciiTheme="majorHAnsi" w:hAnsiTheme="majorHAnsi" w:cs="MS Mincho"/>
      <w:b/>
      <w:sz w:val="32"/>
    </w:rPr>
  </w:style>
  <w:style w:type="paragraph" w:customStyle="1" w:styleId="Preliminary">
    <w:name w:val="Preliminary"/>
    <w:basedOn w:val="Normal"/>
    <w:link w:val="Preliminary0"/>
    <w:qFormat/>
    <w:rsid w:val="00842108"/>
    <w:pPr>
      <w:spacing w:after="0" w:line="140" w:lineRule="exact"/>
    </w:pPr>
    <w:rPr>
      <w:rFonts w:ascii="Arial" w:eastAsia="Arial" w:hAnsi="Arial" w:cs="Arial"/>
      <w:sz w:val="14"/>
      <w:szCs w:val="14"/>
      <w:lang w:eastAsia="ja-JP"/>
    </w:rPr>
  </w:style>
  <w:style w:type="character" w:customStyle="1" w:styleId="Preliminary0">
    <w:name w:val="Preliminary (文字)"/>
    <w:basedOn w:val="DefaultParagraphFont"/>
    <w:link w:val="Preliminary"/>
    <w:rsid w:val="00842108"/>
    <w:rPr>
      <w:rFonts w:ascii="Arial" w:eastAsia="Arial" w:hAnsi="Arial" w:cs="Arial"/>
      <w:sz w:val="14"/>
      <w:szCs w:val="1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45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45CE"/>
    <w:rPr>
      <w:b/>
      <w:bCs/>
      <w:lang w:eastAsia="en-US"/>
    </w:rPr>
  </w:style>
  <w:style w:type="character" w:customStyle="1" w:styleId="shorttext">
    <w:name w:val="short_text"/>
    <w:basedOn w:val="DefaultParagraphFont"/>
    <w:rsid w:val="00F868FF"/>
  </w:style>
  <w:style w:type="character" w:customStyle="1" w:styleId="Heading3Char">
    <w:name w:val="Heading 3 Char"/>
    <w:basedOn w:val="DefaultParagraphFont"/>
    <w:link w:val="Heading3"/>
    <w:rsid w:val="00D64227"/>
    <w:rPr>
      <w:rFonts w:ascii="Arial" w:hAnsi="Arial"/>
      <w:b/>
      <w:lang w:eastAsia="en-US"/>
    </w:rPr>
  </w:style>
  <w:style w:type="character" w:customStyle="1" w:styleId="Heading2Char">
    <w:name w:val="Heading 2 Char"/>
    <w:basedOn w:val="DefaultParagraphFont"/>
    <w:link w:val="Heading2"/>
    <w:rsid w:val="006A1280"/>
    <w:rPr>
      <w:rFonts w:ascii="Arial" w:hAnsi="Arial" w:cstheme="majorHAnsi"/>
      <w:b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D30D9C"/>
    <w:rPr>
      <w:b/>
      <w:lang w:eastAsia="en-US"/>
    </w:rPr>
  </w:style>
  <w:style w:type="character" w:customStyle="1" w:styleId="Heading5Char">
    <w:name w:val="Heading 5 Char"/>
    <w:aliases w:val="Figure Char"/>
    <w:basedOn w:val="DefaultParagraphFont"/>
    <w:link w:val="Heading5"/>
    <w:rsid w:val="003D6C8E"/>
    <w:rPr>
      <w:b/>
      <w:lang w:eastAsia="en-US"/>
    </w:rPr>
  </w:style>
  <w:style w:type="character" w:customStyle="1" w:styleId="Heading6Char">
    <w:name w:val="Heading 6 Char"/>
    <w:basedOn w:val="DefaultParagraphFont"/>
    <w:link w:val="Heading6"/>
    <w:rsid w:val="00D30D9C"/>
    <w:rPr>
      <w:b/>
      <w:lang w:eastAsia="en-US"/>
    </w:rPr>
  </w:style>
  <w:style w:type="character" w:customStyle="1" w:styleId="Heading7Char">
    <w:name w:val="Heading 7 Char"/>
    <w:basedOn w:val="DefaultParagraphFont"/>
    <w:link w:val="Heading7"/>
    <w:rsid w:val="00D30D9C"/>
    <w:rPr>
      <w:rFonts w:ascii="Arial" w:hAnsi="Arial"/>
      <w:lang w:eastAsia="en-US"/>
    </w:rPr>
  </w:style>
  <w:style w:type="character" w:customStyle="1" w:styleId="Heading8Char">
    <w:name w:val="Heading 8 Char"/>
    <w:basedOn w:val="DefaultParagraphFont"/>
    <w:link w:val="Heading8"/>
    <w:rsid w:val="00D30D9C"/>
    <w:rPr>
      <w:rFonts w:ascii="Arial" w:hAnsi="Arial"/>
      <w:i/>
      <w:lang w:eastAsia="en-US"/>
    </w:rPr>
  </w:style>
  <w:style w:type="character" w:customStyle="1" w:styleId="Heading9Char">
    <w:name w:val="Heading 9 Char"/>
    <w:basedOn w:val="DefaultParagraphFont"/>
    <w:link w:val="Heading9"/>
    <w:rsid w:val="00D30D9C"/>
    <w:rPr>
      <w:rFonts w:ascii="Arial" w:hAnsi="Arial"/>
      <w:b/>
      <w:i/>
      <w:sz w:val="18"/>
      <w:lang w:eastAsia="en-US"/>
    </w:rPr>
  </w:style>
  <w:style w:type="character" w:customStyle="1" w:styleId="DateChar">
    <w:name w:val="Date Char"/>
    <w:basedOn w:val="DefaultParagraphFont"/>
    <w:link w:val="Date"/>
    <w:rsid w:val="00D30D9C"/>
    <w:rPr>
      <w:rFonts w:ascii="Arial" w:hAnsi="Arial"/>
      <w:sz w:val="32"/>
    </w:rPr>
  </w:style>
  <w:style w:type="character" w:customStyle="1" w:styleId="TitleChar">
    <w:name w:val="Title Char"/>
    <w:basedOn w:val="DefaultParagraphFont"/>
    <w:link w:val="Title"/>
    <w:rsid w:val="00D30D9C"/>
    <w:rPr>
      <w:rFonts w:ascii="Arial" w:hAnsi="Arial" w:cs="Arial"/>
      <w:bCs/>
      <w:kern w:val="28"/>
      <w:sz w:val="76"/>
      <w:szCs w:val="32"/>
    </w:rPr>
  </w:style>
  <w:style w:type="paragraph" w:styleId="NoSpacing">
    <w:name w:val="No Spacing"/>
    <w:link w:val="NoSpacingChar"/>
    <w:uiPriority w:val="1"/>
    <w:qFormat/>
    <w:rsid w:val="00E55176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5176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StyleCaptionCaptionCharCharCharCaptionCharCharCharCharCh">
    <w:name w:val="Style CaptionCaption Char Char CharCaption Char Char Char Char Ch..."/>
    <w:basedOn w:val="Caption"/>
    <w:rsid w:val="001048B2"/>
  </w:style>
  <w:style w:type="character" w:customStyle="1" w:styleId="tablebody0">
    <w:name w:val="table body (文字)"/>
    <w:aliases w:val="tb (文字)"/>
    <w:link w:val="tablebody"/>
    <w:rsid w:val="00BF2879"/>
    <w:rPr>
      <w:rFonts w:ascii="Arial" w:hAnsi="Arial"/>
      <w:sz w:val="18"/>
      <w:lang w:eastAsia="en-US"/>
    </w:rPr>
  </w:style>
  <w:style w:type="character" w:styleId="Strong">
    <w:name w:val="Strong"/>
    <w:basedOn w:val="DefaultParagraphFont"/>
    <w:qFormat/>
    <w:rsid w:val="003D6C8E"/>
    <w:rPr>
      <w:rFonts w:ascii="Times New Roman" w:hAnsi="Times New Roman"/>
      <w:b/>
      <w:bCs/>
      <w:sz w:val="20"/>
    </w:rPr>
  </w:style>
  <w:style w:type="character" w:styleId="Emphasis">
    <w:name w:val="Emphasis"/>
    <w:basedOn w:val="DefaultParagraphFont"/>
    <w:qFormat/>
    <w:rsid w:val="0006198F"/>
    <w:rPr>
      <w:i/>
      <w:iCs/>
    </w:rPr>
  </w:style>
  <w:style w:type="paragraph" w:customStyle="1" w:styleId="ReqID">
    <w:name w:val="ReqID"/>
    <w:basedOn w:val="Normal"/>
    <w:next w:val="Normal"/>
    <w:link w:val="ReqIDChar"/>
    <w:qFormat/>
    <w:rsid w:val="007766A9"/>
    <w:pPr>
      <w:overflowPunct/>
      <w:autoSpaceDE/>
      <w:autoSpaceDN/>
      <w:adjustRightInd/>
      <w:spacing w:after="0" w:line="0" w:lineRule="atLeast"/>
      <w:textAlignment w:val="auto"/>
    </w:pPr>
    <w:rPr>
      <w:rFonts w:ascii="Verdana" w:eastAsia="Meiryo" w:hAnsi="Verdana" w:cs="Arial"/>
      <w:b/>
      <w:i/>
      <w:vanish/>
      <w:color w:val="0000FF"/>
      <w:lang w:val="en-GB" w:eastAsia="fr-FR"/>
    </w:rPr>
  </w:style>
  <w:style w:type="character" w:customStyle="1" w:styleId="ReqIDChar">
    <w:name w:val="ReqID Char"/>
    <w:link w:val="ReqID"/>
    <w:rsid w:val="007766A9"/>
    <w:rPr>
      <w:rFonts w:ascii="Verdana" w:eastAsia="Meiryo" w:hAnsi="Verdana" w:cs="Arial"/>
      <w:b/>
      <w:i/>
      <w:vanish/>
      <w:color w:val="0000FF"/>
      <w:lang w:val="en-GB" w:eastAsia="fr-FR"/>
    </w:rPr>
  </w:style>
  <w:style w:type="paragraph" w:customStyle="1" w:styleId="RefIDs">
    <w:name w:val="RefIDs"/>
    <w:basedOn w:val="Normal"/>
    <w:next w:val="Normal"/>
    <w:link w:val="RefIDsChar"/>
    <w:qFormat/>
    <w:rsid w:val="007766A9"/>
    <w:pPr>
      <w:wordWrap w:val="0"/>
      <w:overflowPunct/>
      <w:autoSpaceDE/>
      <w:autoSpaceDN/>
      <w:adjustRightInd/>
      <w:spacing w:after="0" w:line="0" w:lineRule="atLeast"/>
      <w:jc w:val="right"/>
      <w:textAlignment w:val="auto"/>
    </w:pPr>
    <w:rPr>
      <w:rFonts w:ascii="Verdana" w:eastAsia="Meiryo" w:hAnsi="Verdana" w:cs="Arial"/>
      <w:b/>
      <w:i/>
      <w:vanish/>
      <w:color w:val="00B050"/>
      <w:lang w:val="en-GB" w:eastAsia="ja-JP"/>
    </w:rPr>
  </w:style>
  <w:style w:type="character" w:customStyle="1" w:styleId="RefIDsChar">
    <w:name w:val="RefIDs Char"/>
    <w:basedOn w:val="DefaultParagraphFont"/>
    <w:link w:val="RefIDs"/>
    <w:rsid w:val="007766A9"/>
    <w:rPr>
      <w:rFonts w:ascii="Verdana" w:eastAsia="Meiryo" w:hAnsi="Verdana" w:cs="Arial"/>
      <w:b/>
      <w:i/>
      <w:vanish/>
      <w:color w:val="00B05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oidang\Downloads\ume_template_word_a4_20160105\ume_template_word_a4_20160105\A4umtpwe01.dotm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CM_PARTS</b:Tag>
    <b:SourceType>Report</b:SourceType>
    <b:Guid>{2FBFBD5C-6F4C-4492-B6E5-2257082B137D}</b:Guid>
    <b:Title>RH850/V1R Radar DSP Math Software Library Detailed Design – Common Parts</b:Title>
    <b:Year>2017</b:Year>
    <b:Publisher>Renesas Eletronics</b:Publisher>
    <b:RefOrder>1</b:RefOrder>
  </b:Source>
</b:Sources>
</file>

<file path=customXml/itemProps1.xml><?xml version="1.0" encoding="utf-8"?>
<ds:datastoreItem xmlns:ds="http://schemas.openxmlformats.org/officeDocument/2006/customXml" ds:itemID="{48E1F860-1779-4198-9CB7-94BCD0752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A4umtpwe01.dotm</Template>
  <TotalTime>2552</TotalTime>
  <Pages>19</Pages>
  <Words>2225</Words>
  <Characters>12689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RH850/V1R Radar DSP Math Software Library</vt:lpstr>
      <vt:lpstr>RH850/V1R Radar DSP Math Software Library</vt:lpstr>
    </vt:vector>
  </TitlesOfParts>
  <Company>Renesas Electronics Corporation</Company>
  <LinksUpToDate>false</LinksUpToDate>
  <CharactersWithSpaces>14885</CharactersWithSpaces>
  <SharedDoc>false</SharedDoc>
  <HLinks>
    <vt:vector size="6" baseType="variant">
      <vt:variant>
        <vt:i4>821375114</vt:i4>
      </vt:variant>
      <vt:variant>
        <vt:i4>-1</vt:i4>
      </vt:variant>
      <vt:variant>
        <vt:i4>2052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RH850/V1R Radar DSP Math Software Library</dc:title>
  <dc:subject/>
  <dc:creator>Quang Vinh. Nguyen</dc:creator>
  <cp:keywords/>
  <dc:description/>
  <cp:lastModifiedBy>Ngu Pham</cp:lastModifiedBy>
  <cp:revision>228</cp:revision>
  <cp:lastPrinted>2017-07-12T07:34:00Z</cp:lastPrinted>
  <dcterms:created xsi:type="dcterms:W3CDTF">2018-07-16T07:48:00Z</dcterms:created>
  <dcterms:modified xsi:type="dcterms:W3CDTF">2019-04-08T07:44:00Z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2017</vt:lpwstr>
  </property>
  <property fmtid="{D5CDD505-2E9C-101B-9397-08002B2CF9AE}" pid="3" name="ReleaseMonth">
    <vt:lpwstr>Jun.</vt:lpwstr>
  </property>
  <property fmtid="{D5CDD505-2E9C-101B-9397-08002B2CF9AE}" pid="4" name="ReleaseDay">
    <vt:lpwstr>20</vt:lpwstr>
  </property>
  <property fmtid="{D5CDD505-2E9C-101B-9397-08002B2CF9AE}" pid="5" name="CopyrightYear">
    <vt:lpwstr>2017</vt:lpwstr>
  </property>
  <property fmtid="{D5CDD505-2E9C-101B-9397-08002B2CF9AE}" pid="6" name="DocumentType">
    <vt:lpwstr>Detailed Design</vt:lpwstr>
  </property>
  <property fmtid="{D5CDD505-2E9C-101B-9397-08002B2CF9AE}" pid="7" name="ProductNumber">
    <vt:lpwstr/>
  </property>
  <property fmtid="{D5CDD505-2E9C-101B-9397-08002B2CF9AE}" pid="8" name="ManualNumber">
    <vt:lpwstr>R11UM0064EJ0001</vt:lpwstr>
  </property>
  <property fmtid="{D5CDD505-2E9C-101B-9397-08002B2CF9AE}" pid="9" name="Revision">
    <vt:lpwstr>0.01</vt:lpwstr>
  </property>
  <property fmtid="{D5CDD505-2E9C-101B-9397-08002B2CF9AE}" pid="10" name="MCName">
    <vt:lpwstr>Radar DSP Math Library</vt:lpwstr>
  </property>
  <property fmtid="{D5CDD505-2E9C-101B-9397-08002B2CF9AE}" pid="11" name="ManualTitle1">
    <vt:lpwstr>Radar DSP Math Software Library</vt:lpwstr>
  </property>
  <property fmtid="{D5CDD505-2E9C-101B-9397-08002B2CF9AE}" pid="12" name="ManualTitle2">
    <vt:lpwstr/>
  </property>
  <property fmtid="{D5CDD505-2E9C-101B-9397-08002B2CF9AE}" pid="13" name="DocumentTypeTitle">
    <vt:lpwstr>User's Manual</vt:lpwstr>
  </property>
  <property fmtid="{D5CDD505-2E9C-101B-9397-08002B2CF9AE}" pid="14" name="CONFIDENTIAL">
    <vt:lpwstr/>
  </property>
  <property fmtid="{D5CDD505-2E9C-101B-9397-08002B2CF9AE}" pid="15" name="ManualDevice">
    <vt:lpwstr>RH850/V1R</vt:lpwstr>
  </property>
  <property fmtid="{D5CDD505-2E9C-101B-9397-08002B2CF9AE}" pid="16" name="FunctionName">
    <vt:lpwstr>PFP AddElement</vt:lpwstr>
  </property>
</Properties>
</file>