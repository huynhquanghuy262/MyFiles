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129621" w:displacedByCustomXml="next"/>
    <w:bookmarkStart w:id="1" w:name="_Toc121799709" w:displacedByCustomXml="next"/>
    <w:bookmarkStart w:id="2" w:name="_Toc348510772" w:displacedByCustomXml="next"/>
    <w:bookmarkStart w:id="3" w:name="_Toc348511327" w:displacedByCustomXml="next"/>
    <w:bookmarkStart w:id="4" w:name="_Toc412387847" w:displacedByCustomXml="next"/>
    <w:bookmarkStart w:id="5" w:name="_Toc412387990" w:displacedByCustomXml="next"/>
    <w:bookmarkStart w:id="6" w:name="_Toc412388095" w:displacedByCustomXml="next"/>
    <w:bookmarkStart w:id="7" w:name="_Toc412390618" w:displacedByCustomXml="next"/>
    <w:bookmarkStart w:id="8" w:name="_Toc412391320" w:displacedByCustomXml="next"/>
    <w:sdt>
      <w:sdtPr>
        <w:rPr>
          <w:rFonts w:ascii="Arial" w:hAnsi="Arial"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482718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4B4A640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FECDAB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3C8FFE8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B23EBF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C21212D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0E02944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13FFA5A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518328D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FC3E31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 w:rsidRPr="0006281E">
            <w:rPr>
              <w:rFonts w:ascii="Arial" w:hAnsi="Arial" w:cs="Arial"/>
              <w:b/>
              <w:sz w:val="40"/>
            </w:rPr>
            <w:t>Document Type: Detail Design</w:t>
          </w:r>
        </w:p>
        <w:p w14:paraId="08EC527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6D242F90" w14:textId="7497B620" w:rsidR="00F61279" w:rsidRPr="0006281E" w:rsidRDefault="005E3855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>
            <w:rPr>
              <w:rFonts w:ascii="Arial" w:hAnsi="Arial" w:cs="Arial"/>
              <w:b/>
              <w:sz w:val="40"/>
            </w:rPr>
            <w:t>Document Name:</w:t>
          </w:r>
        </w:p>
        <w:p w14:paraId="20419815" w14:textId="60A2D6FF" w:rsidR="00F61279" w:rsidRPr="0006281E" w:rsidRDefault="00F61279" w:rsidP="00F61279">
          <w:pPr>
            <w:tabs>
              <w:tab w:val="left" w:pos="174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0F741F58" w14:textId="0510B94E" w:rsidR="00F61279" w:rsidRPr="0006281E" w:rsidRDefault="00656E1C" w:rsidP="005E200F">
          <w:pPr>
            <w:overflowPunct/>
            <w:autoSpaceDE/>
            <w:autoSpaceDN/>
            <w:adjustRightInd/>
            <w:spacing w:after="0" w:line="240" w:lineRule="auto"/>
            <w:ind w:left="360" w:right="33"/>
            <w:textAlignment w:val="auto"/>
            <w:rPr>
              <w:rFonts w:ascii="Arial" w:hAnsi="Arial" w:cs="Arial"/>
              <w:b/>
              <w:kern w:val="2"/>
              <w:sz w:val="44"/>
              <w:szCs w:val="21"/>
            </w:rPr>
          </w:pPr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 xml:space="preserve">ADSP FRAMEWORK: </w:t>
          </w:r>
          <w:r w:rsidR="0044739A">
            <w:rPr>
              <w:rFonts w:ascii="Arial" w:hAnsi="Arial" w:cs="Arial"/>
              <w:b/>
              <w:kern w:val="2"/>
              <w:sz w:val="44"/>
              <w:szCs w:val="21"/>
            </w:rPr>
            <w:t>SSIU</w:t>
          </w:r>
          <w:r w:rsidR="00A533DE">
            <w:rPr>
              <w:rFonts w:ascii="Arial" w:hAnsi="Arial" w:cs="Arial"/>
              <w:b/>
              <w:kern w:val="2"/>
              <w:sz w:val="44"/>
              <w:szCs w:val="21"/>
            </w:rPr>
            <w:t xml:space="preserve"> DRIVER</w:t>
          </w:r>
        </w:p>
        <w:p w14:paraId="6BE82C30" w14:textId="77777777" w:rsidR="00656E1C" w:rsidRPr="0006281E" w:rsidRDefault="00656E1C" w:rsidP="009E046F">
          <w:pPr>
            <w:overflowPunct/>
            <w:autoSpaceDE/>
            <w:autoSpaceDN/>
            <w:adjustRightInd/>
            <w:spacing w:after="0" w:line="240" w:lineRule="auto"/>
            <w:ind w:right="33"/>
            <w:textAlignment w:val="auto"/>
            <w:rPr>
              <w:rFonts w:ascii="Arial" w:hAnsi="Arial" w:cs="Arial"/>
              <w:b/>
              <w:sz w:val="72"/>
            </w:rPr>
          </w:pPr>
        </w:p>
        <w:p w14:paraId="74E331E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AFE814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0B32FB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153ADAB9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DE5B11E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FC8916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C801862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9341EE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F923957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7AEAC0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3095D55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94E5DD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E730AC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E70351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1B10521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7F1E73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E4929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67D1345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FD264B8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6EC2A2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2D87E3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5EC2CA6F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9936" behindDoc="0" locked="0" layoutInCell="1" allowOverlap="1" wp14:anchorId="1FC23F3D" wp14:editId="5726CB36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A8549B" w:rsidRPr="00EC1310" w:rsidRDefault="00A8549B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proofErr w:type="spellStart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</w:t>
                                </w:r>
                                <w:proofErr w:type="spellEnd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23F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21.9pt;margin-top:3.9pt;width:203.25pt;height:9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" fillcolor="white [3201]" strokecolor="white [3212]" strokeweight=".5pt">
                    <v:textbox>
                      <w:txbxContent>
                        <w:p w14:paraId="7748B900" w14:textId="77777777" w:rsidR="00A8549B" w:rsidRPr="00EC1310" w:rsidRDefault="00A8549B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80416" behindDoc="0" locked="0" layoutInCell="1" allowOverlap="1" wp14:anchorId="0CD794DB" wp14:editId="064EB960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11430</wp:posOffset>
                    </wp:positionV>
                    <wp:extent cx="2505075" cy="1276350"/>
                    <wp:effectExtent l="0" t="0" r="28575" b="190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proofErr w:type="spellStart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</w:t>
                                </w:r>
                                <w:proofErr w:type="spellEnd"/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Design Vietnam Co. Ltd</w:t>
                                </w:r>
                              </w:p>
                              <w:p w14:paraId="3C989C58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794DB" id="Text Box 13" o:spid="_x0000_s1027" type="#_x0000_t202" style="position:absolute;margin-left:280.65pt;margin-top:.9pt;width:197.25pt;height:100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" fillcolor="white [3201]" strokecolor="white [3212]" strokeweight=".5pt">
                    <v:textbox>
                      <w:txbxContent>
                        <w:p w14:paraId="3BEE35F4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Design Vietnam Co. Ltd</w:t>
                          </w:r>
                        </w:p>
                        <w:p w14:paraId="3C989C58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lang w:val="ja-JP"/>
            </w:rPr>
            <w:tab/>
          </w:r>
        </w:p>
        <w:p w14:paraId="40FBE62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AB9A6A9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F3B6D3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05D9F6A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5D8416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2452EDDB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C7BBCA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2023C0C" w14:textId="076074E1" w:rsidR="00F61279" w:rsidRPr="0006281E" w:rsidRDefault="00F61279" w:rsidP="00F97CB3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50BC646" w14:textId="77777777" w:rsidR="00F61279" w:rsidRPr="0006281E" w:rsidRDefault="00125E27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6CF19C89" w14:textId="1A709E94" w:rsidR="00F61279" w:rsidRPr="0006281E" w:rsidRDefault="00F61279" w:rsidP="00F61279">
      <w:pPr>
        <w:pStyle w:val="TOCHeading"/>
        <w:tabs>
          <w:tab w:val="clear" w:pos="600"/>
          <w:tab w:val="clear" w:pos="800"/>
          <w:tab w:val="left" w:pos="1410"/>
        </w:tabs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/>
        </w:rPr>
      </w:pP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D5AD9A7" w14:textId="4F85C756" w:rsidR="00F23785" w:rsidRPr="0006281E" w:rsidRDefault="00F23785" w:rsidP="00754E75">
          <w:pPr>
            <w:pStyle w:val="TOCHeading"/>
            <w:tabs>
              <w:tab w:val="clear" w:pos="600"/>
              <w:tab w:val="clear" w:pos="800"/>
              <w:tab w:val="left" w:pos="1410"/>
            </w:tabs>
            <w:rPr>
              <w:rFonts w:ascii="Arial" w:hAnsi="Arial" w:cs="Arial"/>
              <w:color w:val="auto"/>
              <w:szCs w:val="20"/>
            </w:rPr>
          </w:pPr>
          <w:r w:rsidRPr="0006281E">
            <w:rPr>
              <w:rFonts w:ascii="Arial" w:hAnsi="Arial" w:cs="Arial"/>
              <w:color w:val="auto"/>
              <w:szCs w:val="20"/>
              <w:lang w:val="ja-JP"/>
            </w:rPr>
            <w:t>Table of Contents</w:t>
          </w:r>
        </w:p>
        <w:p w14:paraId="41BB058A" w14:textId="77777777" w:rsidR="0038372C" w:rsidRDefault="00836A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TOC \o "1-3" \h \z \u </w:instrText>
          </w:r>
          <w:r>
            <w:rPr>
              <w:rFonts w:cs="Arial"/>
              <w:sz w:val="20"/>
            </w:rPr>
            <w:fldChar w:fldCharType="separate"/>
          </w:r>
          <w:hyperlink w:anchor="_Toc529909215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Overview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_Toc529909215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3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3ED046FD" w14:textId="77777777" w:rsidR="0038372C" w:rsidRDefault="00125E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6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Function list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_Toc529909216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4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740392A" w14:textId="77777777" w:rsidR="0038372C" w:rsidRDefault="00125E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7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Detail information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_Toc529909217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5DDF79E" w14:textId="77777777" w:rsidR="0038372C" w:rsidRDefault="00125E2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8" w:history="1">
            <w:r w:rsidR="0038372C" w:rsidRPr="00096FC5">
              <w:rPr>
                <w:rStyle w:val="Hyperlink"/>
                <w:rFonts w:cs="Arial"/>
                <w:noProof/>
              </w:rPr>
              <w:t>3.1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Data type definition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_Toc529909218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3F714FCD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19" w:history="1">
            <w:r w:rsidR="0038372C" w:rsidRPr="00096FC5">
              <w:rPr>
                <w:rStyle w:val="Hyperlink"/>
                <w:rFonts w:cs="Arial"/>
                <w:noProof/>
              </w:rPr>
              <w:t>3.1.1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SSIU_SSI_MODULE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_Toc529909219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790F386C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0" w:history="1">
            <w:r w:rsidR="0038372C" w:rsidRPr="00096FC5">
              <w:rPr>
                <w:rStyle w:val="Hyperlink"/>
                <w:rFonts w:cs="Arial"/>
                <w:noProof/>
              </w:rPr>
              <w:t>3.1.2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SSIU_PIN_MODE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_Toc529909220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7F475FA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1" w:history="1">
            <w:r w:rsidR="0038372C" w:rsidRPr="00096FC5">
              <w:rPr>
                <w:rStyle w:val="Hyperlink"/>
                <w:rFonts w:cs="Arial"/>
                <w:noProof/>
              </w:rPr>
              <w:t>3.1.3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SSIU_SWAP_FUNC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_Toc529909221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85EE3A4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2" w:history="1">
            <w:r w:rsidR="0038372C" w:rsidRPr="00096FC5">
              <w:rPr>
                <w:rStyle w:val="Hyperlink"/>
                <w:rFonts w:cs="Arial"/>
                <w:noProof/>
              </w:rPr>
              <w:t>3.1.4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SSIU_PARAMS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_Toc529909222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4B4FF307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3" w:history="1">
            <w:r w:rsidR="0038372C" w:rsidRPr="00096FC5">
              <w:rPr>
                <w:rStyle w:val="Hyperlink"/>
                <w:rFonts w:cs="Arial"/>
                <w:noProof/>
              </w:rPr>
              <w:t>3.1.5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SSIU_ERR_CODE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_Toc529909223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52B3553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4" w:history="1">
            <w:r w:rsidR="0038372C" w:rsidRPr="00096FC5">
              <w:rPr>
                <w:rStyle w:val="Hyperlink"/>
                <w:rFonts w:cs="Arial"/>
                <w:noProof/>
              </w:rPr>
              <w:t>3.1.6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SSIU_PARAMS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_Toc529909224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6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75A98C90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5" w:history="1">
            <w:r w:rsidR="0038372C" w:rsidRPr="00096FC5">
              <w:rPr>
                <w:rStyle w:val="Hyperlink"/>
                <w:rFonts w:cs="Arial"/>
                <w:noProof/>
              </w:rPr>
              <w:t>3.1.7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SSIU_CONTROL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_Toc529909225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7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0482613C" w14:textId="77777777" w:rsidR="0038372C" w:rsidRDefault="00125E2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6" w:history="1">
            <w:r w:rsidR="0038372C" w:rsidRPr="00096FC5">
              <w:rPr>
                <w:rStyle w:val="Hyperlink"/>
                <w:rFonts w:cs="Arial"/>
                <w:noProof/>
              </w:rPr>
              <w:t>3.2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Macro definition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_Toc529909226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8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18D8E416" w14:textId="77777777" w:rsidR="0038372C" w:rsidRDefault="00125E2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7" w:history="1">
            <w:r w:rsidR="0038372C" w:rsidRPr="00096FC5">
              <w:rPr>
                <w:rStyle w:val="Hyperlink"/>
                <w:rFonts w:cs="Arial"/>
                <w:noProof/>
              </w:rPr>
              <w:t>3.3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Function definition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_Toc529909227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9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53B2D6B0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8" w:history="1">
            <w:r w:rsidR="0038372C" w:rsidRPr="00096FC5">
              <w:rPr>
                <w:rStyle w:val="Hyperlink"/>
                <w:rFonts w:cs="Arial"/>
                <w:noProof/>
              </w:rPr>
              <w:t>3.3.1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ssiu_setup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_Toc529909228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9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0EE30EB5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29" w:history="1">
            <w:r w:rsidR="0038372C" w:rsidRPr="00096FC5">
              <w:rPr>
                <w:rStyle w:val="Hyperlink"/>
                <w:rFonts w:eastAsia="Times New Roman" w:cs="Arial"/>
                <w:bCs/>
                <w:noProof/>
              </w:rPr>
              <w:t>3.3.2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ssiu_start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_Toc529909229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12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37B7F764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30" w:history="1">
            <w:r w:rsidR="0038372C" w:rsidRPr="00096FC5">
              <w:rPr>
                <w:rStyle w:val="Hyperlink"/>
                <w:rFonts w:eastAsia="Times New Roman" w:cs="Arial"/>
                <w:bCs/>
                <w:noProof/>
              </w:rPr>
              <w:t>3.3.3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ssiu_stop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_Toc529909230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13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279A95AA" w14:textId="77777777" w:rsidR="0038372C" w:rsidRDefault="00125E2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31" w:history="1">
            <w:r w:rsidR="0038372C" w:rsidRPr="00096FC5">
              <w:rPr>
                <w:rStyle w:val="Hyperlink"/>
                <w:rFonts w:eastAsia="Times New Roman" w:cs="Arial"/>
                <w:bCs/>
                <w:noProof/>
              </w:rPr>
              <w:t>3.3.5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ssiu_get_register_base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_Toc529909231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14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706C6888" w14:textId="77777777" w:rsidR="0038372C" w:rsidRDefault="00125E2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29909232" w:history="1">
            <w:r w:rsidR="0038372C" w:rsidRPr="00096FC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837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38372C" w:rsidRPr="00096FC5">
              <w:rPr>
                <w:rStyle w:val="Hyperlink"/>
                <w:rFonts w:cs="Arial"/>
                <w:noProof/>
              </w:rPr>
              <w:t>Revision history</w:t>
            </w:r>
            <w:r w:rsidR="0038372C">
              <w:rPr>
                <w:noProof/>
                <w:webHidden/>
              </w:rPr>
              <w:tab/>
            </w:r>
            <w:r w:rsidR="0038372C">
              <w:rPr>
                <w:noProof/>
                <w:webHidden/>
              </w:rPr>
              <w:fldChar w:fldCharType="begin"/>
            </w:r>
            <w:r w:rsidR="0038372C">
              <w:rPr>
                <w:noProof/>
                <w:webHidden/>
              </w:rPr>
              <w:instrText xml:space="preserve"> PAGEREF _Toc529909232 \h </w:instrText>
            </w:r>
            <w:r w:rsidR="0038372C">
              <w:rPr>
                <w:noProof/>
                <w:webHidden/>
              </w:rPr>
            </w:r>
            <w:r w:rsidR="0038372C">
              <w:rPr>
                <w:noProof/>
                <w:webHidden/>
              </w:rPr>
              <w:fldChar w:fldCharType="separate"/>
            </w:r>
            <w:r w:rsidR="0038372C">
              <w:rPr>
                <w:noProof/>
                <w:webHidden/>
              </w:rPr>
              <w:t>15</w:t>
            </w:r>
            <w:r w:rsidR="0038372C">
              <w:rPr>
                <w:noProof/>
                <w:webHidden/>
              </w:rPr>
              <w:fldChar w:fldCharType="end"/>
            </w:r>
          </w:hyperlink>
        </w:p>
        <w:p w14:paraId="1128AA0F" w14:textId="3ED16673" w:rsidR="00F23785" w:rsidRPr="0006281E" w:rsidRDefault="00836ACC" w:rsidP="00356299">
          <w:pPr>
            <w:pStyle w:val="TOC1"/>
            <w:rPr>
              <w:rFonts w:cs="Arial"/>
            </w:rPr>
          </w:pPr>
          <w:r>
            <w:rPr>
              <w:rFonts w:cs="Arial"/>
              <w:sz w:val="20"/>
            </w:rPr>
            <w:fldChar w:fldCharType="end"/>
          </w:r>
        </w:p>
      </w:sdtContent>
    </w:sdt>
    <w:p w14:paraId="6010CAF4" w14:textId="77777777" w:rsidR="00C77786" w:rsidRPr="0006281E" w:rsidRDefault="00C7778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b/>
          <w:sz w:val="32"/>
        </w:rPr>
      </w:pPr>
      <w:r w:rsidRPr="0006281E">
        <w:rPr>
          <w:rFonts w:ascii="Arial" w:hAnsi="Arial" w:cs="Arial"/>
        </w:rPr>
        <w:br w:type="page"/>
      </w:r>
    </w:p>
    <w:p w14:paraId="7F46D3BF" w14:textId="629F11BD" w:rsidR="008932E2" w:rsidRPr="0006281E" w:rsidRDefault="00B33FC9" w:rsidP="00C77786">
      <w:pPr>
        <w:pStyle w:val="Arial16pt0mm403"/>
        <w:rPr>
          <w:rFonts w:ascii="Arial" w:hAnsi="Arial" w:cs="Arial"/>
        </w:rPr>
      </w:pPr>
      <w:r w:rsidRPr="0006281E">
        <w:rPr>
          <w:rFonts w:ascii="Arial" w:hAnsi="Arial" w:cs="Arial"/>
        </w:rPr>
        <w:lastRenderedPageBreak/>
        <w:t>List of Figures</w:t>
      </w:r>
      <w:bookmarkEnd w:id="0"/>
    </w:p>
    <w:p w14:paraId="717347A3" w14:textId="77777777" w:rsidR="004C3F03" w:rsidRDefault="00836AC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29909178" w:history="1">
        <w:r w:rsidR="004C3F03" w:rsidRPr="0041066D">
          <w:rPr>
            <w:rStyle w:val="Hyperlink"/>
            <w:rFonts w:cs="Arial"/>
            <w:noProof/>
          </w:rPr>
          <w:t>Figure 1</w:t>
        </w:r>
        <w:r w:rsidR="004C3F03" w:rsidRPr="0041066D">
          <w:rPr>
            <w:rStyle w:val="Hyperlink"/>
            <w:rFonts w:cs="Arial"/>
            <w:noProof/>
          </w:rPr>
          <w:noBreakHyphen/>
          <w:t>1 The software architecture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_Toc529909178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3</w:t>
        </w:r>
        <w:r w:rsidR="004C3F03">
          <w:rPr>
            <w:noProof/>
            <w:webHidden/>
          </w:rPr>
          <w:fldChar w:fldCharType="end"/>
        </w:r>
      </w:hyperlink>
    </w:p>
    <w:p w14:paraId="6E902828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79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1 ssiu_setup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_Toc529909179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11</w:t>
        </w:r>
        <w:r w:rsidR="004C3F03">
          <w:rPr>
            <w:noProof/>
            <w:webHidden/>
          </w:rPr>
          <w:fldChar w:fldCharType="end"/>
        </w:r>
      </w:hyperlink>
    </w:p>
    <w:p w14:paraId="2B616EC2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0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2 ssiu_start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_Toc529909180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12</w:t>
        </w:r>
        <w:r w:rsidR="004C3F03">
          <w:rPr>
            <w:noProof/>
            <w:webHidden/>
          </w:rPr>
          <w:fldChar w:fldCharType="end"/>
        </w:r>
      </w:hyperlink>
    </w:p>
    <w:p w14:paraId="53E2D56D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1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3 ssiu_stop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_Toc529909181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13</w:t>
        </w:r>
        <w:r w:rsidR="004C3F03">
          <w:rPr>
            <w:noProof/>
            <w:webHidden/>
          </w:rPr>
          <w:fldChar w:fldCharType="end"/>
        </w:r>
      </w:hyperlink>
    </w:p>
    <w:p w14:paraId="4022A558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2" w:history="1">
        <w:r w:rsidR="004C3F03" w:rsidRPr="0041066D">
          <w:rPr>
            <w:rStyle w:val="Hyperlink"/>
            <w:rFonts w:cs="Arial"/>
            <w:noProof/>
          </w:rPr>
          <w:t>Figure 3</w:t>
        </w:r>
        <w:r w:rsidR="004C3F03" w:rsidRPr="0041066D">
          <w:rPr>
            <w:rStyle w:val="Hyperlink"/>
            <w:rFonts w:cs="Arial"/>
            <w:noProof/>
          </w:rPr>
          <w:noBreakHyphen/>
          <w:t>4 ssiu_get_register_base flowchart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_Toc529909182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14</w:t>
        </w:r>
        <w:r w:rsidR="004C3F03">
          <w:rPr>
            <w:noProof/>
            <w:webHidden/>
          </w:rPr>
          <w:fldChar w:fldCharType="end"/>
        </w:r>
      </w:hyperlink>
    </w:p>
    <w:p w14:paraId="569950B9" w14:textId="04BB3882" w:rsidR="0089129E" w:rsidRPr="0006281E" w:rsidRDefault="00836ACC" w:rsidP="008932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15E4ABC" w14:textId="77777777" w:rsidR="004C3F03" w:rsidRDefault="0089129E" w:rsidP="0089129E">
      <w:pPr>
        <w:pStyle w:val="Arial16pt0mm403"/>
        <w:rPr>
          <w:noProof/>
        </w:rPr>
      </w:pPr>
      <w:r w:rsidRPr="0006281E">
        <w:rPr>
          <w:rFonts w:ascii="Arial" w:hAnsi="Arial" w:cs="Arial"/>
        </w:rPr>
        <w:t>List of Table</w:t>
      </w:r>
      <w:r w:rsidRPr="0006281E">
        <w:rPr>
          <w:rFonts w:ascii="Arial" w:hAnsi="Arial" w:cs="Arial"/>
        </w:rPr>
        <w:fldChar w:fldCharType="begin"/>
      </w:r>
      <w:r w:rsidRPr="0006281E">
        <w:rPr>
          <w:rFonts w:ascii="Arial" w:hAnsi="Arial" w:cs="Arial"/>
        </w:rPr>
        <w:instrText xml:space="preserve"> TOC \h \z \c "Table" </w:instrText>
      </w:r>
      <w:r w:rsidRPr="0006281E">
        <w:rPr>
          <w:rFonts w:ascii="Arial" w:hAnsi="Arial" w:cs="Arial"/>
        </w:rPr>
        <w:fldChar w:fldCharType="separate"/>
      </w:r>
    </w:p>
    <w:p w14:paraId="6965D866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4" w:history="1">
        <w:r w:rsidR="004C3F03" w:rsidRPr="002B63F3">
          <w:rPr>
            <w:rStyle w:val="Hyperlink"/>
            <w:rFonts w:cs="Arial"/>
            <w:noProof/>
          </w:rPr>
          <w:t>Table 2</w:t>
        </w:r>
        <w:r w:rsidR="004C3F03" w:rsidRPr="002B63F3">
          <w:rPr>
            <w:rStyle w:val="Hyperlink"/>
            <w:rFonts w:cs="Arial"/>
            <w:noProof/>
          </w:rPr>
          <w:noBreakHyphen/>
          <w:t>1 Function list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_Toc529909184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4</w:t>
        </w:r>
        <w:r w:rsidR="004C3F03">
          <w:rPr>
            <w:noProof/>
            <w:webHidden/>
          </w:rPr>
          <w:fldChar w:fldCharType="end"/>
        </w:r>
      </w:hyperlink>
    </w:p>
    <w:p w14:paraId="032BB38D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5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1 SSIU_SSI_MODULE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_Toc529909185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5</w:t>
        </w:r>
        <w:r w:rsidR="004C3F03">
          <w:rPr>
            <w:noProof/>
            <w:webHidden/>
          </w:rPr>
          <w:fldChar w:fldCharType="end"/>
        </w:r>
      </w:hyperlink>
    </w:p>
    <w:p w14:paraId="3E93CA51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6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2 SSIU_PIN_MODE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_Toc529909186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5</w:t>
        </w:r>
        <w:r w:rsidR="004C3F03">
          <w:rPr>
            <w:noProof/>
            <w:webHidden/>
          </w:rPr>
          <w:fldChar w:fldCharType="end"/>
        </w:r>
      </w:hyperlink>
    </w:p>
    <w:p w14:paraId="46C551B4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7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3 SSIU_SWAP_FUNC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_Toc529909187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1ADC53CA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8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4 SSIU_PARAMS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_Toc529909188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1187275B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89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5 SSIU_ERR_CODE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_Toc529909189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08FD7FAA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0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6 SSIU_PARAMS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_Toc529909190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6</w:t>
        </w:r>
        <w:r w:rsidR="004C3F03">
          <w:rPr>
            <w:noProof/>
            <w:webHidden/>
          </w:rPr>
          <w:fldChar w:fldCharType="end"/>
        </w:r>
      </w:hyperlink>
    </w:p>
    <w:p w14:paraId="001759AE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1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7 SSIU_CONTROL type information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_Toc529909191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7</w:t>
        </w:r>
        <w:r w:rsidR="004C3F03">
          <w:rPr>
            <w:noProof/>
            <w:webHidden/>
          </w:rPr>
          <w:fldChar w:fldCharType="end"/>
        </w:r>
      </w:hyperlink>
    </w:p>
    <w:p w14:paraId="1AD80F2D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2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8 Setting of SSI_BUSIF_ADINR based on PCM width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_Toc529909192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9</w:t>
        </w:r>
        <w:r w:rsidR="004C3F03">
          <w:rPr>
            <w:noProof/>
            <w:webHidden/>
          </w:rPr>
          <w:fldChar w:fldCharType="end"/>
        </w:r>
      </w:hyperlink>
    </w:p>
    <w:p w14:paraId="6DCAF635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3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9 Setting of SSI_BUSIF_ADINR based on channel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_Toc529909193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9</w:t>
        </w:r>
        <w:r w:rsidR="004C3F03">
          <w:rPr>
            <w:noProof/>
            <w:webHidden/>
          </w:rPr>
          <w:fldChar w:fldCharType="end"/>
        </w:r>
      </w:hyperlink>
    </w:p>
    <w:p w14:paraId="1E5433F6" w14:textId="77777777" w:rsidR="004C3F03" w:rsidRDefault="00125E2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29909194" w:history="1">
        <w:r w:rsidR="004C3F03" w:rsidRPr="002B63F3">
          <w:rPr>
            <w:rStyle w:val="Hyperlink"/>
            <w:rFonts w:cs="Arial"/>
            <w:noProof/>
          </w:rPr>
          <w:t>Table 3</w:t>
        </w:r>
        <w:r w:rsidR="004C3F03" w:rsidRPr="002B63F3">
          <w:rPr>
            <w:rStyle w:val="Hyperlink"/>
            <w:rFonts w:cs="Arial"/>
            <w:noProof/>
          </w:rPr>
          <w:noBreakHyphen/>
          <w:t>10 Setting pin mode</w:t>
        </w:r>
        <w:r w:rsidR="004C3F03">
          <w:rPr>
            <w:noProof/>
            <w:webHidden/>
          </w:rPr>
          <w:tab/>
        </w:r>
        <w:r w:rsidR="004C3F03">
          <w:rPr>
            <w:noProof/>
            <w:webHidden/>
          </w:rPr>
          <w:fldChar w:fldCharType="begin"/>
        </w:r>
        <w:r w:rsidR="004C3F03">
          <w:rPr>
            <w:noProof/>
            <w:webHidden/>
          </w:rPr>
          <w:instrText xml:space="preserve"> PAGEREF _Toc529909194 \h </w:instrText>
        </w:r>
        <w:r w:rsidR="004C3F03">
          <w:rPr>
            <w:noProof/>
            <w:webHidden/>
          </w:rPr>
        </w:r>
        <w:r w:rsidR="004C3F03">
          <w:rPr>
            <w:noProof/>
            <w:webHidden/>
          </w:rPr>
          <w:fldChar w:fldCharType="separate"/>
        </w:r>
        <w:r w:rsidR="004C3F03">
          <w:rPr>
            <w:noProof/>
            <w:webHidden/>
          </w:rPr>
          <w:t>10</w:t>
        </w:r>
        <w:r w:rsidR="004C3F03">
          <w:rPr>
            <w:noProof/>
            <w:webHidden/>
          </w:rPr>
          <w:fldChar w:fldCharType="end"/>
        </w:r>
      </w:hyperlink>
    </w:p>
    <w:p w14:paraId="04080BD1" w14:textId="5E1D982E" w:rsidR="009E0DD0" w:rsidRPr="0006281E" w:rsidRDefault="0089129E" w:rsidP="00113B3B">
      <w:pPr>
        <w:rPr>
          <w:rFonts w:ascii="Arial" w:hAnsi="Arial" w:cs="Arial"/>
        </w:rPr>
        <w:sectPr w:rsidR="009E0DD0" w:rsidRPr="0006281E" w:rsidSect="00E55176">
          <w:headerReference w:type="default" r:id="rId8"/>
          <w:footerReference w:type="default" r:id="rId9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  <w:r w:rsidRPr="0006281E">
        <w:rPr>
          <w:rFonts w:ascii="Arial" w:hAnsi="Arial" w:cs="Arial"/>
        </w:rPr>
        <w:fldChar w:fldCharType="end"/>
      </w:r>
      <w:r w:rsidR="00D04158" w:rsidRPr="0006281E">
        <w:rPr>
          <w:rFonts w:ascii="Arial" w:hAnsi="Arial" w:cs="Arial"/>
        </w:rPr>
        <w:fldChar w:fldCharType="begin"/>
      </w:r>
      <w:r w:rsidR="00D04158" w:rsidRPr="0006281E">
        <w:rPr>
          <w:rFonts w:ascii="Arial" w:hAnsi="Arial" w:cs="Arial"/>
        </w:rPr>
        <w:instrText xml:space="preserve"> TOC \h \z \c "Table" </w:instrText>
      </w:r>
      <w:r w:rsidR="00D04158" w:rsidRPr="0006281E">
        <w:rPr>
          <w:rFonts w:ascii="Arial" w:hAnsi="Arial" w:cs="Arial"/>
        </w:rPr>
        <w:fldChar w:fldCharType="end"/>
      </w:r>
    </w:p>
    <w:p w14:paraId="6EE329EE" w14:textId="31AF33FA" w:rsidR="00F61A0E" w:rsidRPr="0006281E" w:rsidRDefault="002717C0" w:rsidP="00671046">
      <w:pPr>
        <w:pStyle w:val="Heading1"/>
        <w:rPr>
          <w:rFonts w:ascii="Arial" w:hAnsi="Arial" w:cs="Arial"/>
        </w:rPr>
      </w:pPr>
      <w:bookmarkStart w:id="9" w:name="_Toc529909215"/>
      <w:bookmarkEnd w:id="1"/>
      <w:r w:rsidRPr="0006281E">
        <w:rPr>
          <w:rFonts w:ascii="Arial" w:hAnsi="Arial"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2F643752" w14:textId="7F6F386A" w:rsidR="005E200F" w:rsidRPr="0006281E" w:rsidRDefault="00C95FC2" w:rsidP="005E200F">
      <w:pPr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This section provides an overview of </w:t>
      </w:r>
      <w:r w:rsidR="002B0890" w:rsidRPr="0006281E">
        <w:rPr>
          <w:rFonts w:ascii="Arial" w:hAnsi="Arial" w:cs="Arial"/>
        </w:rPr>
        <w:t>software architecture</w:t>
      </w:r>
      <w:bookmarkStart w:id="10" w:name="_Toc519504627"/>
      <w:r w:rsidR="00560F26">
        <w:rPr>
          <w:rFonts w:ascii="Arial" w:hAnsi="Arial" w:cs="Arial"/>
        </w:rPr>
        <w:t>.</w:t>
      </w:r>
    </w:p>
    <w:p w14:paraId="32AB1351" w14:textId="38B9F7A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22AA93" wp14:editId="2338208F">
                <wp:simplePos x="0" y="0"/>
                <wp:positionH relativeFrom="column">
                  <wp:posOffset>382905</wp:posOffset>
                </wp:positionH>
                <wp:positionV relativeFrom="paragraph">
                  <wp:posOffset>228117</wp:posOffset>
                </wp:positionV>
                <wp:extent cx="4972050" cy="40132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1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9154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AA93" id="Rectangle 54" o:spid="_x0000_s1028" style="position:absolute;margin-left:30.15pt;margin-top:17.95pt;width:391.5pt;height:3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" fillcolor="white [3212]" strokecolor="black [3213]" strokeweight="1pt">
                <v:textbox>
                  <w:txbxContent>
                    <w:p w14:paraId="1C269154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0CBB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3C53" wp14:editId="27C9F553">
                <wp:simplePos x="0" y="0"/>
                <wp:positionH relativeFrom="column">
                  <wp:posOffset>1196111</wp:posOffset>
                </wp:positionH>
                <wp:positionV relativeFrom="paragraph">
                  <wp:posOffset>109169</wp:posOffset>
                </wp:positionV>
                <wp:extent cx="3555188" cy="299923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8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175D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95FC2">
                              <w:rPr>
                                <w:color w:val="000000" w:themeColor="text1"/>
                                <w:sz w:val="28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F3C53" id="Rectangle 1" o:spid="_x0000_s1029" style="position:absolute;margin-left:94.2pt;margin-top:8.6pt;width:279.9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" fillcolor="#d8d8d8 [2732]" strokecolor="black [3213]" strokeweight=".5pt">
                <v:textbox>
                  <w:txbxContent>
                    <w:p w14:paraId="0EA2175D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95FC2">
                        <w:rPr>
                          <w:color w:val="000000" w:themeColor="text1"/>
                          <w:sz w:val="28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6300CB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53B56" wp14:editId="5451FEF9">
                <wp:simplePos x="0" y="0"/>
                <wp:positionH relativeFrom="column">
                  <wp:posOffset>3009798</wp:posOffset>
                </wp:positionH>
                <wp:positionV relativeFrom="paragraph">
                  <wp:posOffset>116788</wp:posOffset>
                </wp:positionV>
                <wp:extent cx="7316" cy="1360831"/>
                <wp:effectExtent l="76200" t="3810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3608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00F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7pt;margin-top:9.2pt;width:.6pt;height:10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" strokecolor="black [3213]" strokeweight="1pt">
                <v:stroke dashstyle="dash"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127" wp14:editId="2FFAA82F">
                <wp:simplePos x="0" y="0"/>
                <wp:positionH relativeFrom="column">
                  <wp:posOffset>2871292</wp:posOffset>
                </wp:positionH>
                <wp:positionV relativeFrom="paragraph">
                  <wp:posOffset>226720</wp:posOffset>
                </wp:positionV>
                <wp:extent cx="1878991" cy="299923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91" cy="2999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0813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127" id="Rectangle 5" o:spid="_x0000_s1030" style="position:absolute;margin-left:226.1pt;margin-top:17.85pt;width:147.9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" fillcolor="#8db3e2 [1311]" strokecolor="black [3213]" strokeweight=".5pt">
                <v:textbox>
                  <w:txbxContent>
                    <w:p w14:paraId="7B670813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C224E2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12E5F2" wp14:editId="760C4AB4">
                <wp:simplePos x="0" y="0"/>
                <wp:positionH relativeFrom="column">
                  <wp:posOffset>488592</wp:posOffset>
                </wp:positionH>
                <wp:positionV relativeFrom="paragraph">
                  <wp:posOffset>258445</wp:posOffset>
                </wp:positionV>
                <wp:extent cx="742384" cy="2711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B112" w14:textId="77777777" w:rsidR="00A8549B" w:rsidRPr="00E874B3" w:rsidRDefault="00A8549B" w:rsidP="005E20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5F2" id="Text Box 2" o:spid="_x0000_s1031" type="#_x0000_t202" style="position:absolute;margin-left:38.45pt;margin-top:20.35pt;width:58.4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" filled="f" stroked="f">
                <v:textbox>
                  <w:txbxContent>
                    <w:p w14:paraId="3AADB112" w14:textId="77777777" w:rsidR="00A8549B" w:rsidRPr="00E874B3" w:rsidRDefault="00A8549B" w:rsidP="005E20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9ADAC5" wp14:editId="5FC78950">
                <wp:simplePos x="0" y="0"/>
                <wp:positionH relativeFrom="column">
                  <wp:posOffset>547609</wp:posOffset>
                </wp:positionH>
                <wp:positionV relativeFrom="paragraph">
                  <wp:posOffset>113665</wp:posOffset>
                </wp:positionV>
                <wp:extent cx="647323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23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D63B" w14:textId="77777777" w:rsidR="00A8549B" w:rsidRPr="00E874B3" w:rsidRDefault="00A8549B" w:rsidP="005E200F">
                            <w:pPr>
                              <w:rPr>
                                <w:sz w:val="14"/>
                              </w:rPr>
                            </w:pPr>
                            <w:r w:rsidRPr="00E874B3">
                              <w:rPr>
                                <w:sz w:val="14"/>
                              </w:rPr>
                              <w:t>User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DAC5" id="_x0000_s1032" type="#_x0000_t202" style="position:absolute;margin-left:43.1pt;margin-top:8.95pt;width:50.9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" filled="f" stroked="f">
                <v:textbox>
                  <w:txbxContent>
                    <w:p w14:paraId="346ED63B" w14:textId="77777777" w:rsidR="00A8549B" w:rsidRPr="00E874B3" w:rsidRDefault="00A8549B" w:rsidP="005E200F">
                      <w:pPr>
                        <w:rPr>
                          <w:sz w:val="14"/>
                        </w:rPr>
                      </w:pPr>
                      <w:r w:rsidRPr="00E874B3">
                        <w:rPr>
                          <w:sz w:val="14"/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1C0E6C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BA26D" wp14:editId="5EC2D356">
                <wp:simplePos x="0" y="0"/>
                <wp:positionH relativeFrom="column">
                  <wp:posOffset>647471</wp:posOffset>
                </wp:positionH>
                <wp:positionV relativeFrom="paragraph">
                  <wp:posOffset>44856</wp:posOffset>
                </wp:positionV>
                <wp:extent cx="4593336" cy="0"/>
                <wp:effectExtent l="0" t="0" r="171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8A1D91E" id="Straight Connector 2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.55pt" to="41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" strokecolor="black [3213]">
                <v:stroke dashstyle="3 1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7CBB" wp14:editId="72E800C0">
                <wp:simplePos x="0" y="0"/>
                <wp:positionH relativeFrom="column">
                  <wp:posOffset>2871292</wp:posOffset>
                </wp:positionH>
                <wp:positionV relativeFrom="paragraph">
                  <wp:posOffset>147269</wp:posOffset>
                </wp:positionV>
                <wp:extent cx="1879397" cy="299923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397" cy="2999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7558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BB" id="Rectangle 6" o:spid="_x0000_s1033" style="position:absolute;margin-left:226.1pt;margin-top:11.6pt;width:14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" fillcolor="#e5b8b7 [1301]" strokecolor="black [3213]" strokeweight=".5pt">
                <v:textbox>
                  <w:txbxContent>
                    <w:p w14:paraId="1B1D7558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E62152E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1B877" wp14:editId="2ABE8AAB">
                <wp:simplePos x="0" y="0"/>
                <wp:positionH relativeFrom="column">
                  <wp:posOffset>429367</wp:posOffset>
                </wp:positionH>
                <wp:positionV relativeFrom="paragraph">
                  <wp:posOffset>81217</wp:posOffset>
                </wp:positionV>
                <wp:extent cx="54737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77A0" w14:textId="77777777" w:rsidR="00A8549B" w:rsidRPr="00E874B3" w:rsidRDefault="00A8549B" w:rsidP="005E200F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B877" id="_x0000_s1034" type="#_x0000_t202" style="position:absolute;margin-left:33.8pt;margin-top:6.4pt;width:43.1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nZDQIAAPkDAAAOAAAAZHJzL2Uyb0RvYy54bWysU9uO2yAQfa/Uf0C8N77UaR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" filled="f" stroked="f">
                <v:textbox>
                  <w:txbxContent>
                    <w:p w14:paraId="542B77A0" w14:textId="77777777" w:rsidR="00A8549B" w:rsidRPr="00E874B3" w:rsidRDefault="00A8549B" w:rsidP="005E200F">
                      <w: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</w:p>
    <w:p w14:paraId="43D37EA5" w14:textId="62908A3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DA8900" wp14:editId="5CC6BEC2">
                <wp:simplePos x="0" y="0"/>
                <wp:positionH relativeFrom="column">
                  <wp:posOffset>1081405</wp:posOffset>
                </wp:positionH>
                <wp:positionV relativeFrom="paragraph">
                  <wp:posOffset>99324</wp:posOffset>
                </wp:positionV>
                <wp:extent cx="4001135" cy="916940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9FB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900" id="Rectangle 9" o:spid="_x0000_s1035" style="position:absolute;margin-left:85.15pt;margin-top:7.8pt;width:315.05pt;height:72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" fillcolor="white [3212]" strokecolor="black [3213]" strokeweight="1pt">
                <v:textbox>
                  <w:txbxContent>
                    <w:p w14:paraId="229919FB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90F8C2" wp14:editId="07A413FB">
                <wp:simplePos x="0" y="0"/>
                <wp:positionH relativeFrom="column">
                  <wp:posOffset>392876</wp:posOffset>
                </wp:positionH>
                <wp:positionV relativeFrom="paragraph">
                  <wp:posOffset>24765</wp:posOffset>
                </wp:positionV>
                <wp:extent cx="932507" cy="283442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283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7864" w14:textId="77777777" w:rsidR="00A8549B" w:rsidRPr="00E874B3" w:rsidRDefault="00A8549B" w:rsidP="005E200F">
                            <w:r>
                              <w:t>Audio 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F8C2" id="_x0000_s1036" type="#_x0000_t202" style="position:absolute;margin-left:30.95pt;margin-top:1.95pt;width:73.4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" filled="f" stroked="f">
                <v:textbox>
                  <w:txbxContent>
                    <w:p w14:paraId="66867864" w14:textId="77777777" w:rsidR="00A8549B" w:rsidRPr="00E874B3" w:rsidRDefault="00A8549B" w:rsidP="005E200F">
                      <w:r>
                        <w:t>Audio HW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2E12" wp14:editId="41B7309F">
                <wp:simplePos x="0" y="0"/>
                <wp:positionH relativeFrom="column">
                  <wp:posOffset>501167</wp:posOffset>
                </wp:positionH>
                <wp:positionV relativeFrom="paragraph">
                  <wp:posOffset>31242</wp:posOffset>
                </wp:positionV>
                <wp:extent cx="4740072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0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72167B5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.45pt" to="412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" strokecolor="black [3213]" strokeweight="1pt">
                <v:stroke dashstyle="dash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A0F6F" wp14:editId="5E130AD7">
                <wp:simplePos x="0" y="0"/>
                <wp:positionH relativeFrom="column">
                  <wp:posOffset>1079068</wp:posOffset>
                </wp:positionH>
                <wp:positionV relativeFrom="paragraph">
                  <wp:posOffset>111353</wp:posOffset>
                </wp:positionV>
                <wp:extent cx="1206500" cy="489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8C3B" w14:textId="77777777" w:rsidR="00A8549B" w:rsidRPr="00C95FC2" w:rsidRDefault="00A8549B" w:rsidP="005E200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95FC2">
                              <w:rPr>
                                <w:b/>
                                <w:sz w:val="22"/>
                              </w:rPr>
                              <w:t xml:space="preserve">ADSP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Pr="00C95FC2">
                              <w:rPr>
                                <w:b/>
                                <w:sz w:val="22"/>
                              </w:rPr>
                              <w:t>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F6F" id="_x0000_s1037" type="#_x0000_t202" style="position:absolute;margin-left:84.95pt;margin-top:8.75pt;width:9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" filled="f" stroked="f">
                <v:textbox>
                  <w:txbxContent>
                    <w:p w14:paraId="65428C3B" w14:textId="77777777" w:rsidR="00A8549B" w:rsidRPr="00C95FC2" w:rsidRDefault="00A8549B" w:rsidP="005E200F">
                      <w:pPr>
                        <w:rPr>
                          <w:b/>
                          <w:sz w:val="22"/>
                        </w:rPr>
                      </w:pPr>
                      <w:r w:rsidRPr="00C95FC2">
                        <w:rPr>
                          <w:b/>
                          <w:sz w:val="22"/>
                        </w:rPr>
                        <w:t xml:space="preserve">ADSP </w:t>
                      </w:r>
                      <w:r>
                        <w:rPr>
                          <w:b/>
                          <w:sz w:val="22"/>
                        </w:rPr>
                        <w:t>F</w:t>
                      </w:r>
                      <w:r w:rsidRPr="00C95FC2">
                        <w:rPr>
                          <w:b/>
                          <w:sz w:val="22"/>
                        </w:rPr>
                        <w:t>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E6060" w14:textId="4EEB23CC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B86B" wp14:editId="49FCBB31">
                <wp:simplePos x="0" y="0"/>
                <wp:positionH relativeFrom="column">
                  <wp:posOffset>1235300</wp:posOffset>
                </wp:positionH>
                <wp:positionV relativeFrom="paragraph">
                  <wp:posOffset>280856</wp:posOffset>
                </wp:positionV>
                <wp:extent cx="826618" cy="387706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EC5E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B86B" id="Rectangle 11" o:spid="_x0000_s1038" style="position:absolute;margin-left:97.25pt;margin-top:22.1pt;width:6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" fillcolor="#d8d8d8 [2732]" strokecolor="black [3213]" strokeweight=".5pt">
                <v:textbox>
                  <w:txbxContent>
                    <w:p w14:paraId="109CEC5E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B422" wp14:editId="42044F74">
                <wp:simplePos x="0" y="0"/>
                <wp:positionH relativeFrom="column">
                  <wp:posOffset>4090670</wp:posOffset>
                </wp:positionH>
                <wp:positionV relativeFrom="paragraph">
                  <wp:posOffset>271780</wp:posOffset>
                </wp:positionV>
                <wp:extent cx="826135" cy="387350"/>
                <wp:effectExtent l="0" t="0" r="1206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9298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TDM     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422" id="Rectangle 19" o:spid="_x0000_s1039" style="position:absolute;margin-left:322.1pt;margin-top:21.4pt;width:65.0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" fillcolor="#d8d8d8 [2732]" strokecolor="black [3213]" strokeweight=".5pt">
                <v:textbox>
                  <w:txbxContent>
                    <w:p w14:paraId="450A9298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TDM     </w:t>
                      </w:r>
                      <w:r w:rsidRPr="00C95FC2"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2B3D" wp14:editId="1BE4B31B">
                <wp:simplePos x="0" y="0"/>
                <wp:positionH relativeFrom="column">
                  <wp:posOffset>3132683</wp:posOffset>
                </wp:positionH>
                <wp:positionV relativeFrom="paragraph">
                  <wp:posOffset>280035</wp:posOffset>
                </wp:positionV>
                <wp:extent cx="826618" cy="38770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9EEB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B3D" id="Rectangle 17" o:spid="_x0000_s1040" style="position:absolute;margin-left:246.65pt;margin-top:22.05pt;width:65.1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" fillcolor="#d8d8d8 [2732]" strokecolor="black [3213]" strokeweight=".5pt">
                <v:textbox>
                  <w:txbxContent>
                    <w:p w14:paraId="41A69EEB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D486" wp14:editId="2DC92460">
                <wp:simplePos x="0" y="0"/>
                <wp:positionH relativeFrom="column">
                  <wp:posOffset>2190115</wp:posOffset>
                </wp:positionH>
                <wp:positionV relativeFrom="paragraph">
                  <wp:posOffset>279400</wp:posOffset>
                </wp:positionV>
                <wp:extent cx="826618" cy="387706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8513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D486" id="Rectangle 16" o:spid="_x0000_s1041" style="position:absolute;margin-left:172.45pt;margin-top:22pt;width:65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" fillcolor="#d8d8d8 [2732]" strokecolor="black [3213]" strokeweight=".5pt">
                <v:textbox>
                  <w:txbxContent>
                    <w:p w14:paraId="302B8513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3B413F2" w14:textId="4AB69A2D" w:rsidR="005E200F" w:rsidRPr="0006281E" w:rsidRDefault="005E200F" w:rsidP="005E200F">
      <w:pPr>
        <w:rPr>
          <w:rFonts w:ascii="Arial" w:hAnsi="Arial" w:cs="Arial"/>
        </w:rPr>
      </w:pPr>
    </w:p>
    <w:p w14:paraId="5E6E1948" w14:textId="7449DF7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46768" wp14:editId="40C3B853">
                <wp:simplePos x="0" y="0"/>
                <wp:positionH relativeFrom="column">
                  <wp:posOffset>454792</wp:posOffset>
                </wp:positionH>
                <wp:positionV relativeFrom="paragraph">
                  <wp:posOffset>179358</wp:posOffset>
                </wp:positionV>
                <wp:extent cx="932507" cy="53429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534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8A0B" w14:textId="77777777" w:rsidR="00A8549B" w:rsidRDefault="00A8549B" w:rsidP="005E200F">
                            <w:pPr>
                              <w:spacing w:after="0" w:line="260" w:lineRule="exact"/>
                            </w:pPr>
                            <w:r>
                              <w:t>ADSP</w:t>
                            </w:r>
                          </w:p>
                          <w:p w14:paraId="67D0B52A" w14:textId="77777777" w:rsidR="00A8549B" w:rsidRPr="00E874B3" w:rsidRDefault="00A8549B" w:rsidP="005E200F">
                            <w:pPr>
                              <w:spacing w:after="0" w:line="260" w:lineRule="exact"/>
                            </w:pPr>
                            <w:r>
                              <w:t>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768" id="_x0000_s1042" type="#_x0000_t202" style="position:absolute;margin-left:35.8pt;margin-top:14.1pt;width:73.45pt;height:4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" filled="f" stroked="f">
                <v:textbox>
                  <w:txbxContent>
                    <w:p w14:paraId="6F248A0B" w14:textId="77777777" w:rsidR="00A8549B" w:rsidRDefault="00A8549B" w:rsidP="005E200F">
                      <w:pPr>
                        <w:spacing w:after="0" w:line="260" w:lineRule="exact"/>
                      </w:pPr>
                      <w:r>
                        <w:t>ADSP</w:t>
                      </w:r>
                    </w:p>
                    <w:p w14:paraId="67D0B52A" w14:textId="77777777" w:rsidR="00A8549B" w:rsidRPr="00E874B3" w:rsidRDefault="00A8549B" w:rsidP="005E200F">
                      <w:pPr>
                        <w:spacing w:after="0" w:line="260" w:lineRule="exact"/>
                      </w:pPr>
                      <w: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3452B9" wp14:editId="05564FCA">
                <wp:simplePos x="0" y="0"/>
                <wp:positionH relativeFrom="column">
                  <wp:posOffset>497840</wp:posOffset>
                </wp:positionH>
                <wp:positionV relativeFrom="paragraph">
                  <wp:posOffset>169916</wp:posOffset>
                </wp:positionV>
                <wp:extent cx="4578506" cy="543464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506" cy="543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FF1F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52B9" id="Rectangle 4" o:spid="_x0000_s1043" style="position:absolute;margin-left:39.2pt;margin-top:13.4pt;width:360.5pt;height:42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" fillcolor="white [3212]" strokecolor="black [3213]" strokeweight="1pt">
                <v:textbox>
                  <w:txbxContent>
                    <w:p w14:paraId="4CC2FF1F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F9DEC" wp14:editId="329A40A6">
                <wp:simplePos x="0" y="0"/>
                <wp:positionH relativeFrom="column">
                  <wp:posOffset>4540885</wp:posOffset>
                </wp:positionH>
                <wp:positionV relativeFrom="paragraph">
                  <wp:posOffset>31115</wp:posOffset>
                </wp:positionV>
                <wp:extent cx="2540" cy="226060"/>
                <wp:effectExtent l="76200" t="38100" r="5461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326E2B8" id="Straight Arrow Connector 44" o:spid="_x0000_s1026" type="#_x0000_t32" style="position:absolute;margin-left:357.55pt;margin-top:2.45pt;width:.2pt;height:1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EF8F1" wp14:editId="6D91312E">
                <wp:simplePos x="0" y="0"/>
                <wp:positionH relativeFrom="column">
                  <wp:posOffset>3574074</wp:posOffset>
                </wp:positionH>
                <wp:positionV relativeFrom="paragraph">
                  <wp:posOffset>41910</wp:posOffset>
                </wp:positionV>
                <wp:extent cx="3068" cy="226341"/>
                <wp:effectExtent l="76200" t="38100" r="5461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EF929F" id="Straight Arrow Connector 42" o:spid="_x0000_s1026" type="#_x0000_t32" style="position:absolute;margin-left:281.4pt;margin-top:3.3pt;width:.25pt;height:1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8A6AC" wp14:editId="2ABF0328">
                <wp:simplePos x="0" y="0"/>
                <wp:positionH relativeFrom="column">
                  <wp:posOffset>2593361</wp:posOffset>
                </wp:positionH>
                <wp:positionV relativeFrom="paragraph">
                  <wp:posOffset>37635</wp:posOffset>
                </wp:positionV>
                <wp:extent cx="3068" cy="226341"/>
                <wp:effectExtent l="76200" t="38100" r="5461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C96C459" id="Straight Arrow Connector 41" o:spid="_x0000_s1026" type="#_x0000_t32" style="position:absolute;margin-left:204.2pt;margin-top:2.95pt;width:.25pt;height:1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D3F1" wp14:editId="0B17D085">
                <wp:simplePos x="0" y="0"/>
                <wp:positionH relativeFrom="column">
                  <wp:posOffset>1626235</wp:posOffset>
                </wp:positionH>
                <wp:positionV relativeFrom="paragraph">
                  <wp:posOffset>48367</wp:posOffset>
                </wp:positionV>
                <wp:extent cx="3068" cy="226341"/>
                <wp:effectExtent l="76200" t="38100" r="5461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3E832F5" id="Straight Arrow Connector 39" o:spid="_x0000_s1026" type="#_x0000_t32" style="position:absolute;margin-left:128.05pt;margin-top:3.8pt;width:.25pt;height:17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73D7C" wp14:editId="49EE763E">
                <wp:simplePos x="0" y="0"/>
                <wp:positionH relativeFrom="column">
                  <wp:posOffset>3132455</wp:posOffset>
                </wp:positionH>
                <wp:positionV relativeFrom="paragraph">
                  <wp:posOffset>220980</wp:posOffset>
                </wp:positionV>
                <wp:extent cx="826135" cy="387350"/>
                <wp:effectExtent l="0" t="0" r="120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338E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3D7C" id="Rectangle 24" o:spid="_x0000_s1044" style="position:absolute;margin-left:246.65pt;margin-top:17.4pt;width:65.0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" fillcolor="#d8d8d8 [2732]" strokecolor="black [3213]" strokeweight=".5pt">
                <v:textbox>
                  <w:txbxContent>
                    <w:p w14:paraId="6FC2338E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Plugin*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0B34" wp14:editId="6029AC32">
                <wp:simplePos x="0" y="0"/>
                <wp:positionH relativeFrom="column">
                  <wp:posOffset>4090670</wp:posOffset>
                </wp:positionH>
                <wp:positionV relativeFrom="paragraph">
                  <wp:posOffset>213258</wp:posOffset>
                </wp:positionV>
                <wp:extent cx="826135" cy="387350"/>
                <wp:effectExtent l="0" t="0" r="1206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D2FD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TDM    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0B34" id="Rectangle 25" o:spid="_x0000_s1045" style="position:absolute;margin-left:322.1pt;margin-top:16.8pt;width:65.05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" fillcolor="#d8d8d8 [2732]" strokecolor="black [3213]" strokeweight=".5pt">
                <v:textbox>
                  <w:txbxContent>
                    <w:p w14:paraId="0840D2FD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TDM     Plugin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DFFE" wp14:editId="1100E759">
                <wp:simplePos x="0" y="0"/>
                <wp:positionH relativeFrom="column">
                  <wp:posOffset>2183130</wp:posOffset>
                </wp:positionH>
                <wp:positionV relativeFrom="paragraph">
                  <wp:posOffset>222885</wp:posOffset>
                </wp:positionV>
                <wp:extent cx="826618" cy="380391"/>
                <wp:effectExtent l="0" t="0" r="120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E5E3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DFFE" id="Rectangle 22" o:spid="_x0000_s1046" style="position:absolute;margin-left:171.9pt;margin-top:17.55pt;width:65.1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" fillcolor="#d8d8d8 [2732]" strokecolor="black [3213]" strokeweight=".5pt">
                <v:textbox>
                  <w:txbxContent>
                    <w:p w14:paraId="39EAE5E3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ED2A" wp14:editId="2D124810">
                <wp:simplePos x="0" y="0"/>
                <wp:positionH relativeFrom="column">
                  <wp:posOffset>1232687</wp:posOffset>
                </wp:positionH>
                <wp:positionV relativeFrom="paragraph">
                  <wp:posOffset>222961</wp:posOffset>
                </wp:positionV>
                <wp:extent cx="826618" cy="380391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153A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ED2A" id="Rectangle 21" o:spid="_x0000_s1047" style="position:absolute;margin-left:97.05pt;margin-top:17.55pt;width:65.1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" fillcolor="#d8d8d8 [2732]" strokecolor="black [3213]" strokeweight=".5pt">
                <v:textbox>
                  <w:txbxContent>
                    <w:p w14:paraId="0382153A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40CCCE6D" w14:textId="54C924E6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658E" wp14:editId="4133394D">
                <wp:simplePos x="0" y="0"/>
                <wp:positionH relativeFrom="column">
                  <wp:posOffset>4025265</wp:posOffset>
                </wp:positionH>
                <wp:positionV relativeFrom="paragraph">
                  <wp:posOffset>168910</wp:posOffset>
                </wp:positionV>
                <wp:extent cx="3810" cy="472440"/>
                <wp:effectExtent l="76200" t="38100" r="533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61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6.95pt;margin-top:13.3pt;width:.3pt;height:37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" strokecolor="black [3040]">
                <v:stroke dashstyle="dash" startarrow="block" endarrow="block"/>
              </v:shape>
            </w:pict>
          </mc:Fallback>
        </mc:AlternateContent>
      </w:r>
    </w:p>
    <w:p w14:paraId="0C17FB53" w14:textId="3614506D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90B5" wp14:editId="2173AE18">
                <wp:simplePos x="0" y="0"/>
                <wp:positionH relativeFrom="column">
                  <wp:posOffset>2100249</wp:posOffset>
                </wp:positionH>
                <wp:positionV relativeFrom="paragraph">
                  <wp:posOffset>208792</wp:posOffset>
                </wp:positionV>
                <wp:extent cx="2239418" cy="736600"/>
                <wp:effectExtent l="0" t="0" r="27940" b="2540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418" cy="736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0DD3" w14:textId="7EEDFDBD" w:rsidR="00A8549B" w:rsidRPr="00C33819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346" w:hanging="289"/>
                              <w:rPr>
                                <w:rFonts w:eastAsia="Meiryo" w:cs="Meiry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90B5" id="Rectangle 13" o:spid="_x0000_s1048" style="position:absolute;margin-left:165.35pt;margin-top:16.45pt;width:176.35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" fillcolor="#d9d9d9">
                <v:textbox>
                  <w:txbxContent>
                    <w:p w14:paraId="2C940DD3" w14:textId="7EEDFDBD" w:rsidR="00A8549B" w:rsidRPr="00C33819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346" w:hanging="289"/>
                        <w:rPr>
                          <w:rFonts w:eastAsia="Meiryo" w:cs="Meiry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CA50F" wp14:editId="09041FC3">
                <wp:simplePos x="0" y="0"/>
                <wp:positionH relativeFrom="column">
                  <wp:posOffset>414751</wp:posOffset>
                </wp:positionH>
                <wp:positionV relativeFrom="paragraph">
                  <wp:posOffset>167849</wp:posOffset>
                </wp:positionV>
                <wp:extent cx="1460310" cy="918871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918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0ACB" w14:textId="77777777" w:rsidR="00A8549B" w:rsidRDefault="00A8549B" w:rsidP="005E200F">
                            <w:pPr>
                              <w:rPr>
                                <w:color w:val="FF0000"/>
                              </w:rPr>
                            </w:pPr>
                            <w:r w:rsidRPr="008F70BA">
                              <w:rPr>
                                <w:color w:val="FF0000"/>
                              </w:rPr>
                              <w:t>This document’s target is in side of red square</w:t>
                            </w:r>
                          </w:p>
                          <w:p w14:paraId="4D833824" w14:textId="28CC697F" w:rsidR="00A8549B" w:rsidRPr="008F70BA" w:rsidRDefault="00A8549B" w:rsidP="005E200F">
                            <w:pPr>
                              <w:rPr>
                                <w:color w:val="FF0000"/>
                              </w:rPr>
                            </w:pPr>
                            <w:r w:rsidRPr="006C0ABA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gramStart"/>
                            <w:r w:rsidRPr="006C0ABA">
                              <w:rPr>
                                <w:color w:val="000000" w:themeColor="text1"/>
                              </w:rPr>
                              <w:t>not</w:t>
                            </w:r>
                            <w:proofErr w:type="gramEnd"/>
                            <w:r w:rsidRPr="006C0ABA">
                              <w:rPr>
                                <w:color w:val="000000" w:themeColor="text1"/>
                              </w:rPr>
                              <w:t xml:space="preserve"> connect to </w:t>
                            </w:r>
                            <w:r w:rsidR="007F5C8A">
                              <w:rPr>
                                <w:color w:val="000000" w:themeColor="text1"/>
                              </w:rPr>
                              <w:t>hardware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A50F" id="_x0000_s1049" type="#_x0000_t202" style="position:absolute;margin-left:32.65pt;margin-top:13.2pt;width:115pt;height:7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" filled="f" stroked="f">
                <v:textbox>
                  <w:txbxContent>
                    <w:p w14:paraId="30750ACB" w14:textId="77777777" w:rsidR="00A8549B" w:rsidRDefault="00A8549B" w:rsidP="005E200F">
                      <w:pPr>
                        <w:rPr>
                          <w:color w:val="FF0000"/>
                        </w:rPr>
                      </w:pPr>
                      <w:r w:rsidRPr="008F70BA">
                        <w:rPr>
                          <w:color w:val="FF0000"/>
                        </w:rPr>
                        <w:t>This document’s target is in side of red square</w:t>
                      </w:r>
                    </w:p>
                    <w:p w14:paraId="4D833824" w14:textId="28CC697F" w:rsidR="00A8549B" w:rsidRPr="008F70BA" w:rsidRDefault="00A8549B" w:rsidP="005E200F">
                      <w:pPr>
                        <w:rPr>
                          <w:color w:val="FF0000"/>
                        </w:rPr>
                      </w:pPr>
                      <w:r w:rsidRPr="006C0ABA">
                        <w:rPr>
                          <w:color w:val="000000" w:themeColor="text1"/>
                        </w:rPr>
                        <w:t xml:space="preserve">* </w:t>
                      </w:r>
                      <w:proofErr w:type="gramStart"/>
                      <w:r w:rsidRPr="006C0ABA">
                        <w:rPr>
                          <w:color w:val="000000" w:themeColor="text1"/>
                        </w:rPr>
                        <w:t>not</w:t>
                      </w:r>
                      <w:proofErr w:type="gramEnd"/>
                      <w:r w:rsidRPr="006C0ABA">
                        <w:rPr>
                          <w:color w:val="000000" w:themeColor="text1"/>
                        </w:rPr>
                        <w:t xml:space="preserve"> connect to </w:t>
                      </w:r>
                      <w:r w:rsidR="007F5C8A">
                        <w:rPr>
                          <w:color w:val="000000" w:themeColor="text1"/>
                        </w:rPr>
                        <w:t>hardware modules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D33B" wp14:editId="70DD4D41">
                <wp:simplePos x="0" y="0"/>
                <wp:positionH relativeFrom="column">
                  <wp:posOffset>4524349</wp:posOffset>
                </wp:positionH>
                <wp:positionV relativeFrom="paragraph">
                  <wp:posOffset>208915</wp:posOffset>
                </wp:positionV>
                <wp:extent cx="555955" cy="602615"/>
                <wp:effectExtent l="0" t="0" r="15875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955" cy="602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3311" w14:textId="77777777" w:rsidR="00A8549B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  <w:rPr>
                                <w:color w:val="000000"/>
                              </w:rPr>
                            </w:pPr>
                            <w:r w:rsidRPr="00AF1CDD">
                              <w:rPr>
                                <w:color w:val="000000"/>
                              </w:rPr>
                              <w:t>DAC/</w:t>
                            </w:r>
                          </w:p>
                          <w:p w14:paraId="152ADDBB" w14:textId="77777777" w:rsidR="00A8549B" w:rsidRPr="00C33819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</w:pPr>
                            <w:r w:rsidRPr="00AF1CDD">
                              <w:rPr>
                                <w:color w:val="000000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D33B" id="Rectangle 29" o:spid="_x0000_s1050" style="position:absolute;margin-left:356.25pt;margin-top:16.45pt;width:43.8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" fillcolor="#d9d9d9">
                <v:textbox>
                  <w:txbxContent>
                    <w:p w14:paraId="46E33311" w14:textId="77777777" w:rsidR="00A8549B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  <w:rPr>
                          <w:color w:val="000000"/>
                        </w:rPr>
                      </w:pPr>
                      <w:r w:rsidRPr="00AF1CDD">
                        <w:rPr>
                          <w:color w:val="000000"/>
                        </w:rPr>
                        <w:t>DAC/</w:t>
                      </w:r>
                    </w:p>
                    <w:p w14:paraId="152ADDBB" w14:textId="77777777" w:rsidR="00A8549B" w:rsidRPr="00C33819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</w:pPr>
                      <w:r w:rsidRPr="00AF1CDD">
                        <w:rPr>
                          <w:color w:val="000000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14:paraId="0F115CD2" w14:textId="36328862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25FDD" wp14:editId="22F9C90F">
                <wp:simplePos x="0" y="0"/>
                <wp:positionH relativeFrom="column">
                  <wp:posOffset>3362666</wp:posOffset>
                </wp:positionH>
                <wp:positionV relativeFrom="paragraph">
                  <wp:posOffset>5402</wp:posOffset>
                </wp:positionV>
                <wp:extent cx="450376" cy="2178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936E" w14:textId="57C735EE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FDD" id="Rectangle 23" o:spid="_x0000_s1051" style="position:absolute;margin-left:264.8pt;margin-top:.45pt;width:35.4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" fillcolor="#d8d8d8 [2732]" strokecolor="black [3213]" strokeweight=".5pt">
                <v:textbox>
                  <w:txbxContent>
                    <w:p w14:paraId="0D25936E" w14:textId="57C735EE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AB2E3" wp14:editId="01D14755">
                <wp:simplePos x="0" y="0"/>
                <wp:positionH relativeFrom="margin">
                  <wp:posOffset>2734869</wp:posOffset>
                </wp:positionH>
                <wp:positionV relativeFrom="paragraph">
                  <wp:posOffset>5402</wp:posOffset>
                </wp:positionV>
                <wp:extent cx="580030" cy="217805"/>
                <wp:effectExtent l="0" t="0" r="1079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3CA" w14:textId="20C6A445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B2E3" id="Rectangle 35" o:spid="_x0000_s1052" style="position:absolute;margin-left:215.35pt;margin-top:.45pt;width:45.6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" fillcolor="#d8d8d8 [2732]" strokecolor="black [3213]" strokeweight=".5pt">
                <v:textbox>
                  <w:txbxContent>
                    <w:p w14:paraId="225823CA" w14:textId="20C6A445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54B85" wp14:editId="4BA6FB55">
                <wp:simplePos x="0" y="0"/>
                <wp:positionH relativeFrom="column">
                  <wp:posOffset>2188959</wp:posOffset>
                </wp:positionH>
                <wp:positionV relativeFrom="paragraph">
                  <wp:posOffset>5402</wp:posOffset>
                </wp:positionV>
                <wp:extent cx="483870" cy="218364"/>
                <wp:effectExtent l="0" t="0" r="114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8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B352" w14:textId="5898D534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4B85" id="Rectangle 26" o:spid="_x0000_s1053" style="position:absolute;margin-left:172.35pt;margin-top:.45pt;width:38.1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" fillcolor="#d8d8d8 [2732]" strokecolor="black [3213]" strokeweight=".5pt">
                <v:textbox>
                  <w:txbxContent>
                    <w:p w14:paraId="06C2B352" w14:textId="5898D534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9BA1C" wp14:editId="314417D6">
                <wp:simplePos x="0" y="0"/>
                <wp:positionH relativeFrom="column">
                  <wp:posOffset>4245762</wp:posOffset>
                </wp:positionH>
                <wp:positionV relativeFrom="paragraph">
                  <wp:posOffset>213360</wp:posOffset>
                </wp:positionV>
                <wp:extent cx="398678" cy="0"/>
                <wp:effectExtent l="3810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16CD" id="Straight Arrow Connector 47" o:spid="_x0000_s1026" type="#_x0000_t32" style="position:absolute;margin-left:334.3pt;margin-top:16.8pt;width:3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</w:p>
    <w:p w14:paraId="0294CFBF" w14:textId="118A6606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78EB" wp14:editId="564D1B70">
                <wp:simplePos x="0" y="0"/>
                <wp:positionH relativeFrom="column">
                  <wp:posOffset>3799395</wp:posOffset>
                </wp:positionH>
                <wp:positionV relativeFrom="paragraph">
                  <wp:posOffset>61320</wp:posOffset>
                </wp:positionV>
                <wp:extent cx="450377" cy="2317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1D78" w14:textId="6722700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78EB" id="Rectangle 20" o:spid="_x0000_s1054" style="position:absolute;margin-left:299.15pt;margin-top:4.85pt;width:35.4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" fillcolor="#d8d8d8 [2732]" strokecolor="black [3213]" strokeweight=".25pt">
                <v:textbox>
                  <w:txbxContent>
                    <w:p w14:paraId="1EF11D78" w14:textId="6722700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94584" wp14:editId="5490B0A7">
                <wp:simplePos x="0" y="0"/>
                <wp:positionH relativeFrom="column">
                  <wp:posOffset>3219355</wp:posOffset>
                </wp:positionH>
                <wp:positionV relativeFrom="paragraph">
                  <wp:posOffset>60799</wp:posOffset>
                </wp:positionV>
                <wp:extent cx="484495" cy="231775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554" w14:textId="729773A4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4584" id="Rectangle 18" o:spid="_x0000_s1055" style="position:absolute;margin-left:253.5pt;margin-top:4.8pt;width:38.1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" fillcolor="#d8d8d8 [2732]" strokecolor="red" strokeweight="1.5pt">
                <v:textbox>
                  <w:txbxContent>
                    <w:p w14:paraId="0BB24554" w14:textId="729773A4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SSIUU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12870" wp14:editId="3F34A707">
                <wp:simplePos x="0" y="0"/>
                <wp:positionH relativeFrom="column">
                  <wp:posOffset>2515472</wp:posOffset>
                </wp:positionH>
                <wp:positionV relativeFrom="paragraph">
                  <wp:posOffset>60164</wp:posOffset>
                </wp:positionV>
                <wp:extent cx="593678" cy="232012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32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49C6" w14:textId="5DA90D3F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2870" id="Rectangle 32" o:spid="_x0000_s1056" style="position:absolute;margin-left:198.05pt;margin-top:4.75pt;width:46.7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" fillcolor="#d8d8d8 [2732]" strokecolor="black [3213]" strokeweight=".5pt">
                <v:textbox>
                  <w:txbxContent>
                    <w:p w14:paraId="798D49C6" w14:textId="5DA90D3F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ADMA</w:t>
                      </w:r>
                    </w:p>
                  </w:txbxContent>
                </v:textbox>
              </v:rect>
            </w:pict>
          </mc:Fallback>
        </mc:AlternateContent>
      </w:r>
    </w:p>
    <w:p w14:paraId="347B1C58" w14:textId="33DBC70C" w:rsidR="005E200F" w:rsidRPr="0006281E" w:rsidRDefault="005E200F" w:rsidP="0089129E">
      <w:pPr>
        <w:pStyle w:val="Caption"/>
        <w:jc w:val="center"/>
        <w:rPr>
          <w:rFonts w:ascii="Arial" w:hAnsi="Arial" w:cs="Arial"/>
        </w:rPr>
      </w:pPr>
    </w:p>
    <w:p w14:paraId="0CCD2F1D" w14:textId="1A708823" w:rsidR="00427F38" w:rsidRDefault="0089129E" w:rsidP="00427F38">
      <w:pPr>
        <w:pStyle w:val="Caption"/>
        <w:jc w:val="center"/>
        <w:rPr>
          <w:rStyle w:val="Strong"/>
          <w:rFonts w:ascii="Arial" w:hAnsi="Arial" w:cs="Arial"/>
          <w:b/>
          <w:bCs/>
        </w:rPr>
      </w:pPr>
      <w:bookmarkStart w:id="11" w:name="_Toc529909178"/>
      <w:r w:rsidRPr="0006281E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1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1</w:t>
      </w:r>
      <w:r w:rsidR="0007458E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gramStart"/>
      <w:r w:rsidR="005840A0" w:rsidRPr="0006281E">
        <w:rPr>
          <w:rStyle w:val="Strong"/>
          <w:rFonts w:ascii="Arial" w:hAnsi="Arial" w:cs="Arial"/>
          <w:b/>
          <w:bCs/>
        </w:rPr>
        <w:t>The</w:t>
      </w:r>
      <w:proofErr w:type="gramEnd"/>
      <w:r w:rsidR="005840A0" w:rsidRPr="0006281E">
        <w:rPr>
          <w:rStyle w:val="Strong"/>
          <w:rFonts w:ascii="Arial" w:hAnsi="Arial" w:cs="Arial"/>
          <w:b/>
          <w:bCs/>
        </w:rPr>
        <w:t xml:space="preserve"> software architectu</w:t>
      </w:r>
      <w:bookmarkEnd w:id="10"/>
      <w:r w:rsidR="00427F38">
        <w:rPr>
          <w:rStyle w:val="Strong"/>
          <w:rFonts w:ascii="Arial" w:hAnsi="Arial" w:cs="Arial"/>
          <w:b/>
          <w:bCs/>
        </w:rPr>
        <w:t>re</w:t>
      </w:r>
      <w:bookmarkStart w:id="12" w:name="_Hlk486856838"/>
      <w:bookmarkEnd w:id="11"/>
    </w:p>
    <w:p w14:paraId="24EFF7B0" w14:textId="4BC15510" w:rsidR="00427F38" w:rsidRDefault="00427F38">
      <w:pPr>
        <w:overflowPunct/>
        <w:autoSpaceDE/>
        <w:autoSpaceDN/>
        <w:adjustRightInd/>
        <w:spacing w:after="0" w:line="240" w:lineRule="auto"/>
        <w:textAlignment w:val="auto"/>
        <w:rPr>
          <w:rStyle w:val="Strong"/>
          <w:rFonts w:ascii="Arial" w:eastAsia="Times New Roman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br w:type="page"/>
      </w:r>
    </w:p>
    <w:p w14:paraId="6CDD0C65" w14:textId="0BC16A15" w:rsidR="00802C8D" w:rsidRPr="0006281E" w:rsidRDefault="009C1835" w:rsidP="00671046">
      <w:pPr>
        <w:pStyle w:val="Heading1"/>
        <w:rPr>
          <w:rFonts w:ascii="Arial" w:hAnsi="Arial" w:cs="Arial"/>
        </w:rPr>
      </w:pPr>
      <w:bookmarkStart w:id="13" w:name="_Toc529909216"/>
      <w:r w:rsidRPr="0006281E">
        <w:rPr>
          <w:rFonts w:ascii="Arial" w:hAnsi="Arial" w:cs="Arial"/>
        </w:rPr>
        <w:lastRenderedPageBreak/>
        <w:t>Function list</w:t>
      </w:r>
      <w:bookmarkEnd w:id="13"/>
    </w:p>
    <w:bookmarkEnd w:id="12"/>
    <w:p w14:paraId="05FA4361" w14:textId="1352FE18" w:rsidR="00F61279" w:rsidRPr="0006281E" w:rsidRDefault="005556B0" w:rsidP="005556B0">
      <w:pPr>
        <w:spacing w:before="120" w:after="120" w:line="260" w:lineRule="exact"/>
        <w:rPr>
          <w:rFonts w:ascii="Arial" w:hAnsi="Arial" w:cs="Arial"/>
        </w:rPr>
      </w:pPr>
      <w:r w:rsidRPr="0006281E">
        <w:rPr>
          <w:rFonts w:ascii="Arial" w:hAnsi="Arial" w:cs="Arial"/>
        </w:rPr>
        <w:t>The following is list of functions</w:t>
      </w:r>
      <w:r w:rsidR="00F61279" w:rsidRPr="0006281E">
        <w:rPr>
          <w:rFonts w:ascii="Arial" w:hAnsi="Arial" w:cs="Arial"/>
        </w:rPr>
        <w:t>:</w:t>
      </w:r>
    </w:p>
    <w:p w14:paraId="6CF79CC7" w14:textId="5660456C" w:rsidR="00F61279" w:rsidRPr="0006281E" w:rsidRDefault="0089129E" w:rsidP="0089129E">
      <w:pPr>
        <w:pStyle w:val="Caption"/>
        <w:rPr>
          <w:rFonts w:ascii="Arial" w:hAnsi="Arial" w:cs="Arial"/>
        </w:rPr>
      </w:pPr>
      <w:bookmarkStart w:id="14" w:name="_Toc496800155"/>
      <w:bookmarkStart w:id="15" w:name="_Toc519510053"/>
      <w:bookmarkStart w:id="16" w:name="_Toc529909184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2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1</w:t>
      </w:r>
      <w:r w:rsidR="00E32B09">
        <w:rPr>
          <w:rFonts w:ascii="Arial" w:hAnsi="Arial" w:cs="Arial"/>
        </w:rPr>
        <w:fldChar w:fldCharType="end"/>
      </w:r>
      <w:r w:rsidR="007D25A5" w:rsidRPr="0006281E">
        <w:rPr>
          <w:rFonts w:ascii="Arial" w:hAnsi="Arial" w:cs="Arial"/>
        </w:rPr>
        <w:t xml:space="preserve"> Function list</w:t>
      </w:r>
      <w:bookmarkEnd w:id="14"/>
      <w:bookmarkEnd w:id="15"/>
      <w:bookmarkEnd w:id="16"/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2596"/>
        <w:gridCol w:w="6224"/>
      </w:tblGrid>
      <w:tr w:rsidR="00FC7760" w:rsidRPr="0006281E" w14:paraId="60151426" w14:textId="77777777" w:rsidTr="00CA3A11">
        <w:trPr>
          <w:trHeight w:val="325"/>
        </w:trPr>
        <w:tc>
          <w:tcPr>
            <w:tcW w:w="999" w:type="dxa"/>
            <w:shd w:val="clear" w:color="auto" w:fill="D9D9D9" w:themeFill="background1" w:themeFillShade="D9"/>
          </w:tcPr>
          <w:p w14:paraId="2B363E1F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5AF9EC86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14:paraId="40F3B289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bookmarkStart w:id="17" w:name="OLE_LINK1"/>
            <w:r w:rsidRPr="0006281E">
              <w:rPr>
                <w:rFonts w:cs="Arial"/>
                <w:b/>
                <w:szCs w:val="18"/>
              </w:rPr>
              <w:t>Outline</w:t>
            </w:r>
            <w:bookmarkEnd w:id="17"/>
          </w:p>
        </w:tc>
      </w:tr>
      <w:tr w:rsidR="00244F7E" w:rsidRPr="0006281E" w14:paraId="5E4E751F" w14:textId="77777777" w:rsidTr="00CA3A11">
        <w:trPr>
          <w:trHeight w:val="382"/>
        </w:trPr>
        <w:tc>
          <w:tcPr>
            <w:tcW w:w="999" w:type="dxa"/>
            <w:vMerge w:val="restart"/>
          </w:tcPr>
          <w:p w14:paraId="23B2E29A" w14:textId="2525A513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bookmarkStart w:id="18" w:name="_Hlk519515959"/>
            <w:r w:rsidRPr="0006281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API</w:t>
            </w:r>
          </w:p>
        </w:tc>
        <w:tc>
          <w:tcPr>
            <w:tcW w:w="2596" w:type="dxa"/>
          </w:tcPr>
          <w:p w14:paraId="20ABFDE5" w14:textId="05391972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ssiu_setup</w:t>
            </w:r>
          </w:p>
        </w:tc>
        <w:tc>
          <w:tcPr>
            <w:tcW w:w="6224" w:type="dxa"/>
          </w:tcPr>
          <w:p w14:paraId="01380CC4" w14:textId="461786BD" w:rsidR="00244F7E" w:rsidRPr="0006281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set up registers necessary for SSIU module execution</w:t>
            </w:r>
          </w:p>
        </w:tc>
      </w:tr>
      <w:tr w:rsidR="00244F7E" w:rsidRPr="0006281E" w14:paraId="4086BAC8" w14:textId="77777777" w:rsidTr="00CA3A11">
        <w:trPr>
          <w:trHeight w:val="382"/>
        </w:trPr>
        <w:tc>
          <w:tcPr>
            <w:tcW w:w="999" w:type="dxa"/>
            <w:vMerge/>
          </w:tcPr>
          <w:p w14:paraId="4A974227" w14:textId="77777777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27D1BEF7" w14:textId="0F98CB11" w:rsidR="00244F7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ssiu_start</w:t>
            </w:r>
          </w:p>
        </w:tc>
        <w:tc>
          <w:tcPr>
            <w:tcW w:w="6224" w:type="dxa"/>
          </w:tcPr>
          <w:p w14:paraId="3497D9AE" w14:textId="73B30CCF" w:rsidR="00244F7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start SSIU module</w:t>
            </w:r>
          </w:p>
        </w:tc>
      </w:tr>
      <w:tr w:rsidR="00244F7E" w:rsidRPr="0006281E" w14:paraId="62295E5F" w14:textId="77777777" w:rsidTr="00CA3A11">
        <w:trPr>
          <w:trHeight w:val="382"/>
        </w:trPr>
        <w:tc>
          <w:tcPr>
            <w:tcW w:w="999" w:type="dxa"/>
            <w:vMerge/>
          </w:tcPr>
          <w:p w14:paraId="008ABC89" w14:textId="77777777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656F95EE" w14:textId="36FF65E6" w:rsidR="00244F7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ssiu_stop</w:t>
            </w:r>
          </w:p>
        </w:tc>
        <w:tc>
          <w:tcPr>
            <w:tcW w:w="6224" w:type="dxa"/>
          </w:tcPr>
          <w:p w14:paraId="04D7B437" w14:textId="7EF4F667" w:rsidR="00244F7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stop SSIU module</w:t>
            </w:r>
          </w:p>
        </w:tc>
      </w:tr>
      <w:tr w:rsidR="00B02E2D" w:rsidRPr="0006281E" w14:paraId="5910442B" w14:textId="77777777" w:rsidTr="00CA3A11">
        <w:trPr>
          <w:trHeight w:val="382"/>
        </w:trPr>
        <w:tc>
          <w:tcPr>
            <w:tcW w:w="999" w:type="dxa"/>
          </w:tcPr>
          <w:p w14:paraId="0683E5E4" w14:textId="111BA0E8" w:rsidR="00B02E2D" w:rsidRPr="0006281E" w:rsidRDefault="00B02E2D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Internal functions</w:t>
            </w:r>
          </w:p>
        </w:tc>
        <w:tc>
          <w:tcPr>
            <w:tcW w:w="2596" w:type="dxa"/>
          </w:tcPr>
          <w:p w14:paraId="0D171AEC" w14:textId="75E0EAB6" w:rsidR="00B02E2D" w:rsidRDefault="00B02E2D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02E2D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ssiu_get_register_base</w:t>
            </w:r>
          </w:p>
        </w:tc>
        <w:tc>
          <w:tcPr>
            <w:tcW w:w="6224" w:type="dxa"/>
          </w:tcPr>
          <w:p w14:paraId="4A7080F6" w14:textId="220E13D5" w:rsidR="00B02E2D" w:rsidRDefault="00B02E2D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function is to get base address of registers for SSIU module</w:t>
            </w:r>
          </w:p>
        </w:tc>
      </w:tr>
      <w:bookmarkEnd w:id="18"/>
    </w:tbl>
    <w:p w14:paraId="20C566C3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</w:pPr>
    </w:p>
    <w:p w14:paraId="48F669ED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  <w:sectPr w:rsidR="00FC7760" w:rsidRPr="0006281E" w:rsidSect="003D2B34">
          <w:pgSz w:w="11907" w:h="16840" w:code="9"/>
          <w:pgMar w:top="1588" w:right="1077" w:bottom="1134" w:left="1077" w:header="1134" w:footer="680" w:gutter="0"/>
          <w:cols w:space="720"/>
          <w:docGrid w:linePitch="360"/>
        </w:sectPr>
      </w:pPr>
    </w:p>
    <w:p w14:paraId="2A1F239C" w14:textId="5F7A63B9" w:rsidR="00605583" w:rsidRPr="0006281E" w:rsidRDefault="002717C0" w:rsidP="00671046">
      <w:pPr>
        <w:pStyle w:val="Heading1"/>
        <w:rPr>
          <w:rFonts w:ascii="Arial" w:hAnsi="Arial" w:cs="Arial"/>
        </w:rPr>
      </w:pPr>
      <w:bookmarkStart w:id="19" w:name="_Toc529909217"/>
      <w:r w:rsidRPr="0006281E">
        <w:rPr>
          <w:rFonts w:ascii="Arial" w:hAnsi="Arial" w:cs="Arial"/>
        </w:rPr>
        <w:lastRenderedPageBreak/>
        <w:t>Detail information</w:t>
      </w:r>
      <w:bookmarkEnd w:id="19"/>
    </w:p>
    <w:p w14:paraId="7C870F60" w14:textId="59CD91F8" w:rsidR="006058F4" w:rsidRPr="0006281E" w:rsidRDefault="006058F4" w:rsidP="006058F4">
      <w:pPr>
        <w:rPr>
          <w:rFonts w:ascii="Arial" w:hAnsi="Arial" w:cs="Arial"/>
        </w:rPr>
      </w:pPr>
      <w:bookmarkStart w:id="20" w:name="_Toc490833972"/>
      <w:r w:rsidRPr="0006281E">
        <w:rPr>
          <w:rFonts w:ascii="Arial" w:hAnsi="Arial" w:cs="Arial"/>
        </w:rPr>
        <w:t>This section describes detail information of data types, macro definition</w:t>
      </w:r>
      <w:r w:rsidR="00E4379A" w:rsidRPr="0006281E">
        <w:rPr>
          <w:rFonts w:ascii="Arial" w:hAnsi="Arial" w:cs="Arial"/>
        </w:rPr>
        <w:t>s</w:t>
      </w:r>
      <w:r w:rsidRPr="0006281E">
        <w:rPr>
          <w:rFonts w:ascii="Arial" w:hAnsi="Arial" w:cs="Arial"/>
        </w:rPr>
        <w:t>, implemented APIs and internal function units</w:t>
      </w:r>
      <w:r w:rsidR="0006281E">
        <w:rPr>
          <w:rFonts w:ascii="Arial" w:hAnsi="Arial" w:cs="Arial"/>
        </w:rPr>
        <w:t xml:space="preserve">, </w:t>
      </w:r>
      <w:r w:rsidR="00E967FF">
        <w:rPr>
          <w:rFonts w:ascii="Arial" w:hAnsi="Arial" w:cs="Arial"/>
        </w:rPr>
        <w:t>global</w:t>
      </w:r>
      <w:r w:rsidR="0006281E">
        <w:rPr>
          <w:rFonts w:ascii="Arial" w:hAnsi="Arial" w:cs="Arial"/>
        </w:rPr>
        <w:t xml:space="preserve"> variable</w:t>
      </w:r>
      <w:r w:rsidRPr="0006281E">
        <w:rPr>
          <w:rFonts w:ascii="Arial" w:hAnsi="Arial" w:cs="Arial"/>
        </w:rPr>
        <w:t>.</w:t>
      </w:r>
    </w:p>
    <w:p w14:paraId="3019B411" w14:textId="21AFB6A1" w:rsidR="00A06425" w:rsidRPr="00A06425" w:rsidRDefault="006058F4" w:rsidP="00A06425">
      <w:pPr>
        <w:pStyle w:val="Heading2"/>
        <w:rPr>
          <w:rFonts w:cs="Arial"/>
        </w:rPr>
      </w:pPr>
      <w:bookmarkStart w:id="21" w:name="_Toc490833971"/>
      <w:bookmarkStart w:id="22" w:name="_Toc529909218"/>
      <w:r w:rsidRPr="0006281E">
        <w:rPr>
          <w:rFonts w:cs="Arial"/>
        </w:rPr>
        <w:t>Data type definitio</w:t>
      </w:r>
      <w:bookmarkEnd w:id="21"/>
      <w:r w:rsidR="0050504B" w:rsidRPr="0006281E">
        <w:rPr>
          <w:rFonts w:cs="Arial"/>
        </w:rPr>
        <w:t>n</w:t>
      </w:r>
      <w:bookmarkEnd w:id="20"/>
      <w:bookmarkEnd w:id="22"/>
    </w:p>
    <w:p w14:paraId="6F7DE4EF" w14:textId="79060F7F" w:rsidR="00E7393C" w:rsidRPr="0006281E" w:rsidRDefault="003E3F59" w:rsidP="00E7393C">
      <w:pPr>
        <w:pStyle w:val="Heading3"/>
        <w:rPr>
          <w:rFonts w:cs="Arial"/>
        </w:rPr>
      </w:pPr>
      <w:bookmarkStart w:id="23" w:name="_Toc529909219"/>
      <w:r>
        <w:rPr>
          <w:rFonts w:cs="Arial"/>
        </w:rPr>
        <w:t>SSIU_SSI_MODULE</w:t>
      </w:r>
      <w:bookmarkEnd w:id="23"/>
    </w:p>
    <w:p w14:paraId="3207ADE0" w14:textId="466F3ED3" w:rsidR="0006198F" w:rsidRPr="0006198F" w:rsidRDefault="0006198F" w:rsidP="0006198F">
      <w:r w:rsidRPr="0006198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</w:t>
      </w:r>
      <w:r w:rsidRPr="0006198F">
        <w:rPr>
          <w:rStyle w:val="Emphasis"/>
          <w:rFonts w:ascii="Arial" w:hAnsi="Arial" w:cs="Arial"/>
          <w:i w:val="0"/>
        </w:rPr>
        <w:t xml:space="preserve">data type </w:t>
      </w:r>
      <w:r w:rsidR="0044739A">
        <w:rPr>
          <w:rStyle w:val="Emphasis"/>
          <w:rFonts w:ascii="Arial" w:hAnsi="Arial" w:cs="Arial"/>
          <w:i w:val="0"/>
        </w:rPr>
        <w:t>SSIU</w:t>
      </w:r>
      <w:r w:rsidRPr="0006198F">
        <w:rPr>
          <w:rStyle w:val="Emphasis"/>
          <w:rFonts w:ascii="Arial" w:hAnsi="Arial" w:cs="Arial"/>
          <w:i w:val="0"/>
        </w:rPr>
        <w:t>_</w:t>
      </w:r>
      <w:r w:rsidR="00CA5B3A">
        <w:rPr>
          <w:rStyle w:val="Emphasis"/>
          <w:rFonts w:ascii="Arial" w:hAnsi="Arial" w:cs="Arial"/>
          <w:i w:val="0"/>
        </w:rPr>
        <w:t>SSI_</w:t>
      </w:r>
      <w:r w:rsidR="0038677B">
        <w:rPr>
          <w:rStyle w:val="Emphasis"/>
          <w:rFonts w:ascii="Arial" w:hAnsi="Arial" w:cs="Arial"/>
          <w:i w:val="0"/>
        </w:rPr>
        <w:t>MODULE</w:t>
      </w:r>
      <w:r w:rsidRPr="0006198F">
        <w:rPr>
          <w:rStyle w:val="Emphasis"/>
          <w:rFonts w:ascii="Arial" w:hAnsi="Arial" w:cs="Arial"/>
          <w:i w:val="0"/>
        </w:rPr>
        <w:t xml:space="preserve"> is a type-defined </w:t>
      </w:r>
      <w:r w:rsidR="0038677B">
        <w:rPr>
          <w:rStyle w:val="Emphasis"/>
          <w:rFonts w:ascii="Arial" w:hAnsi="Arial" w:cs="Arial"/>
          <w:i w:val="0"/>
        </w:rPr>
        <w:t>structure</w:t>
      </w:r>
      <w:r w:rsidRPr="0006198F">
        <w:rPr>
          <w:rStyle w:val="Emphasis"/>
          <w:rFonts w:ascii="Arial" w:hAnsi="Arial" w:cs="Arial"/>
          <w:i w:val="0"/>
        </w:rPr>
        <w:t xml:space="preserve"> that lists </w:t>
      </w:r>
      <w:r w:rsidR="00DE4E4E">
        <w:rPr>
          <w:rStyle w:val="Emphasis"/>
          <w:rFonts w:ascii="Arial" w:hAnsi="Arial" w:cs="Arial"/>
          <w:i w:val="0"/>
        </w:rPr>
        <w:t>SSIU’s properties: module index and bus index</w:t>
      </w:r>
      <w:r>
        <w:rPr>
          <w:rStyle w:val="Emphasis"/>
          <w:rFonts w:ascii="Arial" w:hAnsi="Arial" w:cs="Arial"/>
          <w:i w:val="0"/>
        </w:rPr>
        <w:t>.</w:t>
      </w:r>
    </w:p>
    <w:p w14:paraId="3EACF0AD" w14:textId="6078E230" w:rsidR="00991A4E" w:rsidRPr="0006281E" w:rsidRDefault="0089129E" w:rsidP="0089129E">
      <w:pPr>
        <w:pStyle w:val="Caption"/>
        <w:rPr>
          <w:rFonts w:ascii="Arial" w:hAnsi="Arial" w:cs="Arial"/>
        </w:rPr>
      </w:pPr>
      <w:bookmarkStart w:id="24" w:name="_Toc529909185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1</w:t>
      </w:r>
      <w:r w:rsidR="00E32B09">
        <w:rPr>
          <w:rFonts w:ascii="Arial" w:hAnsi="Arial" w:cs="Arial"/>
        </w:rPr>
        <w:fldChar w:fldCharType="end"/>
      </w:r>
      <w:r w:rsidR="00E72A7C" w:rsidRPr="0006281E">
        <w:rPr>
          <w:rFonts w:ascii="Arial" w:hAnsi="Arial" w:cs="Arial"/>
          <w:noProof/>
        </w:rPr>
        <w:t xml:space="preserve"> </w:t>
      </w:r>
      <w:r w:rsidR="0044739A">
        <w:rPr>
          <w:rFonts w:ascii="Arial" w:hAnsi="Arial" w:cs="Arial"/>
          <w:noProof/>
        </w:rPr>
        <w:t>SSIU</w:t>
      </w:r>
      <w:r w:rsidR="0092784C">
        <w:rPr>
          <w:rFonts w:ascii="Arial" w:hAnsi="Arial" w:cs="Arial"/>
          <w:noProof/>
        </w:rPr>
        <w:t>_SSI</w:t>
      </w:r>
      <w:r w:rsidR="00086334">
        <w:rPr>
          <w:rFonts w:ascii="Arial" w:hAnsi="Arial" w:cs="Arial"/>
          <w:noProof/>
        </w:rPr>
        <w:t>_MODULE</w:t>
      </w:r>
      <w:r w:rsidR="00FA77A0">
        <w:rPr>
          <w:rFonts w:ascii="Arial" w:hAnsi="Arial" w:cs="Arial"/>
          <w:noProof/>
        </w:rPr>
        <w:t xml:space="preserve"> </w:t>
      </w:r>
      <w:r w:rsidR="00991A4E" w:rsidRPr="0006281E">
        <w:rPr>
          <w:rFonts w:ascii="Arial" w:hAnsi="Arial" w:cs="Arial"/>
        </w:rPr>
        <w:t>type information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372"/>
        <w:gridCol w:w="3368"/>
      </w:tblGrid>
      <w:tr w:rsidR="007945DF" w:rsidRPr="0006281E" w14:paraId="6EC299B9" w14:textId="77777777" w:rsidTr="0092784C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C563997" w14:textId="1978376E" w:rsidR="007945DF" w:rsidRPr="006229D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72" w:type="dxa"/>
            <w:tcBorders>
              <w:bottom w:val="double" w:sz="4" w:space="0" w:color="auto"/>
            </w:tcBorders>
            <w:vAlign w:val="center"/>
          </w:tcPr>
          <w:p w14:paraId="588194F6" w14:textId="13FB71BB" w:rsidR="007945DF" w:rsidRPr="006229D8" w:rsidRDefault="0092784C" w:rsidP="00991A4E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368" w:type="dxa"/>
            <w:tcBorders>
              <w:bottom w:val="double" w:sz="4" w:space="0" w:color="auto"/>
            </w:tcBorders>
            <w:vAlign w:val="center"/>
          </w:tcPr>
          <w:p w14:paraId="72EC4FE9" w14:textId="408C1154" w:rsidR="007945DF" w:rsidRPr="006229D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7945DF" w:rsidRPr="0006281E" w14:paraId="1BC47D8F" w14:textId="77777777" w:rsidTr="0092784C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3A90469E" w14:textId="2D9BA522" w:rsidR="007945DF" w:rsidRPr="0006281E" w:rsidRDefault="0092784C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module_index</w:t>
            </w:r>
            <w:proofErr w:type="spellEnd"/>
          </w:p>
        </w:tc>
        <w:tc>
          <w:tcPr>
            <w:tcW w:w="1372" w:type="dxa"/>
            <w:tcBorders>
              <w:top w:val="double" w:sz="4" w:space="0" w:color="auto"/>
            </w:tcBorders>
            <w:vAlign w:val="center"/>
          </w:tcPr>
          <w:p w14:paraId="73DBF491" w14:textId="2AAE4A74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3368" w:type="dxa"/>
            <w:tcBorders>
              <w:top w:val="double" w:sz="4" w:space="0" w:color="auto"/>
            </w:tcBorders>
            <w:vAlign w:val="center"/>
          </w:tcPr>
          <w:p w14:paraId="4BF1F157" w14:textId="0EF4D3C2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module index</w:t>
            </w:r>
          </w:p>
        </w:tc>
      </w:tr>
      <w:tr w:rsidR="007945DF" w:rsidRPr="0006281E" w14:paraId="1FFD5150" w14:textId="77777777" w:rsidTr="0092784C">
        <w:tc>
          <w:tcPr>
            <w:tcW w:w="2223" w:type="dxa"/>
            <w:vAlign w:val="center"/>
          </w:tcPr>
          <w:p w14:paraId="5C11A074" w14:textId="774D5835" w:rsidR="007945DF" w:rsidRPr="0006281E" w:rsidRDefault="001A693C" w:rsidP="007945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bus_index</w:t>
            </w:r>
            <w:proofErr w:type="spellEnd"/>
          </w:p>
        </w:tc>
        <w:tc>
          <w:tcPr>
            <w:tcW w:w="1372" w:type="dxa"/>
            <w:vAlign w:val="center"/>
          </w:tcPr>
          <w:p w14:paraId="02FA099D" w14:textId="0523875B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3368" w:type="dxa"/>
            <w:vAlign w:val="center"/>
          </w:tcPr>
          <w:p w14:paraId="2B456340" w14:textId="74DE4B1F" w:rsidR="007945DF" w:rsidRPr="0006281E" w:rsidRDefault="001A693C" w:rsidP="007945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bus index</w:t>
            </w:r>
          </w:p>
        </w:tc>
      </w:tr>
    </w:tbl>
    <w:p w14:paraId="533AB9AF" w14:textId="0E5CE087" w:rsidR="00D16B92" w:rsidRDefault="00D16B92" w:rsidP="00D16B92">
      <w:pPr>
        <w:rPr>
          <w:rFonts w:ascii="Arial" w:hAnsi="Arial" w:cs="Arial"/>
        </w:rPr>
      </w:pPr>
    </w:p>
    <w:p w14:paraId="2D16BCD4" w14:textId="0B29A001" w:rsidR="00FA590C" w:rsidRPr="0006281E" w:rsidRDefault="00FA590C" w:rsidP="00FA590C">
      <w:pPr>
        <w:pStyle w:val="Heading3"/>
        <w:rPr>
          <w:rFonts w:cs="Arial"/>
        </w:rPr>
      </w:pPr>
      <w:bookmarkStart w:id="25" w:name="_Toc529909220"/>
      <w:r>
        <w:rPr>
          <w:rFonts w:cs="Arial"/>
        </w:rPr>
        <w:t>SSIU_PIN_MODE</w:t>
      </w:r>
      <w:bookmarkEnd w:id="25"/>
    </w:p>
    <w:p w14:paraId="54A7A41C" w14:textId="38C6D506" w:rsidR="00FC67AC" w:rsidRPr="00FC67AC" w:rsidRDefault="00FC67AC" w:rsidP="00FC6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D10FFE">
        <w:rPr>
          <w:rFonts w:ascii="Arial" w:hAnsi="Arial" w:cs="Arial"/>
        </w:rPr>
        <w:t>SSIU_PIN_MODE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 w:rsidR="00D10FFE">
        <w:rPr>
          <w:rStyle w:val="Emphasis"/>
          <w:rFonts w:ascii="Arial" w:hAnsi="Arial" w:cs="Arial"/>
          <w:i w:val="0"/>
        </w:rPr>
        <w:t>pin modes for SSIU</w:t>
      </w:r>
      <w:r>
        <w:rPr>
          <w:rStyle w:val="Emphasis"/>
          <w:rFonts w:ascii="Arial" w:hAnsi="Arial" w:cs="Arial"/>
          <w:i w:val="0"/>
        </w:rPr>
        <w:t>.</w:t>
      </w:r>
    </w:p>
    <w:p w14:paraId="16DCA0BE" w14:textId="4362BBEC" w:rsidR="00991A4E" w:rsidRPr="0006281E" w:rsidRDefault="0089129E" w:rsidP="009E0DD0">
      <w:pPr>
        <w:pStyle w:val="Caption"/>
        <w:rPr>
          <w:rFonts w:ascii="Arial" w:hAnsi="Arial" w:cs="Arial"/>
        </w:rPr>
      </w:pPr>
      <w:bookmarkStart w:id="26" w:name="_Toc529909186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2</w:t>
      </w:r>
      <w:r w:rsidR="00E32B09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533204">
        <w:rPr>
          <w:rFonts w:ascii="Arial" w:hAnsi="Arial" w:cs="Arial"/>
        </w:rPr>
        <w:t>SSIU_PIN_MODE</w:t>
      </w:r>
      <w:r w:rsidR="00FC67AC">
        <w:rPr>
          <w:rFonts w:ascii="Arial" w:hAnsi="Arial" w:cs="Arial"/>
        </w:rPr>
        <w:t xml:space="preserve"> type information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9"/>
        <w:gridCol w:w="4518"/>
      </w:tblGrid>
      <w:tr w:rsidR="00896BF2" w:rsidRPr="0006281E" w14:paraId="599BCDCC" w14:textId="77777777" w:rsidTr="00D47FEF">
        <w:trPr>
          <w:trHeight w:val="328"/>
        </w:trPr>
        <w:tc>
          <w:tcPr>
            <w:tcW w:w="2628" w:type="dxa"/>
            <w:tcBorders>
              <w:bottom w:val="double" w:sz="4" w:space="0" w:color="auto"/>
            </w:tcBorders>
            <w:vAlign w:val="center"/>
          </w:tcPr>
          <w:p w14:paraId="4C0EE3C9" w14:textId="77777777" w:rsidR="00896BF2" w:rsidRPr="006229D8" w:rsidRDefault="00896BF2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01BD3742" w14:textId="3C4C3172" w:rsidR="00896BF2" w:rsidRPr="006229D8" w:rsidRDefault="00896BF2" w:rsidP="00896BF2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4518" w:type="dxa"/>
            <w:tcBorders>
              <w:bottom w:val="double" w:sz="4" w:space="0" w:color="auto"/>
            </w:tcBorders>
            <w:vAlign w:val="center"/>
          </w:tcPr>
          <w:p w14:paraId="6F0623E4" w14:textId="6D0F5F05" w:rsidR="00896BF2" w:rsidRPr="006229D8" w:rsidRDefault="00896BF2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896BF2" w:rsidRPr="0006281E" w14:paraId="0B3239CE" w14:textId="77777777" w:rsidTr="00D47FEF">
        <w:tc>
          <w:tcPr>
            <w:tcW w:w="2628" w:type="dxa"/>
            <w:tcBorders>
              <w:top w:val="double" w:sz="4" w:space="0" w:color="auto"/>
            </w:tcBorders>
            <w:vAlign w:val="center"/>
          </w:tcPr>
          <w:p w14:paraId="49330192" w14:textId="7591F59E" w:rsidR="00896BF2" w:rsidRPr="0006281E" w:rsidRDefault="00896BF2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SSIU_NON_PIN_MODE</w:t>
            </w:r>
          </w:p>
        </w:tc>
        <w:tc>
          <w:tcPr>
            <w:tcW w:w="839" w:type="dxa"/>
            <w:tcBorders>
              <w:top w:val="double" w:sz="4" w:space="0" w:color="auto"/>
            </w:tcBorders>
          </w:tcPr>
          <w:p w14:paraId="667AABB5" w14:textId="36E1BD00" w:rsidR="00896BF2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18" w:type="dxa"/>
            <w:tcBorders>
              <w:top w:val="double" w:sz="4" w:space="0" w:color="auto"/>
            </w:tcBorders>
            <w:vAlign w:val="center"/>
          </w:tcPr>
          <w:p w14:paraId="7F30B8E6" w14:textId="52FD9CF1" w:rsidR="00896BF2" w:rsidRPr="0006281E" w:rsidRDefault="00896BF2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552A6">
              <w:rPr>
                <w:rFonts w:ascii="Arial" w:hAnsi="Arial" w:cs="Arial"/>
              </w:rPr>
              <w:t>o setting pin mode for SSIU</w:t>
            </w:r>
          </w:p>
        </w:tc>
      </w:tr>
      <w:tr w:rsidR="00896BF2" w:rsidRPr="0006281E" w14:paraId="7C409B5E" w14:textId="77777777" w:rsidTr="00D47FEF">
        <w:tc>
          <w:tcPr>
            <w:tcW w:w="2628" w:type="dxa"/>
            <w:vAlign w:val="center"/>
          </w:tcPr>
          <w:p w14:paraId="20E05D31" w14:textId="0C9B24DC" w:rsidR="00896BF2" w:rsidRPr="0006281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SSIU_S3_S4_PIN_MODE</w:t>
            </w:r>
          </w:p>
        </w:tc>
        <w:tc>
          <w:tcPr>
            <w:tcW w:w="839" w:type="dxa"/>
          </w:tcPr>
          <w:p w14:paraId="06560C8E" w14:textId="0D1C81DE" w:rsidR="00896BF2" w:rsidRPr="001F1896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18" w:type="dxa"/>
            <w:vAlign w:val="center"/>
          </w:tcPr>
          <w:p w14:paraId="479362C3" w14:textId="0B1A2DA7" w:rsidR="00896BF2" w:rsidRPr="0006281E" w:rsidRDefault="00896BF2" w:rsidP="001F1896">
            <w:pPr>
              <w:rPr>
                <w:rFonts w:ascii="Arial" w:hAnsi="Arial" w:cs="Arial"/>
              </w:rPr>
            </w:pPr>
            <w:r w:rsidRPr="001F1896">
              <w:rPr>
                <w:rFonts w:ascii="Arial" w:hAnsi="Arial" w:cs="Arial"/>
              </w:rPr>
              <w:t>SSI3 works as slave  and SSI4 works as slave</w:t>
            </w:r>
          </w:p>
        </w:tc>
      </w:tr>
      <w:tr w:rsidR="00896BF2" w:rsidRPr="0006281E" w14:paraId="467F5E68" w14:textId="77777777" w:rsidTr="00D47FEF">
        <w:tc>
          <w:tcPr>
            <w:tcW w:w="2628" w:type="dxa"/>
            <w:vAlign w:val="center"/>
          </w:tcPr>
          <w:p w14:paraId="55955EC2" w14:textId="6FE85FE4" w:rsidR="00896BF2" w:rsidRPr="0006281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SSIU_M3_S4_PIN_MODE</w:t>
            </w:r>
          </w:p>
        </w:tc>
        <w:tc>
          <w:tcPr>
            <w:tcW w:w="839" w:type="dxa"/>
          </w:tcPr>
          <w:p w14:paraId="74F27F8B" w14:textId="19AEE576" w:rsidR="00896BF2" w:rsidRPr="001F1896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18" w:type="dxa"/>
            <w:vAlign w:val="center"/>
          </w:tcPr>
          <w:p w14:paraId="4BE90C08" w14:textId="2E2C4F7F" w:rsidR="00896BF2" w:rsidRPr="0006281E" w:rsidRDefault="00896BF2" w:rsidP="001F1896">
            <w:pPr>
              <w:rPr>
                <w:rFonts w:ascii="Arial" w:hAnsi="Arial" w:cs="Arial"/>
              </w:rPr>
            </w:pPr>
            <w:r w:rsidRPr="001F1896">
              <w:rPr>
                <w:rFonts w:ascii="Arial" w:hAnsi="Arial" w:cs="Arial"/>
              </w:rPr>
              <w:t>SSI3 works as master and SSI4 works as slave</w:t>
            </w:r>
          </w:p>
        </w:tc>
      </w:tr>
      <w:tr w:rsidR="00896BF2" w:rsidRPr="0006281E" w14:paraId="47479FEC" w14:textId="77777777" w:rsidTr="00D47FEF">
        <w:tc>
          <w:tcPr>
            <w:tcW w:w="2628" w:type="dxa"/>
          </w:tcPr>
          <w:p w14:paraId="376F147F" w14:textId="23E117AE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SSIU_S0_S2_PIN_MODE</w:t>
            </w:r>
          </w:p>
        </w:tc>
        <w:tc>
          <w:tcPr>
            <w:tcW w:w="839" w:type="dxa"/>
          </w:tcPr>
          <w:p w14:paraId="1623CA70" w14:textId="65A5A21A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18" w:type="dxa"/>
            <w:vAlign w:val="center"/>
          </w:tcPr>
          <w:p w14:paraId="22EBB33B" w14:textId="038787D3" w:rsidR="00896BF2" w:rsidRDefault="00896BF2" w:rsidP="000847AD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and SSI2 works as slave</w:t>
            </w:r>
          </w:p>
        </w:tc>
      </w:tr>
      <w:tr w:rsidR="00896BF2" w:rsidRPr="0006281E" w14:paraId="7E947EEB" w14:textId="77777777" w:rsidTr="00D47FEF">
        <w:tc>
          <w:tcPr>
            <w:tcW w:w="2628" w:type="dxa"/>
          </w:tcPr>
          <w:p w14:paraId="21CEF122" w14:textId="16272876" w:rsidR="00896BF2" w:rsidRPr="002A757E" w:rsidRDefault="00896BF2" w:rsidP="00DF6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ja-JP"/>
              </w:rPr>
              <w:t>S</w:t>
            </w:r>
            <w:r w:rsidRPr="002A757E">
              <w:rPr>
                <w:rFonts w:ascii="Arial" w:hAnsi="Arial" w:cs="Arial"/>
                <w:iCs/>
                <w:lang w:eastAsia="ja-JP"/>
              </w:rPr>
              <w:t>SIU_M0_S2_PIN_MODE</w:t>
            </w:r>
          </w:p>
        </w:tc>
        <w:tc>
          <w:tcPr>
            <w:tcW w:w="839" w:type="dxa"/>
          </w:tcPr>
          <w:p w14:paraId="58DFE944" w14:textId="1E48AF2A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18" w:type="dxa"/>
            <w:vAlign w:val="center"/>
          </w:tcPr>
          <w:p w14:paraId="3C5AB312" w14:textId="7619DA7D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SSI2 works as slave</w:t>
            </w:r>
          </w:p>
        </w:tc>
      </w:tr>
      <w:tr w:rsidR="00896BF2" w:rsidRPr="0006281E" w14:paraId="0BCA0E44" w14:textId="77777777" w:rsidTr="00D47FEF">
        <w:tc>
          <w:tcPr>
            <w:tcW w:w="2628" w:type="dxa"/>
          </w:tcPr>
          <w:p w14:paraId="504D660B" w14:textId="1397B1DF" w:rsidR="00896BF2" w:rsidRPr="002A757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ja-JP"/>
              </w:rPr>
              <w:t>S</w:t>
            </w:r>
            <w:r w:rsidRPr="002A757E">
              <w:rPr>
                <w:rFonts w:ascii="Arial" w:hAnsi="Arial" w:cs="Arial"/>
                <w:iCs/>
                <w:lang w:eastAsia="ja-JP"/>
              </w:rPr>
              <w:t>SIU_S0_S1_PIN_MODE</w:t>
            </w:r>
          </w:p>
        </w:tc>
        <w:tc>
          <w:tcPr>
            <w:tcW w:w="839" w:type="dxa"/>
          </w:tcPr>
          <w:p w14:paraId="4D44E85B" w14:textId="6574B16D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18" w:type="dxa"/>
            <w:vAlign w:val="center"/>
          </w:tcPr>
          <w:p w14:paraId="62F929EB" w14:textId="6C7FF283" w:rsidR="00896BF2" w:rsidRDefault="00896BF2" w:rsidP="000847AD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and SSI1 works as slave</w:t>
            </w:r>
          </w:p>
        </w:tc>
      </w:tr>
      <w:tr w:rsidR="00896BF2" w:rsidRPr="0006281E" w14:paraId="43B4183B" w14:textId="77777777" w:rsidTr="00D47FEF">
        <w:tc>
          <w:tcPr>
            <w:tcW w:w="2628" w:type="dxa"/>
          </w:tcPr>
          <w:p w14:paraId="6191FDC6" w14:textId="69D9AC0B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SSIU_M0_S1_PIN_MODE</w:t>
            </w:r>
          </w:p>
        </w:tc>
        <w:tc>
          <w:tcPr>
            <w:tcW w:w="839" w:type="dxa"/>
          </w:tcPr>
          <w:p w14:paraId="04BAFBAE" w14:textId="48C79443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18" w:type="dxa"/>
            <w:vAlign w:val="center"/>
          </w:tcPr>
          <w:p w14:paraId="72ABCBBD" w14:textId="6792C5CB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SSI1 works as slave</w:t>
            </w:r>
          </w:p>
        </w:tc>
      </w:tr>
      <w:tr w:rsidR="00896BF2" w:rsidRPr="0006281E" w14:paraId="6F14113A" w14:textId="77777777" w:rsidTr="00D47FEF">
        <w:tc>
          <w:tcPr>
            <w:tcW w:w="2628" w:type="dxa"/>
          </w:tcPr>
          <w:p w14:paraId="6F1271F6" w14:textId="385E5AF7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SSIU_S0_S9_PIN_MODE</w:t>
            </w:r>
          </w:p>
        </w:tc>
        <w:tc>
          <w:tcPr>
            <w:tcW w:w="839" w:type="dxa"/>
          </w:tcPr>
          <w:p w14:paraId="3F048687" w14:textId="2B8FBD3C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4518" w:type="dxa"/>
            <w:vAlign w:val="center"/>
          </w:tcPr>
          <w:p w14:paraId="0423DE4E" w14:textId="0172636D" w:rsidR="00896BF2" w:rsidRDefault="00896BF2" w:rsidP="000847AD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and SSI9 works as slave</w:t>
            </w:r>
          </w:p>
        </w:tc>
      </w:tr>
      <w:tr w:rsidR="00896BF2" w:rsidRPr="0006281E" w14:paraId="001F94CE" w14:textId="77777777" w:rsidTr="00D47FEF">
        <w:tc>
          <w:tcPr>
            <w:tcW w:w="2628" w:type="dxa"/>
          </w:tcPr>
          <w:p w14:paraId="6FE5D56E" w14:textId="5769AE06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SSIU_M0_S9_PIN_MODE</w:t>
            </w:r>
          </w:p>
        </w:tc>
        <w:tc>
          <w:tcPr>
            <w:tcW w:w="839" w:type="dxa"/>
          </w:tcPr>
          <w:p w14:paraId="27F448D0" w14:textId="445B7A0B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518" w:type="dxa"/>
            <w:vAlign w:val="center"/>
          </w:tcPr>
          <w:p w14:paraId="4631D0AF" w14:textId="2BA9B0E7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SSI9 works as slave</w:t>
            </w:r>
          </w:p>
        </w:tc>
      </w:tr>
      <w:tr w:rsidR="00896BF2" w:rsidRPr="0006281E" w14:paraId="67056364" w14:textId="77777777" w:rsidTr="00D47FEF">
        <w:tc>
          <w:tcPr>
            <w:tcW w:w="2628" w:type="dxa"/>
          </w:tcPr>
          <w:p w14:paraId="3D859F9B" w14:textId="293EC476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SSIU_S3_S9_PIN_MODE</w:t>
            </w:r>
          </w:p>
        </w:tc>
        <w:tc>
          <w:tcPr>
            <w:tcW w:w="839" w:type="dxa"/>
          </w:tcPr>
          <w:p w14:paraId="71796959" w14:textId="0465CA45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4518" w:type="dxa"/>
            <w:vAlign w:val="center"/>
          </w:tcPr>
          <w:p w14:paraId="4A48D44D" w14:textId="1C5D01CD" w:rsidR="00896BF2" w:rsidRPr="002A757E" w:rsidRDefault="00896BF2" w:rsidP="000847AD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SSI3 works as slave and SSI9 works as slave</w:t>
            </w:r>
          </w:p>
        </w:tc>
      </w:tr>
      <w:tr w:rsidR="00896BF2" w:rsidRPr="0006281E" w14:paraId="203C46B4" w14:textId="77777777" w:rsidTr="00D47FEF">
        <w:tc>
          <w:tcPr>
            <w:tcW w:w="2628" w:type="dxa"/>
          </w:tcPr>
          <w:p w14:paraId="54C2CFDD" w14:textId="3E17AEF7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SSIU_M3_S9_PIN_MODE</w:t>
            </w:r>
          </w:p>
        </w:tc>
        <w:tc>
          <w:tcPr>
            <w:tcW w:w="839" w:type="dxa"/>
          </w:tcPr>
          <w:p w14:paraId="6C609EC2" w14:textId="500D7D7A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518" w:type="dxa"/>
            <w:vAlign w:val="center"/>
          </w:tcPr>
          <w:p w14:paraId="50AD37A3" w14:textId="59CB6EA5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SSI3 works as master and SSI9 works as slave</w:t>
            </w:r>
          </w:p>
        </w:tc>
      </w:tr>
      <w:tr w:rsidR="00896BF2" w:rsidRPr="0006281E" w14:paraId="70FAE271" w14:textId="77777777" w:rsidTr="00D47FEF">
        <w:tc>
          <w:tcPr>
            <w:tcW w:w="2628" w:type="dxa"/>
          </w:tcPr>
          <w:p w14:paraId="43711CBD" w14:textId="2BAC84AF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SSIU_S0_S3_PIN_MODE</w:t>
            </w:r>
          </w:p>
        </w:tc>
        <w:tc>
          <w:tcPr>
            <w:tcW w:w="839" w:type="dxa"/>
          </w:tcPr>
          <w:p w14:paraId="04953472" w14:textId="309384F1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</w:t>
            </w:r>
          </w:p>
        </w:tc>
        <w:tc>
          <w:tcPr>
            <w:tcW w:w="4518" w:type="dxa"/>
            <w:vAlign w:val="center"/>
          </w:tcPr>
          <w:p w14:paraId="65686516" w14:textId="371AC79A" w:rsidR="00896BF2" w:rsidRPr="002A757E" w:rsidRDefault="00896BF2" w:rsidP="000847AD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SSI0 works as slave and SSI3 works as slave</w:t>
            </w:r>
          </w:p>
        </w:tc>
      </w:tr>
      <w:tr w:rsidR="00896BF2" w:rsidRPr="0006281E" w14:paraId="0FB04510" w14:textId="77777777" w:rsidTr="00D47FEF">
        <w:tc>
          <w:tcPr>
            <w:tcW w:w="2628" w:type="dxa"/>
          </w:tcPr>
          <w:p w14:paraId="63CE0701" w14:textId="0AE0B318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SSIU_M0_S3_PIN_MODE</w:t>
            </w:r>
          </w:p>
        </w:tc>
        <w:tc>
          <w:tcPr>
            <w:tcW w:w="839" w:type="dxa"/>
          </w:tcPr>
          <w:p w14:paraId="6C0CA614" w14:textId="265FE04D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4518" w:type="dxa"/>
            <w:vAlign w:val="center"/>
          </w:tcPr>
          <w:p w14:paraId="71EF983D" w14:textId="6B09A505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SSI0 works as master and SSI3 works as slave</w:t>
            </w:r>
          </w:p>
        </w:tc>
      </w:tr>
    </w:tbl>
    <w:p w14:paraId="1D1B0B62" w14:textId="38526D4B" w:rsidR="0006281E" w:rsidRDefault="000628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5E6A09F9" w14:textId="13A977C9" w:rsidR="009F39E9" w:rsidRPr="0006281E" w:rsidRDefault="009F39E9" w:rsidP="009F39E9">
      <w:pPr>
        <w:pStyle w:val="Heading3"/>
        <w:rPr>
          <w:rFonts w:cs="Arial"/>
        </w:rPr>
      </w:pPr>
      <w:bookmarkStart w:id="27" w:name="_Toc529909221"/>
      <w:r>
        <w:rPr>
          <w:rFonts w:cs="Arial"/>
        </w:rPr>
        <w:lastRenderedPageBreak/>
        <w:t>SSIU_SWAP_FUNC</w:t>
      </w:r>
      <w:bookmarkEnd w:id="27"/>
    </w:p>
    <w:p w14:paraId="3620AB38" w14:textId="3F897D23" w:rsidR="00A06837" w:rsidRPr="00FC67AC" w:rsidRDefault="00A06837" w:rsidP="00A068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44739A">
        <w:rPr>
          <w:rFonts w:ascii="Arial" w:hAnsi="Arial" w:cs="Arial"/>
        </w:rPr>
        <w:t>SSIU</w:t>
      </w:r>
      <w:r>
        <w:rPr>
          <w:rFonts w:ascii="Arial" w:hAnsi="Arial" w:cs="Arial"/>
        </w:rPr>
        <w:t>_</w:t>
      </w:r>
      <w:r w:rsidR="00D56067">
        <w:rPr>
          <w:rFonts w:ascii="Arial" w:hAnsi="Arial" w:cs="Arial"/>
        </w:rPr>
        <w:t>SWAP_FUNC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</w:t>
      </w:r>
      <w:r w:rsidR="00271CD8">
        <w:rPr>
          <w:rStyle w:val="Emphasis"/>
          <w:rFonts w:ascii="Arial" w:hAnsi="Arial" w:cs="Arial"/>
          <w:i w:val="0"/>
        </w:rPr>
        <w:t>a type-defined enumeration of indicators of whether swap function is enabled or not</w:t>
      </w:r>
      <w:r>
        <w:rPr>
          <w:rStyle w:val="Emphasis"/>
          <w:rFonts w:ascii="Arial" w:hAnsi="Arial" w:cs="Arial"/>
          <w:i w:val="0"/>
        </w:rPr>
        <w:t>.</w:t>
      </w:r>
    </w:p>
    <w:p w14:paraId="7F17D776" w14:textId="4485F502" w:rsidR="00D666E7" w:rsidRPr="00D666E7" w:rsidRDefault="00D666E7" w:rsidP="00D666E7">
      <w:pPr>
        <w:pStyle w:val="Caption"/>
        <w:rPr>
          <w:rFonts w:ascii="Arial" w:hAnsi="Arial" w:cs="Arial"/>
        </w:rPr>
      </w:pPr>
      <w:bookmarkStart w:id="28" w:name="_Toc529909187"/>
      <w:r w:rsidRPr="00D666E7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Pr="00D666E7">
        <w:rPr>
          <w:rFonts w:ascii="Arial" w:hAnsi="Arial" w:cs="Arial"/>
        </w:rPr>
        <w:t xml:space="preserve"> </w:t>
      </w:r>
      <w:r w:rsidR="0044739A">
        <w:rPr>
          <w:rFonts w:ascii="Arial" w:hAnsi="Arial" w:cs="Arial"/>
        </w:rPr>
        <w:t>SSIU</w:t>
      </w:r>
      <w:r w:rsidRPr="00D666E7">
        <w:rPr>
          <w:rFonts w:ascii="Arial" w:hAnsi="Arial" w:cs="Arial"/>
        </w:rPr>
        <w:t>_</w:t>
      </w:r>
      <w:r w:rsidR="00271CD8">
        <w:rPr>
          <w:rFonts w:ascii="Arial" w:hAnsi="Arial" w:cs="Arial"/>
        </w:rPr>
        <w:t>SWAP_FUNC</w:t>
      </w:r>
      <w:r w:rsidRPr="00D666E7">
        <w:rPr>
          <w:rFonts w:ascii="Arial" w:hAnsi="Arial" w:cs="Arial"/>
        </w:rPr>
        <w:t xml:space="preserve"> type information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839"/>
        <w:gridCol w:w="3901"/>
      </w:tblGrid>
      <w:tr w:rsidR="00A06837" w:rsidRPr="0006281E" w14:paraId="4DDCCFF1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863CE18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37E65BE4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1B600642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A06837" w:rsidRPr="0006281E" w14:paraId="6D78F60F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2B2232B5" w14:textId="68A1C166" w:rsidR="00A06837" w:rsidRPr="0006281E" w:rsidRDefault="0044739A" w:rsidP="00504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</w:t>
            </w:r>
            <w:r w:rsidR="00173511">
              <w:rPr>
                <w:rFonts w:ascii="Arial" w:hAnsi="Arial" w:cs="Arial"/>
              </w:rPr>
              <w:t>_</w:t>
            </w:r>
            <w:r w:rsidR="00504184">
              <w:rPr>
                <w:rFonts w:ascii="Arial" w:hAnsi="Arial" w:cs="Arial"/>
              </w:rPr>
              <w:t>WORD_SWAP_DISABLE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5A0021A5" w14:textId="77777777" w:rsidR="00A06837" w:rsidRPr="0006281E" w:rsidRDefault="00A06837" w:rsidP="00194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52179341" w14:textId="558D379A" w:rsidR="00A06837" w:rsidRPr="0006281E" w:rsidRDefault="0082589B" w:rsidP="008258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is disabled</w:t>
            </w:r>
          </w:p>
        </w:tc>
      </w:tr>
      <w:tr w:rsidR="00A06837" w:rsidRPr="0006281E" w14:paraId="0D2B5202" w14:textId="77777777" w:rsidTr="002A2BAD">
        <w:tc>
          <w:tcPr>
            <w:tcW w:w="2223" w:type="dxa"/>
            <w:vAlign w:val="center"/>
          </w:tcPr>
          <w:p w14:paraId="5484884C" w14:textId="3030D3A6" w:rsidR="00A06837" w:rsidRPr="0006281E" w:rsidRDefault="00991BA9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SSIU_WORD_SWAP_ENABLE</w:t>
            </w:r>
          </w:p>
        </w:tc>
        <w:tc>
          <w:tcPr>
            <w:tcW w:w="839" w:type="dxa"/>
            <w:vAlign w:val="center"/>
          </w:tcPr>
          <w:p w14:paraId="7B6DA658" w14:textId="77777777" w:rsidR="00A06837" w:rsidRPr="0006281E" w:rsidRDefault="00A06837" w:rsidP="00194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38937CE6" w14:textId="04253C4C" w:rsidR="00A06837" w:rsidRPr="0006281E" w:rsidRDefault="0082589B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is enabled</w:t>
            </w:r>
          </w:p>
        </w:tc>
      </w:tr>
    </w:tbl>
    <w:p w14:paraId="31C9501B" w14:textId="77777777" w:rsidR="00D51706" w:rsidRPr="00FC67AC" w:rsidRDefault="00D51706" w:rsidP="00D51706">
      <w:pPr>
        <w:rPr>
          <w:rFonts w:ascii="Arial" w:hAnsi="Arial" w:cs="Arial"/>
        </w:rPr>
      </w:pPr>
    </w:p>
    <w:p w14:paraId="1FA34F7F" w14:textId="08C7C2DF" w:rsidR="004A5DBB" w:rsidRPr="0006281E" w:rsidRDefault="004A5DBB" w:rsidP="004A5DBB">
      <w:pPr>
        <w:pStyle w:val="Heading3"/>
        <w:rPr>
          <w:rFonts w:cs="Arial"/>
        </w:rPr>
      </w:pPr>
      <w:bookmarkStart w:id="29" w:name="_Toc529909222"/>
      <w:r>
        <w:rPr>
          <w:rFonts w:cs="Arial"/>
        </w:rPr>
        <w:t>SSIU_PARAMS</w:t>
      </w:r>
      <w:bookmarkEnd w:id="29"/>
    </w:p>
    <w:p w14:paraId="69F7A1A7" w14:textId="0ABF61B9" w:rsidR="002A2BAD" w:rsidRDefault="002A2BAD" w:rsidP="002A2BA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r w:rsidR="0044739A">
        <w:rPr>
          <w:rFonts w:ascii="Arial" w:hAnsi="Arial" w:cs="Arial"/>
        </w:rPr>
        <w:t>SSIU</w:t>
      </w:r>
      <w:r>
        <w:rPr>
          <w:rFonts w:ascii="Arial" w:hAnsi="Arial" w:cs="Arial"/>
        </w:rPr>
        <w:t xml:space="preserve">_PARAMS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1C6F36">
        <w:rPr>
          <w:rStyle w:val="Emphasis"/>
          <w:rFonts w:ascii="Arial" w:hAnsi="Arial" w:cs="Arial"/>
          <w:i w:val="0"/>
        </w:rPr>
        <w:t>poss</w:t>
      </w:r>
      <w:r>
        <w:rPr>
          <w:rStyle w:val="Emphasis"/>
          <w:rFonts w:ascii="Arial" w:hAnsi="Arial" w:cs="Arial"/>
          <w:i w:val="0"/>
        </w:rPr>
        <w:t xml:space="preserve">esses </w:t>
      </w:r>
      <w:r w:rsidR="001C6F36">
        <w:rPr>
          <w:rStyle w:val="Emphasis"/>
          <w:rFonts w:ascii="Arial" w:hAnsi="Arial" w:cs="Arial"/>
          <w:i w:val="0"/>
        </w:rPr>
        <w:t xml:space="preserve">necessary parameters for </w:t>
      </w:r>
      <w:r w:rsidR="0044739A">
        <w:rPr>
          <w:rStyle w:val="Emphasis"/>
          <w:rFonts w:ascii="Arial" w:hAnsi="Arial" w:cs="Arial"/>
          <w:i w:val="0"/>
        </w:rPr>
        <w:t>SSIU</w:t>
      </w:r>
      <w:r w:rsidR="001C6F36">
        <w:rPr>
          <w:rStyle w:val="Emphasis"/>
          <w:rFonts w:ascii="Arial" w:hAnsi="Arial" w:cs="Arial"/>
          <w:i w:val="0"/>
        </w:rPr>
        <w:t xml:space="preserve"> module</w:t>
      </w:r>
      <w:r>
        <w:rPr>
          <w:rStyle w:val="Emphasis"/>
          <w:rFonts w:ascii="Arial" w:hAnsi="Arial" w:cs="Arial"/>
          <w:i w:val="0"/>
        </w:rPr>
        <w:t>.</w:t>
      </w:r>
    </w:p>
    <w:p w14:paraId="586D02C0" w14:textId="7D6DEA00" w:rsidR="004E0D3C" w:rsidRPr="00643F13" w:rsidRDefault="00643F13" w:rsidP="00643F13">
      <w:pPr>
        <w:pStyle w:val="Caption"/>
        <w:rPr>
          <w:rStyle w:val="Emphasis"/>
          <w:rFonts w:ascii="Arial" w:hAnsi="Arial" w:cs="Arial"/>
          <w:i w:val="0"/>
        </w:rPr>
      </w:pPr>
      <w:bookmarkStart w:id="30" w:name="_Toc529909188"/>
      <w:r w:rsidRPr="00643F13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E32B09">
        <w:rPr>
          <w:rFonts w:ascii="Arial" w:hAnsi="Arial" w:cs="Arial"/>
          <w:noProof/>
        </w:rPr>
        <w:t>4</w:t>
      </w:r>
      <w:r w:rsidR="00E32B09"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SSIU_PARAMS type information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050"/>
        <w:gridCol w:w="4115"/>
      </w:tblGrid>
      <w:tr w:rsidR="001C6F36" w:rsidRPr="0006281E" w14:paraId="71CB18A8" w14:textId="77777777" w:rsidTr="00F262E8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DB27CD2" w14:textId="7777777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236B7E6D" w14:textId="5B7B29B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6DDDD1EB" w14:textId="7777777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1C6F36" w:rsidRPr="0006281E" w14:paraId="3724F5EE" w14:textId="77777777" w:rsidTr="00F262E8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77DE1A4" w14:textId="49C2BC8C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</w:p>
        </w:tc>
        <w:tc>
          <w:tcPr>
            <w:tcW w:w="2050" w:type="dxa"/>
            <w:tcBorders>
              <w:top w:val="double" w:sz="4" w:space="0" w:color="auto"/>
            </w:tcBorders>
            <w:vAlign w:val="center"/>
          </w:tcPr>
          <w:p w14:paraId="534606C0" w14:textId="4BC332B3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  <w:vAlign w:val="center"/>
          </w:tcPr>
          <w:p w14:paraId="407DDA1A" w14:textId="313F9D20" w:rsidR="001C6F36" w:rsidRPr="0006281E" w:rsidRDefault="001C6F36" w:rsidP="001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channel of data used for </w:t>
            </w:r>
            <w:r w:rsidR="0044739A">
              <w:rPr>
                <w:rFonts w:ascii="Arial" w:hAnsi="Arial" w:cs="Arial"/>
              </w:rPr>
              <w:t>SSIU</w:t>
            </w:r>
            <w:r>
              <w:rPr>
                <w:rFonts w:ascii="Arial" w:hAnsi="Arial" w:cs="Arial"/>
              </w:rPr>
              <w:t xml:space="preserve"> module</w:t>
            </w:r>
          </w:p>
        </w:tc>
      </w:tr>
      <w:tr w:rsidR="001C6F36" w:rsidRPr="0006281E" w14:paraId="4325D32C" w14:textId="77777777" w:rsidTr="00F262E8">
        <w:tc>
          <w:tcPr>
            <w:tcW w:w="2223" w:type="dxa"/>
            <w:vAlign w:val="center"/>
          </w:tcPr>
          <w:p w14:paraId="1FFB872D" w14:textId="59CAD052" w:rsidR="001C6F36" w:rsidRPr="0006281E" w:rsidRDefault="001C6F36" w:rsidP="009278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pcm_width</w:t>
            </w:r>
            <w:proofErr w:type="spellEnd"/>
          </w:p>
        </w:tc>
        <w:tc>
          <w:tcPr>
            <w:tcW w:w="2050" w:type="dxa"/>
            <w:vAlign w:val="center"/>
          </w:tcPr>
          <w:p w14:paraId="0F7D896A" w14:textId="777CA2F5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vAlign w:val="center"/>
          </w:tcPr>
          <w:p w14:paraId="5E0D6699" w14:textId="5276AD32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PCM width of data used for </w:t>
            </w:r>
            <w:r w:rsidR="0044739A">
              <w:rPr>
                <w:rFonts w:ascii="Arial" w:hAnsi="Arial" w:cs="Arial"/>
              </w:rPr>
              <w:t>SSIU</w:t>
            </w:r>
            <w:r>
              <w:rPr>
                <w:rFonts w:ascii="Arial" w:hAnsi="Arial" w:cs="Arial"/>
              </w:rPr>
              <w:t xml:space="preserve"> module</w:t>
            </w:r>
          </w:p>
        </w:tc>
      </w:tr>
      <w:tr w:rsidR="001C6F36" w:rsidRPr="0006281E" w14:paraId="67BCC2CC" w14:textId="77777777" w:rsidTr="00F262E8">
        <w:tc>
          <w:tcPr>
            <w:tcW w:w="2223" w:type="dxa"/>
            <w:vAlign w:val="center"/>
          </w:tcPr>
          <w:p w14:paraId="1D2325CA" w14:textId="67F26D42" w:rsidR="001C6F36" w:rsidRPr="0006281E" w:rsidRDefault="00F262E8" w:rsidP="009278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pin_mode</w:t>
            </w:r>
            <w:proofErr w:type="spellEnd"/>
          </w:p>
        </w:tc>
        <w:tc>
          <w:tcPr>
            <w:tcW w:w="2050" w:type="dxa"/>
            <w:vAlign w:val="center"/>
          </w:tcPr>
          <w:p w14:paraId="686D71F3" w14:textId="757EB5E8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SSIU_PIN_MODE</w:t>
            </w:r>
          </w:p>
        </w:tc>
        <w:tc>
          <w:tcPr>
            <w:tcW w:w="4115" w:type="dxa"/>
            <w:vAlign w:val="center"/>
          </w:tcPr>
          <w:p w14:paraId="49B960A0" w14:textId="731803A8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mode for SSIU module</w:t>
            </w:r>
          </w:p>
        </w:tc>
      </w:tr>
      <w:tr w:rsidR="001C6F36" w:rsidRPr="0006281E" w14:paraId="00922F91" w14:textId="77777777" w:rsidTr="00F262E8">
        <w:tc>
          <w:tcPr>
            <w:tcW w:w="2223" w:type="dxa"/>
            <w:vAlign w:val="center"/>
          </w:tcPr>
          <w:p w14:paraId="4F8A02CC" w14:textId="76222DB4" w:rsidR="001C6F36" w:rsidRPr="0006281E" w:rsidRDefault="00F262E8" w:rsidP="009278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swap_func</w:t>
            </w:r>
            <w:proofErr w:type="spellEnd"/>
          </w:p>
        </w:tc>
        <w:tc>
          <w:tcPr>
            <w:tcW w:w="2050" w:type="dxa"/>
            <w:vAlign w:val="center"/>
          </w:tcPr>
          <w:p w14:paraId="7C9A1B28" w14:textId="2207BAFD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SSIU_SWAP_FUNC</w:t>
            </w:r>
          </w:p>
        </w:tc>
        <w:tc>
          <w:tcPr>
            <w:tcW w:w="4115" w:type="dxa"/>
            <w:vAlign w:val="center"/>
          </w:tcPr>
          <w:p w14:paraId="3F10BF93" w14:textId="192C9640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indicator</w:t>
            </w:r>
          </w:p>
        </w:tc>
      </w:tr>
    </w:tbl>
    <w:p w14:paraId="1B793998" w14:textId="568EB3C3" w:rsidR="00A06425" w:rsidRDefault="00A06425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18AE32F5" w14:textId="6A293848" w:rsidR="000807CB" w:rsidRPr="0006281E" w:rsidRDefault="000807CB" w:rsidP="000807CB">
      <w:pPr>
        <w:pStyle w:val="Heading3"/>
        <w:rPr>
          <w:rFonts w:cs="Arial"/>
        </w:rPr>
      </w:pPr>
      <w:bookmarkStart w:id="31" w:name="_Toc529909223"/>
      <w:r>
        <w:rPr>
          <w:rFonts w:cs="Arial"/>
        </w:rPr>
        <w:t>SSIU_ERR_CODE</w:t>
      </w:r>
      <w:bookmarkEnd w:id="31"/>
    </w:p>
    <w:p w14:paraId="50771473" w14:textId="26EA1368" w:rsidR="000807CB" w:rsidRDefault="000807CB" w:rsidP="000807CB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SSIU_ERR_CODE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 w:rsidR="00671B1C">
        <w:rPr>
          <w:rStyle w:val="Emphasis"/>
          <w:rFonts w:ascii="Arial" w:hAnsi="Arial" w:cs="Arial"/>
          <w:i w:val="0"/>
        </w:rPr>
        <w:t>enumeration</w:t>
      </w:r>
      <w:r>
        <w:rPr>
          <w:rStyle w:val="Emphasis"/>
          <w:rFonts w:ascii="Arial" w:hAnsi="Arial" w:cs="Arial"/>
          <w:i w:val="0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BF2EC4">
        <w:rPr>
          <w:rStyle w:val="Emphasis"/>
          <w:rFonts w:ascii="Arial" w:hAnsi="Arial" w:cs="Arial"/>
          <w:i w:val="0"/>
        </w:rPr>
        <w:t>lists all error codes for SSIU module</w:t>
      </w:r>
      <w:r>
        <w:rPr>
          <w:rStyle w:val="Emphasis"/>
          <w:rFonts w:ascii="Arial" w:hAnsi="Arial" w:cs="Arial"/>
          <w:i w:val="0"/>
        </w:rPr>
        <w:t>.</w:t>
      </w:r>
    </w:p>
    <w:p w14:paraId="03584DC8" w14:textId="0B980BEB" w:rsidR="000807CB" w:rsidRPr="00E32B09" w:rsidRDefault="00E32B09" w:rsidP="00E32B09">
      <w:pPr>
        <w:pStyle w:val="Caption"/>
        <w:rPr>
          <w:rStyle w:val="Emphasis"/>
          <w:rFonts w:ascii="Arial" w:hAnsi="Arial" w:cs="Arial"/>
          <w:i w:val="0"/>
        </w:rPr>
      </w:pPr>
      <w:bookmarkStart w:id="32" w:name="_Toc529909189"/>
      <w:r w:rsidRPr="00E32B09">
        <w:rPr>
          <w:rFonts w:ascii="Arial" w:hAnsi="Arial" w:cs="Arial"/>
        </w:rPr>
        <w:t xml:space="preserve">Table </w:t>
      </w:r>
      <w:r w:rsidRPr="00E32B09">
        <w:rPr>
          <w:rFonts w:ascii="Arial" w:hAnsi="Arial" w:cs="Arial"/>
        </w:rPr>
        <w:fldChar w:fldCharType="begin"/>
      </w:r>
      <w:r w:rsidRPr="00E32B09">
        <w:rPr>
          <w:rFonts w:ascii="Arial" w:hAnsi="Arial" w:cs="Arial"/>
        </w:rPr>
        <w:instrText xml:space="preserve"> STYLEREF 1 \s </w:instrText>
      </w:r>
      <w:r w:rsidRPr="00E32B09">
        <w:rPr>
          <w:rFonts w:ascii="Arial" w:hAnsi="Arial" w:cs="Arial"/>
        </w:rPr>
        <w:fldChar w:fldCharType="separate"/>
      </w:r>
      <w:r w:rsidRPr="00E32B09">
        <w:rPr>
          <w:rFonts w:ascii="Arial" w:hAnsi="Arial" w:cs="Arial"/>
          <w:noProof/>
        </w:rPr>
        <w:t>3</w:t>
      </w:r>
      <w:r w:rsidRPr="00E32B09">
        <w:rPr>
          <w:rFonts w:ascii="Arial" w:hAnsi="Arial" w:cs="Arial"/>
        </w:rPr>
        <w:fldChar w:fldCharType="end"/>
      </w:r>
      <w:r w:rsidRPr="00E32B09">
        <w:rPr>
          <w:rFonts w:ascii="Arial" w:hAnsi="Arial" w:cs="Arial"/>
        </w:rPr>
        <w:noBreakHyphen/>
      </w:r>
      <w:r w:rsidRPr="00E32B09">
        <w:rPr>
          <w:rFonts w:ascii="Arial" w:hAnsi="Arial" w:cs="Arial"/>
        </w:rPr>
        <w:fldChar w:fldCharType="begin"/>
      </w:r>
      <w:r w:rsidRPr="00E32B09">
        <w:rPr>
          <w:rFonts w:ascii="Arial" w:hAnsi="Arial" w:cs="Arial"/>
        </w:rPr>
        <w:instrText xml:space="preserve"> SEQ Table \* ARABIC \s 1 </w:instrText>
      </w:r>
      <w:r w:rsidRPr="00E32B09">
        <w:rPr>
          <w:rFonts w:ascii="Arial" w:hAnsi="Arial" w:cs="Arial"/>
        </w:rPr>
        <w:fldChar w:fldCharType="separate"/>
      </w:r>
      <w:r w:rsidRPr="00E32B09">
        <w:rPr>
          <w:rFonts w:ascii="Arial" w:hAnsi="Arial" w:cs="Arial"/>
          <w:noProof/>
        </w:rPr>
        <w:t>5</w:t>
      </w:r>
      <w:r w:rsidRPr="00E32B09">
        <w:rPr>
          <w:rFonts w:ascii="Arial" w:hAnsi="Arial" w:cs="Arial"/>
        </w:rPr>
        <w:fldChar w:fldCharType="end"/>
      </w:r>
      <w:r w:rsidRPr="00E32B09">
        <w:rPr>
          <w:rFonts w:ascii="Arial" w:hAnsi="Arial" w:cs="Arial"/>
        </w:rPr>
        <w:t xml:space="preserve"> SSIU_</w:t>
      </w:r>
      <w:r>
        <w:rPr>
          <w:rFonts w:ascii="Arial" w:hAnsi="Arial" w:cs="Arial"/>
        </w:rPr>
        <w:t>ERR_CODE</w:t>
      </w:r>
      <w:r w:rsidRPr="00E32B09">
        <w:rPr>
          <w:rFonts w:ascii="Arial" w:hAnsi="Arial" w:cs="Arial"/>
        </w:rPr>
        <w:t xml:space="preserve"> type information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350"/>
      </w:tblGrid>
      <w:tr w:rsidR="002225C9" w:rsidRPr="0006281E" w14:paraId="2301FE43" w14:textId="77777777" w:rsidTr="00136BF0">
        <w:trPr>
          <w:trHeight w:val="328"/>
        </w:trPr>
        <w:tc>
          <w:tcPr>
            <w:tcW w:w="4765" w:type="dxa"/>
            <w:tcBorders>
              <w:bottom w:val="double" w:sz="4" w:space="0" w:color="auto"/>
            </w:tcBorders>
            <w:vAlign w:val="center"/>
          </w:tcPr>
          <w:p w14:paraId="6DACA880" w14:textId="77777777" w:rsidR="002225C9" w:rsidRPr="006229D8" w:rsidRDefault="002225C9" w:rsidP="006704A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13C93535" w14:textId="3179C248" w:rsidR="002225C9" w:rsidRPr="006229D8" w:rsidRDefault="002225C9" w:rsidP="002225C9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</w:tr>
      <w:tr w:rsidR="002225C9" w:rsidRPr="0006281E" w14:paraId="1D36DFA5" w14:textId="77777777" w:rsidTr="00136BF0">
        <w:tc>
          <w:tcPr>
            <w:tcW w:w="4765" w:type="dxa"/>
            <w:tcBorders>
              <w:top w:val="double" w:sz="4" w:space="0" w:color="auto"/>
            </w:tcBorders>
            <w:vAlign w:val="center"/>
          </w:tcPr>
          <w:p w14:paraId="1E8412F4" w14:textId="05802281" w:rsidR="002225C9" w:rsidRPr="0006281E" w:rsidRDefault="002225C9" w:rsidP="00670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SSIU_ERR_NONE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4BD7E079" w14:textId="6CB25521" w:rsidR="002225C9" w:rsidRPr="0006281E" w:rsidRDefault="002225C9" w:rsidP="00222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225C9" w:rsidRPr="0006281E" w14:paraId="33D06F05" w14:textId="77777777" w:rsidTr="00136BF0">
        <w:tc>
          <w:tcPr>
            <w:tcW w:w="4765" w:type="dxa"/>
            <w:vAlign w:val="center"/>
          </w:tcPr>
          <w:p w14:paraId="5D2E73DD" w14:textId="2B7AE122" w:rsidR="002225C9" w:rsidRPr="0006281E" w:rsidRDefault="002225C9" w:rsidP="00670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SSIU_ERR_OUT_RANGE</w:t>
            </w:r>
          </w:p>
        </w:tc>
        <w:tc>
          <w:tcPr>
            <w:tcW w:w="1350" w:type="dxa"/>
            <w:vAlign w:val="center"/>
          </w:tcPr>
          <w:p w14:paraId="5A1FC498" w14:textId="11245BAC" w:rsidR="002225C9" w:rsidRPr="0006281E" w:rsidRDefault="002225C9" w:rsidP="00222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</w:tbl>
    <w:p w14:paraId="4D9425C7" w14:textId="77777777" w:rsidR="00907B6C" w:rsidRDefault="00907B6C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474A4925" w14:textId="77777777" w:rsidR="00907B6C" w:rsidRPr="0006281E" w:rsidRDefault="00907B6C" w:rsidP="00907B6C">
      <w:pPr>
        <w:pStyle w:val="Heading3"/>
        <w:rPr>
          <w:rFonts w:cs="Arial"/>
        </w:rPr>
      </w:pPr>
      <w:bookmarkStart w:id="33" w:name="_Toc529909224"/>
      <w:r>
        <w:rPr>
          <w:rFonts w:cs="Arial"/>
        </w:rPr>
        <w:t>SSIU_PARAMS</w:t>
      </w:r>
      <w:bookmarkEnd w:id="33"/>
    </w:p>
    <w:p w14:paraId="07E4F8D2" w14:textId="77777777" w:rsidR="00907B6C" w:rsidRDefault="00907B6C" w:rsidP="00907B6C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SSIU_PARAMS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>
        <w:rPr>
          <w:rStyle w:val="Emphasis"/>
          <w:rFonts w:ascii="Arial" w:hAnsi="Arial" w:cs="Arial"/>
          <w:i w:val="0"/>
        </w:rPr>
        <w:t>possesses necessary parameters for SSIU module.</w:t>
      </w:r>
    </w:p>
    <w:p w14:paraId="762A44BC" w14:textId="77777777" w:rsidR="00907B6C" w:rsidRPr="00643F13" w:rsidRDefault="00907B6C" w:rsidP="00907B6C">
      <w:pPr>
        <w:pStyle w:val="Caption"/>
        <w:rPr>
          <w:rStyle w:val="Emphasis"/>
          <w:rFonts w:ascii="Arial" w:hAnsi="Arial" w:cs="Arial"/>
          <w:i w:val="0"/>
        </w:rPr>
      </w:pPr>
      <w:bookmarkStart w:id="34" w:name="_Toc529909190"/>
      <w:r w:rsidRPr="00643F13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6</w:t>
      </w:r>
      <w:r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SSIU_PARAMS type information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050"/>
        <w:gridCol w:w="4115"/>
      </w:tblGrid>
      <w:tr w:rsidR="00907B6C" w:rsidRPr="0006281E" w14:paraId="190AD767" w14:textId="77777777" w:rsidTr="00D2083F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E9BE631" w14:textId="77777777" w:rsidR="00907B6C" w:rsidRPr="006229D8" w:rsidRDefault="00907B6C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4DDAD66B" w14:textId="77777777" w:rsidR="00907B6C" w:rsidRPr="006229D8" w:rsidRDefault="00907B6C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5F60A0EF" w14:textId="77777777" w:rsidR="00907B6C" w:rsidRPr="006229D8" w:rsidRDefault="00907B6C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907B6C" w:rsidRPr="0006281E" w14:paraId="6ABD2E37" w14:textId="77777777" w:rsidTr="00D2083F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4FF65772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</w:p>
        </w:tc>
        <w:tc>
          <w:tcPr>
            <w:tcW w:w="2050" w:type="dxa"/>
            <w:tcBorders>
              <w:top w:val="double" w:sz="4" w:space="0" w:color="auto"/>
            </w:tcBorders>
            <w:vAlign w:val="center"/>
          </w:tcPr>
          <w:p w14:paraId="38857FC4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  <w:vAlign w:val="center"/>
          </w:tcPr>
          <w:p w14:paraId="74834363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 of data used for SSIU module</w:t>
            </w:r>
          </w:p>
        </w:tc>
      </w:tr>
      <w:tr w:rsidR="00907B6C" w:rsidRPr="0006281E" w14:paraId="04EA932D" w14:textId="77777777" w:rsidTr="00D2083F">
        <w:tc>
          <w:tcPr>
            <w:tcW w:w="2223" w:type="dxa"/>
            <w:vAlign w:val="center"/>
          </w:tcPr>
          <w:p w14:paraId="76A2DA8E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pcm_width</w:t>
            </w:r>
            <w:proofErr w:type="spellEnd"/>
          </w:p>
        </w:tc>
        <w:tc>
          <w:tcPr>
            <w:tcW w:w="2050" w:type="dxa"/>
            <w:vAlign w:val="center"/>
          </w:tcPr>
          <w:p w14:paraId="60A76CF9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vAlign w:val="center"/>
          </w:tcPr>
          <w:p w14:paraId="120C822C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 width of data used for SSIU module</w:t>
            </w:r>
          </w:p>
        </w:tc>
      </w:tr>
      <w:tr w:rsidR="00907B6C" w:rsidRPr="0006281E" w14:paraId="3637B290" w14:textId="77777777" w:rsidTr="00D2083F">
        <w:tc>
          <w:tcPr>
            <w:tcW w:w="2223" w:type="dxa"/>
            <w:vAlign w:val="center"/>
          </w:tcPr>
          <w:p w14:paraId="361CD9E0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pin_mode</w:t>
            </w:r>
            <w:proofErr w:type="spellEnd"/>
          </w:p>
        </w:tc>
        <w:tc>
          <w:tcPr>
            <w:tcW w:w="2050" w:type="dxa"/>
            <w:vAlign w:val="center"/>
          </w:tcPr>
          <w:p w14:paraId="0BDF2684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SSIU_PIN_MODE</w:t>
            </w:r>
          </w:p>
        </w:tc>
        <w:tc>
          <w:tcPr>
            <w:tcW w:w="4115" w:type="dxa"/>
            <w:vAlign w:val="center"/>
          </w:tcPr>
          <w:p w14:paraId="0AD55C04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mode for SSIU module</w:t>
            </w:r>
          </w:p>
        </w:tc>
      </w:tr>
      <w:tr w:rsidR="00907B6C" w:rsidRPr="0006281E" w14:paraId="009288A4" w14:textId="77777777" w:rsidTr="00D2083F">
        <w:tc>
          <w:tcPr>
            <w:tcW w:w="2223" w:type="dxa"/>
            <w:vAlign w:val="center"/>
          </w:tcPr>
          <w:p w14:paraId="11C9FF21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swap_func</w:t>
            </w:r>
            <w:proofErr w:type="spellEnd"/>
          </w:p>
        </w:tc>
        <w:tc>
          <w:tcPr>
            <w:tcW w:w="2050" w:type="dxa"/>
            <w:vAlign w:val="center"/>
          </w:tcPr>
          <w:p w14:paraId="0D4D4D0A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SSIU_SWAP_FUNC</w:t>
            </w:r>
          </w:p>
        </w:tc>
        <w:tc>
          <w:tcPr>
            <w:tcW w:w="4115" w:type="dxa"/>
            <w:vAlign w:val="center"/>
          </w:tcPr>
          <w:p w14:paraId="69912703" w14:textId="77777777" w:rsidR="00907B6C" w:rsidRPr="0006281E" w:rsidRDefault="00907B6C" w:rsidP="00D2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indicator</w:t>
            </w:r>
          </w:p>
        </w:tc>
      </w:tr>
    </w:tbl>
    <w:p w14:paraId="4CDE68DA" w14:textId="77777777" w:rsidR="001D020D" w:rsidRDefault="001D020D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609C3052" w14:textId="11093A30" w:rsidR="001D020D" w:rsidRPr="0006281E" w:rsidRDefault="001D020D" w:rsidP="001D020D">
      <w:pPr>
        <w:pStyle w:val="Heading3"/>
        <w:rPr>
          <w:rFonts w:cs="Arial"/>
        </w:rPr>
      </w:pPr>
      <w:bookmarkStart w:id="35" w:name="_Toc529909225"/>
      <w:r>
        <w:rPr>
          <w:rFonts w:cs="Arial"/>
        </w:rPr>
        <w:t>SSIU_CONTROL</w:t>
      </w:r>
      <w:bookmarkEnd w:id="35"/>
    </w:p>
    <w:p w14:paraId="62F6AFB9" w14:textId="4465B7EB" w:rsidR="001D020D" w:rsidRDefault="001D020D" w:rsidP="001D020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>The data type SSIU_</w:t>
      </w:r>
      <w:r w:rsidR="00F71D4A">
        <w:rPr>
          <w:rFonts w:ascii="Arial" w:hAnsi="Arial" w:cs="Arial"/>
        </w:rPr>
        <w:t>CONTROL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540E8E">
        <w:rPr>
          <w:rStyle w:val="Emphasis"/>
          <w:rFonts w:ascii="Arial" w:hAnsi="Arial" w:cs="Arial"/>
          <w:i w:val="0"/>
        </w:rPr>
        <w:t>lists registers of SSIU module.</w:t>
      </w:r>
    </w:p>
    <w:p w14:paraId="2CC048AA" w14:textId="2C9C1E96" w:rsidR="001D020D" w:rsidRPr="00643F13" w:rsidRDefault="001D020D" w:rsidP="001D020D">
      <w:pPr>
        <w:pStyle w:val="Caption"/>
        <w:rPr>
          <w:rStyle w:val="Emphasis"/>
          <w:rFonts w:ascii="Arial" w:hAnsi="Arial" w:cs="Arial"/>
          <w:i w:val="0"/>
        </w:rPr>
      </w:pPr>
      <w:bookmarkStart w:id="36" w:name="_Toc529909191"/>
      <w:r w:rsidRPr="00643F13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FF5D98">
        <w:rPr>
          <w:rFonts w:ascii="Arial" w:hAnsi="Arial" w:cs="Arial"/>
          <w:noProof/>
        </w:rPr>
        <w:t>7</w:t>
      </w:r>
      <w:r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SSIU_</w:t>
      </w:r>
      <w:r w:rsidR="00FF5D98">
        <w:rPr>
          <w:rFonts w:ascii="Arial" w:hAnsi="Arial" w:cs="Arial"/>
        </w:rPr>
        <w:t>CONTROL</w:t>
      </w:r>
      <w:r w:rsidRPr="00643F13">
        <w:rPr>
          <w:rFonts w:ascii="Arial" w:hAnsi="Arial" w:cs="Arial"/>
        </w:rPr>
        <w:t xml:space="preserve"> type information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050"/>
        <w:gridCol w:w="4115"/>
      </w:tblGrid>
      <w:tr w:rsidR="00703CDC" w:rsidRPr="0006281E" w14:paraId="5646DF1F" w14:textId="77777777" w:rsidTr="004C268E">
        <w:trPr>
          <w:trHeight w:val="328"/>
        </w:trPr>
        <w:tc>
          <w:tcPr>
            <w:tcW w:w="2595" w:type="dxa"/>
            <w:tcBorders>
              <w:bottom w:val="double" w:sz="4" w:space="0" w:color="auto"/>
            </w:tcBorders>
            <w:vAlign w:val="center"/>
          </w:tcPr>
          <w:p w14:paraId="67B07048" w14:textId="77777777" w:rsidR="001D020D" w:rsidRPr="006229D8" w:rsidRDefault="001D020D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76D061C7" w14:textId="77777777" w:rsidR="001D020D" w:rsidRPr="006229D8" w:rsidRDefault="001D020D" w:rsidP="00D2083F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33441784" w14:textId="5C0ABDD1" w:rsidR="001D020D" w:rsidRPr="006229D8" w:rsidRDefault="00CD13F3" w:rsidP="00D2083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Register</w:t>
            </w:r>
          </w:p>
        </w:tc>
      </w:tr>
      <w:tr w:rsidR="00CD13F3" w:rsidRPr="0006281E" w14:paraId="66141740" w14:textId="77777777" w:rsidTr="00B27916">
        <w:tc>
          <w:tcPr>
            <w:tcW w:w="2595" w:type="dxa"/>
            <w:tcBorders>
              <w:top w:val="double" w:sz="4" w:space="0" w:color="auto"/>
            </w:tcBorders>
          </w:tcPr>
          <w:p w14:paraId="77EA7CA1" w14:textId="2A956D70" w:rsidR="00CD13F3" w:rsidRPr="004C268E" w:rsidRDefault="00CD13F3" w:rsidP="00CD13F3">
            <w:pPr>
              <w:rPr>
                <w:rFonts w:ascii="Arial" w:hAnsi="Arial" w:cs="Arial"/>
              </w:rPr>
            </w:pPr>
            <w:proofErr w:type="spellStart"/>
            <w:r w:rsidRPr="004C268E">
              <w:rPr>
                <w:rFonts w:ascii="Arial" w:hAnsi="Arial" w:cs="Arial"/>
              </w:rPr>
              <w:t>SSIn_BUSIF_MODE</w:t>
            </w:r>
            <w:proofErr w:type="spellEnd"/>
          </w:p>
        </w:tc>
        <w:tc>
          <w:tcPr>
            <w:tcW w:w="2050" w:type="dxa"/>
            <w:tcBorders>
              <w:top w:val="double" w:sz="4" w:space="0" w:color="auto"/>
            </w:tcBorders>
          </w:tcPr>
          <w:p w14:paraId="79BC1A8E" w14:textId="676CC9B8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</w:tcPr>
          <w:p w14:paraId="4053B358" w14:textId="0CD48B34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SSI_BUSIF_MODE</w:t>
            </w:r>
          </w:p>
        </w:tc>
      </w:tr>
      <w:tr w:rsidR="00CD13F3" w:rsidRPr="0006281E" w14:paraId="2CE1AA94" w14:textId="77777777" w:rsidTr="00B27916">
        <w:tc>
          <w:tcPr>
            <w:tcW w:w="2595" w:type="dxa"/>
          </w:tcPr>
          <w:p w14:paraId="2BCCDBC0" w14:textId="3613A45E" w:rsidR="00CD13F3" w:rsidRPr="004C268E" w:rsidRDefault="00CD13F3" w:rsidP="00CD13F3">
            <w:pPr>
              <w:rPr>
                <w:rFonts w:ascii="Arial" w:hAnsi="Arial" w:cs="Arial"/>
              </w:rPr>
            </w:pPr>
            <w:proofErr w:type="spellStart"/>
            <w:r w:rsidRPr="004C268E">
              <w:rPr>
                <w:rFonts w:ascii="Arial" w:hAnsi="Arial" w:cs="Arial"/>
              </w:rPr>
              <w:t>SSIn_BUSIF_ADINR</w:t>
            </w:r>
            <w:proofErr w:type="spellEnd"/>
          </w:p>
        </w:tc>
        <w:tc>
          <w:tcPr>
            <w:tcW w:w="2050" w:type="dxa"/>
          </w:tcPr>
          <w:p w14:paraId="6D1724FF" w14:textId="3CAC6DFB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2BF33915" w14:textId="50ED00F6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SSI_BUSIF_ADINR</w:t>
            </w:r>
          </w:p>
        </w:tc>
      </w:tr>
      <w:tr w:rsidR="00CD13F3" w:rsidRPr="0006281E" w14:paraId="3445DFF6" w14:textId="77777777" w:rsidTr="00B27916">
        <w:tc>
          <w:tcPr>
            <w:tcW w:w="2595" w:type="dxa"/>
          </w:tcPr>
          <w:p w14:paraId="6859C256" w14:textId="69A3766D" w:rsidR="00CD13F3" w:rsidRPr="004C268E" w:rsidRDefault="00CD13F3" w:rsidP="00CD13F3">
            <w:pPr>
              <w:rPr>
                <w:rFonts w:ascii="Arial" w:hAnsi="Arial" w:cs="Arial"/>
              </w:rPr>
            </w:pPr>
            <w:proofErr w:type="spellStart"/>
            <w:r w:rsidRPr="004C268E">
              <w:rPr>
                <w:rFonts w:ascii="Arial" w:hAnsi="Arial" w:cs="Arial"/>
              </w:rPr>
              <w:t>SSIn_BUSIF_DALIGN</w:t>
            </w:r>
            <w:proofErr w:type="spellEnd"/>
          </w:p>
        </w:tc>
        <w:tc>
          <w:tcPr>
            <w:tcW w:w="2050" w:type="dxa"/>
          </w:tcPr>
          <w:p w14:paraId="56813D86" w14:textId="50F87ACC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3722272E" w14:textId="2F4ACA9D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SSI_BUSIF_DALIGN</w:t>
            </w:r>
          </w:p>
        </w:tc>
      </w:tr>
      <w:tr w:rsidR="00CD13F3" w:rsidRPr="0006281E" w14:paraId="4E16E673" w14:textId="77777777" w:rsidTr="00B27916">
        <w:tc>
          <w:tcPr>
            <w:tcW w:w="2595" w:type="dxa"/>
          </w:tcPr>
          <w:p w14:paraId="77ADA872" w14:textId="4CF9389A" w:rsidR="00CD13F3" w:rsidRPr="004C268E" w:rsidRDefault="00CD13F3" w:rsidP="00CD13F3">
            <w:pPr>
              <w:rPr>
                <w:rFonts w:ascii="Arial" w:hAnsi="Arial" w:cs="Arial"/>
              </w:rPr>
            </w:pPr>
            <w:proofErr w:type="spellStart"/>
            <w:r w:rsidRPr="004C268E">
              <w:rPr>
                <w:rFonts w:ascii="Arial" w:hAnsi="Arial" w:cs="Arial"/>
              </w:rPr>
              <w:t>SSIn_MODE</w:t>
            </w:r>
            <w:proofErr w:type="spellEnd"/>
          </w:p>
        </w:tc>
        <w:tc>
          <w:tcPr>
            <w:tcW w:w="2050" w:type="dxa"/>
          </w:tcPr>
          <w:p w14:paraId="5C241393" w14:textId="27ED926D" w:rsidR="00CD13F3" w:rsidRPr="0006281E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6F0FD979" w14:textId="634BBC6E" w:rsidR="00CD13F3" w:rsidRPr="0006281E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SSI_MODE</w:t>
            </w:r>
          </w:p>
        </w:tc>
      </w:tr>
      <w:tr w:rsidR="00CD13F3" w:rsidRPr="0006281E" w14:paraId="19989502" w14:textId="77777777" w:rsidTr="00B27916">
        <w:tc>
          <w:tcPr>
            <w:tcW w:w="2595" w:type="dxa"/>
          </w:tcPr>
          <w:p w14:paraId="65BFDF31" w14:textId="45F8FACC" w:rsidR="00CD13F3" w:rsidRPr="004C268E" w:rsidRDefault="00CD13F3" w:rsidP="00CD13F3">
            <w:pPr>
              <w:rPr>
                <w:rFonts w:ascii="Arial" w:hAnsi="Arial" w:cs="Arial"/>
              </w:rPr>
            </w:pPr>
            <w:proofErr w:type="spellStart"/>
            <w:r w:rsidRPr="004C268E">
              <w:rPr>
                <w:rFonts w:ascii="Arial" w:hAnsi="Arial" w:cs="Arial"/>
              </w:rPr>
              <w:t>SSIn_CONTROL</w:t>
            </w:r>
            <w:proofErr w:type="spellEnd"/>
          </w:p>
        </w:tc>
        <w:tc>
          <w:tcPr>
            <w:tcW w:w="2050" w:type="dxa"/>
          </w:tcPr>
          <w:p w14:paraId="0CE24427" w14:textId="2B3EA2A5" w:rsidR="00CD13F3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5F5D4E7A" w14:textId="6B88A82B" w:rsidR="00CD13F3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SSI_CONTROL</w:t>
            </w:r>
          </w:p>
        </w:tc>
      </w:tr>
      <w:tr w:rsidR="00CD13F3" w:rsidRPr="0006281E" w14:paraId="47AACC3C" w14:textId="77777777" w:rsidTr="00B27916">
        <w:tc>
          <w:tcPr>
            <w:tcW w:w="2595" w:type="dxa"/>
          </w:tcPr>
          <w:p w14:paraId="0D993CC8" w14:textId="0716C0D4" w:rsidR="00CD13F3" w:rsidRPr="004C268E" w:rsidRDefault="00CD13F3" w:rsidP="00CD13F3">
            <w:pPr>
              <w:rPr>
                <w:rFonts w:ascii="Arial" w:hAnsi="Arial" w:cs="Arial"/>
              </w:rPr>
            </w:pPr>
            <w:proofErr w:type="spellStart"/>
            <w:r w:rsidRPr="004C268E">
              <w:rPr>
                <w:rFonts w:ascii="Arial" w:hAnsi="Arial" w:cs="Arial"/>
              </w:rPr>
              <w:t>SSIn_STATUS</w:t>
            </w:r>
            <w:proofErr w:type="spellEnd"/>
          </w:p>
        </w:tc>
        <w:tc>
          <w:tcPr>
            <w:tcW w:w="2050" w:type="dxa"/>
          </w:tcPr>
          <w:p w14:paraId="4ABD69F8" w14:textId="50F2CA08" w:rsidR="00CD13F3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5F973A77" w14:textId="74A85C26" w:rsidR="00CD13F3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SSI_STATUS</w:t>
            </w:r>
          </w:p>
        </w:tc>
      </w:tr>
      <w:tr w:rsidR="00CD13F3" w:rsidRPr="0006281E" w14:paraId="0D4D461E" w14:textId="77777777" w:rsidTr="00B27916">
        <w:tc>
          <w:tcPr>
            <w:tcW w:w="2595" w:type="dxa"/>
          </w:tcPr>
          <w:p w14:paraId="7E69EDF0" w14:textId="14E330FC" w:rsidR="00CD13F3" w:rsidRPr="004C268E" w:rsidRDefault="00CD13F3" w:rsidP="00CD13F3">
            <w:pPr>
              <w:rPr>
                <w:rFonts w:ascii="Arial" w:hAnsi="Arial" w:cs="Arial"/>
              </w:rPr>
            </w:pPr>
            <w:proofErr w:type="spellStart"/>
            <w:r w:rsidRPr="004C268E">
              <w:rPr>
                <w:rFonts w:ascii="Arial" w:hAnsi="Arial" w:cs="Arial"/>
              </w:rPr>
              <w:t>SSIn_INT_ENABLE_MAIN</w:t>
            </w:r>
            <w:proofErr w:type="spellEnd"/>
          </w:p>
        </w:tc>
        <w:tc>
          <w:tcPr>
            <w:tcW w:w="2050" w:type="dxa"/>
          </w:tcPr>
          <w:p w14:paraId="40DA0FB7" w14:textId="0C82E3D9" w:rsidR="00CD13F3" w:rsidRDefault="00CD13F3" w:rsidP="00C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volatile UWORD32</w:t>
            </w:r>
          </w:p>
        </w:tc>
        <w:tc>
          <w:tcPr>
            <w:tcW w:w="4115" w:type="dxa"/>
          </w:tcPr>
          <w:p w14:paraId="0899BF51" w14:textId="79E4189C" w:rsidR="00CD13F3" w:rsidRDefault="00CD13F3" w:rsidP="00446BA3">
            <w:pPr>
              <w:rPr>
                <w:rFonts w:ascii="Arial" w:hAnsi="Arial" w:cs="Arial"/>
              </w:rPr>
            </w:pPr>
            <w:r w:rsidRPr="004C268E">
              <w:rPr>
                <w:rFonts w:ascii="Arial" w:hAnsi="Arial" w:cs="Arial"/>
              </w:rPr>
              <w:t>SSI_INT_ENABLE_MAIN</w:t>
            </w:r>
          </w:p>
        </w:tc>
      </w:tr>
    </w:tbl>
    <w:p w14:paraId="6BCB2AF2" w14:textId="0571E580" w:rsidR="000807CB" w:rsidRDefault="000807CB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5EEBC469" w14:textId="15DACD82" w:rsidR="00A06425" w:rsidRDefault="00A06425" w:rsidP="00A06425">
      <w:pPr>
        <w:pStyle w:val="Heading2"/>
        <w:rPr>
          <w:rFonts w:cs="Arial"/>
        </w:rPr>
      </w:pPr>
      <w:bookmarkStart w:id="37" w:name="_Toc529909226"/>
      <w:r w:rsidRPr="0006281E">
        <w:rPr>
          <w:rFonts w:cs="Arial"/>
        </w:rPr>
        <w:lastRenderedPageBreak/>
        <w:t>Macro definition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951"/>
        <w:gridCol w:w="2173"/>
      </w:tblGrid>
      <w:tr w:rsidR="00EE1B28" w:rsidRPr="0006281E" w14:paraId="07A498C9" w14:textId="77777777" w:rsidTr="00DA638C">
        <w:trPr>
          <w:trHeight w:val="328"/>
        </w:trPr>
        <w:tc>
          <w:tcPr>
            <w:tcW w:w="1473" w:type="dxa"/>
            <w:tcBorders>
              <w:bottom w:val="double" w:sz="4" w:space="0" w:color="auto"/>
            </w:tcBorders>
            <w:vAlign w:val="center"/>
          </w:tcPr>
          <w:p w14:paraId="69C236EC" w14:textId="0B200D75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Macros</w:t>
            </w:r>
          </w:p>
        </w:tc>
        <w:tc>
          <w:tcPr>
            <w:tcW w:w="2951" w:type="dxa"/>
            <w:tcBorders>
              <w:bottom w:val="double" w:sz="4" w:space="0" w:color="auto"/>
            </w:tcBorders>
            <w:vAlign w:val="center"/>
          </w:tcPr>
          <w:p w14:paraId="5AC1E7DB" w14:textId="0B541FCE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2173" w:type="dxa"/>
            <w:tcBorders>
              <w:bottom w:val="double" w:sz="4" w:space="0" w:color="auto"/>
            </w:tcBorders>
            <w:vAlign w:val="center"/>
          </w:tcPr>
          <w:p w14:paraId="5BE8A8E7" w14:textId="77777777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EE1B28" w:rsidRPr="0006281E" w14:paraId="3C20A753" w14:textId="77777777" w:rsidTr="00DA638C">
        <w:tc>
          <w:tcPr>
            <w:tcW w:w="1473" w:type="dxa"/>
            <w:tcBorders>
              <w:top w:val="double" w:sz="4" w:space="0" w:color="auto"/>
            </w:tcBorders>
            <w:vAlign w:val="center"/>
          </w:tcPr>
          <w:p w14:paraId="50861BF4" w14:textId="38030B05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SSI_MODE0</w:t>
            </w:r>
          </w:p>
        </w:tc>
        <w:tc>
          <w:tcPr>
            <w:tcW w:w="2951" w:type="dxa"/>
            <w:tcBorders>
              <w:top w:val="double" w:sz="4" w:space="0" w:color="auto"/>
            </w:tcBorders>
            <w:vAlign w:val="center"/>
          </w:tcPr>
          <w:p w14:paraId="43EB3DAD" w14:textId="3D8122F1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XF_RCAR_REG_SSI_MODE0</w:t>
            </w:r>
          </w:p>
        </w:tc>
        <w:tc>
          <w:tcPr>
            <w:tcW w:w="2173" w:type="dxa"/>
            <w:tcBorders>
              <w:top w:val="double" w:sz="4" w:space="0" w:color="auto"/>
            </w:tcBorders>
            <w:vAlign w:val="center"/>
          </w:tcPr>
          <w:p w14:paraId="32A9EE1D" w14:textId="61BE83E9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0</w:t>
            </w:r>
          </w:p>
        </w:tc>
      </w:tr>
      <w:tr w:rsidR="00EE1B28" w:rsidRPr="0006281E" w14:paraId="39F09DE8" w14:textId="77777777" w:rsidTr="00DA638C">
        <w:tc>
          <w:tcPr>
            <w:tcW w:w="1473" w:type="dxa"/>
            <w:vAlign w:val="center"/>
          </w:tcPr>
          <w:p w14:paraId="4BBFFE5B" w14:textId="6F33F208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SSI_MODE1</w:t>
            </w:r>
          </w:p>
        </w:tc>
        <w:tc>
          <w:tcPr>
            <w:tcW w:w="2951" w:type="dxa"/>
            <w:vAlign w:val="center"/>
          </w:tcPr>
          <w:p w14:paraId="1F8DD5C8" w14:textId="2E621FAA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173" w:type="dxa"/>
            <w:vAlign w:val="center"/>
          </w:tcPr>
          <w:p w14:paraId="1F4F22A4" w14:textId="6BB59375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1</w:t>
            </w:r>
          </w:p>
        </w:tc>
      </w:tr>
      <w:tr w:rsidR="00EE1B28" w:rsidRPr="0006281E" w14:paraId="20F117A2" w14:textId="77777777" w:rsidTr="00DA638C">
        <w:tc>
          <w:tcPr>
            <w:tcW w:w="1473" w:type="dxa"/>
            <w:vAlign w:val="center"/>
          </w:tcPr>
          <w:p w14:paraId="5EE6AD30" w14:textId="1ED1B4FF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SSI_MODE2</w:t>
            </w:r>
          </w:p>
        </w:tc>
        <w:tc>
          <w:tcPr>
            <w:tcW w:w="2951" w:type="dxa"/>
            <w:vAlign w:val="center"/>
          </w:tcPr>
          <w:p w14:paraId="528EF775" w14:textId="09CDEBAC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173" w:type="dxa"/>
            <w:vAlign w:val="center"/>
          </w:tcPr>
          <w:p w14:paraId="51B8285B" w14:textId="58010814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2</w:t>
            </w:r>
          </w:p>
        </w:tc>
      </w:tr>
      <w:tr w:rsidR="00EE1B28" w:rsidRPr="0006281E" w14:paraId="16E42ADF" w14:textId="77777777" w:rsidTr="00DA638C">
        <w:tc>
          <w:tcPr>
            <w:tcW w:w="1473" w:type="dxa"/>
            <w:vAlign w:val="center"/>
          </w:tcPr>
          <w:p w14:paraId="5C245CE5" w14:textId="6C051C2D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SSI_MODE3</w:t>
            </w:r>
          </w:p>
        </w:tc>
        <w:tc>
          <w:tcPr>
            <w:tcW w:w="2951" w:type="dxa"/>
            <w:vAlign w:val="center"/>
          </w:tcPr>
          <w:p w14:paraId="7A0C9C1F" w14:textId="0B8D0658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173" w:type="dxa"/>
            <w:vAlign w:val="center"/>
          </w:tcPr>
          <w:p w14:paraId="50CE56C9" w14:textId="7E621C71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3</w:t>
            </w:r>
          </w:p>
        </w:tc>
      </w:tr>
    </w:tbl>
    <w:p w14:paraId="060AB425" w14:textId="7C718F36" w:rsidR="00A06425" w:rsidRPr="00A06425" w:rsidRDefault="004F1928" w:rsidP="00A06425">
      <w:r w:rsidRPr="001502B6">
        <w:rPr>
          <w:rFonts w:ascii="Arial" w:hAnsi="Arial" w:cs="Arial"/>
        </w:rPr>
        <w:t>Note:</w:t>
      </w:r>
      <w:r>
        <w:t xml:space="preserve"> </w:t>
      </w:r>
      <w:proofErr w:type="spellStart"/>
      <w:r w:rsidRPr="00EE1B28">
        <w:rPr>
          <w:rFonts w:ascii="Arial" w:hAnsi="Arial" w:cs="Arial"/>
        </w:rPr>
        <w:t>XF_RCAR_REG_SSI_MODE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(n = 0, 1, 2, 3) is in repository s492d</w:t>
      </w:r>
      <w:r w:rsidRPr="004F1928">
        <w:rPr>
          <w:rFonts w:ascii="Arial" w:hAnsi="Arial" w:cs="Arial"/>
        </w:rPr>
        <w:t>/</w:t>
      </w:r>
      <w:r>
        <w:rPr>
          <w:rFonts w:ascii="Arial" w:hAnsi="Arial" w:cs="Arial"/>
        </w:rPr>
        <w:t>include</w:t>
      </w:r>
      <w:r w:rsidRPr="004F1928">
        <w:rPr>
          <w:rFonts w:ascii="Arial" w:hAnsi="Arial" w:cs="Arial"/>
        </w:rPr>
        <w:t>/sys/</w:t>
      </w:r>
      <w:proofErr w:type="spellStart"/>
      <w:r>
        <w:rPr>
          <w:rFonts w:ascii="Arial" w:hAnsi="Arial" w:cs="Arial"/>
        </w:rPr>
        <w:t>xt-shmem</w:t>
      </w:r>
      <w:proofErr w:type="spellEnd"/>
      <w:r>
        <w:rPr>
          <w:rFonts w:ascii="Arial" w:hAnsi="Arial" w:cs="Arial"/>
        </w:rPr>
        <w:t>/board-</w:t>
      </w:r>
      <w:proofErr w:type="spellStart"/>
      <w:r>
        <w:rPr>
          <w:rFonts w:ascii="Arial" w:hAnsi="Arial" w:cs="Arial"/>
        </w:rPr>
        <w:t>rcar</w:t>
      </w:r>
      <w:proofErr w:type="spellEnd"/>
      <w:r w:rsidRPr="004F1928">
        <w:rPr>
          <w:rFonts w:ascii="Arial" w:hAnsi="Arial" w:cs="Arial"/>
        </w:rPr>
        <w:t>/</w:t>
      </w:r>
      <w:proofErr w:type="spellStart"/>
      <w:r w:rsidRPr="004F1928">
        <w:rPr>
          <w:rFonts w:ascii="Arial" w:hAnsi="Arial" w:cs="Arial"/>
        </w:rPr>
        <w:t>xf-registers.h</w:t>
      </w:r>
      <w:proofErr w:type="spellEnd"/>
    </w:p>
    <w:p w14:paraId="1D44EA5F" w14:textId="77777777" w:rsidR="00F262E8" w:rsidRDefault="00F262E8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7DCC17BF" w14:textId="175C0267" w:rsidR="008612EA" w:rsidRPr="00F262E8" w:rsidRDefault="002717C0" w:rsidP="00F262E8">
      <w:pPr>
        <w:pStyle w:val="Heading2"/>
        <w:rPr>
          <w:rFonts w:cs="Arial"/>
        </w:rPr>
      </w:pPr>
      <w:bookmarkStart w:id="38" w:name="_Toc529909227"/>
      <w:r w:rsidRPr="0006281E">
        <w:rPr>
          <w:rFonts w:cs="Arial"/>
        </w:rPr>
        <w:lastRenderedPageBreak/>
        <w:t>Function definition</w:t>
      </w:r>
      <w:bookmarkEnd w:id="38"/>
    </w:p>
    <w:p w14:paraId="0E25105E" w14:textId="3A1721BB" w:rsidR="006B5B13" w:rsidRDefault="0044739A" w:rsidP="0031082D">
      <w:pPr>
        <w:pStyle w:val="Heading3"/>
        <w:rPr>
          <w:rFonts w:cs="Arial"/>
        </w:rPr>
      </w:pPr>
      <w:bookmarkStart w:id="39" w:name="_Toc529909228"/>
      <w:proofErr w:type="spellStart"/>
      <w:r>
        <w:rPr>
          <w:rFonts w:cs="Arial"/>
        </w:rPr>
        <w:t>ssiu</w:t>
      </w:r>
      <w:r w:rsidR="00FD195C">
        <w:rPr>
          <w:rFonts w:cs="Arial"/>
        </w:rPr>
        <w:t>_setup</w:t>
      </w:r>
      <w:bookmarkEnd w:id="39"/>
      <w:proofErr w:type="spellEnd"/>
    </w:p>
    <w:p w14:paraId="39DED183" w14:textId="4E32F379" w:rsidR="000B4B40" w:rsidRPr="000B4B40" w:rsidRDefault="000B4B40" w:rsidP="000B4B40">
      <w:pPr>
        <w:pStyle w:val="ReqID"/>
      </w:pPr>
      <w:r>
        <w:t>DD_PLG_RDR_04_001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45082C" w:rsidRPr="0006281E" w14:paraId="08080F93" w14:textId="77777777" w:rsidTr="007F4778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2CFD07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016715E" w14:textId="37E22B3B" w:rsidR="0045082C" w:rsidRPr="0006281E" w:rsidRDefault="0044739A" w:rsidP="00643E6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 xml:space="preserve">_ERR_CODE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>_setup</w:t>
            </w:r>
            <w:proofErr w:type="spellEnd"/>
            <w:r w:rsidR="007F4778">
              <w:rPr>
                <w:rFonts w:ascii="Courier New" w:hAnsi="Courier New" w:cs="Courier New"/>
                <w:szCs w:val="18"/>
              </w:rPr>
              <w:t>(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>_</w:t>
            </w:r>
            <w:r w:rsidR="00A86646">
              <w:rPr>
                <w:rFonts w:ascii="Courier New" w:hAnsi="Courier New" w:cs="Courier New"/>
                <w:szCs w:val="18"/>
              </w:rPr>
              <w:t>SSI_MODULE</w:t>
            </w:r>
            <w:r w:rsidR="007F4778">
              <w:rPr>
                <w:rFonts w:ascii="Courier New" w:hAnsi="Courier New" w:cs="Courier New"/>
                <w:szCs w:val="18"/>
              </w:rPr>
              <w:t xml:space="preserve"> module, 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 xml:space="preserve">_PARAMS </w:t>
            </w:r>
            <w:proofErr w:type="spellStart"/>
            <w:r w:rsidR="007F4778">
              <w:rPr>
                <w:rFonts w:ascii="Courier New" w:hAnsi="Courier New" w:cs="Courier New"/>
                <w:szCs w:val="18"/>
              </w:rPr>
              <w:t>params</w:t>
            </w:r>
            <w:proofErr w:type="spellEnd"/>
            <w:r w:rsidR="007F4778">
              <w:rPr>
                <w:rFonts w:ascii="Courier New" w:hAnsi="Courier New" w:cs="Courier New"/>
                <w:szCs w:val="18"/>
              </w:rPr>
              <w:t>)</w:t>
            </w:r>
          </w:p>
        </w:tc>
      </w:tr>
      <w:tr w:rsidR="0045082C" w:rsidRPr="0006281E" w14:paraId="4E6F86D4" w14:textId="77777777" w:rsidTr="00F04120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84A278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FDA8D68" w14:textId="529E5F7F" w:rsidR="0045082C" w:rsidRPr="0006281E" w:rsidRDefault="00A46BCA" w:rsidP="00A46BC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is to 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set up registers necessary for </w:t>
            </w:r>
            <w:r w:rsidR="0044739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SSIU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module execution</w:t>
            </w:r>
            <w:r w:rsidR="00427F3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45082C" w:rsidRPr="0006281E" w14:paraId="750E9400" w14:textId="77777777" w:rsidTr="00F04120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79447C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91C805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B37342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59862A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97CD544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45082C" w:rsidRPr="0006281E" w14:paraId="7E675C66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B50BF5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C8F91E" w14:textId="671D3804" w:rsidR="0045082C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7F4778">
              <w:rPr>
                <w:rFonts w:cs="Arial"/>
                <w:szCs w:val="18"/>
              </w:rPr>
              <w:t>_</w:t>
            </w:r>
            <w:r w:rsidR="00643E63">
              <w:rPr>
                <w:rFonts w:cs="Arial"/>
                <w:szCs w:val="18"/>
              </w:rPr>
              <w:t>SSI_</w:t>
            </w:r>
            <w:r w:rsidR="007F4778">
              <w:rPr>
                <w:rFonts w:cs="Arial"/>
                <w:szCs w:val="18"/>
              </w:rPr>
              <w:t>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DA8E" w14:textId="2AE1DFC6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275F" w14:textId="1B5B6538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D1A50" w14:textId="4426AB6A" w:rsidR="0045082C" w:rsidRPr="0006281E" w:rsidRDefault="0044739A" w:rsidP="00CA1EF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C61D12">
              <w:rPr>
                <w:rFonts w:cs="Arial"/>
                <w:szCs w:val="18"/>
              </w:rPr>
              <w:t xml:space="preserve"> module</w:t>
            </w:r>
          </w:p>
        </w:tc>
      </w:tr>
      <w:tr w:rsidR="0045082C" w:rsidRPr="0006281E" w14:paraId="4853FB75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E50AE10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328323" w14:textId="5C1944DF" w:rsidR="0045082C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7F4778">
              <w:rPr>
                <w:rFonts w:cs="Arial"/>
                <w:szCs w:val="18"/>
              </w:rPr>
              <w:t>_PARAMS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C210" w14:textId="125698CB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params</w:t>
            </w:r>
            <w:proofErr w:type="spellEnd"/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AC50" w14:textId="38CAE542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1645D" w14:textId="3437F848" w:rsidR="0045082C" w:rsidRPr="0006281E" w:rsidRDefault="00C61D12" w:rsidP="00C61D12">
            <w:pPr>
              <w:pStyle w:val="a"/>
              <w:jc w:val="left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Struct</w:t>
            </w:r>
            <w:proofErr w:type="spellEnd"/>
            <w:r>
              <w:rPr>
                <w:rFonts w:cs="Arial"/>
                <w:szCs w:val="18"/>
              </w:rPr>
              <w:t xml:space="preserve"> of parameters to set</w:t>
            </w:r>
          </w:p>
        </w:tc>
      </w:tr>
      <w:tr w:rsidR="00CA1EF6" w:rsidRPr="0006281E" w14:paraId="75B3CCAE" w14:textId="77777777" w:rsidTr="00CA1EF6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D816EE4" w14:textId="77777777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69880EAC" w14:textId="0E9CB829" w:rsidR="00CA1EF6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9D30C6">
              <w:rPr>
                <w:rFonts w:cs="Arial"/>
                <w:szCs w:val="18"/>
              </w:rPr>
              <w:t>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6391FA3" w14:textId="524E8346" w:rsidR="00CA1EF6" w:rsidRDefault="00643B7B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</w:t>
            </w:r>
            <w:r w:rsidR="001464B2">
              <w:rPr>
                <w:rFonts w:cs="Arial"/>
                <w:szCs w:val="18"/>
              </w:rPr>
              <w:t>odule index is invalid</w:t>
            </w:r>
          </w:p>
          <w:p w14:paraId="0B994892" w14:textId="3D983613" w:rsidR="001464B2" w:rsidRDefault="00643B7B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</w:t>
            </w:r>
            <w:r w:rsidR="001464B2">
              <w:rPr>
                <w:rFonts w:cs="Arial"/>
                <w:szCs w:val="18"/>
              </w:rPr>
              <w:t>us index is invalid</w:t>
            </w:r>
          </w:p>
          <w:p w14:paraId="7800B850" w14:textId="4EABD3EA" w:rsidR="001464B2" w:rsidRDefault="001464B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  <w:p w14:paraId="59462725" w14:textId="73588B68" w:rsidR="00964B56" w:rsidRDefault="00964B5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Pin mode is invalid</w:t>
            </w:r>
          </w:p>
          <w:p w14:paraId="23A7C16A" w14:textId="56BA1A96" w:rsidR="009D30C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PCM width is invalid</w:t>
            </w:r>
          </w:p>
        </w:tc>
      </w:tr>
      <w:tr w:rsidR="00CA1EF6" w:rsidRPr="0006281E" w14:paraId="55A05519" w14:textId="77777777" w:rsidTr="00CA1EF6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A434A9E" w14:textId="706BF0C5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9251B5" w14:textId="4A53740E" w:rsidR="00CA1EF6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9D30C6">
              <w:rPr>
                <w:rFonts w:cs="Arial"/>
                <w:szCs w:val="18"/>
              </w:rPr>
              <w:t>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558370" w14:textId="1B0AB392" w:rsidR="00CA1EF6" w:rsidRPr="0006281E" w:rsidRDefault="00C8043C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45082C" w:rsidRPr="0006281E" w14:paraId="73C1AD69" w14:textId="77777777" w:rsidTr="00DA5C3C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DC032DD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237A5F5" w14:textId="288F2679" w:rsidR="008A7BCE" w:rsidRPr="0006281E" w:rsidRDefault="0044739A" w:rsidP="00D175E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ssiu</w:t>
            </w:r>
            <w:r w:rsidR="00792B9B">
              <w:rPr>
                <w:rFonts w:ascii="Arial" w:hAnsi="Arial" w:cs="Arial"/>
                <w:sz w:val="18"/>
                <w:szCs w:val="18"/>
              </w:rPr>
              <w:t>_setup</w:t>
            </w:r>
            <w:proofErr w:type="spellEnd"/>
            <w:r w:rsidR="00D175EE" w:rsidRPr="000628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1EF6" w:rsidRPr="0006281E">
              <w:rPr>
                <w:rFonts w:ascii="Arial" w:hAnsi="Arial" w:cs="Arial"/>
                <w:sz w:val="18"/>
                <w:szCs w:val="18"/>
              </w:rPr>
              <w:t xml:space="preserve">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="008A7BC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253CBE3" w14:textId="0355D761" w:rsidR="008A7BCE" w:rsidRPr="0006281E" w:rsidRDefault="008A7BCE" w:rsidP="00DA5C3C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92B9B">
              <w:rPr>
                <w:rFonts w:ascii="Arial" w:hAnsi="Arial" w:cs="Arial"/>
                <w:sz w:val="18"/>
                <w:szCs w:val="18"/>
              </w:rPr>
              <w:t>Set register</w:t>
            </w:r>
            <w:r w:rsidR="00DA5C3C">
              <w:rPr>
                <w:rFonts w:ascii="Arial" w:hAnsi="Arial" w:cs="Arial"/>
                <w:sz w:val="18"/>
                <w:szCs w:val="18"/>
              </w:rPr>
              <w:t>s SSI_BUSIF_MODE, SSI_BUSIF_ADINR, SSI mode register</w:t>
            </w:r>
          </w:p>
        </w:tc>
      </w:tr>
    </w:tbl>
    <w:p w14:paraId="3FAC0CB8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]</w:t>
      </w:r>
    </w:p>
    <w:p w14:paraId="745810B6" w14:textId="397A537F" w:rsidR="00D12B81" w:rsidRDefault="00D12B81" w:rsidP="00DB14A3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35F8E62A" w14:textId="4A24364C" w:rsidR="0019500D" w:rsidRDefault="0019500D" w:rsidP="0019500D">
      <w:pPr>
        <w:pStyle w:val="Caption"/>
        <w:rPr>
          <w:rFonts w:ascii="Arial" w:hAnsi="Arial" w:cs="Arial"/>
        </w:rPr>
      </w:pPr>
      <w:bookmarkStart w:id="40" w:name="_Toc529909192"/>
      <w:r w:rsidRPr="00BC092A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8</w:t>
      </w:r>
      <w:r w:rsidR="00E32B09">
        <w:rPr>
          <w:rFonts w:ascii="Arial" w:hAnsi="Arial" w:cs="Arial"/>
        </w:rPr>
        <w:fldChar w:fldCharType="end"/>
      </w:r>
      <w:r w:rsidRPr="00BC092A">
        <w:rPr>
          <w:rFonts w:ascii="Arial" w:hAnsi="Arial" w:cs="Arial"/>
        </w:rPr>
        <w:t xml:space="preserve"> Setting of </w:t>
      </w:r>
      <w:r w:rsidR="00007390">
        <w:rPr>
          <w:rFonts w:ascii="Arial" w:hAnsi="Arial" w:cs="Arial"/>
        </w:rPr>
        <w:t>SSI_BUSIF_ADINR based on PCM width</w:t>
      </w:r>
      <w:bookmarkEnd w:id="40"/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1339"/>
        <w:gridCol w:w="2739"/>
      </w:tblGrid>
      <w:tr w:rsidR="008532EA" w14:paraId="7A907E45" w14:textId="77777777" w:rsidTr="00F65794">
        <w:tc>
          <w:tcPr>
            <w:tcW w:w="1339" w:type="dxa"/>
            <w:vAlign w:val="center"/>
          </w:tcPr>
          <w:p w14:paraId="02CA98B2" w14:textId="77777777" w:rsidR="008532EA" w:rsidRDefault="008532EA" w:rsidP="00A8549B">
            <w:r>
              <w:rPr>
                <w:rFonts w:ascii="Arial" w:hAnsi="Arial" w:cs="Arial"/>
                <w:b/>
              </w:rPr>
              <w:t>PCM width</w:t>
            </w:r>
          </w:p>
        </w:tc>
        <w:tc>
          <w:tcPr>
            <w:tcW w:w="2739" w:type="dxa"/>
            <w:vAlign w:val="center"/>
          </w:tcPr>
          <w:p w14:paraId="31508F26" w14:textId="265ADB3F" w:rsidR="008532EA" w:rsidRDefault="008532EA" w:rsidP="008532EA">
            <w:r>
              <w:rPr>
                <w:rFonts w:ascii="Arial" w:hAnsi="Arial" w:cs="Arial"/>
                <w:b/>
              </w:rPr>
              <w:t>SSI_BUSIF_ADINR[20:16]</w:t>
            </w:r>
          </w:p>
        </w:tc>
      </w:tr>
      <w:tr w:rsidR="008532EA" w:rsidRPr="008D5A15" w14:paraId="69E3083E" w14:textId="77777777" w:rsidTr="00F65794">
        <w:tc>
          <w:tcPr>
            <w:tcW w:w="1339" w:type="dxa"/>
            <w:vAlign w:val="center"/>
          </w:tcPr>
          <w:p w14:paraId="14490944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 w:rsidRPr="008D5A15">
              <w:rPr>
                <w:rFonts w:ascii="Arial" w:hAnsi="Arial" w:cs="Arial"/>
              </w:rPr>
              <w:t>8</w:t>
            </w:r>
          </w:p>
        </w:tc>
        <w:tc>
          <w:tcPr>
            <w:tcW w:w="2739" w:type="dxa"/>
            <w:vAlign w:val="center"/>
          </w:tcPr>
          <w:p w14:paraId="50F53444" w14:textId="3039FD76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0x10</w:t>
            </w:r>
          </w:p>
        </w:tc>
      </w:tr>
      <w:tr w:rsidR="008532EA" w:rsidRPr="008D5A15" w14:paraId="3DC8F1DD" w14:textId="77777777" w:rsidTr="00F65794">
        <w:tc>
          <w:tcPr>
            <w:tcW w:w="1339" w:type="dxa"/>
            <w:vAlign w:val="center"/>
          </w:tcPr>
          <w:p w14:paraId="45C00FCF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9" w:type="dxa"/>
            <w:vAlign w:val="center"/>
          </w:tcPr>
          <w:p w14:paraId="742B5781" w14:textId="73FAE5E6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0x08</w:t>
            </w:r>
          </w:p>
        </w:tc>
      </w:tr>
      <w:tr w:rsidR="008532EA" w:rsidRPr="008D5A15" w14:paraId="6E1822B0" w14:textId="77777777" w:rsidTr="00F65794">
        <w:tc>
          <w:tcPr>
            <w:tcW w:w="1339" w:type="dxa"/>
            <w:vAlign w:val="center"/>
          </w:tcPr>
          <w:p w14:paraId="60F38AD1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739" w:type="dxa"/>
            <w:vAlign w:val="center"/>
          </w:tcPr>
          <w:p w14:paraId="7A216477" w14:textId="1C2CCEB4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0x06</w:t>
            </w:r>
          </w:p>
        </w:tc>
      </w:tr>
      <w:tr w:rsidR="008532EA" w:rsidRPr="008D5A15" w14:paraId="7CF6DA47" w14:textId="77777777" w:rsidTr="00F65794">
        <w:tc>
          <w:tcPr>
            <w:tcW w:w="1339" w:type="dxa"/>
            <w:vAlign w:val="center"/>
          </w:tcPr>
          <w:p w14:paraId="2EF7A4B6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739" w:type="dxa"/>
            <w:vAlign w:val="center"/>
          </w:tcPr>
          <w:p w14:paraId="6D76ADCF" w14:textId="5E32DBE1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0x04</w:t>
            </w:r>
          </w:p>
        </w:tc>
      </w:tr>
      <w:tr w:rsidR="008532EA" w:rsidRPr="008D5A15" w14:paraId="1242B055" w14:textId="77777777" w:rsidTr="00F65794">
        <w:tc>
          <w:tcPr>
            <w:tcW w:w="1339" w:type="dxa"/>
            <w:vAlign w:val="center"/>
          </w:tcPr>
          <w:p w14:paraId="2520CE34" w14:textId="77777777" w:rsidR="008532EA" w:rsidRPr="008D5A15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739" w:type="dxa"/>
            <w:vAlign w:val="center"/>
          </w:tcPr>
          <w:p w14:paraId="769376D5" w14:textId="0FC0EAE8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  <w:tr w:rsidR="008532EA" w:rsidRPr="008D5A15" w14:paraId="05DDD2F7" w14:textId="77777777" w:rsidTr="00F65794">
        <w:tc>
          <w:tcPr>
            <w:tcW w:w="1339" w:type="dxa"/>
            <w:vAlign w:val="center"/>
          </w:tcPr>
          <w:p w14:paraId="23737689" w14:textId="77777777" w:rsidR="008532EA" w:rsidRDefault="008532E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9" w:type="dxa"/>
            <w:vAlign w:val="center"/>
          </w:tcPr>
          <w:p w14:paraId="1F972E74" w14:textId="5EC6B694" w:rsidR="008532EA" w:rsidRPr="008D5A15" w:rsidRDefault="00E13C1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</w:t>
            </w:r>
          </w:p>
        </w:tc>
      </w:tr>
    </w:tbl>
    <w:p w14:paraId="58BDAAC6" w14:textId="77777777" w:rsidR="008532EA" w:rsidRDefault="008532EA" w:rsidP="008532EA"/>
    <w:p w14:paraId="19611C1A" w14:textId="41AF6EBF" w:rsidR="000156AE" w:rsidRPr="000156AE" w:rsidRDefault="000156AE" w:rsidP="000156AE">
      <w:pPr>
        <w:pStyle w:val="Caption"/>
        <w:rPr>
          <w:rFonts w:ascii="Arial" w:hAnsi="Arial" w:cs="Arial"/>
        </w:rPr>
      </w:pPr>
      <w:bookmarkStart w:id="41" w:name="_Toc529909193"/>
      <w:r w:rsidRPr="000156A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9</w:t>
      </w:r>
      <w:r w:rsidR="00E32B09">
        <w:rPr>
          <w:rFonts w:ascii="Arial" w:hAnsi="Arial" w:cs="Arial"/>
        </w:rPr>
        <w:fldChar w:fldCharType="end"/>
      </w:r>
      <w:r w:rsidRPr="000156AE">
        <w:rPr>
          <w:rFonts w:ascii="Arial" w:hAnsi="Arial" w:cs="Arial"/>
        </w:rPr>
        <w:t xml:space="preserve"> Setting of SSI_BUSIF_ADINR based on channel</w:t>
      </w:r>
      <w:bookmarkEnd w:id="41"/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1339"/>
        <w:gridCol w:w="2517"/>
      </w:tblGrid>
      <w:tr w:rsidR="000156AE" w14:paraId="4A1BA5EF" w14:textId="77777777" w:rsidTr="001C3716">
        <w:tc>
          <w:tcPr>
            <w:tcW w:w="1339" w:type="dxa"/>
            <w:vAlign w:val="center"/>
          </w:tcPr>
          <w:p w14:paraId="179DE76F" w14:textId="2C7BE2DA" w:rsidR="000156AE" w:rsidRDefault="007B4631" w:rsidP="00A8549B">
            <w:r>
              <w:rPr>
                <w:rFonts w:ascii="Arial" w:hAnsi="Arial" w:cs="Arial"/>
                <w:b/>
              </w:rPr>
              <w:t>Channels</w:t>
            </w:r>
          </w:p>
        </w:tc>
        <w:tc>
          <w:tcPr>
            <w:tcW w:w="2517" w:type="dxa"/>
            <w:vAlign w:val="center"/>
          </w:tcPr>
          <w:p w14:paraId="1FC455C8" w14:textId="43837857" w:rsidR="000156AE" w:rsidRDefault="000156AE" w:rsidP="007B4631">
            <w:r>
              <w:rPr>
                <w:rFonts w:ascii="Arial" w:hAnsi="Arial" w:cs="Arial"/>
                <w:b/>
              </w:rPr>
              <w:t>SSI_BUSIF_ADINR[</w:t>
            </w:r>
            <w:r w:rsidR="007B4631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:</w:t>
            </w:r>
            <w:r w:rsidR="007B4631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]</w:t>
            </w:r>
          </w:p>
        </w:tc>
      </w:tr>
      <w:tr w:rsidR="007B4631" w:rsidRPr="008D5A15" w14:paraId="7DAB4060" w14:textId="77777777" w:rsidTr="001C3716">
        <w:tc>
          <w:tcPr>
            <w:tcW w:w="1339" w:type="dxa"/>
            <w:vAlign w:val="center"/>
          </w:tcPr>
          <w:p w14:paraId="21B99838" w14:textId="2B45038E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17" w:type="dxa"/>
            <w:vAlign w:val="center"/>
          </w:tcPr>
          <w:p w14:paraId="68116060" w14:textId="6FA76C43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B4631" w:rsidRPr="008D5A15" w14:paraId="59B3A36E" w14:textId="77777777" w:rsidTr="001C3716">
        <w:tc>
          <w:tcPr>
            <w:tcW w:w="1339" w:type="dxa"/>
            <w:vAlign w:val="center"/>
          </w:tcPr>
          <w:p w14:paraId="2DD1AC98" w14:textId="31F8D014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17" w:type="dxa"/>
            <w:vAlign w:val="center"/>
          </w:tcPr>
          <w:p w14:paraId="5FD717A9" w14:textId="3803AA9F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B4631" w:rsidRPr="008D5A15" w14:paraId="1FC77E61" w14:textId="77777777" w:rsidTr="001C3716">
        <w:tc>
          <w:tcPr>
            <w:tcW w:w="1339" w:type="dxa"/>
            <w:vAlign w:val="center"/>
          </w:tcPr>
          <w:p w14:paraId="5B91A886" w14:textId="5BD13C3B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17" w:type="dxa"/>
            <w:vAlign w:val="center"/>
          </w:tcPr>
          <w:p w14:paraId="7DFAF64A" w14:textId="6A79874D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B4631" w:rsidRPr="008D5A15" w14:paraId="58EAF810" w14:textId="77777777" w:rsidTr="001C3716">
        <w:tc>
          <w:tcPr>
            <w:tcW w:w="1339" w:type="dxa"/>
            <w:vAlign w:val="center"/>
          </w:tcPr>
          <w:p w14:paraId="43480EB4" w14:textId="08119C96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17" w:type="dxa"/>
            <w:vAlign w:val="center"/>
          </w:tcPr>
          <w:p w14:paraId="3E68E376" w14:textId="213C8048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B4631" w:rsidRPr="008D5A15" w14:paraId="1850AD75" w14:textId="77777777" w:rsidTr="001C3716">
        <w:tc>
          <w:tcPr>
            <w:tcW w:w="1339" w:type="dxa"/>
            <w:vAlign w:val="center"/>
          </w:tcPr>
          <w:p w14:paraId="493B619E" w14:textId="37AC8C88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17" w:type="dxa"/>
            <w:vAlign w:val="center"/>
          </w:tcPr>
          <w:p w14:paraId="061CC225" w14:textId="360D558E" w:rsidR="007B4631" w:rsidRPr="008D5A15" w:rsidRDefault="007B4631" w:rsidP="007B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14:paraId="08BB3DA4" w14:textId="77777777" w:rsidR="000F0F9F" w:rsidRDefault="000F0F9F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304B64B3" w14:textId="77777777" w:rsidR="002C1F8D" w:rsidRDefault="002C1F8D" w:rsidP="008532EA"/>
    <w:p w14:paraId="424DEE6F" w14:textId="6A61394F" w:rsidR="002C1F8D" w:rsidRPr="002C1F8D" w:rsidRDefault="002C1F8D" w:rsidP="002C1F8D">
      <w:pPr>
        <w:pStyle w:val="Caption"/>
        <w:rPr>
          <w:rFonts w:ascii="Arial" w:hAnsi="Arial" w:cs="Arial"/>
        </w:rPr>
      </w:pPr>
      <w:bookmarkStart w:id="42" w:name="_Toc529909194"/>
      <w:r w:rsidRPr="002C1F8D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703098">
        <w:rPr>
          <w:rFonts w:ascii="Arial" w:hAnsi="Arial" w:cs="Arial"/>
          <w:noProof/>
        </w:rPr>
        <w:t>10</w:t>
      </w:r>
      <w:r w:rsidR="00E32B09">
        <w:rPr>
          <w:rFonts w:ascii="Arial" w:hAnsi="Arial" w:cs="Arial"/>
        </w:rPr>
        <w:fldChar w:fldCharType="end"/>
      </w:r>
      <w:r w:rsidRPr="002C1F8D">
        <w:rPr>
          <w:rFonts w:ascii="Arial" w:hAnsi="Arial" w:cs="Arial"/>
        </w:rPr>
        <w:t xml:space="preserve"> Setting pin mode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2386"/>
        <w:gridCol w:w="2386"/>
        <w:gridCol w:w="2386"/>
      </w:tblGrid>
      <w:tr w:rsidR="00A8549B" w14:paraId="020190D5" w14:textId="77777777" w:rsidTr="00730725">
        <w:tc>
          <w:tcPr>
            <w:tcW w:w="2585" w:type="dxa"/>
            <w:vAlign w:val="center"/>
          </w:tcPr>
          <w:p w14:paraId="51D03697" w14:textId="111DEDE2" w:rsidR="00A8549B" w:rsidRPr="0034535E" w:rsidRDefault="00A8549B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Pin mode</w:t>
            </w:r>
          </w:p>
        </w:tc>
        <w:tc>
          <w:tcPr>
            <w:tcW w:w="2386" w:type="dxa"/>
          </w:tcPr>
          <w:p w14:paraId="3BCB2236" w14:textId="7FCB40DE" w:rsidR="00A8549B" w:rsidRPr="0034535E" w:rsidRDefault="00705FB6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Register</w:t>
            </w:r>
          </w:p>
        </w:tc>
        <w:tc>
          <w:tcPr>
            <w:tcW w:w="2386" w:type="dxa"/>
          </w:tcPr>
          <w:p w14:paraId="7AEC45E9" w14:textId="0388A21D" w:rsidR="00A8549B" w:rsidRPr="0034535E" w:rsidRDefault="00000B02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Bits</w:t>
            </w:r>
          </w:p>
        </w:tc>
        <w:tc>
          <w:tcPr>
            <w:tcW w:w="2386" w:type="dxa"/>
          </w:tcPr>
          <w:p w14:paraId="5542E2BF" w14:textId="2BBFF7EC" w:rsidR="00A8549B" w:rsidRPr="0034535E" w:rsidRDefault="00000B02" w:rsidP="00730725">
            <w:pPr>
              <w:rPr>
                <w:rFonts w:ascii="Arial" w:hAnsi="Arial" w:cs="Arial"/>
                <w:b/>
              </w:rPr>
            </w:pPr>
            <w:r w:rsidRPr="0034535E">
              <w:rPr>
                <w:rFonts w:ascii="Arial" w:hAnsi="Arial" w:cs="Arial"/>
                <w:b/>
              </w:rPr>
              <w:t>Value to set</w:t>
            </w:r>
          </w:p>
        </w:tc>
      </w:tr>
      <w:tr w:rsidR="00730725" w14:paraId="507D510F" w14:textId="77777777" w:rsidTr="00730725">
        <w:tc>
          <w:tcPr>
            <w:tcW w:w="2585" w:type="dxa"/>
            <w:vAlign w:val="center"/>
          </w:tcPr>
          <w:p w14:paraId="43F47B20" w14:textId="5EA66A47" w:rsidR="00730725" w:rsidRDefault="00730725" w:rsidP="00730725">
            <w:r w:rsidRPr="00C6273F">
              <w:rPr>
                <w:rFonts w:ascii="Arial" w:hAnsi="Arial" w:cs="Arial"/>
              </w:rPr>
              <w:t>SSIU_S3_S4_PIN_MODE</w:t>
            </w:r>
          </w:p>
        </w:tc>
        <w:tc>
          <w:tcPr>
            <w:tcW w:w="2386" w:type="dxa"/>
          </w:tcPr>
          <w:p w14:paraId="152462EE" w14:textId="75B1D763" w:rsidR="00730725" w:rsidRPr="00DB647E" w:rsidRDefault="00DB647E" w:rsidP="00730725">
            <w:pPr>
              <w:rPr>
                <w:rFonts w:ascii="Arial" w:hAnsi="Arial" w:cs="Arial"/>
              </w:rPr>
            </w:pPr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2FF3F1F2" w14:textId="29C63B3A" w:rsidR="00730725" w:rsidRPr="00DB647E" w:rsidRDefault="00DB647E" w:rsidP="00730725">
            <w:pPr>
              <w:rPr>
                <w:rFonts w:ascii="Arial" w:hAnsi="Arial" w:cs="Arial"/>
              </w:rPr>
            </w:pPr>
            <w:r w:rsidRPr="00DB647E">
              <w:rPr>
                <w:rFonts w:ascii="Arial" w:hAnsi="Arial" w:cs="Arial"/>
              </w:rPr>
              <w:t>[20:16]</w:t>
            </w:r>
          </w:p>
        </w:tc>
        <w:tc>
          <w:tcPr>
            <w:tcW w:w="2386" w:type="dxa"/>
          </w:tcPr>
          <w:p w14:paraId="3C958E35" w14:textId="34DAEE5F" w:rsidR="00730725" w:rsidRPr="00DB647E" w:rsidRDefault="00DB647E" w:rsidP="00730725">
            <w:pPr>
              <w:rPr>
                <w:rFonts w:ascii="Arial" w:hAnsi="Arial" w:cs="Arial"/>
              </w:rPr>
            </w:pPr>
            <w:r w:rsidRPr="00DB647E">
              <w:rPr>
                <w:rFonts w:ascii="Arial" w:hAnsi="Arial" w:cs="Arial"/>
              </w:rPr>
              <w:t>0x11</w:t>
            </w:r>
          </w:p>
        </w:tc>
      </w:tr>
      <w:tr w:rsidR="00730725" w14:paraId="16D556A4" w14:textId="77777777" w:rsidTr="00730725">
        <w:tc>
          <w:tcPr>
            <w:tcW w:w="2585" w:type="dxa"/>
            <w:vAlign w:val="center"/>
          </w:tcPr>
          <w:p w14:paraId="23956F98" w14:textId="31480BFF" w:rsidR="00730725" w:rsidRDefault="00730725" w:rsidP="00730725">
            <w:r w:rsidRPr="00880A82">
              <w:rPr>
                <w:rFonts w:ascii="Arial" w:hAnsi="Arial" w:cs="Arial"/>
              </w:rPr>
              <w:t>SSIU_M3_S4_PIN_MODE</w:t>
            </w:r>
          </w:p>
        </w:tc>
        <w:tc>
          <w:tcPr>
            <w:tcW w:w="2386" w:type="dxa"/>
          </w:tcPr>
          <w:p w14:paraId="36E6E7C5" w14:textId="5EB85292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53564A54" w14:textId="59554B5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[20:16]</w:t>
            </w:r>
          </w:p>
        </w:tc>
        <w:tc>
          <w:tcPr>
            <w:tcW w:w="2386" w:type="dxa"/>
          </w:tcPr>
          <w:p w14:paraId="306E6995" w14:textId="38379FFF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0x12</w:t>
            </w:r>
          </w:p>
        </w:tc>
      </w:tr>
      <w:tr w:rsidR="00730725" w14:paraId="77550C9B" w14:textId="77777777" w:rsidTr="00730725">
        <w:tc>
          <w:tcPr>
            <w:tcW w:w="2585" w:type="dxa"/>
            <w:vAlign w:val="center"/>
          </w:tcPr>
          <w:p w14:paraId="5B87CCA5" w14:textId="34010630" w:rsidR="00730725" w:rsidRDefault="00730725" w:rsidP="00730725">
            <w:r w:rsidRPr="00880A82">
              <w:rPr>
                <w:rFonts w:ascii="Arial" w:hAnsi="Arial" w:cs="Arial"/>
              </w:rPr>
              <w:t>SSIU_S0_S2_PIN_MODE</w:t>
            </w:r>
          </w:p>
        </w:tc>
        <w:tc>
          <w:tcPr>
            <w:tcW w:w="2386" w:type="dxa"/>
          </w:tcPr>
          <w:p w14:paraId="03C2C836" w14:textId="6044A565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6287732B" w14:textId="4901C23E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015A1144" w14:textId="509D1A61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0x04</w:t>
            </w:r>
          </w:p>
        </w:tc>
      </w:tr>
      <w:tr w:rsidR="00730725" w14:paraId="5E2AB13D" w14:textId="77777777" w:rsidTr="00730725">
        <w:tc>
          <w:tcPr>
            <w:tcW w:w="2585" w:type="dxa"/>
            <w:vAlign w:val="center"/>
          </w:tcPr>
          <w:p w14:paraId="193F0656" w14:textId="26571D08" w:rsidR="00730725" w:rsidRDefault="00730725" w:rsidP="00730725">
            <w:r w:rsidRPr="000053E8">
              <w:rPr>
                <w:rFonts w:ascii="Arial" w:hAnsi="Arial" w:cs="Arial"/>
              </w:rPr>
              <w:t>SSIU_M0_S2_PIN_MODE</w:t>
            </w:r>
          </w:p>
        </w:tc>
        <w:tc>
          <w:tcPr>
            <w:tcW w:w="2386" w:type="dxa"/>
          </w:tcPr>
          <w:p w14:paraId="21E2DBA6" w14:textId="448A0548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171130F2" w14:textId="182786D0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098F6BE4" w14:textId="3609E749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0x08</w:t>
            </w:r>
          </w:p>
        </w:tc>
      </w:tr>
      <w:tr w:rsidR="00730725" w14:paraId="09660660" w14:textId="77777777" w:rsidTr="00730725">
        <w:tc>
          <w:tcPr>
            <w:tcW w:w="2585" w:type="dxa"/>
            <w:vAlign w:val="center"/>
          </w:tcPr>
          <w:p w14:paraId="02E74F0B" w14:textId="2A0F40C1" w:rsidR="00730725" w:rsidRPr="000053E8" w:rsidRDefault="00730725" w:rsidP="00730725">
            <w:pPr>
              <w:rPr>
                <w:rFonts w:ascii="Arial" w:hAnsi="Arial" w:cs="Arial"/>
              </w:rPr>
            </w:pPr>
            <w:r w:rsidRPr="007B51AE">
              <w:rPr>
                <w:rFonts w:ascii="Arial" w:hAnsi="Arial" w:cs="Arial"/>
              </w:rPr>
              <w:t>SSIU_S0_S1_PIN_MODE</w:t>
            </w:r>
          </w:p>
        </w:tc>
        <w:tc>
          <w:tcPr>
            <w:tcW w:w="2386" w:type="dxa"/>
          </w:tcPr>
          <w:p w14:paraId="7ECFFF35" w14:textId="7DF98314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0C7E8686" w14:textId="3F6B9E59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6CFB8D3B" w14:textId="34FAB28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0x01</w:t>
            </w:r>
          </w:p>
        </w:tc>
      </w:tr>
      <w:tr w:rsidR="00730725" w14:paraId="4EFCCB47" w14:textId="77777777" w:rsidTr="00730725">
        <w:tc>
          <w:tcPr>
            <w:tcW w:w="2585" w:type="dxa"/>
            <w:vAlign w:val="center"/>
          </w:tcPr>
          <w:p w14:paraId="675390EB" w14:textId="530F3F07" w:rsidR="00730725" w:rsidRPr="007B51AE" w:rsidRDefault="00730725" w:rsidP="00730725">
            <w:pPr>
              <w:rPr>
                <w:rFonts w:ascii="Arial" w:hAnsi="Arial" w:cs="Arial"/>
              </w:rPr>
            </w:pPr>
            <w:r w:rsidRPr="00834F82">
              <w:rPr>
                <w:rFonts w:ascii="Arial" w:hAnsi="Arial" w:cs="Arial"/>
              </w:rPr>
              <w:t>SSIU_M0_S1_PIN_MODE</w:t>
            </w:r>
          </w:p>
        </w:tc>
        <w:tc>
          <w:tcPr>
            <w:tcW w:w="2386" w:type="dxa"/>
          </w:tcPr>
          <w:p w14:paraId="0BEB8255" w14:textId="682693FE" w:rsidR="00730725" w:rsidRDefault="00DB647E" w:rsidP="00730725">
            <w:r w:rsidRPr="00DB647E">
              <w:rPr>
                <w:rFonts w:ascii="Arial" w:hAnsi="Arial" w:cs="Arial"/>
              </w:rPr>
              <w:t>SSI_MODE1</w:t>
            </w:r>
          </w:p>
        </w:tc>
        <w:tc>
          <w:tcPr>
            <w:tcW w:w="2386" w:type="dxa"/>
          </w:tcPr>
          <w:p w14:paraId="64F3AD20" w14:textId="1EA68C6F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734591F1" w14:textId="109F210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  <w:tr w:rsidR="00730725" w14:paraId="621BBD92" w14:textId="77777777" w:rsidTr="00730725">
        <w:tc>
          <w:tcPr>
            <w:tcW w:w="2585" w:type="dxa"/>
            <w:vAlign w:val="center"/>
          </w:tcPr>
          <w:p w14:paraId="73C944D9" w14:textId="5D447FFA" w:rsidR="00730725" w:rsidRPr="00834F82" w:rsidRDefault="00730725" w:rsidP="00730725">
            <w:pPr>
              <w:rPr>
                <w:rFonts w:ascii="Arial" w:hAnsi="Arial" w:cs="Arial"/>
              </w:rPr>
            </w:pPr>
            <w:r w:rsidRPr="00083EF6">
              <w:rPr>
                <w:rFonts w:ascii="Arial" w:hAnsi="Arial" w:cs="Arial"/>
              </w:rPr>
              <w:t>SSIU_S0_S9_PIN_MODE</w:t>
            </w:r>
          </w:p>
        </w:tc>
        <w:tc>
          <w:tcPr>
            <w:tcW w:w="2386" w:type="dxa"/>
          </w:tcPr>
          <w:p w14:paraId="0B632A94" w14:textId="191A6909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7665190C" w14:textId="76663877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1F7EE4C9" w14:textId="43C22643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0x01</w:t>
            </w:r>
          </w:p>
        </w:tc>
      </w:tr>
      <w:tr w:rsidR="00730725" w14:paraId="279CF408" w14:textId="77777777" w:rsidTr="00730725">
        <w:tc>
          <w:tcPr>
            <w:tcW w:w="2585" w:type="dxa"/>
            <w:vAlign w:val="center"/>
          </w:tcPr>
          <w:p w14:paraId="63E31DAB" w14:textId="4B4A93F9" w:rsidR="00730725" w:rsidRPr="00083EF6" w:rsidRDefault="00730725" w:rsidP="00730725">
            <w:pPr>
              <w:rPr>
                <w:rFonts w:ascii="Arial" w:hAnsi="Arial" w:cs="Arial"/>
              </w:rPr>
            </w:pPr>
            <w:r w:rsidRPr="00DA12B1">
              <w:rPr>
                <w:rFonts w:ascii="Arial" w:hAnsi="Arial" w:cs="Arial"/>
              </w:rPr>
              <w:t>SSIU_M0_S9_PIN_MODE</w:t>
            </w:r>
          </w:p>
        </w:tc>
        <w:tc>
          <w:tcPr>
            <w:tcW w:w="2386" w:type="dxa"/>
          </w:tcPr>
          <w:p w14:paraId="1AF60C67" w14:textId="1F976493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6C4698BE" w14:textId="4A912BA2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6B5E9C3E" w14:textId="0A42BEB2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  <w:tr w:rsidR="00730725" w14:paraId="36A1DA1E" w14:textId="77777777" w:rsidTr="00730725">
        <w:tc>
          <w:tcPr>
            <w:tcW w:w="2585" w:type="dxa"/>
            <w:vAlign w:val="center"/>
          </w:tcPr>
          <w:p w14:paraId="4D786569" w14:textId="7A3986D7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SSIU_S3_S9_PIN_MODE</w:t>
            </w:r>
          </w:p>
        </w:tc>
        <w:tc>
          <w:tcPr>
            <w:tcW w:w="2386" w:type="dxa"/>
          </w:tcPr>
          <w:p w14:paraId="1ED75718" w14:textId="0DFA134D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4635076A" w14:textId="3E43D02D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7B6A4339" w14:textId="3D9A6AC9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0x05</w:t>
            </w:r>
          </w:p>
        </w:tc>
      </w:tr>
      <w:tr w:rsidR="00730725" w14:paraId="2B611885" w14:textId="77777777" w:rsidTr="00A8549B">
        <w:tc>
          <w:tcPr>
            <w:tcW w:w="2585" w:type="dxa"/>
          </w:tcPr>
          <w:p w14:paraId="61CD3B3F" w14:textId="1F0FE242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SSIU_S3_S9_PIN_MODE</w:t>
            </w:r>
          </w:p>
        </w:tc>
        <w:tc>
          <w:tcPr>
            <w:tcW w:w="2386" w:type="dxa"/>
          </w:tcPr>
          <w:p w14:paraId="1966CB6A" w14:textId="4DC337C8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386" w:type="dxa"/>
          </w:tcPr>
          <w:p w14:paraId="17965EBA" w14:textId="4A961E85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7EBCC867" w14:textId="67FF7CBB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0x06</w:t>
            </w:r>
          </w:p>
        </w:tc>
      </w:tr>
      <w:tr w:rsidR="00730725" w14:paraId="08E389AC" w14:textId="77777777" w:rsidTr="00A8549B">
        <w:tc>
          <w:tcPr>
            <w:tcW w:w="2585" w:type="dxa"/>
          </w:tcPr>
          <w:p w14:paraId="1BE2B919" w14:textId="3698EAB0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SSIU_M3_S9_PIN_MODE</w:t>
            </w:r>
          </w:p>
        </w:tc>
        <w:tc>
          <w:tcPr>
            <w:tcW w:w="2386" w:type="dxa"/>
          </w:tcPr>
          <w:p w14:paraId="63E3BF4F" w14:textId="11289E2A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86" w:type="dxa"/>
          </w:tcPr>
          <w:p w14:paraId="332F21A0" w14:textId="7C1DBBCA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3229CE7E" w14:textId="4F60F85C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0x01</w:t>
            </w:r>
          </w:p>
        </w:tc>
      </w:tr>
      <w:tr w:rsidR="00730725" w14:paraId="33B303B9" w14:textId="77777777" w:rsidTr="00A8549B">
        <w:tc>
          <w:tcPr>
            <w:tcW w:w="2585" w:type="dxa"/>
          </w:tcPr>
          <w:p w14:paraId="2C187153" w14:textId="46979D89" w:rsidR="00730725" w:rsidRPr="001E6285" w:rsidRDefault="00730725" w:rsidP="00730725">
            <w:pPr>
              <w:rPr>
                <w:rFonts w:ascii="Arial" w:hAnsi="Arial" w:cs="Arial"/>
              </w:rPr>
            </w:pPr>
            <w:r w:rsidRPr="001E6285">
              <w:rPr>
                <w:rFonts w:ascii="Arial" w:hAnsi="Arial" w:cs="Arial"/>
              </w:rPr>
              <w:t>SSIU_S0_S3_PIN_MODE</w:t>
            </w:r>
          </w:p>
        </w:tc>
        <w:tc>
          <w:tcPr>
            <w:tcW w:w="2386" w:type="dxa"/>
          </w:tcPr>
          <w:p w14:paraId="40C0356C" w14:textId="7027AF53" w:rsidR="00730725" w:rsidRDefault="00DB647E" w:rsidP="00730725">
            <w:r w:rsidRPr="00DB647E">
              <w:rPr>
                <w:rFonts w:ascii="Arial" w:hAnsi="Arial" w:cs="Arial"/>
              </w:rPr>
              <w:t>SSI_MODE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386" w:type="dxa"/>
          </w:tcPr>
          <w:p w14:paraId="28CE59E3" w14:textId="1BBA2EAB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[4:0]</w:t>
            </w:r>
          </w:p>
        </w:tc>
        <w:tc>
          <w:tcPr>
            <w:tcW w:w="2386" w:type="dxa"/>
          </w:tcPr>
          <w:p w14:paraId="0F5B114A" w14:textId="5624C6E0" w:rsidR="00730725" w:rsidRPr="00DB647E" w:rsidRDefault="00983B6F" w:rsidP="00730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0x02</w:t>
            </w:r>
          </w:p>
        </w:tc>
      </w:tr>
    </w:tbl>
    <w:p w14:paraId="44DB07B1" w14:textId="308B8651" w:rsidR="00EB6A73" w:rsidRDefault="00EB6A73">
      <w:pPr>
        <w:overflowPunct/>
        <w:autoSpaceDE/>
        <w:autoSpaceDN/>
        <w:adjustRightInd/>
        <w:spacing w:after="0" w:line="240" w:lineRule="auto"/>
        <w:textAlignment w:val="auto"/>
        <w:rPr>
          <w:rFonts w:asciiTheme="majorHAnsi" w:hAnsiTheme="majorHAnsi" w:cstheme="majorHAnsi"/>
        </w:rPr>
      </w:pPr>
    </w:p>
    <w:p w14:paraId="577AC68B" w14:textId="6FAAED0F" w:rsidR="000B4B40" w:rsidRDefault="008C1DFD" w:rsidP="000B4B40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C959279" wp14:editId="1373B06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93155" cy="8018145"/>
            <wp:effectExtent l="0" t="0" r="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iu_setu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3" w:name="_Toc529909179"/>
      <w:bookmarkStart w:id="44" w:name="_Ref491846598"/>
      <w:r w:rsidR="00B05857" w:rsidRPr="00B05857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1</w:t>
      </w:r>
      <w:r w:rsidR="0007458E">
        <w:rPr>
          <w:rFonts w:ascii="Arial" w:hAnsi="Arial" w:cs="Arial"/>
        </w:rPr>
        <w:fldChar w:fldCharType="end"/>
      </w:r>
      <w:r w:rsidR="00B05857" w:rsidRPr="00B05857">
        <w:rPr>
          <w:rFonts w:ascii="Arial" w:hAnsi="Arial" w:cs="Arial"/>
        </w:rPr>
        <w:t xml:space="preserve"> </w:t>
      </w:r>
      <w:proofErr w:type="spellStart"/>
      <w:r w:rsidR="00B05857" w:rsidRPr="00B05857">
        <w:rPr>
          <w:rFonts w:ascii="Arial" w:hAnsi="Arial" w:cs="Arial"/>
        </w:rPr>
        <w:t>ssiu_setup</w:t>
      </w:r>
      <w:proofErr w:type="spellEnd"/>
      <w:r w:rsidR="00B05857" w:rsidRPr="00B05857">
        <w:rPr>
          <w:rFonts w:ascii="Arial" w:hAnsi="Arial" w:cs="Arial"/>
        </w:rPr>
        <w:t xml:space="preserve"> flowchart</w:t>
      </w:r>
      <w:bookmarkEnd w:id="43"/>
    </w:p>
    <w:p w14:paraId="0B553C42" w14:textId="77777777" w:rsidR="000B4B40" w:rsidRDefault="000B4B40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2AD77035" w14:textId="595635E6" w:rsidR="00E14E8D" w:rsidRDefault="0044739A" w:rsidP="00E14E8D">
      <w:pPr>
        <w:pStyle w:val="Heading3"/>
        <w:rPr>
          <w:rFonts w:cs="Arial"/>
        </w:rPr>
      </w:pPr>
      <w:bookmarkStart w:id="45" w:name="_Toc529909229"/>
      <w:bookmarkEnd w:id="44"/>
      <w:proofErr w:type="spellStart"/>
      <w:r>
        <w:rPr>
          <w:rFonts w:cs="Arial"/>
        </w:rPr>
        <w:lastRenderedPageBreak/>
        <w:t>ssiu</w:t>
      </w:r>
      <w:r w:rsidR="00DE1B8E">
        <w:rPr>
          <w:rFonts w:cs="Arial"/>
        </w:rPr>
        <w:t>_start</w:t>
      </w:r>
      <w:bookmarkEnd w:id="45"/>
      <w:proofErr w:type="spellEnd"/>
    </w:p>
    <w:p w14:paraId="1099DA20" w14:textId="3EBC011E" w:rsidR="000B4B40" w:rsidRPr="000B4B40" w:rsidRDefault="000B4B40" w:rsidP="000B4B40">
      <w:pPr>
        <w:pStyle w:val="ReqID"/>
      </w:pPr>
      <w:r>
        <w:t>DD_PLG_RDR_04_002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E14E8D" w:rsidRPr="0006281E" w14:paraId="0CB04324" w14:textId="77777777" w:rsidTr="00DE1B8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9F2C8D3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B7D9B01" w14:textId="4520208C" w:rsidR="00E14E8D" w:rsidRPr="0006281E" w:rsidRDefault="0044739A" w:rsidP="00DE1B8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SSIU</w:t>
            </w:r>
            <w:r w:rsidR="00DE1B8E">
              <w:rPr>
                <w:rFonts w:ascii="Courier New" w:hAnsi="Courier New" w:cs="Courier New"/>
                <w:szCs w:val="18"/>
              </w:rPr>
              <w:t xml:space="preserve">_ERR_CODE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ssiu</w:t>
            </w:r>
            <w:r w:rsidR="00DE1B8E">
              <w:rPr>
                <w:rFonts w:ascii="Courier New" w:hAnsi="Courier New" w:cs="Courier New"/>
                <w:szCs w:val="18"/>
              </w:rPr>
              <w:t>_start</w:t>
            </w:r>
            <w:proofErr w:type="spellEnd"/>
            <w:r w:rsidR="00DE1B8E">
              <w:rPr>
                <w:rFonts w:ascii="Courier New" w:hAnsi="Courier New" w:cs="Courier New"/>
                <w:szCs w:val="18"/>
              </w:rPr>
              <w:t>(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DE1B8E">
              <w:rPr>
                <w:rFonts w:ascii="Courier New" w:hAnsi="Courier New" w:cs="Courier New"/>
                <w:szCs w:val="18"/>
              </w:rPr>
              <w:t>_</w:t>
            </w:r>
            <w:r w:rsidR="00DB6E21">
              <w:rPr>
                <w:rFonts w:ascii="Courier New" w:hAnsi="Courier New" w:cs="Courier New"/>
                <w:szCs w:val="18"/>
              </w:rPr>
              <w:t>SSI_MODULE</w:t>
            </w:r>
            <w:r w:rsidR="00DE1B8E"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E14E8D" w:rsidRPr="0006281E" w14:paraId="785CF6F8" w14:textId="77777777" w:rsidTr="000663A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10C8462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3F884E" w14:textId="58CEFEBD" w:rsidR="00E14E8D" w:rsidRPr="00DE1B8E" w:rsidRDefault="00DE1B8E" w:rsidP="00DE1B8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is to start </w:t>
            </w:r>
            <w:r w:rsidR="0044739A">
              <w:rPr>
                <w:rFonts w:ascii="Arial" w:hAnsi="Arial" w:cs="Arial"/>
                <w:color w:val="000000"/>
                <w:sz w:val="18"/>
                <w:szCs w:val="18"/>
              </w:rPr>
              <w:t>SSIU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module.</w:t>
            </w:r>
          </w:p>
        </w:tc>
      </w:tr>
      <w:tr w:rsidR="00E14E8D" w:rsidRPr="0006281E" w14:paraId="717DF743" w14:textId="77777777" w:rsidTr="000663A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17B71BF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C7645C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61EB32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288CBD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5008F1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E1B8E" w:rsidRPr="0006281E" w14:paraId="00EAEE97" w14:textId="77777777" w:rsidTr="00DE1B8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883AEFE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EDCFE3F" w14:textId="7E62E63F" w:rsidR="00DE1B8E" w:rsidRPr="0006281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</w:t>
            </w:r>
            <w:r w:rsidR="00DB6E21">
              <w:rPr>
                <w:rFonts w:cs="Arial"/>
                <w:szCs w:val="18"/>
              </w:rPr>
              <w:t>SSI_</w:t>
            </w:r>
            <w:r w:rsidR="00DE1B8E">
              <w:rPr>
                <w:rFonts w:cs="Arial"/>
                <w:szCs w:val="18"/>
              </w:rPr>
              <w:t>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284AA" w14:textId="1FB6602D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783610" w14:textId="0155A355" w:rsidR="00DE1B8E" w:rsidRPr="0006281E" w:rsidRDefault="00DE1B8E" w:rsidP="00DE1B8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BEE884" w14:textId="4FEC091D" w:rsidR="00DE1B8E" w:rsidRPr="0006281E" w:rsidRDefault="0044739A" w:rsidP="00DE1B8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 xml:space="preserve"> module</w:t>
            </w:r>
          </w:p>
        </w:tc>
      </w:tr>
      <w:tr w:rsidR="00DE1B8E" w:rsidRPr="0006281E" w14:paraId="13263C9B" w14:textId="77777777" w:rsidTr="006C68DB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F79ACAF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E2AC68" w14:textId="38BE440A" w:rsidR="00DE1B8E" w:rsidRPr="0006281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FD1549" w14:textId="25B3D275" w:rsidR="00DE1B8E" w:rsidRPr="0006281E" w:rsidRDefault="00DB6E21" w:rsidP="00DB6E21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or bus index is invalid</w:t>
            </w:r>
          </w:p>
        </w:tc>
      </w:tr>
      <w:tr w:rsidR="00DE1B8E" w:rsidRPr="0006281E" w14:paraId="29A331FF" w14:textId="77777777" w:rsidTr="006C68DB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1ED6E5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326E249" w14:textId="18731B6D" w:rsidR="00DE1B8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C3F537" w14:textId="47B18310" w:rsidR="00DE1B8E" w:rsidRDefault="00C8043C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DE1B8E" w:rsidRPr="0006281E" w14:paraId="2588CAC2" w14:textId="77777777" w:rsidTr="00A46BCA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471CF50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D2AF6B8" w14:textId="6F5831D5" w:rsidR="00DE1B8E" w:rsidRPr="0006281E" w:rsidRDefault="0044739A" w:rsidP="00DE1B8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ssiu</w:t>
            </w:r>
            <w:r w:rsidR="00A0041F">
              <w:rPr>
                <w:rFonts w:ascii="Arial" w:hAnsi="Arial" w:cs="Arial"/>
                <w:sz w:val="18"/>
                <w:szCs w:val="18"/>
              </w:rPr>
              <w:t>_start</w:t>
            </w:r>
            <w:proofErr w:type="spellEnd"/>
            <w:r w:rsidR="00DE1B8E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="00DE1B8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8DB70F2" w14:textId="1895D159" w:rsidR="00DE1B8E" w:rsidRPr="0006281E" w:rsidRDefault="00DE1B8E" w:rsidP="00975858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865737">
              <w:rPr>
                <w:rFonts w:ascii="Arial" w:hAnsi="Arial" w:cs="Arial"/>
                <w:sz w:val="18"/>
                <w:szCs w:val="18"/>
              </w:rPr>
              <w:t xml:space="preserve">Set </w:t>
            </w:r>
            <w:r w:rsidR="0044739A">
              <w:rPr>
                <w:rFonts w:ascii="Arial" w:hAnsi="Arial" w:cs="Arial"/>
                <w:sz w:val="18"/>
                <w:szCs w:val="18"/>
              </w:rPr>
              <w:t>SSI</w:t>
            </w:r>
            <w:r w:rsidR="00975858">
              <w:rPr>
                <w:rFonts w:ascii="Arial" w:hAnsi="Arial" w:cs="Arial"/>
                <w:sz w:val="18"/>
                <w:szCs w:val="18"/>
              </w:rPr>
              <w:t>_CONTROL</w:t>
            </w:r>
            <w:r w:rsidR="006004B7">
              <w:rPr>
                <w:rFonts w:ascii="Arial" w:hAnsi="Arial" w:cs="Arial"/>
                <w:sz w:val="18"/>
                <w:szCs w:val="18"/>
              </w:rPr>
              <w:t xml:space="preserve"> register</w:t>
            </w:r>
            <w:r w:rsidR="00975858">
              <w:rPr>
                <w:rFonts w:ascii="Arial" w:hAnsi="Arial" w:cs="Arial"/>
                <w:sz w:val="18"/>
                <w:szCs w:val="18"/>
              </w:rPr>
              <w:t xml:space="preserve"> based on the bus index</w:t>
            </w:r>
          </w:p>
        </w:tc>
      </w:tr>
    </w:tbl>
    <w:p w14:paraId="60CD3AA2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]</w:t>
      </w:r>
    </w:p>
    <w:p w14:paraId="6519EE1D" w14:textId="77777777" w:rsidR="00B97CDB" w:rsidRDefault="00B97CDB" w:rsidP="00B97CDB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</w:p>
    <w:p w14:paraId="6F722F24" w14:textId="403359F5" w:rsidR="00B97CDB" w:rsidRPr="0006281E" w:rsidRDefault="00F62CB4" w:rsidP="000B4B40">
      <w:pPr>
        <w:overflowPunct/>
        <w:autoSpaceDE/>
        <w:autoSpaceDN/>
        <w:adjustRightInd/>
        <w:spacing w:after="0" w:line="240" w:lineRule="auto"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57A4D20B" wp14:editId="4C5134A2">
            <wp:simplePos x="0" y="0"/>
            <wp:positionH relativeFrom="column">
              <wp:posOffset>-83</wp:posOffset>
            </wp:positionH>
            <wp:positionV relativeFrom="paragraph">
              <wp:posOffset>469</wp:posOffset>
            </wp:positionV>
            <wp:extent cx="6193155" cy="46228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iu_star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Toc529909180"/>
      <w:r w:rsidR="00B97CDB" w:rsidRPr="0006281E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2</w:t>
      </w:r>
      <w:r w:rsidR="0007458E">
        <w:rPr>
          <w:rFonts w:ascii="Arial" w:hAnsi="Arial" w:cs="Arial"/>
        </w:rPr>
        <w:fldChar w:fldCharType="end"/>
      </w:r>
      <w:r w:rsidR="00B97CDB" w:rsidRPr="0006281E">
        <w:rPr>
          <w:rFonts w:ascii="Arial" w:hAnsi="Arial" w:cs="Arial"/>
        </w:rPr>
        <w:t xml:space="preserve"> </w:t>
      </w:r>
      <w:proofErr w:type="spellStart"/>
      <w:r w:rsidR="0044739A">
        <w:rPr>
          <w:rFonts w:ascii="Arial" w:hAnsi="Arial" w:cs="Arial"/>
        </w:rPr>
        <w:t>ssiu</w:t>
      </w:r>
      <w:r w:rsidR="001C7976">
        <w:rPr>
          <w:rFonts w:ascii="Arial" w:hAnsi="Arial" w:cs="Arial"/>
        </w:rPr>
        <w:t>_start</w:t>
      </w:r>
      <w:proofErr w:type="spellEnd"/>
      <w:r w:rsidR="00B97CDB">
        <w:rPr>
          <w:rFonts w:ascii="Arial" w:hAnsi="Arial" w:cs="Arial"/>
        </w:rPr>
        <w:t xml:space="preserve"> </w:t>
      </w:r>
      <w:r w:rsidR="00B97CDB" w:rsidRPr="0006281E">
        <w:rPr>
          <w:rFonts w:ascii="Arial" w:hAnsi="Arial" w:cs="Arial"/>
        </w:rPr>
        <w:t>flowchart</w:t>
      </w:r>
      <w:bookmarkEnd w:id="46"/>
    </w:p>
    <w:p w14:paraId="4E2760C1" w14:textId="03DF56DC" w:rsidR="00B97CDB" w:rsidRDefault="00B97CDB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D6B62A7" w14:textId="4D836FB9" w:rsidR="00372003" w:rsidRDefault="0044739A" w:rsidP="00372003">
      <w:pPr>
        <w:pStyle w:val="Heading3"/>
        <w:rPr>
          <w:rFonts w:cs="Arial"/>
        </w:rPr>
      </w:pPr>
      <w:bookmarkStart w:id="47" w:name="_Toc529909230"/>
      <w:proofErr w:type="spellStart"/>
      <w:r>
        <w:rPr>
          <w:rFonts w:cs="Arial"/>
        </w:rPr>
        <w:lastRenderedPageBreak/>
        <w:t>ssiu</w:t>
      </w:r>
      <w:r w:rsidR="00372003">
        <w:rPr>
          <w:rFonts w:cs="Arial"/>
        </w:rPr>
        <w:t>_stop</w:t>
      </w:r>
      <w:bookmarkEnd w:id="47"/>
      <w:proofErr w:type="spellEnd"/>
    </w:p>
    <w:p w14:paraId="6E117E29" w14:textId="1949FD61" w:rsidR="000B4B40" w:rsidRPr="000B4B40" w:rsidRDefault="000B4B40" w:rsidP="000B4B40">
      <w:pPr>
        <w:pStyle w:val="ReqID"/>
      </w:pPr>
      <w:r>
        <w:t>DD_PLG_RDR_04_003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372003" w:rsidRPr="0006281E" w14:paraId="048B8BFA" w14:textId="77777777" w:rsidTr="002A2BAD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BB4787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57F0264" w14:textId="54BD54D5" w:rsidR="00372003" w:rsidRPr="0006281E" w:rsidRDefault="0044739A" w:rsidP="0037200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SSIU</w:t>
            </w:r>
            <w:r w:rsidR="00372003">
              <w:rPr>
                <w:rFonts w:ascii="Courier New" w:hAnsi="Courier New" w:cs="Courier New"/>
                <w:szCs w:val="18"/>
              </w:rPr>
              <w:t xml:space="preserve">_ERR_CODE </w:t>
            </w:r>
            <w:proofErr w:type="spellStart"/>
            <w:r>
              <w:rPr>
                <w:rFonts w:ascii="Courier New" w:hAnsi="Courier New" w:cs="Courier New"/>
                <w:szCs w:val="18"/>
              </w:rPr>
              <w:t>ssiu</w:t>
            </w:r>
            <w:r w:rsidR="00372003">
              <w:rPr>
                <w:rFonts w:ascii="Courier New" w:hAnsi="Courier New" w:cs="Courier New"/>
                <w:szCs w:val="18"/>
              </w:rPr>
              <w:t>_stop</w:t>
            </w:r>
            <w:proofErr w:type="spellEnd"/>
            <w:r w:rsidR="00372003">
              <w:rPr>
                <w:rFonts w:ascii="Courier New" w:hAnsi="Courier New" w:cs="Courier New"/>
                <w:szCs w:val="18"/>
              </w:rPr>
              <w:t>(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372003">
              <w:rPr>
                <w:rFonts w:ascii="Courier New" w:hAnsi="Courier New" w:cs="Courier New"/>
                <w:szCs w:val="18"/>
              </w:rPr>
              <w:t>_</w:t>
            </w:r>
            <w:r w:rsidR="00AB4E3D">
              <w:rPr>
                <w:rFonts w:ascii="Courier New" w:hAnsi="Courier New" w:cs="Courier New"/>
                <w:szCs w:val="18"/>
              </w:rPr>
              <w:t>SSI_MODULE</w:t>
            </w:r>
            <w:r w:rsidR="00372003">
              <w:rPr>
                <w:rFonts w:ascii="Courier New" w:hAnsi="Courier New" w:cs="Courier New"/>
                <w:szCs w:val="18"/>
              </w:rPr>
              <w:t xml:space="preserve"> module)</w:t>
            </w:r>
          </w:p>
        </w:tc>
      </w:tr>
      <w:tr w:rsidR="00372003" w:rsidRPr="0006281E" w14:paraId="1448192A" w14:textId="77777777" w:rsidTr="002A2BAD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8859A88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8653C2" w14:textId="12C78D29" w:rsidR="00372003" w:rsidRPr="00DE1B8E" w:rsidRDefault="00372003" w:rsidP="002A2BAD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stop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4739A">
              <w:rPr>
                <w:rFonts w:ascii="Arial" w:hAnsi="Arial" w:cs="Arial"/>
                <w:color w:val="000000"/>
                <w:sz w:val="18"/>
                <w:szCs w:val="18"/>
              </w:rPr>
              <w:t>SSIU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module.</w:t>
            </w:r>
          </w:p>
        </w:tc>
      </w:tr>
      <w:tr w:rsidR="00372003" w:rsidRPr="0006281E" w14:paraId="4BF64734" w14:textId="77777777" w:rsidTr="002A2BAD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CFA1203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91C7F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B05400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93499B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37BB5B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147D5D" w:rsidRPr="0006281E" w14:paraId="36AAD33A" w14:textId="77777777" w:rsidTr="002A2BA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16720D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224698" w14:textId="63A42B4C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B284F" w14:textId="129772CB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463889" w14:textId="57B99260" w:rsidR="00147D5D" w:rsidRPr="0006281E" w:rsidRDefault="00147D5D" w:rsidP="00147D5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F3D7CE" w14:textId="517AC93C" w:rsidR="00147D5D" w:rsidRPr="0006281E" w:rsidRDefault="00147D5D" w:rsidP="00147D5D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module</w:t>
            </w:r>
          </w:p>
        </w:tc>
      </w:tr>
      <w:tr w:rsidR="00147D5D" w:rsidRPr="0006281E" w14:paraId="5950ADB9" w14:textId="77777777" w:rsidTr="002A2BAD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276264B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7FD5D" w14:textId="46B42BEC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AFA4C3" w14:textId="3F2B20E7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or bus index is invalid</w:t>
            </w:r>
          </w:p>
        </w:tc>
      </w:tr>
      <w:tr w:rsidR="00147D5D" w:rsidRPr="0006281E" w14:paraId="6A0B7970" w14:textId="77777777" w:rsidTr="002A2BAD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72566BB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0E2C337" w14:textId="576E750F" w:rsidR="00147D5D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67E00F" w14:textId="4A3FDDE6" w:rsidR="00147D5D" w:rsidRDefault="00C8043C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147D5D" w:rsidRPr="0006281E" w14:paraId="1D00C8DA" w14:textId="77777777" w:rsidTr="002A2BAD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3E9D4C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07ACE4E" w14:textId="21BA6409" w:rsidR="00147D5D" w:rsidRPr="0006281E" w:rsidRDefault="00147D5D" w:rsidP="00147D5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ssiu_st</w:t>
            </w:r>
            <w:r w:rsidR="00F81A19">
              <w:rPr>
                <w:rFonts w:ascii="Arial" w:hAnsi="Arial" w:cs="Arial"/>
                <w:sz w:val="18"/>
                <w:szCs w:val="18"/>
              </w:rPr>
              <w:t>op</w:t>
            </w:r>
            <w:proofErr w:type="spellEnd"/>
            <w:r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5BF0A73" w14:textId="3249863D" w:rsidR="00147D5D" w:rsidRPr="0006281E" w:rsidRDefault="00147D5D" w:rsidP="00147D5D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Set SSI_CONTROL register based on the bus index</w:t>
            </w:r>
          </w:p>
        </w:tc>
      </w:tr>
    </w:tbl>
    <w:p w14:paraId="7D2AC2E4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, FD_PLG_RDR_014, FD_PLG_RDR_032, FD_PLG_RDR_043]</w:t>
      </w:r>
    </w:p>
    <w:p w14:paraId="4955B646" w14:textId="7CE67B96" w:rsidR="007476DB" w:rsidRPr="0006281E" w:rsidRDefault="005655BA" w:rsidP="008744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1488" behindDoc="0" locked="0" layoutInCell="1" allowOverlap="1" wp14:anchorId="312030BD" wp14:editId="3AFA9741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6193155" cy="4622800"/>
            <wp:effectExtent l="0" t="0" r="0" b="6350"/>
            <wp:wrapThrough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iu_sto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51998" w14:textId="4C348D3C" w:rsidR="007476DB" w:rsidRPr="0006281E" w:rsidRDefault="0089129E" w:rsidP="0089129E">
      <w:pPr>
        <w:pStyle w:val="Caption"/>
        <w:jc w:val="center"/>
        <w:rPr>
          <w:rFonts w:ascii="Arial" w:hAnsi="Arial" w:cs="Arial"/>
        </w:rPr>
      </w:pPr>
      <w:bookmarkStart w:id="48" w:name="_Toc519504628"/>
      <w:bookmarkStart w:id="49" w:name="_Toc529909181"/>
      <w:r w:rsidRPr="0006281E">
        <w:rPr>
          <w:rFonts w:ascii="Arial" w:hAnsi="Arial" w:cs="Arial"/>
        </w:rPr>
        <w:t xml:space="preserve">Figure </w:t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STYLEREF 1 \s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="0007458E">
        <w:rPr>
          <w:rFonts w:ascii="Arial" w:hAnsi="Arial" w:cs="Arial"/>
        </w:rPr>
        <w:noBreakHyphen/>
      </w:r>
      <w:r w:rsidR="0007458E">
        <w:rPr>
          <w:rFonts w:ascii="Arial" w:hAnsi="Arial" w:cs="Arial"/>
        </w:rPr>
        <w:fldChar w:fldCharType="begin"/>
      </w:r>
      <w:r w:rsidR="0007458E">
        <w:rPr>
          <w:rFonts w:ascii="Arial" w:hAnsi="Arial" w:cs="Arial"/>
        </w:rPr>
        <w:instrText xml:space="preserve"> SEQ Figure \* ARABIC \s 1 </w:instrText>
      </w:r>
      <w:r w:rsidR="0007458E">
        <w:rPr>
          <w:rFonts w:ascii="Arial" w:hAnsi="Arial" w:cs="Arial"/>
        </w:rPr>
        <w:fldChar w:fldCharType="separate"/>
      </w:r>
      <w:r w:rsidR="0007458E">
        <w:rPr>
          <w:rFonts w:ascii="Arial" w:hAnsi="Arial" w:cs="Arial"/>
          <w:noProof/>
        </w:rPr>
        <w:t>3</w:t>
      </w:r>
      <w:r w:rsidR="0007458E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proofErr w:type="spellStart"/>
      <w:r w:rsidR="0044739A">
        <w:rPr>
          <w:rFonts w:ascii="Arial" w:hAnsi="Arial" w:cs="Arial"/>
        </w:rPr>
        <w:t>ssiu</w:t>
      </w:r>
      <w:r w:rsidR="008744F0">
        <w:rPr>
          <w:rFonts w:ascii="Arial" w:hAnsi="Arial" w:cs="Arial"/>
        </w:rPr>
        <w:t>_stop</w:t>
      </w:r>
      <w:proofErr w:type="spellEnd"/>
      <w:r w:rsidR="008744F0">
        <w:rPr>
          <w:rFonts w:ascii="Arial" w:hAnsi="Arial" w:cs="Arial"/>
        </w:rPr>
        <w:t xml:space="preserve"> </w:t>
      </w:r>
      <w:r w:rsidR="007476DB" w:rsidRPr="0006281E">
        <w:rPr>
          <w:rFonts w:ascii="Arial" w:hAnsi="Arial" w:cs="Arial"/>
        </w:rPr>
        <w:t>f</w:t>
      </w:r>
      <w:r w:rsidR="00153907" w:rsidRPr="0006281E">
        <w:rPr>
          <w:rFonts w:ascii="Arial" w:hAnsi="Arial" w:cs="Arial"/>
        </w:rPr>
        <w:t>low</w:t>
      </w:r>
      <w:r w:rsidR="007476DB" w:rsidRPr="0006281E">
        <w:rPr>
          <w:rFonts w:ascii="Arial" w:hAnsi="Arial" w:cs="Arial"/>
        </w:rPr>
        <w:t>chart</w:t>
      </w:r>
      <w:bookmarkEnd w:id="48"/>
      <w:bookmarkEnd w:id="49"/>
    </w:p>
    <w:p w14:paraId="107245F9" w14:textId="38CC5B14" w:rsidR="00664DB8" w:rsidRDefault="00F04120" w:rsidP="00BE05B1">
      <w:pPr>
        <w:pStyle w:val="Heading3"/>
        <w:ind w:left="720" w:hanging="720"/>
        <w:rPr>
          <w:rFonts w:cs="Arial"/>
        </w:rPr>
      </w:pPr>
      <w:r w:rsidRPr="0006281E">
        <w:rPr>
          <w:rFonts w:cs="Arial"/>
        </w:rPr>
        <w:br w:type="page"/>
      </w:r>
    </w:p>
    <w:p w14:paraId="1F538FB4" w14:textId="284F2255" w:rsidR="00D85849" w:rsidRDefault="00D85849" w:rsidP="00D85849">
      <w:pPr>
        <w:pStyle w:val="Heading3"/>
        <w:rPr>
          <w:rFonts w:cs="Arial"/>
        </w:rPr>
      </w:pPr>
      <w:bookmarkStart w:id="50" w:name="_Toc529909231"/>
      <w:proofErr w:type="spellStart"/>
      <w:r w:rsidRPr="00D85849">
        <w:rPr>
          <w:rFonts w:cs="Arial"/>
        </w:rPr>
        <w:lastRenderedPageBreak/>
        <w:t>ssiu_get_register_base</w:t>
      </w:r>
      <w:bookmarkEnd w:id="50"/>
      <w:proofErr w:type="spellEnd"/>
    </w:p>
    <w:p w14:paraId="6567A410" w14:textId="001B37D4" w:rsidR="000B4B40" w:rsidRPr="000B4B40" w:rsidRDefault="000B4B40" w:rsidP="000B4B40">
      <w:pPr>
        <w:pStyle w:val="ReqID"/>
      </w:pPr>
      <w:r>
        <w:t>DD_PLG_RDR_04_004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D85849" w:rsidRPr="0006281E" w14:paraId="51BB898D" w14:textId="77777777" w:rsidTr="00D2083F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3BCB8F7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A10CDFF" w14:textId="4E3B00B5" w:rsidR="00D85849" w:rsidRPr="0006281E" w:rsidRDefault="00A557F1" w:rsidP="00D2083F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A557F1">
              <w:rPr>
                <w:rFonts w:ascii="Courier New" w:hAnsi="Courier New" w:cs="Courier New"/>
                <w:szCs w:val="18"/>
              </w:rPr>
              <w:t>static inline SSIU_CONTROL *</w:t>
            </w:r>
            <w:proofErr w:type="spellStart"/>
            <w:r w:rsidRPr="00A557F1">
              <w:rPr>
                <w:rFonts w:ascii="Courier New" w:hAnsi="Courier New" w:cs="Courier New"/>
                <w:szCs w:val="18"/>
              </w:rPr>
              <w:t>ssiu_get_register_base</w:t>
            </w:r>
            <w:proofErr w:type="spellEnd"/>
            <w:r w:rsidRPr="00A557F1">
              <w:rPr>
                <w:rFonts w:ascii="Courier New" w:hAnsi="Courier New" w:cs="Courier New"/>
                <w:szCs w:val="18"/>
              </w:rPr>
              <w:t>(SSIU_SSI_MODULE module)</w:t>
            </w:r>
          </w:p>
        </w:tc>
      </w:tr>
      <w:tr w:rsidR="00D85849" w:rsidRPr="0006281E" w14:paraId="7D188B2F" w14:textId="77777777" w:rsidTr="00D2083F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298BEDD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8DEF98D" w14:textId="7AE038E9" w:rsidR="00D85849" w:rsidRPr="00DE1B8E" w:rsidRDefault="00D85849" w:rsidP="009B7865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</w:t>
            </w:r>
            <w:r w:rsidR="009B7865">
              <w:rPr>
                <w:rFonts w:ascii="Arial" w:hAnsi="Arial" w:cs="Arial"/>
                <w:color w:val="000000"/>
                <w:sz w:val="18"/>
                <w:szCs w:val="18"/>
              </w:rPr>
              <w:t>get base address of registers for SSIU module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85849" w:rsidRPr="0006281E" w14:paraId="1E7785A8" w14:textId="77777777" w:rsidTr="00D2083F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1A078AB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4215DB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4D5551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FCEC77C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AC7CFB1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85849" w:rsidRPr="0006281E" w14:paraId="642D6AD4" w14:textId="77777777" w:rsidTr="00D2083F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A4F3507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BB233D1" w14:textId="77777777" w:rsidR="00D85849" w:rsidRPr="0006281E" w:rsidRDefault="00D85849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7AD6CD" w14:textId="77777777" w:rsidR="00D85849" w:rsidRPr="0006281E" w:rsidRDefault="00D85849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8F7CAB" w14:textId="77777777" w:rsidR="00D85849" w:rsidRPr="0006281E" w:rsidRDefault="00D85849" w:rsidP="00D2083F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0AE9240" w14:textId="77777777" w:rsidR="00D85849" w:rsidRPr="0006281E" w:rsidRDefault="00D85849" w:rsidP="00D2083F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module</w:t>
            </w:r>
          </w:p>
        </w:tc>
      </w:tr>
      <w:tr w:rsidR="00D85849" w:rsidRPr="0006281E" w14:paraId="2E057E68" w14:textId="77777777" w:rsidTr="00D2083F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682F17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E36AA8" w14:textId="1B8EC3E1" w:rsidR="00D85849" w:rsidRPr="0006281E" w:rsidRDefault="008C79D3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7F9F0D" w14:textId="6827B5DE" w:rsidR="00D85849" w:rsidRPr="0006281E" w:rsidRDefault="00D85849" w:rsidP="008C79D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is invalid</w:t>
            </w:r>
          </w:p>
        </w:tc>
      </w:tr>
      <w:tr w:rsidR="00D85849" w:rsidRPr="0006281E" w14:paraId="3BC0CBC3" w14:textId="77777777" w:rsidTr="00D2083F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3CF169A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5AA2DBF9" w14:textId="3061A63B" w:rsidR="00D85849" w:rsidRDefault="008C79D3" w:rsidP="00D2083F">
            <w:pPr>
              <w:pStyle w:val="a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ssiu_base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DDCAFB" w14:textId="79C38395" w:rsidR="00D85849" w:rsidRDefault="008C79D3" w:rsidP="00D2083F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Base address of registers for SSIU module</w:t>
            </w:r>
          </w:p>
        </w:tc>
      </w:tr>
      <w:tr w:rsidR="00D85849" w:rsidRPr="0006281E" w14:paraId="1EA1FE5C" w14:textId="77777777" w:rsidTr="00D2083F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E55C3BD" w14:textId="77777777" w:rsidR="00D85849" w:rsidRPr="0006281E" w:rsidRDefault="00D85849" w:rsidP="00D2083F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B4329EF" w14:textId="0F9A3482" w:rsidR="00D85849" w:rsidRPr="0006281E" w:rsidRDefault="00B94BF3" w:rsidP="00B94BF3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94BF3">
              <w:rPr>
                <w:rFonts w:ascii="Arial" w:hAnsi="Arial" w:cs="Arial"/>
                <w:sz w:val="18"/>
                <w:szCs w:val="18"/>
              </w:rPr>
              <w:t>ssiu_get_register_base</w:t>
            </w:r>
            <w:proofErr w:type="spellEnd"/>
            <w:r w:rsidR="00D85849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D85849">
              <w:rPr>
                <w:rFonts w:ascii="Arial" w:hAnsi="Arial" w:cs="Arial"/>
                <w:sz w:val="18"/>
                <w:szCs w:val="18"/>
              </w:rPr>
              <w:t>processing</w:t>
            </w:r>
            <w:r w:rsidR="00D85849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AACB4D5" w14:textId="0B1B4068" w:rsidR="00D85849" w:rsidRPr="0006281E" w:rsidRDefault="00D85849" w:rsidP="00D2083F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C870D3">
              <w:rPr>
                <w:rFonts w:ascii="Arial" w:hAnsi="Arial" w:cs="Arial"/>
                <w:color w:val="000000"/>
                <w:sz w:val="18"/>
                <w:szCs w:val="18"/>
              </w:rPr>
              <w:t>Get base address of registers for SSIU module</w:t>
            </w:r>
          </w:p>
        </w:tc>
      </w:tr>
    </w:tbl>
    <w:p w14:paraId="090D998B" w14:textId="77777777" w:rsidR="000B4B40" w:rsidRDefault="000B4B40" w:rsidP="000B4B40">
      <w:pPr>
        <w:pStyle w:val="RefIDs"/>
      </w:pPr>
      <w:r>
        <w:t xml:space="preserve">[Covers: </w:t>
      </w:r>
      <w:r w:rsidRPr="00763ABD">
        <w:t>FD_PLG_RDR_005</w:t>
      </w:r>
      <w:r>
        <w:t>, FD_PLG_RDR_014, FD_PLG_RDR_032, FD_PLG_RDR_043]</w:t>
      </w:r>
    </w:p>
    <w:p w14:paraId="26316AED" w14:textId="06E2BBBD" w:rsidR="0007458E" w:rsidRDefault="0007458E" w:rsidP="00D85849"/>
    <w:p w14:paraId="3EB67FBF" w14:textId="1DB72807" w:rsidR="00BA262A" w:rsidRPr="00BA262A" w:rsidRDefault="00BA262A" w:rsidP="00D85849">
      <w:pPr>
        <w:rPr>
          <w:rFonts w:ascii="Arial" w:hAnsi="Arial" w:cs="Arial"/>
        </w:rPr>
      </w:pPr>
      <w:r w:rsidRPr="00BA262A">
        <w:rPr>
          <w:rFonts w:ascii="Arial" w:hAnsi="Arial" w:cs="Arial"/>
        </w:rPr>
        <w:t>[Note]: XF_RCAR_REG_SSI_BUSIF_</w:t>
      </w:r>
      <w:proofErr w:type="gramStart"/>
      <w:r w:rsidRPr="00BA262A">
        <w:rPr>
          <w:rFonts w:ascii="Arial" w:hAnsi="Arial" w:cs="Arial"/>
        </w:rPr>
        <w:t>MODE(</w:t>
      </w:r>
      <w:proofErr w:type="gramEnd"/>
      <w:r w:rsidRPr="00BA262A">
        <w:rPr>
          <w:rFonts w:ascii="Arial" w:hAnsi="Arial" w:cs="Arial"/>
        </w:rPr>
        <w:t xml:space="preserve">n) is defined in </w:t>
      </w:r>
      <w:proofErr w:type="spellStart"/>
      <w:r w:rsidRPr="00BA262A">
        <w:rPr>
          <w:rFonts w:ascii="Arial" w:hAnsi="Arial" w:cs="Arial"/>
        </w:rPr>
        <w:t>xf-registers.h</w:t>
      </w:r>
      <w:proofErr w:type="spellEnd"/>
    </w:p>
    <w:p w14:paraId="7D9CE567" w14:textId="77777777" w:rsidR="0007458E" w:rsidRDefault="0007458E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noProof/>
        </w:rPr>
        <w:drawing>
          <wp:inline distT="0" distB="0" distL="0" distR="0" wp14:anchorId="1E7C4437" wp14:editId="37EF97BC">
            <wp:extent cx="6193155" cy="455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iu_get_register_b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F7F2" w14:textId="77777777" w:rsidR="0007458E" w:rsidRDefault="0007458E" w:rsidP="0007458E">
      <w:pPr>
        <w:pStyle w:val="Caption"/>
        <w:jc w:val="center"/>
        <w:rPr>
          <w:rFonts w:ascii="Arial" w:hAnsi="Arial" w:cs="Arial"/>
        </w:rPr>
      </w:pPr>
      <w:bookmarkStart w:id="51" w:name="_Toc529909182"/>
      <w:r w:rsidRPr="0007458E">
        <w:rPr>
          <w:rFonts w:ascii="Arial" w:hAnsi="Arial" w:cs="Arial"/>
        </w:rPr>
        <w:t xml:space="preserve">Figure </w:t>
      </w:r>
      <w:r w:rsidRPr="0007458E">
        <w:rPr>
          <w:rFonts w:ascii="Arial" w:hAnsi="Arial" w:cs="Arial"/>
        </w:rPr>
        <w:fldChar w:fldCharType="begin"/>
      </w:r>
      <w:r w:rsidRPr="0007458E">
        <w:rPr>
          <w:rFonts w:ascii="Arial" w:hAnsi="Arial" w:cs="Arial"/>
        </w:rPr>
        <w:instrText xml:space="preserve"> STYLEREF 1 \s </w:instrText>
      </w:r>
      <w:r w:rsidRPr="0007458E">
        <w:rPr>
          <w:rFonts w:ascii="Arial" w:hAnsi="Arial" w:cs="Arial"/>
        </w:rPr>
        <w:fldChar w:fldCharType="separate"/>
      </w:r>
      <w:r w:rsidRPr="0007458E">
        <w:rPr>
          <w:rFonts w:ascii="Arial" w:hAnsi="Arial" w:cs="Arial"/>
          <w:noProof/>
        </w:rPr>
        <w:t>3</w:t>
      </w:r>
      <w:r w:rsidRPr="0007458E">
        <w:rPr>
          <w:rFonts w:ascii="Arial" w:hAnsi="Arial" w:cs="Arial"/>
        </w:rPr>
        <w:fldChar w:fldCharType="end"/>
      </w:r>
      <w:r w:rsidRPr="0007458E">
        <w:rPr>
          <w:rFonts w:ascii="Arial" w:hAnsi="Arial" w:cs="Arial"/>
        </w:rPr>
        <w:noBreakHyphen/>
      </w:r>
      <w:r w:rsidRPr="0007458E">
        <w:rPr>
          <w:rFonts w:ascii="Arial" w:hAnsi="Arial" w:cs="Arial"/>
        </w:rPr>
        <w:fldChar w:fldCharType="begin"/>
      </w:r>
      <w:r w:rsidRPr="0007458E">
        <w:rPr>
          <w:rFonts w:ascii="Arial" w:hAnsi="Arial" w:cs="Arial"/>
        </w:rPr>
        <w:instrText xml:space="preserve"> SEQ Figure \* ARABIC \s 1 </w:instrText>
      </w:r>
      <w:r w:rsidRPr="0007458E">
        <w:rPr>
          <w:rFonts w:ascii="Arial" w:hAnsi="Arial" w:cs="Arial"/>
        </w:rPr>
        <w:fldChar w:fldCharType="separate"/>
      </w:r>
      <w:r w:rsidRPr="0007458E">
        <w:rPr>
          <w:rFonts w:ascii="Arial" w:hAnsi="Arial" w:cs="Arial"/>
          <w:noProof/>
        </w:rPr>
        <w:t>4</w:t>
      </w:r>
      <w:r w:rsidRPr="0007458E">
        <w:rPr>
          <w:rFonts w:ascii="Arial" w:hAnsi="Arial" w:cs="Arial"/>
        </w:rPr>
        <w:fldChar w:fldCharType="end"/>
      </w:r>
      <w:r w:rsidRPr="0007458E">
        <w:rPr>
          <w:rFonts w:ascii="Arial" w:hAnsi="Arial" w:cs="Arial"/>
          <w:noProof/>
        </w:rPr>
        <w:t xml:space="preserve"> ssiu_get_register_base flowchart</w:t>
      </w:r>
      <w:bookmarkEnd w:id="51"/>
    </w:p>
    <w:p w14:paraId="7A401951" w14:textId="4B46CD4A" w:rsidR="00C870D3" w:rsidRPr="0007458E" w:rsidRDefault="00C870D3" w:rsidP="0007458E">
      <w:pPr>
        <w:pStyle w:val="Caption"/>
        <w:rPr>
          <w:rFonts w:ascii="Arial" w:hAnsi="Arial" w:cs="Arial"/>
        </w:rPr>
      </w:pPr>
      <w:r w:rsidRPr="0007458E">
        <w:rPr>
          <w:rFonts w:ascii="Arial" w:hAnsi="Arial" w:cs="Arial"/>
        </w:rPr>
        <w:br w:type="page"/>
      </w:r>
    </w:p>
    <w:p w14:paraId="5F659461" w14:textId="5705BD4A" w:rsidR="00D87FCF" w:rsidRDefault="00D87FCF" w:rsidP="00D87FCF">
      <w:pPr>
        <w:pStyle w:val="Heading1"/>
        <w:rPr>
          <w:rFonts w:ascii="Arial" w:hAnsi="Arial" w:cs="Arial"/>
        </w:rPr>
      </w:pPr>
      <w:bookmarkStart w:id="52" w:name="_Toc529909232"/>
      <w:r w:rsidRPr="0006281E">
        <w:rPr>
          <w:rFonts w:ascii="Arial" w:hAnsi="Arial" w:cs="Arial"/>
        </w:rPr>
        <w:lastRenderedPageBreak/>
        <w:t xml:space="preserve">Revision </w:t>
      </w:r>
      <w:r w:rsidR="00B63FB4" w:rsidRPr="0006281E">
        <w:rPr>
          <w:rFonts w:ascii="Arial" w:hAnsi="Arial" w:cs="Arial"/>
        </w:rPr>
        <w:t>history</w:t>
      </w:r>
      <w:bookmarkEnd w:id="52"/>
    </w:p>
    <w:p w14:paraId="556D7C6A" w14:textId="77777777" w:rsidR="004E6FE3" w:rsidRPr="004E6FE3" w:rsidRDefault="004E6FE3" w:rsidP="004E6FE3"/>
    <w:tbl>
      <w:tblPr>
        <w:tblStyle w:val="TableGrid"/>
        <w:tblW w:w="8526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302"/>
      </w:tblGrid>
      <w:tr w:rsidR="004E6FE3" w14:paraId="276AFC28" w14:textId="77777777" w:rsidTr="00365295">
        <w:trPr>
          <w:jc w:val="center"/>
        </w:trPr>
        <w:tc>
          <w:tcPr>
            <w:tcW w:w="951" w:type="dxa"/>
            <w:shd w:val="clear" w:color="auto" w:fill="BFBFBF" w:themeFill="background1" w:themeFillShade="BF"/>
          </w:tcPr>
          <w:p w14:paraId="2E27A007" w14:textId="77777777" w:rsidR="004E6FE3" w:rsidRPr="003B61EC" w:rsidRDefault="004E6FE3" w:rsidP="0036529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4132F539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Date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5AF66CE3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Page</w:t>
            </w:r>
          </w:p>
        </w:tc>
        <w:tc>
          <w:tcPr>
            <w:tcW w:w="2681" w:type="dxa"/>
            <w:shd w:val="clear" w:color="auto" w:fill="BFBFBF" w:themeFill="background1" w:themeFillShade="BF"/>
          </w:tcPr>
          <w:p w14:paraId="3ABC30DC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Content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14:paraId="60AB2D14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Approved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21ED4B35" w14:textId="77777777" w:rsidR="004E6FE3" w:rsidRPr="003B61EC" w:rsidRDefault="004E6FE3" w:rsidP="00365295">
            <w:pPr>
              <w:jc w:val="center"/>
              <w:rPr>
                <w:b/>
              </w:rPr>
            </w:pPr>
            <w:r w:rsidRPr="003B61EC">
              <w:rPr>
                <w:b/>
              </w:rPr>
              <w:t>Changed</w:t>
            </w:r>
          </w:p>
        </w:tc>
      </w:tr>
      <w:tr w:rsidR="004E6FE3" w14:paraId="7871C5AD" w14:textId="77777777" w:rsidTr="00365295">
        <w:trPr>
          <w:jc w:val="center"/>
        </w:trPr>
        <w:tc>
          <w:tcPr>
            <w:tcW w:w="951" w:type="dxa"/>
            <w:vAlign w:val="center"/>
          </w:tcPr>
          <w:p w14:paraId="4E586472" w14:textId="77777777" w:rsidR="004E6FE3" w:rsidRDefault="004E6FE3" w:rsidP="00365295">
            <w:pPr>
              <w:jc w:val="center"/>
            </w:pPr>
            <w:r>
              <w:t>1.0.0</w:t>
            </w:r>
          </w:p>
        </w:tc>
        <w:tc>
          <w:tcPr>
            <w:tcW w:w="1474" w:type="dxa"/>
            <w:vAlign w:val="center"/>
          </w:tcPr>
          <w:p w14:paraId="3012420E" w14:textId="77777777" w:rsidR="004E6FE3" w:rsidRDefault="004E6FE3" w:rsidP="00365295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vAlign w:val="center"/>
          </w:tcPr>
          <w:p w14:paraId="477CE85B" w14:textId="77777777" w:rsidR="004E6FE3" w:rsidRDefault="004E6FE3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1DEAB9A9" w14:textId="77777777" w:rsidR="004E6FE3" w:rsidRDefault="004E6FE3" w:rsidP="00365295">
            <w:pPr>
              <w:jc w:val="center"/>
            </w:pPr>
            <w:r w:rsidRPr="00B54EB4"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vAlign w:val="center"/>
          </w:tcPr>
          <w:p w14:paraId="50E150A0" w14:textId="77777777" w:rsidR="004E6FE3" w:rsidRDefault="004E6FE3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6EDEE7DC" w14:textId="0298F5F6" w:rsidR="004E6FE3" w:rsidRDefault="004E6FE3" w:rsidP="00365295">
            <w:pPr>
              <w:jc w:val="center"/>
            </w:pPr>
            <w:r>
              <w:t>Nguyen Dang</w:t>
            </w:r>
          </w:p>
        </w:tc>
      </w:tr>
      <w:tr w:rsidR="004E6FE3" w14:paraId="13DDFB8B" w14:textId="77777777" w:rsidTr="00365295">
        <w:trPr>
          <w:jc w:val="center"/>
        </w:trPr>
        <w:tc>
          <w:tcPr>
            <w:tcW w:w="951" w:type="dxa"/>
            <w:vAlign w:val="center"/>
          </w:tcPr>
          <w:p w14:paraId="3FB96746" w14:textId="77777777" w:rsidR="004E6FE3" w:rsidRDefault="004E6FE3" w:rsidP="00365295">
            <w:pPr>
              <w:jc w:val="center"/>
            </w:pPr>
            <w:r>
              <w:t>1.1.0</w:t>
            </w:r>
          </w:p>
        </w:tc>
        <w:tc>
          <w:tcPr>
            <w:tcW w:w="1474" w:type="dxa"/>
            <w:vAlign w:val="center"/>
          </w:tcPr>
          <w:p w14:paraId="46BBB1C9" w14:textId="77777777" w:rsidR="004E6FE3" w:rsidRDefault="004E6FE3" w:rsidP="00365295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vAlign w:val="center"/>
          </w:tcPr>
          <w:p w14:paraId="29A03F31" w14:textId="77777777" w:rsidR="004E6FE3" w:rsidRDefault="004E6FE3" w:rsidP="00365295">
            <w:pPr>
              <w:jc w:val="center"/>
            </w:pPr>
            <w:r>
              <w:t>-</w:t>
            </w:r>
          </w:p>
        </w:tc>
        <w:tc>
          <w:tcPr>
            <w:tcW w:w="2681" w:type="dxa"/>
            <w:vAlign w:val="center"/>
          </w:tcPr>
          <w:p w14:paraId="03A5061C" w14:textId="77777777" w:rsidR="004E6FE3" w:rsidRPr="00B54EB4" w:rsidRDefault="004E6FE3" w:rsidP="00365295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vAlign w:val="center"/>
          </w:tcPr>
          <w:p w14:paraId="6CE80256" w14:textId="77777777" w:rsidR="004E6FE3" w:rsidRDefault="004E6FE3" w:rsidP="00365295">
            <w:pPr>
              <w:jc w:val="center"/>
            </w:pPr>
            <w:r>
              <w:t>Vu Phan</w:t>
            </w:r>
          </w:p>
        </w:tc>
        <w:tc>
          <w:tcPr>
            <w:tcW w:w="1302" w:type="dxa"/>
            <w:vAlign w:val="center"/>
          </w:tcPr>
          <w:p w14:paraId="1BAE96DA" w14:textId="77777777" w:rsidR="004E6FE3" w:rsidRDefault="004E6FE3" w:rsidP="00365295">
            <w:pPr>
              <w:jc w:val="center"/>
            </w:pPr>
            <w:proofErr w:type="spellStart"/>
            <w:r>
              <w:t>Ngu</w:t>
            </w:r>
            <w:proofErr w:type="spellEnd"/>
            <w:r>
              <w:t xml:space="preserve"> Pham</w:t>
            </w:r>
          </w:p>
        </w:tc>
      </w:tr>
    </w:tbl>
    <w:p w14:paraId="4A0EA0B3" w14:textId="77777777" w:rsidR="004D2E94" w:rsidRPr="0006281E" w:rsidRDefault="004D2E94" w:rsidP="00D721B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noProof/>
          <w:lang w:eastAsia="ja-JP"/>
        </w:rPr>
      </w:pPr>
      <w:bookmarkStart w:id="53" w:name="_GoBack"/>
      <w:bookmarkEnd w:id="53"/>
    </w:p>
    <w:sectPr w:rsidR="004D2E94" w:rsidRPr="0006281E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C5533" w14:textId="77777777" w:rsidR="00125E27" w:rsidRDefault="00125E27">
      <w:r>
        <w:separator/>
      </w:r>
    </w:p>
  </w:endnote>
  <w:endnote w:type="continuationSeparator" w:id="0">
    <w:p w14:paraId="494DE1F8" w14:textId="77777777" w:rsidR="00125E27" w:rsidRDefault="0012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0925531"/>
      <w:docPartObj>
        <w:docPartGallery w:val="Page Numbers (Bottom of Page)"/>
        <w:docPartUnique/>
      </w:docPartObj>
    </w:sdtPr>
    <w:sdtEndPr/>
    <w:sdtContent>
      <w:sdt>
        <w:sdtPr>
          <w:id w:val="570468198"/>
          <w:docPartObj>
            <w:docPartGallery w:val="Page Numbers (Top of Page)"/>
            <w:docPartUnique/>
          </w:docPartObj>
        </w:sdtPr>
        <w:sdtEndPr/>
        <w:sdtContent>
          <w:p w14:paraId="51979112" w14:textId="2D60557E" w:rsidR="00A8549B" w:rsidRDefault="00A8549B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0.0.1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4E6FE3">
              <w:rPr>
                <w:rStyle w:val="PageNumber"/>
                <w:noProof/>
              </w:rPr>
              <w:t>14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4E6FE3">
              <w:rPr>
                <w:noProof/>
                <w:lang w:eastAsia="ja-JP"/>
              </w:rPr>
              <w:instrText>15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4E6FE3">
              <w:rPr>
                <w:noProof/>
              </w:rPr>
              <w:t>14</w:t>
            </w:r>
            <w:r>
              <w:fldChar w:fldCharType="end"/>
            </w:r>
          </w:p>
          <w:p w14:paraId="3EA5328F" w14:textId="696023F9" w:rsidR="00A8549B" w:rsidRPr="005A6257" w:rsidRDefault="00A8549B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100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July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A8549B" w:rsidRDefault="00125E27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AC873" w14:textId="77777777" w:rsidR="00125E27" w:rsidRDefault="00125E27">
      <w:r>
        <w:separator/>
      </w:r>
    </w:p>
  </w:footnote>
  <w:footnote w:type="continuationSeparator" w:id="0">
    <w:p w14:paraId="42C2F025" w14:textId="77777777" w:rsidR="00125E27" w:rsidRDefault="00125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64C6" w14:textId="530E539F" w:rsidR="00A8549B" w:rsidRPr="00C22137" w:rsidRDefault="00A8549B" w:rsidP="00C22137">
    <w:pPr>
      <w:pStyle w:val="Header"/>
      <w:spacing w:after="0" w:line="260" w:lineRule="exact"/>
    </w:pPr>
    <w:r>
      <w:rPr>
        <w:rFonts w:cs="Arial"/>
        <w:kern w:val="2"/>
        <w:szCs w:val="21"/>
      </w:rPr>
      <w:t xml:space="preserve">ADSP Framework: </w:t>
    </w:r>
    <w:r w:rsidR="00D513E4">
      <w:rPr>
        <w:rFonts w:cs="Arial"/>
        <w:kern w:val="2"/>
        <w:szCs w:val="21"/>
      </w:rPr>
      <w:t>SSIU Driver</w:t>
    </w:r>
    <w:r>
      <w:rPr>
        <w:rFonts w:cs="Arial"/>
        <w:kern w:val="2"/>
        <w:szCs w:val="21"/>
      </w:rPr>
      <w:t xml:space="preserve">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8BA1BE8"/>
    <w:multiLevelType w:val="multilevel"/>
    <w:tmpl w:val="80B084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1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23"/>
  </w:num>
  <w:num w:numId="22">
    <w:abstractNumId w:val="24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10"/>
  </w:num>
  <w:num w:numId="28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6"/>
  </w:num>
  <w:num w:numId="32">
    <w:abstractNumId w:val="8"/>
  </w:num>
  <w:num w:numId="33">
    <w:abstractNumId w:val="17"/>
  </w:num>
  <w:num w:numId="34">
    <w:abstractNumId w:val="21"/>
  </w:num>
  <w:num w:numId="35">
    <w:abstractNumId w:val="1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0B02"/>
    <w:rsid w:val="00001BBE"/>
    <w:rsid w:val="00002118"/>
    <w:rsid w:val="000026C6"/>
    <w:rsid w:val="000027BC"/>
    <w:rsid w:val="0000370D"/>
    <w:rsid w:val="00003DFD"/>
    <w:rsid w:val="0000447D"/>
    <w:rsid w:val="00004C38"/>
    <w:rsid w:val="000053E8"/>
    <w:rsid w:val="000061C1"/>
    <w:rsid w:val="000068DA"/>
    <w:rsid w:val="00006A18"/>
    <w:rsid w:val="00007390"/>
    <w:rsid w:val="00007642"/>
    <w:rsid w:val="00007CD4"/>
    <w:rsid w:val="00007F35"/>
    <w:rsid w:val="00010462"/>
    <w:rsid w:val="00011081"/>
    <w:rsid w:val="00011DB7"/>
    <w:rsid w:val="000126BB"/>
    <w:rsid w:val="00012841"/>
    <w:rsid w:val="00012B2A"/>
    <w:rsid w:val="00013C7A"/>
    <w:rsid w:val="00013C86"/>
    <w:rsid w:val="000156AE"/>
    <w:rsid w:val="000160B5"/>
    <w:rsid w:val="00016216"/>
    <w:rsid w:val="00016259"/>
    <w:rsid w:val="00017FD0"/>
    <w:rsid w:val="000206BF"/>
    <w:rsid w:val="00020A3C"/>
    <w:rsid w:val="000211F2"/>
    <w:rsid w:val="00021445"/>
    <w:rsid w:val="00022582"/>
    <w:rsid w:val="0002287B"/>
    <w:rsid w:val="00022C6E"/>
    <w:rsid w:val="00022DFB"/>
    <w:rsid w:val="00023819"/>
    <w:rsid w:val="00023869"/>
    <w:rsid w:val="00024E7D"/>
    <w:rsid w:val="00025128"/>
    <w:rsid w:val="00026276"/>
    <w:rsid w:val="00026423"/>
    <w:rsid w:val="00026A17"/>
    <w:rsid w:val="00027F35"/>
    <w:rsid w:val="000302E8"/>
    <w:rsid w:val="00030AA3"/>
    <w:rsid w:val="0003307E"/>
    <w:rsid w:val="00033431"/>
    <w:rsid w:val="0003387C"/>
    <w:rsid w:val="00034048"/>
    <w:rsid w:val="00034490"/>
    <w:rsid w:val="000347B3"/>
    <w:rsid w:val="00034CB1"/>
    <w:rsid w:val="000353E6"/>
    <w:rsid w:val="00036E0A"/>
    <w:rsid w:val="0003765E"/>
    <w:rsid w:val="00040952"/>
    <w:rsid w:val="00041242"/>
    <w:rsid w:val="000412AD"/>
    <w:rsid w:val="0004180A"/>
    <w:rsid w:val="000422E4"/>
    <w:rsid w:val="000422F0"/>
    <w:rsid w:val="0004234F"/>
    <w:rsid w:val="00042853"/>
    <w:rsid w:val="00042BD9"/>
    <w:rsid w:val="000433CA"/>
    <w:rsid w:val="00043719"/>
    <w:rsid w:val="0004399F"/>
    <w:rsid w:val="00043D36"/>
    <w:rsid w:val="000446C4"/>
    <w:rsid w:val="0004476F"/>
    <w:rsid w:val="0004573D"/>
    <w:rsid w:val="00045E50"/>
    <w:rsid w:val="0004611F"/>
    <w:rsid w:val="00046703"/>
    <w:rsid w:val="000468E6"/>
    <w:rsid w:val="00046FE7"/>
    <w:rsid w:val="00050F37"/>
    <w:rsid w:val="00051432"/>
    <w:rsid w:val="00051AF1"/>
    <w:rsid w:val="00052AFD"/>
    <w:rsid w:val="0005381A"/>
    <w:rsid w:val="00053FD1"/>
    <w:rsid w:val="000544F9"/>
    <w:rsid w:val="0005561D"/>
    <w:rsid w:val="00057C0D"/>
    <w:rsid w:val="0006198F"/>
    <w:rsid w:val="0006281E"/>
    <w:rsid w:val="00062980"/>
    <w:rsid w:val="0006347F"/>
    <w:rsid w:val="00063BEB"/>
    <w:rsid w:val="00064C60"/>
    <w:rsid w:val="0006528A"/>
    <w:rsid w:val="000663AE"/>
    <w:rsid w:val="000665BD"/>
    <w:rsid w:val="0006714A"/>
    <w:rsid w:val="000678A9"/>
    <w:rsid w:val="000710EA"/>
    <w:rsid w:val="000717CA"/>
    <w:rsid w:val="00072372"/>
    <w:rsid w:val="000739AD"/>
    <w:rsid w:val="0007458E"/>
    <w:rsid w:val="00075ED5"/>
    <w:rsid w:val="0007786A"/>
    <w:rsid w:val="00077FA5"/>
    <w:rsid w:val="000807CB"/>
    <w:rsid w:val="00080945"/>
    <w:rsid w:val="00082EB3"/>
    <w:rsid w:val="00083EF6"/>
    <w:rsid w:val="000847AD"/>
    <w:rsid w:val="00084F6C"/>
    <w:rsid w:val="00086334"/>
    <w:rsid w:val="00090BCD"/>
    <w:rsid w:val="00090D2F"/>
    <w:rsid w:val="000912E5"/>
    <w:rsid w:val="00093E3F"/>
    <w:rsid w:val="00095705"/>
    <w:rsid w:val="00095C5C"/>
    <w:rsid w:val="00096B30"/>
    <w:rsid w:val="00097891"/>
    <w:rsid w:val="000A04A3"/>
    <w:rsid w:val="000A1495"/>
    <w:rsid w:val="000A44D8"/>
    <w:rsid w:val="000A63E4"/>
    <w:rsid w:val="000A6570"/>
    <w:rsid w:val="000A6A4D"/>
    <w:rsid w:val="000A6D90"/>
    <w:rsid w:val="000B1B35"/>
    <w:rsid w:val="000B1C6F"/>
    <w:rsid w:val="000B258B"/>
    <w:rsid w:val="000B488A"/>
    <w:rsid w:val="000B49F6"/>
    <w:rsid w:val="000B4B40"/>
    <w:rsid w:val="000B501D"/>
    <w:rsid w:val="000B5409"/>
    <w:rsid w:val="000B7394"/>
    <w:rsid w:val="000B78A3"/>
    <w:rsid w:val="000C2650"/>
    <w:rsid w:val="000C3374"/>
    <w:rsid w:val="000C56C7"/>
    <w:rsid w:val="000C5FBC"/>
    <w:rsid w:val="000C720D"/>
    <w:rsid w:val="000C72C1"/>
    <w:rsid w:val="000D0059"/>
    <w:rsid w:val="000D03AE"/>
    <w:rsid w:val="000D0640"/>
    <w:rsid w:val="000D137E"/>
    <w:rsid w:val="000D17FA"/>
    <w:rsid w:val="000D35DC"/>
    <w:rsid w:val="000D5309"/>
    <w:rsid w:val="000D6343"/>
    <w:rsid w:val="000D63E7"/>
    <w:rsid w:val="000D7557"/>
    <w:rsid w:val="000E0BC2"/>
    <w:rsid w:val="000E12F2"/>
    <w:rsid w:val="000E229E"/>
    <w:rsid w:val="000E2381"/>
    <w:rsid w:val="000E24F7"/>
    <w:rsid w:val="000E31FD"/>
    <w:rsid w:val="000E330D"/>
    <w:rsid w:val="000E3A4D"/>
    <w:rsid w:val="000E42D8"/>
    <w:rsid w:val="000E4AF2"/>
    <w:rsid w:val="000E63B8"/>
    <w:rsid w:val="000F0F9F"/>
    <w:rsid w:val="000F1235"/>
    <w:rsid w:val="000F1BC0"/>
    <w:rsid w:val="000F2340"/>
    <w:rsid w:val="000F28F8"/>
    <w:rsid w:val="000F3503"/>
    <w:rsid w:val="000F4834"/>
    <w:rsid w:val="000F5C55"/>
    <w:rsid w:val="000F6BCD"/>
    <w:rsid w:val="000F6E92"/>
    <w:rsid w:val="0010023A"/>
    <w:rsid w:val="001015A1"/>
    <w:rsid w:val="001019BA"/>
    <w:rsid w:val="0010256A"/>
    <w:rsid w:val="00102DB0"/>
    <w:rsid w:val="001048B2"/>
    <w:rsid w:val="001063D0"/>
    <w:rsid w:val="0010656C"/>
    <w:rsid w:val="00110185"/>
    <w:rsid w:val="00110BBF"/>
    <w:rsid w:val="00110F2B"/>
    <w:rsid w:val="001117AD"/>
    <w:rsid w:val="00111F74"/>
    <w:rsid w:val="00113B3B"/>
    <w:rsid w:val="00114767"/>
    <w:rsid w:val="0011491A"/>
    <w:rsid w:val="001153B9"/>
    <w:rsid w:val="00115996"/>
    <w:rsid w:val="00116B0B"/>
    <w:rsid w:val="0011724B"/>
    <w:rsid w:val="00117377"/>
    <w:rsid w:val="001206A1"/>
    <w:rsid w:val="00120BC1"/>
    <w:rsid w:val="00122766"/>
    <w:rsid w:val="00123C72"/>
    <w:rsid w:val="00124EC5"/>
    <w:rsid w:val="00125830"/>
    <w:rsid w:val="00125E27"/>
    <w:rsid w:val="00126EFE"/>
    <w:rsid w:val="0012772A"/>
    <w:rsid w:val="00127CDF"/>
    <w:rsid w:val="00130F8F"/>
    <w:rsid w:val="001320BA"/>
    <w:rsid w:val="00132E17"/>
    <w:rsid w:val="00133CB1"/>
    <w:rsid w:val="00134CAA"/>
    <w:rsid w:val="001369BF"/>
    <w:rsid w:val="00136AA6"/>
    <w:rsid w:val="00136BF0"/>
    <w:rsid w:val="00140C8E"/>
    <w:rsid w:val="001413BD"/>
    <w:rsid w:val="00141BD7"/>
    <w:rsid w:val="00142349"/>
    <w:rsid w:val="00142AB5"/>
    <w:rsid w:val="00143C49"/>
    <w:rsid w:val="001441FF"/>
    <w:rsid w:val="001444D3"/>
    <w:rsid w:val="001455A4"/>
    <w:rsid w:val="001464B2"/>
    <w:rsid w:val="001465DB"/>
    <w:rsid w:val="00147D5D"/>
    <w:rsid w:val="001502B6"/>
    <w:rsid w:val="001513F5"/>
    <w:rsid w:val="001521B5"/>
    <w:rsid w:val="00152273"/>
    <w:rsid w:val="00153168"/>
    <w:rsid w:val="00153907"/>
    <w:rsid w:val="00154110"/>
    <w:rsid w:val="00154900"/>
    <w:rsid w:val="00155166"/>
    <w:rsid w:val="001551E8"/>
    <w:rsid w:val="00156153"/>
    <w:rsid w:val="001605D6"/>
    <w:rsid w:val="001629A8"/>
    <w:rsid w:val="00163800"/>
    <w:rsid w:val="0016462E"/>
    <w:rsid w:val="00165641"/>
    <w:rsid w:val="00165FEE"/>
    <w:rsid w:val="0016776A"/>
    <w:rsid w:val="0017103C"/>
    <w:rsid w:val="001731E8"/>
    <w:rsid w:val="00173511"/>
    <w:rsid w:val="001767CC"/>
    <w:rsid w:val="00180D75"/>
    <w:rsid w:val="001817EC"/>
    <w:rsid w:val="0018210B"/>
    <w:rsid w:val="00184951"/>
    <w:rsid w:val="001849B3"/>
    <w:rsid w:val="00184C10"/>
    <w:rsid w:val="0018554E"/>
    <w:rsid w:val="00185699"/>
    <w:rsid w:val="00185CDA"/>
    <w:rsid w:val="001869D4"/>
    <w:rsid w:val="0018751B"/>
    <w:rsid w:val="001879C4"/>
    <w:rsid w:val="00187C27"/>
    <w:rsid w:val="00187F04"/>
    <w:rsid w:val="00190875"/>
    <w:rsid w:val="00190959"/>
    <w:rsid w:val="00190D0D"/>
    <w:rsid w:val="001924F2"/>
    <w:rsid w:val="00192624"/>
    <w:rsid w:val="00192EF9"/>
    <w:rsid w:val="00194282"/>
    <w:rsid w:val="0019500D"/>
    <w:rsid w:val="0019724E"/>
    <w:rsid w:val="001A08BB"/>
    <w:rsid w:val="001A0906"/>
    <w:rsid w:val="001A1CAA"/>
    <w:rsid w:val="001A2FC6"/>
    <w:rsid w:val="001A335E"/>
    <w:rsid w:val="001A33E1"/>
    <w:rsid w:val="001A54DF"/>
    <w:rsid w:val="001A693C"/>
    <w:rsid w:val="001B0468"/>
    <w:rsid w:val="001B0B6B"/>
    <w:rsid w:val="001B27B2"/>
    <w:rsid w:val="001B2C97"/>
    <w:rsid w:val="001B3CAE"/>
    <w:rsid w:val="001B5DEA"/>
    <w:rsid w:val="001B630C"/>
    <w:rsid w:val="001B6FE4"/>
    <w:rsid w:val="001C0BDD"/>
    <w:rsid w:val="001C3297"/>
    <w:rsid w:val="001C3716"/>
    <w:rsid w:val="001C3B96"/>
    <w:rsid w:val="001C53FF"/>
    <w:rsid w:val="001C5758"/>
    <w:rsid w:val="001C5A12"/>
    <w:rsid w:val="001C6F36"/>
    <w:rsid w:val="001C7976"/>
    <w:rsid w:val="001C7FC2"/>
    <w:rsid w:val="001D0204"/>
    <w:rsid w:val="001D020D"/>
    <w:rsid w:val="001D17BA"/>
    <w:rsid w:val="001D32A6"/>
    <w:rsid w:val="001D3781"/>
    <w:rsid w:val="001D46D3"/>
    <w:rsid w:val="001D4BBA"/>
    <w:rsid w:val="001D623E"/>
    <w:rsid w:val="001D6B69"/>
    <w:rsid w:val="001D6CAF"/>
    <w:rsid w:val="001D7E73"/>
    <w:rsid w:val="001E0BB7"/>
    <w:rsid w:val="001E0DF1"/>
    <w:rsid w:val="001E12C6"/>
    <w:rsid w:val="001E17C2"/>
    <w:rsid w:val="001E29B4"/>
    <w:rsid w:val="001E2D40"/>
    <w:rsid w:val="001E30D2"/>
    <w:rsid w:val="001E335C"/>
    <w:rsid w:val="001E413A"/>
    <w:rsid w:val="001E422C"/>
    <w:rsid w:val="001E6152"/>
    <w:rsid w:val="001E6285"/>
    <w:rsid w:val="001E6306"/>
    <w:rsid w:val="001E78AD"/>
    <w:rsid w:val="001E7E68"/>
    <w:rsid w:val="001F1896"/>
    <w:rsid w:val="001F3628"/>
    <w:rsid w:val="001F3F08"/>
    <w:rsid w:val="001F59A5"/>
    <w:rsid w:val="001F5F53"/>
    <w:rsid w:val="001F617A"/>
    <w:rsid w:val="001F63D3"/>
    <w:rsid w:val="002019AE"/>
    <w:rsid w:val="002024C7"/>
    <w:rsid w:val="002047DC"/>
    <w:rsid w:val="002058C3"/>
    <w:rsid w:val="00205B00"/>
    <w:rsid w:val="002065AD"/>
    <w:rsid w:val="00206C05"/>
    <w:rsid w:val="0021170F"/>
    <w:rsid w:val="002148C6"/>
    <w:rsid w:val="00215681"/>
    <w:rsid w:val="0021590A"/>
    <w:rsid w:val="00215F43"/>
    <w:rsid w:val="00216F04"/>
    <w:rsid w:val="002209CA"/>
    <w:rsid w:val="0022214A"/>
    <w:rsid w:val="002225C9"/>
    <w:rsid w:val="0022354B"/>
    <w:rsid w:val="0022355D"/>
    <w:rsid w:val="002244D8"/>
    <w:rsid w:val="00224552"/>
    <w:rsid w:val="00224C7E"/>
    <w:rsid w:val="00225B12"/>
    <w:rsid w:val="00226C92"/>
    <w:rsid w:val="00230630"/>
    <w:rsid w:val="00231107"/>
    <w:rsid w:val="002318D0"/>
    <w:rsid w:val="002326E9"/>
    <w:rsid w:val="00232869"/>
    <w:rsid w:val="00232DD1"/>
    <w:rsid w:val="00233D11"/>
    <w:rsid w:val="00233FD7"/>
    <w:rsid w:val="00234382"/>
    <w:rsid w:val="00235638"/>
    <w:rsid w:val="00235C93"/>
    <w:rsid w:val="0023642F"/>
    <w:rsid w:val="0023679A"/>
    <w:rsid w:val="00236EDB"/>
    <w:rsid w:val="00240E17"/>
    <w:rsid w:val="00243824"/>
    <w:rsid w:val="00244F7E"/>
    <w:rsid w:val="002470C0"/>
    <w:rsid w:val="002501C2"/>
    <w:rsid w:val="00250A40"/>
    <w:rsid w:val="00250E76"/>
    <w:rsid w:val="00251D06"/>
    <w:rsid w:val="00254028"/>
    <w:rsid w:val="002540A2"/>
    <w:rsid w:val="00254275"/>
    <w:rsid w:val="0025464D"/>
    <w:rsid w:val="00255CED"/>
    <w:rsid w:val="0025795F"/>
    <w:rsid w:val="00260472"/>
    <w:rsid w:val="0026333F"/>
    <w:rsid w:val="00263A0D"/>
    <w:rsid w:val="00263CE2"/>
    <w:rsid w:val="002640DD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4FF"/>
    <w:rsid w:val="002717C0"/>
    <w:rsid w:val="00271AF1"/>
    <w:rsid w:val="00271CD8"/>
    <w:rsid w:val="00271FF1"/>
    <w:rsid w:val="002720BB"/>
    <w:rsid w:val="00272972"/>
    <w:rsid w:val="0027556B"/>
    <w:rsid w:val="00275693"/>
    <w:rsid w:val="00276D51"/>
    <w:rsid w:val="00281D27"/>
    <w:rsid w:val="00281EC0"/>
    <w:rsid w:val="002822D8"/>
    <w:rsid w:val="00284A22"/>
    <w:rsid w:val="00284E89"/>
    <w:rsid w:val="002866A9"/>
    <w:rsid w:val="00286954"/>
    <w:rsid w:val="00290030"/>
    <w:rsid w:val="00290883"/>
    <w:rsid w:val="0029179C"/>
    <w:rsid w:val="00293A27"/>
    <w:rsid w:val="00294711"/>
    <w:rsid w:val="00294A2F"/>
    <w:rsid w:val="00294A30"/>
    <w:rsid w:val="00295293"/>
    <w:rsid w:val="002959B7"/>
    <w:rsid w:val="00296418"/>
    <w:rsid w:val="002966E7"/>
    <w:rsid w:val="00296D18"/>
    <w:rsid w:val="002970D4"/>
    <w:rsid w:val="00297B70"/>
    <w:rsid w:val="00297C85"/>
    <w:rsid w:val="002A00C5"/>
    <w:rsid w:val="002A0E08"/>
    <w:rsid w:val="002A13D3"/>
    <w:rsid w:val="002A2BAD"/>
    <w:rsid w:val="002A403F"/>
    <w:rsid w:val="002A463F"/>
    <w:rsid w:val="002A4EFB"/>
    <w:rsid w:val="002A50A5"/>
    <w:rsid w:val="002A53AA"/>
    <w:rsid w:val="002A5AEB"/>
    <w:rsid w:val="002A5B80"/>
    <w:rsid w:val="002A6950"/>
    <w:rsid w:val="002A729A"/>
    <w:rsid w:val="002A757E"/>
    <w:rsid w:val="002B0890"/>
    <w:rsid w:val="002B1F82"/>
    <w:rsid w:val="002B25BE"/>
    <w:rsid w:val="002B2779"/>
    <w:rsid w:val="002B3034"/>
    <w:rsid w:val="002B4296"/>
    <w:rsid w:val="002B48D1"/>
    <w:rsid w:val="002B5B09"/>
    <w:rsid w:val="002B6155"/>
    <w:rsid w:val="002B75AF"/>
    <w:rsid w:val="002C0F1D"/>
    <w:rsid w:val="002C1F8D"/>
    <w:rsid w:val="002C1FC4"/>
    <w:rsid w:val="002C24EA"/>
    <w:rsid w:val="002C2BDD"/>
    <w:rsid w:val="002C2E66"/>
    <w:rsid w:val="002C2EF9"/>
    <w:rsid w:val="002C51AE"/>
    <w:rsid w:val="002C66F3"/>
    <w:rsid w:val="002C6F93"/>
    <w:rsid w:val="002D27F6"/>
    <w:rsid w:val="002D288D"/>
    <w:rsid w:val="002D3E7B"/>
    <w:rsid w:val="002D45FA"/>
    <w:rsid w:val="002D4951"/>
    <w:rsid w:val="002D5ABB"/>
    <w:rsid w:val="002E193A"/>
    <w:rsid w:val="002E2DC0"/>
    <w:rsid w:val="002E458B"/>
    <w:rsid w:val="002E515B"/>
    <w:rsid w:val="002E5629"/>
    <w:rsid w:val="002E590F"/>
    <w:rsid w:val="002E7ED8"/>
    <w:rsid w:val="002F0763"/>
    <w:rsid w:val="002F19BE"/>
    <w:rsid w:val="002F26A0"/>
    <w:rsid w:val="002F3B28"/>
    <w:rsid w:val="002F3F4B"/>
    <w:rsid w:val="002F6BD7"/>
    <w:rsid w:val="002F7C83"/>
    <w:rsid w:val="0030075E"/>
    <w:rsid w:val="00300CFD"/>
    <w:rsid w:val="00300ECF"/>
    <w:rsid w:val="00300EFF"/>
    <w:rsid w:val="003011A7"/>
    <w:rsid w:val="00304318"/>
    <w:rsid w:val="00306974"/>
    <w:rsid w:val="00306C92"/>
    <w:rsid w:val="00306F4A"/>
    <w:rsid w:val="00307847"/>
    <w:rsid w:val="0031082D"/>
    <w:rsid w:val="00311F0E"/>
    <w:rsid w:val="00312DB0"/>
    <w:rsid w:val="00314689"/>
    <w:rsid w:val="00315B39"/>
    <w:rsid w:val="0032020B"/>
    <w:rsid w:val="00320536"/>
    <w:rsid w:val="00322895"/>
    <w:rsid w:val="00322931"/>
    <w:rsid w:val="00323065"/>
    <w:rsid w:val="00324538"/>
    <w:rsid w:val="00325234"/>
    <w:rsid w:val="00330FBF"/>
    <w:rsid w:val="0033173A"/>
    <w:rsid w:val="00333B31"/>
    <w:rsid w:val="003353BE"/>
    <w:rsid w:val="0033590A"/>
    <w:rsid w:val="00336E4E"/>
    <w:rsid w:val="003370EB"/>
    <w:rsid w:val="0033784D"/>
    <w:rsid w:val="00340329"/>
    <w:rsid w:val="00340F7B"/>
    <w:rsid w:val="00341AC4"/>
    <w:rsid w:val="00344F9F"/>
    <w:rsid w:val="0034535E"/>
    <w:rsid w:val="00351734"/>
    <w:rsid w:val="0035183C"/>
    <w:rsid w:val="00351D13"/>
    <w:rsid w:val="00351EA5"/>
    <w:rsid w:val="003527E8"/>
    <w:rsid w:val="00353177"/>
    <w:rsid w:val="0035362A"/>
    <w:rsid w:val="00353DD7"/>
    <w:rsid w:val="00354CCC"/>
    <w:rsid w:val="003550E8"/>
    <w:rsid w:val="003553C4"/>
    <w:rsid w:val="00355F6D"/>
    <w:rsid w:val="00355FA5"/>
    <w:rsid w:val="00356299"/>
    <w:rsid w:val="003568B0"/>
    <w:rsid w:val="00356A6F"/>
    <w:rsid w:val="00357B8C"/>
    <w:rsid w:val="00360841"/>
    <w:rsid w:val="00360E3E"/>
    <w:rsid w:val="00361257"/>
    <w:rsid w:val="003621BC"/>
    <w:rsid w:val="003671FD"/>
    <w:rsid w:val="003676AE"/>
    <w:rsid w:val="003678D0"/>
    <w:rsid w:val="00372003"/>
    <w:rsid w:val="0037240C"/>
    <w:rsid w:val="00372D0E"/>
    <w:rsid w:val="003732AA"/>
    <w:rsid w:val="00373D80"/>
    <w:rsid w:val="00374275"/>
    <w:rsid w:val="0037455C"/>
    <w:rsid w:val="00374DF9"/>
    <w:rsid w:val="00375C98"/>
    <w:rsid w:val="003767B8"/>
    <w:rsid w:val="00376836"/>
    <w:rsid w:val="00376F3D"/>
    <w:rsid w:val="00377713"/>
    <w:rsid w:val="00377CD5"/>
    <w:rsid w:val="00380580"/>
    <w:rsid w:val="003814B3"/>
    <w:rsid w:val="00381AE1"/>
    <w:rsid w:val="00382D56"/>
    <w:rsid w:val="0038372C"/>
    <w:rsid w:val="0038477C"/>
    <w:rsid w:val="00386118"/>
    <w:rsid w:val="00386411"/>
    <w:rsid w:val="00386419"/>
    <w:rsid w:val="0038677B"/>
    <w:rsid w:val="00386B5A"/>
    <w:rsid w:val="00387011"/>
    <w:rsid w:val="0038729E"/>
    <w:rsid w:val="003874CD"/>
    <w:rsid w:val="00387750"/>
    <w:rsid w:val="00391B52"/>
    <w:rsid w:val="00391C16"/>
    <w:rsid w:val="00392120"/>
    <w:rsid w:val="00392AE7"/>
    <w:rsid w:val="00393147"/>
    <w:rsid w:val="003938A9"/>
    <w:rsid w:val="0039437E"/>
    <w:rsid w:val="0039626D"/>
    <w:rsid w:val="003962B5"/>
    <w:rsid w:val="003A09FD"/>
    <w:rsid w:val="003A1053"/>
    <w:rsid w:val="003A15EE"/>
    <w:rsid w:val="003A386E"/>
    <w:rsid w:val="003A4450"/>
    <w:rsid w:val="003A44FD"/>
    <w:rsid w:val="003A4AE0"/>
    <w:rsid w:val="003A6419"/>
    <w:rsid w:val="003A760C"/>
    <w:rsid w:val="003B1406"/>
    <w:rsid w:val="003B2830"/>
    <w:rsid w:val="003B2F90"/>
    <w:rsid w:val="003B3012"/>
    <w:rsid w:val="003B311B"/>
    <w:rsid w:val="003B3792"/>
    <w:rsid w:val="003B38FD"/>
    <w:rsid w:val="003B3F74"/>
    <w:rsid w:val="003B41CC"/>
    <w:rsid w:val="003B5137"/>
    <w:rsid w:val="003B56AB"/>
    <w:rsid w:val="003B5844"/>
    <w:rsid w:val="003B5C4E"/>
    <w:rsid w:val="003B784A"/>
    <w:rsid w:val="003B7D78"/>
    <w:rsid w:val="003B7EC5"/>
    <w:rsid w:val="003C0374"/>
    <w:rsid w:val="003C1287"/>
    <w:rsid w:val="003C33DF"/>
    <w:rsid w:val="003C4AC5"/>
    <w:rsid w:val="003C4ED9"/>
    <w:rsid w:val="003C567D"/>
    <w:rsid w:val="003C74C4"/>
    <w:rsid w:val="003C7697"/>
    <w:rsid w:val="003D00AE"/>
    <w:rsid w:val="003D14AF"/>
    <w:rsid w:val="003D16AA"/>
    <w:rsid w:val="003D1A25"/>
    <w:rsid w:val="003D1EF9"/>
    <w:rsid w:val="003D2B34"/>
    <w:rsid w:val="003D4034"/>
    <w:rsid w:val="003D4D7B"/>
    <w:rsid w:val="003D62A0"/>
    <w:rsid w:val="003D6C84"/>
    <w:rsid w:val="003D6C8E"/>
    <w:rsid w:val="003D793E"/>
    <w:rsid w:val="003E19E2"/>
    <w:rsid w:val="003E1AF1"/>
    <w:rsid w:val="003E1BED"/>
    <w:rsid w:val="003E3E27"/>
    <w:rsid w:val="003E3F59"/>
    <w:rsid w:val="003E430C"/>
    <w:rsid w:val="003E4A68"/>
    <w:rsid w:val="003F140A"/>
    <w:rsid w:val="003F1DF1"/>
    <w:rsid w:val="003F1FA5"/>
    <w:rsid w:val="003F36D3"/>
    <w:rsid w:val="003F4A1D"/>
    <w:rsid w:val="003F4B4A"/>
    <w:rsid w:val="003F5131"/>
    <w:rsid w:val="003F5869"/>
    <w:rsid w:val="003F5EB0"/>
    <w:rsid w:val="003F60FE"/>
    <w:rsid w:val="003F6D57"/>
    <w:rsid w:val="003F7749"/>
    <w:rsid w:val="00402B1A"/>
    <w:rsid w:val="004041B1"/>
    <w:rsid w:val="00404B7B"/>
    <w:rsid w:val="00404F12"/>
    <w:rsid w:val="00406159"/>
    <w:rsid w:val="00406E7A"/>
    <w:rsid w:val="0041031A"/>
    <w:rsid w:val="0041133C"/>
    <w:rsid w:val="00411BDF"/>
    <w:rsid w:val="00411C2F"/>
    <w:rsid w:val="004128AC"/>
    <w:rsid w:val="0041350F"/>
    <w:rsid w:val="00413611"/>
    <w:rsid w:val="00414A79"/>
    <w:rsid w:val="00414C00"/>
    <w:rsid w:val="00414D11"/>
    <w:rsid w:val="00415F04"/>
    <w:rsid w:val="00417823"/>
    <w:rsid w:val="00417E9A"/>
    <w:rsid w:val="00420553"/>
    <w:rsid w:val="004207A6"/>
    <w:rsid w:val="004218A4"/>
    <w:rsid w:val="00422169"/>
    <w:rsid w:val="00425623"/>
    <w:rsid w:val="00425C66"/>
    <w:rsid w:val="00426CA3"/>
    <w:rsid w:val="00426DB9"/>
    <w:rsid w:val="00426DD0"/>
    <w:rsid w:val="00427F38"/>
    <w:rsid w:val="004308DD"/>
    <w:rsid w:val="00431A20"/>
    <w:rsid w:val="0043293C"/>
    <w:rsid w:val="00433177"/>
    <w:rsid w:val="00433828"/>
    <w:rsid w:val="004341F3"/>
    <w:rsid w:val="00434452"/>
    <w:rsid w:val="00434F27"/>
    <w:rsid w:val="00435890"/>
    <w:rsid w:val="00435FEA"/>
    <w:rsid w:val="0043673C"/>
    <w:rsid w:val="004379AF"/>
    <w:rsid w:val="00437D53"/>
    <w:rsid w:val="00440178"/>
    <w:rsid w:val="0044053C"/>
    <w:rsid w:val="00440A69"/>
    <w:rsid w:val="00441A9F"/>
    <w:rsid w:val="0044309C"/>
    <w:rsid w:val="00443F00"/>
    <w:rsid w:val="00443F8E"/>
    <w:rsid w:val="00446145"/>
    <w:rsid w:val="00446BA3"/>
    <w:rsid w:val="00446D82"/>
    <w:rsid w:val="0044739A"/>
    <w:rsid w:val="00450446"/>
    <w:rsid w:val="0045082C"/>
    <w:rsid w:val="00450ED9"/>
    <w:rsid w:val="00451D08"/>
    <w:rsid w:val="00451D09"/>
    <w:rsid w:val="0045343B"/>
    <w:rsid w:val="0045452E"/>
    <w:rsid w:val="0045484E"/>
    <w:rsid w:val="004602DE"/>
    <w:rsid w:val="00460D51"/>
    <w:rsid w:val="004622C9"/>
    <w:rsid w:val="00463752"/>
    <w:rsid w:val="00465080"/>
    <w:rsid w:val="00466AA3"/>
    <w:rsid w:val="00466C02"/>
    <w:rsid w:val="00470407"/>
    <w:rsid w:val="004707E8"/>
    <w:rsid w:val="00470EC0"/>
    <w:rsid w:val="0047229B"/>
    <w:rsid w:val="004729B4"/>
    <w:rsid w:val="004733DC"/>
    <w:rsid w:val="00474DA2"/>
    <w:rsid w:val="0047607A"/>
    <w:rsid w:val="00476324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7125"/>
    <w:rsid w:val="00487A34"/>
    <w:rsid w:val="004902A5"/>
    <w:rsid w:val="004903BF"/>
    <w:rsid w:val="00491144"/>
    <w:rsid w:val="0049154D"/>
    <w:rsid w:val="00491817"/>
    <w:rsid w:val="0049207C"/>
    <w:rsid w:val="00492E78"/>
    <w:rsid w:val="00495910"/>
    <w:rsid w:val="004969AE"/>
    <w:rsid w:val="00496D03"/>
    <w:rsid w:val="004975A1"/>
    <w:rsid w:val="004A0FBD"/>
    <w:rsid w:val="004A16AA"/>
    <w:rsid w:val="004A2E43"/>
    <w:rsid w:val="004A3596"/>
    <w:rsid w:val="004A4E7A"/>
    <w:rsid w:val="004A5CF6"/>
    <w:rsid w:val="004A5D27"/>
    <w:rsid w:val="004A5DBB"/>
    <w:rsid w:val="004A64B8"/>
    <w:rsid w:val="004A6581"/>
    <w:rsid w:val="004A79FB"/>
    <w:rsid w:val="004A79FD"/>
    <w:rsid w:val="004B010E"/>
    <w:rsid w:val="004B0CA6"/>
    <w:rsid w:val="004B1A73"/>
    <w:rsid w:val="004B2334"/>
    <w:rsid w:val="004B3A53"/>
    <w:rsid w:val="004B3E75"/>
    <w:rsid w:val="004B4202"/>
    <w:rsid w:val="004B43B5"/>
    <w:rsid w:val="004B4949"/>
    <w:rsid w:val="004C0CC0"/>
    <w:rsid w:val="004C1AFE"/>
    <w:rsid w:val="004C1C10"/>
    <w:rsid w:val="004C1CEE"/>
    <w:rsid w:val="004C2290"/>
    <w:rsid w:val="004C268E"/>
    <w:rsid w:val="004C2CCE"/>
    <w:rsid w:val="004C3F03"/>
    <w:rsid w:val="004C40C8"/>
    <w:rsid w:val="004C6205"/>
    <w:rsid w:val="004C6C86"/>
    <w:rsid w:val="004C7347"/>
    <w:rsid w:val="004C7CB2"/>
    <w:rsid w:val="004D0BB0"/>
    <w:rsid w:val="004D2E94"/>
    <w:rsid w:val="004D3218"/>
    <w:rsid w:val="004D351F"/>
    <w:rsid w:val="004D6B7A"/>
    <w:rsid w:val="004E05B0"/>
    <w:rsid w:val="004E0828"/>
    <w:rsid w:val="004E0D3C"/>
    <w:rsid w:val="004E15B1"/>
    <w:rsid w:val="004E2545"/>
    <w:rsid w:val="004E32A7"/>
    <w:rsid w:val="004E3C72"/>
    <w:rsid w:val="004E3D55"/>
    <w:rsid w:val="004E3F5A"/>
    <w:rsid w:val="004E46FD"/>
    <w:rsid w:val="004E47C0"/>
    <w:rsid w:val="004E4EA2"/>
    <w:rsid w:val="004E631C"/>
    <w:rsid w:val="004E6FE3"/>
    <w:rsid w:val="004F0416"/>
    <w:rsid w:val="004F0E02"/>
    <w:rsid w:val="004F1928"/>
    <w:rsid w:val="004F1D26"/>
    <w:rsid w:val="004F3425"/>
    <w:rsid w:val="004F3CAD"/>
    <w:rsid w:val="004F47C8"/>
    <w:rsid w:val="004F66C7"/>
    <w:rsid w:val="004F7ABC"/>
    <w:rsid w:val="00501D74"/>
    <w:rsid w:val="00503683"/>
    <w:rsid w:val="00503EF4"/>
    <w:rsid w:val="00504184"/>
    <w:rsid w:val="00504522"/>
    <w:rsid w:val="0050465E"/>
    <w:rsid w:val="0050476F"/>
    <w:rsid w:val="0050504B"/>
    <w:rsid w:val="00505199"/>
    <w:rsid w:val="005059A9"/>
    <w:rsid w:val="00505A51"/>
    <w:rsid w:val="005066F6"/>
    <w:rsid w:val="00507072"/>
    <w:rsid w:val="00507EA9"/>
    <w:rsid w:val="00510C75"/>
    <w:rsid w:val="00511311"/>
    <w:rsid w:val="00513FB2"/>
    <w:rsid w:val="00514BC3"/>
    <w:rsid w:val="005161F4"/>
    <w:rsid w:val="00517870"/>
    <w:rsid w:val="00517F9E"/>
    <w:rsid w:val="00521A66"/>
    <w:rsid w:val="005222D8"/>
    <w:rsid w:val="00523613"/>
    <w:rsid w:val="00524359"/>
    <w:rsid w:val="005259F9"/>
    <w:rsid w:val="005262BE"/>
    <w:rsid w:val="00526425"/>
    <w:rsid w:val="00527A8A"/>
    <w:rsid w:val="005302AF"/>
    <w:rsid w:val="005302D1"/>
    <w:rsid w:val="005308D4"/>
    <w:rsid w:val="00531F43"/>
    <w:rsid w:val="00532052"/>
    <w:rsid w:val="00533204"/>
    <w:rsid w:val="00534BE4"/>
    <w:rsid w:val="00535208"/>
    <w:rsid w:val="0053794B"/>
    <w:rsid w:val="00540198"/>
    <w:rsid w:val="00540E8E"/>
    <w:rsid w:val="005410BE"/>
    <w:rsid w:val="0054164F"/>
    <w:rsid w:val="00542170"/>
    <w:rsid w:val="005442B9"/>
    <w:rsid w:val="00546E07"/>
    <w:rsid w:val="005522EC"/>
    <w:rsid w:val="0055297F"/>
    <w:rsid w:val="00553514"/>
    <w:rsid w:val="00553C53"/>
    <w:rsid w:val="00554085"/>
    <w:rsid w:val="005552EE"/>
    <w:rsid w:val="005556B0"/>
    <w:rsid w:val="00555784"/>
    <w:rsid w:val="00560F26"/>
    <w:rsid w:val="005611E3"/>
    <w:rsid w:val="00561375"/>
    <w:rsid w:val="005631C1"/>
    <w:rsid w:val="00565514"/>
    <w:rsid w:val="005655BA"/>
    <w:rsid w:val="005669C0"/>
    <w:rsid w:val="00566AD3"/>
    <w:rsid w:val="00567469"/>
    <w:rsid w:val="005718B3"/>
    <w:rsid w:val="005719FB"/>
    <w:rsid w:val="00571A8F"/>
    <w:rsid w:val="0057320A"/>
    <w:rsid w:val="00573593"/>
    <w:rsid w:val="0057359F"/>
    <w:rsid w:val="00573F51"/>
    <w:rsid w:val="00573FCD"/>
    <w:rsid w:val="005743DB"/>
    <w:rsid w:val="0057457F"/>
    <w:rsid w:val="00580D2B"/>
    <w:rsid w:val="0058156A"/>
    <w:rsid w:val="00581F39"/>
    <w:rsid w:val="005821E4"/>
    <w:rsid w:val="00583525"/>
    <w:rsid w:val="005840A0"/>
    <w:rsid w:val="00585432"/>
    <w:rsid w:val="005858BD"/>
    <w:rsid w:val="005860F1"/>
    <w:rsid w:val="00586A35"/>
    <w:rsid w:val="00586E81"/>
    <w:rsid w:val="00586F75"/>
    <w:rsid w:val="0058778A"/>
    <w:rsid w:val="005912A2"/>
    <w:rsid w:val="00592C76"/>
    <w:rsid w:val="0059450E"/>
    <w:rsid w:val="005975E0"/>
    <w:rsid w:val="005A09F0"/>
    <w:rsid w:val="005A171B"/>
    <w:rsid w:val="005A2E54"/>
    <w:rsid w:val="005A41F3"/>
    <w:rsid w:val="005A62A6"/>
    <w:rsid w:val="005A7313"/>
    <w:rsid w:val="005B2ED3"/>
    <w:rsid w:val="005B313F"/>
    <w:rsid w:val="005B38F6"/>
    <w:rsid w:val="005B3C36"/>
    <w:rsid w:val="005B4253"/>
    <w:rsid w:val="005B4A99"/>
    <w:rsid w:val="005B53DA"/>
    <w:rsid w:val="005B5D41"/>
    <w:rsid w:val="005B6B19"/>
    <w:rsid w:val="005B718C"/>
    <w:rsid w:val="005B71D3"/>
    <w:rsid w:val="005C0AAB"/>
    <w:rsid w:val="005C0F69"/>
    <w:rsid w:val="005C1762"/>
    <w:rsid w:val="005C2994"/>
    <w:rsid w:val="005C30FF"/>
    <w:rsid w:val="005C3654"/>
    <w:rsid w:val="005C4CAA"/>
    <w:rsid w:val="005C4FCF"/>
    <w:rsid w:val="005C52CA"/>
    <w:rsid w:val="005C604B"/>
    <w:rsid w:val="005C6ED8"/>
    <w:rsid w:val="005C6F86"/>
    <w:rsid w:val="005C6FED"/>
    <w:rsid w:val="005C72B1"/>
    <w:rsid w:val="005C7E42"/>
    <w:rsid w:val="005D120D"/>
    <w:rsid w:val="005D23A8"/>
    <w:rsid w:val="005D2653"/>
    <w:rsid w:val="005D2F81"/>
    <w:rsid w:val="005D31BC"/>
    <w:rsid w:val="005D51B2"/>
    <w:rsid w:val="005D5525"/>
    <w:rsid w:val="005D5D89"/>
    <w:rsid w:val="005D6F2A"/>
    <w:rsid w:val="005E005D"/>
    <w:rsid w:val="005E05C8"/>
    <w:rsid w:val="005E0D00"/>
    <w:rsid w:val="005E167F"/>
    <w:rsid w:val="005E19C1"/>
    <w:rsid w:val="005E200F"/>
    <w:rsid w:val="005E23BB"/>
    <w:rsid w:val="005E257E"/>
    <w:rsid w:val="005E27B5"/>
    <w:rsid w:val="005E2D84"/>
    <w:rsid w:val="005E3855"/>
    <w:rsid w:val="005E3A27"/>
    <w:rsid w:val="005E3C70"/>
    <w:rsid w:val="005E446E"/>
    <w:rsid w:val="005E52E7"/>
    <w:rsid w:val="005E5F7F"/>
    <w:rsid w:val="005E682F"/>
    <w:rsid w:val="005E6AC8"/>
    <w:rsid w:val="005E7012"/>
    <w:rsid w:val="005F0BD6"/>
    <w:rsid w:val="005F0DFA"/>
    <w:rsid w:val="005F1A4A"/>
    <w:rsid w:val="005F3572"/>
    <w:rsid w:val="005F3692"/>
    <w:rsid w:val="005F39AD"/>
    <w:rsid w:val="005F4AB4"/>
    <w:rsid w:val="005F5486"/>
    <w:rsid w:val="005F5FB1"/>
    <w:rsid w:val="005F78E3"/>
    <w:rsid w:val="005F7C2F"/>
    <w:rsid w:val="005F7C9C"/>
    <w:rsid w:val="006004B7"/>
    <w:rsid w:val="006017C7"/>
    <w:rsid w:val="00601DC3"/>
    <w:rsid w:val="0060236B"/>
    <w:rsid w:val="006032C8"/>
    <w:rsid w:val="00603CC2"/>
    <w:rsid w:val="00604B13"/>
    <w:rsid w:val="00605583"/>
    <w:rsid w:val="006057B8"/>
    <w:rsid w:val="006058F4"/>
    <w:rsid w:val="00605CB4"/>
    <w:rsid w:val="00605E0E"/>
    <w:rsid w:val="0061141D"/>
    <w:rsid w:val="00612FDD"/>
    <w:rsid w:val="006130A8"/>
    <w:rsid w:val="00614B3E"/>
    <w:rsid w:val="00615552"/>
    <w:rsid w:val="00615874"/>
    <w:rsid w:val="006162BB"/>
    <w:rsid w:val="006164A3"/>
    <w:rsid w:val="00616537"/>
    <w:rsid w:val="00616622"/>
    <w:rsid w:val="006169AC"/>
    <w:rsid w:val="00617E7A"/>
    <w:rsid w:val="00620F28"/>
    <w:rsid w:val="0062125C"/>
    <w:rsid w:val="00621785"/>
    <w:rsid w:val="00621B91"/>
    <w:rsid w:val="00622547"/>
    <w:rsid w:val="006229D8"/>
    <w:rsid w:val="00622B86"/>
    <w:rsid w:val="00622BF1"/>
    <w:rsid w:val="00623654"/>
    <w:rsid w:val="00623A08"/>
    <w:rsid w:val="00623FD6"/>
    <w:rsid w:val="0062419E"/>
    <w:rsid w:val="006248D4"/>
    <w:rsid w:val="00624C1F"/>
    <w:rsid w:val="006268CC"/>
    <w:rsid w:val="00627493"/>
    <w:rsid w:val="00630B84"/>
    <w:rsid w:val="00630CB3"/>
    <w:rsid w:val="006313E5"/>
    <w:rsid w:val="00631AE4"/>
    <w:rsid w:val="00632666"/>
    <w:rsid w:val="006326EE"/>
    <w:rsid w:val="00633169"/>
    <w:rsid w:val="00633178"/>
    <w:rsid w:val="00633AD1"/>
    <w:rsid w:val="00634038"/>
    <w:rsid w:val="006356E8"/>
    <w:rsid w:val="00636344"/>
    <w:rsid w:val="006429D6"/>
    <w:rsid w:val="00643834"/>
    <w:rsid w:val="00643B7B"/>
    <w:rsid w:val="00643E63"/>
    <w:rsid w:val="00643F13"/>
    <w:rsid w:val="00645326"/>
    <w:rsid w:val="00645F24"/>
    <w:rsid w:val="00646C55"/>
    <w:rsid w:val="00651FF6"/>
    <w:rsid w:val="00652237"/>
    <w:rsid w:val="00654E4C"/>
    <w:rsid w:val="006553E7"/>
    <w:rsid w:val="00655D5C"/>
    <w:rsid w:val="00655F2F"/>
    <w:rsid w:val="00656E1C"/>
    <w:rsid w:val="00661607"/>
    <w:rsid w:val="00661D68"/>
    <w:rsid w:val="006620C9"/>
    <w:rsid w:val="00662DAF"/>
    <w:rsid w:val="00663A8C"/>
    <w:rsid w:val="00664DB8"/>
    <w:rsid w:val="00665261"/>
    <w:rsid w:val="00665945"/>
    <w:rsid w:val="00666674"/>
    <w:rsid w:val="00666791"/>
    <w:rsid w:val="00666EF9"/>
    <w:rsid w:val="00667130"/>
    <w:rsid w:val="00667CFF"/>
    <w:rsid w:val="00670013"/>
    <w:rsid w:val="006705D0"/>
    <w:rsid w:val="00671046"/>
    <w:rsid w:val="00671B1C"/>
    <w:rsid w:val="0067472A"/>
    <w:rsid w:val="00674E1E"/>
    <w:rsid w:val="0067680D"/>
    <w:rsid w:val="00677E7D"/>
    <w:rsid w:val="00680FA1"/>
    <w:rsid w:val="0068179C"/>
    <w:rsid w:val="00681DE6"/>
    <w:rsid w:val="006824E0"/>
    <w:rsid w:val="006829A2"/>
    <w:rsid w:val="006856A3"/>
    <w:rsid w:val="006871FC"/>
    <w:rsid w:val="00687590"/>
    <w:rsid w:val="006901D2"/>
    <w:rsid w:val="00690ED0"/>
    <w:rsid w:val="0069164C"/>
    <w:rsid w:val="006916E7"/>
    <w:rsid w:val="00691858"/>
    <w:rsid w:val="00691F74"/>
    <w:rsid w:val="00692A9E"/>
    <w:rsid w:val="00693773"/>
    <w:rsid w:val="00694713"/>
    <w:rsid w:val="0069577C"/>
    <w:rsid w:val="00695C9E"/>
    <w:rsid w:val="006969C5"/>
    <w:rsid w:val="00697A6F"/>
    <w:rsid w:val="00697B97"/>
    <w:rsid w:val="006A0CEA"/>
    <w:rsid w:val="006A1280"/>
    <w:rsid w:val="006A13CA"/>
    <w:rsid w:val="006A384B"/>
    <w:rsid w:val="006A482F"/>
    <w:rsid w:val="006A483D"/>
    <w:rsid w:val="006A4AA6"/>
    <w:rsid w:val="006A4E9D"/>
    <w:rsid w:val="006A5246"/>
    <w:rsid w:val="006A5709"/>
    <w:rsid w:val="006A59AC"/>
    <w:rsid w:val="006A5D9C"/>
    <w:rsid w:val="006A5F7C"/>
    <w:rsid w:val="006A7FAC"/>
    <w:rsid w:val="006B17B4"/>
    <w:rsid w:val="006B1FDE"/>
    <w:rsid w:val="006B24CA"/>
    <w:rsid w:val="006B2EE1"/>
    <w:rsid w:val="006B3822"/>
    <w:rsid w:val="006B437C"/>
    <w:rsid w:val="006B4D26"/>
    <w:rsid w:val="006B561D"/>
    <w:rsid w:val="006B5B13"/>
    <w:rsid w:val="006B70CA"/>
    <w:rsid w:val="006B736B"/>
    <w:rsid w:val="006B7412"/>
    <w:rsid w:val="006B77E8"/>
    <w:rsid w:val="006B78C6"/>
    <w:rsid w:val="006B7CC6"/>
    <w:rsid w:val="006C01F1"/>
    <w:rsid w:val="006C207B"/>
    <w:rsid w:val="006C27A4"/>
    <w:rsid w:val="006C3787"/>
    <w:rsid w:val="006C3B14"/>
    <w:rsid w:val="006C523D"/>
    <w:rsid w:val="006C590A"/>
    <w:rsid w:val="006C68DB"/>
    <w:rsid w:val="006C6CD9"/>
    <w:rsid w:val="006C6EC1"/>
    <w:rsid w:val="006C6FCC"/>
    <w:rsid w:val="006D060E"/>
    <w:rsid w:val="006D0A02"/>
    <w:rsid w:val="006D0BF0"/>
    <w:rsid w:val="006D2031"/>
    <w:rsid w:val="006D28DB"/>
    <w:rsid w:val="006D31FC"/>
    <w:rsid w:val="006D4953"/>
    <w:rsid w:val="006D684F"/>
    <w:rsid w:val="006D6CBB"/>
    <w:rsid w:val="006D734B"/>
    <w:rsid w:val="006E0074"/>
    <w:rsid w:val="006E1CCF"/>
    <w:rsid w:val="006E37AF"/>
    <w:rsid w:val="006E37C2"/>
    <w:rsid w:val="006E3BBE"/>
    <w:rsid w:val="006E4D4D"/>
    <w:rsid w:val="006E5795"/>
    <w:rsid w:val="006E5B13"/>
    <w:rsid w:val="006E666D"/>
    <w:rsid w:val="006F0BAE"/>
    <w:rsid w:val="006F239A"/>
    <w:rsid w:val="006F29E1"/>
    <w:rsid w:val="006F2B29"/>
    <w:rsid w:val="006F4DBD"/>
    <w:rsid w:val="006F5098"/>
    <w:rsid w:val="006F67FD"/>
    <w:rsid w:val="006F69A3"/>
    <w:rsid w:val="006F6BBA"/>
    <w:rsid w:val="006F779E"/>
    <w:rsid w:val="00700003"/>
    <w:rsid w:val="007001C7"/>
    <w:rsid w:val="00700F24"/>
    <w:rsid w:val="00700FB0"/>
    <w:rsid w:val="0070137C"/>
    <w:rsid w:val="00702782"/>
    <w:rsid w:val="00702851"/>
    <w:rsid w:val="00702ED7"/>
    <w:rsid w:val="00703098"/>
    <w:rsid w:val="00703CDC"/>
    <w:rsid w:val="00705FB6"/>
    <w:rsid w:val="007101C3"/>
    <w:rsid w:val="00710982"/>
    <w:rsid w:val="007124DA"/>
    <w:rsid w:val="00712CC2"/>
    <w:rsid w:val="00712CF6"/>
    <w:rsid w:val="00713019"/>
    <w:rsid w:val="007137E0"/>
    <w:rsid w:val="007138AE"/>
    <w:rsid w:val="00714881"/>
    <w:rsid w:val="00714CB8"/>
    <w:rsid w:val="007160F5"/>
    <w:rsid w:val="00716250"/>
    <w:rsid w:val="0072066B"/>
    <w:rsid w:val="0072112D"/>
    <w:rsid w:val="00721C0A"/>
    <w:rsid w:val="00722724"/>
    <w:rsid w:val="007239A8"/>
    <w:rsid w:val="0072512F"/>
    <w:rsid w:val="00725380"/>
    <w:rsid w:val="00725473"/>
    <w:rsid w:val="007257B6"/>
    <w:rsid w:val="00725DBB"/>
    <w:rsid w:val="00727381"/>
    <w:rsid w:val="00730725"/>
    <w:rsid w:val="007323BA"/>
    <w:rsid w:val="0073243F"/>
    <w:rsid w:val="0073419B"/>
    <w:rsid w:val="00736A27"/>
    <w:rsid w:val="00740F89"/>
    <w:rsid w:val="007416F3"/>
    <w:rsid w:val="00741A96"/>
    <w:rsid w:val="00743064"/>
    <w:rsid w:val="007431E9"/>
    <w:rsid w:val="00745F3B"/>
    <w:rsid w:val="0074607D"/>
    <w:rsid w:val="007464AF"/>
    <w:rsid w:val="007473FD"/>
    <w:rsid w:val="007476DB"/>
    <w:rsid w:val="00747BA2"/>
    <w:rsid w:val="007505ED"/>
    <w:rsid w:val="007507E4"/>
    <w:rsid w:val="007530A8"/>
    <w:rsid w:val="007543EE"/>
    <w:rsid w:val="00754E75"/>
    <w:rsid w:val="007555D2"/>
    <w:rsid w:val="00755A3A"/>
    <w:rsid w:val="00756ABB"/>
    <w:rsid w:val="00756EF3"/>
    <w:rsid w:val="00757C96"/>
    <w:rsid w:val="007611C1"/>
    <w:rsid w:val="00761FCB"/>
    <w:rsid w:val="00762048"/>
    <w:rsid w:val="007649CC"/>
    <w:rsid w:val="00765DB6"/>
    <w:rsid w:val="007664AD"/>
    <w:rsid w:val="00766AC9"/>
    <w:rsid w:val="00770395"/>
    <w:rsid w:val="0077206D"/>
    <w:rsid w:val="0077374E"/>
    <w:rsid w:val="00774895"/>
    <w:rsid w:val="00774D96"/>
    <w:rsid w:val="00775A6F"/>
    <w:rsid w:val="0077621B"/>
    <w:rsid w:val="00780BD3"/>
    <w:rsid w:val="00780F0E"/>
    <w:rsid w:val="00781BE4"/>
    <w:rsid w:val="00782ACC"/>
    <w:rsid w:val="00784977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B9B"/>
    <w:rsid w:val="007945DF"/>
    <w:rsid w:val="00795930"/>
    <w:rsid w:val="00795F3A"/>
    <w:rsid w:val="007970A6"/>
    <w:rsid w:val="0079750E"/>
    <w:rsid w:val="007979DB"/>
    <w:rsid w:val="007A035F"/>
    <w:rsid w:val="007A04BB"/>
    <w:rsid w:val="007A09E4"/>
    <w:rsid w:val="007A1CA7"/>
    <w:rsid w:val="007A224F"/>
    <w:rsid w:val="007A2F8E"/>
    <w:rsid w:val="007A3ACC"/>
    <w:rsid w:val="007A4069"/>
    <w:rsid w:val="007A422A"/>
    <w:rsid w:val="007A542E"/>
    <w:rsid w:val="007A5940"/>
    <w:rsid w:val="007A69B1"/>
    <w:rsid w:val="007B0D95"/>
    <w:rsid w:val="007B0DBD"/>
    <w:rsid w:val="007B0EFF"/>
    <w:rsid w:val="007B164F"/>
    <w:rsid w:val="007B181D"/>
    <w:rsid w:val="007B20FE"/>
    <w:rsid w:val="007B2823"/>
    <w:rsid w:val="007B2B4B"/>
    <w:rsid w:val="007B3427"/>
    <w:rsid w:val="007B3A24"/>
    <w:rsid w:val="007B4631"/>
    <w:rsid w:val="007B51AE"/>
    <w:rsid w:val="007B5B54"/>
    <w:rsid w:val="007B6588"/>
    <w:rsid w:val="007B7670"/>
    <w:rsid w:val="007B7B2F"/>
    <w:rsid w:val="007B7DEC"/>
    <w:rsid w:val="007C089C"/>
    <w:rsid w:val="007C0EF9"/>
    <w:rsid w:val="007C10A9"/>
    <w:rsid w:val="007C1417"/>
    <w:rsid w:val="007C2045"/>
    <w:rsid w:val="007C31FF"/>
    <w:rsid w:val="007C4B25"/>
    <w:rsid w:val="007C4E39"/>
    <w:rsid w:val="007C5642"/>
    <w:rsid w:val="007C5BFF"/>
    <w:rsid w:val="007C74C3"/>
    <w:rsid w:val="007D01DD"/>
    <w:rsid w:val="007D1980"/>
    <w:rsid w:val="007D25A5"/>
    <w:rsid w:val="007D2A9A"/>
    <w:rsid w:val="007D505E"/>
    <w:rsid w:val="007D5A81"/>
    <w:rsid w:val="007D68B4"/>
    <w:rsid w:val="007D6C25"/>
    <w:rsid w:val="007D78DD"/>
    <w:rsid w:val="007E0263"/>
    <w:rsid w:val="007E0F10"/>
    <w:rsid w:val="007E2866"/>
    <w:rsid w:val="007E30D5"/>
    <w:rsid w:val="007E3BEF"/>
    <w:rsid w:val="007E436C"/>
    <w:rsid w:val="007E5182"/>
    <w:rsid w:val="007E613F"/>
    <w:rsid w:val="007E7296"/>
    <w:rsid w:val="007E77A3"/>
    <w:rsid w:val="007F4074"/>
    <w:rsid w:val="007F4778"/>
    <w:rsid w:val="007F4D62"/>
    <w:rsid w:val="007F5282"/>
    <w:rsid w:val="007F5A56"/>
    <w:rsid w:val="007F5C8A"/>
    <w:rsid w:val="007F740F"/>
    <w:rsid w:val="007F772C"/>
    <w:rsid w:val="00800AD4"/>
    <w:rsid w:val="00800E55"/>
    <w:rsid w:val="0080121C"/>
    <w:rsid w:val="00801304"/>
    <w:rsid w:val="008024FA"/>
    <w:rsid w:val="00802C8D"/>
    <w:rsid w:val="00803338"/>
    <w:rsid w:val="00803E68"/>
    <w:rsid w:val="00803F80"/>
    <w:rsid w:val="00805EDC"/>
    <w:rsid w:val="00805F69"/>
    <w:rsid w:val="00806271"/>
    <w:rsid w:val="008067F3"/>
    <w:rsid w:val="00807D7A"/>
    <w:rsid w:val="00810538"/>
    <w:rsid w:val="00810772"/>
    <w:rsid w:val="00811904"/>
    <w:rsid w:val="008126E4"/>
    <w:rsid w:val="00812792"/>
    <w:rsid w:val="008139CD"/>
    <w:rsid w:val="00814103"/>
    <w:rsid w:val="00814221"/>
    <w:rsid w:val="008147F4"/>
    <w:rsid w:val="00816C30"/>
    <w:rsid w:val="00816FA2"/>
    <w:rsid w:val="00822253"/>
    <w:rsid w:val="00822F31"/>
    <w:rsid w:val="0082325C"/>
    <w:rsid w:val="008234C1"/>
    <w:rsid w:val="0082420D"/>
    <w:rsid w:val="00824362"/>
    <w:rsid w:val="008249FF"/>
    <w:rsid w:val="0082589B"/>
    <w:rsid w:val="00826D22"/>
    <w:rsid w:val="008272AE"/>
    <w:rsid w:val="00831765"/>
    <w:rsid w:val="00832F1D"/>
    <w:rsid w:val="0083305A"/>
    <w:rsid w:val="008333C6"/>
    <w:rsid w:val="008337B4"/>
    <w:rsid w:val="00833BAC"/>
    <w:rsid w:val="0083486C"/>
    <w:rsid w:val="00834F82"/>
    <w:rsid w:val="00835A03"/>
    <w:rsid w:val="00836ACC"/>
    <w:rsid w:val="00836E53"/>
    <w:rsid w:val="008377A4"/>
    <w:rsid w:val="008402B8"/>
    <w:rsid w:val="00842108"/>
    <w:rsid w:val="008428CE"/>
    <w:rsid w:val="0084726A"/>
    <w:rsid w:val="00847C9E"/>
    <w:rsid w:val="00847D11"/>
    <w:rsid w:val="00850059"/>
    <w:rsid w:val="00851EE8"/>
    <w:rsid w:val="00852A0A"/>
    <w:rsid w:val="00852BBE"/>
    <w:rsid w:val="008532EA"/>
    <w:rsid w:val="00853EBF"/>
    <w:rsid w:val="0085433B"/>
    <w:rsid w:val="0085497D"/>
    <w:rsid w:val="00854E16"/>
    <w:rsid w:val="00857BF1"/>
    <w:rsid w:val="00860B57"/>
    <w:rsid w:val="008612EA"/>
    <w:rsid w:val="00862A66"/>
    <w:rsid w:val="00862DD6"/>
    <w:rsid w:val="008645F9"/>
    <w:rsid w:val="008655AA"/>
    <w:rsid w:val="00865737"/>
    <w:rsid w:val="0086587C"/>
    <w:rsid w:val="008708A8"/>
    <w:rsid w:val="00871654"/>
    <w:rsid w:val="00874226"/>
    <w:rsid w:val="008744F0"/>
    <w:rsid w:val="008757AB"/>
    <w:rsid w:val="008759D7"/>
    <w:rsid w:val="00875FC5"/>
    <w:rsid w:val="0087645E"/>
    <w:rsid w:val="00880A82"/>
    <w:rsid w:val="0088195C"/>
    <w:rsid w:val="00883720"/>
    <w:rsid w:val="0088504D"/>
    <w:rsid w:val="0088579D"/>
    <w:rsid w:val="00885ABA"/>
    <w:rsid w:val="00885F42"/>
    <w:rsid w:val="0089129E"/>
    <w:rsid w:val="0089189C"/>
    <w:rsid w:val="008923AF"/>
    <w:rsid w:val="00892AC8"/>
    <w:rsid w:val="008932E2"/>
    <w:rsid w:val="00894C1F"/>
    <w:rsid w:val="00896BF2"/>
    <w:rsid w:val="008A09E0"/>
    <w:rsid w:val="008A1F38"/>
    <w:rsid w:val="008A2011"/>
    <w:rsid w:val="008A26C6"/>
    <w:rsid w:val="008A3953"/>
    <w:rsid w:val="008A7A7D"/>
    <w:rsid w:val="008A7BCE"/>
    <w:rsid w:val="008B19FB"/>
    <w:rsid w:val="008B1F49"/>
    <w:rsid w:val="008B2779"/>
    <w:rsid w:val="008B40CB"/>
    <w:rsid w:val="008B42C0"/>
    <w:rsid w:val="008B6CA4"/>
    <w:rsid w:val="008B76C9"/>
    <w:rsid w:val="008B7820"/>
    <w:rsid w:val="008C1259"/>
    <w:rsid w:val="008C1539"/>
    <w:rsid w:val="008C1DFD"/>
    <w:rsid w:val="008C2CCE"/>
    <w:rsid w:val="008C3743"/>
    <w:rsid w:val="008C3DA8"/>
    <w:rsid w:val="008C5402"/>
    <w:rsid w:val="008C67B7"/>
    <w:rsid w:val="008C79D3"/>
    <w:rsid w:val="008D013B"/>
    <w:rsid w:val="008D15B6"/>
    <w:rsid w:val="008D3E1D"/>
    <w:rsid w:val="008D4439"/>
    <w:rsid w:val="008D4996"/>
    <w:rsid w:val="008D5A15"/>
    <w:rsid w:val="008D601F"/>
    <w:rsid w:val="008D6CCE"/>
    <w:rsid w:val="008D73F9"/>
    <w:rsid w:val="008E083A"/>
    <w:rsid w:val="008E1687"/>
    <w:rsid w:val="008E2198"/>
    <w:rsid w:val="008E2276"/>
    <w:rsid w:val="008E38F1"/>
    <w:rsid w:val="008E5D34"/>
    <w:rsid w:val="008E5DB0"/>
    <w:rsid w:val="008E63B4"/>
    <w:rsid w:val="008E64F6"/>
    <w:rsid w:val="008E7F9E"/>
    <w:rsid w:val="008F0C99"/>
    <w:rsid w:val="008F14F6"/>
    <w:rsid w:val="008F16EC"/>
    <w:rsid w:val="008F1ACF"/>
    <w:rsid w:val="008F2C12"/>
    <w:rsid w:val="008F3255"/>
    <w:rsid w:val="008F3613"/>
    <w:rsid w:val="008F3D81"/>
    <w:rsid w:val="008F4303"/>
    <w:rsid w:val="008F59E4"/>
    <w:rsid w:val="008F6064"/>
    <w:rsid w:val="008F663F"/>
    <w:rsid w:val="008F70BA"/>
    <w:rsid w:val="009004B7"/>
    <w:rsid w:val="00901067"/>
    <w:rsid w:val="00901E33"/>
    <w:rsid w:val="0090281D"/>
    <w:rsid w:val="00902E5F"/>
    <w:rsid w:val="009042B4"/>
    <w:rsid w:val="00904CF3"/>
    <w:rsid w:val="009053EB"/>
    <w:rsid w:val="00907B6C"/>
    <w:rsid w:val="00910B0A"/>
    <w:rsid w:val="009112A9"/>
    <w:rsid w:val="00911C6C"/>
    <w:rsid w:val="00913207"/>
    <w:rsid w:val="00913FC7"/>
    <w:rsid w:val="00914AB1"/>
    <w:rsid w:val="00914F31"/>
    <w:rsid w:val="0091753C"/>
    <w:rsid w:val="00921444"/>
    <w:rsid w:val="00921F55"/>
    <w:rsid w:val="009225BD"/>
    <w:rsid w:val="0092784C"/>
    <w:rsid w:val="0093015B"/>
    <w:rsid w:val="0093033A"/>
    <w:rsid w:val="0093040E"/>
    <w:rsid w:val="00931344"/>
    <w:rsid w:val="00931CA3"/>
    <w:rsid w:val="00932336"/>
    <w:rsid w:val="009338A7"/>
    <w:rsid w:val="00934D2C"/>
    <w:rsid w:val="00935B78"/>
    <w:rsid w:val="00935CF1"/>
    <w:rsid w:val="009364E2"/>
    <w:rsid w:val="00942712"/>
    <w:rsid w:val="0094411E"/>
    <w:rsid w:val="00944145"/>
    <w:rsid w:val="0094446F"/>
    <w:rsid w:val="009448AF"/>
    <w:rsid w:val="009448B0"/>
    <w:rsid w:val="009477DF"/>
    <w:rsid w:val="00951D25"/>
    <w:rsid w:val="00952AD2"/>
    <w:rsid w:val="009542EA"/>
    <w:rsid w:val="0095435B"/>
    <w:rsid w:val="00954680"/>
    <w:rsid w:val="009548E8"/>
    <w:rsid w:val="009552A6"/>
    <w:rsid w:val="00955542"/>
    <w:rsid w:val="00955C2E"/>
    <w:rsid w:val="00956801"/>
    <w:rsid w:val="00956AEF"/>
    <w:rsid w:val="00956EEB"/>
    <w:rsid w:val="00960D38"/>
    <w:rsid w:val="00962548"/>
    <w:rsid w:val="00963575"/>
    <w:rsid w:val="00964B56"/>
    <w:rsid w:val="0096621E"/>
    <w:rsid w:val="00966406"/>
    <w:rsid w:val="00966E95"/>
    <w:rsid w:val="00967B47"/>
    <w:rsid w:val="00967C5B"/>
    <w:rsid w:val="009728A8"/>
    <w:rsid w:val="0097413B"/>
    <w:rsid w:val="0097415B"/>
    <w:rsid w:val="0097484D"/>
    <w:rsid w:val="00974D17"/>
    <w:rsid w:val="00975858"/>
    <w:rsid w:val="00975E57"/>
    <w:rsid w:val="00976061"/>
    <w:rsid w:val="00976151"/>
    <w:rsid w:val="009763EC"/>
    <w:rsid w:val="00977310"/>
    <w:rsid w:val="009803EC"/>
    <w:rsid w:val="00981900"/>
    <w:rsid w:val="00982BE6"/>
    <w:rsid w:val="00983B6F"/>
    <w:rsid w:val="00983C7A"/>
    <w:rsid w:val="009868B7"/>
    <w:rsid w:val="009873D5"/>
    <w:rsid w:val="0099051E"/>
    <w:rsid w:val="00990DB1"/>
    <w:rsid w:val="00991A4E"/>
    <w:rsid w:val="00991BA9"/>
    <w:rsid w:val="009928EF"/>
    <w:rsid w:val="009933BE"/>
    <w:rsid w:val="009933D6"/>
    <w:rsid w:val="0099365B"/>
    <w:rsid w:val="00993FF5"/>
    <w:rsid w:val="009940F0"/>
    <w:rsid w:val="00995353"/>
    <w:rsid w:val="00995678"/>
    <w:rsid w:val="009966C7"/>
    <w:rsid w:val="0099686C"/>
    <w:rsid w:val="00996ED2"/>
    <w:rsid w:val="0099703D"/>
    <w:rsid w:val="009A03D8"/>
    <w:rsid w:val="009A1A92"/>
    <w:rsid w:val="009A200A"/>
    <w:rsid w:val="009A21A0"/>
    <w:rsid w:val="009A2D76"/>
    <w:rsid w:val="009A4B58"/>
    <w:rsid w:val="009A5522"/>
    <w:rsid w:val="009A6605"/>
    <w:rsid w:val="009A6947"/>
    <w:rsid w:val="009A70BD"/>
    <w:rsid w:val="009A791E"/>
    <w:rsid w:val="009B0227"/>
    <w:rsid w:val="009B0815"/>
    <w:rsid w:val="009B0AA7"/>
    <w:rsid w:val="009B2924"/>
    <w:rsid w:val="009B3A5B"/>
    <w:rsid w:val="009B3CE7"/>
    <w:rsid w:val="009B58B5"/>
    <w:rsid w:val="009B6832"/>
    <w:rsid w:val="009B7865"/>
    <w:rsid w:val="009C023A"/>
    <w:rsid w:val="009C061D"/>
    <w:rsid w:val="009C07E2"/>
    <w:rsid w:val="009C1766"/>
    <w:rsid w:val="009C1835"/>
    <w:rsid w:val="009C1BA6"/>
    <w:rsid w:val="009C1C84"/>
    <w:rsid w:val="009C242A"/>
    <w:rsid w:val="009C24B3"/>
    <w:rsid w:val="009C297B"/>
    <w:rsid w:val="009C2FD8"/>
    <w:rsid w:val="009C3270"/>
    <w:rsid w:val="009C45CE"/>
    <w:rsid w:val="009C48A2"/>
    <w:rsid w:val="009C4C88"/>
    <w:rsid w:val="009C7FDC"/>
    <w:rsid w:val="009D08B6"/>
    <w:rsid w:val="009D14C3"/>
    <w:rsid w:val="009D17B3"/>
    <w:rsid w:val="009D1C98"/>
    <w:rsid w:val="009D1EF5"/>
    <w:rsid w:val="009D1F4A"/>
    <w:rsid w:val="009D26D1"/>
    <w:rsid w:val="009D30C6"/>
    <w:rsid w:val="009D4012"/>
    <w:rsid w:val="009D40A1"/>
    <w:rsid w:val="009D45C0"/>
    <w:rsid w:val="009D725D"/>
    <w:rsid w:val="009D7F1C"/>
    <w:rsid w:val="009E046F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4863"/>
    <w:rsid w:val="009E5FDB"/>
    <w:rsid w:val="009E6071"/>
    <w:rsid w:val="009E6429"/>
    <w:rsid w:val="009E6D94"/>
    <w:rsid w:val="009E76F9"/>
    <w:rsid w:val="009F047C"/>
    <w:rsid w:val="009F183E"/>
    <w:rsid w:val="009F1FE4"/>
    <w:rsid w:val="009F2503"/>
    <w:rsid w:val="009F3322"/>
    <w:rsid w:val="009F3614"/>
    <w:rsid w:val="009F39E9"/>
    <w:rsid w:val="009F3BE7"/>
    <w:rsid w:val="009F3E42"/>
    <w:rsid w:val="009F5E67"/>
    <w:rsid w:val="009F6B70"/>
    <w:rsid w:val="009F6F6F"/>
    <w:rsid w:val="009F79B8"/>
    <w:rsid w:val="00A0041F"/>
    <w:rsid w:val="00A0153B"/>
    <w:rsid w:val="00A023F3"/>
    <w:rsid w:val="00A02C4A"/>
    <w:rsid w:val="00A0328F"/>
    <w:rsid w:val="00A03E95"/>
    <w:rsid w:val="00A04D8A"/>
    <w:rsid w:val="00A05BCC"/>
    <w:rsid w:val="00A06425"/>
    <w:rsid w:val="00A06837"/>
    <w:rsid w:val="00A07F26"/>
    <w:rsid w:val="00A10150"/>
    <w:rsid w:val="00A101E7"/>
    <w:rsid w:val="00A109C5"/>
    <w:rsid w:val="00A1121F"/>
    <w:rsid w:val="00A12C93"/>
    <w:rsid w:val="00A13D03"/>
    <w:rsid w:val="00A16C13"/>
    <w:rsid w:val="00A17C06"/>
    <w:rsid w:val="00A17C87"/>
    <w:rsid w:val="00A20022"/>
    <w:rsid w:val="00A204ED"/>
    <w:rsid w:val="00A216FF"/>
    <w:rsid w:val="00A21C54"/>
    <w:rsid w:val="00A268EA"/>
    <w:rsid w:val="00A27BD9"/>
    <w:rsid w:val="00A30F84"/>
    <w:rsid w:val="00A359D1"/>
    <w:rsid w:val="00A36D2A"/>
    <w:rsid w:val="00A3703C"/>
    <w:rsid w:val="00A37306"/>
    <w:rsid w:val="00A37B01"/>
    <w:rsid w:val="00A37CA2"/>
    <w:rsid w:val="00A40474"/>
    <w:rsid w:val="00A40DC0"/>
    <w:rsid w:val="00A40F5A"/>
    <w:rsid w:val="00A421C7"/>
    <w:rsid w:val="00A46108"/>
    <w:rsid w:val="00A46BCA"/>
    <w:rsid w:val="00A46CCF"/>
    <w:rsid w:val="00A47E13"/>
    <w:rsid w:val="00A47E5B"/>
    <w:rsid w:val="00A50B06"/>
    <w:rsid w:val="00A52C77"/>
    <w:rsid w:val="00A533DE"/>
    <w:rsid w:val="00A54A0A"/>
    <w:rsid w:val="00A557F1"/>
    <w:rsid w:val="00A5639B"/>
    <w:rsid w:val="00A57C18"/>
    <w:rsid w:val="00A61A78"/>
    <w:rsid w:val="00A61B74"/>
    <w:rsid w:val="00A62907"/>
    <w:rsid w:val="00A62DA1"/>
    <w:rsid w:val="00A6408D"/>
    <w:rsid w:val="00A6633D"/>
    <w:rsid w:val="00A668E8"/>
    <w:rsid w:val="00A70F37"/>
    <w:rsid w:val="00A714C7"/>
    <w:rsid w:val="00A71EC1"/>
    <w:rsid w:val="00A734B8"/>
    <w:rsid w:val="00A740B3"/>
    <w:rsid w:val="00A762D2"/>
    <w:rsid w:val="00A81885"/>
    <w:rsid w:val="00A81DEE"/>
    <w:rsid w:val="00A82E89"/>
    <w:rsid w:val="00A830C7"/>
    <w:rsid w:val="00A83703"/>
    <w:rsid w:val="00A84C0B"/>
    <w:rsid w:val="00A85310"/>
    <w:rsid w:val="00A8549B"/>
    <w:rsid w:val="00A86646"/>
    <w:rsid w:val="00A874D5"/>
    <w:rsid w:val="00A90653"/>
    <w:rsid w:val="00A909A4"/>
    <w:rsid w:val="00A90BC8"/>
    <w:rsid w:val="00A92F34"/>
    <w:rsid w:val="00A9380F"/>
    <w:rsid w:val="00A93ACC"/>
    <w:rsid w:val="00A93B71"/>
    <w:rsid w:val="00A94125"/>
    <w:rsid w:val="00A96252"/>
    <w:rsid w:val="00A97CE6"/>
    <w:rsid w:val="00AA04A9"/>
    <w:rsid w:val="00AA1590"/>
    <w:rsid w:val="00AA1B27"/>
    <w:rsid w:val="00AA1CA4"/>
    <w:rsid w:val="00AA4796"/>
    <w:rsid w:val="00AA486B"/>
    <w:rsid w:val="00AA499F"/>
    <w:rsid w:val="00AA4C8D"/>
    <w:rsid w:val="00AA5496"/>
    <w:rsid w:val="00AA6BB9"/>
    <w:rsid w:val="00AA6EA6"/>
    <w:rsid w:val="00AB004D"/>
    <w:rsid w:val="00AB0945"/>
    <w:rsid w:val="00AB1A52"/>
    <w:rsid w:val="00AB32ED"/>
    <w:rsid w:val="00AB3577"/>
    <w:rsid w:val="00AB3EB5"/>
    <w:rsid w:val="00AB4764"/>
    <w:rsid w:val="00AB4E3D"/>
    <w:rsid w:val="00AB4FF6"/>
    <w:rsid w:val="00AB5788"/>
    <w:rsid w:val="00AB5FDE"/>
    <w:rsid w:val="00AB7A0E"/>
    <w:rsid w:val="00AB7E44"/>
    <w:rsid w:val="00AC0DEA"/>
    <w:rsid w:val="00AC1537"/>
    <w:rsid w:val="00AC2048"/>
    <w:rsid w:val="00AC2E76"/>
    <w:rsid w:val="00AC4363"/>
    <w:rsid w:val="00AC440E"/>
    <w:rsid w:val="00AC50D9"/>
    <w:rsid w:val="00AC52E0"/>
    <w:rsid w:val="00AC539A"/>
    <w:rsid w:val="00AC5BD7"/>
    <w:rsid w:val="00AC5D43"/>
    <w:rsid w:val="00AC64CE"/>
    <w:rsid w:val="00AD061F"/>
    <w:rsid w:val="00AD0625"/>
    <w:rsid w:val="00AD1272"/>
    <w:rsid w:val="00AD16BE"/>
    <w:rsid w:val="00AD2461"/>
    <w:rsid w:val="00AD29AC"/>
    <w:rsid w:val="00AD2D4D"/>
    <w:rsid w:val="00AD320B"/>
    <w:rsid w:val="00AD3E5E"/>
    <w:rsid w:val="00AD5274"/>
    <w:rsid w:val="00AD57CE"/>
    <w:rsid w:val="00AD6FCD"/>
    <w:rsid w:val="00AE0820"/>
    <w:rsid w:val="00AE0905"/>
    <w:rsid w:val="00AE17DF"/>
    <w:rsid w:val="00AE17ED"/>
    <w:rsid w:val="00AE1CEF"/>
    <w:rsid w:val="00AE2EBA"/>
    <w:rsid w:val="00AE3E30"/>
    <w:rsid w:val="00AE4E01"/>
    <w:rsid w:val="00AF03AD"/>
    <w:rsid w:val="00AF0AB8"/>
    <w:rsid w:val="00AF0B97"/>
    <w:rsid w:val="00AF156A"/>
    <w:rsid w:val="00AF1814"/>
    <w:rsid w:val="00AF1B76"/>
    <w:rsid w:val="00AF31DC"/>
    <w:rsid w:val="00AF450D"/>
    <w:rsid w:val="00AF490F"/>
    <w:rsid w:val="00AF4D3A"/>
    <w:rsid w:val="00AF6A09"/>
    <w:rsid w:val="00B0198A"/>
    <w:rsid w:val="00B02E2D"/>
    <w:rsid w:val="00B04DA4"/>
    <w:rsid w:val="00B05857"/>
    <w:rsid w:val="00B06C9B"/>
    <w:rsid w:val="00B06D4F"/>
    <w:rsid w:val="00B07AE1"/>
    <w:rsid w:val="00B117DB"/>
    <w:rsid w:val="00B1330A"/>
    <w:rsid w:val="00B13373"/>
    <w:rsid w:val="00B1357B"/>
    <w:rsid w:val="00B1397E"/>
    <w:rsid w:val="00B147A2"/>
    <w:rsid w:val="00B15E27"/>
    <w:rsid w:val="00B17309"/>
    <w:rsid w:val="00B21785"/>
    <w:rsid w:val="00B21FF5"/>
    <w:rsid w:val="00B2272C"/>
    <w:rsid w:val="00B227DD"/>
    <w:rsid w:val="00B237A8"/>
    <w:rsid w:val="00B23967"/>
    <w:rsid w:val="00B23BCE"/>
    <w:rsid w:val="00B254DB"/>
    <w:rsid w:val="00B2598F"/>
    <w:rsid w:val="00B25BAB"/>
    <w:rsid w:val="00B264D1"/>
    <w:rsid w:val="00B26A4D"/>
    <w:rsid w:val="00B27909"/>
    <w:rsid w:val="00B30396"/>
    <w:rsid w:val="00B30668"/>
    <w:rsid w:val="00B30BE1"/>
    <w:rsid w:val="00B30D80"/>
    <w:rsid w:val="00B315A8"/>
    <w:rsid w:val="00B32514"/>
    <w:rsid w:val="00B32AE1"/>
    <w:rsid w:val="00B332F3"/>
    <w:rsid w:val="00B33FC9"/>
    <w:rsid w:val="00B35946"/>
    <w:rsid w:val="00B35AC6"/>
    <w:rsid w:val="00B369F0"/>
    <w:rsid w:val="00B400D5"/>
    <w:rsid w:val="00B412C3"/>
    <w:rsid w:val="00B4245F"/>
    <w:rsid w:val="00B43225"/>
    <w:rsid w:val="00B441AC"/>
    <w:rsid w:val="00B4439E"/>
    <w:rsid w:val="00B44D67"/>
    <w:rsid w:val="00B47D8D"/>
    <w:rsid w:val="00B50B48"/>
    <w:rsid w:val="00B51019"/>
    <w:rsid w:val="00B51891"/>
    <w:rsid w:val="00B51A5D"/>
    <w:rsid w:val="00B51E4B"/>
    <w:rsid w:val="00B52385"/>
    <w:rsid w:val="00B52A83"/>
    <w:rsid w:val="00B5329E"/>
    <w:rsid w:val="00B53D44"/>
    <w:rsid w:val="00B555FA"/>
    <w:rsid w:val="00B5629F"/>
    <w:rsid w:val="00B576D1"/>
    <w:rsid w:val="00B57A63"/>
    <w:rsid w:val="00B6273D"/>
    <w:rsid w:val="00B62C4A"/>
    <w:rsid w:val="00B63FB4"/>
    <w:rsid w:val="00B66237"/>
    <w:rsid w:val="00B66348"/>
    <w:rsid w:val="00B66A1F"/>
    <w:rsid w:val="00B679EC"/>
    <w:rsid w:val="00B70CC9"/>
    <w:rsid w:val="00B727F7"/>
    <w:rsid w:val="00B72B32"/>
    <w:rsid w:val="00B73317"/>
    <w:rsid w:val="00B73B25"/>
    <w:rsid w:val="00B7422F"/>
    <w:rsid w:val="00B7488F"/>
    <w:rsid w:val="00B74AB9"/>
    <w:rsid w:val="00B77C69"/>
    <w:rsid w:val="00B81945"/>
    <w:rsid w:val="00B81C4B"/>
    <w:rsid w:val="00B82DE2"/>
    <w:rsid w:val="00B84B93"/>
    <w:rsid w:val="00B8574C"/>
    <w:rsid w:val="00B86D51"/>
    <w:rsid w:val="00B86F19"/>
    <w:rsid w:val="00B9074E"/>
    <w:rsid w:val="00B911C2"/>
    <w:rsid w:val="00B91A76"/>
    <w:rsid w:val="00B92C90"/>
    <w:rsid w:val="00B93640"/>
    <w:rsid w:val="00B939F6"/>
    <w:rsid w:val="00B94471"/>
    <w:rsid w:val="00B94BF3"/>
    <w:rsid w:val="00B954E6"/>
    <w:rsid w:val="00B962F1"/>
    <w:rsid w:val="00B97478"/>
    <w:rsid w:val="00B979EE"/>
    <w:rsid w:val="00B97CDB"/>
    <w:rsid w:val="00BA0934"/>
    <w:rsid w:val="00BA1E63"/>
    <w:rsid w:val="00BA20CE"/>
    <w:rsid w:val="00BA22FF"/>
    <w:rsid w:val="00BA262A"/>
    <w:rsid w:val="00BA2644"/>
    <w:rsid w:val="00BA2967"/>
    <w:rsid w:val="00BA3274"/>
    <w:rsid w:val="00BA32FB"/>
    <w:rsid w:val="00BA3C20"/>
    <w:rsid w:val="00BA42A8"/>
    <w:rsid w:val="00BA4F77"/>
    <w:rsid w:val="00BA54DE"/>
    <w:rsid w:val="00BA553F"/>
    <w:rsid w:val="00BA79A6"/>
    <w:rsid w:val="00BB02D4"/>
    <w:rsid w:val="00BB3A15"/>
    <w:rsid w:val="00BB3B02"/>
    <w:rsid w:val="00BB4216"/>
    <w:rsid w:val="00BB50C7"/>
    <w:rsid w:val="00BB573E"/>
    <w:rsid w:val="00BB5EB3"/>
    <w:rsid w:val="00BB649A"/>
    <w:rsid w:val="00BB679F"/>
    <w:rsid w:val="00BB7644"/>
    <w:rsid w:val="00BB795A"/>
    <w:rsid w:val="00BC092A"/>
    <w:rsid w:val="00BC1C54"/>
    <w:rsid w:val="00BC481D"/>
    <w:rsid w:val="00BC503C"/>
    <w:rsid w:val="00BC59B0"/>
    <w:rsid w:val="00BC5AE3"/>
    <w:rsid w:val="00BC5FF2"/>
    <w:rsid w:val="00BD0DDF"/>
    <w:rsid w:val="00BD26F7"/>
    <w:rsid w:val="00BD2A63"/>
    <w:rsid w:val="00BD2E37"/>
    <w:rsid w:val="00BD39A1"/>
    <w:rsid w:val="00BD3F30"/>
    <w:rsid w:val="00BD45D8"/>
    <w:rsid w:val="00BD6130"/>
    <w:rsid w:val="00BD64C4"/>
    <w:rsid w:val="00BD75FD"/>
    <w:rsid w:val="00BD7956"/>
    <w:rsid w:val="00BE027B"/>
    <w:rsid w:val="00BE0563"/>
    <w:rsid w:val="00BE05B1"/>
    <w:rsid w:val="00BE1F8E"/>
    <w:rsid w:val="00BE29EA"/>
    <w:rsid w:val="00BE5082"/>
    <w:rsid w:val="00BE5A58"/>
    <w:rsid w:val="00BF014C"/>
    <w:rsid w:val="00BF149E"/>
    <w:rsid w:val="00BF1B9E"/>
    <w:rsid w:val="00BF2077"/>
    <w:rsid w:val="00BF23D5"/>
    <w:rsid w:val="00BF2879"/>
    <w:rsid w:val="00BF2AB8"/>
    <w:rsid w:val="00BF2EC4"/>
    <w:rsid w:val="00BF3276"/>
    <w:rsid w:val="00BF348F"/>
    <w:rsid w:val="00BF52C1"/>
    <w:rsid w:val="00BF615D"/>
    <w:rsid w:val="00BF61BC"/>
    <w:rsid w:val="00BF661B"/>
    <w:rsid w:val="00BF6747"/>
    <w:rsid w:val="00BF6B6A"/>
    <w:rsid w:val="00BF7545"/>
    <w:rsid w:val="00C00A19"/>
    <w:rsid w:val="00C00D2C"/>
    <w:rsid w:val="00C01D45"/>
    <w:rsid w:val="00C01DC7"/>
    <w:rsid w:val="00C0237A"/>
    <w:rsid w:val="00C03BB0"/>
    <w:rsid w:val="00C04CB1"/>
    <w:rsid w:val="00C05903"/>
    <w:rsid w:val="00C06CD6"/>
    <w:rsid w:val="00C06E51"/>
    <w:rsid w:val="00C07411"/>
    <w:rsid w:val="00C07A51"/>
    <w:rsid w:val="00C100A1"/>
    <w:rsid w:val="00C1301F"/>
    <w:rsid w:val="00C14893"/>
    <w:rsid w:val="00C14F84"/>
    <w:rsid w:val="00C15F0F"/>
    <w:rsid w:val="00C1682F"/>
    <w:rsid w:val="00C16FA8"/>
    <w:rsid w:val="00C17438"/>
    <w:rsid w:val="00C17507"/>
    <w:rsid w:val="00C20A5F"/>
    <w:rsid w:val="00C22137"/>
    <w:rsid w:val="00C232E3"/>
    <w:rsid w:val="00C23E6E"/>
    <w:rsid w:val="00C246D7"/>
    <w:rsid w:val="00C259AF"/>
    <w:rsid w:val="00C33C74"/>
    <w:rsid w:val="00C33DBC"/>
    <w:rsid w:val="00C3462F"/>
    <w:rsid w:val="00C35696"/>
    <w:rsid w:val="00C35C68"/>
    <w:rsid w:val="00C3645B"/>
    <w:rsid w:val="00C37AD7"/>
    <w:rsid w:val="00C37FC7"/>
    <w:rsid w:val="00C40320"/>
    <w:rsid w:val="00C41587"/>
    <w:rsid w:val="00C42681"/>
    <w:rsid w:val="00C42875"/>
    <w:rsid w:val="00C44182"/>
    <w:rsid w:val="00C45B84"/>
    <w:rsid w:val="00C47110"/>
    <w:rsid w:val="00C5081A"/>
    <w:rsid w:val="00C51638"/>
    <w:rsid w:val="00C51806"/>
    <w:rsid w:val="00C5242C"/>
    <w:rsid w:val="00C533F2"/>
    <w:rsid w:val="00C53E34"/>
    <w:rsid w:val="00C542AC"/>
    <w:rsid w:val="00C5474D"/>
    <w:rsid w:val="00C54FED"/>
    <w:rsid w:val="00C55CE8"/>
    <w:rsid w:val="00C56C8B"/>
    <w:rsid w:val="00C60829"/>
    <w:rsid w:val="00C60990"/>
    <w:rsid w:val="00C60F24"/>
    <w:rsid w:val="00C61087"/>
    <w:rsid w:val="00C61223"/>
    <w:rsid w:val="00C615A7"/>
    <w:rsid w:val="00C61D12"/>
    <w:rsid w:val="00C62606"/>
    <w:rsid w:val="00C626BD"/>
    <w:rsid w:val="00C6273F"/>
    <w:rsid w:val="00C62E1F"/>
    <w:rsid w:val="00C62F00"/>
    <w:rsid w:val="00C64A49"/>
    <w:rsid w:val="00C65361"/>
    <w:rsid w:val="00C654A9"/>
    <w:rsid w:val="00C66AB9"/>
    <w:rsid w:val="00C7072A"/>
    <w:rsid w:val="00C721A3"/>
    <w:rsid w:val="00C728FE"/>
    <w:rsid w:val="00C734B3"/>
    <w:rsid w:val="00C73833"/>
    <w:rsid w:val="00C74648"/>
    <w:rsid w:val="00C746B6"/>
    <w:rsid w:val="00C77786"/>
    <w:rsid w:val="00C779D0"/>
    <w:rsid w:val="00C8043C"/>
    <w:rsid w:val="00C805DF"/>
    <w:rsid w:val="00C80A26"/>
    <w:rsid w:val="00C80B0A"/>
    <w:rsid w:val="00C80D52"/>
    <w:rsid w:val="00C80DBC"/>
    <w:rsid w:val="00C80F13"/>
    <w:rsid w:val="00C839E6"/>
    <w:rsid w:val="00C83DED"/>
    <w:rsid w:val="00C84130"/>
    <w:rsid w:val="00C84CCE"/>
    <w:rsid w:val="00C85BAB"/>
    <w:rsid w:val="00C86432"/>
    <w:rsid w:val="00C86727"/>
    <w:rsid w:val="00C869E7"/>
    <w:rsid w:val="00C86E20"/>
    <w:rsid w:val="00C870D3"/>
    <w:rsid w:val="00C8723F"/>
    <w:rsid w:val="00C903D7"/>
    <w:rsid w:val="00C9126B"/>
    <w:rsid w:val="00C933AB"/>
    <w:rsid w:val="00C939C5"/>
    <w:rsid w:val="00C952F0"/>
    <w:rsid w:val="00C95FC2"/>
    <w:rsid w:val="00C96B83"/>
    <w:rsid w:val="00C96EAF"/>
    <w:rsid w:val="00C979EA"/>
    <w:rsid w:val="00CA1A0E"/>
    <w:rsid w:val="00CA1CDD"/>
    <w:rsid w:val="00CA1EF6"/>
    <w:rsid w:val="00CA1F57"/>
    <w:rsid w:val="00CA2CCD"/>
    <w:rsid w:val="00CA3796"/>
    <w:rsid w:val="00CA3A11"/>
    <w:rsid w:val="00CA3CE2"/>
    <w:rsid w:val="00CA44D0"/>
    <w:rsid w:val="00CA44EF"/>
    <w:rsid w:val="00CA4BE1"/>
    <w:rsid w:val="00CA4D1C"/>
    <w:rsid w:val="00CA4DB9"/>
    <w:rsid w:val="00CA5B3A"/>
    <w:rsid w:val="00CA6D06"/>
    <w:rsid w:val="00CB0709"/>
    <w:rsid w:val="00CB175F"/>
    <w:rsid w:val="00CB2FF8"/>
    <w:rsid w:val="00CB45C0"/>
    <w:rsid w:val="00CB553C"/>
    <w:rsid w:val="00CB576E"/>
    <w:rsid w:val="00CB5B1A"/>
    <w:rsid w:val="00CB6984"/>
    <w:rsid w:val="00CB6AE1"/>
    <w:rsid w:val="00CC0597"/>
    <w:rsid w:val="00CC10A6"/>
    <w:rsid w:val="00CC1845"/>
    <w:rsid w:val="00CC231E"/>
    <w:rsid w:val="00CC2A64"/>
    <w:rsid w:val="00CC2F2D"/>
    <w:rsid w:val="00CC3768"/>
    <w:rsid w:val="00CC3A1F"/>
    <w:rsid w:val="00CC690B"/>
    <w:rsid w:val="00CD10A8"/>
    <w:rsid w:val="00CD10DB"/>
    <w:rsid w:val="00CD13F3"/>
    <w:rsid w:val="00CD15B7"/>
    <w:rsid w:val="00CD231D"/>
    <w:rsid w:val="00CD396C"/>
    <w:rsid w:val="00CD4424"/>
    <w:rsid w:val="00CD49D9"/>
    <w:rsid w:val="00CD4C59"/>
    <w:rsid w:val="00CD53BA"/>
    <w:rsid w:val="00CD5791"/>
    <w:rsid w:val="00CD6205"/>
    <w:rsid w:val="00CD79BE"/>
    <w:rsid w:val="00CE08E9"/>
    <w:rsid w:val="00CE1A99"/>
    <w:rsid w:val="00CE1D2D"/>
    <w:rsid w:val="00CE2226"/>
    <w:rsid w:val="00CE29D2"/>
    <w:rsid w:val="00CE3748"/>
    <w:rsid w:val="00CE3BAB"/>
    <w:rsid w:val="00CE5686"/>
    <w:rsid w:val="00CE5A3C"/>
    <w:rsid w:val="00CE605A"/>
    <w:rsid w:val="00CE6641"/>
    <w:rsid w:val="00CF012B"/>
    <w:rsid w:val="00CF0D65"/>
    <w:rsid w:val="00CF0F62"/>
    <w:rsid w:val="00CF2FFE"/>
    <w:rsid w:val="00CF3128"/>
    <w:rsid w:val="00CF3786"/>
    <w:rsid w:val="00CF3F9F"/>
    <w:rsid w:val="00CF600B"/>
    <w:rsid w:val="00CF661C"/>
    <w:rsid w:val="00CF6C35"/>
    <w:rsid w:val="00CF74DF"/>
    <w:rsid w:val="00D00E53"/>
    <w:rsid w:val="00D01A8F"/>
    <w:rsid w:val="00D01FDB"/>
    <w:rsid w:val="00D03468"/>
    <w:rsid w:val="00D04158"/>
    <w:rsid w:val="00D04312"/>
    <w:rsid w:val="00D04849"/>
    <w:rsid w:val="00D04EA9"/>
    <w:rsid w:val="00D05420"/>
    <w:rsid w:val="00D065FF"/>
    <w:rsid w:val="00D07ABC"/>
    <w:rsid w:val="00D07D78"/>
    <w:rsid w:val="00D10DE6"/>
    <w:rsid w:val="00D10FFE"/>
    <w:rsid w:val="00D11565"/>
    <w:rsid w:val="00D115F4"/>
    <w:rsid w:val="00D1163E"/>
    <w:rsid w:val="00D12B81"/>
    <w:rsid w:val="00D12BD6"/>
    <w:rsid w:val="00D131C7"/>
    <w:rsid w:val="00D14BFA"/>
    <w:rsid w:val="00D16660"/>
    <w:rsid w:val="00D16B92"/>
    <w:rsid w:val="00D172AB"/>
    <w:rsid w:val="00D1755C"/>
    <w:rsid w:val="00D175EE"/>
    <w:rsid w:val="00D20409"/>
    <w:rsid w:val="00D2087E"/>
    <w:rsid w:val="00D26139"/>
    <w:rsid w:val="00D30CF7"/>
    <w:rsid w:val="00D30D9C"/>
    <w:rsid w:val="00D319AB"/>
    <w:rsid w:val="00D31A96"/>
    <w:rsid w:val="00D320F4"/>
    <w:rsid w:val="00D32AA6"/>
    <w:rsid w:val="00D34202"/>
    <w:rsid w:val="00D3520C"/>
    <w:rsid w:val="00D35603"/>
    <w:rsid w:val="00D405E6"/>
    <w:rsid w:val="00D4412D"/>
    <w:rsid w:val="00D448CD"/>
    <w:rsid w:val="00D456C4"/>
    <w:rsid w:val="00D45F27"/>
    <w:rsid w:val="00D47454"/>
    <w:rsid w:val="00D47AAB"/>
    <w:rsid w:val="00D47FEF"/>
    <w:rsid w:val="00D50F09"/>
    <w:rsid w:val="00D513C5"/>
    <w:rsid w:val="00D513E4"/>
    <w:rsid w:val="00D51706"/>
    <w:rsid w:val="00D52580"/>
    <w:rsid w:val="00D52830"/>
    <w:rsid w:val="00D52AB0"/>
    <w:rsid w:val="00D54465"/>
    <w:rsid w:val="00D56067"/>
    <w:rsid w:val="00D57063"/>
    <w:rsid w:val="00D5792E"/>
    <w:rsid w:val="00D630EF"/>
    <w:rsid w:val="00D633AE"/>
    <w:rsid w:val="00D63BB6"/>
    <w:rsid w:val="00D6411F"/>
    <w:rsid w:val="00D64227"/>
    <w:rsid w:val="00D644A7"/>
    <w:rsid w:val="00D646C7"/>
    <w:rsid w:val="00D652F0"/>
    <w:rsid w:val="00D65532"/>
    <w:rsid w:val="00D65FC6"/>
    <w:rsid w:val="00D6661C"/>
    <w:rsid w:val="00D666E7"/>
    <w:rsid w:val="00D67742"/>
    <w:rsid w:val="00D67BF2"/>
    <w:rsid w:val="00D71968"/>
    <w:rsid w:val="00D721BD"/>
    <w:rsid w:val="00D7285E"/>
    <w:rsid w:val="00D73E3D"/>
    <w:rsid w:val="00D747DB"/>
    <w:rsid w:val="00D7584C"/>
    <w:rsid w:val="00D763A6"/>
    <w:rsid w:val="00D76CB8"/>
    <w:rsid w:val="00D776E1"/>
    <w:rsid w:val="00D80B25"/>
    <w:rsid w:val="00D8169B"/>
    <w:rsid w:val="00D82DC2"/>
    <w:rsid w:val="00D8349C"/>
    <w:rsid w:val="00D83521"/>
    <w:rsid w:val="00D8530C"/>
    <w:rsid w:val="00D85849"/>
    <w:rsid w:val="00D85B4B"/>
    <w:rsid w:val="00D85C8C"/>
    <w:rsid w:val="00D85E03"/>
    <w:rsid w:val="00D8799B"/>
    <w:rsid w:val="00D879B3"/>
    <w:rsid w:val="00D87FCF"/>
    <w:rsid w:val="00D90026"/>
    <w:rsid w:val="00D9014D"/>
    <w:rsid w:val="00D90C37"/>
    <w:rsid w:val="00D90C44"/>
    <w:rsid w:val="00D9107E"/>
    <w:rsid w:val="00D92BC4"/>
    <w:rsid w:val="00D92DE6"/>
    <w:rsid w:val="00D94041"/>
    <w:rsid w:val="00D947D5"/>
    <w:rsid w:val="00D95D6C"/>
    <w:rsid w:val="00D95FE8"/>
    <w:rsid w:val="00D96013"/>
    <w:rsid w:val="00DA0F19"/>
    <w:rsid w:val="00DA12B1"/>
    <w:rsid w:val="00DA28CB"/>
    <w:rsid w:val="00DA2AFD"/>
    <w:rsid w:val="00DA5AE7"/>
    <w:rsid w:val="00DA5C3C"/>
    <w:rsid w:val="00DA5EA3"/>
    <w:rsid w:val="00DA638C"/>
    <w:rsid w:val="00DA7162"/>
    <w:rsid w:val="00DA74D8"/>
    <w:rsid w:val="00DB03C4"/>
    <w:rsid w:val="00DB090A"/>
    <w:rsid w:val="00DB14A3"/>
    <w:rsid w:val="00DB1EA3"/>
    <w:rsid w:val="00DB1F8E"/>
    <w:rsid w:val="00DB28F8"/>
    <w:rsid w:val="00DB299C"/>
    <w:rsid w:val="00DB2D98"/>
    <w:rsid w:val="00DB34A1"/>
    <w:rsid w:val="00DB5069"/>
    <w:rsid w:val="00DB56D0"/>
    <w:rsid w:val="00DB647E"/>
    <w:rsid w:val="00DB6E21"/>
    <w:rsid w:val="00DB7CF1"/>
    <w:rsid w:val="00DC0E8E"/>
    <w:rsid w:val="00DC20E1"/>
    <w:rsid w:val="00DC22FD"/>
    <w:rsid w:val="00DC40A1"/>
    <w:rsid w:val="00DC529C"/>
    <w:rsid w:val="00DC6545"/>
    <w:rsid w:val="00DC6F95"/>
    <w:rsid w:val="00DD0226"/>
    <w:rsid w:val="00DD19E8"/>
    <w:rsid w:val="00DD1FC1"/>
    <w:rsid w:val="00DD2822"/>
    <w:rsid w:val="00DD353E"/>
    <w:rsid w:val="00DD35FF"/>
    <w:rsid w:val="00DD3EF2"/>
    <w:rsid w:val="00DD4494"/>
    <w:rsid w:val="00DD46B8"/>
    <w:rsid w:val="00DD4E1F"/>
    <w:rsid w:val="00DD520D"/>
    <w:rsid w:val="00DD541D"/>
    <w:rsid w:val="00DD5DE7"/>
    <w:rsid w:val="00DD64C7"/>
    <w:rsid w:val="00DD706C"/>
    <w:rsid w:val="00DD7263"/>
    <w:rsid w:val="00DD74EB"/>
    <w:rsid w:val="00DE06C2"/>
    <w:rsid w:val="00DE19D6"/>
    <w:rsid w:val="00DE1B8E"/>
    <w:rsid w:val="00DE1E91"/>
    <w:rsid w:val="00DE303B"/>
    <w:rsid w:val="00DE32E3"/>
    <w:rsid w:val="00DE3C95"/>
    <w:rsid w:val="00DE40A5"/>
    <w:rsid w:val="00DE4625"/>
    <w:rsid w:val="00DE4E1C"/>
    <w:rsid w:val="00DE4E4E"/>
    <w:rsid w:val="00DE5051"/>
    <w:rsid w:val="00DE5074"/>
    <w:rsid w:val="00DE5D63"/>
    <w:rsid w:val="00DE73A6"/>
    <w:rsid w:val="00DE766D"/>
    <w:rsid w:val="00DE7873"/>
    <w:rsid w:val="00DE7CC0"/>
    <w:rsid w:val="00DF0516"/>
    <w:rsid w:val="00DF1315"/>
    <w:rsid w:val="00DF21FB"/>
    <w:rsid w:val="00DF2730"/>
    <w:rsid w:val="00DF4131"/>
    <w:rsid w:val="00DF4612"/>
    <w:rsid w:val="00DF5016"/>
    <w:rsid w:val="00DF66AC"/>
    <w:rsid w:val="00DF6854"/>
    <w:rsid w:val="00E01988"/>
    <w:rsid w:val="00E0210A"/>
    <w:rsid w:val="00E03066"/>
    <w:rsid w:val="00E03F7A"/>
    <w:rsid w:val="00E0490E"/>
    <w:rsid w:val="00E07D6D"/>
    <w:rsid w:val="00E10CB0"/>
    <w:rsid w:val="00E110C9"/>
    <w:rsid w:val="00E1189D"/>
    <w:rsid w:val="00E11A30"/>
    <w:rsid w:val="00E13C18"/>
    <w:rsid w:val="00E14A79"/>
    <w:rsid w:val="00E14E8D"/>
    <w:rsid w:val="00E14E9E"/>
    <w:rsid w:val="00E150A2"/>
    <w:rsid w:val="00E15A57"/>
    <w:rsid w:val="00E15E96"/>
    <w:rsid w:val="00E16B26"/>
    <w:rsid w:val="00E16D0D"/>
    <w:rsid w:val="00E20381"/>
    <w:rsid w:val="00E208B8"/>
    <w:rsid w:val="00E20A94"/>
    <w:rsid w:val="00E20C0F"/>
    <w:rsid w:val="00E21BF4"/>
    <w:rsid w:val="00E23DD9"/>
    <w:rsid w:val="00E26088"/>
    <w:rsid w:val="00E2670F"/>
    <w:rsid w:val="00E27D6B"/>
    <w:rsid w:val="00E306B3"/>
    <w:rsid w:val="00E31682"/>
    <w:rsid w:val="00E31DCB"/>
    <w:rsid w:val="00E3247B"/>
    <w:rsid w:val="00E32B09"/>
    <w:rsid w:val="00E32FCE"/>
    <w:rsid w:val="00E35EC1"/>
    <w:rsid w:val="00E363C9"/>
    <w:rsid w:val="00E372CD"/>
    <w:rsid w:val="00E37ED4"/>
    <w:rsid w:val="00E402DB"/>
    <w:rsid w:val="00E41D94"/>
    <w:rsid w:val="00E427C3"/>
    <w:rsid w:val="00E4379A"/>
    <w:rsid w:val="00E43913"/>
    <w:rsid w:val="00E45C09"/>
    <w:rsid w:val="00E4694A"/>
    <w:rsid w:val="00E47501"/>
    <w:rsid w:val="00E476CD"/>
    <w:rsid w:val="00E50B23"/>
    <w:rsid w:val="00E50C24"/>
    <w:rsid w:val="00E50E37"/>
    <w:rsid w:val="00E518D1"/>
    <w:rsid w:val="00E51F66"/>
    <w:rsid w:val="00E5239B"/>
    <w:rsid w:val="00E53DBA"/>
    <w:rsid w:val="00E543A2"/>
    <w:rsid w:val="00E54D21"/>
    <w:rsid w:val="00E55176"/>
    <w:rsid w:val="00E55B97"/>
    <w:rsid w:val="00E562C8"/>
    <w:rsid w:val="00E5645C"/>
    <w:rsid w:val="00E6054F"/>
    <w:rsid w:val="00E614E6"/>
    <w:rsid w:val="00E62A66"/>
    <w:rsid w:val="00E62A79"/>
    <w:rsid w:val="00E64342"/>
    <w:rsid w:val="00E64BE6"/>
    <w:rsid w:val="00E65B7A"/>
    <w:rsid w:val="00E669EE"/>
    <w:rsid w:val="00E66CCF"/>
    <w:rsid w:val="00E70152"/>
    <w:rsid w:val="00E70A01"/>
    <w:rsid w:val="00E71E98"/>
    <w:rsid w:val="00E7204B"/>
    <w:rsid w:val="00E72A7C"/>
    <w:rsid w:val="00E7393C"/>
    <w:rsid w:val="00E73BB8"/>
    <w:rsid w:val="00E76BE5"/>
    <w:rsid w:val="00E7703D"/>
    <w:rsid w:val="00E80B35"/>
    <w:rsid w:val="00E8293E"/>
    <w:rsid w:val="00E835BF"/>
    <w:rsid w:val="00E85E09"/>
    <w:rsid w:val="00E86B40"/>
    <w:rsid w:val="00E8724A"/>
    <w:rsid w:val="00E872F2"/>
    <w:rsid w:val="00E874B3"/>
    <w:rsid w:val="00E90348"/>
    <w:rsid w:val="00E91B93"/>
    <w:rsid w:val="00E91F1F"/>
    <w:rsid w:val="00E93550"/>
    <w:rsid w:val="00E93625"/>
    <w:rsid w:val="00E9374E"/>
    <w:rsid w:val="00E942F0"/>
    <w:rsid w:val="00E96341"/>
    <w:rsid w:val="00E967FF"/>
    <w:rsid w:val="00E97EB8"/>
    <w:rsid w:val="00E97F30"/>
    <w:rsid w:val="00E97F57"/>
    <w:rsid w:val="00EA0D65"/>
    <w:rsid w:val="00EA118B"/>
    <w:rsid w:val="00EA2F04"/>
    <w:rsid w:val="00EA4B08"/>
    <w:rsid w:val="00EA4E8B"/>
    <w:rsid w:val="00EA5C9F"/>
    <w:rsid w:val="00EA62B0"/>
    <w:rsid w:val="00EA7451"/>
    <w:rsid w:val="00EA7FD6"/>
    <w:rsid w:val="00EB13CE"/>
    <w:rsid w:val="00EB19BE"/>
    <w:rsid w:val="00EB1D81"/>
    <w:rsid w:val="00EB28B2"/>
    <w:rsid w:val="00EB28FC"/>
    <w:rsid w:val="00EB2E64"/>
    <w:rsid w:val="00EB3152"/>
    <w:rsid w:val="00EB4BEB"/>
    <w:rsid w:val="00EB4C05"/>
    <w:rsid w:val="00EB6597"/>
    <w:rsid w:val="00EB6615"/>
    <w:rsid w:val="00EB6A73"/>
    <w:rsid w:val="00EB708D"/>
    <w:rsid w:val="00EB78D2"/>
    <w:rsid w:val="00EC0C64"/>
    <w:rsid w:val="00EC1310"/>
    <w:rsid w:val="00EC1B3A"/>
    <w:rsid w:val="00EC233E"/>
    <w:rsid w:val="00EC3C9F"/>
    <w:rsid w:val="00EC3D5E"/>
    <w:rsid w:val="00EC4741"/>
    <w:rsid w:val="00EC4DCF"/>
    <w:rsid w:val="00EC5DE7"/>
    <w:rsid w:val="00ED0169"/>
    <w:rsid w:val="00ED06E5"/>
    <w:rsid w:val="00ED1CB5"/>
    <w:rsid w:val="00ED24D3"/>
    <w:rsid w:val="00ED2610"/>
    <w:rsid w:val="00ED3953"/>
    <w:rsid w:val="00ED3F6A"/>
    <w:rsid w:val="00ED47E9"/>
    <w:rsid w:val="00ED4C0D"/>
    <w:rsid w:val="00ED5383"/>
    <w:rsid w:val="00ED6E54"/>
    <w:rsid w:val="00ED7B20"/>
    <w:rsid w:val="00EE07F1"/>
    <w:rsid w:val="00EE186C"/>
    <w:rsid w:val="00EE1B28"/>
    <w:rsid w:val="00EE23A9"/>
    <w:rsid w:val="00EE2DF5"/>
    <w:rsid w:val="00EE3828"/>
    <w:rsid w:val="00EE427F"/>
    <w:rsid w:val="00EE5254"/>
    <w:rsid w:val="00EE6A3E"/>
    <w:rsid w:val="00EE7C90"/>
    <w:rsid w:val="00EF034F"/>
    <w:rsid w:val="00EF2CFE"/>
    <w:rsid w:val="00EF36CF"/>
    <w:rsid w:val="00EF3E3B"/>
    <w:rsid w:val="00EF502E"/>
    <w:rsid w:val="00EF6BB3"/>
    <w:rsid w:val="00EF6DAB"/>
    <w:rsid w:val="00F00261"/>
    <w:rsid w:val="00F007C1"/>
    <w:rsid w:val="00F00C1A"/>
    <w:rsid w:val="00F00C67"/>
    <w:rsid w:val="00F02869"/>
    <w:rsid w:val="00F02B61"/>
    <w:rsid w:val="00F02C68"/>
    <w:rsid w:val="00F03931"/>
    <w:rsid w:val="00F03F2E"/>
    <w:rsid w:val="00F04120"/>
    <w:rsid w:val="00F042E2"/>
    <w:rsid w:val="00F04774"/>
    <w:rsid w:val="00F04E9E"/>
    <w:rsid w:val="00F0581E"/>
    <w:rsid w:val="00F05C09"/>
    <w:rsid w:val="00F06376"/>
    <w:rsid w:val="00F11336"/>
    <w:rsid w:val="00F11695"/>
    <w:rsid w:val="00F11D84"/>
    <w:rsid w:val="00F11FB4"/>
    <w:rsid w:val="00F13981"/>
    <w:rsid w:val="00F15264"/>
    <w:rsid w:val="00F20A00"/>
    <w:rsid w:val="00F21476"/>
    <w:rsid w:val="00F2164F"/>
    <w:rsid w:val="00F21B3C"/>
    <w:rsid w:val="00F23785"/>
    <w:rsid w:val="00F23A3F"/>
    <w:rsid w:val="00F23E1F"/>
    <w:rsid w:val="00F24AFB"/>
    <w:rsid w:val="00F24E3F"/>
    <w:rsid w:val="00F25280"/>
    <w:rsid w:val="00F25469"/>
    <w:rsid w:val="00F25E56"/>
    <w:rsid w:val="00F262E8"/>
    <w:rsid w:val="00F26908"/>
    <w:rsid w:val="00F31003"/>
    <w:rsid w:val="00F31423"/>
    <w:rsid w:val="00F31761"/>
    <w:rsid w:val="00F31E3E"/>
    <w:rsid w:val="00F320A1"/>
    <w:rsid w:val="00F32640"/>
    <w:rsid w:val="00F32A83"/>
    <w:rsid w:val="00F32A98"/>
    <w:rsid w:val="00F33AE0"/>
    <w:rsid w:val="00F33B93"/>
    <w:rsid w:val="00F33D42"/>
    <w:rsid w:val="00F3406B"/>
    <w:rsid w:val="00F36D2A"/>
    <w:rsid w:val="00F40CD0"/>
    <w:rsid w:val="00F411DA"/>
    <w:rsid w:val="00F416B0"/>
    <w:rsid w:val="00F425B1"/>
    <w:rsid w:val="00F42B60"/>
    <w:rsid w:val="00F42F27"/>
    <w:rsid w:val="00F43AA6"/>
    <w:rsid w:val="00F43E4A"/>
    <w:rsid w:val="00F444B4"/>
    <w:rsid w:val="00F445F9"/>
    <w:rsid w:val="00F44A9A"/>
    <w:rsid w:val="00F4523B"/>
    <w:rsid w:val="00F45373"/>
    <w:rsid w:val="00F46409"/>
    <w:rsid w:val="00F505AC"/>
    <w:rsid w:val="00F516B7"/>
    <w:rsid w:val="00F52C75"/>
    <w:rsid w:val="00F550AF"/>
    <w:rsid w:val="00F55527"/>
    <w:rsid w:val="00F55B76"/>
    <w:rsid w:val="00F55F21"/>
    <w:rsid w:val="00F5669D"/>
    <w:rsid w:val="00F56E41"/>
    <w:rsid w:val="00F570E1"/>
    <w:rsid w:val="00F578B5"/>
    <w:rsid w:val="00F60D5A"/>
    <w:rsid w:val="00F6101B"/>
    <w:rsid w:val="00F61279"/>
    <w:rsid w:val="00F61A0E"/>
    <w:rsid w:val="00F62897"/>
    <w:rsid w:val="00F62CB4"/>
    <w:rsid w:val="00F62DDB"/>
    <w:rsid w:val="00F62FC8"/>
    <w:rsid w:val="00F640AB"/>
    <w:rsid w:val="00F6475B"/>
    <w:rsid w:val="00F65349"/>
    <w:rsid w:val="00F65794"/>
    <w:rsid w:val="00F661BE"/>
    <w:rsid w:val="00F7067F"/>
    <w:rsid w:val="00F708EF"/>
    <w:rsid w:val="00F70AA0"/>
    <w:rsid w:val="00F70D22"/>
    <w:rsid w:val="00F70EFF"/>
    <w:rsid w:val="00F71203"/>
    <w:rsid w:val="00F71D4A"/>
    <w:rsid w:val="00F722A7"/>
    <w:rsid w:val="00F7327D"/>
    <w:rsid w:val="00F7399B"/>
    <w:rsid w:val="00F74660"/>
    <w:rsid w:val="00F75016"/>
    <w:rsid w:val="00F7510A"/>
    <w:rsid w:val="00F7571C"/>
    <w:rsid w:val="00F7582D"/>
    <w:rsid w:val="00F76A95"/>
    <w:rsid w:val="00F76F60"/>
    <w:rsid w:val="00F77649"/>
    <w:rsid w:val="00F808A3"/>
    <w:rsid w:val="00F81A19"/>
    <w:rsid w:val="00F82923"/>
    <w:rsid w:val="00F82E15"/>
    <w:rsid w:val="00F83D89"/>
    <w:rsid w:val="00F846C4"/>
    <w:rsid w:val="00F859C0"/>
    <w:rsid w:val="00F8667C"/>
    <w:rsid w:val="00F866BC"/>
    <w:rsid w:val="00F868FF"/>
    <w:rsid w:val="00F8695C"/>
    <w:rsid w:val="00F8759C"/>
    <w:rsid w:val="00F87666"/>
    <w:rsid w:val="00F90CC5"/>
    <w:rsid w:val="00F90F1F"/>
    <w:rsid w:val="00F9115F"/>
    <w:rsid w:val="00F94A71"/>
    <w:rsid w:val="00F94C8A"/>
    <w:rsid w:val="00F965A6"/>
    <w:rsid w:val="00F96990"/>
    <w:rsid w:val="00F96DEC"/>
    <w:rsid w:val="00F97CB3"/>
    <w:rsid w:val="00FA0BA9"/>
    <w:rsid w:val="00FA0BD0"/>
    <w:rsid w:val="00FA171D"/>
    <w:rsid w:val="00FA1EAF"/>
    <w:rsid w:val="00FA25A1"/>
    <w:rsid w:val="00FA296A"/>
    <w:rsid w:val="00FA3671"/>
    <w:rsid w:val="00FA36DD"/>
    <w:rsid w:val="00FA39D6"/>
    <w:rsid w:val="00FA3AA9"/>
    <w:rsid w:val="00FA590C"/>
    <w:rsid w:val="00FA5C0C"/>
    <w:rsid w:val="00FA70C2"/>
    <w:rsid w:val="00FA77A0"/>
    <w:rsid w:val="00FA79AA"/>
    <w:rsid w:val="00FB0214"/>
    <w:rsid w:val="00FB10C3"/>
    <w:rsid w:val="00FB23DD"/>
    <w:rsid w:val="00FB2510"/>
    <w:rsid w:val="00FB2951"/>
    <w:rsid w:val="00FB3B97"/>
    <w:rsid w:val="00FB42FE"/>
    <w:rsid w:val="00FB4CA2"/>
    <w:rsid w:val="00FB4D1C"/>
    <w:rsid w:val="00FB5F05"/>
    <w:rsid w:val="00FB7B91"/>
    <w:rsid w:val="00FB7D6B"/>
    <w:rsid w:val="00FC08C6"/>
    <w:rsid w:val="00FC3A69"/>
    <w:rsid w:val="00FC3D77"/>
    <w:rsid w:val="00FC448A"/>
    <w:rsid w:val="00FC4528"/>
    <w:rsid w:val="00FC662E"/>
    <w:rsid w:val="00FC67AC"/>
    <w:rsid w:val="00FC766B"/>
    <w:rsid w:val="00FC7760"/>
    <w:rsid w:val="00FC7B37"/>
    <w:rsid w:val="00FD0994"/>
    <w:rsid w:val="00FD195C"/>
    <w:rsid w:val="00FD290A"/>
    <w:rsid w:val="00FD3FEA"/>
    <w:rsid w:val="00FD48BB"/>
    <w:rsid w:val="00FD5333"/>
    <w:rsid w:val="00FD5FD1"/>
    <w:rsid w:val="00FD6ED8"/>
    <w:rsid w:val="00FD75D6"/>
    <w:rsid w:val="00FE056D"/>
    <w:rsid w:val="00FE088F"/>
    <w:rsid w:val="00FE0CF9"/>
    <w:rsid w:val="00FE12B5"/>
    <w:rsid w:val="00FE2C22"/>
    <w:rsid w:val="00FE2C9F"/>
    <w:rsid w:val="00FE3B37"/>
    <w:rsid w:val="00FE3C08"/>
    <w:rsid w:val="00FE423F"/>
    <w:rsid w:val="00FE4897"/>
    <w:rsid w:val="00FF0D78"/>
    <w:rsid w:val="00FF0E3A"/>
    <w:rsid w:val="00FF1A2D"/>
    <w:rsid w:val="00FF2A01"/>
    <w:rsid w:val="00FF2A05"/>
    <w:rsid w:val="00FF2D5A"/>
    <w:rsid w:val="00FF4739"/>
    <w:rsid w:val="00FF4F7E"/>
    <w:rsid w:val="00FF50A1"/>
    <w:rsid w:val="00FF541C"/>
    <w:rsid w:val="00FF594E"/>
    <w:rsid w:val="00FF5D29"/>
    <w:rsid w:val="00FF5D9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EB64611A-2306-4123-B1A8-0D4320C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0D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46"/>
    <w:pPr>
      <w:keepNext/>
      <w:widowControl w:val="0"/>
      <w:numPr>
        <w:numId w:val="6"/>
      </w:numPr>
      <w:tabs>
        <w:tab w:val="left" w:pos="600"/>
        <w:tab w:val="left" w:pos="800"/>
      </w:tabs>
      <w:spacing w:after="0" w:line="240" w:lineRule="auto"/>
      <w:ind w:left="800" w:hanging="800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A1280"/>
    <w:pPr>
      <w:keepNext/>
      <w:keepLines/>
      <w:numPr>
        <w:ilvl w:val="1"/>
        <w:numId w:val="2"/>
      </w:numPr>
      <w:spacing w:before="120" w:line="300" w:lineRule="exact"/>
      <w:ind w:left="800" w:hanging="800"/>
      <w:outlineLvl w:val="1"/>
    </w:pPr>
    <w:rPr>
      <w:rFonts w:ascii="Arial" w:hAnsi="Arial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90281D"/>
    <w:pPr>
      <w:numPr>
        <w:ilvl w:val="2"/>
      </w:numPr>
      <w:tabs>
        <w:tab w:val="clear" w:pos="6199"/>
      </w:tabs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rFonts w:ascii="Arial" w:hAnsi="Arial"/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836ACC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rFonts w:ascii="Arial" w:hAnsi="Arial"/>
    </w:r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836ACC"/>
    <w:pPr>
      <w:keepNext/>
      <w:keepLines/>
      <w:tabs>
        <w:tab w:val="left" w:pos="595"/>
        <w:tab w:val="right" w:leader="dot" w:pos="9752"/>
      </w:tabs>
      <w:spacing w:before="260" w:after="0"/>
    </w:pPr>
    <w:rPr>
      <w:rFonts w:ascii="Arial" w:hAnsi="Arial"/>
      <w:sz w:val="24"/>
    </w:rPr>
  </w:style>
  <w:style w:type="paragraph" w:styleId="TOC2">
    <w:name w:val="toc 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rsid w:val="00F8759C"/>
    <w:pPr>
      <w:widowControl w:val="0"/>
      <w:overflowPunct/>
      <w:snapToGrid w:val="0"/>
      <w:spacing w:after="0" w:line="280" w:lineRule="exact"/>
      <w:jc w:val="both"/>
    </w:pPr>
    <w:rPr>
      <w:rFonts w:ascii="Arial" w:eastAsia="MS PGothic" w:hAnsi="Arial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rsid w:val="001048B2"/>
    <w:pPr>
      <w:overflowPunct/>
      <w:autoSpaceDE/>
      <w:autoSpaceDN/>
      <w:adjustRightInd/>
      <w:spacing w:before="120" w:after="12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1048B2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046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ascii="Arial" w:eastAsia="Arial" w:hAnsi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6A1280"/>
    <w:rPr>
      <w:rFonts w:ascii="Arial" w:hAnsi="Arial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character" w:styleId="Emphasis">
    <w:name w:val="Emphasis"/>
    <w:basedOn w:val="DefaultParagraphFont"/>
    <w:qFormat/>
    <w:rsid w:val="0006198F"/>
    <w:rPr>
      <w:i/>
      <w:iCs/>
    </w:rPr>
  </w:style>
  <w:style w:type="paragraph" w:customStyle="1" w:styleId="ReqID">
    <w:name w:val="ReqID"/>
    <w:basedOn w:val="Normal"/>
    <w:next w:val="Normal"/>
    <w:link w:val="ReqIDChar"/>
    <w:qFormat/>
    <w:rsid w:val="000B4B40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0B4B40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0B4B40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0B4B40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B3DB539D-3CBE-4DA4-B3A6-82FE92C7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3137</TotalTime>
  <Pages>16</Pages>
  <Words>1763</Words>
  <Characters>10054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11794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Vu Nhat. Phan</cp:lastModifiedBy>
  <cp:revision>290</cp:revision>
  <cp:lastPrinted>2017-07-12T07:34:00Z</cp:lastPrinted>
  <dcterms:created xsi:type="dcterms:W3CDTF">2018-07-16T07:48:00Z</dcterms:created>
  <dcterms:modified xsi:type="dcterms:W3CDTF">2018-12-27T12:30:00Z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