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Toc447129621" w:displacedByCustomXml="next"/>
    <w:bookmarkStart w:id="1" w:name="_Toc121799709" w:displacedByCustomXml="next"/>
    <w:bookmarkStart w:id="2" w:name="_Toc348510772" w:displacedByCustomXml="next"/>
    <w:bookmarkStart w:id="3" w:name="_Toc348511327" w:displacedByCustomXml="next"/>
    <w:bookmarkStart w:id="4" w:name="_Toc412387847" w:displacedByCustomXml="next"/>
    <w:bookmarkStart w:id="5" w:name="_Toc412387990" w:displacedByCustomXml="next"/>
    <w:bookmarkStart w:id="6" w:name="_Toc412388095" w:displacedByCustomXml="next"/>
    <w:bookmarkStart w:id="7" w:name="_Toc412390618" w:displacedByCustomXml="next"/>
    <w:bookmarkStart w:id="8" w:name="_Toc412391320" w:displacedByCustomXml="next"/>
    <w:sdt>
      <w:sdtPr>
        <w:rPr>
          <w:rFonts w:ascii="Arial" w:hAnsi="Arial" w:cs="Arial"/>
          <w:lang w:val="ja-JP"/>
        </w:rPr>
        <w:id w:val="-2026084350"/>
        <w:docPartObj>
          <w:docPartGallery w:val="Cover Pages"/>
          <w:docPartUnique/>
        </w:docPartObj>
      </w:sdtPr>
      <w:sdtEndPr/>
      <w:sdtContent>
        <w:p w14:paraId="74827188" w14:textId="77777777" w:rsidR="00F61279" w:rsidRPr="0006281E" w:rsidRDefault="00F61279" w:rsidP="00F61279">
          <w:pPr>
            <w:overflowPunct/>
            <w:autoSpaceDE/>
            <w:autoSpaceDN/>
            <w:adjustRightInd/>
            <w:spacing w:after="0" w:line="240" w:lineRule="auto"/>
            <w:textAlignment w:val="auto"/>
            <w:rPr>
              <w:rFonts w:ascii="Arial" w:hAnsi="Arial" w:cs="Arial"/>
              <w:lang w:val="ja-JP" w:eastAsia="ja-JP"/>
            </w:rPr>
          </w:pPr>
        </w:p>
        <w:p w14:paraId="4B4A640B" w14:textId="77777777" w:rsidR="00F61279" w:rsidRPr="0006281E" w:rsidRDefault="00F61279" w:rsidP="00F61279">
          <w:pPr>
            <w:overflowPunct/>
            <w:autoSpaceDE/>
            <w:autoSpaceDN/>
            <w:adjustRightInd/>
            <w:spacing w:after="0" w:line="240" w:lineRule="auto"/>
            <w:textAlignment w:val="auto"/>
            <w:rPr>
              <w:rFonts w:ascii="Arial" w:hAnsi="Arial" w:cs="Arial"/>
              <w:lang w:val="ja-JP" w:eastAsia="ja-JP"/>
            </w:rPr>
          </w:pPr>
        </w:p>
        <w:p w14:paraId="7FECDABA" w14:textId="77777777" w:rsidR="00F61279" w:rsidRPr="0006281E" w:rsidRDefault="00F61279" w:rsidP="00F61279">
          <w:pPr>
            <w:overflowPunct/>
            <w:autoSpaceDE/>
            <w:autoSpaceDN/>
            <w:adjustRightInd/>
            <w:spacing w:after="0" w:line="240" w:lineRule="auto"/>
            <w:textAlignment w:val="auto"/>
            <w:rPr>
              <w:rFonts w:ascii="Arial" w:hAnsi="Arial" w:cs="Arial"/>
              <w:lang w:val="ja-JP" w:eastAsia="ja-JP"/>
            </w:rPr>
          </w:pPr>
        </w:p>
        <w:p w14:paraId="3C8FFE84" w14:textId="77777777" w:rsidR="00F61279" w:rsidRPr="0006281E" w:rsidRDefault="00F61279" w:rsidP="00F61279">
          <w:pPr>
            <w:overflowPunct/>
            <w:autoSpaceDE/>
            <w:autoSpaceDN/>
            <w:adjustRightInd/>
            <w:spacing w:after="0" w:line="240" w:lineRule="auto"/>
            <w:textAlignment w:val="auto"/>
            <w:rPr>
              <w:rFonts w:ascii="Arial" w:hAnsi="Arial" w:cs="Arial"/>
              <w:lang w:val="ja-JP" w:eastAsia="ja-JP"/>
            </w:rPr>
          </w:pPr>
        </w:p>
        <w:p w14:paraId="7B23EBFC" w14:textId="77777777" w:rsidR="00F61279" w:rsidRPr="0006281E" w:rsidRDefault="00F61279" w:rsidP="00F61279">
          <w:pPr>
            <w:overflowPunct/>
            <w:autoSpaceDE/>
            <w:autoSpaceDN/>
            <w:adjustRightInd/>
            <w:spacing w:after="0" w:line="240" w:lineRule="auto"/>
            <w:textAlignment w:val="auto"/>
            <w:rPr>
              <w:rFonts w:ascii="Arial" w:hAnsi="Arial" w:cs="Arial"/>
              <w:lang w:val="ja-JP" w:eastAsia="ja-JP"/>
            </w:rPr>
          </w:pPr>
        </w:p>
        <w:p w14:paraId="2C21212D" w14:textId="77777777" w:rsidR="00F61279" w:rsidRPr="0006281E" w:rsidRDefault="00F61279" w:rsidP="00F61279">
          <w:pPr>
            <w:overflowPunct/>
            <w:autoSpaceDE/>
            <w:autoSpaceDN/>
            <w:adjustRightInd/>
            <w:spacing w:after="0" w:line="240" w:lineRule="auto"/>
            <w:textAlignment w:val="auto"/>
            <w:rPr>
              <w:rFonts w:ascii="Arial" w:hAnsi="Arial" w:cs="Arial"/>
              <w:lang w:val="ja-JP" w:eastAsia="ja-JP"/>
            </w:rPr>
          </w:pPr>
        </w:p>
        <w:p w14:paraId="0E02944A" w14:textId="77777777" w:rsidR="00F61279" w:rsidRPr="0006281E" w:rsidRDefault="00F61279" w:rsidP="00F61279">
          <w:pPr>
            <w:overflowPunct/>
            <w:autoSpaceDE/>
            <w:autoSpaceDN/>
            <w:adjustRightInd/>
            <w:spacing w:after="0" w:line="240" w:lineRule="auto"/>
            <w:textAlignment w:val="auto"/>
            <w:rPr>
              <w:rFonts w:ascii="Arial" w:hAnsi="Arial" w:cs="Arial"/>
              <w:lang w:val="ja-JP" w:eastAsia="ja-JP"/>
            </w:rPr>
          </w:pPr>
        </w:p>
        <w:p w14:paraId="13FFA5AA" w14:textId="77777777" w:rsidR="00F61279" w:rsidRPr="0006281E" w:rsidRDefault="00F61279" w:rsidP="00F61279">
          <w:pPr>
            <w:overflowPunct/>
            <w:autoSpaceDE/>
            <w:autoSpaceDN/>
            <w:adjustRightInd/>
            <w:spacing w:after="0" w:line="240" w:lineRule="auto"/>
            <w:textAlignment w:val="auto"/>
            <w:rPr>
              <w:rFonts w:ascii="Arial" w:hAnsi="Arial" w:cs="Arial"/>
              <w:lang w:val="ja-JP" w:eastAsia="ja-JP"/>
            </w:rPr>
          </w:pPr>
        </w:p>
        <w:p w14:paraId="518328DF" w14:textId="77777777" w:rsidR="00F61279" w:rsidRPr="0006281E" w:rsidRDefault="00F61279" w:rsidP="00F61279">
          <w:pPr>
            <w:overflowPunct/>
            <w:autoSpaceDE/>
            <w:autoSpaceDN/>
            <w:adjustRightInd/>
            <w:spacing w:after="0" w:line="240" w:lineRule="auto"/>
            <w:textAlignment w:val="auto"/>
            <w:rPr>
              <w:rFonts w:ascii="Arial" w:hAnsi="Arial" w:cs="Arial"/>
              <w:lang w:val="ja-JP" w:eastAsia="ja-JP"/>
            </w:rPr>
          </w:pPr>
        </w:p>
        <w:p w14:paraId="2FC3E31B" w14:textId="77777777" w:rsidR="00F61279" w:rsidRPr="0006281E" w:rsidRDefault="00F61279" w:rsidP="00F61279">
          <w:pPr>
            <w:overflowPunct/>
            <w:autoSpaceDE/>
            <w:autoSpaceDN/>
            <w:adjustRightInd/>
            <w:spacing w:after="0" w:line="240" w:lineRule="auto"/>
            <w:textAlignment w:val="auto"/>
            <w:rPr>
              <w:rFonts w:ascii="Arial" w:hAnsi="Arial" w:cs="Arial"/>
              <w:b/>
              <w:sz w:val="40"/>
            </w:rPr>
          </w:pPr>
          <w:r w:rsidRPr="0006281E">
            <w:rPr>
              <w:rFonts w:ascii="Arial" w:hAnsi="Arial" w:cs="Arial"/>
              <w:b/>
              <w:sz w:val="40"/>
            </w:rPr>
            <w:t>Document Type: Detail Design</w:t>
          </w:r>
        </w:p>
        <w:p w14:paraId="08EC5276" w14:textId="77777777" w:rsidR="00F61279" w:rsidRPr="0006281E" w:rsidRDefault="00F61279" w:rsidP="00F61279">
          <w:pPr>
            <w:overflowPunct/>
            <w:autoSpaceDE/>
            <w:autoSpaceDN/>
            <w:adjustRightInd/>
            <w:spacing w:after="0" w:line="240" w:lineRule="auto"/>
            <w:textAlignment w:val="auto"/>
            <w:rPr>
              <w:rFonts w:ascii="Arial" w:hAnsi="Arial" w:cs="Arial"/>
              <w:b/>
              <w:sz w:val="36"/>
            </w:rPr>
          </w:pPr>
        </w:p>
        <w:p w14:paraId="6D242F90" w14:textId="7497B620" w:rsidR="00F61279" w:rsidRPr="0006281E" w:rsidRDefault="005E3855" w:rsidP="00F61279">
          <w:pPr>
            <w:overflowPunct/>
            <w:autoSpaceDE/>
            <w:autoSpaceDN/>
            <w:adjustRightInd/>
            <w:spacing w:after="0" w:line="240" w:lineRule="auto"/>
            <w:textAlignment w:val="auto"/>
            <w:rPr>
              <w:rFonts w:ascii="Arial" w:hAnsi="Arial" w:cs="Arial"/>
              <w:b/>
              <w:sz w:val="40"/>
            </w:rPr>
          </w:pPr>
          <w:r>
            <w:rPr>
              <w:rFonts w:ascii="Arial" w:hAnsi="Arial" w:cs="Arial"/>
              <w:b/>
              <w:sz w:val="40"/>
            </w:rPr>
            <w:t>Document Name:</w:t>
          </w:r>
        </w:p>
        <w:p w14:paraId="20419815" w14:textId="60A2D6FF" w:rsidR="00F61279" w:rsidRPr="0006281E" w:rsidRDefault="00F61279" w:rsidP="00F61279">
          <w:pPr>
            <w:tabs>
              <w:tab w:val="left" w:pos="1740"/>
            </w:tabs>
            <w:overflowPunct/>
            <w:autoSpaceDE/>
            <w:autoSpaceDN/>
            <w:adjustRightInd/>
            <w:spacing w:after="0" w:line="240" w:lineRule="auto"/>
            <w:textAlignment w:val="auto"/>
            <w:rPr>
              <w:rFonts w:ascii="Arial" w:hAnsi="Arial" w:cs="Arial"/>
              <w:b/>
              <w:sz w:val="36"/>
            </w:rPr>
          </w:pPr>
        </w:p>
        <w:p w14:paraId="0F741F58" w14:textId="71E51E1F" w:rsidR="00F61279" w:rsidRPr="0006281E" w:rsidRDefault="00656E1C" w:rsidP="005E200F">
          <w:pPr>
            <w:overflowPunct/>
            <w:autoSpaceDE/>
            <w:autoSpaceDN/>
            <w:adjustRightInd/>
            <w:spacing w:after="0" w:line="240" w:lineRule="auto"/>
            <w:ind w:left="360" w:right="33"/>
            <w:textAlignment w:val="auto"/>
            <w:rPr>
              <w:rFonts w:ascii="Arial" w:hAnsi="Arial" w:cs="Arial"/>
              <w:b/>
              <w:kern w:val="2"/>
              <w:sz w:val="44"/>
              <w:szCs w:val="21"/>
            </w:rPr>
          </w:pPr>
          <w:r w:rsidRPr="0006281E">
            <w:rPr>
              <w:rFonts w:ascii="Arial" w:hAnsi="Arial" w:cs="Arial"/>
              <w:b/>
              <w:kern w:val="2"/>
              <w:sz w:val="44"/>
              <w:szCs w:val="21"/>
            </w:rPr>
            <w:t xml:space="preserve">ADSP FRAMEWORK: </w:t>
          </w:r>
          <w:r w:rsidR="00017FEB">
            <w:rPr>
              <w:rFonts w:ascii="Arial" w:hAnsi="Arial" w:cs="Arial"/>
              <w:b/>
              <w:kern w:val="2"/>
              <w:sz w:val="44"/>
              <w:szCs w:val="21"/>
            </w:rPr>
            <w:t>P</w:t>
          </w:r>
          <w:r w:rsidR="00964294">
            <w:rPr>
              <w:rFonts w:ascii="Arial" w:hAnsi="Arial" w:cs="Arial"/>
              <w:b/>
              <w:kern w:val="2"/>
              <w:sz w:val="44"/>
              <w:szCs w:val="21"/>
            </w:rPr>
            <w:t>DMA DRIVER</w:t>
          </w:r>
        </w:p>
        <w:p w14:paraId="6BE82C30" w14:textId="77777777" w:rsidR="00656E1C" w:rsidRPr="0006281E" w:rsidRDefault="00656E1C" w:rsidP="009E046F">
          <w:pPr>
            <w:overflowPunct/>
            <w:autoSpaceDE/>
            <w:autoSpaceDN/>
            <w:adjustRightInd/>
            <w:spacing w:after="0" w:line="240" w:lineRule="auto"/>
            <w:ind w:right="33"/>
            <w:textAlignment w:val="auto"/>
            <w:rPr>
              <w:rFonts w:ascii="Arial" w:hAnsi="Arial" w:cs="Arial"/>
              <w:b/>
              <w:sz w:val="72"/>
            </w:rPr>
          </w:pPr>
        </w:p>
        <w:p w14:paraId="74E331E8" w14:textId="77777777" w:rsidR="00F61279" w:rsidRPr="0006281E" w:rsidRDefault="00F61279" w:rsidP="00F61279">
          <w:pPr>
            <w:overflowPunct/>
            <w:autoSpaceDE/>
            <w:autoSpaceDN/>
            <w:adjustRightInd/>
            <w:spacing w:after="0" w:line="240" w:lineRule="auto"/>
            <w:textAlignment w:val="auto"/>
            <w:rPr>
              <w:rFonts w:ascii="Arial" w:hAnsi="Arial" w:cs="Arial"/>
              <w:lang w:val="ja-JP"/>
            </w:rPr>
          </w:pPr>
        </w:p>
        <w:p w14:paraId="4AFE814C" w14:textId="77777777" w:rsidR="00F61279" w:rsidRPr="0006281E" w:rsidRDefault="00F61279" w:rsidP="00F61279">
          <w:pPr>
            <w:overflowPunct/>
            <w:autoSpaceDE/>
            <w:autoSpaceDN/>
            <w:adjustRightInd/>
            <w:spacing w:after="0" w:line="240" w:lineRule="auto"/>
            <w:textAlignment w:val="auto"/>
            <w:rPr>
              <w:rFonts w:ascii="Arial" w:hAnsi="Arial" w:cs="Arial"/>
              <w:lang w:val="ja-JP"/>
            </w:rPr>
          </w:pPr>
        </w:p>
        <w:p w14:paraId="20B32FBB" w14:textId="77777777" w:rsidR="00F61279" w:rsidRPr="0006281E" w:rsidRDefault="00F61279" w:rsidP="00F61279">
          <w:pPr>
            <w:overflowPunct/>
            <w:autoSpaceDE/>
            <w:autoSpaceDN/>
            <w:adjustRightInd/>
            <w:spacing w:after="0" w:line="240" w:lineRule="auto"/>
            <w:textAlignment w:val="auto"/>
            <w:rPr>
              <w:rFonts w:ascii="Arial" w:hAnsi="Arial" w:cs="Arial"/>
              <w:lang w:val="ja-JP"/>
            </w:rPr>
          </w:pPr>
        </w:p>
        <w:p w14:paraId="153ADAB9" w14:textId="77777777" w:rsidR="00F61279" w:rsidRPr="0006281E" w:rsidRDefault="00F61279" w:rsidP="00F61279">
          <w:pPr>
            <w:overflowPunct/>
            <w:autoSpaceDE/>
            <w:autoSpaceDN/>
            <w:adjustRightInd/>
            <w:spacing w:after="0" w:line="240" w:lineRule="auto"/>
            <w:textAlignment w:val="auto"/>
            <w:rPr>
              <w:rFonts w:ascii="Arial" w:hAnsi="Arial" w:cs="Arial"/>
              <w:lang w:val="ja-JP"/>
            </w:rPr>
          </w:pPr>
        </w:p>
        <w:p w14:paraId="0DE5B11E" w14:textId="77777777" w:rsidR="00F61279" w:rsidRPr="0006281E" w:rsidRDefault="00F61279" w:rsidP="00F61279">
          <w:pPr>
            <w:overflowPunct/>
            <w:autoSpaceDE/>
            <w:autoSpaceDN/>
            <w:adjustRightInd/>
            <w:spacing w:after="0" w:line="240" w:lineRule="auto"/>
            <w:textAlignment w:val="auto"/>
            <w:rPr>
              <w:rFonts w:ascii="Arial" w:hAnsi="Arial" w:cs="Arial"/>
              <w:lang w:val="ja-JP"/>
            </w:rPr>
          </w:pPr>
        </w:p>
        <w:p w14:paraId="3FC8916F" w14:textId="77777777" w:rsidR="00F61279" w:rsidRPr="0006281E" w:rsidRDefault="00F61279" w:rsidP="00F61279">
          <w:pPr>
            <w:overflowPunct/>
            <w:autoSpaceDE/>
            <w:autoSpaceDN/>
            <w:adjustRightInd/>
            <w:spacing w:after="0" w:line="240" w:lineRule="auto"/>
            <w:textAlignment w:val="auto"/>
            <w:rPr>
              <w:rFonts w:ascii="Arial" w:hAnsi="Arial" w:cs="Arial"/>
              <w:lang w:val="ja-JP"/>
            </w:rPr>
          </w:pPr>
        </w:p>
        <w:p w14:paraId="0C801862" w14:textId="77777777" w:rsidR="00F61279" w:rsidRPr="0006281E" w:rsidRDefault="00F61279" w:rsidP="00F61279">
          <w:pPr>
            <w:overflowPunct/>
            <w:autoSpaceDE/>
            <w:autoSpaceDN/>
            <w:adjustRightInd/>
            <w:spacing w:after="0" w:line="240" w:lineRule="auto"/>
            <w:textAlignment w:val="auto"/>
            <w:rPr>
              <w:rFonts w:ascii="Arial" w:hAnsi="Arial" w:cs="Arial"/>
              <w:lang w:val="ja-JP"/>
            </w:rPr>
          </w:pPr>
        </w:p>
        <w:p w14:paraId="29341EE6" w14:textId="77777777" w:rsidR="00F61279" w:rsidRPr="0006281E" w:rsidRDefault="00F61279" w:rsidP="00F61279">
          <w:pPr>
            <w:overflowPunct/>
            <w:autoSpaceDE/>
            <w:autoSpaceDN/>
            <w:adjustRightInd/>
            <w:spacing w:after="0" w:line="240" w:lineRule="auto"/>
            <w:textAlignment w:val="auto"/>
            <w:rPr>
              <w:rFonts w:ascii="Arial" w:hAnsi="Arial" w:cs="Arial"/>
              <w:lang w:val="ja-JP"/>
            </w:rPr>
          </w:pPr>
        </w:p>
        <w:p w14:paraId="4F923957" w14:textId="77777777" w:rsidR="00F61279" w:rsidRPr="0006281E" w:rsidRDefault="00F61279" w:rsidP="00F61279">
          <w:pPr>
            <w:overflowPunct/>
            <w:autoSpaceDE/>
            <w:autoSpaceDN/>
            <w:adjustRightInd/>
            <w:spacing w:after="0" w:line="240" w:lineRule="auto"/>
            <w:textAlignment w:val="auto"/>
            <w:rPr>
              <w:rFonts w:ascii="Arial" w:hAnsi="Arial" w:cs="Arial"/>
              <w:lang w:val="ja-JP"/>
            </w:rPr>
          </w:pPr>
        </w:p>
        <w:p w14:paraId="37AEAC00" w14:textId="77777777" w:rsidR="00F61279" w:rsidRPr="0006281E" w:rsidRDefault="00F61279" w:rsidP="00F61279">
          <w:pPr>
            <w:overflowPunct/>
            <w:autoSpaceDE/>
            <w:autoSpaceDN/>
            <w:adjustRightInd/>
            <w:spacing w:after="0" w:line="240" w:lineRule="auto"/>
            <w:textAlignment w:val="auto"/>
            <w:rPr>
              <w:rFonts w:ascii="Arial" w:hAnsi="Arial" w:cs="Arial"/>
              <w:lang w:val="ja-JP"/>
            </w:rPr>
          </w:pPr>
        </w:p>
        <w:p w14:paraId="43095D55" w14:textId="77777777" w:rsidR="00F61279" w:rsidRPr="0006281E" w:rsidRDefault="00F61279" w:rsidP="00F61279">
          <w:pPr>
            <w:overflowPunct/>
            <w:autoSpaceDE/>
            <w:autoSpaceDN/>
            <w:adjustRightInd/>
            <w:spacing w:after="0" w:line="240" w:lineRule="auto"/>
            <w:textAlignment w:val="auto"/>
            <w:rPr>
              <w:rFonts w:ascii="Arial" w:hAnsi="Arial" w:cs="Arial"/>
              <w:lang w:val="ja-JP"/>
            </w:rPr>
          </w:pPr>
        </w:p>
        <w:p w14:paraId="594E5DD8" w14:textId="77777777" w:rsidR="00F61279" w:rsidRPr="0006281E" w:rsidRDefault="00F61279" w:rsidP="00F61279">
          <w:pPr>
            <w:overflowPunct/>
            <w:autoSpaceDE/>
            <w:autoSpaceDN/>
            <w:adjustRightInd/>
            <w:spacing w:after="0" w:line="240" w:lineRule="auto"/>
            <w:textAlignment w:val="auto"/>
            <w:rPr>
              <w:rFonts w:ascii="Arial" w:hAnsi="Arial" w:cs="Arial"/>
              <w:lang w:val="ja-JP"/>
            </w:rPr>
          </w:pPr>
        </w:p>
        <w:p w14:paraId="2E730AC0" w14:textId="77777777" w:rsidR="00F61279" w:rsidRPr="0006281E" w:rsidRDefault="00F61279" w:rsidP="00F61279">
          <w:pPr>
            <w:overflowPunct/>
            <w:autoSpaceDE/>
            <w:autoSpaceDN/>
            <w:adjustRightInd/>
            <w:spacing w:after="0" w:line="240" w:lineRule="auto"/>
            <w:textAlignment w:val="auto"/>
            <w:rPr>
              <w:rFonts w:ascii="Arial" w:hAnsi="Arial" w:cs="Arial"/>
              <w:lang w:val="ja-JP"/>
            </w:rPr>
          </w:pPr>
        </w:p>
        <w:p w14:paraId="0E703514" w14:textId="77777777" w:rsidR="00F61279" w:rsidRPr="0006281E" w:rsidRDefault="00F61279" w:rsidP="00F61279">
          <w:pPr>
            <w:overflowPunct/>
            <w:autoSpaceDE/>
            <w:autoSpaceDN/>
            <w:adjustRightInd/>
            <w:spacing w:after="0" w:line="240" w:lineRule="auto"/>
            <w:textAlignment w:val="auto"/>
            <w:rPr>
              <w:rFonts w:ascii="Arial" w:hAnsi="Arial" w:cs="Arial"/>
              <w:lang w:val="ja-JP"/>
            </w:rPr>
          </w:pPr>
        </w:p>
        <w:p w14:paraId="01B10521" w14:textId="77777777" w:rsidR="00F61279" w:rsidRPr="0006281E" w:rsidRDefault="00F61279" w:rsidP="00F61279">
          <w:pPr>
            <w:overflowPunct/>
            <w:autoSpaceDE/>
            <w:autoSpaceDN/>
            <w:adjustRightInd/>
            <w:spacing w:after="0" w:line="240" w:lineRule="auto"/>
            <w:textAlignment w:val="auto"/>
            <w:rPr>
              <w:rFonts w:ascii="Arial" w:hAnsi="Arial" w:cs="Arial"/>
              <w:lang w:val="ja-JP"/>
            </w:rPr>
          </w:pPr>
        </w:p>
        <w:p w14:paraId="7F1E73B0" w14:textId="77777777" w:rsidR="00F61279" w:rsidRPr="0006281E" w:rsidRDefault="00F61279" w:rsidP="00F61279">
          <w:pPr>
            <w:overflowPunct/>
            <w:autoSpaceDE/>
            <w:autoSpaceDN/>
            <w:adjustRightInd/>
            <w:spacing w:after="0" w:line="240" w:lineRule="auto"/>
            <w:textAlignment w:val="auto"/>
            <w:rPr>
              <w:rFonts w:ascii="Arial" w:hAnsi="Arial" w:cs="Arial"/>
              <w:lang w:val="ja-JP"/>
            </w:rPr>
          </w:pPr>
        </w:p>
        <w:p w14:paraId="4E4929B0" w14:textId="77777777" w:rsidR="00F61279" w:rsidRPr="0006281E" w:rsidRDefault="00F61279" w:rsidP="00F61279">
          <w:pPr>
            <w:overflowPunct/>
            <w:autoSpaceDE/>
            <w:autoSpaceDN/>
            <w:adjustRightInd/>
            <w:spacing w:after="0" w:line="240" w:lineRule="auto"/>
            <w:textAlignment w:val="auto"/>
            <w:rPr>
              <w:rFonts w:ascii="Arial" w:hAnsi="Arial" w:cs="Arial"/>
              <w:lang w:val="ja-JP"/>
            </w:rPr>
          </w:pPr>
        </w:p>
        <w:p w14:paraId="67D1345B" w14:textId="77777777" w:rsidR="00F61279" w:rsidRPr="0006281E" w:rsidRDefault="00F61279" w:rsidP="00F61279">
          <w:pPr>
            <w:overflowPunct/>
            <w:autoSpaceDE/>
            <w:autoSpaceDN/>
            <w:adjustRightInd/>
            <w:spacing w:after="0" w:line="240" w:lineRule="auto"/>
            <w:textAlignment w:val="auto"/>
            <w:rPr>
              <w:rFonts w:ascii="Arial" w:hAnsi="Arial" w:cs="Arial"/>
              <w:lang w:val="ja-JP"/>
            </w:rPr>
          </w:pPr>
        </w:p>
        <w:p w14:paraId="5FD264B8" w14:textId="77777777" w:rsidR="00F61279" w:rsidRPr="0006281E" w:rsidRDefault="00F61279" w:rsidP="00F97CB3">
          <w:pPr>
            <w:overflowPunct/>
            <w:autoSpaceDE/>
            <w:autoSpaceDN/>
            <w:adjustRightInd/>
            <w:spacing w:after="0" w:line="240" w:lineRule="auto"/>
            <w:textAlignment w:val="auto"/>
            <w:rPr>
              <w:rFonts w:ascii="Arial" w:hAnsi="Arial" w:cs="Arial"/>
            </w:rPr>
          </w:pPr>
        </w:p>
        <w:p w14:paraId="256EC2A2" w14:textId="77777777" w:rsidR="00F61279" w:rsidRPr="0006281E" w:rsidRDefault="00F61279" w:rsidP="00F97CB3">
          <w:pPr>
            <w:overflowPunct/>
            <w:autoSpaceDE/>
            <w:autoSpaceDN/>
            <w:adjustRightInd/>
            <w:spacing w:after="0" w:line="240" w:lineRule="auto"/>
            <w:textAlignment w:val="auto"/>
            <w:rPr>
              <w:rFonts w:ascii="Arial" w:hAnsi="Arial" w:cs="Arial"/>
            </w:rPr>
          </w:pPr>
        </w:p>
        <w:p w14:paraId="252D87E3" w14:textId="77777777" w:rsidR="00F61279" w:rsidRPr="0006281E" w:rsidRDefault="00F61279" w:rsidP="00F97CB3">
          <w:pPr>
            <w:overflowPunct/>
            <w:autoSpaceDE/>
            <w:autoSpaceDN/>
            <w:adjustRightInd/>
            <w:spacing w:after="0" w:line="240" w:lineRule="auto"/>
            <w:textAlignment w:val="auto"/>
            <w:rPr>
              <w:rFonts w:ascii="Arial" w:hAnsi="Arial" w:cs="Arial"/>
            </w:rPr>
          </w:pPr>
        </w:p>
        <w:p w14:paraId="5EC2CA6F" w14:textId="77777777" w:rsidR="00F61279" w:rsidRPr="0006281E" w:rsidRDefault="00F61279" w:rsidP="00F97CB3">
          <w:pPr>
            <w:overflowPunct/>
            <w:autoSpaceDE/>
            <w:autoSpaceDN/>
            <w:adjustRightInd/>
            <w:spacing w:after="0" w:line="240" w:lineRule="auto"/>
            <w:textAlignment w:val="auto"/>
            <w:rPr>
              <w:rFonts w:ascii="Arial" w:hAnsi="Arial" w:cs="Arial"/>
            </w:rPr>
          </w:pPr>
          <w:r w:rsidRPr="0006281E">
            <w:rPr>
              <w:rFonts w:ascii="Arial" w:hAnsi="Arial" w:cs="Arial"/>
              <w:noProof/>
            </w:rPr>
            <mc:AlternateContent>
              <mc:Choice Requires="wps">
                <w:drawing>
                  <wp:anchor distT="0" distB="0" distL="114300" distR="114300" simplePos="0" relativeHeight="251559936" behindDoc="0" locked="0" layoutInCell="1" allowOverlap="1" wp14:anchorId="1FC23F3D" wp14:editId="5726CB36">
                    <wp:simplePos x="0" y="0"/>
                    <wp:positionH relativeFrom="column">
                      <wp:posOffset>278130</wp:posOffset>
                    </wp:positionH>
                    <wp:positionV relativeFrom="paragraph">
                      <wp:posOffset>49530</wp:posOffset>
                    </wp:positionV>
                    <wp:extent cx="2581275" cy="1219200"/>
                    <wp:effectExtent l="0" t="0" r="28575" b="19050"/>
                    <wp:wrapNone/>
                    <wp:docPr id="12" name="Text Box 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581275" cy="12192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748B900" w14:textId="77777777" w:rsidR="00F21D1C" w:rsidRPr="00EC1310" w:rsidRDefault="00F21D1C" w:rsidP="00F61279">
                                <w:pPr>
                                  <w:rPr>
                                    <w:rFonts w:asciiTheme="majorHAnsi" w:hAnsiTheme="majorHAnsi" w:cstheme="majorHAnsi"/>
                                    <w:sz w:val="24"/>
                                  </w:rPr>
                                </w:pPr>
                                <w:proofErr w:type="spellStart"/>
                                <w:r w:rsidRPr="00EC1310">
                                  <w:rPr>
                                    <w:rFonts w:asciiTheme="majorHAnsi" w:hAnsiTheme="majorHAnsi" w:cstheme="majorHAnsi"/>
                                    <w:sz w:val="24"/>
                                  </w:rPr>
                                  <w:t>Renesas</w:t>
                                </w:r>
                                <w:proofErr w:type="spellEnd"/>
                                <w:r w:rsidRPr="00EC1310">
                                  <w:rPr>
                                    <w:rFonts w:asciiTheme="majorHAnsi" w:hAnsiTheme="majorHAnsi" w:cstheme="majorHAnsi"/>
                                    <w:sz w:val="24"/>
                                  </w:rPr>
                                  <w:t xml:space="preserve"> Electronic</w:t>
                                </w:r>
                                <w:r>
                                  <w:rPr>
                                    <w:rFonts w:asciiTheme="majorHAnsi" w:hAnsiTheme="majorHAnsi" w:cstheme="majorHAnsi"/>
                                    <w:sz w:val="24"/>
                                  </w:rPr>
                                  <w:t>s</w:t>
                                </w:r>
                                <w:r w:rsidRPr="00EC1310">
                                  <w:rPr>
                                    <w:rFonts w:asciiTheme="majorHAnsi" w:hAnsiTheme="majorHAnsi" w:cstheme="majorHAnsi"/>
                                    <w:sz w:val="24"/>
                                  </w:rPr>
                                  <w:t xml:space="preserve"> Corporation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FC23F3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" o:spid="_x0000_s1026" type="#_x0000_t202" style="position:absolute;margin-left:21.9pt;margin-top:3.9pt;width:203.25pt;height:96pt;z-index:251559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" fillcolor="white [3201]" strokecolor="white [3212]" strokeweight=".5pt">
                    <v:textbox>
                      <w:txbxContent>
                        <w:p w14:paraId="7748B900" w14:textId="77777777" w:rsidR="00F21D1C" w:rsidRPr="00EC1310" w:rsidRDefault="00F21D1C" w:rsidP="00F61279">
                          <w:pPr>
                            <w:rPr>
                              <w:rFonts w:asciiTheme="majorHAnsi" w:hAnsiTheme="majorHAnsi" w:cstheme="majorHAnsi"/>
                              <w:sz w:val="24"/>
                            </w:rPr>
                          </w:pPr>
                          <w:proofErr w:type="spellStart"/>
                          <w:r w:rsidRPr="00EC1310">
                            <w:rPr>
                              <w:rFonts w:asciiTheme="majorHAnsi" w:hAnsiTheme="majorHAnsi" w:cstheme="majorHAnsi"/>
                              <w:sz w:val="24"/>
                            </w:rPr>
                            <w:t>Renesas</w:t>
                          </w:r>
                          <w:proofErr w:type="spellEnd"/>
                          <w:r w:rsidRPr="00EC1310">
                            <w:rPr>
                              <w:rFonts w:asciiTheme="majorHAnsi" w:hAnsiTheme="majorHAnsi" w:cstheme="majorHAnsi"/>
                              <w:sz w:val="24"/>
                            </w:rPr>
                            <w:t xml:space="preserve"> Electronic</w:t>
                          </w:r>
                          <w:r>
                            <w:rPr>
                              <w:rFonts w:asciiTheme="majorHAnsi" w:hAnsiTheme="majorHAnsi" w:cstheme="majorHAnsi"/>
                              <w:sz w:val="24"/>
                            </w:rPr>
                            <w:t>s</w:t>
                          </w:r>
                          <w:r w:rsidRPr="00EC1310">
                            <w:rPr>
                              <w:rFonts w:asciiTheme="majorHAnsi" w:hAnsiTheme="majorHAnsi" w:cstheme="majorHAnsi"/>
                              <w:sz w:val="24"/>
                            </w:rPr>
                            <w:t xml:space="preserve"> Corporation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Pr="0006281E">
            <w:rPr>
              <w:rFonts w:ascii="Arial" w:hAnsi="Arial" w:cs="Arial"/>
              <w:noProof/>
            </w:rPr>
            <mc:AlternateContent>
              <mc:Choice Requires="wps">
                <w:drawing>
                  <wp:anchor distT="0" distB="0" distL="114300" distR="114300" simplePos="0" relativeHeight="251580416" behindDoc="0" locked="0" layoutInCell="1" allowOverlap="1" wp14:anchorId="0CD794DB" wp14:editId="064EB960">
                    <wp:simplePos x="0" y="0"/>
                    <wp:positionH relativeFrom="column">
                      <wp:posOffset>3564255</wp:posOffset>
                    </wp:positionH>
                    <wp:positionV relativeFrom="paragraph">
                      <wp:posOffset>11430</wp:posOffset>
                    </wp:positionV>
                    <wp:extent cx="2505075" cy="1276350"/>
                    <wp:effectExtent l="0" t="0" r="28575" b="19050"/>
                    <wp:wrapNone/>
                    <wp:docPr id="13" name="Text Box 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505075" cy="12763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BEE35F4" w14:textId="77777777" w:rsidR="00F21D1C" w:rsidRPr="00EC1310" w:rsidRDefault="00F21D1C" w:rsidP="00F61279">
                                <w:pPr>
                                  <w:jc w:val="center"/>
                                  <w:rPr>
                                    <w:rFonts w:asciiTheme="majorHAnsi" w:hAnsiTheme="majorHAnsi" w:cstheme="majorHAnsi"/>
                                    <w:sz w:val="24"/>
                                  </w:rPr>
                                </w:pPr>
                                <w:proofErr w:type="spellStart"/>
                                <w:r w:rsidRPr="00EC1310">
                                  <w:rPr>
                                    <w:rFonts w:asciiTheme="majorHAnsi" w:hAnsiTheme="majorHAnsi" w:cstheme="majorHAnsi"/>
                                    <w:sz w:val="24"/>
                                  </w:rPr>
                                  <w:t>Renesas</w:t>
                                </w:r>
                                <w:proofErr w:type="spellEnd"/>
                                <w:r w:rsidRPr="00EC1310">
                                  <w:rPr>
                                    <w:rFonts w:asciiTheme="majorHAnsi" w:hAnsiTheme="majorHAnsi" w:cstheme="majorHAnsi"/>
                                    <w:sz w:val="24"/>
                                  </w:rPr>
                                  <w:t xml:space="preserve"> Design Vietnam Co. Ltd</w:t>
                                </w:r>
                              </w:p>
                              <w:p w14:paraId="3C989C58" w14:textId="77777777" w:rsidR="00F21D1C" w:rsidRPr="00EC1310" w:rsidRDefault="00F21D1C" w:rsidP="00F61279">
                                <w:pPr>
                                  <w:jc w:val="center"/>
                                  <w:rPr>
                                    <w:rFonts w:asciiTheme="majorHAnsi" w:hAnsiTheme="majorHAnsi" w:cstheme="majorHAnsi"/>
                                    <w:sz w:val="24"/>
                                  </w:rPr>
                                </w:pPr>
                                <w:r w:rsidRPr="00EC1310">
                                  <w:rPr>
                                    <w:rFonts w:asciiTheme="majorHAnsi" w:hAnsiTheme="majorHAnsi" w:cstheme="majorHAnsi"/>
                                    <w:sz w:val="24"/>
                                  </w:rPr>
                                  <w:t>R-Car Software Solution 2 Group</w:t>
                                </w:r>
                              </w:p>
                              <w:p w14:paraId="45B2B97B" w14:textId="77777777" w:rsidR="00F21D1C" w:rsidRPr="00EC1310" w:rsidRDefault="00F21D1C" w:rsidP="00F61279">
                                <w:pPr>
                                  <w:jc w:val="center"/>
                                  <w:rPr>
                                    <w:rFonts w:asciiTheme="majorHAnsi" w:hAnsiTheme="majorHAnsi" w:cstheme="majorHAnsi"/>
                                    <w:sz w:val="24"/>
                                  </w:rPr>
                                </w:pPr>
                                <w:r w:rsidRPr="00EC1310">
                                  <w:rPr>
                                    <w:rFonts w:asciiTheme="majorHAnsi" w:hAnsiTheme="majorHAnsi" w:cstheme="majorHAnsi"/>
                                    <w:sz w:val="24"/>
                                  </w:rPr>
                                  <w:t>Middleware 1 Team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CD794DB" id="Text Box 13" o:spid="_x0000_s1027" type="#_x0000_t202" style="position:absolute;margin-left:280.65pt;margin-top:.9pt;width:197.25pt;height:100.5pt;z-index:251580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" fillcolor="white [3201]" strokecolor="white [3212]" strokeweight=".5pt">
                    <v:textbox>
                      <w:txbxContent>
                        <w:p w14:paraId="3BEE35F4" w14:textId="77777777" w:rsidR="00F21D1C" w:rsidRPr="00EC1310" w:rsidRDefault="00F21D1C" w:rsidP="00F61279">
                          <w:pPr>
                            <w:jc w:val="center"/>
                            <w:rPr>
                              <w:rFonts w:asciiTheme="majorHAnsi" w:hAnsiTheme="majorHAnsi" w:cstheme="majorHAnsi"/>
                              <w:sz w:val="24"/>
                            </w:rPr>
                          </w:pPr>
                          <w:proofErr w:type="spellStart"/>
                          <w:r w:rsidRPr="00EC1310">
                            <w:rPr>
                              <w:rFonts w:asciiTheme="majorHAnsi" w:hAnsiTheme="majorHAnsi" w:cstheme="majorHAnsi"/>
                              <w:sz w:val="24"/>
                            </w:rPr>
                            <w:t>Renesas</w:t>
                          </w:r>
                          <w:proofErr w:type="spellEnd"/>
                          <w:r w:rsidRPr="00EC1310">
                            <w:rPr>
                              <w:rFonts w:asciiTheme="majorHAnsi" w:hAnsiTheme="majorHAnsi" w:cstheme="majorHAnsi"/>
                              <w:sz w:val="24"/>
                            </w:rPr>
                            <w:t xml:space="preserve"> Design Vietnam Co. Ltd</w:t>
                          </w:r>
                        </w:p>
                        <w:p w14:paraId="3C989C58" w14:textId="77777777" w:rsidR="00F21D1C" w:rsidRPr="00EC1310" w:rsidRDefault="00F21D1C" w:rsidP="00F61279">
                          <w:pPr>
                            <w:jc w:val="center"/>
                            <w:rPr>
                              <w:rFonts w:asciiTheme="majorHAnsi" w:hAnsiTheme="majorHAnsi" w:cstheme="majorHAnsi"/>
                              <w:sz w:val="24"/>
                            </w:rPr>
                          </w:pPr>
                          <w:r w:rsidRPr="00EC1310">
                            <w:rPr>
                              <w:rFonts w:asciiTheme="majorHAnsi" w:hAnsiTheme="majorHAnsi" w:cstheme="majorHAnsi"/>
                              <w:sz w:val="24"/>
                            </w:rPr>
                            <w:t>R-Car Software Solution 2 Group</w:t>
                          </w:r>
                        </w:p>
                        <w:p w14:paraId="45B2B97B" w14:textId="77777777" w:rsidR="00F21D1C" w:rsidRPr="00EC1310" w:rsidRDefault="00F21D1C" w:rsidP="00F61279">
                          <w:pPr>
                            <w:jc w:val="center"/>
                            <w:rPr>
                              <w:rFonts w:asciiTheme="majorHAnsi" w:hAnsiTheme="majorHAnsi" w:cstheme="majorHAnsi"/>
                              <w:sz w:val="24"/>
                            </w:rPr>
                          </w:pPr>
                          <w:r w:rsidRPr="00EC1310">
                            <w:rPr>
                              <w:rFonts w:asciiTheme="majorHAnsi" w:hAnsiTheme="majorHAnsi" w:cstheme="majorHAnsi"/>
                              <w:sz w:val="24"/>
                            </w:rPr>
                            <w:t>Middleware 1 Team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  <w:p w14:paraId="71DCDC4A" w14:textId="77777777" w:rsidR="00F61279" w:rsidRPr="0006281E" w:rsidRDefault="00F61279" w:rsidP="00F61279">
          <w:pPr>
            <w:tabs>
              <w:tab w:val="right" w:pos="8820"/>
            </w:tabs>
            <w:overflowPunct/>
            <w:autoSpaceDE/>
            <w:autoSpaceDN/>
            <w:adjustRightInd/>
            <w:spacing w:after="0" w:line="240" w:lineRule="auto"/>
            <w:ind w:left="540"/>
            <w:textAlignment w:val="auto"/>
            <w:rPr>
              <w:rFonts w:ascii="Arial" w:hAnsi="Arial" w:cs="Arial"/>
            </w:rPr>
          </w:pPr>
          <w:r w:rsidRPr="0006281E">
            <w:rPr>
              <w:rFonts w:ascii="Arial" w:hAnsi="Arial" w:cs="Arial"/>
              <w:lang w:val="ja-JP"/>
            </w:rPr>
            <w:tab/>
          </w:r>
        </w:p>
        <w:p w14:paraId="40FBE62A" w14:textId="77777777" w:rsidR="00F61279" w:rsidRPr="0006281E" w:rsidRDefault="00F61279" w:rsidP="00F61279">
          <w:pPr>
            <w:tabs>
              <w:tab w:val="right" w:pos="8820"/>
            </w:tabs>
            <w:overflowPunct/>
            <w:autoSpaceDE/>
            <w:autoSpaceDN/>
            <w:adjustRightInd/>
            <w:spacing w:after="0" w:line="240" w:lineRule="auto"/>
            <w:ind w:left="540"/>
            <w:textAlignment w:val="auto"/>
            <w:rPr>
              <w:rFonts w:ascii="Arial" w:hAnsi="Arial" w:cs="Arial"/>
            </w:rPr>
          </w:pPr>
        </w:p>
        <w:p w14:paraId="1AB9A6A9" w14:textId="77777777" w:rsidR="00F61279" w:rsidRPr="0006281E" w:rsidRDefault="00F61279" w:rsidP="00F61279">
          <w:pPr>
            <w:tabs>
              <w:tab w:val="right" w:pos="8820"/>
            </w:tabs>
            <w:overflowPunct/>
            <w:autoSpaceDE/>
            <w:autoSpaceDN/>
            <w:adjustRightInd/>
            <w:spacing w:after="0" w:line="240" w:lineRule="auto"/>
            <w:ind w:left="540"/>
            <w:textAlignment w:val="auto"/>
            <w:rPr>
              <w:rFonts w:ascii="Arial" w:hAnsi="Arial" w:cs="Arial"/>
            </w:rPr>
          </w:pPr>
        </w:p>
        <w:p w14:paraId="5F3B6D38" w14:textId="77777777" w:rsidR="00F61279" w:rsidRPr="0006281E" w:rsidRDefault="00F61279" w:rsidP="00F61279">
          <w:pPr>
            <w:tabs>
              <w:tab w:val="right" w:pos="8820"/>
            </w:tabs>
            <w:overflowPunct/>
            <w:autoSpaceDE/>
            <w:autoSpaceDN/>
            <w:adjustRightInd/>
            <w:spacing w:after="0" w:line="240" w:lineRule="auto"/>
            <w:ind w:left="540"/>
            <w:textAlignment w:val="auto"/>
            <w:rPr>
              <w:rFonts w:ascii="Arial" w:hAnsi="Arial" w:cs="Arial"/>
            </w:rPr>
          </w:pPr>
        </w:p>
        <w:p w14:paraId="05D9F6A8" w14:textId="77777777" w:rsidR="00F61279" w:rsidRPr="0006281E" w:rsidRDefault="00F61279" w:rsidP="00F61279">
          <w:pPr>
            <w:tabs>
              <w:tab w:val="right" w:pos="8820"/>
            </w:tabs>
            <w:overflowPunct/>
            <w:autoSpaceDE/>
            <w:autoSpaceDN/>
            <w:adjustRightInd/>
            <w:spacing w:after="0" w:line="240" w:lineRule="auto"/>
            <w:ind w:left="540"/>
            <w:textAlignment w:val="auto"/>
            <w:rPr>
              <w:rFonts w:ascii="Arial" w:hAnsi="Arial" w:cs="Arial"/>
            </w:rPr>
          </w:pPr>
        </w:p>
        <w:p w14:paraId="15D8416F" w14:textId="77777777" w:rsidR="00F61279" w:rsidRPr="0006281E" w:rsidRDefault="00F61279" w:rsidP="00F61279">
          <w:pPr>
            <w:tabs>
              <w:tab w:val="right" w:pos="8820"/>
            </w:tabs>
            <w:overflowPunct/>
            <w:autoSpaceDE/>
            <w:autoSpaceDN/>
            <w:adjustRightInd/>
            <w:spacing w:after="0" w:line="240" w:lineRule="auto"/>
            <w:ind w:left="540"/>
            <w:textAlignment w:val="auto"/>
            <w:rPr>
              <w:rFonts w:ascii="Arial" w:hAnsi="Arial" w:cs="Arial"/>
            </w:rPr>
          </w:pPr>
        </w:p>
        <w:p w14:paraId="2452EDDB" w14:textId="77777777" w:rsidR="00F61279" w:rsidRPr="0006281E" w:rsidRDefault="00F61279" w:rsidP="00F61279">
          <w:pPr>
            <w:tabs>
              <w:tab w:val="right" w:pos="8820"/>
            </w:tabs>
            <w:overflowPunct/>
            <w:autoSpaceDE/>
            <w:autoSpaceDN/>
            <w:adjustRightInd/>
            <w:spacing w:after="0" w:line="240" w:lineRule="auto"/>
            <w:ind w:left="540"/>
            <w:textAlignment w:val="auto"/>
            <w:rPr>
              <w:rFonts w:ascii="Arial" w:hAnsi="Arial" w:cs="Arial"/>
            </w:rPr>
          </w:pPr>
        </w:p>
        <w:p w14:paraId="1C7BBCAF" w14:textId="77777777" w:rsidR="00F61279" w:rsidRPr="0006281E" w:rsidRDefault="00F61279" w:rsidP="00F61279">
          <w:pPr>
            <w:tabs>
              <w:tab w:val="right" w:pos="8820"/>
            </w:tabs>
            <w:overflowPunct/>
            <w:autoSpaceDE/>
            <w:autoSpaceDN/>
            <w:adjustRightInd/>
            <w:spacing w:after="0" w:line="240" w:lineRule="auto"/>
            <w:ind w:left="540"/>
            <w:textAlignment w:val="auto"/>
            <w:rPr>
              <w:rFonts w:ascii="Arial" w:hAnsi="Arial" w:cs="Arial"/>
            </w:rPr>
          </w:pPr>
        </w:p>
        <w:p w14:paraId="52023C0C" w14:textId="076074E1" w:rsidR="00F61279" w:rsidRPr="0006281E" w:rsidRDefault="00F61279" w:rsidP="00F97CB3">
          <w:pPr>
            <w:tabs>
              <w:tab w:val="right" w:pos="8820"/>
            </w:tabs>
            <w:overflowPunct/>
            <w:autoSpaceDE/>
            <w:autoSpaceDN/>
            <w:adjustRightInd/>
            <w:spacing w:after="0" w:line="240" w:lineRule="auto"/>
            <w:textAlignment w:val="auto"/>
            <w:rPr>
              <w:rFonts w:ascii="Arial" w:hAnsi="Arial" w:cs="Arial"/>
              <w:lang w:val="ja-JP"/>
            </w:rPr>
          </w:pPr>
        </w:p>
        <w:p w14:paraId="350BC646" w14:textId="77777777" w:rsidR="00F61279" w:rsidRPr="0006281E" w:rsidRDefault="00855B12" w:rsidP="00F61279">
          <w:pPr>
            <w:tabs>
              <w:tab w:val="right" w:pos="8820"/>
            </w:tabs>
            <w:overflowPunct/>
            <w:autoSpaceDE/>
            <w:autoSpaceDN/>
            <w:adjustRightInd/>
            <w:spacing w:after="0" w:line="240" w:lineRule="auto"/>
            <w:textAlignment w:val="auto"/>
            <w:rPr>
              <w:rFonts w:ascii="Arial" w:eastAsiaTheme="majorEastAsia" w:hAnsi="Arial" w:cs="Arial"/>
              <w:b/>
              <w:bCs/>
              <w:color w:val="365F91" w:themeColor="accent1" w:themeShade="BF"/>
              <w:sz w:val="28"/>
              <w:szCs w:val="28"/>
              <w:lang w:val="ja-JP" w:eastAsia="ja-JP"/>
            </w:rPr>
          </w:pPr>
        </w:p>
      </w:sdtContent>
    </w:sdt>
    <w:p w14:paraId="6CF19C89" w14:textId="1A709E94" w:rsidR="00F61279" w:rsidRPr="0006281E" w:rsidRDefault="00F61279" w:rsidP="00F61279">
      <w:pPr>
        <w:pStyle w:val="TOCHeading"/>
        <w:tabs>
          <w:tab w:val="clear" w:pos="600"/>
          <w:tab w:val="clear" w:pos="800"/>
          <w:tab w:val="left" w:pos="1410"/>
        </w:tabs>
        <w:rPr>
          <w:rFonts w:ascii="Arial" w:eastAsia="MS Mincho" w:hAnsi="Arial" w:cs="Arial"/>
          <w:b w:val="0"/>
          <w:bCs w:val="0"/>
          <w:color w:val="auto"/>
          <w:sz w:val="20"/>
          <w:szCs w:val="20"/>
          <w:lang w:val="ja-JP"/>
        </w:rPr>
      </w:pPr>
    </w:p>
    <w:sdt>
      <w:sdtPr>
        <w:rPr>
          <w:rFonts w:ascii="Arial" w:eastAsia="MS Mincho" w:hAnsi="Arial" w:cs="Arial"/>
          <w:b w:val="0"/>
          <w:bCs w:val="0"/>
          <w:color w:val="auto"/>
          <w:sz w:val="20"/>
          <w:szCs w:val="20"/>
          <w:lang w:val="ja-JP" w:eastAsia="en-US"/>
        </w:rPr>
        <w:id w:val="-1176337185"/>
        <w:docPartObj>
          <w:docPartGallery w:val="Table of Contents"/>
          <w:docPartUnique/>
        </w:docPartObj>
      </w:sdtPr>
      <w:sdtEndPr>
        <w:rPr>
          <w:sz w:val="24"/>
        </w:rPr>
      </w:sdtEndPr>
      <w:sdtContent>
        <w:p w14:paraId="7D5AD9A7" w14:textId="4F85C756" w:rsidR="00F23785" w:rsidRPr="0006281E" w:rsidRDefault="00F23785" w:rsidP="00754E75">
          <w:pPr>
            <w:pStyle w:val="TOCHeading"/>
            <w:tabs>
              <w:tab w:val="clear" w:pos="600"/>
              <w:tab w:val="clear" w:pos="800"/>
              <w:tab w:val="left" w:pos="1410"/>
            </w:tabs>
            <w:rPr>
              <w:rFonts w:ascii="Arial" w:hAnsi="Arial" w:cs="Arial"/>
              <w:color w:val="auto"/>
              <w:szCs w:val="20"/>
            </w:rPr>
          </w:pPr>
          <w:r w:rsidRPr="0006281E">
            <w:rPr>
              <w:rFonts w:ascii="Arial" w:hAnsi="Arial" w:cs="Arial"/>
              <w:color w:val="auto"/>
              <w:szCs w:val="20"/>
              <w:lang w:val="ja-JP"/>
            </w:rPr>
            <w:t>Table of Contents</w:t>
          </w:r>
        </w:p>
        <w:p w14:paraId="114DB736" w14:textId="77777777" w:rsidR="00F729BC" w:rsidRDefault="00BD3E84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rPr>
              <w:rFonts w:cs="Arial"/>
            </w:rPr>
            <w:fldChar w:fldCharType="begin"/>
          </w:r>
          <w:r>
            <w:rPr>
              <w:rFonts w:cs="Arial"/>
            </w:rPr>
            <w:instrText xml:space="preserve"> TOC \o "1-3" \h \z \u </w:instrText>
          </w:r>
          <w:r>
            <w:rPr>
              <w:rFonts w:cs="Arial"/>
            </w:rPr>
            <w:fldChar w:fldCharType="separate"/>
          </w:r>
          <w:hyperlink w:anchor="_Toc532311025" w:history="1">
            <w:r w:rsidR="00F729BC" w:rsidRPr="00001E7E">
              <w:rPr>
                <w:rStyle w:val="Hyperlink"/>
                <w:rFonts w:cs="Arial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</w:t>
            </w:r>
            <w:r w:rsidR="00F729B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729BC" w:rsidRPr="00001E7E">
              <w:rPr>
                <w:rStyle w:val="Hyperlink"/>
                <w:rFonts w:cs="Arial"/>
                <w:noProof/>
              </w:rPr>
              <w:t>Overview</w:t>
            </w:r>
            <w:r w:rsidR="00F729BC">
              <w:rPr>
                <w:noProof/>
                <w:webHidden/>
              </w:rPr>
              <w:tab/>
            </w:r>
            <w:r w:rsidR="00F729BC">
              <w:rPr>
                <w:noProof/>
                <w:webHidden/>
              </w:rPr>
              <w:fldChar w:fldCharType="begin"/>
            </w:r>
            <w:r w:rsidR="00F729BC">
              <w:rPr>
                <w:noProof/>
                <w:webHidden/>
              </w:rPr>
              <w:instrText xml:space="preserve"> PAGEREF _Toc532311025 \h </w:instrText>
            </w:r>
            <w:r w:rsidR="00F729BC">
              <w:rPr>
                <w:noProof/>
                <w:webHidden/>
              </w:rPr>
            </w:r>
            <w:r w:rsidR="00F729BC">
              <w:rPr>
                <w:noProof/>
                <w:webHidden/>
              </w:rPr>
              <w:fldChar w:fldCharType="separate"/>
            </w:r>
            <w:r w:rsidR="00A6752E">
              <w:rPr>
                <w:noProof/>
                <w:webHidden/>
              </w:rPr>
              <w:t>3</w:t>
            </w:r>
            <w:r w:rsidR="00F729BC">
              <w:rPr>
                <w:noProof/>
                <w:webHidden/>
              </w:rPr>
              <w:fldChar w:fldCharType="end"/>
            </w:r>
          </w:hyperlink>
        </w:p>
        <w:p w14:paraId="6D7A4438" w14:textId="77777777" w:rsidR="00F729BC" w:rsidRDefault="00855B12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2311026" w:history="1">
            <w:r w:rsidR="00F729BC" w:rsidRPr="00001E7E">
              <w:rPr>
                <w:rStyle w:val="Hyperlink"/>
                <w:rFonts w:cs="Arial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</w:t>
            </w:r>
            <w:r w:rsidR="00F729B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729BC" w:rsidRPr="00001E7E">
              <w:rPr>
                <w:rStyle w:val="Hyperlink"/>
                <w:rFonts w:cs="Arial"/>
                <w:noProof/>
              </w:rPr>
              <w:t>Function list</w:t>
            </w:r>
            <w:r w:rsidR="00F729BC">
              <w:rPr>
                <w:noProof/>
                <w:webHidden/>
              </w:rPr>
              <w:tab/>
            </w:r>
            <w:r w:rsidR="00F729BC">
              <w:rPr>
                <w:noProof/>
                <w:webHidden/>
              </w:rPr>
              <w:fldChar w:fldCharType="begin"/>
            </w:r>
            <w:r w:rsidR="00F729BC">
              <w:rPr>
                <w:noProof/>
                <w:webHidden/>
              </w:rPr>
              <w:instrText xml:space="preserve"> PAGEREF _Toc532311026 \h </w:instrText>
            </w:r>
            <w:r w:rsidR="00F729BC">
              <w:rPr>
                <w:noProof/>
                <w:webHidden/>
              </w:rPr>
            </w:r>
            <w:r w:rsidR="00F729BC">
              <w:rPr>
                <w:noProof/>
                <w:webHidden/>
              </w:rPr>
              <w:fldChar w:fldCharType="separate"/>
            </w:r>
            <w:r w:rsidR="00A6752E">
              <w:rPr>
                <w:noProof/>
                <w:webHidden/>
              </w:rPr>
              <w:t>4</w:t>
            </w:r>
            <w:r w:rsidR="00F729BC">
              <w:rPr>
                <w:noProof/>
                <w:webHidden/>
              </w:rPr>
              <w:fldChar w:fldCharType="end"/>
            </w:r>
          </w:hyperlink>
        </w:p>
        <w:p w14:paraId="0697FBA1" w14:textId="77777777" w:rsidR="00F729BC" w:rsidRDefault="00855B12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2311027" w:history="1">
            <w:r w:rsidR="00F729BC" w:rsidRPr="00001E7E">
              <w:rPr>
                <w:rStyle w:val="Hyperlink"/>
                <w:rFonts w:cs="Arial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</w:t>
            </w:r>
            <w:r w:rsidR="00F729B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729BC" w:rsidRPr="00001E7E">
              <w:rPr>
                <w:rStyle w:val="Hyperlink"/>
                <w:rFonts w:cs="Arial"/>
                <w:noProof/>
              </w:rPr>
              <w:t>Detail information</w:t>
            </w:r>
            <w:r w:rsidR="00F729BC">
              <w:rPr>
                <w:noProof/>
                <w:webHidden/>
              </w:rPr>
              <w:tab/>
            </w:r>
            <w:r w:rsidR="00F729BC">
              <w:rPr>
                <w:noProof/>
                <w:webHidden/>
              </w:rPr>
              <w:fldChar w:fldCharType="begin"/>
            </w:r>
            <w:r w:rsidR="00F729BC">
              <w:rPr>
                <w:noProof/>
                <w:webHidden/>
              </w:rPr>
              <w:instrText xml:space="preserve"> PAGEREF _Toc532311027 \h </w:instrText>
            </w:r>
            <w:r w:rsidR="00F729BC">
              <w:rPr>
                <w:noProof/>
                <w:webHidden/>
              </w:rPr>
            </w:r>
            <w:r w:rsidR="00F729BC">
              <w:rPr>
                <w:noProof/>
                <w:webHidden/>
              </w:rPr>
              <w:fldChar w:fldCharType="separate"/>
            </w:r>
            <w:r w:rsidR="00A6752E">
              <w:rPr>
                <w:noProof/>
                <w:webHidden/>
              </w:rPr>
              <w:t>5</w:t>
            </w:r>
            <w:r w:rsidR="00F729BC">
              <w:rPr>
                <w:noProof/>
                <w:webHidden/>
              </w:rPr>
              <w:fldChar w:fldCharType="end"/>
            </w:r>
          </w:hyperlink>
        </w:p>
        <w:p w14:paraId="0F9CF687" w14:textId="77777777" w:rsidR="00F729BC" w:rsidRDefault="00855B12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2311028" w:history="1">
            <w:r w:rsidR="00F729BC" w:rsidRPr="00001E7E">
              <w:rPr>
                <w:rStyle w:val="Hyperlink"/>
                <w:rFonts w:cs="Arial"/>
                <w:noProof/>
              </w:rPr>
              <w:t>3.1</w:t>
            </w:r>
            <w:r w:rsidR="00F729B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729BC" w:rsidRPr="00001E7E">
              <w:rPr>
                <w:rStyle w:val="Hyperlink"/>
                <w:rFonts w:cs="Arial"/>
                <w:noProof/>
              </w:rPr>
              <w:t>Data type definition</w:t>
            </w:r>
            <w:r w:rsidR="00F729BC">
              <w:rPr>
                <w:noProof/>
                <w:webHidden/>
              </w:rPr>
              <w:tab/>
            </w:r>
            <w:r w:rsidR="00F729BC">
              <w:rPr>
                <w:noProof/>
                <w:webHidden/>
              </w:rPr>
              <w:fldChar w:fldCharType="begin"/>
            </w:r>
            <w:r w:rsidR="00F729BC">
              <w:rPr>
                <w:noProof/>
                <w:webHidden/>
              </w:rPr>
              <w:instrText xml:space="preserve"> PAGEREF _Toc532311028 \h </w:instrText>
            </w:r>
            <w:r w:rsidR="00F729BC">
              <w:rPr>
                <w:noProof/>
                <w:webHidden/>
              </w:rPr>
            </w:r>
            <w:r w:rsidR="00F729BC">
              <w:rPr>
                <w:noProof/>
                <w:webHidden/>
              </w:rPr>
              <w:fldChar w:fldCharType="separate"/>
            </w:r>
            <w:r w:rsidR="00A6752E">
              <w:rPr>
                <w:noProof/>
                <w:webHidden/>
              </w:rPr>
              <w:t>5</w:t>
            </w:r>
            <w:r w:rsidR="00F729BC">
              <w:rPr>
                <w:noProof/>
                <w:webHidden/>
              </w:rPr>
              <w:fldChar w:fldCharType="end"/>
            </w:r>
          </w:hyperlink>
        </w:p>
        <w:p w14:paraId="13AA64E0" w14:textId="77777777" w:rsidR="00F729BC" w:rsidRDefault="00855B12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2311029" w:history="1">
            <w:r w:rsidR="00F729BC" w:rsidRPr="00001E7E">
              <w:rPr>
                <w:rStyle w:val="Hyperlink"/>
                <w:rFonts w:cs="Arial"/>
                <w:noProof/>
              </w:rPr>
              <w:t>3.1.1</w:t>
            </w:r>
            <w:r w:rsidR="00F729B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729BC" w:rsidRPr="00001E7E">
              <w:rPr>
                <w:rStyle w:val="Hyperlink"/>
                <w:rFonts w:cs="Arial"/>
                <w:noProof/>
              </w:rPr>
              <w:t>PDMA_CH</w:t>
            </w:r>
            <w:r w:rsidR="00F729BC">
              <w:rPr>
                <w:noProof/>
                <w:webHidden/>
              </w:rPr>
              <w:tab/>
            </w:r>
            <w:r w:rsidR="00F729BC">
              <w:rPr>
                <w:noProof/>
                <w:webHidden/>
              </w:rPr>
              <w:fldChar w:fldCharType="begin"/>
            </w:r>
            <w:r w:rsidR="00F729BC">
              <w:rPr>
                <w:noProof/>
                <w:webHidden/>
              </w:rPr>
              <w:instrText xml:space="preserve"> PAGEREF _Toc532311029 \h </w:instrText>
            </w:r>
            <w:r w:rsidR="00F729BC">
              <w:rPr>
                <w:noProof/>
                <w:webHidden/>
              </w:rPr>
            </w:r>
            <w:r w:rsidR="00F729BC">
              <w:rPr>
                <w:noProof/>
                <w:webHidden/>
              </w:rPr>
              <w:fldChar w:fldCharType="separate"/>
            </w:r>
            <w:r w:rsidR="00A6752E">
              <w:rPr>
                <w:noProof/>
                <w:webHidden/>
              </w:rPr>
              <w:t>5</w:t>
            </w:r>
            <w:r w:rsidR="00F729BC">
              <w:rPr>
                <w:noProof/>
                <w:webHidden/>
              </w:rPr>
              <w:fldChar w:fldCharType="end"/>
            </w:r>
          </w:hyperlink>
        </w:p>
        <w:p w14:paraId="0AEC91F6" w14:textId="77777777" w:rsidR="00F729BC" w:rsidRDefault="00855B12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2311030" w:history="1">
            <w:r w:rsidR="00F729BC" w:rsidRPr="00001E7E">
              <w:rPr>
                <w:rStyle w:val="Hyperlink"/>
                <w:rFonts w:cs="Arial"/>
                <w:noProof/>
              </w:rPr>
              <w:t>3.1.2</w:t>
            </w:r>
            <w:r w:rsidR="00F729B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729BC" w:rsidRPr="00001E7E">
              <w:rPr>
                <w:rStyle w:val="Hyperlink"/>
                <w:rFonts w:cs="Arial"/>
                <w:noProof/>
              </w:rPr>
              <w:t>pdma_error_code</w:t>
            </w:r>
            <w:r w:rsidR="00F729BC">
              <w:rPr>
                <w:noProof/>
                <w:webHidden/>
              </w:rPr>
              <w:tab/>
            </w:r>
            <w:r w:rsidR="00F729BC">
              <w:rPr>
                <w:noProof/>
                <w:webHidden/>
              </w:rPr>
              <w:fldChar w:fldCharType="begin"/>
            </w:r>
            <w:r w:rsidR="00F729BC">
              <w:rPr>
                <w:noProof/>
                <w:webHidden/>
              </w:rPr>
              <w:instrText xml:space="preserve"> PAGEREF _Toc532311030 \h </w:instrText>
            </w:r>
            <w:r w:rsidR="00F729BC">
              <w:rPr>
                <w:noProof/>
                <w:webHidden/>
              </w:rPr>
            </w:r>
            <w:r w:rsidR="00F729BC">
              <w:rPr>
                <w:noProof/>
                <w:webHidden/>
              </w:rPr>
              <w:fldChar w:fldCharType="separate"/>
            </w:r>
            <w:r w:rsidR="00A6752E">
              <w:rPr>
                <w:noProof/>
                <w:webHidden/>
              </w:rPr>
              <w:t>6</w:t>
            </w:r>
            <w:r w:rsidR="00F729BC">
              <w:rPr>
                <w:noProof/>
                <w:webHidden/>
              </w:rPr>
              <w:fldChar w:fldCharType="end"/>
            </w:r>
          </w:hyperlink>
        </w:p>
        <w:p w14:paraId="30A840C4" w14:textId="77777777" w:rsidR="00F729BC" w:rsidRDefault="00855B12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2311031" w:history="1">
            <w:r w:rsidR="00F729BC" w:rsidRPr="00001E7E">
              <w:rPr>
                <w:rStyle w:val="Hyperlink"/>
                <w:rFonts w:cs="Arial"/>
                <w:noProof/>
              </w:rPr>
              <w:t>3.1.3</w:t>
            </w:r>
            <w:r w:rsidR="00F729B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729BC" w:rsidRPr="00001E7E">
              <w:rPr>
                <w:rStyle w:val="Hyperlink"/>
                <w:rFonts w:cs="Arial"/>
                <w:noProof/>
              </w:rPr>
              <w:t>PDMA_SRCDST</w:t>
            </w:r>
            <w:r w:rsidR="00F729BC">
              <w:rPr>
                <w:noProof/>
                <w:webHidden/>
              </w:rPr>
              <w:tab/>
            </w:r>
            <w:r w:rsidR="00F729BC">
              <w:rPr>
                <w:noProof/>
                <w:webHidden/>
              </w:rPr>
              <w:fldChar w:fldCharType="begin"/>
            </w:r>
            <w:r w:rsidR="00F729BC">
              <w:rPr>
                <w:noProof/>
                <w:webHidden/>
              </w:rPr>
              <w:instrText xml:space="preserve"> PAGEREF _Toc532311031 \h </w:instrText>
            </w:r>
            <w:r w:rsidR="00F729BC">
              <w:rPr>
                <w:noProof/>
                <w:webHidden/>
              </w:rPr>
            </w:r>
            <w:r w:rsidR="00F729BC">
              <w:rPr>
                <w:noProof/>
                <w:webHidden/>
              </w:rPr>
              <w:fldChar w:fldCharType="separate"/>
            </w:r>
            <w:r w:rsidR="00A6752E">
              <w:rPr>
                <w:noProof/>
                <w:webHidden/>
              </w:rPr>
              <w:t>6</w:t>
            </w:r>
            <w:r w:rsidR="00F729BC">
              <w:rPr>
                <w:noProof/>
                <w:webHidden/>
              </w:rPr>
              <w:fldChar w:fldCharType="end"/>
            </w:r>
          </w:hyperlink>
        </w:p>
        <w:p w14:paraId="41C97419" w14:textId="77777777" w:rsidR="00F729BC" w:rsidRDefault="00855B12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2311032" w:history="1">
            <w:r w:rsidR="00F729BC" w:rsidRPr="00001E7E">
              <w:rPr>
                <w:rStyle w:val="Hyperlink"/>
                <w:rFonts w:cs="Arial"/>
                <w:noProof/>
              </w:rPr>
              <w:t>3.1.4</w:t>
            </w:r>
            <w:r w:rsidR="00F729B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729BC" w:rsidRPr="00001E7E">
              <w:rPr>
                <w:rStyle w:val="Hyperlink"/>
                <w:rFonts w:cs="Arial"/>
                <w:noProof/>
              </w:rPr>
              <w:t>PDMA_REG_SETTING</w:t>
            </w:r>
            <w:r w:rsidR="00F729BC">
              <w:rPr>
                <w:noProof/>
                <w:webHidden/>
              </w:rPr>
              <w:tab/>
            </w:r>
            <w:r w:rsidR="00F729BC">
              <w:rPr>
                <w:noProof/>
                <w:webHidden/>
              </w:rPr>
              <w:fldChar w:fldCharType="begin"/>
            </w:r>
            <w:r w:rsidR="00F729BC">
              <w:rPr>
                <w:noProof/>
                <w:webHidden/>
              </w:rPr>
              <w:instrText xml:space="preserve"> PAGEREF _Toc532311032 \h </w:instrText>
            </w:r>
            <w:r w:rsidR="00F729BC">
              <w:rPr>
                <w:noProof/>
                <w:webHidden/>
              </w:rPr>
            </w:r>
            <w:r w:rsidR="00F729BC">
              <w:rPr>
                <w:noProof/>
                <w:webHidden/>
              </w:rPr>
              <w:fldChar w:fldCharType="separate"/>
            </w:r>
            <w:r w:rsidR="00A6752E">
              <w:rPr>
                <w:noProof/>
                <w:webHidden/>
              </w:rPr>
              <w:t>10</w:t>
            </w:r>
            <w:r w:rsidR="00F729BC">
              <w:rPr>
                <w:noProof/>
                <w:webHidden/>
              </w:rPr>
              <w:fldChar w:fldCharType="end"/>
            </w:r>
          </w:hyperlink>
        </w:p>
        <w:p w14:paraId="6877B534" w14:textId="77777777" w:rsidR="00F729BC" w:rsidRDefault="00855B12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2311033" w:history="1">
            <w:r w:rsidR="00F729BC" w:rsidRPr="00001E7E">
              <w:rPr>
                <w:rStyle w:val="Hyperlink"/>
                <w:rFonts w:cs="Arial"/>
                <w:noProof/>
              </w:rPr>
              <w:t>3.2</w:t>
            </w:r>
            <w:r w:rsidR="00F729B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729BC" w:rsidRPr="00001E7E">
              <w:rPr>
                <w:rStyle w:val="Hyperlink"/>
                <w:rFonts w:cs="Arial"/>
                <w:noProof/>
              </w:rPr>
              <w:t>Macro definition</w:t>
            </w:r>
            <w:r w:rsidR="00F729BC">
              <w:rPr>
                <w:noProof/>
                <w:webHidden/>
              </w:rPr>
              <w:tab/>
            </w:r>
            <w:r w:rsidR="00F729BC">
              <w:rPr>
                <w:noProof/>
                <w:webHidden/>
              </w:rPr>
              <w:fldChar w:fldCharType="begin"/>
            </w:r>
            <w:r w:rsidR="00F729BC">
              <w:rPr>
                <w:noProof/>
                <w:webHidden/>
              </w:rPr>
              <w:instrText xml:space="preserve"> PAGEREF _Toc532311033 \h </w:instrText>
            </w:r>
            <w:r w:rsidR="00F729BC">
              <w:rPr>
                <w:noProof/>
                <w:webHidden/>
              </w:rPr>
            </w:r>
            <w:r w:rsidR="00F729BC">
              <w:rPr>
                <w:noProof/>
                <w:webHidden/>
              </w:rPr>
              <w:fldChar w:fldCharType="separate"/>
            </w:r>
            <w:r w:rsidR="00A6752E">
              <w:rPr>
                <w:noProof/>
                <w:webHidden/>
              </w:rPr>
              <w:t>11</w:t>
            </w:r>
            <w:r w:rsidR="00F729BC">
              <w:rPr>
                <w:noProof/>
                <w:webHidden/>
              </w:rPr>
              <w:fldChar w:fldCharType="end"/>
            </w:r>
          </w:hyperlink>
        </w:p>
        <w:p w14:paraId="536F68BA" w14:textId="77777777" w:rsidR="00F729BC" w:rsidRDefault="00855B12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2311034" w:history="1">
            <w:r w:rsidR="00F729BC" w:rsidRPr="00001E7E">
              <w:rPr>
                <w:rStyle w:val="Hyperlink"/>
                <w:rFonts w:cs="Arial"/>
                <w:noProof/>
              </w:rPr>
              <w:t>3.3</w:t>
            </w:r>
            <w:r w:rsidR="00F729B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729BC" w:rsidRPr="00001E7E">
              <w:rPr>
                <w:rStyle w:val="Hyperlink"/>
                <w:rFonts w:cs="Arial"/>
                <w:noProof/>
              </w:rPr>
              <w:t>Global variable definition</w:t>
            </w:r>
            <w:r w:rsidR="00F729BC">
              <w:rPr>
                <w:noProof/>
                <w:webHidden/>
              </w:rPr>
              <w:tab/>
            </w:r>
            <w:r w:rsidR="00F729BC">
              <w:rPr>
                <w:noProof/>
                <w:webHidden/>
              </w:rPr>
              <w:fldChar w:fldCharType="begin"/>
            </w:r>
            <w:r w:rsidR="00F729BC">
              <w:rPr>
                <w:noProof/>
                <w:webHidden/>
              </w:rPr>
              <w:instrText xml:space="preserve"> PAGEREF _Toc532311034 \h </w:instrText>
            </w:r>
            <w:r w:rsidR="00F729BC">
              <w:rPr>
                <w:noProof/>
                <w:webHidden/>
              </w:rPr>
            </w:r>
            <w:r w:rsidR="00F729BC">
              <w:rPr>
                <w:noProof/>
                <w:webHidden/>
              </w:rPr>
              <w:fldChar w:fldCharType="separate"/>
            </w:r>
            <w:r w:rsidR="00A6752E">
              <w:rPr>
                <w:noProof/>
                <w:webHidden/>
              </w:rPr>
              <w:t>12</w:t>
            </w:r>
            <w:r w:rsidR="00F729BC">
              <w:rPr>
                <w:noProof/>
                <w:webHidden/>
              </w:rPr>
              <w:fldChar w:fldCharType="end"/>
            </w:r>
          </w:hyperlink>
        </w:p>
        <w:p w14:paraId="7411836E" w14:textId="77777777" w:rsidR="00F729BC" w:rsidRDefault="00855B12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2311035" w:history="1">
            <w:r w:rsidR="00F729BC" w:rsidRPr="00001E7E">
              <w:rPr>
                <w:rStyle w:val="Hyperlink"/>
                <w:rFonts w:cs="Arial"/>
                <w:noProof/>
              </w:rPr>
              <w:t>3.4</w:t>
            </w:r>
            <w:r w:rsidR="00F729B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729BC" w:rsidRPr="00001E7E">
              <w:rPr>
                <w:rStyle w:val="Hyperlink"/>
                <w:rFonts w:cs="Arial"/>
                <w:noProof/>
              </w:rPr>
              <w:t>Function definition</w:t>
            </w:r>
            <w:r w:rsidR="00F729BC">
              <w:rPr>
                <w:noProof/>
                <w:webHidden/>
              </w:rPr>
              <w:tab/>
            </w:r>
            <w:r w:rsidR="00F729BC">
              <w:rPr>
                <w:noProof/>
                <w:webHidden/>
              </w:rPr>
              <w:fldChar w:fldCharType="begin"/>
            </w:r>
            <w:r w:rsidR="00F729BC">
              <w:rPr>
                <w:noProof/>
                <w:webHidden/>
              </w:rPr>
              <w:instrText xml:space="preserve"> PAGEREF _Toc532311035 \h </w:instrText>
            </w:r>
            <w:r w:rsidR="00F729BC">
              <w:rPr>
                <w:noProof/>
                <w:webHidden/>
              </w:rPr>
            </w:r>
            <w:r w:rsidR="00F729BC">
              <w:rPr>
                <w:noProof/>
                <w:webHidden/>
              </w:rPr>
              <w:fldChar w:fldCharType="separate"/>
            </w:r>
            <w:r w:rsidR="00A6752E">
              <w:rPr>
                <w:noProof/>
                <w:webHidden/>
              </w:rPr>
              <w:t>16</w:t>
            </w:r>
            <w:r w:rsidR="00F729BC">
              <w:rPr>
                <w:noProof/>
                <w:webHidden/>
              </w:rPr>
              <w:fldChar w:fldCharType="end"/>
            </w:r>
          </w:hyperlink>
        </w:p>
        <w:p w14:paraId="5EEC0753" w14:textId="77777777" w:rsidR="00F729BC" w:rsidRDefault="00855B12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2311036" w:history="1">
            <w:r w:rsidR="00F729BC" w:rsidRPr="00001E7E">
              <w:rPr>
                <w:rStyle w:val="Hyperlink"/>
                <w:rFonts w:cs="Arial"/>
                <w:noProof/>
              </w:rPr>
              <w:t>3.4.1</w:t>
            </w:r>
            <w:r w:rsidR="00F729B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729BC" w:rsidRPr="00001E7E">
              <w:rPr>
                <w:rStyle w:val="Hyperlink"/>
                <w:rFonts w:cs="Arial"/>
                <w:noProof/>
              </w:rPr>
              <w:t>get_pdma_regs</w:t>
            </w:r>
            <w:r w:rsidR="00F729BC">
              <w:rPr>
                <w:noProof/>
                <w:webHidden/>
              </w:rPr>
              <w:tab/>
            </w:r>
            <w:r w:rsidR="00F729BC">
              <w:rPr>
                <w:noProof/>
                <w:webHidden/>
              </w:rPr>
              <w:fldChar w:fldCharType="begin"/>
            </w:r>
            <w:r w:rsidR="00F729BC">
              <w:rPr>
                <w:noProof/>
                <w:webHidden/>
              </w:rPr>
              <w:instrText xml:space="preserve"> PAGEREF _Toc532311036 \h </w:instrText>
            </w:r>
            <w:r w:rsidR="00F729BC">
              <w:rPr>
                <w:noProof/>
                <w:webHidden/>
              </w:rPr>
            </w:r>
            <w:r w:rsidR="00F729BC">
              <w:rPr>
                <w:noProof/>
                <w:webHidden/>
              </w:rPr>
              <w:fldChar w:fldCharType="separate"/>
            </w:r>
            <w:r w:rsidR="00A6752E">
              <w:rPr>
                <w:noProof/>
                <w:webHidden/>
              </w:rPr>
              <w:t>16</w:t>
            </w:r>
            <w:r w:rsidR="00F729BC">
              <w:rPr>
                <w:noProof/>
                <w:webHidden/>
              </w:rPr>
              <w:fldChar w:fldCharType="end"/>
            </w:r>
          </w:hyperlink>
        </w:p>
        <w:p w14:paraId="1FE1D871" w14:textId="77777777" w:rsidR="00F729BC" w:rsidRDefault="00855B12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2311037" w:history="1">
            <w:r w:rsidR="00F729BC" w:rsidRPr="00001E7E">
              <w:rPr>
                <w:rStyle w:val="Hyperlink"/>
                <w:rFonts w:cs="Arial"/>
                <w:noProof/>
              </w:rPr>
              <w:t>3.4.2</w:t>
            </w:r>
            <w:r w:rsidR="00F729B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729BC" w:rsidRPr="00001E7E">
              <w:rPr>
                <w:rStyle w:val="Hyperlink"/>
                <w:rFonts w:cs="Arial"/>
                <w:noProof/>
              </w:rPr>
              <w:t>set_pdma_regs</w:t>
            </w:r>
            <w:r w:rsidR="00F729BC">
              <w:rPr>
                <w:noProof/>
                <w:webHidden/>
              </w:rPr>
              <w:tab/>
            </w:r>
            <w:r w:rsidR="00F729BC">
              <w:rPr>
                <w:noProof/>
                <w:webHidden/>
              </w:rPr>
              <w:fldChar w:fldCharType="begin"/>
            </w:r>
            <w:r w:rsidR="00F729BC">
              <w:rPr>
                <w:noProof/>
                <w:webHidden/>
              </w:rPr>
              <w:instrText xml:space="preserve"> PAGEREF _Toc532311037 \h </w:instrText>
            </w:r>
            <w:r w:rsidR="00F729BC">
              <w:rPr>
                <w:noProof/>
                <w:webHidden/>
              </w:rPr>
            </w:r>
            <w:r w:rsidR="00F729BC">
              <w:rPr>
                <w:noProof/>
                <w:webHidden/>
              </w:rPr>
              <w:fldChar w:fldCharType="separate"/>
            </w:r>
            <w:r w:rsidR="00A6752E">
              <w:rPr>
                <w:noProof/>
                <w:webHidden/>
              </w:rPr>
              <w:t>17</w:t>
            </w:r>
            <w:r w:rsidR="00F729BC">
              <w:rPr>
                <w:noProof/>
                <w:webHidden/>
              </w:rPr>
              <w:fldChar w:fldCharType="end"/>
            </w:r>
          </w:hyperlink>
        </w:p>
        <w:p w14:paraId="36391FFF" w14:textId="77777777" w:rsidR="00F729BC" w:rsidRDefault="00855B12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2311038" w:history="1">
            <w:r w:rsidR="00F729BC" w:rsidRPr="00001E7E">
              <w:rPr>
                <w:rStyle w:val="Hyperlink"/>
                <w:rFonts w:cs="Arial"/>
                <w:noProof/>
              </w:rPr>
              <w:t>3.4.3</w:t>
            </w:r>
            <w:r w:rsidR="00F729B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729BC" w:rsidRPr="00001E7E">
              <w:rPr>
                <w:rStyle w:val="Hyperlink"/>
                <w:rFonts w:cs="Arial"/>
                <w:noProof/>
              </w:rPr>
              <w:t>set_pdma_extend</w:t>
            </w:r>
            <w:r w:rsidR="00F729BC">
              <w:rPr>
                <w:noProof/>
                <w:webHidden/>
              </w:rPr>
              <w:tab/>
            </w:r>
            <w:r w:rsidR="00F729BC">
              <w:rPr>
                <w:noProof/>
                <w:webHidden/>
              </w:rPr>
              <w:fldChar w:fldCharType="begin"/>
            </w:r>
            <w:r w:rsidR="00F729BC">
              <w:rPr>
                <w:noProof/>
                <w:webHidden/>
              </w:rPr>
              <w:instrText xml:space="preserve"> PAGEREF _Toc532311038 \h </w:instrText>
            </w:r>
            <w:r w:rsidR="00F729BC">
              <w:rPr>
                <w:noProof/>
                <w:webHidden/>
              </w:rPr>
            </w:r>
            <w:r w:rsidR="00F729BC">
              <w:rPr>
                <w:noProof/>
                <w:webHidden/>
              </w:rPr>
              <w:fldChar w:fldCharType="separate"/>
            </w:r>
            <w:r w:rsidR="00A6752E">
              <w:rPr>
                <w:noProof/>
                <w:webHidden/>
              </w:rPr>
              <w:t>18</w:t>
            </w:r>
            <w:r w:rsidR="00F729BC">
              <w:rPr>
                <w:noProof/>
                <w:webHidden/>
              </w:rPr>
              <w:fldChar w:fldCharType="end"/>
            </w:r>
          </w:hyperlink>
        </w:p>
        <w:p w14:paraId="488D5546" w14:textId="77777777" w:rsidR="00F729BC" w:rsidRDefault="00855B12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2311039" w:history="1">
            <w:r w:rsidR="00F729BC" w:rsidRPr="00001E7E">
              <w:rPr>
                <w:rStyle w:val="Hyperlink"/>
                <w:rFonts w:cs="Arial"/>
                <w:noProof/>
              </w:rPr>
              <w:t>3.4.4</w:t>
            </w:r>
            <w:r w:rsidR="00F729B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729BC" w:rsidRPr="00001E7E">
              <w:rPr>
                <w:rStyle w:val="Hyperlink"/>
                <w:rFonts w:cs="Arial"/>
                <w:noProof/>
              </w:rPr>
              <w:t>enable_pdma_extend</w:t>
            </w:r>
            <w:r w:rsidR="00F729BC">
              <w:rPr>
                <w:noProof/>
                <w:webHidden/>
              </w:rPr>
              <w:tab/>
            </w:r>
            <w:r w:rsidR="00F729BC">
              <w:rPr>
                <w:noProof/>
                <w:webHidden/>
              </w:rPr>
              <w:fldChar w:fldCharType="begin"/>
            </w:r>
            <w:r w:rsidR="00F729BC">
              <w:rPr>
                <w:noProof/>
                <w:webHidden/>
              </w:rPr>
              <w:instrText xml:space="preserve"> PAGEREF _Toc532311039 \h </w:instrText>
            </w:r>
            <w:r w:rsidR="00F729BC">
              <w:rPr>
                <w:noProof/>
                <w:webHidden/>
              </w:rPr>
            </w:r>
            <w:r w:rsidR="00F729BC">
              <w:rPr>
                <w:noProof/>
                <w:webHidden/>
              </w:rPr>
              <w:fldChar w:fldCharType="separate"/>
            </w:r>
            <w:r w:rsidR="00A6752E">
              <w:rPr>
                <w:noProof/>
                <w:webHidden/>
              </w:rPr>
              <w:t>20</w:t>
            </w:r>
            <w:r w:rsidR="00F729BC">
              <w:rPr>
                <w:noProof/>
                <w:webHidden/>
              </w:rPr>
              <w:fldChar w:fldCharType="end"/>
            </w:r>
          </w:hyperlink>
        </w:p>
        <w:p w14:paraId="710D3DE3" w14:textId="77777777" w:rsidR="00F729BC" w:rsidRDefault="00855B12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2311040" w:history="1">
            <w:r w:rsidR="00F729BC" w:rsidRPr="00001E7E">
              <w:rPr>
                <w:rStyle w:val="Hyperlink"/>
                <w:rFonts w:cs="Arial"/>
                <w:noProof/>
              </w:rPr>
              <w:t>3.4.5</w:t>
            </w:r>
            <w:r w:rsidR="00F729B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729BC" w:rsidRPr="00001E7E">
              <w:rPr>
                <w:rStyle w:val="Hyperlink"/>
                <w:rFonts w:cs="Arial"/>
                <w:noProof/>
              </w:rPr>
              <w:t>disable_pdma_extend</w:t>
            </w:r>
            <w:r w:rsidR="00F729BC">
              <w:rPr>
                <w:noProof/>
                <w:webHidden/>
              </w:rPr>
              <w:tab/>
            </w:r>
            <w:r w:rsidR="00F729BC">
              <w:rPr>
                <w:noProof/>
                <w:webHidden/>
              </w:rPr>
              <w:fldChar w:fldCharType="begin"/>
            </w:r>
            <w:r w:rsidR="00F729BC">
              <w:rPr>
                <w:noProof/>
                <w:webHidden/>
              </w:rPr>
              <w:instrText xml:space="preserve"> PAGEREF _Toc532311040 \h </w:instrText>
            </w:r>
            <w:r w:rsidR="00F729BC">
              <w:rPr>
                <w:noProof/>
                <w:webHidden/>
              </w:rPr>
            </w:r>
            <w:r w:rsidR="00F729BC">
              <w:rPr>
                <w:noProof/>
                <w:webHidden/>
              </w:rPr>
              <w:fldChar w:fldCharType="separate"/>
            </w:r>
            <w:r w:rsidR="00A6752E">
              <w:rPr>
                <w:noProof/>
                <w:webHidden/>
              </w:rPr>
              <w:t>22</w:t>
            </w:r>
            <w:r w:rsidR="00F729BC">
              <w:rPr>
                <w:noProof/>
                <w:webHidden/>
              </w:rPr>
              <w:fldChar w:fldCharType="end"/>
            </w:r>
          </w:hyperlink>
        </w:p>
        <w:p w14:paraId="240C170A" w14:textId="77777777" w:rsidR="00F729BC" w:rsidRDefault="00855B12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2311041" w:history="1">
            <w:r w:rsidR="00F729BC" w:rsidRPr="00001E7E">
              <w:rPr>
                <w:rStyle w:val="Hyperlink"/>
                <w:rFonts w:cs="Arial"/>
                <w:noProof/>
              </w:rPr>
              <w:t>3.4.6</w:t>
            </w:r>
            <w:r w:rsidR="00F729B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729BC" w:rsidRPr="00001E7E">
              <w:rPr>
                <w:rStyle w:val="Hyperlink"/>
                <w:rFonts w:cs="Arial"/>
                <w:noProof/>
              </w:rPr>
              <w:t>check_available_pdma_channel</w:t>
            </w:r>
            <w:r w:rsidR="00F729BC">
              <w:rPr>
                <w:noProof/>
                <w:webHidden/>
              </w:rPr>
              <w:tab/>
            </w:r>
            <w:r w:rsidR="00F729BC">
              <w:rPr>
                <w:noProof/>
                <w:webHidden/>
              </w:rPr>
              <w:fldChar w:fldCharType="begin"/>
            </w:r>
            <w:r w:rsidR="00F729BC">
              <w:rPr>
                <w:noProof/>
                <w:webHidden/>
              </w:rPr>
              <w:instrText xml:space="preserve"> PAGEREF _Toc532311041 \h </w:instrText>
            </w:r>
            <w:r w:rsidR="00F729BC">
              <w:rPr>
                <w:noProof/>
                <w:webHidden/>
              </w:rPr>
            </w:r>
            <w:r w:rsidR="00F729BC">
              <w:rPr>
                <w:noProof/>
                <w:webHidden/>
              </w:rPr>
              <w:fldChar w:fldCharType="separate"/>
            </w:r>
            <w:r w:rsidR="00A6752E">
              <w:rPr>
                <w:noProof/>
                <w:webHidden/>
              </w:rPr>
              <w:t>23</w:t>
            </w:r>
            <w:r w:rsidR="00F729BC">
              <w:rPr>
                <w:noProof/>
                <w:webHidden/>
              </w:rPr>
              <w:fldChar w:fldCharType="end"/>
            </w:r>
          </w:hyperlink>
        </w:p>
        <w:p w14:paraId="7EDCB1EC" w14:textId="77777777" w:rsidR="00F729BC" w:rsidRDefault="00855B12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2311042" w:history="1">
            <w:r w:rsidR="00F729BC" w:rsidRPr="00001E7E">
              <w:rPr>
                <w:rStyle w:val="Hyperlink"/>
                <w:rFonts w:cs="Arial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</w:t>
            </w:r>
            <w:r w:rsidR="00F729B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729BC" w:rsidRPr="00001E7E">
              <w:rPr>
                <w:rStyle w:val="Hyperlink"/>
                <w:rFonts w:cs="Arial"/>
                <w:noProof/>
              </w:rPr>
              <w:t>Revision history</w:t>
            </w:r>
            <w:r w:rsidR="00F729BC">
              <w:rPr>
                <w:noProof/>
                <w:webHidden/>
              </w:rPr>
              <w:tab/>
            </w:r>
            <w:r w:rsidR="00F729BC">
              <w:rPr>
                <w:noProof/>
                <w:webHidden/>
              </w:rPr>
              <w:fldChar w:fldCharType="begin"/>
            </w:r>
            <w:r w:rsidR="00F729BC">
              <w:rPr>
                <w:noProof/>
                <w:webHidden/>
              </w:rPr>
              <w:instrText xml:space="preserve"> PAGEREF _Toc532311042 \h </w:instrText>
            </w:r>
            <w:r w:rsidR="00F729BC">
              <w:rPr>
                <w:noProof/>
                <w:webHidden/>
              </w:rPr>
            </w:r>
            <w:r w:rsidR="00F729BC">
              <w:rPr>
                <w:noProof/>
                <w:webHidden/>
              </w:rPr>
              <w:fldChar w:fldCharType="separate"/>
            </w:r>
            <w:r w:rsidR="00A6752E">
              <w:rPr>
                <w:noProof/>
                <w:webHidden/>
              </w:rPr>
              <w:t>25</w:t>
            </w:r>
            <w:r w:rsidR="00F729BC">
              <w:rPr>
                <w:noProof/>
                <w:webHidden/>
              </w:rPr>
              <w:fldChar w:fldCharType="end"/>
            </w:r>
          </w:hyperlink>
        </w:p>
        <w:p w14:paraId="1128AA0F" w14:textId="2D870CA9" w:rsidR="00F23785" w:rsidRPr="0006281E" w:rsidRDefault="00BD3E84" w:rsidP="00354075">
          <w:pPr>
            <w:pStyle w:val="TOC1"/>
            <w:rPr>
              <w:rFonts w:cs="Arial"/>
            </w:rPr>
          </w:pPr>
          <w:r>
            <w:rPr>
              <w:rFonts w:cs="Arial"/>
            </w:rPr>
            <w:fldChar w:fldCharType="end"/>
          </w:r>
        </w:p>
      </w:sdtContent>
    </w:sdt>
    <w:p w14:paraId="6010CAF4" w14:textId="77777777" w:rsidR="00C77786" w:rsidRPr="0006281E" w:rsidRDefault="00C77786">
      <w:pPr>
        <w:overflowPunct/>
        <w:autoSpaceDE/>
        <w:autoSpaceDN/>
        <w:adjustRightInd/>
        <w:spacing w:after="0" w:line="240" w:lineRule="auto"/>
        <w:textAlignment w:val="auto"/>
        <w:rPr>
          <w:rFonts w:ascii="Arial" w:hAnsi="Arial" w:cs="Arial"/>
          <w:b/>
          <w:sz w:val="32"/>
        </w:rPr>
      </w:pPr>
      <w:r w:rsidRPr="0006281E">
        <w:rPr>
          <w:rFonts w:ascii="Arial" w:hAnsi="Arial" w:cs="Arial"/>
        </w:rPr>
        <w:br w:type="page"/>
      </w:r>
    </w:p>
    <w:p w14:paraId="7F46D3BF" w14:textId="629F11BD" w:rsidR="008932E2" w:rsidRPr="0006281E" w:rsidRDefault="00B33FC9" w:rsidP="00C77786">
      <w:pPr>
        <w:pStyle w:val="Arial16pt0mm403"/>
        <w:rPr>
          <w:rFonts w:ascii="Arial" w:hAnsi="Arial" w:cs="Arial"/>
        </w:rPr>
      </w:pPr>
      <w:r w:rsidRPr="0006281E">
        <w:rPr>
          <w:rFonts w:ascii="Arial" w:hAnsi="Arial" w:cs="Arial"/>
        </w:rPr>
        <w:lastRenderedPageBreak/>
        <w:t>List of Figures</w:t>
      </w:r>
      <w:bookmarkEnd w:id="0"/>
    </w:p>
    <w:p w14:paraId="0C7E2E61" w14:textId="77777777" w:rsidR="00F729BC" w:rsidRDefault="00BD3E84">
      <w:pPr>
        <w:pStyle w:val="TableofFigures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TOC \h \z \c "Figure" </w:instrText>
      </w:r>
      <w:r>
        <w:rPr>
          <w:rFonts w:cs="Arial"/>
        </w:rPr>
        <w:fldChar w:fldCharType="separate"/>
      </w:r>
      <w:hyperlink w:anchor="_Toc532311043" w:history="1">
        <w:r w:rsidR="00F729BC" w:rsidRPr="00134166">
          <w:rPr>
            <w:rStyle w:val="Hyperlink"/>
            <w:rFonts w:cs="Arial"/>
            <w:noProof/>
          </w:rPr>
          <w:t>Figure 1</w:t>
        </w:r>
        <w:r w:rsidR="00F729BC" w:rsidRPr="00134166">
          <w:rPr>
            <w:rStyle w:val="Hyperlink"/>
            <w:rFonts w:cs="Arial"/>
            <w:noProof/>
          </w:rPr>
          <w:noBreakHyphen/>
          <w:t>1 The software architecture</w:t>
        </w:r>
        <w:r w:rsidR="00F729BC">
          <w:rPr>
            <w:noProof/>
            <w:webHidden/>
          </w:rPr>
          <w:tab/>
        </w:r>
        <w:r w:rsidR="00F729BC">
          <w:rPr>
            <w:noProof/>
            <w:webHidden/>
          </w:rPr>
          <w:fldChar w:fldCharType="begin"/>
        </w:r>
        <w:r w:rsidR="00F729BC">
          <w:rPr>
            <w:noProof/>
            <w:webHidden/>
          </w:rPr>
          <w:instrText xml:space="preserve"> PAGEREF _Toc532311043 \h </w:instrText>
        </w:r>
        <w:r w:rsidR="00F729BC">
          <w:rPr>
            <w:noProof/>
            <w:webHidden/>
          </w:rPr>
        </w:r>
        <w:r w:rsidR="00F729BC">
          <w:rPr>
            <w:noProof/>
            <w:webHidden/>
          </w:rPr>
          <w:fldChar w:fldCharType="separate"/>
        </w:r>
        <w:r w:rsidR="00A6752E">
          <w:rPr>
            <w:noProof/>
            <w:webHidden/>
          </w:rPr>
          <w:t>3</w:t>
        </w:r>
        <w:r w:rsidR="00F729BC">
          <w:rPr>
            <w:noProof/>
            <w:webHidden/>
          </w:rPr>
          <w:fldChar w:fldCharType="end"/>
        </w:r>
      </w:hyperlink>
    </w:p>
    <w:p w14:paraId="5FC60824" w14:textId="77777777" w:rsidR="00F729BC" w:rsidRDefault="00855B12">
      <w:pPr>
        <w:pStyle w:val="TableofFigures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2311044" w:history="1">
        <w:r w:rsidR="00F729BC" w:rsidRPr="00134166">
          <w:rPr>
            <w:rStyle w:val="Hyperlink"/>
            <w:rFonts w:cs="Arial"/>
            <w:noProof/>
          </w:rPr>
          <w:t>Figure 3</w:t>
        </w:r>
        <w:r w:rsidR="00F729BC" w:rsidRPr="00134166">
          <w:rPr>
            <w:rStyle w:val="Hyperlink"/>
            <w:rFonts w:cs="Arial"/>
            <w:noProof/>
          </w:rPr>
          <w:noBreakHyphen/>
          <w:t>1 get_pdma_regs flowchart</w:t>
        </w:r>
        <w:r w:rsidR="00F729BC">
          <w:rPr>
            <w:noProof/>
            <w:webHidden/>
          </w:rPr>
          <w:tab/>
        </w:r>
        <w:r w:rsidR="00F729BC">
          <w:rPr>
            <w:noProof/>
            <w:webHidden/>
          </w:rPr>
          <w:fldChar w:fldCharType="begin"/>
        </w:r>
        <w:r w:rsidR="00F729BC">
          <w:rPr>
            <w:noProof/>
            <w:webHidden/>
          </w:rPr>
          <w:instrText xml:space="preserve"> PAGEREF _Toc532311044 \h </w:instrText>
        </w:r>
        <w:r w:rsidR="00F729BC">
          <w:rPr>
            <w:noProof/>
            <w:webHidden/>
          </w:rPr>
        </w:r>
        <w:r w:rsidR="00F729BC">
          <w:rPr>
            <w:noProof/>
            <w:webHidden/>
          </w:rPr>
          <w:fldChar w:fldCharType="separate"/>
        </w:r>
        <w:r w:rsidR="00A6752E">
          <w:rPr>
            <w:noProof/>
            <w:webHidden/>
          </w:rPr>
          <w:t>16</w:t>
        </w:r>
        <w:r w:rsidR="00F729BC">
          <w:rPr>
            <w:noProof/>
            <w:webHidden/>
          </w:rPr>
          <w:fldChar w:fldCharType="end"/>
        </w:r>
      </w:hyperlink>
    </w:p>
    <w:p w14:paraId="4B33432A" w14:textId="77777777" w:rsidR="00F729BC" w:rsidRDefault="00855B12">
      <w:pPr>
        <w:pStyle w:val="TableofFigures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2311045" w:history="1">
        <w:r w:rsidR="00F729BC" w:rsidRPr="00134166">
          <w:rPr>
            <w:rStyle w:val="Hyperlink"/>
            <w:rFonts w:cs="Arial"/>
            <w:noProof/>
          </w:rPr>
          <w:t>Figure 3</w:t>
        </w:r>
        <w:r w:rsidR="00F729BC" w:rsidRPr="00134166">
          <w:rPr>
            <w:rStyle w:val="Hyperlink"/>
            <w:rFonts w:cs="Arial"/>
            <w:noProof/>
          </w:rPr>
          <w:noBreakHyphen/>
          <w:t>2 set_pdma_regs flowchart</w:t>
        </w:r>
        <w:r w:rsidR="00F729BC">
          <w:rPr>
            <w:noProof/>
            <w:webHidden/>
          </w:rPr>
          <w:tab/>
        </w:r>
        <w:r w:rsidR="00F729BC">
          <w:rPr>
            <w:noProof/>
            <w:webHidden/>
          </w:rPr>
          <w:fldChar w:fldCharType="begin"/>
        </w:r>
        <w:r w:rsidR="00F729BC">
          <w:rPr>
            <w:noProof/>
            <w:webHidden/>
          </w:rPr>
          <w:instrText xml:space="preserve"> PAGEREF _Toc532311045 \h </w:instrText>
        </w:r>
        <w:r w:rsidR="00F729BC">
          <w:rPr>
            <w:noProof/>
            <w:webHidden/>
          </w:rPr>
        </w:r>
        <w:r w:rsidR="00F729BC">
          <w:rPr>
            <w:noProof/>
            <w:webHidden/>
          </w:rPr>
          <w:fldChar w:fldCharType="separate"/>
        </w:r>
        <w:r w:rsidR="00A6752E">
          <w:rPr>
            <w:noProof/>
            <w:webHidden/>
          </w:rPr>
          <w:t>17</w:t>
        </w:r>
        <w:r w:rsidR="00F729BC">
          <w:rPr>
            <w:noProof/>
            <w:webHidden/>
          </w:rPr>
          <w:fldChar w:fldCharType="end"/>
        </w:r>
      </w:hyperlink>
    </w:p>
    <w:p w14:paraId="08A4864A" w14:textId="77777777" w:rsidR="00F729BC" w:rsidRDefault="00855B12">
      <w:pPr>
        <w:pStyle w:val="TableofFigures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2311046" w:history="1">
        <w:r w:rsidR="00F729BC" w:rsidRPr="00134166">
          <w:rPr>
            <w:rStyle w:val="Hyperlink"/>
            <w:rFonts w:cs="Arial"/>
            <w:noProof/>
          </w:rPr>
          <w:t>Figure 3</w:t>
        </w:r>
        <w:r w:rsidR="00F729BC" w:rsidRPr="00134166">
          <w:rPr>
            <w:rStyle w:val="Hyperlink"/>
            <w:rFonts w:cs="Arial"/>
            <w:noProof/>
          </w:rPr>
          <w:noBreakHyphen/>
          <w:t>3 set_pdma_extend flowchart</w:t>
        </w:r>
        <w:r w:rsidR="00F729BC">
          <w:rPr>
            <w:noProof/>
            <w:webHidden/>
          </w:rPr>
          <w:tab/>
        </w:r>
        <w:r w:rsidR="00F729BC">
          <w:rPr>
            <w:noProof/>
            <w:webHidden/>
          </w:rPr>
          <w:fldChar w:fldCharType="begin"/>
        </w:r>
        <w:r w:rsidR="00F729BC">
          <w:rPr>
            <w:noProof/>
            <w:webHidden/>
          </w:rPr>
          <w:instrText xml:space="preserve"> PAGEREF _Toc532311046 \h </w:instrText>
        </w:r>
        <w:r w:rsidR="00F729BC">
          <w:rPr>
            <w:noProof/>
            <w:webHidden/>
          </w:rPr>
        </w:r>
        <w:r w:rsidR="00F729BC">
          <w:rPr>
            <w:noProof/>
            <w:webHidden/>
          </w:rPr>
          <w:fldChar w:fldCharType="separate"/>
        </w:r>
        <w:r w:rsidR="00A6752E">
          <w:rPr>
            <w:noProof/>
            <w:webHidden/>
          </w:rPr>
          <w:t>19</w:t>
        </w:r>
        <w:r w:rsidR="00F729BC">
          <w:rPr>
            <w:noProof/>
            <w:webHidden/>
          </w:rPr>
          <w:fldChar w:fldCharType="end"/>
        </w:r>
      </w:hyperlink>
    </w:p>
    <w:p w14:paraId="2AC08B2B" w14:textId="77777777" w:rsidR="00F729BC" w:rsidRDefault="00855B12">
      <w:pPr>
        <w:pStyle w:val="TableofFigures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2311047" w:history="1">
        <w:r w:rsidR="00F729BC" w:rsidRPr="00134166">
          <w:rPr>
            <w:rStyle w:val="Hyperlink"/>
            <w:rFonts w:cs="Arial"/>
            <w:noProof/>
          </w:rPr>
          <w:t>Figure 3</w:t>
        </w:r>
        <w:r w:rsidR="00F729BC" w:rsidRPr="00134166">
          <w:rPr>
            <w:rStyle w:val="Hyperlink"/>
            <w:rFonts w:cs="Arial"/>
            <w:noProof/>
          </w:rPr>
          <w:noBreakHyphen/>
          <w:t>5 enable_pdma_extend flowchart</w:t>
        </w:r>
        <w:r w:rsidR="00F729BC">
          <w:rPr>
            <w:noProof/>
            <w:webHidden/>
          </w:rPr>
          <w:tab/>
        </w:r>
        <w:r w:rsidR="00F729BC">
          <w:rPr>
            <w:noProof/>
            <w:webHidden/>
          </w:rPr>
          <w:fldChar w:fldCharType="begin"/>
        </w:r>
        <w:r w:rsidR="00F729BC">
          <w:rPr>
            <w:noProof/>
            <w:webHidden/>
          </w:rPr>
          <w:instrText xml:space="preserve"> PAGEREF _Toc532311047 \h </w:instrText>
        </w:r>
        <w:r w:rsidR="00F729BC">
          <w:rPr>
            <w:noProof/>
            <w:webHidden/>
          </w:rPr>
        </w:r>
        <w:r w:rsidR="00F729BC">
          <w:rPr>
            <w:noProof/>
            <w:webHidden/>
          </w:rPr>
          <w:fldChar w:fldCharType="separate"/>
        </w:r>
        <w:r w:rsidR="00A6752E">
          <w:rPr>
            <w:noProof/>
            <w:webHidden/>
          </w:rPr>
          <w:t>20</w:t>
        </w:r>
        <w:r w:rsidR="00F729BC">
          <w:rPr>
            <w:noProof/>
            <w:webHidden/>
          </w:rPr>
          <w:fldChar w:fldCharType="end"/>
        </w:r>
      </w:hyperlink>
    </w:p>
    <w:p w14:paraId="37A7B2A2" w14:textId="77777777" w:rsidR="00F729BC" w:rsidRDefault="00855B12">
      <w:pPr>
        <w:pStyle w:val="TableofFigures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2311048" w:history="1">
        <w:r w:rsidR="00F729BC" w:rsidRPr="00134166">
          <w:rPr>
            <w:rStyle w:val="Hyperlink"/>
            <w:rFonts w:cs="Arial"/>
            <w:noProof/>
          </w:rPr>
          <w:t>Figure 3</w:t>
        </w:r>
        <w:r w:rsidR="00F729BC" w:rsidRPr="00134166">
          <w:rPr>
            <w:rStyle w:val="Hyperlink"/>
            <w:rFonts w:cs="Arial"/>
            <w:noProof/>
          </w:rPr>
          <w:noBreakHyphen/>
          <w:t>6 disable_pdma_extend flowchart</w:t>
        </w:r>
        <w:r w:rsidR="00F729BC">
          <w:rPr>
            <w:noProof/>
            <w:webHidden/>
          </w:rPr>
          <w:tab/>
        </w:r>
        <w:r w:rsidR="00F729BC">
          <w:rPr>
            <w:noProof/>
            <w:webHidden/>
          </w:rPr>
          <w:fldChar w:fldCharType="begin"/>
        </w:r>
        <w:r w:rsidR="00F729BC">
          <w:rPr>
            <w:noProof/>
            <w:webHidden/>
          </w:rPr>
          <w:instrText xml:space="preserve"> PAGEREF _Toc532311048 \h </w:instrText>
        </w:r>
        <w:r w:rsidR="00F729BC">
          <w:rPr>
            <w:noProof/>
            <w:webHidden/>
          </w:rPr>
        </w:r>
        <w:r w:rsidR="00F729BC">
          <w:rPr>
            <w:noProof/>
            <w:webHidden/>
          </w:rPr>
          <w:fldChar w:fldCharType="separate"/>
        </w:r>
        <w:r w:rsidR="00A6752E">
          <w:rPr>
            <w:noProof/>
            <w:webHidden/>
          </w:rPr>
          <w:t>22</w:t>
        </w:r>
        <w:r w:rsidR="00F729BC">
          <w:rPr>
            <w:noProof/>
            <w:webHidden/>
          </w:rPr>
          <w:fldChar w:fldCharType="end"/>
        </w:r>
      </w:hyperlink>
    </w:p>
    <w:p w14:paraId="377CCBAA" w14:textId="77777777" w:rsidR="00F729BC" w:rsidRDefault="00855B12">
      <w:pPr>
        <w:pStyle w:val="TableofFigures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2311049" w:history="1">
        <w:r w:rsidR="00F729BC" w:rsidRPr="00134166">
          <w:rPr>
            <w:rStyle w:val="Hyperlink"/>
            <w:rFonts w:cs="Arial"/>
            <w:noProof/>
          </w:rPr>
          <w:drawing>
            <wp:inline distT="0" distB="0" distL="0" distR="0" wp14:anchorId="2901D4D8" wp14:editId="0996E2AD">
              <wp:extent cx="6193155" cy="7986395"/>
              <wp:effectExtent l="0" t="0" r="0" b="0"/>
              <wp:docPr id="8" name="Picture 8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7" name="check_available_pdma_channel.jpg"/>
                      <pic:cNvPicPr/>
                    </pic:nvPicPr>
                    <pic:blipFill>
                      <a:blip r:embed="rId8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193155" cy="798639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 w:rsidR="00F729BC" w:rsidRPr="00134166">
          <w:rPr>
            <w:rStyle w:val="Hyperlink"/>
            <w:rFonts w:cs="Arial"/>
            <w:noProof/>
          </w:rPr>
          <w:t>Figure 3</w:t>
        </w:r>
        <w:r w:rsidR="00F729BC" w:rsidRPr="00134166">
          <w:rPr>
            <w:rStyle w:val="Hyperlink"/>
            <w:rFonts w:cs="Arial"/>
            <w:noProof/>
          </w:rPr>
          <w:noBreakHyphen/>
          <w:t>7 check_available_pdma_channel flowchart</w:t>
        </w:r>
        <w:r w:rsidR="00F729BC">
          <w:rPr>
            <w:noProof/>
            <w:webHidden/>
          </w:rPr>
          <w:tab/>
        </w:r>
        <w:r w:rsidR="00F729BC">
          <w:rPr>
            <w:noProof/>
            <w:webHidden/>
          </w:rPr>
          <w:fldChar w:fldCharType="begin"/>
        </w:r>
        <w:r w:rsidR="00F729BC">
          <w:rPr>
            <w:noProof/>
            <w:webHidden/>
          </w:rPr>
          <w:instrText xml:space="preserve"> PAGEREF _Toc532311049 \h </w:instrText>
        </w:r>
        <w:r w:rsidR="00F729BC">
          <w:rPr>
            <w:noProof/>
            <w:webHidden/>
          </w:rPr>
        </w:r>
        <w:r w:rsidR="00F729BC">
          <w:rPr>
            <w:noProof/>
            <w:webHidden/>
          </w:rPr>
          <w:fldChar w:fldCharType="separate"/>
        </w:r>
        <w:r w:rsidR="00A6752E">
          <w:rPr>
            <w:noProof/>
            <w:webHidden/>
          </w:rPr>
          <w:t>24</w:t>
        </w:r>
        <w:r w:rsidR="00F729BC">
          <w:rPr>
            <w:noProof/>
            <w:webHidden/>
          </w:rPr>
          <w:fldChar w:fldCharType="end"/>
        </w:r>
      </w:hyperlink>
    </w:p>
    <w:p w14:paraId="569950B9" w14:textId="0BFBEE7E" w:rsidR="0089129E" w:rsidRPr="0006281E" w:rsidRDefault="00BD3E84" w:rsidP="008932E2">
      <w:pPr>
        <w:rPr>
          <w:rFonts w:ascii="Arial" w:hAnsi="Arial" w:cs="Arial"/>
        </w:rPr>
      </w:pPr>
      <w:r>
        <w:rPr>
          <w:rFonts w:ascii="Arial" w:hAnsi="Arial" w:cs="Arial"/>
        </w:rPr>
        <w:fldChar w:fldCharType="end"/>
      </w:r>
    </w:p>
    <w:p w14:paraId="70EBF583" w14:textId="77777777" w:rsidR="00F729BC" w:rsidRDefault="0089129E" w:rsidP="0089129E">
      <w:pPr>
        <w:pStyle w:val="Arial16pt0mm403"/>
        <w:rPr>
          <w:noProof/>
        </w:rPr>
      </w:pPr>
      <w:r w:rsidRPr="0006281E">
        <w:rPr>
          <w:rFonts w:ascii="Arial" w:hAnsi="Arial" w:cs="Arial"/>
        </w:rPr>
        <w:t>List of Table</w:t>
      </w:r>
      <w:r w:rsidRPr="0006281E">
        <w:rPr>
          <w:rFonts w:ascii="Arial" w:hAnsi="Arial" w:cs="Arial"/>
        </w:rPr>
        <w:fldChar w:fldCharType="begin"/>
      </w:r>
      <w:r w:rsidRPr="0006281E">
        <w:rPr>
          <w:rFonts w:ascii="Arial" w:hAnsi="Arial" w:cs="Arial"/>
        </w:rPr>
        <w:instrText xml:space="preserve"> TOC \h \z \c "Table" </w:instrText>
      </w:r>
      <w:r w:rsidRPr="0006281E">
        <w:rPr>
          <w:rFonts w:ascii="Arial" w:hAnsi="Arial" w:cs="Arial"/>
        </w:rPr>
        <w:fldChar w:fldCharType="separate"/>
      </w:r>
    </w:p>
    <w:p w14:paraId="2736930F" w14:textId="77777777" w:rsidR="00F729BC" w:rsidRDefault="00855B12">
      <w:pPr>
        <w:pStyle w:val="TableofFigures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2311050" w:history="1">
        <w:r w:rsidR="00F729BC" w:rsidRPr="00B93F8D">
          <w:rPr>
            <w:rStyle w:val="Hyperlink"/>
            <w:rFonts w:cs="Arial"/>
            <w:noProof/>
          </w:rPr>
          <w:t>Table 2</w:t>
        </w:r>
        <w:r w:rsidR="00F729BC" w:rsidRPr="00B93F8D">
          <w:rPr>
            <w:rStyle w:val="Hyperlink"/>
            <w:rFonts w:cs="Arial"/>
            <w:noProof/>
          </w:rPr>
          <w:noBreakHyphen/>
          <w:t>1 Function list</w:t>
        </w:r>
        <w:r w:rsidR="00F729BC">
          <w:rPr>
            <w:noProof/>
            <w:webHidden/>
          </w:rPr>
          <w:tab/>
        </w:r>
        <w:r w:rsidR="00F729BC">
          <w:rPr>
            <w:noProof/>
            <w:webHidden/>
          </w:rPr>
          <w:fldChar w:fldCharType="begin"/>
        </w:r>
        <w:r w:rsidR="00F729BC">
          <w:rPr>
            <w:noProof/>
            <w:webHidden/>
          </w:rPr>
          <w:instrText xml:space="preserve"> PAGEREF _Toc532311050 \h </w:instrText>
        </w:r>
        <w:r w:rsidR="00F729BC">
          <w:rPr>
            <w:noProof/>
            <w:webHidden/>
          </w:rPr>
        </w:r>
        <w:r w:rsidR="00F729BC">
          <w:rPr>
            <w:noProof/>
            <w:webHidden/>
          </w:rPr>
          <w:fldChar w:fldCharType="separate"/>
        </w:r>
        <w:r w:rsidR="00A6752E">
          <w:rPr>
            <w:noProof/>
            <w:webHidden/>
          </w:rPr>
          <w:t>4</w:t>
        </w:r>
        <w:r w:rsidR="00F729BC">
          <w:rPr>
            <w:noProof/>
            <w:webHidden/>
          </w:rPr>
          <w:fldChar w:fldCharType="end"/>
        </w:r>
      </w:hyperlink>
    </w:p>
    <w:p w14:paraId="73B472A6" w14:textId="77777777" w:rsidR="00F729BC" w:rsidRDefault="00855B12">
      <w:pPr>
        <w:pStyle w:val="TableofFigures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2311051" w:history="1">
        <w:r w:rsidR="00F729BC" w:rsidRPr="00B93F8D">
          <w:rPr>
            <w:rStyle w:val="Hyperlink"/>
            <w:rFonts w:cs="Arial"/>
            <w:noProof/>
          </w:rPr>
          <w:t>Table 3</w:t>
        </w:r>
        <w:r w:rsidR="00F729BC" w:rsidRPr="00B93F8D">
          <w:rPr>
            <w:rStyle w:val="Hyperlink"/>
            <w:rFonts w:cs="Arial"/>
            <w:noProof/>
          </w:rPr>
          <w:noBreakHyphen/>
          <w:t>1 PDMA_CH type information</w:t>
        </w:r>
        <w:r w:rsidR="00F729BC">
          <w:rPr>
            <w:noProof/>
            <w:webHidden/>
          </w:rPr>
          <w:tab/>
        </w:r>
        <w:r w:rsidR="00F729BC">
          <w:rPr>
            <w:noProof/>
            <w:webHidden/>
          </w:rPr>
          <w:fldChar w:fldCharType="begin"/>
        </w:r>
        <w:r w:rsidR="00F729BC">
          <w:rPr>
            <w:noProof/>
            <w:webHidden/>
          </w:rPr>
          <w:instrText xml:space="preserve"> PAGEREF _Toc532311051 \h </w:instrText>
        </w:r>
        <w:r w:rsidR="00F729BC">
          <w:rPr>
            <w:noProof/>
            <w:webHidden/>
          </w:rPr>
        </w:r>
        <w:r w:rsidR="00F729BC">
          <w:rPr>
            <w:noProof/>
            <w:webHidden/>
          </w:rPr>
          <w:fldChar w:fldCharType="separate"/>
        </w:r>
        <w:r w:rsidR="00A6752E">
          <w:rPr>
            <w:noProof/>
            <w:webHidden/>
          </w:rPr>
          <w:t>5</w:t>
        </w:r>
        <w:r w:rsidR="00F729BC">
          <w:rPr>
            <w:noProof/>
            <w:webHidden/>
          </w:rPr>
          <w:fldChar w:fldCharType="end"/>
        </w:r>
      </w:hyperlink>
    </w:p>
    <w:p w14:paraId="6C9F4017" w14:textId="77777777" w:rsidR="00F729BC" w:rsidRDefault="00855B12">
      <w:pPr>
        <w:pStyle w:val="TableofFigures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2311052" w:history="1">
        <w:r w:rsidR="00F729BC" w:rsidRPr="00B93F8D">
          <w:rPr>
            <w:rStyle w:val="Hyperlink"/>
            <w:rFonts w:cs="Arial"/>
            <w:noProof/>
          </w:rPr>
          <w:t>Table 3</w:t>
        </w:r>
        <w:r w:rsidR="00F729BC" w:rsidRPr="00B93F8D">
          <w:rPr>
            <w:rStyle w:val="Hyperlink"/>
            <w:rFonts w:cs="Arial"/>
            <w:noProof/>
          </w:rPr>
          <w:noBreakHyphen/>
          <w:t>2 pdma_error_code type information</w:t>
        </w:r>
        <w:r w:rsidR="00F729BC">
          <w:rPr>
            <w:noProof/>
            <w:webHidden/>
          </w:rPr>
          <w:tab/>
        </w:r>
        <w:r w:rsidR="00F729BC">
          <w:rPr>
            <w:noProof/>
            <w:webHidden/>
          </w:rPr>
          <w:fldChar w:fldCharType="begin"/>
        </w:r>
        <w:r w:rsidR="00F729BC">
          <w:rPr>
            <w:noProof/>
            <w:webHidden/>
          </w:rPr>
          <w:instrText xml:space="preserve"> PAGEREF _Toc532311052 \h </w:instrText>
        </w:r>
        <w:r w:rsidR="00F729BC">
          <w:rPr>
            <w:noProof/>
            <w:webHidden/>
          </w:rPr>
        </w:r>
        <w:r w:rsidR="00F729BC">
          <w:rPr>
            <w:noProof/>
            <w:webHidden/>
          </w:rPr>
          <w:fldChar w:fldCharType="separate"/>
        </w:r>
        <w:r w:rsidR="00A6752E">
          <w:rPr>
            <w:noProof/>
            <w:webHidden/>
          </w:rPr>
          <w:t>6</w:t>
        </w:r>
        <w:r w:rsidR="00F729BC">
          <w:rPr>
            <w:noProof/>
            <w:webHidden/>
          </w:rPr>
          <w:fldChar w:fldCharType="end"/>
        </w:r>
      </w:hyperlink>
    </w:p>
    <w:p w14:paraId="346AA0E0" w14:textId="77777777" w:rsidR="00F729BC" w:rsidRDefault="00855B12">
      <w:pPr>
        <w:pStyle w:val="TableofFigures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2311053" w:history="1">
        <w:r w:rsidR="00F729BC" w:rsidRPr="00B93F8D">
          <w:rPr>
            <w:rStyle w:val="Hyperlink"/>
            <w:rFonts w:cs="Arial"/>
            <w:noProof/>
          </w:rPr>
          <w:t>Table 3</w:t>
        </w:r>
        <w:r w:rsidR="00F729BC" w:rsidRPr="00B93F8D">
          <w:rPr>
            <w:rStyle w:val="Hyperlink"/>
            <w:rFonts w:cs="Arial"/>
            <w:noProof/>
          </w:rPr>
          <w:noBreakHyphen/>
          <w:t>3 PDMA_SRCDST type information</w:t>
        </w:r>
        <w:r w:rsidR="00F729BC">
          <w:rPr>
            <w:noProof/>
            <w:webHidden/>
          </w:rPr>
          <w:tab/>
        </w:r>
        <w:r w:rsidR="00F729BC">
          <w:rPr>
            <w:noProof/>
            <w:webHidden/>
          </w:rPr>
          <w:fldChar w:fldCharType="begin"/>
        </w:r>
        <w:r w:rsidR="00F729BC">
          <w:rPr>
            <w:noProof/>
            <w:webHidden/>
          </w:rPr>
          <w:instrText xml:space="preserve"> PAGEREF _Toc532311053 \h </w:instrText>
        </w:r>
        <w:r w:rsidR="00F729BC">
          <w:rPr>
            <w:noProof/>
            <w:webHidden/>
          </w:rPr>
        </w:r>
        <w:r w:rsidR="00F729BC">
          <w:rPr>
            <w:noProof/>
            <w:webHidden/>
          </w:rPr>
          <w:fldChar w:fldCharType="separate"/>
        </w:r>
        <w:r w:rsidR="00A6752E">
          <w:rPr>
            <w:noProof/>
            <w:webHidden/>
          </w:rPr>
          <w:t>6</w:t>
        </w:r>
        <w:r w:rsidR="00F729BC">
          <w:rPr>
            <w:noProof/>
            <w:webHidden/>
          </w:rPr>
          <w:fldChar w:fldCharType="end"/>
        </w:r>
      </w:hyperlink>
    </w:p>
    <w:p w14:paraId="79AA8837" w14:textId="77777777" w:rsidR="00F729BC" w:rsidRDefault="00855B12">
      <w:pPr>
        <w:pStyle w:val="TableofFigures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2311054" w:history="1">
        <w:r w:rsidR="00F729BC" w:rsidRPr="00B93F8D">
          <w:rPr>
            <w:rStyle w:val="Hyperlink"/>
            <w:rFonts w:cs="Arial"/>
            <w:noProof/>
          </w:rPr>
          <w:t>Table 3</w:t>
        </w:r>
        <w:r w:rsidR="00F729BC" w:rsidRPr="00B93F8D">
          <w:rPr>
            <w:rStyle w:val="Hyperlink"/>
            <w:rFonts w:cs="Arial"/>
            <w:noProof/>
          </w:rPr>
          <w:noBreakHyphen/>
          <w:t>4 PDMA_REG_SETTING type information</w:t>
        </w:r>
        <w:r w:rsidR="00F729BC">
          <w:rPr>
            <w:noProof/>
            <w:webHidden/>
          </w:rPr>
          <w:tab/>
        </w:r>
        <w:r w:rsidR="00F729BC">
          <w:rPr>
            <w:noProof/>
            <w:webHidden/>
          </w:rPr>
          <w:fldChar w:fldCharType="begin"/>
        </w:r>
        <w:r w:rsidR="00F729BC">
          <w:rPr>
            <w:noProof/>
            <w:webHidden/>
          </w:rPr>
          <w:instrText xml:space="preserve"> PAGEREF _Toc532311054 \h </w:instrText>
        </w:r>
        <w:r w:rsidR="00F729BC">
          <w:rPr>
            <w:noProof/>
            <w:webHidden/>
          </w:rPr>
        </w:r>
        <w:r w:rsidR="00F729BC">
          <w:rPr>
            <w:noProof/>
            <w:webHidden/>
          </w:rPr>
          <w:fldChar w:fldCharType="separate"/>
        </w:r>
        <w:r w:rsidR="00A6752E">
          <w:rPr>
            <w:noProof/>
            <w:webHidden/>
          </w:rPr>
          <w:t>10</w:t>
        </w:r>
        <w:r w:rsidR="00F729BC">
          <w:rPr>
            <w:noProof/>
            <w:webHidden/>
          </w:rPr>
          <w:fldChar w:fldCharType="end"/>
        </w:r>
      </w:hyperlink>
    </w:p>
    <w:p w14:paraId="2640FD0E" w14:textId="77777777" w:rsidR="00F729BC" w:rsidRDefault="0089129E" w:rsidP="00D46FB7">
      <w:pPr>
        <w:pStyle w:val="TableofFigures"/>
        <w:rPr>
          <w:noProof/>
        </w:rPr>
      </w:pPr>
      <w:r w:rsidRPr="0006281E">
        <w:rPr>
          <w:rFonts w:cs="Arial"/>
        </w:rPr>
        <w:fldChar w:fldCharType="end"/>
      </w:r>
      <w:r w:rsidR="00D04158" w:rsidRPr="0006281E">
        <w:rPr>
          <w:rFonts w:cs="Arial"/>
        </w:rPr>
        <w:fldChar w:fldCharType="begin"/>
      </w:r>
      <w:r w:rsidR="00D04158" w:rsidRPr="0006281E">
        <w:rPr>
          <w:rFonts w:cs="Arial"/>
        </w:rPr>
        <w:instrText xml:space="preserve"> TOC \h \z \c "Table" </w:instrText>
      </w:r>
      <w:r w:rsidR="00D04158" w:rsidRPr="0006281E">
        <w:rPr>
          <w:rFonts w:cs="Arial"/>
        </w:rPr>
        <w:fldChar w:fldCharType="separate"/>
      </w:r>
    </w:p>
    <w:p w14:paraId="2638D568" w14:textId="77777777" w:rsidR="00F729BC" w:rsidRDefault="00855B12">
      <w:pPr>
        <w:pStyle w:val="TableofFigures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2311055" w:history="1">
        <w:r w:rsidR="00F729BC" w:rsidRPr="00B2105E">
          <w:rPr>
            <w:rStyle w:val="Hyperlink"/>
            <w:rFonts w:cs="Arial"/>
            <w:noProof/>
          </w:rPr>
          <w:t>Table 2</w:t>
        </w:r>
        <w:r w:rsidR="00F729BC" w:rsidRPr="00B2105E">
          <w:rPr>
            <w:rStyle w:val="Hyperlink"/>
            <w:rFonts w:cs="Arial"/>
            <w:noProof/>
          </w:rPr>
          <w:noBreakHyphen/>
          <w:t>1 Function list</w:t>
        </w:r>
        <w:r w:rsidR="00F729BC">
          <w:rPr>
            <w:noProof/>
            <w:webHidden/>
          </w:rPr>
          <w:tab/>
        </w:r>
        <w:r w:rsidR="00F729BC">
          <w:rPr>
            <w:noProof/>
            <w:webHidden/>
          </w:rPr>
          <w:fldChar w:fldCharType="begin"/>
        </w:r>
        <w:r w:rsidR="00F729BC">
          <w:rPr>
            <w:noProof/>
            <w:webHidden/>
          </w:rPr>
          <w:instrText xml:space="preserve"> PAGEREF _Toc532311055 \h </w:instrText>
        </w:r>
        <w:r w:rsidR="00F729BC">
          <w:rPr>
            <w:noProof/>
            <w:webHidden/>
          </w:rPr>
        </w:r>
        <w:r w:rsidR="00F729BC">
          <w:rPr>
            <w:noProof/>
            <w:webHidden/>
          </w:rPr>
          <w:fldChar w:fldCharType="separate"/>
        </w:r>
        <w:r w:rsidR="00A6752E">
          <w:rPr>
            <w:noProof/>
            <w:webHidden/>
          </w:rPr>
          <w:t>4</w:t>
        </w:r>
        <w:r w:rsidR="00F729BC">
          <w:rPr>
            <w:noProof/>
            <w:webHidden/>
          </w:rPr>
          <w:fldChar w:fldCharType="end"/>
        </w:r>
      </w:hyperlink>
    </w:p>
    <w:p w14:paraId="6D5FD005" w14:textId="77777777" w:rsidR="00F729BC" w:rsidRDefault="00855B12">
      <w:pPr>
        <w:pStyle w:val="TableofFigures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2311056" w:history="1">
        <w:r w:rsidR="00F729BC" w:rsidRPr="00B2105E">
          <w:rPr>
            <w:rStyle w:val="Hyperlink"/>
            <w:rFonts w:cs="Arial"/>
            <w:noProof/>
          </w:rPr>
          <w:t>Table 3</w:t>
        </w:r>
        <w:r w:rsidR="00F729BC" w:rsidRPr="00B2105E">
          <w:rPr>
            <w:rStyle w:val="Hyperlink"/>
            <w:rFonts w:cs="Arial"/>
            <w:noProof/>
          </w:rPr>
          <w:noBreakHyphen/>
          <w:t>1 PDMA_CH type information</w:t>
        </w:r>
        <w:r w:rsidR="00F729BC">
          <w:rPr>
            <w:noProof/>
            <w:webHidden/>
          </w:rPr>
          <w:tab/>
        </w:r>
        <w:r w:rsidR="00F729BC">
          <w:rPr>
            <w:noProof/>
            <w:webHidden/>
          </w:rPr>
          <w:fldChar w:fldCharType="begin"/>
        </w:r>
        <w:r w:rsidR="00F729BC">
          <w:rPr>
            <w:noProof/>
            <w:webHidden/>
          </w:rPr>
          <w:instrText xml:space="preserve"> PAGEREF _Toc532311056 \h </w:instrText>
        </w:r>
        <w:r w:rsidR="00F729BC">
          <w:rPr>
            <w:noProof/>
            <w:webHidden/>
          </w:rPr>
        </w:r>
        <w:r w:rsidR="00F729BC">
          <w:rPr>
            <w:noProof/>
            <w:webHidden/>
          </w:rPr>
          <w:fldChar w:fldCharType="separate"/>
        </w:r>
        <w:r w:rsidR="00A6752E">
          <w:rPr>
            <w:noProof/>
            <w:webHidden/>
          </w:rPr>
          <w:t>5</w:t>
        </w:r>
        <w:r w:rsidR="00F729BC">
          <w:rPr>
            <w:noProof/>
            <w:webHidden/>
          </w:rPr>
          <w:fldChar w:fldCharType="end"/>
        </w:r>
      </w:hyperlink>
    </w:p>
    <w:p w14:paraId="0FBC3679" w14:textId="77777777" w:rsidR="00F729BC" w:rsidRDefault="00855B12">
      <w:pPr>
        <w:pStyle w:val="TableofFigures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2311057" w:history="1">
        <w:r w:rsidR="00F729BC" w:rsidRPr="00B2105E">
          <w:rPr>
            <w:rStyle w:val="Hyperlink"/>
            <w:rFonts w:cs="Arial"/>
            <w:noProof/>
          </w:rPr>
          <w:t>Table 3</w:t>
        </w:r>
        <w:r w:rsidR="00F729BC" w:rsidRPr="00B2105E">
          <w:rPr>
            <w:rStyle w:val="Hyperlink"/>
            <w:rFonts w:cs="Arial"/>
            <w:noProof/>
          </w:rPr>
          <w:noBreakHyphen/>
          <w:t>2 pdma_error_code type information</w:t>
        </w:r>
        <w:r w:rsidR="00F729BC">
          <w:rPr>
            <w:noProof/>
            <w:webHidden/>
          </w:rPr>
          <w:tab/>
        </w:r>
        <w:r w:rsidR="00F729BC">
          <w:rPr>
            <w:noProof/>
            <w:webHidden/>
          </w:rPr>
          <w:fldChar w:fldCharType="begin"/>
        </w:r>
        <w:r w:rsidR="00F729BC">
          <w:rPr>
            <w:noProof/>
            <w:webHidden/>
          </w:rPr>
          <w:instrText xml:space="preserve"> PAGEREF _Toc532311057 \h </w:instrText>
        </w:r>
        <w:r w:rsidR="00F729BC">
          <w:rPr>
            <w:noProof/>
            <w:webHidden/>
          </w:rPr>
        </w:r>
        <w:r w:rsidR="00F729BC">
          <w:rPr>
            <w:noProof/>
            <w:webHidden/>
          </w:rPr>
          <w:fldChar w:fldCharType="separate"/>
        </w:r>
        <w:r w:rsidR="00A6752E">
          <w:rPr>
            <w:noProof/>
            <w:webHidden/>
          </w:rPr>
          <w:t>6</w:t>
        </w:r>
        <w:r w:rsidR="00F729BC">
          <w:rPr>
            <w:noProof/>
            <w:webHidden/>
          </w:rPr>
          <w:fldChar w:fldCharType="end"/>
        </w:r>
      </w:hyperlink>
    </w:p>
    <w:p w14:paraId="42826DBD" w14:textId="77777777" w:rsidR="00F729BC" w:rsidRDefault="00855B12">
      <w:pPr>
        <w:pStyle w:val="TableofFigures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2311058" w:history="1">
        <w:r w:rsidR="00F729BC" w:rsidRPr="00B2105E">
          <w:rPr>
            <w:rStyle w:val="Hyperlink"/>
            <w:rFonts w:cs="Arial"/>
            <w:noProof/>
          </w:rPr>
          <w:t>Table 3</w:t>
        </w:r>
        <w:r w:rsidR="00F729BC" w:rsidRPr="00B2105E">
          <w:rPr>
            <w:rStyle w:val="Hyperlink"/>
            <w:rFonts w:cs="Arial"/>
            <w:noProof/>
          </w:rPr>
          <w:noBreakHyphen/>
          <w:t>3 PDMA_SRCDST type information</w:t>
        </w:r>
        <w:r w:rsidR="00F729BC">
          <w:rPr>
            <w:noProof/>
            <w:webHidden/>
          </w:rPr>
          <w:tab/>
        </w:r>
        <w:r w:rsidR="00F729BC">
          <w:rPr>
            <w:noProof/>
            <w:webHidden/>
          </w:rPr>
          <w:fldChar w:fldCharType="begin"/>
        </w:r>
        <w:r w:rsidR="00F729BC">
          <w:rPr>
            <w:noProof/>
            <w:webHidden/>
          </w:rPr>
          <w:instrText xml:space="preserve"> PAGEREF _Toc532311058 \h </w:instrText>
        </w:r>
        <w:r w:rsidR="00F729BC">
          <w:rPr>
            <w:noProof/>
            <w:webHidden/>
          </w:rPr>
        </w:r>
        <w:r w:rsidR="00F729BC">
          <w:rPr>
            <w:noProof/>
            <w:webHidden/>
          </w:rPr>
          <w:fldChar w:fldCharType="separate"/>
        </w:r>
        <w:r w:rsidR="00A6752E">
          <w:rPr>
            <w:noProof/>
            <w:webHidden/>
          </w:rPr>
          <w:t>6</w:t>
        </w:r>
        <w:r w:rsidR="00F729BC">
          <w:rPr>
            <w:noProof/>
            <w:webHidden/>
          </w:rPr>
          <w:fldChar w:fldCharType="end"/>
        </w:r>
      </w:hyperlink>
    </w:p>
    <w:p w14:paraId="20B8C4D4" w14:textId="77777777" w:rsidR="00F729BC" w:rsidRDefault="00855B12">
      <w:pPr>
        <w:pStyle w:val="TableofFigures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2311059" w:history="1">
        <w:r w:rsidR="00F729BC" w:rsidRPr="00B2105E">
          <w:rPr>
            <w:rStyle w:val="Hyperlink"/>
            <w:rFonts w:cs="Arial"/>
            <w:noProof/>
          </w:rPr>
          <w:t>Table 3</w:t>
        </w:r>
        <w:r w:rsidR="00F729BC" w:rsidRPr="00B2105E">
          <w:rPr>
            <w:rStyle w:val="Hyperlink"/>
            <w:rFonts w:cs="Arial"/>
            <w:noProof/>
          </w:rPr>
          <w:noBreakHyphen/>
          <w:t>4 PDMA_REG_SETTING type information</w:t>
        </w:r>
        <w:r w:rsidR="00F729BC">
          <w:rPr>
            <w:noProof/>
            <w:webHidden/>
          </w:rPr>
          <w:tab/>
        </w:r>
        <w:r w:rsidR="00F729BC">
          <w:rPr>
            <w:noProof/>
            <w:webHidden/>
          </w:rPr>
          <w:fldChar w:fldCharType="begin"/>
        </w:r>
        <w:r w:rsidR="00F729BC">
          <w:rPr>
            <w:noProof/>
            <w:webHidden/>
          </w:rPr>
          <w:instrText xml:space="preserve"> PAGEREF _Toc532311059 \h </w:instrText>
        </w:r>
        <w:r w:rsidR="00F729BC">
          <w:rPr>
            <w:noProof/>
            <w:webHidden/>
          </w:rPr>
        </w:r>
        <w:r w:rsidR="00F729BC">
          <w:rPr>
            <w:noProof/>
            <w:webHidden/>
          </w:rPr>
          <w:fldChar w:fldCharType="separate"/>
        </w:r>
        <w:r w:rsidR="00A6752E">
          <w:rPr>
            <w:noProof/>
            <w:webHidden/>
          </w:rPr>
          <w:t>10</w:t>
        </w:r>
        <w:r w:rsidR="00F729BC">
          <w:rPr>
            <w:noProof/>
            <w:webHidden/>
          </w:rPr>
          <w:fldChar w:fldCharType="end"/>
        </w:r>
      </w:hyperlink>
    </w:p>
    <w:p w14:paraId="04080BD1" w14:textId="3E1DE798" w:rsidR="009E0DD0" w:rsidRPr="0006281E" w:rsidRDefault="00D04158" w:rsidP="00D46FB7">
      <w:pPr>
        <w:pStyle w:val="TableofFigures"/>
        <w:rPr>
          <w:rFonts w:cs="Arial"/>
        </w:rPr>
        <w:sectPr w:rsidR="009E0DD0" w:rsidRPr="0006281E" w:rsidSect="00E55176">
          <w:headerReference w:type="default" r:id="rId9"/>
          <w:footerReference w:type="default" r:id="rId10"/>
          <w:pgSz w:w="11907" w:h="16840" w:code="9"/>
          <w:pgMar w:top="1588" w:right="1077" w:bottom="1134" w:left="1077" w:header="1134" w:footer="680" w:gutter="0"/>
          <w:pgNumType w:start="0"/>
          <w:cols w:space="720"/>
          <w:titlePg/>
          <w:docGrid w:linePitch="360"/>
        </w:sectPr>
      </w:pPr>
      <w:r w:rsidRPr="0006281E">
        <w:rPr>
          <w:rFonts w:cs="Arial"/>
        </w:rPr>
        <w:fldChar w:fldCharType="end"/>
      </w:r>
    </w:p>
    <w:p w14:paraId="6EE329EE" w14:textId="31AF33FA" w:rsidR="00F61A0E" w:rsidRPr="0006281E" w:rsidRDefault="002717C0" w:rsidP="00671046">
      <w:pPr>
        <w:pStyle w:val="Heading1"/>
        <w:rPr>
          <w:rFonts w:ascii="Arial" w:hAnsi="Arial" w:cs="Arial"/>
        </w:rPr>
      </w:pPr>
      <w:bookmarkStart w:id="9" w:name="_Toc532311025"/>
      <w:bookmarkEnd w:id="1"/>
      <w:r w:rsidRPr="0006281E">
        <w:rPr>
          <w:rFonts w:ascii="Arial" w:hAnsi="Arial" w:cs="Arial"/>
        </w:rPr>
        <w:lastRenderedPageBreak/>
        <w:t>Overview</w:t>
      </w:r>
      <w:bookmarkEnd w:id="9"/>
    </w:p>
    <w:bookmarkEnd w:id="8"/>
    <w:bookmarkEnd w:id="7"/>
    <w:bookmarkEnd w:id="6"/>
    <w:bookmarkEnd w:id="5"/>
    <w:bookmarkEnd w:id="4"/>
    <w:bookmarkEnd w:id="3"/>
    <w:bookmarkEnd w:id="2"/>
    <w:p w14:paraId="2F643752" w14:textId="7F6F386A" w:rsidR="005E200F" w:rsidRPr="0006281E" w:rsidRDefault="00C95FC2" w:rsidP="005E200F">
      <w:pPr>
        <w:rPr>
          <w:rFonts w:ascii="Arial" w:hAnsi="Arial" w:cs="Arial"/>
        </w:rPr>
      </w:pPr>
      <w:r w:rsidRPr="0006281E">
        <w:rPr>
          <w:rFonts w:ascii="Arial" w:hAnsi="Arial" w:cs="Arial"/>
        </w:rPr>
        <w:t xml:space="preserve">This section provides an overview of </w:t>
      </w:r>
      <w:r w:rsidR="002B0890" w:rsidRPr="0006281E">
        <w:rPr>
          <w:rFonts w:ascii="Arial" w:hAnsi="Arial" w:cs="Arial"/>
        </w:rPr>
        <w:t>software architecture</w:t>
      </w:r>
      <w:bookmarkStart w:id="10" w:name="_Toc519504627"/>
      <w:r w:rsidR="00560F26">
        <w:rPr>
          <w:rFonts w:ascii="Arial" w:hAnsi="Arial" w:cs="Arial"/>
        </w:rPr>
        <w:t>.</w:t>
      </w:r>
    </w:p>
    <w:p w14:paraId="32AB1351" w14:textId="38B9F7A5" w:rsidR="005E200F" w:rsidRPr="0006281E" w:rsidRDefault="005E200F" w:rsidP="005E200F">
      <w:pPr>
        <w:rPr>
          <w:rFonts w:ascii="Arial" w:hAnsi="Arial" w:cs="Arial"/>
        </w:rPr>
      </w:pPr>
      <w:r w:rsidRPr="0006281E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2822AA93" wp14:editId="2338208F">
                <wp:simplePos x="0" y="0"/>
                <wp:positionH relativeFrom="column">
                  <wp:posOffset>382905</wp:posOffset>
                </wp:positionH>
                <wp:positionV relativeFrom="paragraph">
                  <wp:posOffset>228117</wp:posOffset>
                </wp:positionV>
                <wp:extent cx="4972050" cy="4013200"/>
                <wp:effectExtent l="0" t="0" r="19050" b="25400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72050" cy="4013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269154" w14:textId="77777777" w:rsidR="00F21D1C" w:rsidRPr="00C95FC2" w:rsidRDefault="00F21D1C" w:rsidP="005E200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22AA93" id="Rectangle 54" o:spid="_x0000_s1028" style="position:absolute;margin-left:30.15pt;margin-top:17.95pt;width:391.5pt;height:316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" fillcolor="white [3212]" strokecolor="black [3213]" strokeweight="1pt">
                <v:textbox>
                  <w:txbxContent>
                    <w:p w14:paraId="1C269154" w14:textId="77777777" w:rsidR="00F21D1C" w:rsidRPr="00C95FC2" w:rsidRDefault="00F21D1C" w:rsidP="005E200F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810CBB0" w14:textId="77777777" w:rsidR="005E200F" w:rsidRPr="0006281E" w:rsidRDefault="005E200F" w:rsidP="005E200F">
      <w:pPr>
        <w:rPr>
          <w:rFonts w:ascii="Arial" w:hAnsi="Arial" w:cs="Arial"/>
        </w:rPr>
      </w:pPr>
      <w:r w:rsidRPr="0006281E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14F3C53" wp14:editId="27C9F553">
                <wp:simplePos x="0" y="0"/>
                <wp:positionH relativeFrom="column">
                  <wp:posOffset>1196111</wp:posOffset>
                </wp:positionH>
                <wp:positionV relativeFrom="paragraph">
                  <wp:posOffset>109169</wp:posOffset>
                </wp:positionV>
                <wp:extent cx="3555188" cy="299923"/>
                <wp:effectExtent l="0" t="0" r="26670" b="2413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5188" cy="299923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A2175D" w14:textId="77777777" w:rsidR="00F21D1C" w:rsidRPr="00C95FC2" w:rsidRDefault="00F21D1C" w:rsidP="005E200F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</w:rPr>
                            </w:pPr>
                            <w:r w:rsidRPr="00C95FC2">
                              <w:rPr>
                                <w:color w:val="000000" w:themeColor="text1"/>
                                <w:sz w:val="28"/>
                              </w:rPr>
                              <w:t>User 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14F3C53" id="Rectangle 1" o:spid="_x0000_s1029" style="position:absolute;margin-left:94.2pt;margin-top:8.6pt;width:279.95pt;height:23.6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" fillcolor="#d8d8d8 [2732]" strokecolor="black [3213]" strokeweight=".5pt">
                <v:textbox>
                  <w:txbxContent>
                    <w:p w14:paraId="0EA2175D" w14:textId="77777777" w:rsidR="00F21D1C" w:rsidRPr="00C95FC2" w:rsidRDefault="00F21D1C" w:rsidP="005E200F">
                      <w:pPr>
                        <w:jc w:val="center"/>
                        <w:rPr>
                          <w:color w:val="000000" w:themeColor="text1"/>
                          <w:sz w:val="28"/>
                        </w:rPr>
                      </w:pPr>
                      <w:r w:rsidRPr="00C95FC2">
                        <w:rPr>
                          <w:color w:val="000000" w:themeColor="text1"/>
                          <w:sz w:val="28"/>
                        </w:rPr>
                        <w:t>User Application</w:t>
                      </w:r>
                    </w:p>
                  </w:txbxContent>
                </v:textbox>
              </v:rect>
            </w:pict>
          </mc:Fallback>
        </mc:AlternateContent>
      </w:r>
    </w:p>
    <w:p w14:paraId="676300CB" w14:textId="77777777" w:rsidR="005E200F" w:rsidRPr="0006281E" w:rsidRDefault="005E200F" w:rsidP="005E200F">
      <w:pPr>
        <w:rPr>
          <w:rFonts w:ascii="Arial" w:hAnsi="Arial" w:cs="Arial"/>
        </w:rPr>
      </w:pPr>
      <w:r w:rsidRPr="0006281E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9D53B56" wp14:editId="5451FEF9">
                <wp:simplePos x="0" y="0"/>
                <wp:positionH relativeFrom="column">
                  <wp:posOffset>3009798</wp:posOffset>
                </wp:positionH>
                <wp:positionV relativeFrom="paragraph">
                  <wp:posOffset>116788</wp:posOffset>
                </wp:positionV>
                <wp:extent cx="7316" cy="1360831"/>
                <wp:effectExtent l="76200" t="38100" r="69215" b="4889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6" cy="1360831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shapetype w14:anchorId="700F49E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1" o:spid="_x0000_s1026" type="#_x0000_t32" style="position:absolute;margin-left:237pt;margin-top:9.2pt;width:.6pt;height:107.1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" strokecolor="black [3213]" strokeweight="1pt">
                <v:stroke dashstyle="dash" startarrow="block" endarrow="block"/>
              </v:shape>
            </w:pict>
          </mc:Fallback>
        </mc:AlternateContent>
      </w:r>
      <w:r w:rsidRPr="0006281E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8AF8127" wp14:editId="2FFAA82F">
                <wp:simplePos x="0" y="0"/>
                <wp:positionH relativeFrom="column">
                  <wp:posOffset>2871292</wp:posOffset>
                </wp:positionH>
                <wp:positionV relativeFrom="paragraph">
                  <wp:posOffset>226720</wp:posOffset>
                </wp:positionV>
                <wp:extent cx="1878991" cy="299923"/>
                <wp:effectExtent l="0" t="0" r="26035" b="2413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8991" cy="299923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670813" w14:textId="77777777" w:rsidR="00F21D1C" w:rsidRPr="00C95FC2" w:rsidRDefault="00F21D1C" w:rsidP="005E200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ADSP Interface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AF8127" id="Rectangle 5" o:spid="_x0000_s1030" style="position:absolute;margin-left:226.1pt;margin-top:17.85pt;width:147.95pt;height:23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" fillcolor="#8db3e2 [1311]" strokecolor="black [3213]" strokeweight=".5pt">
                <v:textbox>
                  <w:txbxContent>
                    <w:p w14:paraId="7B670813" w14:textId="77777777" w:rsidR="00F21D1C" w:rsidRPr="00C95FC2" w:rsidRDefault="00F21D1C" w:rsidP="005E200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ADSP Interface</w:t>
                      </w:r>
                    </w:p>
                  </w:txbxContent>
                </v:textbox>
              </v:rect>
            </w:pict>
          </mc:Fallback>
        </mc:AlternateContent>
      </w:r>
    </w:p>
    <w:p w14:paraId="5C224E20" w14:textId="77777777" w:rsidR="005E200F" w:rsidRPr="0006281E" w:rsidRDefault="005E200F" w:rsidP="005E200F">
      <w:pPr>
        <w:rPr>
          <w:rFonts w:ascii="Arial" w:hAnsi="Arial" w:cs="Arial"/>
        </w:rPr>
      </w:pPr>
      <w:r w:rsidRPr="0006281E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3E12E5F2" wp14:editId="760C4AB4">
                <wp:simplePos x="0" y="0"/>
                <wp:positionH relativeFrom="column">
                  <wp:posOffset>488592</wp:posOffset>
                </wp:positionH>
                <wp:positionV relativeFrom="paragraph">
                  <wp:posOffset>258445</wp:posOffset>
                </wp:positionV>
                <wp:extent cx="742384" cy="271145"/>
                <wp:effectExtent l="0" t="0" r="0" b="0"/>
                <wp:wrapNone/>
                <wp:docPr id="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384" cy="2711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ADB112" w14:textId="77777777" w:rsidR="00F21D1C" w:rsidRPr="00E874B3" w:rsidRDefault="00F21D1C" w:rsidP="005E200F">
                            <w:pPr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Kernel Space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12E5F2" id="Text Box 2" o:spid="_x0000_s1031" type="#_x0000_t202" style="position:absolute;margin-left:38.45pt;margin-top:20.35pt;width:58.45pt;height:21.3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" filled="f" stroked="f">
                <v:textbox>
                  <w:txbxContent>
                    <w:p w14:paraId="3AADB112" w14:textId="77777777" w:rsidR="00F21D1C" w:rsidRPr="00E874B3" w:rsidRDefault="00F21D1C" w:rsidP="005E200F">
                      <w:pPr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Kernel Space</w:t>
                      </w:r>
                    </w:p>
                  </w:txbxContent>
                </v:textbox>
              </v:shape>
            </w:pict>
          </mc:Fallback>
        </mc:AlternateContent>
      </w:r>
      <w:r w:rsidRPr="0006281E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509ADAC5" wp14:editId="5FC78950">
                <wp:simplePos x="0" y="0"/>
                <wp:positionH relativeFrom="column">
                  <wp:posOffset>547609</wp:posOffset>
                </wp:positionH>
                <wp:positionV relativeFrom="paragraph">
                  <wp:posOffset>113665</wp:posOffset>
                </wp:positionV>
                <wp:extent cx="647323" cy="271145"/>
                <wp:effectExtent l="0" t="0" r="0" b="0"/>
                <wp:wrapNone/>
                <wp:docPr id="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323" cy="2711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6ED63B" w14:textId="77777777" w:rsidR="00F21D1C" w:rsidRPr="00E874B3" w:rsidRDefault="00F21D1C" w:rsidP="005E200F">
                            <w:pPr>
                              <w:rPr>
                                <w:sz w:val="14"/>
                              </w:rPr>
                            </w:pPr>
                            <w:r w:rsidRPr="00E874B3">
                              <w:rPr>
                                <w:sz w:val="14"/>
                              </w:rPr>
                              <w:t>User Space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9ADAC5" id="_x0000_s1032" type="#_x0000_t202" style="position:absolute;margin-left:43.1pt;margin-top:8.95pt;width:50.95pt;height:21.3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" filled="f" stroked="f">
                <v:textbox>
                  <w:txbxContent>
                    <w:p w14:paraId="346ED63B" w14:textId="77777777" w:rsidR="00F21D1C" w:rsidRPr="00E874B3" w:rsidRDefault="00F21D1C" w:rsidP="005E200F">
                      <w:pPr>
                        <w:rPr>
                          <w:sz w:val="14"/>
                        </w:rPr>
                      </w:pPr>
                      <w:r w:rsidRPr="00E874B3">
                        <w:rPr>
                          <w:sz w:val="14"/>
                        </w:rPr>
                        <w:t>User Space</w:t>
                      </w:r>
                    </w:p>
                  </w:txbxContent>
                </v:textbox>
              </v:shape>
            </w:pict>
          </mc:Fallback>
        </mc:AlternateContent>
      </w:r>
    </w:p>
    <w:p w14:paraId="2B1C0E6C" w14:textId="77777777" w:rsidR="005E200F" w:rsidRPr="0006281E" w:rsidRDefault="005E200F" w:rsidP="005E200F">
      <w:pPr>
        <w:rPr>
          <w:rFonts w:ascii="Arial" w:hAnsi="Arial" w:cs="Arial"/>
        </w:rPr>
      </w:pPr>
      <w:r w:rsidRPr="0006281E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4EBA26D" wp14:editId="5EC2D356">
                <wp:simplePos x="0" y="0"/>
                <wp:positionH relativeFrom="column">
                  <wp:posOffset>647471</wp:posOffset>
                </wp:positionH>
                <wp:positionV relativeFrom="paragraph">
                  <wp:posOffset>44856</wp:posOffset>
                </wp:positionV>
                <wp:extent cx="4593336" cy="0"/>
                <wp:effectExtent l="0" t="0" r="17145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93336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line w14:anchorId="48A1D91E" id="Straight Connector 28" o:spid="_x0000_s1026" style="position:absolute;flip:x 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pt,3.55pt" to="412.7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" strokecolor="black [3213]">
                <v:stroke dashstyle="3 1"/>
              </v:line>
            </w:pict>
          </mc:Fallback>
        </mc:AlternateContent>
      </w:r>
      <w:r w:rsidRPr="0006281E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3327CBB" wp14:editId="72E800C0">
                <wp:simplePos x="0" y="0"/>
                <wp:positionH relativeFrom="column">
                  <wp:posOffset>2871292</wp:posOffset>
                </wp:positionH>
                <wp:positionV relativeFrom="paragraph">
                  <wp:posOffset>147269</wp:posOffset>
                </wp:positionV>
                <wp:extent cx="1879397" cy="299923"/>
                <wp:effectExtent l="0" t="0" r="26035" b="2413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9397" cy="299923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1D7558" w14:textId="77777777" w:rsidR="00F21D1C" w:rsidRPr="00C95FC2" w:rsidRDefault="00F21D1C" w:rsidP="005E200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ADSP Driver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327CBB" id="Rectangle 6" o:spid="_x0000_s1033" style="position:absolute;margin-left:226.1pt;margin-top:11.6pt;width:148pt;height:23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" fillcolor="#e5b8b7 [1301]" strokecolor="black [3213]" strokeweight=".5pt">
                <v:textbox>
                  <w:txbxContent>
                    <w:p w14:paraId="1B1D7558" w14:textId="77777777" w:rsidR="00F21D1C" w:rsidRPr="00C95FC2" w:rsidRDefault="00F21D1C" w:rsidP="005E200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ADSP Driver</w:t>
                      </w:r>
                    </w:p>
                  </w:txbxContent>
                </v:textbox>
              </v:rect>
            </w:pict>
          </mc:Fallback>
        </mc:AlternateContent>
      </w:r>
    </w:p>
    <w:p w14:paraId="6E62152E" w14:textId="77777777" w:rsidR="005E200F" w:rsidRPr="0006281E" w:rsidRDefault="005E200F" w:rsidP="005E200F">
      <w:pPr>
        <w:rPr>
          <w:rFonts w:ascii="Arial" w:hAnsi="Arial" w:cs="Arial"/>
        </w:rPr>
      </w:pPr>
      <w:r w:rsidRPr="0006281E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4971B877" wp14:editId="2ABE8AAB">
                <wp:simplePos x="0" y="0"/>
                <wp:positionH relativeFrom="column">
                  <wp:posOffset>429367</wp:posOffset>
                </wp:positionH>
                <wp:positionV relativeFrom="paragraph">
                  <wp:posOffset>81217</wp:posOffset>
                </wp:positionV>
                <wp:extent cx="547370" cy="271145"/>
                <wp:effectExtent l="0" t="0" r="0" b="0"/>
                <wp:wrapNone/>
                <wp:docPr id="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7370" cy="2711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2B77A0" w14:textId="77777777" w:rsidR="00F21D1C" w:rsidRPr="00E874B3" w:rsidRDefault="00F21D1C" w:rsidP="005E200F">
                            <w:r>
                              <w:t>ARM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71B877" id="_x0000_s1034" type="#_x0000_t202" style="position:absolute;margin-left:33.8pt;margin-top:6.4pt;width:43.1pt;height:21.3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" filled="f" stroked="f">
                <v:textbox>
                  <w:txbxContent>
                    <w:p w14:paraId="542B77A0" w14:textId="77777777" w:rsidR="00F21D1C" w:rsidRPr="00E874B3" w:rsidRDefault="00F21D1C" w:rsidP="005E200F">
                      <w:r>
                        <w:t>ARM</w:t>
                      </w:r>
                    </w:p>
                  </w:txbxContent>
                </v:textbox>
              </v:shape>
            </w:pict>
          </mc:Fallback>
        </mc:AlternateContent>
      </w:r>
    </w:p>
    <w:p w14:paraId="43D37EA5" w14:textId="62908A35" w:rsidR="005E200F" w:rsidRPr="0006281E" w:rsidRDefault="005E200F" w:rsidP="005E200F">
      <w:pPr>
        <w:rPr>
          <w:rFonts w:ascii="Arial" w:hAnsi="Arial" w:cs="Arial"/>
        </w:rPr>
      </w:pPr>
      <w:r w:rsidRPr="0006281E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9984" behindDoc="1" locked="0" layoutInCell="1" allowOverlap="1" wp14:anchorId="6ADA8900" wp14:editId="5CC6BEC2">
                <wp:simplePos x="0" y="0"/>
                <wp:positionH relativeFrom="column">
                  <wp:posOffset>1081405</wp:posOffset>
                </wp:positionH>
                <wp:positionV relativeFrom="paragraph">
                  <wp:posOffset>99324</wp:posOffset>
                </wp:positionV>
                <wp:extent cx="4001135" cy="916940"/>
                <wp:effectExtent l="0" t="0" r="18415" b="1651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1135" cy="9169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9919FB" w14:textId="77777777" w:rsidR="00F21D1C" w:rsidRPr="00C95FC2" w:rsidRDefault="00F21D1C" w:rsidP="005E200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DA8900" id="Rectangle 9" o:spid="_x0000_s1035" style="position:absolute;margin-left:85.15pt;margin-top:7.8pt;width:315.05pt;height:72.2pt;z-index:-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" fillcolor="white [3212]" strokecolor="black [3213]" strokeweight="1pt">
                <v:textbox>
                  <w:txbxContent>
                    <w:p w14:paraId="229919FB" w14:textId="77777777" w:rsidR="00F21D1C" w:rsidRPr="00C95FC2" w:rsidRDefault="00F21D1C" w:rsidP="005E200F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06281E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4F90F8C2" wp14:editId="07A413FB">
                <wp:simplePos x="0" y="0"/>
                <wp:positionH relativeFrom="column">
                  <wp:posOffset>392876</wp:posOffset>
                </wp:positionH>
                <wp:positionV relativeFrom="paragraph">
                  <wp:posOffset>24765</wp:posOffset>
                </wp:positionV>
                <wp:extent cx="932507" cy="283442"/>
                <wp:effectExtent l="0" t="0" r="0" b="2540"/>
                <wp:wrapNone/>
                <wp:docPr id="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2507" cy="28344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867864" w14:textId="77777777" w:rsidR="00F21D1C" w:rsidRPr="00E874B3" w:rsidRDefault="00F21D1C" w:rsidP="005E200F">
                            <w:r>
                              <w:t>Audio HW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90F8C2" id="_x0000_s1036" type="#_x0000_t202" style="position:absolute;margin-left:30.95pt;margin-top:1.95pt;width:73.45pt;height:22.3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" filled="f" stroked="f">
                <v:textbox>
                  <w:txbxContent>
                    <w:p w14:paraId="66867864" w14:textId="77777777" w:rsidR="00F21D1C" w:rsidRPr="00E874B3" w:rsidRDefault="00F21D1C" w:rsidP="005E200F">
                      <w:r>
                        <w:t>Audio HW</w:t>
                      </w:r>
                    </w:p>
                  </w:txbxContent>
                </v:textbox>
              </v:shape>
            </w:pict>
          </mc:Fallback>
        </mc:AlternateContent>
      </w:r>
      <w:r w:rsidRPr="0006281E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C9F2E12" wp14:editId="41B7309F">
                <wp:simplePos x="0" y="0"/>
                <wp:positionH relativeFrom="column">
                  <wp:posOffset>501167</wp:posOffset>
                </wp:positionH>
                <wp:positionV relativeFrom="paragraph">
                  <wp:posOffset>31242</wp:posOffset>
                </wp:positionV>
                <wp:extent cx="4740072" cy="0"/>
                <wp:effectExtent l="0" t="0" r="22860" b="190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740072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line w14:anchorId="272167B5" id="Straight Connector 27" o:spid="_x0000_s1026" style="position:absolute;flip:x 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.45pt,2.45pt" to="412.7pt,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" strokecolor="black [3213]" strokeweight="1pt">
                <v:stroke dashstyle="dash"/>
              </v:line>
            </w:pict>
          </mc:Fallback>
        </mc:AlternateContent>
      </w:r>
      <w:r w:rsidRPr="0006281E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7EEA0F6F" wp14:editId="5E130AD7">
                <wp:simplePos x="0" y="0"/>
                <wp:positionH relativeFrom="column">
                  <wp:posOffset>1079068</wp:posOffset>
                </wp:positionH>
                <wp:positionV relativeFrom="paragraph">
                  <wp:posOffset>111353</wp:posOffset>
                </wp:positionV>
                <wp:extent cx="1206500" cy="489585"/>
                <wp:effectExtent l="0" t="0" r="0" b="5715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6500" cy="4895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428C3B" w14:textId="77777777" w:rsidR="00F21D1C" w:rsidRPr="00C95FC2" w:rsidRDefault="00F21D1C" w:rsidP="005E200F">
                            <w:pPr>
                              <w:rPr>
                                <w:b/>
                                <w:sz w:val="22"/>
                              </w:rPr>
                            </w:pPr>
                            <w:r w:rsidRPr="00C95FC2">
                              <w:rPr>
                                <w:b/>
                                <w:sz w:val="22"/>
                              </w:rPr>
                              <w:t xml:space="preserve">ADSP </w:t>
                            </w:r>
                            <w:r>
                              <w:rPr>
                                <w:b/>
                                <w:sz w:val="22"/>
                              </w:rPr>
                              <w:t>F</w:t>
                            </w:r>
                            <w:r w:rsidRPr="00C95FC2">
                              <w:rPr>
                                <w:b/>
                                <w:sz w:val="22"/>
                              </w:rPr>
                              <w:t>ramework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EA0F6F" id="_x0000_s1037" type="#_x0000_t202" style="position:absolute;margin-left:84.95pt;margin-top:8.75pt;width:95pt;height:38.5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" filled="f" stroked="f">
                <v:textbox>
                  <w:txbxContent>
                    <w:p w14:paraId="65428C3B" w14:textId="77777777" w:rsidR="00F21D1C" w:rsidRPr="00C95FC2" w:rsidRDefault="00F21D1C" w:rsidP="005E200F">
                      <w:pPr>
                        <w:rPr>
                          <w:b/>
                          <w:sz w:val="22"/>
                        </w:rPr>
                      </w:pPr>
                      <w:r w:rsidRPr="00C95FC2">
                        <w:rPr>
                          <w:b/>
                          <w:sz w:val="22"/>
                        </w:rPr>
                        <w:t xml:space="preserve">ADSP </w:t>
                      </w:r>
                      <w:r>
                        <w:rPr>
                          <w:b/>
                          <w:sz w:val="22"/>
                        </w:rPr>
                        <w:t>F</w:t>
                      </w:r>
                      <w:r w:rsidRPr="00C95FC2">
                        <w:rPr>
                          <w:b/>
                          <w:sz w:val="22"/>
                        </w:rPr>
                        <w:t>ramework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3AE6060" w14:textId="67904BCC" w:rsidR="005E200F" w:rsidRPr="0006281E" w:rsidRDefault="00CA1202" w:rsidP="005E200F">
      <w:pPr>
        <w:rPr>
          <w:rFonts w:ascii="Arial" w:hAnsi="Arial" w:cs="Arial"/>
        </w:rPr>
      </w:pPr>
      <w:r w:rsidRPr="0006281E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105B422" wp14:editId="33EDFB26">
                <wp:simplePos x="0" y="0"/>
                <wp:positionH relativeFrom="column">
                  <wp:posOffset>4088956</wp:posOffset>
                </wp:positionH>
                <wp:positionV relativeFrom="paragraph">
                  <wp:posOffset>271802</wp:posOffset>
                </wp:positionV>
                <wp:extent cx="734691" cy="387350"/>
                <wp:effectExtent l="0" t="0" r="27940" b="1270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4691" cy="3873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0A9298" w14:textId="2AC422B0" w:rsidR="00F21D1C" w:rsidRPr="00C95FC2" w:rsidRDefault="00F21D1C" w:rsidP="005E200F">
                            <w:pPr>
                              <w:spacing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TDM </w:t>
                            </w:r>
                            <w:r w:rsidRPr="00C95FC2">
                              <w:rPr>
                                <w:color w:val="000000" w:themeColor="text1"/>
                              </w:rPr>
                              <w:t>class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05B422" id="Rectangle 19" o:spid="_x0000_s1038" style="position:absolute;margin-left:321.95pt;margin-top:21.4pt;width:57.85pt;height:30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" fillcolor="#d8d8d8 [2732]" strokecolor="black [3213]" strokeweight=".5pt">
                <v:textbox>
                  <w:txbxContent>
                    <w:p w14:paraId="450A9298" w14:textId="2AC422B0" w:rsidR="00F21D1C" w:rsidRPr="00C95FC2" w:rsidRDefault="00F21D1C" w:rsidP="005E200F">
                      <w:pPr>
                        <w:spacing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TDM </w:t>
                      </w:r>
                      <w:r w:rsidRPr="00C95FC2">
                        <w:rPr>
                          <w:color w:val="000000" w:themeColor="text1"/>
                        </w:rPr>
                        <w:t>class</w:t>
                      </w:r>
                    </w:p>
                  </w:txbxContent>
                </v:textbox>
              </v:rect>
            </w:pict>
          </mc:Fallback>
        </mc:AlternateContent>
      </w:r>
      <w:r w:rsidR="00ED7B20" w:rsidRPr="0006281E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03CB86B" wp14:editId="25B8BF7B">
                <wp:simplePos x="0" y="0"/>
                <wp:positionH relativeFrom="column">
                  <wp:posOffset>1235300</wp:posOffset>
                </wp:positionH>
                <wp:positionV relativeFrom="paragraph">
                  <wp:posOffset>280856</wp:posOffset>
                </wp:positionV>
                <wp:extent cx="826618" cy="387706"/>
                <wp:effectExtent l="0" t="0" r="12065" b="1270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6618" cy="387706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9CEC5E" w14:textId="77777777" w:rsidR="00F21D1C" w:rsidRPr="00C95FC2" w:rsidRDefault="00F21D1C" w:rsidP="005E200F">
                            <w:pPr>
                              <w:spacing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Renderer</w:t>
                            </w:r>
                            <w:r w:rsidRPr="00C95FC2">
                              <w:rPr>
                                <w:color w:val="000000" w:themeColor="text1"/>
                              </w:rPr>
                              <w:t xml:space="preserve"> class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3CB86B" id="Rectangle 11" o:spid="_x0000_s1039" style="position:absolute;margin-left:97.25pt;margin-top:22.1pt;width:65.1pt;height:30.5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" fillcolor="#d8d8d8 [2732]" strokecolor="black [3213]" strokeweight=".5pt">
                <v:textbox>
                  <w:txbxContent>
                    <w:p w14:paraId="109CEC5E" w14:textId="77777777" w:rsidR="00F21D1C" w:rsidRPr="00C95FC2" w:rsidRDefault="00F21D1C" w:rsidP="005E200F">
                      <w:pPr>
                        <w:spacing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Renderer</w:t>
                      </w:r>
                      <w:r w:rsidRPr="00C95FC2">
                        <w:rPr>
                          <w:color w:val="000000" w:themeColor="text1"/>
                        </w:rPr>
                        <w:t xml:space="preserve"> class</w:t>
                      </w:r>
                    </w:p>
                  </w:txbxContent>
                </v:textbox>
              </v:rect>
            </w:pict>
          </mc:Fallback>
        </mc:AlternateContent>
      </w:r>
      <w:r w:rsidR="005E200F" w:rsidRPr="0006281E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4012B3D" wp14:editId="1BE4B31B">
                <wp:simplePos x="0" y="0"/>
                <wp:positionH relativeFrom="column">
                  <wp:posOffset>3132683</wp:posOffset>
                </wp:positionH>
                <wp:positionV relativeFrom="paragraph">
                  <wp:posOffset>280035</wp:posOffset>
                </wp:positionV>
                <wp:extent cx="826618" cy="387706"/>
                <wp:effectExtent l="0" t="0" r="12065" b="1270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6618" cy="387706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A69EEB" w14:textId="77777777" w:rsidR="00F21D1C" w:rsidRPr="00C95FC2" w:rsidRDefault="00F21D1C" w:rsidP="005E200F">
                            <w:pPr>
                              <w:spacing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Equalizer</w:t>
                            </w:r>
                            <w:r w:rsidRPr="00C95FC2">
                              <w:rPr>
                                <w:color w:val="000000" w:themeColor="text1"/>
                              </w:rPr>
                              <w:t xml:space="preserve"> class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012B3D" id="Rectangle 17" o:spid="_x0000_s1040" style="position:absolute;margin-left:246.65pt;margin-top:22.05pt;width:65.1pt;height:30.5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" fillcolor="#d8d8d8 [2732]" strokecolor="black [3213]" strokeweight=".5pt">
                <v:textbox>
                  <w:txbxContent>
                    <w:p w14:paraId="41A69EEB" w14:textId="77777777" w:rsidR="00F21D1C" w:rsidRPr="00C95FC2" w:rsidRDefault="00F21D1C" w:rsidP="005E200F">
                      <w:pPr>
                        <w:spacing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Equalizer</w:t>
                      </w:r>
                      <w:r w:rsidRPr="00C95FC2">
                        <w:rPr>
                          <w:color w:val="000000" w:themeColor="text1"/>
                        </w:rPr>
                        <w:t xml:space="preserve"> class</w:t>
                      </w:r>
                    </w:p>
                  </w:txbxContent>
                </v:textbox>
              </v:rect>
            </w:pict>
          </mc:Fallback>
        </mc:AlternateContent>
      </w:r>
      <w:r w:rsidR="005E200F" w:rsidRPr="0006281E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FB7D486" wp14:editId="2DC92460">
                <wp:simplePos x="0" y="0"/>
                <wp:positionH relativeFrom="column">
                  <wp:posOffset>2190115</wp:posOffset>
                </wp:positionH>
                <wp:positionV relativeFrom="paragraph">
                  <wp:posOffset>279400</wp:posOffset>
                </wp:positionV>
                <wp:extent cx="826618" cy="387706"/>
                <wp:effectExtent l="0" t="0" r="12065" b="1270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6618" cy="387706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2B8513" w14:textId="77777777" w:rsidR="00F21D1C" w:rsidRPr="00C95FC2" w:rsidRDefault="00F21D1C" w:rsidP="005E200F">
                            <w:pPr>
                              <w:spacing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Capture</w:t>
                            </w:r>
                            <w:r w:rsidRPr="00C95FC2">
                              <w:rPr>
                                <w:color w:val="000000" w:themeColor="text1"/>
                              </w:rPr>
                              <w:t xml:space="preserve"> class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B7D486" id="Rectangle 16" o:spid="_x0000_s1041" style="position:absolute;margin-left:172.45pt;margin-top:22pt;width:65.1pt;height:30.5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" fillcolor="#d8d8d8 [2732]" strokecolor="black [3213]" strokeweight=".5pt">
                <v:textbox>
                  <w:txbxContent>
                    <w:p w14:paraId="302B8513" w14:textId="77777777" w:rsidR="00F21D1C" w:rsidRPr="00C95FC2" w:rsidRDefault="00F21D1C" w:rsidP="005E200F">
                      <w:pPr>
                        <w:spacing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Capture</w:t>
                      </w:r>
                      <w:r w:rsidRPr="00C95FC2">
                        <w:rPr>
                          <w:color w:val="000000" w:themeColor="text1"/>
                        </w:rPr>
                        <w:t xml:space="preserve"> class</w:t>
                      </w:r>
                    </w:p>
                  </w:txbxContent>
                </v:textbox>
              </v:rect>
            </w:pict>
          </mc:Fallback>
        </mc:AlternateContent>
      </w:r>
    </w:p>
    <w:p w14:paraId="73B413F2" w14:textId="4AB69A2D" w:rsidR="005E200F" w:rsidRPr="0006281E" w:rsidRDefault="005E200F" w:rsidP="005E200F">
      <w:pPr>
        <w:rPr>
          <w:rFonts w:ascii="Arial" w:hAnsi="Arial" w:cs="Arial"/>
        </w:rPr>
      </w:pPr>
    </w:p>
    <w:p w14:paraId="5E6E1948" w14:textId="19372B45" w:rsidR="005E200F" w:rsidRPr="0006281E" w:rsidRDefault="00CA1202" w:rsidP="005E200F">
      <w:pPr>
        <w:rPr>
          <w:rFonts w:ascii="Arial" w:hAnsi="Arial" w:cs="Arial"/>
        </w:rPr>
      </w:pPr>
      <w:r w:rsidRPr="0006281E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C3B0B34" wp14:editId="7352CC11">
                <wp:simplePos x="0" y="0"/>
                <wp:positionH relativeFrom="column">
                  <wp:posOffset>4088957</wp:posOffset>
                </wp:positionH>
                <wp:positionV relativeFrom="paragraph">
                  <wp:posOffset>210871</wp:posOffset>
                </wp:positionV>
                <wp:extent cx="724120" cy="387350"/>
                <wp:effectExtent l="0" t="0" r="19050" b="1270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4120" cy="3873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40D2FD" w14:textId="5B7C3E65" w:rsidR="00F21D1C" w:rsidRPr="00C95FC2" w:rsidRDefault="00F21D1C" w:rsidP="005E200F">
                            <w:pPr>
                              <w:spacing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TDM Plugin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3B0B34" id="Rectangle 25" o:spid="_x0000_s1042" style="position:absolute;margin-left:321.95pt;margin-top:16.6pt;width:57pt;height:30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" fillcolor="#d8d8d8 [2732]" strokecolor="black [3213]" strokeweight=".5pt">
                <v:textbox>
                  <w:txbxContent>
                    <w:p w14:paraId="0840D2FD" w14:textId="5B7C3E65" w:rsidR="00F21D1C" w:rsidRPr="00C95FC2" w:rsidRDefault="00F21D1C" w:rsidP="005E200F">
                      <w:pPr>
                        <w:spacing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TDM Plugin</w:t>
                      </w:r>
                    </w:p>
                  </w:txbxContent>
                </v:textbox>
              </v:rect>
            </w:pict>
          </mc:Fallback>
        </mc:AlternateContent>
      </w:r>
      <w:r w:rsidR="005E200F" w:rsidRPr="0006281E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37246768" wp14:editId="40C3B853">
                <wp:simplePos x="0" y="0"/>
                <wp:positionH relativeFrom="column">
                  <wp:posOffset>454792</wp:posOffset>
                </wp:positionH>
                <wp:positionV relativeFrom="paragraph">
                  <wp:posOffset>179358</wp:posOffset>
                </wp:positionV>
                <wp:extent cx="932507" cy="534298"/>
                <wp:effectExtent l="0" t="0" r="0" b="0"/>
                <wp:wrapNone/>
                <wp:docPr id="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2507" cy="53429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248A0B" w14:textId="77777777" w:rsidR="00F21D1C" w:rsidRDefault="00F21D1C" w:rsidP="005E200F">
                            <w:pPr>
                              <w:spacing w:after="0" w:line="260" w:lineRule="exact"/>
                            </w:pPr>
                            <w:r>
                              <w:t>ADSP</w:t>
                            </w:r>
                          </w:p>
                          <w:p w14:paraId="67D0B52A" w14:textId="77777777" w:rsidR="00F21D1C" w:rsidRPr="00E874B3" w:rsidRDefault="00F21D1C" w:rsidP="005E200F">
                            <w:pPr>
                              <w:spacing w:after="0" w:line="260" w:lineRule="exact"/>
                            </w:pPr>
                            <w:r>
                              <w:t>Plugin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246768" id="_x0000_s1043" type="#_x0000_t202" style="position:absolute;margin-left:35.8pt;margin-top:14.1pt;width:73.45pt;height:42.05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" filled="f" stroked="f">
                <v:textbox>
                  <w:txbxContent>
                    <w:p w14:paraId="6F248A0B" w14:textId="77777777" w:rsidR="00F21D1C" w:rsidRDefault="00F21D1C" w:rsidP="005E200F">
                      <w:pPr>
                        <w:spacing w:after="0" w:line="260" w:lineRule="exact"/>
                      </w:pPr>
                      <w:r>
                        <w:t>ADSP</w:t>
                      </w:r>
                    </w:p>
                    <w:p w14:paraId="67D0B52A" w14:textId="77777777" w:rsidR="00F21D1C" w:rsidRPr="00E874B3" w:rsidRDefault="00F21D1C" w:rsidP="005E200F">
                      <w:pPr>
                        <w:spacing w:after="0" w:line="260" w:lineRule="exact"/>
                      </w:pPr>
                      <w:r>
                        <w:t>Plugin</w:t>
                      </w:r>
                    </w:p>
                  </w:txbxContent>
                </v:textbox>
              </v:shape>
            </w:pict>
          </mc:Fallback>
        </mc:AlternateContent>
      </w:r>
      <w:r w:rsidR="005E200F" w:rsidRPr="0006281E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91008" behindDoc="1" locked="0" layoutInCell="1" allowOverlap="1" wp14:anchorId="2F3452B9" wp14:editId="05564FCA">
                <wp:simplePos x="0" y="0"/>
                <wp:positionH relativeFrom="column">
                  <wp:posOffset>497840</wp:posOffset>
                </wp:positionH>
                <wp:positionV relativeFrom="paragraph">
                  <wp:posOffset>169916</wp:posOffset>
                </wp:positionV>
                <wp:extent cx="4578506" cy="543464"/>
                <wp:effectExtent l="0" t="0" r="1270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8506" cy="54346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C2FF1F" w14:textId="77777777" w:rsidR="00F21D1C" w:rsidRPr="00C95FC2" w:rsidRDefault="00F21D1C" w:rsidP="005E200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3452B9" id="Rectangle 4" o:spid="_x0000_s1044" style="position:absolute;margin-left:39.2pt;margin-top:13.4pt;width:360.5pt;height:42.8pt;z-index:-25162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" fillcolor="white [3212]" strokecolor="black [3213]" strokeweight="1pt">
                <v:textbox>
                  <w:txbxContent>
                    <w:p w14:paraId="4CC2FF1F" w14:textId="77777777" w:rsidR="00F21D1C" w:rsidRPr="00C95FC2" w:rsidRDefault="00F21D1C" w:rsidP="005E200F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5E200F" w:rsidRPr="0006281E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B3F9DEC" wp14:editId="329A40A6">
                <wp:simplePos x="0" y="0"/>
                <wp:positionH relativeFrom="column">
                  <wp:posOffset>4540885</wp:posOffset>
                </wp:positionH>
                <wp:positionV relativeFrom="paragraph">
                  <wp:posOffset>31115</wp:posOffset>
                </wp:positionV>
                <wp:extent cx="2540" cy="226060"/>
                <wp:effectExtent l="76200" t="38100" r="54610" b="5969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0" cy="22606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shape w14:anchorId="1326E2B8" id="Straight Arrow Connector 44" o:spid="_x0000_s1026" type="#_x0000_t32" style="position:absolute;margin-left:357.55pt;margin-top:2.45pt;width:.2pt;height:17.8pt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" strokecolor="black [3040]">
                <v:stroke startarrow="block" endarrow="block"/>
              </v:shape>
            </w:pict>
          </mc:Fallback>
        </mc:AlternateContent>
      </w:r>
      <w:r w:rsidR="005E200F" w:rsidRPr="0006281E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2AEF8F1" wp14:editId="6D91312E">
                <wp:simplePos x="0" y="0"/>
                <wp:positionH relativeFrom="column">
                  <wp:posOffset>3574074</wp:posOffset>
                </wp:positionH>
                <wp:positionV relativeFrom="paragraph">
                  <wp:posOffset>41910</wp:posOffset>
                </wp:positionV>
                <wp:extent cx="3068" cy="226341"/>
                <wp:effectExtent l="76200" t="38100" r="54610" b="5969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68" cy="226341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shape w14:anchorId="4EEF929F" id="Straight Arrow Connector 42" o:spid="_x0000_s1026" type="#_x0000_t32" style="position:absolute;margin-left:281.4pt;margin-top:3.3pt;width:.25pt;height:17.8pt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" strokecolor="black [3040]">
                <v:stroke startarrow="block" endarrow="block"/>
              </v:shape>
            </w:pict>
          </mc:Fallback>
        </mc:AlternateContent>
      </w:r>
      <w:r w:rsidR="005E200F" w:rsidRPr="0006281E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618A6AC" wp14:editId="2ABF0328">
                <wp:simplePos x="0" y="0"/>
                <wp:positionH relativeFrom="column">
                  <wp:posOffset>2593361</wp:posOffset>
                </wp:positionH>
                <wp:positionV relativeFrom="paragraph">
                  <wp:posOffset>37635</wp:posOffset>
                </wp:positionV>
                <wp:extent cx="3068" cy="226341"/>
                <wp:effectExtent l="76200" t="38100" r="54610" b="5969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68" cy="226341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shape w14:anchorId="2C96C459" id="Straight Arrow Connector 41" o:spid="_x0000_s1026" type="#_x0000_t32" style="position:absolute;margin-left:204.2pt;margin-top:2.95pt;width:.25pt;height:17.8pt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" strokecolor="black [3040]">
                <v:stroke startarrow="block" endarrow="block"/>
              </v:shape>
            </w:pict>
          </mc:Fallback>
        </mc:AlternateContent>
      </w:r>
      <w:r w:rsidR="005E200F" w:rsidRPr="0006281E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CE8D3F1" wp14:editId="0B17D085">
                <wp:simplePos x="0" y="0"/>
                <wp:positionH relativeFrom="column">
                  <wp:posOffset>1626235</wp:posOffset>
                </wp:positionH>
                <wp:positionV relativeFrom="paragraph">
                  <wp:posOffset>48367</wp:posOffset>
                </wp:positionV>
                <wp:extent cx="3068" cy="226341"/>
                <wp:effectExtent l="76200" t="38100" r="54610" b="5969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68" cy="226341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shape w14:anchorId="43E832F5" id="Straight Arrow Connector 39" o:spid="_x0000_s1026" type="#_x0000_t32" style="position:absolute;margin-left:128.05pt;margin-top:3.8pt;width:.25pt;height:17.8pt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" strokecolor="black [3040]">
                <v:stroke startarrow="block" endarrow="block"/>
              </v:shape>
            </w:pict>
          </mc:Fallback>
        </mc:AlternateContent>
      </w:r>
      <w:r w:rsidR="005E200F" w:rsidRPr="0006281E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BA73D7C" wp14:editId="7483C736">
                <wp:simplePos x="0" y="0"/>
                <wp:positionH relativeFrom="column">
                  <wp:posOffset>3132455</wp:posOffset>
                </wp:positionH>
                <wp:positionV relativeFrom="paragraph">
                  <wp:posOffset>220980</wp:posOffset>
                </wp:positionV>
                <wp:extent cx="826135" cy="387350"/>
                <wp:effectExtent l="0" t="0" r="12065" b="1270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6135" cy="3873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C2338E" w14:textId="77777777" w:rsidR="00F21D1C" w:rsidRPr="00C95FC2" w:rsidRDefault="00F21D1C" w:rsidP="005E200F">
                            <w:pPr>
                              <w:spacing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Equalizer</w:t>
                            </w:r>
                            <w:r w:rsidRPr="00C95FC2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Plugin*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A73D7C" id="Rectangle 24" o:spid="_x0000_s1045" style="position:absolute;margin-left:246.65pt;margin-top:17.4pt;width:65.05pt;height:30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" fillcolor="#d8d8d8 [2732]" strokecolor="black [3213]" strokeweight=".5pt">
                <v:textbox>
                  <w:txbxContent>
                    <w:p w14:paraId="6FC2338E" w14:textId="77777777" w:rsidR="00F21D1C" w:rsidRPr="00C95FC2" w:rsidRDefault="00F21D1C" w:rsidP="005E200F">
                      <w:pPr>
                        <w:spacing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Equalizer</w:t>
                      </w:r>
                      <w:r w:rsidRPr="00C95FC2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Plugin*</w:t>
                      </w:r>
                    </w:p>
                  </w:txbxContent>
                </v:textbox>
              </v:rect>
            </w:pict>
          </mc:Fallback>
        </mc:AlternateContent>
      </w:r>
      <w:r w:rsidR="005E200F" w:rsidRPr="0006281E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9BFDFFE" wp14:editId="1100E759">
                <wp:simplePos x="0" y="0"/>
                <wp:positionH relativeFrom="column">
                  <wp:posOffset>2183130</wp:posOffset>
                </wp:positionH>
                <wp:positionV relativeFrom="paragraph">
                  <wp:posOffset>222885</wp:posOffset>
                </wp:positionV>
                <wp:extent cx="826618" cy="380391"/>
                <wp:effectExtent l="0" t="0" r="12065" b="1968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6618" cy="380391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EAE5E3" w14:textId="77777777" w:rsidR="00F21D1C" w:rsidRPr="00C95FC2" w:rsidRDefault="00F21D1C" w:rsidP="005E200F">
                            <w:pPr>
                              <w:spacing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Capture</w:t>
                            </w:r>
                            <w:r w:rsidRPr="00C95FC2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Plugin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BFDFFE" id="Rectangle 22" o:spid="_x0000_s1046" style="position:absolute;margin-left:171.9pt;margin-top:17.55pt;width:65.1pt;height:29.9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" fillcolor="#d8d8d8 [2732]" strokecolor="black [3213]" strokeweight=".5pt">
                <v:textbox>
                  <w:txbxContent>
                    <w:p w14:paraId="39EAE5E3" w14:textId="77777777" w:rsidR="00F21D1C" w:rsidRPr="00C95FC2" w:rsidRDefault="00F21D1C" w:rsidP="005E200F">
                      <w:pPr>
                        <w:spacing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Capture</w:t>
                      </w:r>
                      <w:r w:rsidRPr="00C95FC2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Plugin</w:t>
                      </w:r>
                    </w:p>
                  </w:txbxContent>
                </v:textbox>
              </v:rect>
            </w:pict>
          </mc:Fallback>
        </mc:AlternateContent>
      </w:r>
      <w:r w:rsidR="005E200F" w:rsidRPr="0006281E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AB7ED2A" wp14:editId="2D124810">
                <wp:simplePos x="0" y="0"/>
                <wp:positionH relativeFrom="column">
                  <wp:posOffset>1232687</wp:posOffset>
                </wp:positionH>
                <wp:positionV relativeFrom="paragraph">
                  <wp:posOffset>222961</wp:posOffset>
                </wp:positionV>
                <wp:extent cx="826618" cy="380391"/>
                <wp:effectExtent l="0" t="0" r="12065" b="1968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6618" cy="380391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82153A" w14:textId="77777777" w:rsidR="00F21D1C" w:rsidRPr="00C95FC2" w:rsidRDefault="00F21D1C" w:rsidP="005E200F">
                            <w:pPr>
                              <w:spacing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Renderer</w:t>
                            </w:r>
                            <w:r w:rsidRPr="00C95FC2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Plugin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B7ED2A" id="Rectangle 21" o:spid="_x0000_s1047" style="position:absolute;margin-left:97.05pt;margin-top:17.55pt;width:65.1pt;height:29.9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" fillcolor="#d8d8d8 [2732]" strokecolor="black [3213]" strokeweight=".5pt">
                <v:textbox>
                  <w:txbxContent>
                    <w:p w14:paraId="0382153A" w14:textId="77777777" w:rsidR="00F21D1C" w:rsidRPr="00C95FC2" w:rsidRDefault="00F21D1C" w:rsidP="005E200F">
                      <w:pPr>
                        <w:spacing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Renderer</w:t>
                      </w:r>
                      <w:r w:rsidRPr="00C95FC2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Plugin</w:t>
                      </w:r>
                    </w:p>
                  </w:txbxContent>
                </v:textbox>
              </v:rect>
            </w:pict>
          </mc:Fallback>
        </mc:AlternateContent>
      </w:r>
    </w:p>
    <w:p w14:paraId="40CCCE6D" w14:textId="54C924E6" w:rsidR="005E200F" w:rsidRPr="0006281E" w:rsidRDefault="005E200F" w:rsidP="005E200F">
      <w:pPr>
        <w:rPr>
          <w:rFonts w:ascii="Arial" w:hAnsi="Arial" w:cs="Arial"/>
        </w:rPr>
      </w:pPr>
      <w:r w:rsidRPr="0006281E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163658E" wp14:editId="4133394D">
                <wp:simplePos x="0" y="0"/>
                <wp:positionH relativeFrom="column">
                  <wp:posOffset>4025265</wp:posOffset>
                </wp:positionH>
                <wp:positionV relativeFrom="paragraph">
                  <wp:posOffset>168910</wp:posOffset>
                </wp:positionV>
                <wp:extent cx="3810" cy="472440"/>
                <wp:effectExtent l="76200" t="38100" r="53340" b="6096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" cy="47244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41614B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4" o:spid="_x0000_s1026" type="#_x0000_t32" style="position:absolute;margin-left:316.95pt;margin-top:13.3pt;width:.3pt;height:37.2pt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" strokecolor="black [3040]">
                <v:stroke dashstyle="dash" startarrow="block" endarrow="block"/>
              </v:shape>
            </w:pict>
          </mc:Fallback>
        </mc:AlternateContent>
      </w:r>
    </w:p>
    <w:p w14:paraId="0C17FB53" w14:textId="3614506D" w:rsidR="005E200F" w:rsidRPr="0006281E" w:rsidRDefault="00ED7B20" w:rsidP="005E200F">
      <w:pPr>
        <w:rPr>
          <w:rFonts w:ascii="Arial" w:hAnsi="Arial" w:cs="Arial"/>
        </w:rPr>
      </w:pPr>
      <w:r w:rsidRPr="0006281E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7F890B5" wp14:editId="2173AE18">
                <wp:simplePos x="0" y="0"/>
                <wp:positionH relativeFrom="column">
                  <wp:posOffset>2100249</wp:posOffset>
                </wp:positionH>
                <wp:positionV relativeFrom="paragraph">
                  <wp:posOffset>208792</wp:posOffset>
                </wp:positionV>
                <wp:extent cx="2239418" cy="736600"/>
                <wp:effectExtent l="0" t="0" r="27940" b="25400"/>
                <wp:wrapNone/>
                <wp:docPr id="30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39418" cy="73660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940DD3" w14:textId="7EEDFDBD" w:rsidR="00F21D1C" w:rsidRPr="00C33819" w:rsidRDefault="00F21D1C" w:rsidP="005E200F">
                            <w:pPr>
                              <w:pStyle w:val="table1unordered"/>
                              <w:numPr>
                                <w:ilvl w:val="0"/>
                                <w:numId w:val="0"/>
                              </w:numPr>
                              <w:ind w:left="346" w:hanging="289"/>
                              <w:rPr>
                                <w:rFonts w:eastAsia="Meiryo" w:cs="Meiryo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7F890B5" id="Rectangle 13" o:spid="_x0000_s1048" style="position:absolute;margin-left:165.35pt;margin-top:16.45pt;width:176.35pt;height:58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" fillcolor="#d9d9d9">
                <v:textbox>
                  <w:txbxContent>
                    <w:p w14:paraId="2C940DD3" w14:textId="7EEDFDBD" w:rsidR="00F21D1C" w:rsidRPr="00C33819" w:rsidRDefault="00F21D1C" w:rsidP="005E200F">
                      <w:pPr>
                        <w:pStyle w:val="table1unordered"/>
                        <w:numPr>
                          <w:ilvl w:val="0"/>
                          <w:numId w:val="0"/>
                        </w:numPr>
                        <w:ind w:left="346" w:hanging="289"/>
                        <w:rPr>
                          <w:rFonts w:eastAsia="Meiryo" w:cs="Meiryo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5E200F" w:rsidRPr="0006281E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094CA50F" wp14:editId="09041FC3">
                <wp:simplePos x="0" y="0"/>
                <wp:positionH relativeFrom="column">
                  <wp:posOffset>414751</wp:posOffset>
                </wp:positionH>
                <wp:positionV relativeFrom="paragraph">
                  <wp:posOffset>167849</wp:posOffset>
                </wp:positionV>
                <wp:extent cx="1460310" cy="918871"/>
                <wp:effectExtent l="0" t="0" r="0" b="0"/>
                <wp:wrapNone/>
                <wp:docPr id="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0310" cy="91887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750ACB" w14:textId="77777777" w:rsidR="00F21D1C" w:rsidRDefault="00F21D1C" w:rsidP="005E200F">
                            <w:pPr>
                              <w:rPr>
                                <w:color w:val="FF0000"/>
                              </w:rPr>
                            </w:pPr>
                            <w:r w:rsidRPr="008F70BA">
                              <w:rPr>
                                <w:color w:val="FF0000"/>
                              </w:rPr>
                              <w:t>This document’s target is in side of red square</w:t>
                            </w:r>
                          </w:p>
                          <w:p w14:paraId="4D833824" w14:textId="28CC697F" w:rsidR="00F21D1C" w:rsidRPr="008F70BA" w:rsidRDefault="00F21D1C" w:rsidP="005E200F">
                            <w:pPr>
                              <w:rPr>
                                <w:color w:val="FF0000"/>
                              </w:rPr>
                            </w:pPr>
                            <w:r w:rsidRPr="006C0ABA">
                              <w:rPr>
                                <w:color w:val="000000" w:themeColor="text1"/>
                              </w:rPr>
                              <w:t xml:space="preserve">* </w:t>
                            </w:r>
                            <w:proofErr w:type="gramStart"/>
                            <w:r w:rsidRPr="006C0ABA">
                              <w:rPr>
                                <w:color w:val="000000" w:themeColor="text1"/>
                              </w:rPr>
                              <w:t>not</w:t>
                            </w:r>
                            <w:proofErr w:type="gramEnd"/>
                            <w:r w:rsidRPr="006C0ABA">
                              <w:rPr>
                                <w:color w:val="000000" w:themeColor="text1"/>
                              </w:rPr>
                              <w:t xml:space="preserve"> connect to </w:t>
                            </w:r>
                            <w:r>
                              <w:rPr>
                                <w:color w:val="000000" w:themeColor="text1"/>
                              </w:rPr>
                              <w:t>hardware modules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4CA50F" id="_x0000_s1049" type="#_x0000_t202" style="position:absolute;margin-left:32.65pt;margin-top:13.2pt;width:115pt;height:72.35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" filled="f" stroked="f">
                <v:textbox>
                  <w:txbxContent>
                    <w:p w14:paraId="30750ACB" w14:textId="77777777" w:rsidR="00F21D1C" w:rsidRDefault="00F21D1C" w:rsidP="005E200F">
                      <w:pPr>
                        <w:rPr>
                          <w:color w:val="FF0000"/>
                        </w:rPr>
                      </w:pPr>
                      <w:r w:rsidRPr="008F70BA">
                        <w:rPr>
                          <w:color w:val="FF0000"/>
                        </w:rPr>
                        <w:t>This document’s target is in side of red square</w:t>
                      </w:r>
                    </w:p>
                    <w:p w14:paraId="4D833824" w14:textId="28CC697F" w:rsidR="00F21D1C" w:rsidRPr="008F70BA" w:rsidRDefault="00F21D1C" w:rsidP="005E200F">
                      <w:pPr>
                        <w:rPr>
                          <w:color w:val="FF0000"/>
                        </w:rPr>
                      </w:pPr>
                      <w:r w:rsidRPr="006C0ABA">
                        <w:rPr>
                          <w:color w:val="000000" w:themeColor="text1"/>
                        </w:rPr>
                        <w:t xml:space="preserve">* </w:t>
                      </w:r>
                      <w:proofErr w:type="gramStart"/>
                      <w:r w:rsidRPr="006C0ABA">
                        <w:rPr>
                          <w:color w:val="000000" w:themeColor="text1"/>
                        </w:rPr>
                        <w:t>not</w:t>
                      </w:r>
                      <w:proofErr w:type="gramEnd"/>
                      <w:r w:rsidRPr="006C0ABA">
                        <w:rPr>
                          <w:color w:val="000000" w:themeColor="text1"/>
                        </w:rPr>
                        <w:t xml:space="preserve"> connect to </w:t>
                      </w:r>
                      <w:r>
                        <w:rPr>
                          <w:color w:val="000000" w:themeColor="text1"/>
                        </w:rPr>
                        <w:t>hardware modules</w:t>
                      </w:r>
                    </w:p>
                  </w:txbxContent>
                </v:textbox>
              </v:shape>
            </w:pict>
          </mc:Fallback>
        </mc:AlternateContent>
      </w:r>
      <w:r w:rsidR="005E200F" w:rsidRPr="0006281E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A3DD33B" wp14:editId="70DD4D41">
                <wp:simplePos x="0" y="0"/>
                <wp:positionH relativeFrom="column">
                  <wp:posOffset>4524349</wp:posOffset>
                </wp:positionH>
                <wp:positionV relativeFrom="paragraph">
                  <wp:posOffset>208915</wp:posOffset>
                </wp:positionV>
                <wp:extent cx="555955" cy="602615"/>
                <wp:effectExtent l="0" t="0" r="15875" b="26035"/>
                <wp:wrapNone/>
                <wp:docPr id="29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5955" cy="602615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E33311" w14:textId="77777777" w:rsidR="00F21D1C" w:rsidRDefault="00F21D1C" w:rsidP="005E200F">
                            <w:pPr>
                              <w:pStyle w:val="table1unordered"/>
                              <w:numPr>
                                <w:ilvl w:val="0"/>
                                <w:numId w:val="0"/>
                              </w:numPr>
                              <w:ind w:left="57"/>
                              <w:rPr>
                                <w:color w:val="000000"/>
                              </w:rPr>
                            </w:pPr>
                            <w:r w:rsidRPr="00AF1CDD">
                              <w:rPr>
                                <w:color w:val="000000"/>
                              </w:rPr>
                              <w:t>DAC/</w:t>
                            </w:r>
                          </w:p>
                          <w:p w14:paraId="152ADDBB" w14:textId="77777777" w:rsidR="00F21D1C" w:rsidRPr="00C33819" w:rsidRDefault="00F21D1C" w:rsidP="005E200F">
                            <w:pPr>
                              <w:pStyle w:val="table1unordered"/>
                              <w:numPr>
                                <w:ilvl w:val="0"/>
                                <w:numId w:val="0"/>
                              </w:numPr>
                              <w:ind w:left="57"/>
                            </w:pPr>
                            <w:r w:rsidRPr="00AF1CDD">
                              <w:rPr>
                                <w:color w:val="000000"/>
                              </w:rPr>
                              <w:t>ADC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A3DD33B" id="Rectangle 29" o:spid="_x0000_s1050" style="position:absolute;margin-left:356.25pt;margin-top:16.45pt;width:43.8pt;height:47.4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" fillcolor="#d9d9d9">
                <v:textbox>
                  <w:txbxContent>
                    <w:p w14:paraId="46E33311" w14:textId="77777777" w:rsidR="00F21D1C" w:rsidRDefault="00F21D1C" w:rsidP="005E200F">
                      <w:pPr>
                        <w:pStyle w:val="table1unordered"/>
                        <w:numPr>
                          <w:ilvl w:val="0"/>
                          <w:numId w:val="0"/>
                        </w:numPr>
                        <w:ind w:left="57"/>
                        <w:rPr>
                          <w:color w:val="000000"/>
                        </w:rPr>
                      </w:pPr>
                      <w:r w:rsidRPr="00AF1CDD">
                        <w:rPr>
                          <w:color w:val="000000"/>
                        </w:rPr>
                        <w:t>DAC/</w:t>
                      </w:r>
                    </w:p>
                    <w:p w14:paraId="152ADDBB" w14:textId="77777777" w:rsidR="00F21D1C" w:rsidRPr="00C33819" w:rsidRDefault="00F21D1C" w:rsidP="005E200F">
                      <w:pPr>
                        <w:pStyle w:val="table1unordered"/>
                        <w:numPr>
                          <w:ilvl w:val="0"/>
                          <w:numId w:val="0"/>
                        </w:numPr>
                        <w:ind w:left="57"/>
                      </w:pPr>
                      <w:r w:rsidRPr="00AF1CDD">
                        <w:rPr>
                          <w:color w:val="000000"/>
                        </w:rPr>
                        <w:t>ADC</w:t>
                      </w:r>
                    </w:p>
                  </w:txbxContent>
                </v:textbox>
              </v:rect>
            </w:pict>
          </mc:Fallback>
        </mc:AlternateContent>
      </w:r>
    </w:p>
    <w:p w14:paraId="0F115CD2" w14:textId="2808C839" w:rsidR="005E200F" w:rsidRPr="0006281E" w:rsidRDefault="000E3B75" w:rsidP="005E200F">
      <w:pPr>
        <w:rPr>
          <w:rFonts w:ascii="Arial" w:hAnsi="Arial" w:cs="Arial"/>
        </w:rPr>
      </w:pPr>
      <w:r w:rsidRPr="0006281E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C9AB2E3" wp14:editId="2152D12E">
                <wp:simplePos x="0" y="0"/>
                <wp:positionH relativeFrom="margin">
                  <wp:posOffset>2735855</wp:posOffset>
                </wp:positionH>
                <wp:positionV relativeFrom="paragraph">
                  <wp:posOffset>5836</wp:posOffset>
                </wp:positionV>
                <wp:extent cx="579755" cy="243135"/>
                <wp:effectExtent l="0" t="0" r="10795" b="2413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755" cy="24313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5823CA" w14:textId="20C6A445" w:rsidR="00F21D1C" w:rsidRPr="00C95FC2" w:rsidRDefault="00F21D1C" w:rsidP="00ED7B20">
                            <w:pPr>
                              <w:spacing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PDMA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9AB2E3" id="Rectangle 35" o:spid="_x0000_s1051" style="position:absolute;margin-left:215.4pt;margin-top:.45pt;width:45.65pt;height:19.15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" fillcolor="#d8d8d8 [2732]" strokecolor="red" strokeweight="1.5pt">
                <v:textbox>
                  <w:txbxContent>
                    <w:p w14:paraId="225823CA" w14:textId="20C6A445" w:rsidR="00F21D1C" w:rsidRPr="00C95FC2" w:rsidRDefault="00F21D1C" w:rsidP="00ED7B20">
                      <w:pPr>
                        <w:spacing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PDMA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779A1" w:rsidRPr="0006281E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7054B85" wp14:editId="18B08F49">
                <wp:simplePos x="0" y="0"/>
                <wp:positionH relativeFrom="column">
                  <wp:posOffset>2191444</wp:posOffset>
                </wp:positionH>
                <wp:positionV relativeFrom="paragraph">
                  <wp:posOffset>5836</wp:posOffset>
                </wp:positionV>
                <wp:extent cx="483870" cy="227279"/>
                <wp:effectExtent l="0" t="0" r="11430" b="2095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870" cy="227279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C2B352" w14:textId="6C4AC075" w:rsidR="00F21D1C" w:rsidRPr="00C95FC2" w:rsidRDefault="00F21D1C" w:rsidP="00ED7B20">
                            <w:pPr>
                              <w:spacing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FIFO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054B85" id="Rectangle 26" o:spid="_x0000_s1052" style="position:absolute;margin-left:172.55pt;margin-top:.45pt;width:38.1pt;height:17.9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" fillcolor="#d8d8d8 [2732]" strokecolor="black [3213]" strokeweight=".5pt">
                <v:textbox>
                  <w:txbxContent>
                    <w:p w14:paraId="06C2B352" w14:textId="6C4AC075" w:rsidR="00F21D1C" w:rsidRPr="00C95FC2" w:rsidRDefault="00F21D1C" w:rsidP="00ED7B20">
                      <w:pPr>
                        <w:spacing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FIFO</w:t>
                      </w:r>
                    </w:p>
                  </w:txbxContent>
                </v:textbox>
              </v:rect>
            </w:pict>
          </mc:Fallback>
        </mc:AlternateContent>
      </w:r>
      <w:r w:rsidR="00ED7B20" w:rsidRPr="0006281E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6125FDD" wp14:editId="73F603ED">
                <wp:simplePos x="0" y="0"/>
                <wp:positionH relativeFrom="column">
                  <wp:posOffset>3362666</wp:posOffset>
                </wp:positionH>
                <wp:positionV relativeFrom="paragraph">
                  <wp:posOffset>5402</wp:posOffset>
                </wp:positionV>
                <wp:extent cx="450376" cy="217805"/>
                <wp:effectExtent l="0" t="0" r="26035" b="1079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376" cy="21780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25936E" w14:textId="57C735EE" w:rsidR="00F21D1C" w:rsidRPr="00C95FC2" w:rsidRDefault="00F21D1C" w:rsidP="00ED7B20">
                            <w:pPr>
                              <w:spacing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SCU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125FDD" id="Rectangle 23" o:spid="_x0000_s1053" style="position:absolute;margin-left:264.8pt;margin-top:.45pt;width:35.45pt;height:17.1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" fillcolor="#d8d8d8 [2732]" strokecolor="black [3213]" strokeweight=".5pt">
                <v:textbox>
                  <w:txbxContent>
                    <w:p w14:paraId="0D25936E" w14:textId="57C735EE" w:rsidR="00F21D1C" w:rsidRPr="00C95FC2" w:rsidRDefault="00F21D1C" w:rsidP="00ED7B20">
                      <w:pPr>
                        <w:spacing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SCU</w:t>
                      </w:r>
                    </w:p>
                  </w:txbxContent>
                </v:textbox>
              </v:rect>
            </w:pict>
          </mc:Fallback>
        </mc:AlternateContent>
      </w:r>
      <w:r w:rsidR="005E200F" w:rsidRPr="0006281E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4E9BA1C" wp14:editId="314417D6">
                <wp:simplePos x="0" y="0"/>
                <wp:positionH relativeFrom="column">
                  <wp:posOffset>4245762</wp:posOffset>
                </wp:positionH>
                <wp:positionV relativeFrom="paragraph">
                  <wp:posOffset>213360</wp:posOffset>
                </wp:positionV>
                <wp:extent cx="398678" cy="0"/>
                <wp:effectExtent l="38100" t="76200" r="20955" b="9525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8678" cy="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3D16CD" id="Straight Arrow Connector 47" o:spid="_x0000_s1026" type="#_x0000_t32" style="position:absolute;margin-left:334.3pt;margin-top:16.8pt;width:31.4pt;height:0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" strokecolor="black [3040]">
                <v:stroke dashstyle="dash" startarrow="block" endarrow="block"/>
              </v:shape>
            </w:pict>
          </mc:Fallback>
        </mc:AlternateContent>
      </w:r>
    </w:p>
    <w:p w14:paraId="0294CFBF" w14:textId="118A6606" w:rsidR="005E200F" w:rsidRPr="0006281E" w:rsidRDefault="00ED7B20" w:rsidP="005E200F">
      <w:pPr>
        <w:rPr>
          <w:rFonts w:ascii="Arial" w:hAnsi="Arial" w:cs="Arial"/>
        </w:rPr>
      </w:pPr>
      <w:r w:rsidRPr="0006281E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15278EB" wp14:editId="564D1B70">
                <wp:simplePos x="0" y="0"/>
                <wp:positionH relativeFrom="column">
                  <wp:posOffset>3799395</wp:posOffset>
                </wp:positionH>
                <wp:positionV relativeFrom="paragraph">
                  <wp:posOffset>61320</wp:posOffset>
                </wp:positionV>
                <wp:extent cx="450377" cy="231775"/>
                <wp:effectExtent l="0" t="0" r="26035" b="1587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377" cy="2317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F11D78" w14:textId="67227007" w:rsidR="00F21D1C" w:rsidRPr="00C95FC2" w:rsidRDefault="00F21D1C" w:rsidP="005E200F">
                            <w:pPr>
                              <w:spacing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5278EB" id="Rectangle 20" o:spid="_x0000_s1054" style="position:absolute;margin-left:299.15pt;margin-top:4.85pt;width:35.45pt;height:18.2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" fillcolor="#d8d8d8 [2732]" strokecolor="black [3213]" strokeweight=".25pt">
                <v:textbox>
                  <w:txbxContent>
                    <w:p w14:paraId="1EF11D78" w14:textId="67227007" w:rsidR="00F21D1C" w:rsidRPr="00C95FC2" w:rsidRDefault="00F21D1C" w:rsidP="005E200F">
                      <w:pPr>
                        <w:spacing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SSI</w:t>
                      </w:r>
                    </w:p>
                  </w:txbxContent>
                </v:textbox>
              </v:rect>
            </w:pict>
          </mc:Fallback>
        </mc:AlternateContent>
      </w:r>
      <w:r w:rsidRPr="0006281E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0D94584" wp14:editId="2C29940F">
                <wp:simplePos x="0" y="0"/>
                <wp:positionH relativeFrom="column">
                  <wp:posOffset>3219355</wp:posOffset>
                </wp:positionH>
                <wp:positionV relativeFrom="paragraph">
                  <wp:posOffset>60799</wp:posOffset>
                </wp:positionV>
                <wp:extent cx="484495" cy="231775"/>
                <wp:effectExtent l="0" t="0" r="11430" b="1587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495" cy="2317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B24554" w14:textId="77A1B990" w:rsidR="00F21D1C" w:rsidRPr="00C95FC2" w:rsidRDefault="00F21D1C" w:rsidP="00ED7B20">
                            <w:pPr>
                              <w:spacing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SSIU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D94584" id="Rectangle 18" o:spid="_x0000_s1055" style="position:absolute;margin-left:253.5pt;margin-top:4.8pt;width:38.15pt;height:18.2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" fillcolor="#d8d8d8 [2732]" strokecolor="black [3213]" strokeweight=".5pt">
                <v:textbox>
                  <w:txbxContent>
                    <w:p w14:paraId="0BB24554" w14:textId="77A1B990" w:rsidR="00F21D1C" w:rsidRPr="00C95FC2" w:rsidRDefault="00F21D1C" w:rsidP="00ED7B20">
                      <w:pPr>
                        <w:spacing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SSIU</w:t>
                      </w:r>
                    </w:p>
                  </w:txbxContent>
                </v:textbox>
              </v:rect>
            </w:pict>
          </mc:Fallback>
        </mc:AlternateContent>
      </w:r>
      <w:r w:rsidRPr="0006281E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B612870" wp14:editId="72B94A64">
                <wp:simplePos x="0" y="0"/>
                <wp:positionH relativeFrom="column">
                  <wp:posOffset>2515472</wp:posOffset>
                </wp:positionH>
                <wp:positionV relativeFrom="paragraph">
                  <wp:posOffset>60164</wp:posOffset>
                </wp:positionV>
                <wp:extent cx="593678" cy="232012"/>
                <wp:effectExtent l="0" t="0" r="16510" b="1587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678" cy="23201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8D49C6" w14:textId="2F98C4EB" w:rsidR="00F21D1C" w:rsidRPr="00C95FC2" w:rsidRDefault="00F21D1C" w:rsidP="00ED7B20">
                            <w:pPr>
                              <w:spacing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PDMA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612870" id="Rectangle 32" o:spid="_x0000_s1056" style="position:absolute;margin-left:198.05pt;margin-top:4.75pt;width:46.75pt;height:18.2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" fillcolor="#d8d8d8 [2732]" strokecolor="black [3213]" strokeweight=".5pt">
                <v:textbox>
                  <w:txbxContent>
                    <w:p w14:paraId="798D49C6" w14:textId="2F98C4EB" w:rsidR="00F21D1C" w:rsidRPr="00C95FC2" w:rsidRDefault="00F21D1C" w:rsidP="00ED7B20">
                      <w:pPr>
                        <w:spacing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PDMA</w:t>
                      </w:r>
                    </w:p>
                  </w:txbxContent>
                </v:textbox>
              </v:rect>
            </w:pict>
          </mc:Fallback>
        </mc:AlternateContent>
      </w:r>
    </w:p>
    <w:p w14:paraId="347B1C58" w14:textId="33DBC70C" w:rsidR="005E200F" w:rsidRPr="0006281E" w:rsidRDefault="005E200F" w:rsidP="0089129E">
      <w:pPr>
        <w:pStyle w:val="Caption"/>
        <w:jc w:val="center"/>
        <w:rPr>
          <w:rFonts w:ascii="Arial" w:hAnsi="Arial" w:cs="Arial"/>
        </w:rPr>
      </w:pPr>
    </w:p>
    <w:p w14:paraId="0CCD2F1D" w14:textId="2F0FB051" w:rsidR="00427F38" w:rsidRDefault="0089129E" w:rsidP="00427F38">
      <w:pPr>
        <w:pStyle w:val="Caption"/>
        <w:jc w:val="center"/>
        <w:rPr>
          <w:rStyle w:val="Strong"/>
          <w:rFonts w:ascii="Arial" w:hAnsi="Arial" w:cs="Arial"/>
          <w:b/>
          <w:bCs/>
        </w:rPr>
      </w:pPr>
      <w:bookmarkStart w:id="11" w:name="_Toc532311043"/>
      <w:r w:rsidRPr="0006281E">
        <w:rPr>
          <w:rFonts w:ascii="Arial" w:hAnsi="Arial" w:cs="Arial"/>
        </w:rPr>
        <w:t xml:space="preserve">Figure </w:t>
      </w:r>
      <w:r w:rsidR="00800B5C">
        <w:rPr>
          <w:rFonts w:ascii="Arial" w:hAnsi="Arial" w:cs="Arial"/>
        </w:rPr>
        <w:fldChar w:fldCharType="begin"/>
      </w:r>
      <w:r w:rsidR="00800B5C">
        <w:rPr>
          <w:rFonts w:ascii="Arial" w:hAnsi="Arial" w:cs="Arial"/>
        </w:rPr>
        <w:instrText xml:space="preserve"> STYLEREF 1 \s </w:instrText>
      </w:r>
      <w:r w:rsidR="00800B5C">
        <w:rPr>
          <w:rFonts w:ascii="Arial" w:hAnsi="Arial" w:cs="Arial"/>
        </w:rPr>
        <w:fldChar w:fldCharType="separate"/>
      </w:r>
      <w:r w:rsidR="00A6752E">
        <w:rPr>
          <w:rFonts w:ascii="Arial" w:hAnsi="Arial" w:cs="Arial"/>
          <w:noProof/>
        </w:rPr>
        <w:t>1</w:t>
      </w:r>
      <w:r w:rsidR="00800B5C">
        <w:rPr>
          <w:rFonts w:ascii="Arial" w:hAnsi="Arial" w:cs="Arial"/>
        </w:rPr>
        <w:fldChar w:fldCharType="end"/>
      </w:r>
      <w:r w:rsidR="00800B5C">
        <w:rPr>
          <w:rFonts w:ascii="Arial" w:hAnsi="Arial" w:cs="Arial"/>
        </w:rPr>
        <w:noBreakHyphen/>
      </w:r>
      <w:r w:rsidR="00800B5C">
        <w:rPr>
          <w:rFonts w:ascii="Arial" w:hAnsi="Arial" w:cs="Arial"/>
        </w:rPr>
        <w:fldChar w:fldCharType="begin"/>
      </w:r>
      <w:r w:rsidR="00800B5C">
        <w:rPr>
          <w:rFonts w:ascii="Arial" w:hAnsi="Arial" w:cs="Arial"/>
        </w:rPr>
        <w:instrText xml:space="preserve"> SEQ Figure \* ARABIC \s 1 </w:instrText>
      </w:r>
      <w:r w:rsidR="00800B5C">
        <w:rPr>
          <w:rFonts w:ascii="Arial" w:hAnsi="Arial" w:cs="Arial"/>
        </w:rPr>
        <w:fldChar w:fldCharType="separate"/>
      </w:r>
      <w:r w:rsidR="00A6752E">
        <w:rPr>
          <w:rFonts w:ascii="Arial" w:hAnsi="Arial" w:cs="Arial"/>
          <w:noProof/>
        </w:rPr>
        <w:t>1</w:t>
      </w:r>
      <w:r w:rsidR="00800B5C">
        <w:rPr>
          <w:rFonts w:ascii="Arial" w:hAnsi="Arial" w:cs="Arial"/>
        </w:rPr>
        <w:fldChar w:fldCharType="end"/>
      </w:r>
      <w:r w:rsidRPr="0006281E">
        <w:rPr>
          <w:rFonts w:ascii="Arial" w:hAnsi="Arial" w:cs="Arial"/>
        </w:rPr>
        <w:t xml:space="preserve"> </w:t>
      </w:r>
      <w:proofErr w:type="gramStart"/>
      <w:r w:rsidR="005840A0" w:rsidRPr="0006281E">
        <w:rPr>
          <w:rStyle w:val="Strong"/>
          <w:rFonts w:ascii="Arial" w:hAnsi="Arial" w:cs="Arial"/>
          <w:b/>
          <w:bCs/>
        </w:rPr>
        <w:t>The</w:t>
      </w:r>
      <w:proofErr w:type="gramEnd"/>
      <w:r w:rsidR="005840A0" w:rsidRPr="0006281E">
        <w:rPr>
          <w:rStyle w:val="Strong"/>
          <w:rFonts w:ascii="Arial" w:hAnsi="Arial" w:cs="Arial"/>
          <w:b/>
          <w:bCs/>
        </w:rPr>
        <w:t xml:space="preserve"> software architectu</w:t>
      </w:r>
      <w:bookmarkEnd w:id="10"/>
      <w:r w:rsidR="00427F38">
        <w:rPr>
          <w:rStyle w:val="Strong"/>
          <w:rFonts w:ascii="Arial" w:hAnsi="Arial" w:cs="Arial"/>
          <w:b/>
          <w:bCs/>
        </w:rPr>
        <w:t>re</w:t>
      </w:r>
      <w:bookmarkStart w:id="12" w:name="_Hlk486856838"/>
      <w:bookmarkEnd w:id="11"/>
    </w:p>
    <w:p w14:paraId="24EFF7B0" w14:textId="4BC15510" w:rsidR="00427F38" w:rsidRDefault="00427F38">
      <w:pPr>
        <w:overflowPunct/>
        <w:autoSpaceDE/>
        <w:autoSpaceDN/>
        <w:adjustRightInd/>
        <w:spacing w:after="0" w:line="240" w:lineRule="auto"/>
        <w:textAlignment w:val="auto"/>
        <w:rPr>
          <w:rStyle w:val="Strong"/>
          <w:rFonts w:ascii="Arial" w:eastAsia="Times New Roman" w:hAnsi="Arial" w:cs="Arial"/>
        </w:rPr>
      </w:pPr>
      <w:r>
        <w:rPr>
          <w:rStyle w:val="Strong"/>
          <w:rFonts w:ascii="Arial" w:hAnsi="Arial" w:cs="Arial"/>
          <w:b w:val="0"/>
          <w:bCs w:val="0"/>
        </w:rPr>
        <w:br w:type="page"/>
      </w:r>
    </w:p>
    <w:p w14:paraId="6CDD0C65" w14:textId="0BC16A15" w:rsidR="00802C8D" w:rsidRPr="0006281E" w:rsidRDefault="009C1835" w:rsidP="00671046">
      <w:pPr>
        <w:pStyle w:val="Heading1"/>
        <w:rPr>
          <w:rFonts w:ascii="Arial" w:hAnsi="Arial" w:cs="Arial"/>
        </w:rPr>
      </w:pPr>
      <w:bookmarkStart w:id="13" w:name="_Toc532311026"/>
      <w:r w:rsidRPr="0006281E">
        <w:rPr>
          <w:rFonts w:ascii="Arial" w:hAnsi="Arial" w:cs="Arial"/>
        </w:rPr>
        <w:lastRenderedPageBreak/>
        <w:t>Function list</w:t>
      </w:r>
      <w:bookmarkEnd w:id="13"/>
    </w:p>
    <w:bookmarkEnd w:id="12"/>
    <w:p w14:paraId="05FA4361" w14:textId="1352FE18" w:rsidR="00F61279" w:rsidRPr="0006281E" w:rsidRDefault="005556B0" w:rsidP="005556B0">
      <w:pPr>
        <w:spacing w:before="120" w:after="120" w:line="260" w:lineRule="exact"/>
        <w:rPr>
          <w:rFonts w:ascii="Arial" w:hAnsi="Arial" w:cs="Arial"/>
        </w:rPr>
      </w:pPr>
      <w:r w:rsidRPr="0006281E">
        <w:rPr>
          <w:rFonts w:ascii="Arial" w:hAnsi="Arial" w:cs="Arial"/>
        </w:rPr>
        <w:t>The following is list of functions</w:t>
      </w:r>
      <w:r w:rsidR="00F61279" w:rsidRPr="0006281E">
        <w:rPr>
          <w:rFonts w:ascii="Arial" w:hAnsi="Arial" w:cs="Arial"/>
        </w:rPr>
        <w:t>:</w:t>
      </w:r>
    </w:p>
    <w:p w14:paraId="6CF79CC7" w14:textId="226CF468" w:rsidR="00F61279" w:rsidRPr="0006281E" w:rsidRDefault="0089129E" w:rsidP="0089129E">
      <w:pPr>
        <w:pStyle w:val="Caption"/>
        <w:rPr>
          <w:rFonts w:ascii="Arial" w:hAnsi="Arial" w:cs="Arial"/>
        </w:rPr>
      </w:pPr>
      <w:bookmarkStart w:id="14" w:name="_Toc496800155"/>
      <w:bookmarkStart w:id="15" w:name="_Toc519510053"/>
      <w:bookmarkStart w:id="16" w:name="_Toc532311050"/>
      <w:bookmarkStart w:id="17" w:name="_Toc532311055"/>
      <w:r w:rsidRPr="0006281E">
        <w:rPr>
          <w:rFonts w:ascii="Arial" w:hAnsi="Arial" w:cs="Arial"/>
        </w:rPr>
        <w:t xml:space="preserve">Table </w:t>
      </w:r>
      <w:r w:rsidR="003F7F16">
        <w:rPr>
          <w:rFonts w:ascii="Arial" w:hAnsi="Arial" w:cs="Arial"/>
        </w:rPr>
        <w:fldChar w:fldCharType="begin"/>
      </w:r>
      <w:r w:rsidR="003F7F16">
        <w:rPr>
          <w:rFonts w:ascii="Arial" w:hAnsi="Arial" w:cs="Arial"/>
        </w:rPr>
        <w:instrText xml:space="preserve"> STYLEREF 1 \s </w:instrText>
      </w:r>
      <w:r w:rsidR="003F7F16">
        <w:rPr>
          <w:rFonts w:ascii="Arial" w:hAnsi="Arial" w:cs="Arial"/>
        </w:rPr>
        <w:fldChar w:fldCharType="separate"/>
      </w:r>
      <w:r w:rsidR="00A6752E">
        <w:rPr>
          <w:rFonts w:ascii="Arial" w:hAnsi="Arial" w:cs="Arial"/>
          <w:noProof/>
        </w:rPr>
        <w:t>2</w:t>
      </w:r>
      <w:r w:rsidR="003F7F16">
        <w:rPr>
          <w:rFonts w:ascii="Arial" w:hAnsi="Arial" w:cs="Arial"/>
        </w:rPr>
        <w:fldChar w:fldCharType="end"/>
      </w:r>
      <w:r w:rsidR="003F7F16">
        <w:rPr>
          <w:rFonts w:ascii="Arial" w:hAnsi="Arial" w:cs="Arial"/>
        </w:rPr>
        <w:noBreakHyphen/>
      </w:r>
      <w:r w:rsidR="003F7F16">
        <w:rPr>
          <w:rFonts w:ascii="Arial" w:hAnsi="Arial" w:cs="Arial"/>
        </w:rPr>
        <w:fldChar w:fldCharType="begin"/>
      </w:r>
      <w:r w:rsidR="003F7F16">
        <w:rPr>
          <w:rFonts w:ascii="Arial" w:hAnsi="Arial" w:cs="Arial"/>
        </w:rPr>
        <w:instrText xml:space="preserve"> SEQ Table \* ARABIC \s 1 </w:instrText>
      </w:r>
      <w:r w:rsidR="003F7F16">
        <w:rPr>
          <w:rFonts w:ascii="Arial" w:hAnsi="Arial" w:cs="Arial"/>
        </w:rPr>
        <w:fldChar w:fldCharType="separate"/>
      </w:r>
      <w:r w:rsidR="00A6752E">
        <w:rPr>
          <w:rFonts w:ascii="Arial" w:hAnsi="Arial" w:cs="Arial"/>
          <w:noProof/>
        </w:rPr>
        <w:t>1</w:t>
      </w:r>
      <w:r w:rsidR="003F7F16">
        <w:rPr>
          <w:rFonts w:ascii="Arial" w:hAnsi="Arial" w:cs="Arial"/>
        </w:rPr>
        <w:fldChar w:fldCharType="end"/>
      </w:r>
      <w:r w:rsidR="007D25A5" w:rsidRPr="0006281E">
        <w:rPr>
          <w:rFonts w:ascii="Arial" w:hAnsi="Arial" w:cs="Arial"/>
        </w:rPr>
        <w:t xml:space="preserve"> Function list</w:t>
      </w:r>
      <w:bookmarkEnd w:id="14"/>
      <w:bookmarkEnd w:id="15"/>
      <w:bookmarkEnd w:id="16"/>
      <w:bookmarkEnd w:id="17"/>
    </w:p>
    <w:tbl>
      <w:tblPr>
        <w:tblW w:w="97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99"/>
        <w:gridCol w:w="3100"/>
        <w:gridCol w:w="5681"/>
      </w:tblGrid>
      <w:tr w:rsidR="00FC7760" w:rsidRPr="0006281E" w14:paraId="60151426" w14:textId="77777777" w:rsidTr="00005504">
        <w:trPr>
          <w:trHeight w:val="325"/>
        </w:trPr>
        <w:tc>
          <w:tcPr>
            <w:tcW w:w="999" w:type="dxa"/>
            <w:shd w:val="clear" w:color="auto" w:fill="D9D9D9" w:themeFill="background1" w:themeFillShade="D9"/>
          </w:tcPr>
          <w:p w14:paraId="2B363E1F" w14:textId="77777777" w:rsidR="00FC7760" w:rsidRPr="0006281E" w:rsidRDefault="00FC7760" w:rsidP="00FC7760">
            <w:pPr>
              <w:pStyle w:val="a"/>
              <w:jc w:val="center"/>
              <w:rPr>
                <w:rFonts w:cs="Arial"/>
                <w:b/>
                <w:szCs w:val="18"/>
              </w:rPr>
            </w:pPr>
            <w:r w:rsidRPr="0006281E">
              <w:rPr>
                <w:rFonts w:cs="Arial"/>
                <w:b/>
                <w:szCs w:val="18"/>
              </w:rPr>
              <w:t>Type</w:t>
            </w:r>
          </w:p>
        </w:tc>
        <w:tc>
          <w:tcPr>
            <w:tcW w:w="3100" w:type="dxa"/>
            <w:shd w:val="clear" w:color="auto" w:fill="D9D9D9" w:themeFill="background1" w:themeFillShade="D9"/>
          </w:tcPr>
          <w:p w14:paraId="5AF9EC86" w14:textId="77777777" w:rsidR="00FC7760" w:rsidRPr="0006281E" w:rsidRDefault="00FC7760" w:rsidP="00FC7760">
            <w:pPr>
              <w:pStyle w:val="a"/>
              <w:jc w:val="center"/>
              <w:rPr>
                <w:rFonts w:cs="Arial"/>
                <w:b/>
                <w:szCs w:val="18"/>
              </w:rPr>
            </w:pPr>
            <w:r w:rsidRPr="0006281E">
              <w:rPr>
                <w:rFonts w:cs="Arial"/>
                <w:b/>
                <w:szCs w:val="18"/>
              </w:rPr>
              <w:t>Function Name</w:t>
            </w:r>
          </w:p>
        </w:tc>
        <w:tc>
          <w:tcPr>
            <w:tcW w:w="5681" w:type="dxa"/>
            <w:shd w:val="clear" w:color="auto" w:fill="D9D9D9" w:themeFill="background1" w:themeFillShade="D9"/>
          </w:tcPr>
          <w:p w14:paraId="40F3B289" w14:textId="77777777" w:rsidR="00FC7760" w:rsidRPr="0006281E" w:rsidRDefault="00FC7760" w:rsidP="00FC7760">
            <w:pPr>
              <w:pStyle w:val="a"/>
              <w:jc w:val="center"/>
              <w:rPr>
                <w:rFonts w:cs="Arial"/>
                <w:b/>
                <w:szCs w:val="18"/>
              </w:rPr>
            </w:pPr>
            <w:bookmarkStart w:id="18" w:name="OLE_LINK1"/>
            <w:r w:rsidRPr="0006281E">
              <w:rPr>
                <w:rFonts w:cs="Arial"/>
                <w:b/>
                <w:szCs w:val="18"/>
              </w:rPr>
              <w:t>Outline</w:t>
            </w:r>
            <w:bookmarkEnd w:id="18"/>
          </w:p>
        </w:tc>
      </w:tr>
      <w:tr w:rsidR="006A655D" w:rsidRPr="0006281E" w14:paraId="5E4E751F" w14:textId="77777777" w:rsidTr="00005504">
        <w:trPr>
          <w:trHeight w:val="382"/>
        </w:trPr>
        <w:tc>
          <w:tcPr>
            <w:tcW w:w="999" w:type="dxa"/>
            <w:vMerge w:val="restart"/>
          </w:tcPr>
          <w:p w14:paraId="23B2E29A" w14:textId="2525A513" w:rsidR="006A655D" w:rsidRPr="0006281E" w:rsidRDefault="006A655D" w:rsidP="00524261">
            <w:pPr>
              <w:pStyle w:val="a"/>
              <w:tabs>
                <w:tab w:val="left" w:pos="2016"/>
              </w:tabs>
              <w:rPr>
                <w:rStyle w:val="Hyperlink"/>
                <w:rFonts w:cs="Arial"/>
                <w:noProof/>
                <w:color w:val="auto"/>
                <w:szCs w:val="18"/>
                <w:u w:val="none"/>
              </w:rPr>
            </w:pPr>
            <w:bookmarkStart w:id="19" w:name="_Hlk519515959"/>
            <w:r w:rsidRPr="0006281E">
              <w:rPr>
                <w:rStyle w:val="Hyperlink"/>
                <w:rFonts w:cs="Arial"/>
                <w:noProof/>
                <w:color w:val="auto"/>
                <w:szCs w:val="18"/>
                <w:u w:val="none"/>
              </w:rPr>
              <w:t>API</w:t>
            </w:r>
          </w:p>
        </w:tc>
        <w:tc>
          <w:tcPr>
            <w:tcW w:w="3100" w:type="dxa"/>
          </w:tcPr>
          <w:p w14:paraId="20ABFDE5" w14:textId="1253809E" w:rsidR="006A655D" w:rsidRPr="0006281E" w:rsidRDefault="009B4766" w:rsidP="00B13A27">
            <w:pPr>
              <w:pStyle w:val="a"/>
              <w:tabs>
                <w:tab w:val="left" w:pos="2016"/>
              </w:tabs>
              <w:rPr>
                <w:rStyle w:val="Hyperlink"/>
                <w:rFonts w:cs="Arial"/>
                <w:noProof/>
                <w:color w:val="auto"/>
                <w:szCs w:val="18"/>
                <w:u w:val="none"/>
              </w:rPr>
            </w:pPr>
            <w:r w:rsidRPr="009B4766">
              <w:rPr>
                <w:rStyle w:val="Hyperlink"/>
                <w:rFonts w:cs="Arial"/>
                <w:noProof/>
                <w:color w:val="auto"/>
                <w:szCs w:val="18"/>
                <w:u w:val="none"/>
              </w:rPr>
              <w:t>set_pdma_extend</w:t>
            </w:r>
          </w:p>
        </w:tc>
        <w:tc>
          <w:tcPr>
            <w:tcW w:w="5681" w:type="dxa"/>
          </w:tcPr>
          <w:p w14:paraId="01380CC4" w14:textId="0A31C97A" w:rsidR="006A655D" w:rsidRPr="0006281E" w:rsidRDefault="006A655D" w:rsidP="00E95C1A">
            <w:pPr>
              <w:pStyle w:val="a"/>
              <w:tabs>
                <w:tab w:val="left" w:pos="2016"/>
              </w:tabs>
              <w:jc w:val="left"/>
              <w:rPr>
                <w:rFonts w:cs="Arial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 xml:space="preserve">This API is to </w:t>
            </w:r>
            <w:r w:rsidR="00564495">
              <w:rPr>
                <w:rFonts w:cs="Arial"/>
                <w:color w:val="000000"/>
                <w:szCs w:val="18"/>
              </w:rPr>
              <w:t>s</w:t>
            </w:r>
            <w:r w:rsidR="00564495" w:rsidRPr="00564495">
              <w:rPr>
                <w:rFonts w:cs="Arial"/>
                <w:color w:val="000000"/>
                <w:szCs w:val="18"/>
              </w:rPr>
              <w:t>et the registers f</w:t>
            </w:r>
            <w:r w:rsidR="00564495">
              <w:rPr>
                <w:rFonts w:cs="Arial"/>
                <w:color w:val="000000"/>
                <w:szCs w:val="18"/>
              </w:rPr>
              <w:t>or PDMA</w:t>
            </w:r>
          </w:p>
        </w:tc>
      </w:tr>
      <w:tr w:rsidR="006A655D" w:rsidRPr="0006281E" w14:paraId="4086BAC8" w14:textId="77777777" w:rsidTr="00005504">
        <w:trPr>
          <w:trHeight w:val="382"/>
        </w:trPr>
        <w:tc>
          <w:tcPr>
            <w:tcW w:w="999" w:type="dxa"/>
            <w:vMerge/>
          </w:tcPr>
          <w:p w14:paraId="4A974227" w14:textId="77777777" w:rsidR="006A655D" w:rsidRPr="0006281E" w:rsidRDefault="006A655D" w:rsidP="00524261">
            <w:pPr>
              <w:pStyle w:val="a"/>
              <w:tabs>
                <w:tab w:val="left" w:pos="2016"/>
              </w:tabs>
              <w:rPr>
                <w:rStyle w:val="Hyperlink"/>
                <w:rFonts w:cs="Arial"/>
                <w:noProof/>
                <w:color w:val="auto"/>
                <w:szCs w:val="18"/>
                <w:u w:val="none"/>
              </w:rPr>
            </w:pPr>
          </w:p>
        </w:tc>
        <w:tc>
          <w:tcPr>
            <w:tcW w:w="3100" w:type="dxa"/>
          </w:tcPr>
          <w:p w14:paraId="27D1BEF7" w14:textId="1ECB05A6" w:rsidR="006A655D" w:rsidRDefault="006E6C23" w:rsidP="00524261">
            <w:pPr>
              <w:pStyle w:val="a"/>
              <w:tabs>
                <w:tab w:val="left" w:pos="2016"/>
              </w:tabs>
              <w:rPr>
                <w:rStyle w:val="Hyperlink"/>
                <w:rFonts w:cs="Arial"/>
                <w:noProof/>
                <w:color w:val="auto"/>
                <w:szCs w:val="18"/>
                <w:u w:val="none"/>
              </w:rPr>
            </w:pPr>
            <w:r w:rsidRPr="006E6C23">
              <w:rPr>
                <w:rStyle w:val="Hyperlink"/>
                <w:rFonts w:cs="Arial"/>
                <w:noProof/>
                <w:color w:val="auto"/>
                <w:szCs w:val="18"/>
                <w:u w:val="none"/>
              </w:rPr>
              <w:t>clear_pdma_extend</w:t>
            </w:r>
          </w:p>
        </w:tc>
        <w:tc>
          <w:tcPr>
            <w:tcW w:w="5681" w:type="dxa"/>
          </w:tcPr>
          <w:p w14:paraId="3497D9AE" w14:textId="5EBFF5F6" w:rsidR="006A655D" w:rsidRDefault="006A655D" w:rsidP="00866378">
            <w:pPr>
              <w:pStyle w:val="a"/>
              <w:tabs>
                <w:tab w:val="left" w:pos="2016"/>
              </w:tabs>
              <w:jc w:val="left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 xml:space="preserve">This API is to </w:t>
            </w:r>
            <w:r w:rsidR="00866378">
              <w:rPr>
                <w:rFonts w:cs="Arial"/>
                <w:color w:val="000000"/>
                <w:szCs w:val="18"/>
              </w:rPr>
              <w:t>clear</w:t>
            </w:r>
            <w:r w:rsidR="00866378" w:rsidRPr="00564495">
              <w:rPr>
                <w:rFonts w:cs="Arial"/>
                <w:color w:val="000000"/>
                <w:szCs w:val="18"/>
              </w:rPr>
              <w:t xml:space="preserve"> the registers f</w:t>
            </w:r>
            <w:r w:rsidR="00866378">
              <w:rPr>
                <w:rFonts w:cs="Arial"/>
                <w:color w:val="000000"/>
                <w:szCs w:val="18"/>
              </w:rPr>
              <w:t xml:space="preserve">or PDMA </w:t>
            </w:r>
          </w:p>
        </w:tc>
      </w:tr>
      <w:tr w:rsidR="006A655D" w:rsidRPr="0006281E" w14:paraId="62295E5F" w14:textId="77777777" w:rsidTr="00005504">
        <w:trPr>
          <w:trHeight w:val="382"/>
        </w:trPr>
        <w:tc>
          <w:tcPr>
            <w:tcW w:w="999" w:type="dxa"/>
            <w:vMerge/>
          </w:tcPr>
          <w:p w14:paraId="008ABC89" w14:textId="77777777" w:rsidR="006A655D" w:rsidRPr="0006281E" w:rsidRDefault="006A655D" w:rsidP="00524261">
            <w:pPr>
              <w:pStyle w:val="a"/>
              <w:tabs>
                <w:tab w:val="left" w:pos="2016"/>
              </w:tabs>
              <w:rPr>
                <w:rStyle w:val="Hyperlink"/>
                <w:rFonts w:cs="Arial"/>
                <w:noProof/>
                <w:color w:val="auto"/>
                <w:szCs w:val="18"/>
                <w:u w:val="none"/>
              </w:rPr>
            </w:pPr>
          </w:p>
        </w:tc>
        <w:tc>
          <w:tcPr>
            <w:tcW w:w="3100" w:type="dxa"/>
          </w:tcPr>
          <w:p w14:paraId="656F95EE" w14:textId="521A51AF" w:rsidR="006A655D" w:rsidRDefault="00E06075" w:rsidP="00524261">
            <w:pPr>
              <w:pStyle w:val="a"/>
              <w:tabs>
                <w:tab w:val="left" w:pos="2016"/>
              </w:tabs>
              <w:rPr>
                <w:rStyle w:val="Hyperlink"/>
                <w:rFonts w:cs="Arial"/>
                <w:noProof/>
                <w:color w:val="auto"/>
                <w:szCs w:val="18"/>
                <w:u w:val="none"/>
              </w:rPr>
            </w:pPr>
            <w:r w:rsidRPr="00E06075">
              <w:rPr>
                <w:rStyle w:val="Hyperlink"/>
                <w:rFonts w:cs="Arial"/>
                <w:noProof/>
                <w:color w:val="auto"/>
                <w:szCs w:val="18"/>
                <w:u w:val="none"/>
              </w:rPr>
              <w:t>enable_pdma_extend</w:t>
            </w:r>
          </w:p>
        </w:tc>
        <w:tc>
          <w:tcPr>
            <w:tcW w:w="5681" w:type="dxa"/>
          </w:tcPr>
          <w:p w14:paraId="04D7B437" w14:textId="291F974A" w:rsidR="006A655D" w:rsidRDefault="006A655D" w:rsidP="00A422C2">
            <w:pPr>
              <w:pStyle w:val="a"/>
              <w:tabs>
                <w:tab w:val="left" w:pos="2016"/>
              </w:tabs>
              <w:jc w:val="left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 xml:space="preserve">This API is to </w:t>
            </w:r>
            <w:r w:rsidR="00A422C2">
              <w:rPr>
                <w:rFonts w:cs="Arial"/>
                <w:color w:val="000000"/>
                <w:szCs w:val="18"/>
              </w:rPr>
              <w:t>enable PDMA</w:t>
            </w:r>
          </w:p>
        </w:tc>
      </w:tr>
      <w:tr w:rsidR="006A655D" w:rsidRPr="0006281E" w14:paraId="78EAC66A" w14:textId="77777777" w:rsidTr="00005504">
        <w:trPr>
          <w:trHeight w:val="382"/>
        </w:trPr>
        <w:tc>
          <w:tcPr>
            <w:tcW w:w="999" w:type="dxa"/>
            <w:vMerge/>
          </w:tcPr>
          <w:p w14:paraId="44437DAE" w14:textId="58A6C4FC" w:rsidR="006A655D" w:rsidRPr="0006281E" w:rsidRDefault="006A655D" w:rsidP="00524261">
            <w:pPr>
              <w:pStyle w:val="a"/>
              <w:tabs>
                <w:tab w:val="left" w:pos="2016"/>
              </w:tabs>
              <w:rPr>
                <w:rStyle w:val="Hyperlink"/>
                <w:rFonts w:cs="Arial"/>
                <w:noProof/>
                <w:color w:val="auto"/>
                <w:szCs w:val="18"/>
                <w:u w:val="none"/>
              </w:rPr>
            </w:pPr>
          </w:p>
        </w:tc>
        <w:tc>
          <w:tcPr>
            <w:tcW w:w="3100" w:type="dxa"/>
          </w:tcPr>
          <w:p w14:paraId="6C39481C" w14:textId="23862DCB" w:rsidR="006A655D" w:rsidRDefault="00E06075" w:rsidP="00524261">
            <w:pPr>
              <w:pStyle w:val="a"/>
              <w:tabs>
                <w:tab w:val="left" w:pos="2016"/>
              </w:tabs>
              <w:rPr>
                <w:rStyle w:val="Hyperlink"/>
                <w:rFonts w:cs="Arial"/>
                <w:noProof/>
                <w:color w:val="auto"/>
                <w:szCs w:val="18"/>
                <w:u w:val="none"/>
              </w:rPr>
            </w:pPr>
            <w:r w:rsidRPr="00E06075">
              <w:rPr>
                <w:rStyle w:val="Hyperlink"/>
                <w:rFonts w:cs="Arial"/>
                <w:noProof/>
                <w:color w:val="auto"/>
                <w:szCs w:val="18"/>
                <w:u w:val="none"/>
              </w:rPr>
              <w:t>disable_pdma_extend</w:t>
            </w:r>
          </w:p>
        </w:tc>
        <w:tc>
          <w:tcPr>
            <w:tcW w:w="5681" w:type="dxa"/>
          </w:tcPr>
          <w:p w14:paraId="6C905A72" w14:textId="1059020C" w:rsidR="006A655D" w:rsidRDefault="006A655D" w:rsidP="00387A90">
            <w:pPr>
              <w:pStyle w:val="a"/>
              <w:tabs>
                <w:tab w:val="left" w:pos="2016"/>
              </w:tabs>
              <w:jc w:val="left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 xml:space="preserve">This API is to </w:t>
            </w:r>
            <w:r w:rsidR="00387A90">
              <w:rPr>
                <w:rFonts w:cs="Arial"/>
                <w:color w:val="000000"/>
                <w:szCs w:val="18"/>
              </w:rPr>
              <w:t>disable PDMA</w:t>
            </w:r>
          </w:p>
        </w:tc>
      </w:tr>
      <w:tr w:rsidR="006A655D" w:rsidRPr="0006281E" w14:paraId="68971CE1" w14:textId="77777777" w:rsidTr="00005504">
        <w:trPr>
          <w:trHeight w:val="382"/>
        </w:trPr>
        <w:tc>
          <w:tcPr>
            <w:tcW w:w="999" w:type="dxa"/>
            <w:vMerge/>
          </w:tcPr>
          <w:p w14:paraId="61CACC36" w14:textId="77777777" w:rsidR="006A655D" w:rsidRPr="0006281E" w:rsidRDefault="006A655D" w:rsidP="00524261">
            <w:pPr>
              <w:pStyle w:val="a"/>
              <w:tabs>
                <w:tab w:val="left" w:pos="2016"/>
              </w:tabs>
              <w:rPr>
                <w:rStyle w:val="Hyperlink"/>
                <w:rFonts w:cs="Arial"/>
                <w:noProof/>
                <w:color w:val="auto"/>
                <w:szCs w:val="18"/>
                <w:u w:val="none"/>
              </w:rPr>
            </w:pPr>
          </w:p>
        </w:tc>
        <w:tc>
          <w:tcPr>
            <w:tcW w:w="3100" w:type="dxa"/>
          </w:tcPr>
          <w:p w14:paraId="3C092FA0" w14:textId="4B92A8A1" w:rsidR="006A655D" w:rsidRDefault="00DB7E94" w:rsidP="00524261">
            <w:pPr>
              <w:pStyle w:val="a"/>
              <w:tabs>
                <w:tab w:val="left" w:pos="2016"/>
              </w:tabs>
              <w:rPr>
                <w:rStyle w:val="Hyperlink"/>
                <w:rFonts w:cs="Arial"/>
                <w:noProof/>
                <w:color w:val="auto"/>
                <w:szCs w:val="18"/>
                <w:u w:val="none"/>
              </w:rPr>
            </w:pPr>
            <w:r w:rsidRPr="00DB7E94">
              <w:rPr>
                <w:rStyle w:val="Hyperlink"/>
                <w:rFonts w:cs="Arial"/>
                <w:noProof/>
                <w:color w:val="auto"/>
                <w:szCs w:val="18"/>
                <w:u w:val="none"/>
              </w:rPr>
              <w:t>check_available_pdma_channel</w:t>
            </w:r>
          </w:p>
        </w:tc>
        <w:tc>
          <w:tcPr>
            <w:tcW w:w="5681" w:type="dxa"/>
          </w:tcPr>
          <w:p w14:paraId="4774D834" w14:textId="1AF8965C" w:rsidR="006A655D" w:rsidRDefault="006A655D" w:rsidP="005B2CC4">
            <w:pPr>
              <w:pStyle w:val="a"/>
              <w:tabs>
                <w:tab w:val="left" w:pos="2016"/>
              </w:tabs>
              <w:jc w:val="left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 xml:space="preserve">This API is to </w:t>
            </w:r>
            <w:r w:rsidR="005B2CC4">
              <w:rPr>
                <w:rFonts w:cs="Arial"/>
                <w:color w:val="000000"/>
                <w:szCs w:val="18"/>
              </w:rPr>
              <w:t>check availability of a PDMA channel and choose an available one</w:t>
            </w:r>
          </w:p>
        </w:tc>
      </w:tr>
      <w:tr w:rsidR="00FD50A4" w:rsidRPr="0006281E" w14:paraId="24164136" w14:textId="77777777" w:rsidTr="00005504">
        <w:trPr>
          <w:trHeight w:val="382"/>
        </w:trPr>
        <w:tc>
          <w:tcPr>
            <w:tcW w:w="999" w:type="dxa"/>
            <w:vMerge w:val="restart"/>
          </w:tcPr>
          <w:p w14:paraId="04873447" w14:textId="04D07E33" w:rsidR="00FD50A4" w:rsidRPr="0006281E" w:rsidRDefault="00FD50A4" w:rsidP="00524261">
            <w:pPr>
              <w:pStyle w:val="a"/>
              <w:tabs>
                <w:tab w:val="left" w:pos="2016"/>
              </w:tabs>
              <w:rPr>
                <w:rStyle w:val="Hyperlink"/>
                <w:rFonts w:cs="Arial"/>
                <w:noProof/>
                <w:color w:val="auto"/>
                <w:szCs w:val="18"/>
                <w:u w:val="none"/>
              </w:rPr>
            </w:pPr>
            <w:r>
              <w:rPr>
                <w:rStyle w:val="Hyperlink"/>
                <w:rFonts w:cs="Arial"/>
                <w:noProof/>
                <w:color w:val="auto"/>
                <w:szCs w:val="18"/>
                <w:u w:val="none"/>
              </w:rPr>
              <w:t>Internal function</w:t>
            </w:r>
          </w:p>
        </w:tc>
        <w:tc>
          <w:tcPr>
            <w:tcW w:w="3100" w:type="dxa"/>
          </w:tcPr>
          <w:p w14:paraId="51ED4203" w14:textId="14794DEA" w:rsidR="00FD50A4" w:rsidRDefault="00655872" w:rsidP="00524261">
            <w:pPr>
              <w:pStyle w:val="a"/>
              <w:tabs>
                <w:tab w:val="left" w:pos="2016"/>
              </w:tabs>
              <w:rPr>
                <w:rStyle w:val="Hyperlink"/>
                <w:rFonts w:cs="Arial"/>
                <w:noProof/>
                <w:color w:val="auto"/>
                <w:szCs w:val="18"/>
                <w:u w:val="none"/>
              </w:rPr>
            </w:pPr>
            <w:r>
              <w:rPr>
                <w:rStyle w:val="Hyperlink"/>
                <w:rFonts w:cs="Arial"/>
                <w:noProof/>
                <w:color w:val="auto"/>
                <w:szCs w:val="18"/>
                <w:u w:val="none"/>
              </w:rPr>
              <w:t>get_pdma_regs</w:t>
            </w:r>
          </w:p>
        </w:tc>
        <w:tc>
          <w:tcPr>
            <w:tcW w:w="5681" w:type="dxa"/>
          </w:tcPr>
          <w:p w14:paraId="160A4C1A" w14:textId="0E45422F" w:rsidR="00FD50A4" w:rsidRDefault="00FD50A4" w:rsidP="00EC5A67">
            <w:pPr>
              <w:pStyle w:val="a"/>
              <w:tabs>
                <w:tab w:val="left" w:pos="2016"/>
              </w:tabs>
              <w:jc w:val="left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 xml:space="preserve">This function is to </w:t>
            </w:r>
            <w:r w:rsidR="00EC5A67">
              <w:rPr>
                <w:rFonts w:cs="Arial"/>
                <w:color w:val="000000"/>
                <w:szCs w:val="18"/>
              </w:rPr>
              <w:t>get a PDMA register’s value</w:t>
            </w:r>
          </w:p>
        </w:tc>
      </w:tr>
      <w:tr w:rsidR="00FD50A4" w:rsidRPr="0006281E" w14:paraId="0226FCBC" w14:textId="77777777" w:rsidTr="00005504">
        <w:trPr>
          <w:trHeight w:val="382"/>
        </w:trPr>
        <w:tc>
          <w:tcPr>
            <w:tcW w:w="999" w:type="dxa"/>
            <w:vMerge/>
          </w:tcPr>
          <w:p w14:paraId="757B6568" w14:textId="77777777" w:rsidR="00FD50A4" w:rsidRDefault="00FD50A4" w:rsidP="00524261">
            <w:pPr>
              <w:pStyle w:val="a"/>
              <w:tabs>
                <w:tab w:val="left" w:pos="2016"/>
              </w:tabs>
              <w:rPr>
                <w:rStyle w:val="Hyperlink"/>
                <w:rFonts w:cs="Arial"/>
                <w:noProof/>
                <w:color w:val="auto"/>
                <w:szCs w:val="18"/>
                <w:u w:val="none"/>
              </w:rPr>
            </w:pPr>
          </w:p>
        </w:tc>
        <w:tc>
          <w:tcPr>
            <w:tcW w:w="3100" w:type="dxa"/>
          </w:tcPr>
          <w:p w14:paraId="19EE4C62" w14:textId="44C3CE9D" w:rsidR="00FD50A4" w:rsidRDefault="00093FA6" w:rsidP="00524261">
            <w:pPr>
              <w:pStyle w:val="a"/>
              <w:tabs>
                <w:tab w:val="left" w:pos="2016"/>
              </w:tabs>
              <w:rPr>
                <w:rStyle w:val="Hyperlink"/>
                <w:rFonts w:cs="Arial"/>
                <w:noProof/>
                <w:color w:val="auto"/>
                <w:szCs w:val="18"/>
                <w:u w:val="none"/>
              </w:rPr>
            </w:pPr>
            <w:r>
              <w:rPr>
                <w:rStyle w:val="Hyperlink"/>
                <w:rFonts w:cs="Arial"/>
                <w:noProof/>
                <w:color w:val="auto"/>
                <w:szCs w:val="18"/>
                <w:u w:val="none"/>
              </w:rPr>
              <w:t>set_pdma_regs</w:t>
            </w:r>
          </w:p>
        </w:tc>
        <w:tc>
          <w:tcPr>
            <w:tcW w:w="5681" w:type="dxa"/>
          </w:tcPr>
          <w:p w14:paraId="65F4F9FB" w14:textId="32129795" w:rsidR="00FD50A4" w:rsidRDefault="00FD50A4" w:rsidP="007B50B4">
            <w:pPr>
              <w:pStyle w:val="a"/>
              <w:tabs>
                <w:tab w:val="left" w:pos="2016"/>
              </w:tabs>
              <w:jc w:val="left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 xml:space="preserve">This function is to </w:t>
            </w:r>
            <w:r w:rsidR="007B50B4">
              <w:rPr>
                <w:rFonts w:cs="Arial"/>
                <w:color w:val="000000"/>
                <w:szCs w:val="18"/>
              </w:rPr>
              <w:t>set a PDMA register</w:t>
            </w:r>
          </w:p>
        </w:tc>
      </w:tr>
      <w:bookmarkEnd w:id="19"/>
    </w:tbl>
    <w:p w14:paraId="20C566C3" w14:textId="77777777" w:rsidR="00FC7760" w:rsidRPr="0006281E" w:rsidRDefault="00FC7760" w:rsidP="007B7DEC">
      <w:pPr>
        <w:spacing w:after="120" w:line="260" w:lineRule="exact"/>
        <w:rPr>
          <w:rFonts w:ascii="Arial" w:hAnsi="Arial" w:cs="Arial"/>
        </w:rPr>
      </w:pPr>
    </w:p>
    <w:p w14:paraId="48F669ED" w14:textId="77777777" w:rsidR="00FC7760" w:rsidRPr="0006281E" w:rsidRDefault="00FC7760" w:rsidP="007B7DEC">
      <w:pPr>
        <w:spacing w:after="120" w:line="260" w:lineRule="exact"/>
        <w:rPr>
          <w:rFonts w:ascii="Arial" w:hAnsi="Arial" w:cs="Arial"/>
        </w:rPr>
        <w:sectPr w:rsidR="00FC7760" w:rsidRPr="0006281E" w:rsidSect="003D2B34">
          <w:pgSz w:w="11907" w:h="16840" w:code="9"/>
          <w:pgMar w:top="1588" w:right="1077" w:bottom="1134" w:left="1077" w:header="1134" w:footer="680" w:gutter="0"/>
          <w:cols w:space="720"/>
          <w:docGrid w:linePitch="360"/>
        </w:sectPr>
      </w:pPr>
    </w:p>
    <w:p w14:paraId="2A1F239C" w14:textId="5F7A63B9" w:rsidR="00605583" w:rsidRPr="0006281E" w:rsidRDefault="002717C0" w:rsidP="00671046">
      <w:pPr>
        <w:pStyle w:val="Heading1"/>
        <w:rPr>
          <w:rFonts w:ascii="Arial" w:hAnsi="Arial" w:cs="Arial"/>
        </w:rPr>
      </w:pPr>
      <w:bookmarkStart w:id="20" w:name="_Toc532311027"/>
      <w:r w:rsidRPr="0006281E">
        <w:rPr>
          <w:rFonts w:ascii="Arial" w:hAnsi="Arial" w:cs="Arial"/>
        </w:rPr>
        <w:lastRenderedPageBreak/>
        <w:t>Detail information</w:t>
      </w:r>
      <w:bookmarkEnd w:id="20"/>
    </w:p>
    <w:p w14:paraId="7C870F60" w14:textId="3F1BA959" w:rsidR="006058F4" w:rsidRPr="0006281E" w:rsidRDefault="006058F4" w:rsidP="006058F4">
      <w:pPr>
        <w:rPr>
          <w:rFonts w:ascii="Arial" w:hAnsi="Arial" w:cs="Arial"/>
        </w:rPr>
      </w:pPr>
      <w:bookmarkStart w:id="21" w:name="_Toc490833972"/>
      <w:r w:rsidRPr="0006281E">
        <w:rPr>
          <w:rFonts w:ascii="Arial" w:hAnsi="Arial" w:cs="Arial"/>
        </w:rPr>
        <w:t>This section describes detail information of data types, macro definition</w:t>
      </w:r>
      <w:r w:rsidR="00E4379A" w:rsidRPr="0006281E">
        <w:rPr>
          <w:rFonts w:ascii="Arial" w:hAnsi="Arial" w:cs="Arial"/>
        </w:rPr>
        <w:t>s</w:t>
      </w:r>
      <w:r w:rsidRPr="0006281E">
        <w:rPr>
          <w:rFonts w:ascii="Arial" w:hAnsi="Arial" w:cs="Arial"/>
        </w:rPr>
        <w:t>, implemented APIs and internal function units</w:t>
      </w:r>
      <w:r w:rsidR="0006281E">
        <w:rPr>
          <w:rFonts w:ascii="Arial" w:hAnsi="Arial" w:cs="Arial"/>
        </w:rPr>
        <w:t xml:space="preserve">, </w:t>
      </w:r>
      <w:r w:rsidR="00EC11F0">
        <w:rPr>
          <w:rFonts w:ascii="Arial" w:hAnsi="Arial" w:cs="Arial"/>
        </w:rPr>
        <w:t>global</w:t>
      </w:r>
      <w:r w:rsidR="0006281E">
        <w:rPr>
          <w:rFonts w:ascii="Arial" w:hAnsi="Arial" w:cs="Arial"/>
        </w:rPr>
        <w:t xml:space="preserve"> variable</w:t>
      </w:r>
      <w:r w:rsidRPr="0006281E">
        <w:rPr>
          <w:rFonts w:ascii="Arial" w:hAnsi="Arial" w:cs="Arial"/>
        </w:rPr>
        <w:t>.</w:t>
      </w:r>
    </w:p>
    <w:p w14:paraId="3019B411" w14:textId="21AFB6A1" w:rsidR="00A06425" w:rsidRPr="00A06425" w:rsidRDefault="006058F4" w:rsidP="00A06425">
      <w:pPr>
        <w:pStyle w:val="Heading2"/>
        <w:rPr>
          <w:rFonts w:cs="Arial"/>
        </w:rPr>
      </w:pPr>
      <w:bookmarkStart w:id="22" w:name="_Toc490833971"/>
      <w:bookmarkStart w:id="23" w:name="_Toc532311028"/>
      <w:r w:rsidRPr="0006281E">
        <w:rPr>
          <w:rFonts w:cs="Arial"/>
        </w:rPr>
        <w:t>Data type definitio</w:t>
      </w:r>
      <w:bookmarkEnd w:id="22"/>
      <w:r w:rsidR="0050504B" w:rsidRPr="0006281E">
        <w:rPr>
          <w:rFonts w:cs="Arial"/>
        </w:rPr>
        <w:t>n</w:t>
      </w:r>
      <w:bookmarkEnd w:id="21"/>
      <w:bookmarkEnd w:id="23"/>
    </w:p>
    <w:p w14:paraId="6F7DE4EF" w14:textId="1A436983" w:rsidR="00E7393C" w:rsidRPr="0006281E" w:rsidRDefault="00AB6278" w:rsidP="00E7393C">
      <w:pPr>
        <w:pStyle w:val="Heading3"/>
        <w:rPr>
          <w:rFonts w:cs="Arial"/>
        </w:rPr>
      </w:pPr>
      <w:bookmarkStart w:id="24" w:name="_Toc532311029"/>
      <w:r>
        <w:rPr>
          <w:rFonts w:cs="Arial"/>
        </w:rPr>
        <w:t>PDMA</w:t>
      </w:r>
      <w:r w:rsidR="00A2439D">
        <w:rPr>
          <w:rFonts w:cs="Arial"/>
        </w:rPr>
        <w:t>_CH</w:t>
      </w:r>
      <w:bookmarkEnd w:id="24"/>
    </w:p>
    <w:p w14:paraId="3207ADE0" w14:textId="7EC19A1E" w:rsidR="0006198F" w:rsidRPr="0006198F" w:rsidRDefault="0006198F" w:rsidP="0006198F">
      <w:r w:rsidRPr="0006198F">
        <w:rPr>
          <w:rFonts w:ascii="Arial" w:hAnsi="Arial" w:cs="Arial"/>
        </w:rPr>
        <w:t>Th</w:t>
      </w:r>
      <w:r>
        <w:rPr>
          <w:rFonts w:ascii="Arial" w:hAnsi="Arial" w:cs="Arial"/>
        </w:rPr>
        <w:t xml:space="preserve">e </w:t>
      </w:r>
      <w:r w:rsidRPr="0006198F">
        <w:rPr>
          <w:rStyle w:val="Emphasis"/>
          <w:rFonts w:ascii="Arial" w:hAnsi="Arial" w:cs="Arial"/>
          <w:i w:val="0"/>
        </w:rPr>
        <w:t xml:space="preserve">data type </w:t>
      </w:r>
      <w:r w:rsidR="00AB6278">
        <w:rPr>
          <w:rStyle w:val="Emphasis"/>
          <w:rFonts w:ascii="Arial" w:hAnsi="Arial" w:cs="Arial"/>
          <w:i w:val="0"/>
        </w:rPr>
        <w:t>PDMA</w:t>
      </w:r>
      <w:r w:rsidR="0047671A">
        <w:rPr>
          <w:rStyle w:val="Emphasis"/>
          <w:rFonts w:ascii="Arial" w:hAnsi="Arial" w:cs="Arial"/>
          <w:i w:val="0"/>
        </w:rPr>
        <w:t>_CH</w:t>
      </w:r>
      <w:r w:rsidRPr="0006198F">
        <w:rPr>
          <w:rStyle w:val="Emphasis"/>
          <w:rFonts w:ascii="Arial" w:hAnsi="Arial" w:cs="Arial"/>
          <w:i w:val="0"/>
        </w:rPr>
        <w:t xml:space="preserve"> is a type-defined </w:t>
      </w:r>
      <w:r w:rsidR="00FB596E">
        <w:rPr>
          <w:rStyle w:val="Emphasis"/>
          <w:rFonts w:ascii="Arial" w:hAnsi="Arial" w:cs="Arial"/>
          <w:i w:val="0"/>
        </w:rPr>
        <w:t>enumeration</w:t>
      </w:r>
      <w:r w:rsidRPr="0006198F">
        <w:rPr>
          <w:rStyle w:val="Emphasis"/>
          <w:rFonts w:ascii="Arial" w:hAnsi="Arial" w:cs="Arial"/>
          <w:i w:val="0"/>
        </w:rPr>
        <w:t xml:space="preserve"> that lists </w:t>
      </w:r>
      <w:r w:rsidR="00E92011">
        <w:rPr>
          <w:rStyle w:val="Emphasis"/>
          <w:rFonts w:ascii="Arial" w:hAnsi="Arial" w:cs="Arial"/>
          <w:i w:val="0"/>
        </w:rPr>
        <w:t xml:space="preserve">all supported </w:t>
      </w:r>
      <w:r w:rsidR="00D519B1">
        <w:rPr>
          <w:rStyle w:val="Emphasis"/>
          <w:rFonts w:ascii="Arial" w:hAnsi="Arial" w:cs="Arial"/>
          <w:i w:val="0"/>
        </w:rPr>
        <w:t>PDMA</w:t>
      </w:r>
      <w:r w:rsidR="00E92011">
        <w:rPr>
          <w:rStyle w:val="Emphasis"/>
          <w:rFonts w:ascii="Arial" w:hAnsi="Arial" w:cs="Arial"/>
          <w:i w:val="0"/>
        </w:rPr>
        <w:t xml:space="preserve"> </w:t>
      </w:r>
      <w:r w:rsidR="007D3586">
        <w:rPr>
          <w:rStyle w:val="Emphasis"/>
          <w:rFonts w:ascii="Arial" w:hAnsi="Arial" w:cs="Arial"/>
          <w:i w:val="0"/>
        </w:rPr>
        <w:t>channels</w:t>
      </w:r>
      <w:r>
        <w:rPr>
          <w:rStyle w:val="Emphasis"/>
          <w:rFonts w:ascii="Arial" w:hAnsi="Arial" w:cs="Arial"/>
          <w:i w:val="0"/>
        </w:rPr>
        <w:t>.</w:t>
      </w:r>
    </w:p>
    <w:p w14:paraId="3EACF0AD" w14:textId="63A38812" w:rsidR="00991A4E" w:rsidRPr="0006281E" w:rsidRDefault="0089129E" w:rsidP="0089129E">
      <w:pPr>
        <w:pStyle w:val="Caption"/>
        <w:rPr>
          <w:rFonts w:ascii="Arial" w:hAnsi="Arial" w:cs="Arial"/>
        </w:rPr>
      </w:pPr>
      <w:bookmarkStart w:id="25" w:name="_Toc532311051"/>
      <w:bookmarkStart w:id="26" w:name="_Toc532311056"/>
      <w:r w:rsidRPr="0006281E">
        <w:rPr>
          <w:rFonts w:ascii="Arial" w:hAnsi="Arial" w:cs="Arial"/>
        </w:rPr>
        <w:t xml:space="preserve">Table </w:t>
      </w:r>
      <w:r w:rsidR="003F7F16">
        <w:rPr>
          <w:rFonts w:ascii="Arial" w:hAnsi="Arial" w:cs="Arial"/>
        </w:rPr>
        <w:fldChar w:fldCharType="begin"/>
      </w:r>
      <w:r w:rsidR="003F7F16">
        <w:rPr>
          <w:rFonts w:ascii="Arial" w:hAnsi="Arial" w:cs="Arial"/>
        </w:rPr>
        <w:instrText xml:space="preserve"> STYLEREF 1 \s </w:instrText>
      </w:r>
      <w:r w:rsidR="003F7F16">
        <w:rPr>
          <w:rFonts w:ascii="Arial" w:hAnsi="Arial" w:cs="Arial"/>
        </w:rPr>
        <w:fldChar w:fldCharType="separate"/>
      </w:r>
      <w:r w:rsidR="00A6752E">
        <w:rPr>
          <w:rFonts w:ascii="Arial" w:hAnsi="Arial" w:cs="Arial"/>
          <w:noProof/>
        </w:rPr>
        <w:t>3</w:t>
      </w:r>
      <w:r w:rsidR="003F7F16">
        <w:rPr>
          <w:rFonts w:ascii="Arial" w:hAnsi="Arial" w:cs="Arial"/>
        </w:rPr>
        <w:fldChar w:fldCharType="end"/>
      </w:r>
      <w:r w:rsidR="003F7F16">
        <w:rPr>
          <w:rFonts w:ascii="Arial" w:hAnsi="Arial" w:cs="Arial"/>
        </w:rPr>
        <w:noBreakHyphen/>
      </w:r>
      <w:r w:rsidR="003F7F16">
        <w:rPr>
          <w:rFonts w:ascii="Arial" w:hAnsi="Arial" w:cs="Arial"/>
        </w:rPr>
        <w:fldChar w:fldCharType="begin"/>
      </w:r>
      <w:r w:rsidR="003F7F16">
        <w:rPr>
          <w:rFonts w:ascii="Arial" w:hAnsi="Arial" w:cs="Arial"/>
        </w:rPr>
        <w:instrText xml:space="preserve"> SEQ Table \* ARABIC \s 1 </w:instrText>
      </w:r>
      <w:r w:rsidR="003F7F16">
        <w:rPr>
          <w:rFonts w:ascii="Arial" w:hAnsi="Arial" w:cs="Arial"/>
        </w:rPr>
        <w:fldChar w:fldCharType="separate"/>
      </w:r>
      <w:r w:rsidR="00A6752E">
        <w:rPr>
          <w:rFonts w:ascii="Arial" w:hAnsi="Arial" w:cs="Arial"/>
          <w:noProof/>
        </w:rPr>
        <w:t>1</w:t>
      </w:r>
      <w:r w:rsidR="003F7F16">
        <w:rPr>
          <w:rFonts w:ascii="Arial" w:hAnsi="Arial" w:cs="Arial"/>
        </w:rPr>
        <w:fldChar w:fldCharType="end"/>
      </w:r>
      <w:r w:rsidR="00E72A7C" w:rsidRPr="0006281E">
        <w:rPr>
          <w:rFonts w:ascii="Arial" w:hAnsi="Arial" w:cs="Arial"/>
          <w:noProof/>
        </w:rPr>
        <w:t xml:space="preserve"> </w:t>
      </w:r>
      <w:r w:rsidR="00AB6278">
        <w:rPr>
          <w:rFonts w:ascii="Arial" w:hAnsi="Arial" w:cs="Arial"/>
          <w:noProof/>
        </w:rPr>
        <w:t>PDMA</w:t>
      </w:r>
      <w:r w:rsidR="0047671A">
        <w:rPr>
          <w:rFonts w:ascii="Arial" w:hAnsi="Arial" w:cs="Arial"/>
          <w:noProof/>
        </w:rPr>
        <w:t>_CH</w:t>
      </w:r>
      <w:r w:rsidR="00FA77A0">
        <w:rPr>
          <w:rFonts w:ascii="Arial" w:hAnsi="Arial" w:cs="Arial"/>
          <w:noProof/>
        </w:rPr>
        <w:t xml:space="preserve"> </w:t>
      </w:r>
      <w:r w:rsidR="00991A4E" w:rsidRPr="0006281E">
        <w:rPr>
          <w:rFonts w:ascii="Arial" w:hAnsi="Arial" w:cs="Arial"/>
        </w:rPr>
        <w:t>type information</w:t>
      </w:r>
      <w:bookmarkEnd w:id="25"/>
      <w:bookmarkEnd w:id="2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23"/>
        <w:gridCol w:w="1328"/>
        <w:gridCol w:w="3368"/>
      </w:tblGrid>
      <w:tr w:rsidR="007945DF" w:rsidRPr="0006281E" w14:paraId="6EC299B9" w14:textId="77777777" w:rsidTr="008F69C7">
        <w:trPr>
          <w:trHeight w:val="328"/>
        </w:trPr>
        <w:tc>
          <w:tcPr>
            <w:tcW w:w="2223" w:type="dxa"/>
            <w:tcBorders>
              <w:bottom w:val="double" w:sz="4" w:space="0" w:color="auto"/>
            </w:tcBorders>
            <w:vAlign w:val="center"/>
          </w:tcPr>
          <w:p w14:paraId="5C563997" w14:textId="1978376E" w:rsidR="007945DF" w:rsidRPr="00122078" w:rsidRDefault="007945DF" w:rsidP="00991A4E">
            <w:pPr>
              <w:jc w:val="center"/>
              <w:rPr>
                <w:rFonts w:ascii="Arial" w:hAnsi="Arial" w:cs="Arial"/>
                <w:b/>
              </w:rPr>
            </w:pPr>
            <w:r w:rsidRPr="00122078">
              <w:rPr>
                <w:rFonts w:ascii="Arial" w:hAnsi="Arial" w:cs="Arial"/>
                <w:b/>
              </w:rPr>
              <w:t>Member name</w:t>
            </w:r>
          </w:p>
        </w:tc>
        <w:tc>
          <w:tcPr>
            <w:tcW w:w="1328" w:type="dxa"/>
            <w:tcBorders>
              <w:bottom w:val="double" w:sz="4" w:space="0" w:color="auto"/>
            </w:tcBorders>
            <w:vAlign w:val="center"/>
          </w:tcPr>
          <w:p w14:paraId="588194F6" w14:textId="63971D1B" w:rsidR="007945DF" w:rsidRPr="00122078" w:rsidRDefault="00B63802" w:rsidP="008F69C7">
            <w:pPr>
              <w:jc w:val="center"/>
              <w:rPr>
                <w:rFonts w:ascii="Arial" w:hAnsi="Arial" w:cs="Arial"/>
                <w:b/>
              </w:rPr>
            </w:pPr>
            <w:r w:rsidRPr="00122078">
              <w:rPr>
                <w:rFonts w:ascii="Arial" w:hAnsi="Arial" w:cs="Arial"/>
                <w:b/>
              </w:rPr>
              <w:t>Value</w:t>
            </w:r>
          </w:p>
        </w:tc>
        <w:tc>
          <w:tcPr>
            <w:tcW w:w="3368" w:type="dxa"/>
            <w:tcBorders>
              <w:bottom w:val="double" w:sz="4" w:space="0" w:color="auto"/>
            </w:tcBorders>
            <w:vAlign w:val="center"/>
          </w:tcPr>
          <w:p w14:paraId="72EC4FE9" w14:textId="408C1154" w:rsidR="007945DF" w:rsidRPr="00122078" w:rsidRDefault="007945DF" w:rsidP="00991A4E">
            <w:pPr>
              <w:jc w:val="center"/>
              <w:rPr>
                <w:rFonts w:ascii="Arial" w:hAnsi="Arial" w:cs="Arial"/>
                <w:b/>
              </w:rPr>
            </w:pPr>
            <w:r w:rsidRPr="00122078">
              <w:rPr>
                <w:rFonts w:ascii="Arial" w:hAnsi="Arial" w:cs="Arial"/>
                <w:b/>
              </w:rPr>
              <w:t>Outline</w:t>
            </w:r>
          </w:p>
        </w:tc>
      </w:tr>
      <w:tr w:rsidR="00E06D85" w:rsidRPr="0006281E" w14:paraId="1BC47D8F" w14:textId="77777777" w:rsidTr="0018146C">
        <w:tc>
          <w:tcPr>
            <w:tcW w:w="2223" w:type="dxa"/>
            <w:tcBorders>
              <w:top w:val="double" w:sz="4" w:space="0" w:color="auto"/>
              <w:bottom w:val="single" w:sz="4" w:space="0" w:color="auto"/>
            </w:tcBorders>
            <w:vAlign w:val="bottom"/>
          </w:tcPr>
          <w:p w14:paraId="3A90469E" w14:textId="4B129ECB" w:rsidR="00E06D85" w:rsidRPr="0006281E" w:rsidRDefault="00D519B1" w:rsidP="00E06D85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PDMA</w:t>
            </w:r>
            <w:r w:rsidR="00E06D85">
              <w:rPr>
                <w:rFonts w:ascii="Calibri" w:hAnsi="Calibri" w:cs="Calibri"/>
                <w:color w:val="000000"/>
                <w:sz w:val="22"/>
                <w:szCs w:val="22"/>
              </w:rPr>
              <w:t>_CH00</w:t>
            </w:r>
          </w:p>
        </w:tc>
        <w:tc>
          <w:tcPr>
            <w:tcW w:w="1328" w:type="dxa"/>
            <w:tcBorders>
              <w:top w:val="double" w:sz="4" w:space="0" w:color="auto"/>
              <w:bottom w:val="single" w:sz="4" w:space="0" w:color="auto"/>
            </w:tcBorders>
            <w:vAlign w:val="bottom"/>
          </w:tcPr>
          <w:p w14:paraId="73DBF491" w14:textId="21646DA2" w:rsidR="00E06D85" w:rsidRPr="0006281E" w:rsidRDefault="00E06D85" w:rsidP="00E06D85">
            <w:pPr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3368" w:type="dxa"/>
            <w:tcBorders>
              <w:top w:val="double" w:sz="4" w:space="0" w:color="auto"/>
              <w:bottom w:val="single" w:sz="4" w:space="0" w:color="auto"/>
            </w:tcBorders>
            <w:vAlign w:val="bottom"/>
          </w:tcPr>
          <w:p w14:paraId="4BF1F157" w14:textId="79F598CC" w:rsidR="00E06D85" w:rsidRPr="0006281E" w:rsidRDefault="00D519B1" w:rsidP="00E06D85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PDMA</w:t>
            </w:r>
            <w:r w:rsidR="00E06D8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channel 0</w:t>
            </w:r>
          </w:p>
        </w:tc>
      </w:tr>
      <w:tr w:rsidR="00E06D85" w:rsidRPr="0006281E" w14:paraId="19A76CA0" w14:textId="77777777" w:rsidTr="0018146C">
        <w:tc>
          <w:tcPr>
            <w:tcW w:w="2223" w:type="dxa"/>
            <w:tcBorders>
              <w:top w:val="single" w:sz="4" w:space="0" w:color="auto"/>
            </w:tcBorders>
            <w:vAlign w:val="bottom"/>
          </w:tcPr>
          <w:p w14:paraId="5F1918AF" w14:textId="6B1E4265" w:rsidR="00E06D85" w:rsidRDefault="00D519B1" w:rsidP="00E06D85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PDMA</w:t>
            </w:r>
            <w:r w:rsidR="00E06D85">
              <w:rPr>
                <w:rFonts w:ascii="Calibri" w:hAnsi="Calibri" w:cs="Calibri"/>
                <w:color w:val="000000"/>
                <w:sz w:val="22"/>
                <w:szCs w:val="22"/>
              </w:rPr>
              <w:t>_CH01</w:t>
            </w:r>
          </w:p>
        </w:tc>
        <w:tc>
          <w:tcPr>
            <w:tcW w:w="1328" w:type="dxa"/>
            <w:tcBorders>
              <w:top w:val="single" w:sz="4" w:space="0" w:color="auto"/>
            </w:tcBorders>
            <w:vAlign w:val="bottom"/>
          </w:tcPr>
          <w:p w14:paraId="60D4D813" w14:textId="264CB44A" w:rsidR="00E06D85" w:rsidRDefault="00E06D85" w:rsidP="00E06D85">
            <w:pPr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368" w:type="dxa"/>
            <w:tcBorders>
              <w:top w:val="single" w:sz="4" w:space="0" w:color="auto"/>
            </w:tcBorders>
            <w:vAlign w:val="bottom"/>
          </w:tcPr>
          <w:p w14:paraId="60723D52" w14:textId="4FAA7DA0" w:rsidR="00E06D85" w:rsidRDefault="00D519B1" w:rsidP="00E06D85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PDMA</w:t>
            </w:r>
            <w:r w:rsidR="00E06D8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channel 1</w:t>
            </w:r>
          </w:p>
        </w:tc>
      </w:tr>
      <w:tr w:rsidR="00E06D85" w:rsidRPr="0006281E" w14:paraId="61F773A6" w14:textId="77777777" w:rsidTr="0018146C">
        <w:tc>
          <w:tcPr>
            <w:tcW w:w="2223" w:type="dxa"/>
            <w:tcBorders>
              <w:top w:val="single" w:sz="4" w:space="0" w:color="auto"/>
            </w:tcBorders>
            <w:vAlign w:val="bottom"/>
          </w:tcPr>
          <w:p w14:paraId="6CA5DFB3" w14:textId="1FDB37F2" w:rsidR="00E06D85" w:rsidRDefault="00D519B1" w:rsidP="00E06D85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PDMA</w:t>
            </w:r>
            <w:r w:rsidR="00E06D85">
              <w:rPr>
                <w:rFonts w:ascii="Calibri" w:hAnsi="Calibri" w:cs="Calibri"/>
                <w:color w:val="000000"/>
                <w:sz w:val="22"/>
                <w:szCs w:val="22"/>
              </w:rPr>
              <w:t>_CH02</w:t>
            </w:r>
          </w:p>
        </w:tc>
        <w:tc>
          <w:tcPr>
            <w:tcW w:w="1328" w:type="dxa"/>
            <w:tcBorders>
              <w:top w:val="single" w:sz="4" w:space="0" w:color="auto"/>
            </w:tcBorders>
            <w:vAlign w:val="bottom"/>
          </w:tcPr>
          <w:p w14:paraId="3283BB1B" w14:textId="7D8CE66A" w:rsidR="00E06D85" w:rsidRDefault="00E06D85" w:rsidP="00E06D85">
            <w:pPr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3368" w:type="dxa"/>
            <w:tcBorders>
              <w:top w:val="single" w:sz="4" w:space="0" w:color="auto"/>
            </w:tcBorders>
            <w:vAlign w:val="bottom"/>
          </w:tcPr>
          <w:p w14:paraId="02ADD600" w14:textId="28D203C1" w:rsidR="00E06D85" w:rsidRDefault="00D519B1" w:rsidP="00E06D85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PDMA</w:t>
            </w:r>
            <w:r w:rsidR="00E06D8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channel 2</w:t>
            </w:r>
          </w:p>
        </w:tc>
      </w:tr>
      <w:tr w:rsidR="00E06D85" w:rsidRPr="0006281E" w14:paraId="04EC4B62" w14:textId="77777777" w:rsidTr="0018146C">
        <w:tc>
          <w:tcPr>
            <w:tcW w:w="2223" w:type="dxa"/>
            <w:tcBorders>
              <w:top w:val="single" w:sz="4" w:space="0" w:color="auto"/>
            </w:tcBorders>
            <w:vAlign w:val="bottom"/>
          </w:tcPr>
          <w:p w14:paraId="6D1C833E" w14:textId="005BA97A" w:rsidR="00E06D85" w:rsidRDefault="00D519B1" w:rsidP="00E06D85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PDMA</w:t>
            </w:r>
            <w:r w:rsidR="00E06D85">
              <w:rPr>
                <w:rFonts w:ascii="Calibri" w:hAnsi="Calibri" w:cs="Calibri"/>
                <w:color w:val="000000"/>
                <w:sz w:val="22"/>
                <w:szCs w:val="22"/>
              </w:rPr>
              <w:t>_CH03</w:t>
            </w:r>
          </w:p>
        </w:tc>
        <w:tc>
          <w:tcPr>
            <w:tcW w:w="1328" w:type="dxa"/>
            <w:tcBorders>
              <w:top w:val="single" w:sz="4" w:space="0" w:color="auto"/>
            </w:tcBorders>
            <w:vAlign w:val="bottom"/>
          </w:tcPr>
          <w:p w14:paraId="79E3CD7E" w14:textId="6EFA6662" w:rsidR="00E06D85" w:rsidRDefault="00E06D85" w:rsidP="00E06D85">
            <w:pPr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3368" w:type="dxa"/>
            <w:tcBorders>
              <w:top w:val="single" w:sz="4" w:space="0" w:color="auto"/>
            </w:tcBorders>
            <w:vAlign w:val="bottom"/>
          </w:tcPr>
          <w:p w14:paraId="334F513C" w14:textId="16D061CA" w:rsidR="00E06D85" w:rsidRDefault="00D519B1" w:rsidP="00E06D85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PDMA</w:t>
            </w:r>
            <w:r w:rsidR="00E06D8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channel 3</w:t>
            </w:r>
          </w:p>
        </w:tc>
      </w:tr>
      <w:tr w:rsidR="00E06D85" w:rsidRPr="0006281E" w14:paraId="1FFD5150" w14:textId="77777777" w:rsidTr="0018146C">
        <w:tc>
          <w:tcPr>
            <w:tcW w:w="2223" w:type="dxa"/>
            <w:vAlign w:val="bottom"/>
          </w:tcPr>
          <w:p w14:paraId="5C11A074" w14:textId="7C76B7B5" w:rsidR="00E06D85" w:rsidRPr="0006281E" w:rsidRDefault="00D519B1" w:rsidP="00E06D85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PDMA</w:t>
            </w:r>
            <w:r w:rsidR="00E06D85">
              <w:rPr>
                <w:rFonts w:ascii="Calibri" w:hAnsi="Calibri" w:cs="Calibri"/>
                <w:color w:val="000000"/>
                <w:sz w:val="22"/>
                <w:szCs w:val="22"/>
              </w:rPr>
              <w:t>_CH04</w:t>
            </w:r>
          </w:p>
        </w:tc>
        <w:tc>
          <w:tcPr>
            <w:tcW w:w="1328" w:type="dxa"/>
            <w:vAlign w:val="bottom"/>
          </w:tcPr>
          <w:p w14:paraId="02FA099D" w14:textId="275C1958" w:rsidR="00E06D85" w:rsidRPr="0006281E" w:rsidRDefault="00E06D85" w:rsidP="00E06D85">
            <w:pPr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3368" w:type="dxa"/>
            <w:vAlign w:val="bottom"/>
          </w:tcPr>
          <w:p w14:paraId="2B456340" w14:textId="566FE693" w:rsidR="00E06D85" w:rsidRPr="0006281E" w:rsidRDefault="00D519B1" w:rsidP="00E06D85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PDMA</w:t>
            </w:r>
            <w:r w:rsidR="00E06D8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channel 4</w:t>
            </w:r>
          </w:p>
        </w:tc>
      </w:tr>
      <w:tr w:rsidR="00E06D85" w:rsidRPr="0006281E" w14:paraId="3034ABC8" w14:textId="77777777" w:rsidTr="0018146C">
        <w:tc>
          <w:tcPr>
            <w:tcW w:w="2223" w:type="dxa"/>
            <w:vAlign w:val="bottom"/>
          </w:tcPr>
          <w:p w14:paraId="6AF90869" w14:textId="3B32D3C7" w:rsidR="00E06D85" w:rsidRDefault="00D519B1" w:rsidP="00E06D85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PDMA</w:t>
            </w:r>
            <w:r w:rsidR="00E06D85">
              <w:rPr>
                <w:rFonts w:ascii="Calibri" w:hAnsi="Calibri" w:cs="Calibri"/>
                <w:color w:val="000000"/>
                <w:sz w:val="22"/>
                <w:szCs w:val="22"/>
              </w:rPr>
              <w:t>_CH05</w:t>
            </w:r>
          </w:p>
        </w:tc>
        <w:tc>
          <w:tcPr>
            <w:tcW w:w="1328" w:type="dxa"/>
            <w:vAlign w:val="bottom"/>
          </w:tcPr>
          <w:p w14:paraId="6EC48B9E" w14:textId="13451226" w:rsidR="00E06D85" w:rsidRDefault="00E06D85" w:rsidP="00E06D85">
            <w:pPr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3368" w:type="dxa"/>
            <w:vAlign w:val="bottom"/>
          </w:tcPr>
          <w:p w14:paraId="052D26C3" w14:textId="3E0542CC" w:rsidR="00E06D85" w:rsidRDefault="00D519B1" w:rsidP="00E06D85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PDMA</w:t>
            </w:r>
            <w:r w:rsidR="00E06D8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channel 5</w:t>
            </w:r>
          </w:p>
        </w:tc>
      </w:tr>
      <w:tr w:rsidR="00E06D85" w:rsidRPr="0006281E" w14:paraId="3716AC1D" w14:textId="77777777" w:rsidTr="0018146C">
        <w:tc>
          <w:tcPr>
            <w:tcW w:w="2223" w:type="dxa"/>
            <w:vAlign w:val="bottom"/>
          </w:tcPr>
          <w:p w14:paraId="6FAEE02F" w14:textId="3EB0E192" w:rsidR="00E06D85" w:rsidRDefault="00D519B1" w:rsidP="00E06D85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PDMA</w:t>
            </w:r>
            <w:r w:rsidR="00E06D85">
              <w:rPr>
                <w:rFonts w:ascii="Calibri" w:hAnsi="Calibri" w:cs="Calibri"/>
                <w:color w:val="000000"/>
                <w:sz w:val="22"/>
                <w:szCs w:val="22"/>
              </w:rPr>
              <w:t>_CH06</w:t>
            </w:r>
          </w:p>
        </w:tc>
        <w:tc>
          <w:tcPr>
            <w:tcW w:w="1328" w:type="dxa"/>
            <w:vAlign w:val="bottom"/>
          </w:tcPr>
          <w:p w14:paraId="22DB64AF" w14:textId="5BD5F2BA" w:rsidR="00E06D85" w:rsidRDefault="00E06D85" w:rsidP="00E06D85">
            <w:pPr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3368" w:type="dxa"/>
            <w:vAlign w:val="bottom"/>
          </w:tcPr>
          <w:p w14:paraId="55B25FEB" w14:textId="49BF62EE" w:rsidR="00E06D85" w:rsidRDefault="00D519B1" w:rsidP="00E06D85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PDMA</w:t>
            </w:r>
            <w:r w:rsidR="00E06D8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channel 6</w:t>
            </w:r>
          </w:p>
        </w:tc>
      </w:tr>
      <w:tr w:rsidR="00E06D85" w:rsidRPr="0006281E" w14:paraId="2391677F" w14:textId="77777777" w:rsidTr="0018146C">
        <w:tc>
          <w:tcPr>
            <w:tcW w:w="2223" w:type="dxa"/>
            <w:vAlign w:val="bottom"/>
          </w:tcPr>
          <w:p w14:paraId="7BD5A408" w14:textId="01E26B25" w:rsidR="00E06D85" w:rsidRDefault="00D519B1" w:rsidP="00E06D85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PDMA</w:t>
            </w:r>
            <w:r w:rsidR="00E06D85">
              <w:rPr>
                <w:rFonts w:ascii="Calibri" w:hAnsi="Calibri" w:cs="Calibri"/>
                <w:color w:val="000000"/>
                <w:sz w:val="22"/>
                <w:szCs w:val="22"/>
              </w:rPr>
              <w:t>_CH07</w:t>
            </w:r>
          </w:p>
        </w:tc>
        <w:tc>
          <w:tcPr>
            <w:tcW w:w="1328" w:type="dxa"/>
            <w:vAlign w:val="bottom"/>
          </w:tcPr>
          <w:p w14:paraId="4E02BC65" w14:textId="39CDA8E1" w:rsidR="00E06D85" w:rsidRDefault="00E06D85" w:rsidP="00E06D85">
            <w:pPr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3368" w:type="dxa"/>
            <w:vAlign w:val="bottom"/>
          </w:tcPr>
          <w:p w14:paraId="5A024156" w14:textId="207E7E64" w:rsidR="00E06D85" w:rsidRDefault="00D519B1" w:rsidP="00E06D85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PDMA</w:t>
            </w:r>
            <w:r w:rsidR="00E06D8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channel 7</w:t>
            </w:r>
          </w:p>
        </w:tc>
      </w:tr>
      <w:tr w:rsidR="00E06D85" w:rsidRPr="0006281E" w14:paraId="0CD3E3E5" w14:textId="77777777" w:rsidTr="0018146C">
        <w:tc>
          <w:tcPr>
            <w:tcW w:w="2223" w:type="dxa"/>
            <w:vAlign w:val="bottom"/>
          </w:tcPr>
          <w:p w14:paraId="1C3C3227" w14:textId="7A09804E" w:rsidR="00E06D85" w:rsidRDefault="00D519B1" w:rsidP="00E06D85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PDMA</w:t>
            </w:r>
            <w:r w:rsidR="00E06D85">
              <w:rPr>
                <w:rFonts w:ascii="Calibri" w:hAnsi="Calibri" w:cs="Calibri"/>
                <w:color w:val="000000"/>
                <w:sz w:val="22"/>
                <w:szCs w:val="22"/>
              </w:rPr>
              <w:t>_CH08</w:t>
            </w:r>
          </w:p>
        </w:tc>
        <w:tc>
          <w:tcPr>
            <w:tcW w:w="1328" w:type="dxa"/>
            <w:vAlign w:val="bottom"/>
          </w:tcPr>
          <w:p w14:paraId="4C5CD2CA" w14:textId="21D49B61" w:rsidR="00E06D85" w:rsidRDefault="00E06D85" w:rsidP="00E06D85">
            <w:pPr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3368" w:type="dxa"/>
            <w:vAlign w:val="bottom"/>
          </w:tcPr>
          <w:p w14:paraId="200F7A4F" w14:textId="707723BD" w:rsidR="00E06D85" w:rsidRDefault="00D519B1" w:rsidP="00E06D85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PDMA</w:t>
            </w:r>
            <w:r w:rsidR="00E06D8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channel 8</w:t>
            </w:r>
          </w:p>
        </w:tc>
      </w:tr>
      <w:tr w:rsidR="00E06D85" w:rsidRPr="0006281E" w14:paraId="3103DA4D" w14:textId="77777777" w:rsidTr="0018146C">
        <w:tc>
          <w:tcPr>
            <w:tcW w:w="2223" w:type="dxa"/>
            <w:vAlign w:val="bottom"/>
          </w:tcPr>
          <w:p w14:paraId="7E205211" w14:textId="7984E333" w:rsidR="00E06D85" w:rsidRDefault="00D519B1" w:rsidP="00E06D85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PDMA</w:t>
            </w:r>
            <w:r w:rsidR="00E06D85">
              <w:rPr>
                <w:rFonts w:ascii="Calibri" w:hAnsi="Calibri" w:cs="Calibri"/>
                <w:color w:val="000000"/>
                <w:sz w:val="22"/>
                <w:szCs w:val="22"/>
              </w:rPr>
              <w:t>_CH09</w:t>
            </w:r>
          </w:p>
        </w:tc>
        <w:tc>
          <w:tcPr>
            <w:tcW w:w="1328" w:type="dxa"/>
            <w:vAlign w:val="bottom"/>
          </w:tcPr>
          <w:p w14:paraId="38F95375" w14:textId="74599155" w:rsidR="00E06D85" w:rsidRDefault="00E06D85" w:rsidP="00E06D85">
            <w:pPr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3368" w:type="dxa"/>
            <w:vAlign w:val="bottom"/>
          </w:tcPr>
          <w:p w14:paraId="50037DF4" w14:textId="6446C2BF" w:rsidR="00E06D85" w:rsidRDefault="00D519B1" w:rsidP="00E06D85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PDMA</w:t>
            </w:r>
            <w:r w:rsidR="00E06D8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channel 9</w:t>
            </w:r>
          </w:p>
        </w:tc>
      </w:tr>
      <w:tr w:rsidR="00E06D85" w:rsidRPr="0006281E" w14:paraId="3E9701B2" w14:textId="77777777" w:rsidTr="0018146C">
        <w:tc>
          <w:tcPr>
            <w:tcW w:w="2223" w:type="dxa"/>
            <w:vAlign w:val="bottom"/>
          </w:tcPr>
          <w:p w14:paraId="7BDA7B95" w14:textId="58074830" w:rsidR="00E06D85" w:rsidRDefault="00D519B1" w:rsidP="00E06D85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PDMA</w:t>
            </w:r>
            <w:r w:rsidR="00E06D85">
              <w:rPr>
                <w:rFonts w:ascii="Calibri" w:hAnsi="Calibri" w:cs="Calibri"/>
                <w:color w:val="000000"/>
                <w:sz w:val="22"/>
                <w:szCs w:val="22"/>
              </w:rPr>
              <w:t>_CH10</w:t>
            </w:r>
          </w:p>
        </w:tc>
        <w:tc>
          <w:tcPr>
            <w:tcW w:w="1328" w:type="dxa"/>
            <w:vAlign w:val="bottom"/>
          </w:tcPr>
          <w:p w14:paraId="07C40B81" w14:textId="2B295374" w:rsidR="00E06D85" w:rsidRDefault="00E06D85" w:rsidP="00E06D85">
            <w:pPr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3368" w:type="dxa"/>
            <w:vAlign w:val="bottom"/>
          </w:tcPr>
          <w:p w14:paraId="06F9F775" w14:textId="24E60E2B" w:rsidR="00E06D85" w:rsidRDefault="00D519B1" w:rsidP="00E06D85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PDMA</w:t>
            </w:r>
            <w:r w:rsidR="00E06D8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channel 10</w:t>
            </w:r>
          </w:p>
        </w:tc>
      </w:tr>
      <w:tr w:rsidR="00E06D85" w:rsidRPr="0006281E" w14:paraId="0FAB3C63" w14:textId="77777777" w:rsidTr="0018146C">
        <w:tc>
          <w:tcPr>
            <w:tcW w:w="2223" w:type="dxa"/>
            <w:vAlign w:val="bottom"/>
          </w:tcPr>
          <w:p w14:paraId="4228DA5D" w14:textId="0E87DC95" w:rsidR="00E06D85" w:rsidRDefault="00D519B1" w:rsidP="00E06D85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PDMA</w:t>
            </w:r>
            <w:r w:rsidR="00E06D85">
              <w:rPr>
                <w:rFonts w:ascii="Calibri" w:hAnsi="Calibri" w:cs="Calibri"/>
                <w:color w:val="000000"/>
                <w:sz w:val="22"/>
                <w:szCs w:val="22"/>
              </w:rPr>
              <w:t>_CH11</w:t>
            </w:r>
          </w:p>
        </w:tc>
        <w:tc>
          <w:tcPr>
            <w:tcW w:w="1328" w:type="dxa"/>
            <w:vAlign w:val="bottom"/>
          </w:tcPr>
          <w:p w14:paraId="344DED50" w14:textId="6B73606E" w:rsidR="00E06D85" w:rsidRDefault="00E06D85" w:rsidP="00E06D85">
            <w:pPr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3368" w:type="dxa"/>
            <w:vAlign w:val="bottom"/>
          </w:tcPr>
          <w:p w14:paraId="2C95F380" w14:textId="02AC223F" w:rsidR="00E06D85" w:rsidRDefault="00D519B1" w:rsidP="00E06D85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PDMA</w:t>
            </w:r>
            <w:r w:rsidR="00E06D8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channel 11</w:t>
            </w:r>
          </w:p>
        </w:tc>
      </w:tr>
      <w:tr w:rsidR="00E06D85" w:rsidRPr="0006281E" w14:paraId="09873D5F" w14:textId="77777777" w:rsidTr="0018146C">
        <w:tc>
          <w:tcPr>
            <w:tcW w:w="2223" w:type="dxa"/>
            <w:vAlign w:val="bottom"/>
          </w:tcPr>
          <w:p w14:paraId="37384EFF" w14:textId="45D01DB4" w:rsidR="00E06D85" w:rsidRDefault="00D519B1" w:rsidP="00E06D85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PDMA</w:t>
            </w:r>
            <w:r w:rsidR="00E06D85">
              <w:rPr>
                <w:rFonts w:ascii="Calibri" w:hAnsi="Calibri" w:cs="Calibri"/>
                <w:color w:val="000000"/>
                <w:sz w:val="22"/>
                <w:szCs w:val="22"/>
              </w:rPr>
              <w:t>_CH12</w:t>
            </w:r>
          </w:p>
        </w:tc>
        <w:tc>
          <w:tcPr>
            <w:tcW w:w="1328" w:type="dxa"/>
            <w:vAlign w:val="bottom"/>
          </w:tcPr>
          <w:p w14:paraId="063B6CD9" w14:textId="44474D41" w:rsidR="00E06D85" w:rsidRDefault="00E06D85" w:rsidP="00E06D85">
            <w:pPr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3368" w:type="dxa"/>
            <w:vAlign w:val="bottom"/>
          </w:tcPr>
          <w:p w14:paraId="30CB7D00" w14:textId="7B0DF0D6" w:rsidR="00E06D85" w:rsidRDefault="00D519B1" w:rsidP="00E06D85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PDMA</w:t>
            </w:r>
            <w:r w:rsidR="00E06D8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channel 12</w:t>
            </w:r>
          </w:p>
        </w:tc>
      </w:tr>
      <w:tr w:rsidR="00E06D85" w:rsidRPr="0006281E" w14:paraId="5E28F749" w14:textId="77777777" w:rsidTr="0018146C">
        <w:tc>
          <w:tcPr>
            <w:tcW w:w="2223" w:type="dxa"/>
            <w:vAlign w:val="bottom"/>
          </w:tcPr>
          <w:p w14:paraId="244A2D38" w14:textId="20047799" w:rsidR="00E06D85" w:rsidRDefault="00D519B1" w:rsidP="00E06D85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PDMA</w:t>
            </w:r>
            <w:r w:rsidR="00E06D85">
              <w:rPr>
                <w:rFonts w:ascii="Calibri" w:hAnsi="Calibri" w:cs="Calibri"/>
                <w:color w:val="000000"/>
                <w:sz w:val="22"/>
                <w:szCs w:val="22"/>
              </w:rPr>
              <w:t>_CH13</w:t>
            </w:r>
          </w:p>
        </w:tc>
        <w:tc>
          <w:tcPr>
            <w:tcW w:w="1328" w:type="dxa"/>
            <w:vAlign w:val="bottom"/>
          </w:tcPr>
          <w:p w14:paraId="4CB590AA" w14:textId="7E6B82A9" w:rsidR="00E06D85" w:rsidRDefault="00E06D85" w:rsidP="00E06D85">
            <w:pPr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</w:t>
            </w:r>
          </w:p>
        </w:tc>
        <w:tc>
          <w:tcPr>
            <w:tcW w:w="3368" w:type="dxa"/>
            <w:vAlign w:val="bottom"/>
          </w:tcPr>
          <w:p w14:paraId="6C7BA2FF" w14:textId="79121F51" w:rsidR="00E06D85" w:rsidRDefault="00D519B1" w:rsidP="00E06D85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PDMA</w:t>
            </w:r>
            <w:r w:rsidR="00E06D8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channel 13</w:t>
            </w:r>
          </w:p>
        </w:tc>
      </w:tr>
      <w:tr w:rsidR="00E06D85" w:rsidRPr="0006281E" w14:paraId="665B4EE0" w14:textId="77777777" w:rsidTr="0018146C">
        <w:tc>
          <w:tcPr>
            <w:tcW w:w="2223" w:type="dxa"/>
            <w:vAlign w:val="bottom"/>
          </w:tcPr>
          <w:p w14:paraId="64A3A606" w14:textId="3E84EC72" w:rsidR="00E06D85" w:rsidRDefault="00D519B1" w:rsidP="00E06D85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PDMA</w:t>
            </w:r>
            <w:r w:rsidR="00E06D85">
              <w:rPr>
                <w:rFonts w:ascii="Calibri" w:hAnsi="Calibri" w:cs="Calibri"/>
                <w:color w:val="000000"/>
                <w:sz w:val="22"/>
                <w:szCs w:val="22"/>
              </w:rPr>
              <w:t>_CH14</w:t>
            </w:r>
          </w:p>
        </w:tc>
        <w:tc>
          <w:tcPr>
            <w:tcW w:w="1328" w:type="dxa"/>
            <w:vAlign w:val="bottom"/>
          </w:tcPr>
          <w:p w14:paraId="752533B4" w14:textId="7D809B9B" w:rsidR="00E06D85" w:rsidRDefault="00E06D85" w:rsidP="00E06D85">
            <w:pPr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</w:t>
            </w:r>
          </w:p>
        </w:tc>
        <w:tc>
          <w:tcPr>
            <w:tcW w:w="3368" w:type="dxa"/>
            <w:vAlign w:val="bottom"/>
          </w:tcPr>
          <w:p w14:paraId="2F3D8670" w14:textId="3426417C" w:rsidR="00E06D85" w:rsidRDefault="00D519B1" w:rsidP="00E06D85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PDMA</w:t>
            </w:r>
            <w:r w:rsidR="00E06D8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channel 14</w:t>
            </w:r>
          </w:p>
        </w:tc>
      </w:tr>
      <w:tr w:rsidR="00E06D85" w:rsidRPr="0006281E" w14:paraId="58D4DBCB" w14:textId="77777777" w:rsidTr="0018146C">
        <w:tc>
          <w:tcPr>
            <w:tcW w:w="2223" w:type="dxa"/>
            <w:vAlign w:val="bottom"/>
          </w:tcPr>
          <w:p w14:paraId="57EDDF8F" w14:textId="4B3C5FF1" w:rsidR="00E06D85" w:rsidRDefault="00D519B1" w:rsidP="00E06D85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PDMA</w:t>
            </w:r>
            <w:r w:rsidR="00E06D85">
              <w:rPr>
                <w:rFonts w:ascii="Calibri" w:hAnsi="Calibri" w:cs="Calibri"/>
                <w:color w:val="000000"/>
                <w:sz w:val="22"/>
                <w:szCs w:val="22"/>
              </w:rPr>
              <w:t>_CH15</w:t>
            </w:r>
          </w:p>
        </w:tc>
        <w:tc>
          <w:tcPr>
            <w:tcW w:w="1328" w:type="dxa"/>
            <w:vAlign w:val="bottom"/>
          </w:tcPr>
          <w:p w14:paraId="5BA65846" w14:textId="49DE8038" w:rsidR="00E06D85" w:rsidRDefault="00E06D85" w:rsidP="00E06D85">
            <w:pPr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</w:t>
            </w:r>
          </w:p>
        </w:tc>
        <w:tc>
          <w:tcPr>
            <w:tcW w:w="3368" w:type="dxa"/>
            <w:vAlign w:val="bottom"/>
          </w:tcPr>
          <w:p w14:paraId="179561C7" w14:textId="493B1BEB" w:rsidR="00E06D85" w:rsidRDefault="00D519B1" w:rsidP="00E06D85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PDMA</w:t>
            </w:r>
            <w:r w:rsidR="00E06D8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channel 15</w:t>
            </w:r>
          </w:p>
        </w:tc>
      </w:tr>
      <w:tr w:rsidR="00E06D85" w:rsidRPr="0006281E" w14:paraId="196071A6" w14:textId="77777777" w:rsidTr="0018146C">
        <w:tc>
          <w:tcPr>
            <w:tcW w:w="2223" w:type="dxa"/>
            <w:vAlign w:val="bottom"/>
          </w:tcPr>
          <w:p w14:paraId="7900E60A" w14:textId="65822820" w:rsidR="00E06D85" w:rsidRDefault="00D519B1" w:rsidP="00E06D85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PDMA</w:t>
            </w:r>
            <w:r w:rsidR="00E06D85">
              <w:rPr>
                <w:rFonts w:ascii="Calibri" w:hAnsi="Calibri" w:cs="Calibri"/>
                <w:color w:val="000000"/>
                <w:sz w:val="22"/>
                <w:szCs w:val="22"/>
              </w:rPr>
              <w:t>_CH16</w:t>
            </w:r>
          </w:p>
        </w:tc>
        <w:tc>
          <w:tcPr>
            <w:tcW w:w="1328" w:type="dxa"/>
            <w:vAlign w:val="bottom"/>
          </w:tcPr>
          <w:p w14:paraId="32861208" w14:textId="77E9C85F" w:rsidR="00E06D85" w:rsidRDefault="00E06D85" w:rsidP="00E06D85">
            <w:pPr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16</w:t>
            </w:r>
          </w:p>
        </w:tc>
        <w:tc>
          <w:tcPr>
            <w:tcW w:w="3368" w:type="dxa"/>
            <w:vAlign w:val="bottom"/>
          </w:tcPr>
          <w:p w14:paraId="5C6E953F" w14:textId="31E17E5A" w:rsidR="00E06D85" w:rsidRDefault="00D519B1" w:rsidP="00E06D85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PDMA</w:t>
            </w:r>
            <w:r w:rsidR="00E06D8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channel 16</w:t>
            </w:r>
          </w:p>
        </w:tc>
      </w:tr>
      <w:tr w:rsidR="00E06D85" w:rsidRPr="0006281E" w14:paraId="7DDE379B" w14:textId="77777777" w:rsidTr="0018146C">
        <w:tc>
          <w:tcPr>
            <w:tcW w:w="2223" w:type="dxa"/>
            <w:vAlign w:val="bottom"/>
          </w:tcPr>
          <w:p w14:paraId="464ACD7B" w14:textId="00CDD95D" w:rsidR="00E06D85" w:rsidRDefault="00D519B1" w:rsidP="00E06D85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PDMA</w:t>
            </w:r>
            <w:r w:rsidR="00E06D85">
              <w:rPr>
                <w:rFonts w:ascii="Calibri" w:hAnsi="Calibri" w:cs="Calibri"/>
                <w:color w:val="000000"/>
                <w:sz w:val="22"/>
                <w:szCs w:val="22"/>
              </w:rPr>
              <w:t>_CH17</w:t>
            </w:r>
          </w:p>
        </w:tc>
        <w:tc>
          <w:tcPr>
            <w:tcW w:w="1328" w:type="dxa"/>
            <w:vAlign w:val="bottom"/>
          </w:tcPr>
          <w:p w14:paraId="3EB9B216" w14:textId="5EB8D128" w:rsidR="00E06D85" w:rsidRDefault="00E06D85" w:rsidP="00E06D85">
            <w:pPr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17</w:t>
            </w:r>
          </w:p>
        </w:tc>
        <w:tc>
          <w:tcPr>
            <w:tcW w:w="3368" w:type="dxa"/>
            <w:vAlign w:val="bottom"/>
          </w:tcPr>
          <w:p w14:paraId="74F1DDFD" w14:textId="6718930D" w:rsidR="00E06D85" w:rsidRDefault="00D519B1" w:rsidP="00E06D85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PDMA</w:t>
            </w:r>
            <w:r w:rsidR="00E06D8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channel 17</w:t>
            </w:r>
          </w:p>
        </w:tc>
      </w:tr>
      <w:tr w:rsidR="00E06D85" w:rsidRPr="0006281E" w14:paraId="72B1E89B" w14:textId="77777777" w:rsidTr="0018146C">
        <w:tc>
          <w:tcPr>
            <w:tcW w:w="2223" w:type="dxa"/>
            <w:vAlign w:val="bottom"/>
          </w:tcPr>
          <w:p w14:paraId="51082986" w14:textId="66046854" w:rsidR="00E06D85" w:rsidRDefault="00D519B1" w:rsidP="00E06D85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PDMA</w:t>
            </w:r>
            <w:r w:rsidR="00E06D85">
              <w:rPr>
                <w:rFonts w:ascii="Calibri" w:hAnsi="Calibri" w:cs="Calibri"/>
                <w:color w:val="000000"/>
                <w:sz w:val="22"/>
                <w:szCs w:val="22"/>
              </w:rPr>
              <w:t>_CH18</w:t>
            </w:r>
          </w:p>
        </w:tc>
        <w:tc>
          <w:tcPr>
            <w:tcW w:w="1328" w:type="dxa"/>
            <w:vAlign w:val="bottom"/>
          </w:tcPr>
          <w:p w14:paraId="412DC907" w14:textId="733CD40E" w:rsidR="00E06D85" w:rsidRDefault="00E06D85" w:rsidP="00E06D85">
            <w:pPr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18</w:t>
            </w:r>
          </w:p>
        </w:tc>
        <w:tc>
          <w:tcPr>
            <w:tcW w:w="3368" w:type="dxa"/>
            <w:vAlign w:val="bottom"/>
          </w:tcPr>
          <w:p w14:paraId="1485F919" w14:textId="2CE804B7" w:rsidR="00E06D85" w:rsidRDefault="00D519B1" w:rsidP="00E06D85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PDMA</w:t>
            </w:r>
            <w:r w:rsidR="00E06D8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channel 18</w:t>
            </w:r>
          </w:p>
        </w:tc>
      </w:tr>
      <w:tr w:rsidR="00E06D85" w:rsidRPr="0006281E" w14:paraId="55E8AA9C" w14:textId="77777777" w:rsidTr="0018146C">
        <w:tc>
          <w:tcPr>
            <w:tcW w:w="2223" w:type="dxa"/>
            <w:vAlign w:val="bottom"/>
          </w:tcPr>
          <w:p w14:paraId="2E3568D0" w14:textId="7860D9F2" w:rsidR="00E06D85" w:rsidRDefault="00D519B1" w:rsidP="00E06D85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PDMA</w:t>
            </w:r>
            <w:r w:rsidR="00E06D85">
              <w:rPr>
                <w:rFonts w:ascii="Calibri" w:hAnsi="Calibri" w:cs="Calibri"/>
                <w:color w:val="000000"/>
                <w:sz w:val="22"/>
                <w:szCs w:val="22"/>
              </w:rPr>
              <w:t>_CH19</w:t>
            </w:r>
          </w:p>
        </w:tc>
        <w:tc>
          <w:tcPr>
            <w:tcW w:w="1328" w:type="dxa"/>
            <w:vAlign w:val="bottom"/>
          </w:tcPr>
          <w:p w14:paraId="5202B99F" w14:textId="7FA005D5" w:rsidR="00E06D85" w:rsidRDefault="00E06D85" w:rsidP="00E06D85">
            <w:pPr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</w:t>
            </w:r>
          </w:p>
        </w:tc>
        <w:tc>
          <w:tcPr>
            <w:tcW w:w="3368" w:type="dxa"/>
            <w:vAlign w:val="bottom"/>
          </w:tcPr>
          <w:p w14:paraId="4D97DC3B" w14:textId="36F82987" w:rsidR="00E06D85" w:rsidRDefault="00D519B1" w:rsidP="00E06D85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PDMA</w:t>
            </w:r>
            <w:r w:rsidR="00E06D8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channel 19</w:t>
            </w:r>
          </w:p>
        </w:tc>
      </w:tr>
      <w:tr w:rsidR="00E06D85" w:rsidRPr="0006281E" w14:paraId="52199E87" w14:textId="77777777" w:rsidTr="0018146C">
        <w:tc>
          <w:tcPr>
            <w:tcW w:w="2223" w:type="dxa"/>
            <w:vAlign w:val="bottom"/>
          </w:tcPr>
          <w:p w14:paraId="59E60115" w14:textId="51CA2CFE" w:rsidR="00E06D85" w:rsidRDefault="00D519B1" w:rsidP="00E06D85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PDMA</w:t>
            </w:r>
            <w:r w:rsidR="00E06D85">
              <w:rPr>
                <w:rFonts w:ascii="Calibri" w:hAnsi="Calibri" w:cs="Calibri"/>
                <w:color w:val="000000"/>
                <w:sz w:val="22"/>
                <w:szCs w:val="22"/>
              </w:rPr>
              <w:t>_CH20</w:t>
            </w:r>
          </w:p>
        </w:tc>
        <w:tc>
          <w:tcPr>
            <w:tcW w:w="1328" w:type="dxa"/>
            <w:vAlign w:val="bottom"/>
          </w:tcPr>
          <w:p w14:paraId="67C4575F" w14:textId="390CBA2F" w:rsidR="00E06D85" w:rsidRDefault="00E06D85" w:rsidP="00E06D85">
            <w:pPr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3368" w:type="dxa"/>
            <w:vAlign w:val="bottom"/>
          </w:tcPr>
          <w:p w14:paraId="7258C20F" w14:textId="5BCC3DF4" w:rsidR="00E06D85" w:rsidRDefault="00D519B1" w:rsidP="00E06D85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PDMA</w:t>
            </w:r>
            <w:r w:rsidR="00E06D8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channel 20</w:t>
            </w:r>
          </w:p>
        </w:tc>
      </w:tr>
      <w:tr w:rsidR="00E06D85" w:rsidRPr="0006281E" w14:paraId="5542D5AA" w14:textId="77777777" w:rsidTr="0018146C">
        <w:tc>
          <w:tcPr>
            <w:tcW w:w="2223" w:type="dxa"/>
            <w:vAlign w:val="bottom"/>
          </w:tcPr>
          <w:p w14:paraId="3BE37C3B" w14:textId="323EFB54" w:rsidR="00E06D85" w:rsidRDefault="00D519B1" w:rsidP="00E06D85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PDMA</w:t>
            </w:r>
            <w:r w:rsidR="00E06D85">
              <w:rPr>
                <w:rFonts w:ascii="Calibri" w:hAnsi="Calibri" w:cs="Calibri"/>
                <w:color w:val="000000"/>
                <w:sz w:val="22"/>
                <w:szCs w:val="22"/>
              </w:rPr>
              <w:t>_CH21</w:t>
            </w:r>
          </w:p>
        </w:tc>
        <w:tc>
          <w:tcPr>
            <w:tcW w:w="1328" w:type="dxa"/>
            <w:vAlign w:val="bottom"/>
          </w:tcPr>
          <w:p w14:paraId="2121BF73" w14:textId="384F7604" w:rsidR="00E06D85" w:rsidRDefault="00E06D85" w:rsidP="00E06D85">
            <w:pPr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21</w:t>
            </w:r>
          </w:p>
        </w:tc>
        <w:tc>
          <w:tcPr>
            <w:tcW w:w="3368" w:type="dxa"/>
            <w:vAlign w:val="bottom"/>
          </w:tcPr>
          <w:p w14:paraId="26BA545A" w14:textId="71B757DB" w:rsidR="00E06D85" w:rsidRDefault="00D519B1" w:rsidP="00E06D85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PDMA</w:t>
            </w:r>
            <w:r w:rsidR="00E06D8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channel 21</w:t>
            </w:r>
          </w:p>
        </w:tc>
      </w:tr>
      <w:tr w:rsidR="00E06D85" w:rsidRPr="0006281E" w14:paraId="609F3632" w14:textId="77777777" w:rsidTr="0018146C">
        <w:tc>
          <w:tcPr>
            <w:tcW w:w="2223" w:type="dxa"/>
            <w:vAlign w:val="bottom"/>
          </w:tcPr>
          <w:p w14:paraId="000BB3DA" w14:textId="5590202C" w:rsidR="00E06D85" w:rsidRDefault="00D519B1" w:rsidP="00E06D85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PDMA</w:t>
            </w:r>
            <w:r w:rsidR="00E06D85">
              <w:rPr>
                <w:rFonts w:ascii="Calibri" w:hAnsi="Calibri" w:cs="Calibri"/>
                <w:color w:val="000000"/>
                <w:sz w:val="22"/>
                <w:szCs w:val="22"/>
              </w:rPr>
              <w:t>_CH22</w:t>
            </w:r>
          </w:p>
        </w:tc>
        <w:tc>
          <w:tcPr>
            <w:tcW w:w="1328" w:type="dxa"/>
            <w:vAlign w:val="bottom"/>
          </w:tcPr>
          <w:p w14:paraId="5BFF648C" w14:textId="5B6F423B" w:rsidR="00E06D85" w:rsidRDefault="00E06D85" w:rsidP="00E06D85">
            <w:pPr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22</w:t>
            </w:r>
          </w:p>
        </w:tc>
        <w:tc>
          <w:tcPr>
            <w:tcW w:w="3368" w:type="dxa"/>
            <w:vAlign w:val="bottom"/>
          </w:tcPr>
          <w:p w14:paraId="6FC12B18" w14:textId="4DF60D58" w:rsidR="00E06D85" w:rsidRDefault="00D519B1" w:rsidP="00E06D85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PDMA</w:t>
            </w:r>
            <w:r w:rsidR="00E06D8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channel 22</w:t>
            </w:r>
          </w:p>
        </w:tc>
      </w:tr>
      <w:tr w:rsidR="00E06D85" w:rsidRPr="0006281E" w14:paraId="0CDD90E3" w14:textId="77777777" w:rsidTr="0018146C">
        <w:tc>
          <w:tcPr>
            <w:tcW w:w="2223" w:type="dxa"/>
            <w:vAlign w:val="bottom"/>
          </w:tcPr>
          <w:p w14:paraId="56EF0D61" w14:textId="6286A7F2" w:rsidR="00E06D85" w:rsidRDefault="00D519B1" w:rsidP="00E06D85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PDMA</w:t>
            </w:r>
            <w:r w:rsidR="00E06D85">
              <w:rPr>
                <w:rFonts w:ascii="Calibri" w:hAnsi="Calibri" w:cs="Calibri"/>
                <w:color w:val="000000"/>
                <w:sz w:val="22"/>
                <w:szCs w:val="22"/>
              </w:rPr>
              <w:t>_CH23</w:t>
            </w:r>
          </w:p>
        </w:tc>
        <w:tc>
          <w:tcPr>
            <w:tcW w:w="1328" w:type="dxa"/>
            <w:vAlign w:val="bottom"/>
          </w:tcPr>
          <w:p w14:paraId="2BE12DB0" w14:textId="564CB5E9" w:rsidR="00E06D85" w:rsidRDefault="00E06D85" w:rsidP="00E06D85">
            <w:pPr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23</w:t>
            </w:r>
          </w:p>
        </w:tc>
        <w:tc>
          <w:tcPr>
            <w:tcW w:w="3368" w:type="dxa"/>
            <w:vAlign w:val="bottom"/>
          </w:tcPr>
          <w:p w14:paraId="78A27E8B" w14:textId="27A63F82" w:rsidR="00E06D85" w:rsidRDefault="00D519B1" w:rsidP="00E06D85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PDMA</w:t>
            </w:r>
            <w:r w:rsidR="00E06D8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channel 23</w:t>
            </w:r>
          </w:p>
        </w:tc>
      </w:tr>
      <w:tr w:rsidR="00E06D85" w:rsidRPr="0006281E" w14:paraId="5E0F6A7F" w14:textId="77777777" w:rsidTr="0018146C">
        <w:tc>
          <w:tcPr>
            <w:tcW w:w="2223" w:type="dxa"/>
            <w:vAlign w:val="bottom"/>
          </w:tcPr>
          <w:p w14:paraId="2B0C07A4" w14:textId="1CD0AB64" w:rsidR="00E06D85" w:rsidRDefault="00D519B1" w:rsidP="00E06D85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PDMA</w:t>
            </w:r>
            <w:r w:rsidR="00E06D85">
              <w:rPr>
                <w:rFonts w:ascii="Calibri" w:hAnsi="Calibri" w:cs="Calibri"/>
                <w:color w:val="000000"/>
                <w:sz w:val="22"/>
                <w:szCs w:val="22"/>
              </w:rPr>
              <w:t>_CH24</w:t>
            </w:r>
          </w:p>
        </w:tc>
        <w:tc>
          <w:tcPr>
            <w:tcW w:w="1328" w:type="dxa"/>
            <w:vAlign w:val="bottom"/>
          </w:tcPr>
          <w:p w14:paraId="078DFABE" w14:textId="57EB9BBC" w:rsidR="00E06D85" w:rsidRDefault="00E06D85" w:rsidP="00E06D85">
            <w:pPr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24</w:t>
            </w:r>
          </w:p>
        </w:tc>
        <w:tc>
          <w:tcPr>
            <w:tcW w:w="3368" w:type="dxa"/>
            <w:vAlign w:val="bottom"/>
          </w:tcPr>
          <w:p w14:paraId="6CD90E88" w14:textId="55EFE7FC" w:rsidR="00E06D85" w:rsidRDefault="00D519B1" w:rsidP="00E06D85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PDMA</w:t>
            </w:r>
            <w:r w:rsidR="00E06D8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channel 24</w:t>
            </w:r>
          </w:p>
        </w:tc>
      </w:tr>
      <w:tr w:rsidR="00E06D85" w:rsidRPr="0006281E" w14:paraId="7DA17F7B" w14:textId="77777777" w:rsidTr="0018146C">
        <w:tc>
          <w:tcPr>
            <w:tcW w:w="2223" w:type="dxa"/>
            <w:vAlign w:val="bottom"/>
          </w:tcPr>
          <w:p w14:paraId="107563FB" w14:textId="735D2579" w:rsidR="00E06D85" w:rsidRDefault="00D519B1" w:rsidP="00E06D85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PDMA</w:t>
            </w:r>
            <w:r w:rsidR="00E06D85">
              <w:rPr>
                <w:rFonts w:ascii="Calibri" w:hAnsi="Calibri" w:cs="Calibri"/>
                <w:color w:val="000000"/>
                <w:sz w:val="22"/>
                <w:szCs w:val="22"/>
              </w:rPr>
              <w:t>_CH25</w:t>
            </w:r>
          </w:p>
        </w:tc>
        <w:tc>
          <w:tcPr>
            <w:tcW w:w="1328" w:type="dxa"/>
            <w:vAlign w:val="bottom"/>
          </w:tcPr>
          <w:p w14:paraId="02893F7F" w14:textId="04C27150" w:rsidR="00E06D85" w:rsidRDefault="00E06D85" w:rsidP="00E06D85">
            <w:pPr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</w:t>
            </w:r>
          </w:p>
        </w:tc>
        <w:tc>
          <w:tcPr>
            <w:tcW w:w="3368" w:type="dxa"/>
            <w:vAlign w:val="bottom"/>
          </w:tcPr>
          <w:p w14:paraId="66559E29" w14:textId="07B35FB7" w:rsidR="00E06D85" w:rsidRDefault="00D519B1" w:rsidP="00E06D85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PDMA</w:t>
            </w:r>
            <w:r w:rsidR="00E06D8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channel 25</w:t>
            </w:r>
          </w:p>
        </w:tc>
      </w:tr>
      <w:tr w:rsidR="00E06D85" w:rsidRPr="0006281E" w14:paraId="457C88F2" w14:textId="77777777" w:rsidTr="0018146C">
        <w:tc>
          <w:tcPr>
            <w:tcW w:w="2223" w:type="dxa"/>
            <w:vAlign w:val="bottom"/>
          </w:tcPr>
          <w:p w14:paraId="37A49ACE" w14:textId="46B38A0C" w:rsidR="00E06D85" w:rsidRDefault="00D519B1" w:rsidP="00E06D85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PDMA</w:t>
            </w:r>
            <w:r w:rsidR="00E06D85">
              <w:rPr>
                <w:rFonts w:ascii="Calibri" w:hAnsi="Calibri" w:cs="Calibri"/>
                <w:color w:val="000000"/>
                <w:sz w:val="22"/>
                <w:szCs w:val="22"/>
              </w:rPr>
              <w:t>_CH26</w:t>
            </w:r>
          </w:p>
        </w:tc>
        <w:tc>
          <w:tcPr>
            <w:tcW w:w="1328" w:type="dxa"/>
            <w:vAlign w:val="bottom"/>
          </w:tcPr>
          <w:p w14:paraId="40D393E6" w14:textId="3281C0C3" w:rsidR="00E06D85" w:rsidRDefault="00E06D85" w:rsidP="00E06D85">
            <w:pPr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26</w:t>
            </w:r>
          </w:p>
        </w:tc>
        <w:tc>
          <w:tcPr>
            <w:tcW w:w="3368" w:type="dxa"/>
            <w:vAlign w:val="bottom"/>
          </w:tcPr>
          <w:p w14:paraId="0FDDA7D6" w14:textId="2287F6D4" w:rsidR="00E06D85" w:rsidRDefault="00D519B1" w:rsidP="00E06D85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PDMA</w:t>
            </w:r>
            <w:r w:rsidR="00E06D8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channel 26</w:t>
            </w:r>
          </w:p>
        </w:tc>
      </w:tr>
      <w:tr w:rsidR="00E06D85" w:rsidRPr="0006281E" w14:paraId="5A68142F" w14:textId="77777777" w:rsidTr="0018146C">
        <w:tc>
          <w:tcPr>
            <w:tcW w:w="2223" w:type="dxa"/>
            <w:vAlign w:val="bottom"/>
          </w:tcPr>
          <w:p w14:paraId="559E7B56" w14:textId="2071B807" w:rsidR="00E06D85" w:rsidRDefault="00D519B1" w:rsidP="00E06D85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PDMA</w:t>
            </w:r>
            <w:r w:rsidR="00E06D85">
              <w:rPr>
                <w:rFonts w:ascii="Calibri" w:hAnsi="Calibri" w:cs="Calibri"/>
                <w:color w:val="000000"/>
                <w:sz w:val="22"/>
                <w:szCs w:val="22"/>
              </w:rPr>
              <w:t>_CH27</w:t>
            </w:r>
          </w:p>
        </w:tc>
        <w:tc>
          <w:tcPr>
            <w:tcW w:w="1328" w:type="dxa"/>
            <w:vAlign w:val="bottom"/>
          </w:tcPr>
          <w:p w14:paraId="3BEE80C3" w14:textId="36CCC33F" w:rsidR="00E06D85" w:rsidRDefault="00E06D85" w:rsidP="00E06D85">
            <w:pPr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27</w:t>
            </w:r>
          </w:p>
        </w:tc>
        <w:tc>
          <w:tcPr>
            <w:tcW w:w="3368" w:type="dxa"/>
            <w:vAlign w:val="bottom"/>
          </w:tcPr>
          <w:p w14:paraId="47CE8F9B" w14:textId="315CF617" w:rsidR="00E06D85" w:rsidRDefault="00D519B1" w:rsidP="00E06D85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PDMA</w:t>
            </w:r>
            <w:r w:rsidR="00E06D8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channel 27</w:t>
            </w:r>
          </w:p>
        </w:tc>
      </w:tr>
      <w:tr w:rsidR="00E06D85" w:rsidRPr="0006281E" w14:paraId="5334D0ED" w14:textId="77777777" w:rsidTr="0018146C">
        <w:tc>
          <w:tcPr>
            <w:tcW w:w="2223" w:type="dxa"/>
            <w:vAlign w:val="bottom"/>
          </w:tcPr>
          <w:p w14:paraId="65DB37F9" w14:textId="482B1A1D" w:rsidR="00E06D85" w:rsidRDefault="00D519B1" w:rsidP="00E06D85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PDMA</w:t>
            </w:r>
            <w:r w:rsidR="00E06D85">
              <w:rPr>
                <w:rFonts w:ascii="Calibri" w:hAnsi="Calibri" w:cs="Calibri"/>
                <w:color w:val="000000"/>
                <w:sz w:val="22"/>
                <w:szCs w:val="22"/>
              </w:rPr>
              <w:t>_CH28</w:t>
            </w:r>
          </w:p>
        </w:tc>
        <w:tc>
          <w:tcPr>
            <w:tcW w:w="1328" w:type="dxa"/>
            <w:vAlign w:val="bottom"/>
          </w:tcPr>
          <w:p w14:paraId="25FF30B0" w14:textId="686B0986" w:rsidR="00E06D85" w:rsidRDefault="00E06D85" w:rsidP="00E06D85">
            <w:pPr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28</w:t>
            </w:r>
          </w:p>
        </w:tc>
        <w:tc>
          <w:tcPr>
            <w:tcW w:w="3368" w:type="dxa"/>
            <w:vAlign w:val="bottom"/>
          </w:tcPr>
          <w:p w14:paraId="49FB92A0" w14:textId="5F069199" w:rsidR="00E06D85" w:rsidRDefault="00D519B1" w:rsidP="00E06D85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PDMA</w:t>
            </w:r>
            <w:r w:rsidR="00E06D8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channel 28</w:t>
            </w:r>
          </w:p>
        </w:tc>
      </w:tr>
      <w:tr w:rsidR="00B02A50" w:rsidRPr="0006281E" w14:paraId="4FB9B41D" w14:textId="77777777" w:rsidTr="0018146C">
        <w:tc>
          <w:tcPr>
            <w:tcW w:w="2223" w:type="dxa"/>
            <w:vAlign w:val="bottom"/>
          </w:tcPr>
          <w:p w14:paraId="6987BBC1" w14:textId="1454BA36" w:rsidR="00B02A50" w:rsidRDefault="00D519B1" w:rsidP="00B02A50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PDMA</w:t>
            </w:r>
            <w:r w:rsidR="00B02A50">
              <w:rPr>
                <w:rFonts w:ascii="Calibri" w:hAnsi="Calibri" w:cs="Calibri"/>
                <w:color w:val="000000"/>
                <w:sz w:val="22"/>
                <w:szCs w:val="22"/>
              </w:rPr>
              <w:t>_CHMAX</w:t>
            </w:r>
          </w:p>
        </w:tc>
        <w:tc>
          <w:tcPr>
            <w:tcW w:w="1328" w:type="dxa"/>
            <w:vAlign w:val="bottom"/>
          </w:tcPr>
          <w:p w14:paraId="173AC2E4" w14:textId="377892EE" w:rsidR="00B02A50" w:rsidRDefault="00773FC9" w:rsidP="00B02A50">
            <w:pPr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29</w:t>
            </w:r>
          </w:p>
        </w:tc>
        <w:tc>
          <w:tcPr>
            <w:tcW w:w="3368" w:type="dxa"/>
            <w:vAlign w:val="center"/>
          </w:tcPr>
          <w:p w14:paraId="44536E42" w14:textId="50957F07" w:rsidR="00B02A50" w:rsidRDefault="0085403D" w:rsidP="0085403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Total n</w:t>
            </w:r>
            <w:r w:rsidR="00E06D85">
              <w:rPr>
                <w:rFonts w:ascii="Arial" w:hAnsi="Arial" w:cs="Arial"/>
              </w:rPr>
              <w:t xml:space="preserve">umber of </w:t>
            </w:r>
            <w:r w:rsidR="00D519B1">
              <w:rPr>
                <w:rFonts w:ascii="Arial" w:hAnsi="Arial" w:cs="Arial"/>
              </w:rPr>
              <w:t>PDMA</w:t>
            </w:r>
            <w:r w:rsidR="00E06D85">
              <w:rPr>
                <w:rFonts w:ascii="Arial" w:hAnsi="Arial" w:cs="Arial"/>
              </w:rPr>
              <w:t xml:space="preserve"> channels</w:t>
            </w:r>
          </w:p>
        </w:tc>
      </w:tr>
    </w:tbl>
    <w:p w14:paraId="533AB9AF" w14:textId="0E5CE087" w:rsidR="00D16B92" w:rsidRDefault="00D16B92" w:rsidP="00D16B92">
      <w:pPr>
        <w:rPr>
          <w:rFonts w:ascii="Arial" w:hAnsi="Arial" w:cs="Arial"/>
        </w:rPr>
      </w:pPr>
    </w:p>
    <w:p w14:paraId="2D16BCD4" w14:textId="5A89B909" w:rsidR="00FA590C" w:rsidRPr="0006281E" w:rsidRDefault="00842AF6" w:rsidP="00FA590C">
      <w:pPr>
        <w:pStyle w:val="Heading3"/>
        <w:rPr>
          <w:rFonts w:cs="Arial"/>
        </w:rPr>
      </w:pPr>
      <w:bookmarkStart w:id="27" w:name="_Toc532311030"/>
      <w:proofErr w:type="spellStart"/>
      <w:r>
        <w:rPr>
          <w:rFonts w:cs="Arial"/>
        </w:rPr>
        <w:t>pdma</w:t>
      </w:r>
      <w:r w:rsidR="0062601B">
        <w:rPr>
          <w:rFonts w:cs="Arial"/>
        </w:rPr>
        <w:t>_error_code</w:t>
      </w:r>
      <w:bookmarkEnd w:id="27"/>
      <w:proofErr w:type="spellEnd"/>
    </w:p>
    <w:p w14:paraId="54A7A41C" w14:textId="5529AFDA" w:rsidR="00FC67AC" w:rsidRPr="00FC67AC" w:rsidRDefault="00FC67AC" w:rsidP="00FC67AC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data type </w:t>
      </w:r>
      <w:proofErr w:type="spellStart"/>
      <w:r w:rsidR="00842AF6">
        <w:rPr>
          <w:rFonts w:ascii="Arial" w:hAnsi="Arial" w:cs="Arial"/>
        </w:rPr>
        <w:t>pdma</w:t>
      </w:r>
      <w:r w:rsidR="003050D8">
        <w:rPr>
          <w:rFonts w:ascii="Arial" w:hAnsi="Arial" w:cs="Arial"/>
        </w:rPr>
        <w:t>_error_code</w:t>
      </w:r>
      <w:proofErr w:type="spellEnd"/>
      <w:r>
        <w:rPr>
          <w:rFonts w:ascii="Arial" w:hAnsi="Arial" w:cs="Arial"/>
        </w:rPr>
        <w:t xml:space="preserve"> </w:t>
      </w:r>
      <w:r w:rsidRPr="0006198F">
        <w:rPr>
          <w:rStyle w:val="Emphasis"/>
          <w:rFonts w:ascii="Arial" w:hAnsi="Arial" w:cs="Arial"/>
          <w:i w:val="0"/>
        </w:rPr>
        <w:t xml:space="preserve">is a type-defined enumeration that lists all </w:t>
      </w:r>
      <w:r w:rsidR="003050D8">
        <w:rPr>
          <w:rStyle w:val="Emphasis"/>
          <w:rFonts w:ascii="Arial" w:hAnsi="Arial" w:cs="Arial"/>
          <w:i w:val="0"/>
        </w:rPr>
        <w:t xml:space="preserve">error codes for </w:t>
      </w:r>
      <w:r w:rsidR="00D519B1">
        <w:rPr>
          <w:rStyle w:val="Emphasis"/>
          <w:rFonts w:ascii="Arial" w:hAnsi="Arial" w:cs="Arial"/>
          <w:i w:val="0"/>
        </w:rPr>
        <w:t>PDMA</w:t>
      </w:r>
      <w:r w:rsidR="003050D8">
        <w:rPr>
          <w:rStyle w:val="Emphasis"/>
          <w:rFonts w:ascii="Arial" w:hAnsi="Arial" w:cs="Arial"/>
          <w:i w:val="0"/>
        </w:rPr>
        <w:t>.</w:t>
      </w:r>
    </w:p>
    <w:p w14:paraId="16DCA0BE" w14:textId="731A4DBB" w:rsidR="00991A4E" w:rsidRPr="0006281E" w:rsidRDefault="0089129E" w:rsidP="009E0DD0">
      <w:pPr>
        <w:pStyle w:val="Caption"/>
        <w:rPr>
          <w:rFonts w:ascii="Arial" w:hAnsi="Arial" w:cs="Arial"/>
        </w:rPr>
      </w:pPr>
      <w:bookmarkStart w:id="28" w:name="_Toc532311052"/>
      <w:bookmarkStart w:id="29" w:name="_Toc532311057"/>
      <w:r w:rsidRPr="0006281E">
        <w:rPr>
          <w:rFonts w:ascii="Arial" w:hAnsi="Arial" w:cs="Arial"/>
        </w:rPr>
        <w:t xml:space="preserve">Table </w:t>
      </w:r>
      <w:r w:rsidR="003F7F16">
        <w:rPr>
          <w:rFonts w:ascii="Arial" w:hAnsi="Arial" w:cs="Arial"/>
        </w:rPr>
        <w:fldChar w:fldCharType="begin"/>
      </w:r>
      <w:r w:rsidR="003F7F16">
        <w:rPr>
          <w:rFonts w:ascii="Arial" w:hAnsi="Arial" w:cs="Arial"/>
        </w:rPr>
        <w:instrText xml:space="preserve"> STYLEREF 1 \s </w:instrText>
      </w:r>
      <w:r w:rsidR="003F7F16">
        <w:rPr>
          <w:rFonts w:ascii="Arial" w:hAnsi="Arial" w:cs="Arial"/>
        </w:rPr>
        <w:fldChar w:fldCharType="separate"/>
      </w:r>
      <w:r w:rsidR="00A6752E">
        <w:rPr>
          <w:rFonts w:ascii="Arial" w:hAnsi="Arial" w:cs="Arial"/>
          <w:noProof/>
        </w:rPr>
        <w:t>3</w:t>
      </w:r>
      <w:r w:rsidR="003F7F16">
        <w:rPr>
          <w:rFonts w:ascii="Arial" w:hAnsi="Arial" w:cs="Arial"/>
        </w:rPr>
        <w:fldChar w:fldCharType="end"/>
      </w:r>
      <w:r w:rsidR="003F7F16">
        <w:rPr>
          <w:rFonts w:ascii="Arial" w:hAnsi="Arial" w:cs="Arial"/>
        </w:rPr>
        <w:noBreakHyphen/>
      </w:r>
      <w:r w:rsidR="003F7F16">
        <w:rPr>
          <w:rFonts w:ascii="Arial" w:hAnsi="Arial" w:cs="Arial"/>
        </w:rPr>
        <w:fldChar w:fldCharType="begin"/>
      </w:r>
      <w:r w:rsidR="003F7F16">
        <w:rPr>
          <w:rFonts w:ascii="Arial" w:hAnsi="Arial" w:cs="Arial"/>
        </w:rPr>
        <w:instrText xml:space="preserve"> SEQ Table \* ARABIC \s 1 </w:instrText>
      </w:r>
      <w:r w:rsidR="003F7F16">
        <w:rPr>
          <w:rFonts w:ascii="Arial" w:hAnsi="Arial" w:cs="Arial"/>
        </w:rPr>
        <w:fldChar w:fldCharType="separate"/>
      </w:r>
      <w:r w:rsidR="00A6752E">
        <w:rPr>
          <w:rFonts w:ascii="Arial" w:hAnsi="Arial" w:cs="Arial"/>
          <w:noProof/>
        </w:rPr>
        <w:t>2</w:t>
      </w:r>
      <w:r w:rsidR="003F7F16">
        <w:rPr>
          <w:rFonts w:ascii="Arial" w:hAnsi="Arial" w:cs="Arial"/>
        </w:rPr>
        <w:fldChar w:fldCharType="end"/>
      </w:r>
      <w:r w:rsidRPr="0006281E">
        <w:rPr>
          <w:rFonts w:ascii="Arial" w:hAnsi="Arial" w:cs="Arial"/>
        </w:rPr>
        <w:t xml:space="preserve"> </w:t>
      </w:r>
      <w:proofErr w:type="spellStart"/>
      <w:r w:rsidR="00842AF6">
        <w:rPr>
          <w:rFonts w:ascii="Arial" w:hAnsi="Arial" w:cs="Arial"/>
        </w:rPr>
        <w:t>pdma</w:t>
      </w:r>
      <w:r w:rsidR="004C2190">
        <w:rPr>
          <w:rFonts w:ascii="Arial" w:hAnsi="Arial" w:cs="Arial"/>
        </w:rPr>
        <w:t>_error_code</w:t>
      </w:r>
      <w:proofErr w:type="spellEnd"/>
      <w:r w:rsidR="00FC67AC">
        <w:rPr>
          <w:rFonts w:ascii="Arial" w:hAnsi="Arial" w:cs="Arial"/>
        </w:rPr>
        <w:t xml:space="preserve"> type information</w:t>
      </w:r>
      <w:bookmarkEnd w:id="28"/>
      <w:bookmarkEnd w:id="2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55"/>
        <w:gridCol w:w="1080"/>
      </w:tblGrid>
      <w:tr w:rsidR="004C2190" w:rsidRPr="0006281E" w14:paraId="599BCDCC" w14:textId="77777777" w:rsidTr="004C2190">
        <w:trPr>
          <w:trHeight w:val="328"/>
        </w:trPr>
        <w:tc>
          <w:tcPr>
            <w:tcW w:w="4855" w:type="dxa"/>
            <w:tcBorders>
              <w:bottom w:val="double" w:sz="4" w:space="0" w:color="auto"/>
            </w:tcBorders>
            <w:vAlign w:val="center"/>
          </w:tcPr>
          <w:p w14:paraId="4C0EE3C9" w14:textId="77777777" w:rsidR="004C2190" w:rsidRPr="00122078" w:rsidRDefault="004C2190" w:rsidP="002A2BAD">
            <w:pPr>
              <w:jc w:val="center"/>
              <w:rPr>
                <w:rFonts w:ascii="Arial" w:hAnsi="Arial" w:cs="Arial"/>
                <w:b/>
              </w:rPr>
            </w:pPr>
            <w:r w:rsidRPr="00122078">
              <w:rPr>
                <w:rFonts w:ascii="Arial" w:hAnsi="Arial" w:cs="Arial"/>
                <w:b/>
              </w:rPr>
              <w:t>Member name</w:t>
            </w:r>
          </w:p>
        </w:tc>
        <w:tc>
          <w:tcPr>
            <w:tcW w:w="1080" w:type="dxa"/>
            <w:tcBorders>
              <w:bottom w:val="double" w:sz="4" w:space="0" w:color="auto"/>
            </w:tcBorders>
          </w:tcPr>
          <w:p w14:paraId="01BD3742" w14:textId="3C4C3172" w:rsidR="004C2190" w:rsidRPr="00122078" w:rsidRDefault="004C2190" w:rsidP="00896BF2">
            <w:pPr>
              <w:jc w:val="center"/>
              <w:rPr>
                <w:rFonts w:ascii="Arial" w:hAnsi="Arial" w:cs="Arial"/>
                <w:b/>
              </w:rPr>
            </w:pPr>
            <w:r w:rsidRPr="00122078">
              <w:rPr>
                <w:rFonts w:ascii="Arial" w:hAnsi="Arial" w:cs="Arial"/>
                <w:b/>
              </w:rPr>
              <w:t>Value</w:t>
            </w:r>
          </w:p>
        </w:tc>
      </w:tr>
      <w:tr w:rsidR="004C2190" w:rsidRPr="0006281E" w14:paraId="0B3239CE" w14:textId="77777777" w:rsidTr="004C2190">
        <w:tc>
          <w:tcPr>
            <w:tcW w:w="4855" w:type="dxa"/>
            <w:tcBorders>
              <w:top w:val="double" w:sz="4" w:space="0" w:color="auto"/>
            </w:tcBorders>
          </w:tcPr>
          <w:p w14:paraId="49330192" w14:textId="49BF1D1B" w:rsidR="004C2190" w:rsidRPr="003B3BF3" w:rsidRDefault="00842AF6" w:rsidP="003B3B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PDMA</w:t>
            </w:r>
            <w:r w:rsidR="004C2190" w:rsidRPr="003B3BF3">
              <w:rPr>
                <w:rFonts w:ascii="Arial" w:hAnsi="Arial" w:cs="Arial"/>
              </w:rPr>
              <w:t>_ERROR_NONE</w:t>
            </w:r>
          </w:p>
        </w:tc>
        <w:tc>
          <w:tcPr>
            <w:tcW w:w="1080" w:type="dxa"/>
            <w:tcBorders>
              <w:top w:val="double" w:sz="4" w:space="0" w:color="auto"/>
            </w:tcBorders>
          </w:tcPr>
          <w:p w14:paraId="667AABB5" w14:textId="36E1BD00" w:rsidR="004C2190" w:rsidRDefault="004C2190" w:rsidP="003B3BF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  <w:tr w:rsidR="002C0596" w:rsidRPr="0006281E" w14:paraId="7C409B5E" w14:textId="77777777" w:rsidTr="004C2190">
        <w:tc>
          <w:tcPr>
            <w:tcW w:w="4855" w:type="dxa"/>
          </w:tcPr>
          <w:p w14:paraId="20E05D31" w14:textId="6EC34FDE" w:rsidR="002C0596" w:rsidRPr="002C0596" w:rsidRDefault="002C0596" w:rsidP="00532FCD">
            <w:pPr>
              <w:rPr>
                <w:rFonts w:ascii="Arial" w:hAnsi="Arial" w:cs="Arial"/>
              </w:rPr>
            </w:pPr>
            <w:r w:rsidRPr="002C0596">
              <w:rPr>
                <w:rFonts w:ascii="Arial" w:hAnsi="Arial" w:cs="Arial"/>
              </w:rPr>
              <w:t>PDMA_ERROR_INVALID_CHANNEL</w:t>
            </w:r>
          </w:p>
        </w:tc>
        <w:tc>
          <w:tcPr>
            <w:tcW w:w="1080" w:type="dxa"/>
          </w:tcPr>
          <w:p w14:paraId="06560C8E" w14:textId="10474B9D" w:rsidR="002C0596" w:rsidRPr="001F1896" w:rsidRDefault="002C0596" w:rsidP="002C059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-1</w:t>
            </w:r>
          </w:p>
        </w:tc>
      </w:tr>
      <w:tr w:rsidR="002C0596" w:rsidRPr="0006281E" w14:paraId="467F5E68" w14:textId="77777777" w:rsidTr="004C2190">
        <w:tc>
          <w:tcPr>
            <w:tcW w:w="4855" w:type="dxa"/>
          </w:tcPr>
          <w:p w14:paraId="55955EC2" w14:textId="2C666A12" w:rsidR="002C0596" w:rsidRPr="002C0596" w:rsidRDefault="002C0596" w:rsidP="00532FCD">
            <w:pPr>
              <w:rPr>
                <w:rFonts w:ascii="Arial" w:hAnsi="Arial" w:cs="Arial"/>
              </w:rPr>
            </w:pPr>
            <w:r w:rsidRPr="002C0596">
              <w:rPr>
                <w:rFonts w:ascii="Arial" w:hAnsi="Arial" w:cs="Arial"/>
              </w:rPr>
              <w:t>PDMA_ERROR_INVALID_SOURCE</w:t>
            </w:r>
          </w:p>
        </w:tc>
        <w:tc>
          <w:tcPr>
            <w:tcW w:w="1080" w:type="dxa"/>
          </w:tcPr>
          <w:p w14:paraId="74F27F8B" w14:textId="1A2C81E8" w:rsidR="002C0596" w:rsidRPr="001F1896" w:rsidRDefault="002C0596" w:rsidP="002C059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-2</w:t>
            </w:r>
          </w:p>
        </w:tc>
      </w:tr>
      <w:tr w:rsidR="002C0596" w:rsidRPr="0006281E" w14:paraId="47479FEC" w14:textId="77777777" w:rsidTr="004C2190">
        <w:tc>
          <w:tcPr>
            <w:tcW w:w="4855" w:type="dxa"/>
          </w:tcPr>
          <w:p w14:paraId="376F147F" w14:textId="53818481" w:rsidR="002C0596" w:rsidRPr="002C0596" w:rsidRDefault="002C0596" w:rsidP="001B5D5A">
            <w:pPr>
              <w:rPr>
                <w:rFonts w:ascii="Arial" w:hAnsi="Arial" w:cs="Arial"/>
              </w:rPr>
            </w:pPr>
            <w:r w:rsidRPr="002C0596">
              <w:rPr>
                <w:rFonts w:ascii="Arial" w:hAnsi="Arial" w:cs="Arial"/>
              </w:rPr>
              <w:t>PDMA_ERROR_INVALID_DESTINATION</w:t>
            </w:r>
          </w:p>
        </w:tc>
        <w:tc>
          <w:tcPr>
            <w:tcW w:w="1080" w:type="dxa"/>
          </w:tcPr>
          <w:p w14:paraId="1623CA70" w14:textId="388059C7" w:rsidR="002C0596" w:rsidRPr="002A757E" w:rsidRDefault="002C0596" w:rsidP="002C0596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-3</w:t>
            </w:r>
          </w:p>
        </w:tc>
      </w:tr>
      <w:tr w:rsidR="002C0596" w:rsidRPr="0006281E" w14:paraId="5F80EC6E" w14:textId="77777777" w:rsidTr="004C2190">
        <w:tc>
          <w:tcPr>
            <w:tcW w:w="4855" w:type="dxa"/>
          </w:tcPr>
          <w:p w14:paraId="48FBA4A0" w14:textId="790C5AB1" w:rsidR="002C0596" w:rsidRPr="002C0596" w:rsidRDefault="002C0596" w:rsidP="002C0596">
            <w:pPr>
              <w:rPr>
                <w:rFonts w:ascii="Arial" w:hAnsi="Arial" w:cs="Arial"/>
              </w:rPr>
            </w:pPr>
            <w:r w:rsidRPr="002C0596">
              <w:rPr>
                <w:rFonts w:ascii="Arial" w:hAnsi="Arial" w:cs="Arial"/>
              </w:rPr>
              <w:t>PDMA_ERROR_BUSY_CHANNEL</w:t>
            </w:r>
          </w:p>
        </w:tc>
        <w:tc>
          <w:tcPr>
            <w:tcW w:w="1080" w:type="dxa"/>
          </w:tcPr>
          <w:p w14:paraId="78E760FE" w14:textId="096BC20E" w:rsidR="002C0596" w:rsidRDefault="00550568" w:rsidP="002C0596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-4</w:t>
            </w:r>
          </w:p>
        </w:tc>
      </w:tr>
    </w:tbl>
    <w:p w14:paraId="1D1B0B62" w14:textId="19319C3F" w:rsidR="0006281E" w:rsidRDefault="0006281E">
      <w:pPr>
        <w:overflowPunct/>
        <w:autoSpaceDE/>
        <w:autoSpaceDN/>
        <w:adjustRightInd/>
        <w:spacing w:after="0" w:line="240" w:lineRule="auto"/>
        <w:textAlignment w:val="auto"/>
        <w:rPr>
          <w:rFonts w:ascii="Arial" w:hAnsi="Arial" w:cs="Arial"/>
        </w:rPr>
      </w:pPr>
    </w:p>
    <w:p w14:paraId="51A1819C" w14:textId="704D1DE3" w:rsidR="00E810D4" w:rsidRDefault="00842AF6" w:rsidP="00BB5624">
      <w:pPr>
        <w:pStyle w:val="Heading3"/>
        <w:rPr>
          <w:rFonts w:cs="Arial"/>
        </w:rPr>
      </w:pPr>
      <w:bookmarkStart w:id="30" w:name="_Toc532311031"/>
      <w:r>
        <w:rPr>
          <w:rFonts w:cs="Arial"/>
        </w:rPr>
        <w:t>PDMA</w:t>
      </w:r>
      <w:r w:rsidR="00E810D4">
        <w:rPr>
          <w:rFonts w:cs="Arial"/>
        </w:rPr>
        <w:t>_SRCDST</w:t>
      </w:r>
      <w:bookmarkEnd w:id="30"/>
    </w:p>
    <w:p w14:paraId="3BF60C1F" w14:textId="33C7AADE" w:rsidR="00E810D4" w:rsidRDefault="00E810D4" w:rsidP="00E810D4">
      <w:pPr>
        <w:rPr>
          <w:rStyle w:val="Emphasis"/>
          <w:rFonts w:ascii="Arial" w:hAnsi="Arial" w:cs="Arial"/>
          <w:i w:val="0"/>
        </w:rPr>
      </w:pPr>
      <w:r>
        <w:rPr>
          <w:rFonts w:ascii="Arial" w:hAnsi="Arial" w:cs="Arial"/>
        </w:rPr>
        <w:t xml:space="preserve">The data type </w:t>
      </w:r>
      <w:r w:rsidR="00842AF6">
        <w:rPr>
          <w:rFonts w:ascii="Arial" w:hAnsi="Arial" w:cs="Arial"/>
        </w:rPr>
        <w:t>PDMA</w:t>
      </w:r>
      <w:r>
        <w:rPr>
          <w:rFonts w:ascii="Arial" w:hAnsi="Arial" w:cs="Arial"/>
        </w:rPr>
        <w:t xml:space="preserve">_SRCDST </w:t>
      </w:r>
      <w:r w:rsidRPr="0006198F">
        <w:rPr>
          <w:rStyle w:val="Emphasis"/>
          <w:rFonts w:ascii="Arial" w:hAnsi="Arial" w:cs="Arial"/>
          <w:i w:val="0"/>
        </w:rPr>
        <w:t xml:space="preserve">is </w:t>
      </w:r>
      <w:r>
        <w:rPr>
          <w:rStyle w:val="Emphasis"/>
          <w:rFonts w:ascii="Arial" w:hAnsi="Arial" w:cs="Arial"/>
          <w:i w:val="0"/>
        </w:rPr>
        <w:t xml:space="preserve">a type-defined enumeration that shows connections between </w:t>
      </w:r>
      <w:r w:rsidR="00D519B1">
        <w:rPr>
          <w:rStyle w:val="Emphasis"/>
          <w:rFonts w:ascii="Arial" w:hAnsi="Arial" w:cs="Arial"/>
          <w:i w:val="0"/>
        </w:rPr>
        <w:t>PDMA</w:t>
      </w:r>
      <w:r>
        <w:rPr>
          <w:rStyle w:val="Emphasis"/>
          <w:rFonts w:ascii="Arial" w:hAnsi="Arial" w:cs="Arial"/>
          <w:i w:val="0"/>
        </w:rPr>
        <w:t xml:space="preserve"> and other devices.</w:t>
      </w:r>
    </w:p>
    <w:p w14:paraId="76FA9A4B" w14:textId="3A9501D5" w:rsidR="003F7F16" w:rsidRPr="003F7F16" w:rsidRDefault="003F7F16" w:rsidP="003F7F16">
      <w:pPr>
        <w:pStyle w:val="Caption"/>
        <w:rPr>
          <w:rStyle w:val="Emphasis"/>
          <w:rFonts w:ascii="Arial" w:hAnsi="Arial" w:cs="Arial"/>
          <w:i w:val="0"/>
        </w:rPr>
      </w:pPr>
      <w:bookmarkStart w:id="31" w:name="_Toc532311053"/>
      <w:bookmarkStart w:id="32" w:name="_Toc532311058"/>
      <w:r w:rsidRPr="003F7F16">
        <w:rPr>
          <w:rFonts w:ascii="Arial" w:hAnsi="Arial" w:cs="Arial"/>
        </w:rPr>
        <w:t xml:space="preserve">Table </w:t>
      </w:r>
      <w:r w:rsidRPr="003F7F16">
        <w:rPr>
          <w:rFonts w:ascii="Arial" w:hAnsi="Arial" w:cs="Arial"/>
        </w:rPr>
        <w:fldChar w:fldCharType="begin"/>
      </w:r>
      <w:r w:rsidRPr="003F7F16">
        <w:rPr>
          <w:rFonts w:ascii="Arial" w:hAnsi="Arial" w:cs="Arial"/>
        </w:rPr>
        <w:instrText xml:space="preserve"> STYLEREF 1 \s </w:instrText>
      </w:r>
      <w:r w:rsidRPr="003F7F16">
        <w:rPr>
          <w:rFonts w:ascii="Arial" w:hAnsi="Arial" w:cs="Arial"/>
        </w:rPr>
        <w:fldChar w:fldCharType="separate"/>
      </w:r>
      <w:r w:rsidR="00A6752E">
        <w:rPr>
          <w:rFonts w:ascii="Arial" w:hAnsi="Arial" w:cs="Arial"/>
          <w:noProof/>
        </w:rPr>
        <w:t>3</w:t>
      </w:r>
      <w:r w:rsidRPr="003F7F16">
        <w:rPr>
          <w:rFonts w:ascii="Arial" w:hAnsi="Arial" w:cs="Arial"/>
        </w:rPr>
        <w:fldChar w:fldCharType="end"/>
      </w:r>
      <w:r w:rsidRPr="003F7F16">
        <w:rPr>
          <w:rFonts w:ascii="Arial" w:hAnsi="Arial" w:cs="Arial"/>
        </w:rPr>
        <w:noBreakHyphen/>
      </w:r>
      <w:r w:rsidRPr="003F7F16">
        <w:rPr>
          <w:rFonts w:ascii="Arial" w:hAnsi="Arial" w:cs="Arial"/>
        </w:rPr>
        <w:fldChar w:fldCharType="begin"/>
      </w:r>
      <w:r w:rsidRPr="003F7F16">
        <w:rPr>
          <w:rFonts w:ascii="Arial" w:hAnsi="Arial" w:cs="Arial"/>
        </w:rPr>
        <w:instrText xml:space="preserve"> SEQ Table \* ARABIC \s 1 </w:instrText>
      </w:r>
      <w:r w:rsidRPr="003F7F16">
        <w:rPr>
          <w:rFonts w:ascii="Arial" w:hAnsi="Arial" w:cs="Arial"/>
        </w:rPr>
        <w:fldChar w:fldCharType="separate"/>
      </w:r>
      <w:r w:rsidR="00A6752E">
        <w:rPr>
          <w:rFonts w:ascii="Arial" w:hAnsi="Arial" w:cs="Arial"/>
          <w:noProof/>
        </w:rPr>
        <w:t>3</w:t>
      </w:r>
      <w:r w:rsidRPr="003F7F16">
        <w:rPr>
          <w:rFonts w:ascii="Arial" w:hAnsi="Arial" w:cs="Arial"/>
        </w:rPr>
        <w:fldChar w:fldCharType="end"/>
      </w:r>
      <w:r w:rsidRPr="003F7F16">
        <w:rPr>
          <w:rFonts w:ascii="Arial" w:hAnsi="Arial" w:cs="Arial"/>
        </w:rPr>
        <w:t xml:space="preserve"> </w:t>
      </w:r>
      <w:r w:rsidR="00842AF6">
        <w:rPr>
          <w:rFonts w:ascii="Arial" w:hAnsi="Arial" w:cs="Arial"/>
        </w:rPr>
        <w:t>PDMA</w:t>
      </w:r>
      <w:r w:rsidRPr="003F7F16">
        <w:rPr>
          <w:rFonts w:ascii="Arial" w:hAnsi="Arial" w:cs="Arial"/>
        </w:rPr>
        <w:t>_SRCDST type information</w:t>
      </w:r>
      <w:bookmarkEnd w:id="31"/>
      <w:bookmarkEnd w:id="32"/>
    </w:p>
    <w:tbl>
      <w:tblPr>
        <w:tblStyle w:val="TableGrid"/>
        <w:tblW w:w="7908" w:type="dxa"/>
        <w:tblLook w:val="04A0" w:firstRow="1" w:lastRow="0" w:firstColumn="1" w:lastColumn="0" w:noHBand="0" w:noVBand="1"/>
      </w:tblPr>
      <w:tblGrid>
        <w:gridCol w:w="3775"/>
        <w:gridCol w:w="4133"/>
      </w:tblGrid>
      <w:tr w:rsidR="00B2341A" w:rsidRPr="0006281E" w14:paraId="556A4F19" w14:textId="77777777" w:rsidTr="001819CE">
        <w:trPr>
          <w:trHeight w:val="328"/>
        </w:trPr>
        <w:tc>
          <w:tcPr>
            <w:tcW w:w="3775" w:type="dxa"/>
            <w:tcBorders>
              <w:bottom w:val="double" w:sz="4" w:space="0" w:color="auto"/>
            </w:tcBorders>
            <w:vAlign w:val="center"/>
          </w:tcPr>
          <w:p w14:paraId="03E61066" w14:textId="77777777" w:rsidR="00B2341A" w:rsidRPr="00122078" w:rsidRDefault="00B2341A" w:rsidP="009D2B02">
            <w:pPr>
              <w:jc w:val="center"/>
              <w:rPr>
                <w:rFonts w:ascii="Arial" w:hAnsi="Arial" w:cs="Arial"/>
                <w:b/>
              </w:rPr>
            </w:pPr>
            <w:r w:rsidRPr="00122078">
              <w:rPr>
                <w:rFonts w:ascii="Arial" w:hAnsi="Arial" w:cs="Arial"/>
                <w:b/>
              </w:rPr>
              <w:t>Member name</w:t>
            </w:r>
          </w:p>
        </w:tc>
        <w:tc>
          <w:tcPr>
            <w:tcW w:w="4133" w:type="dxa"/>
            <w:tcBorders>
              <w:bottom w:val="double" w:sz="4" w:space="0" w:color="auto"/>
            </w:tcBorders>
            <w:vAlign w:val="center"/>
          </w:tcPr>
          <w:p w14:paraId="2C0FDA9E" w14:textId="77777777" w:rsidR="00B2341A" w:rsidRPr="00122078" w:rsidRDefault="00B2341A" w:rsidP="009D2B02">
            <w:pPr>
              <w:jc w:val="center"/>
              <w:rPr>
                <w:rFonts w:ascii="Arial" w:hAnsi="Arial" w:cs="Arial"/>
                <w:b/>
              </w:rPr>
            </w:pPr>
            <w:r w:rsidRPr="00122078">
              <w:rPr>
                <w:rFonts w:ascii="Arial" w:hAnsi="Arial" w:cs="Arial"/>
                <w:b/>
              </w:rPr>
              <w:t>Value</w:t>
            </w:r>
          </w:p>
        </w:tc>
      </w:tr>
      <w:tr w:rsidR="005C5B2F" w:rsidRPr="0006281E" w14:paraId="58BDEEC4" w14:textId="77777777" w:rsidTr="001819CE">
        <w:tc>
          <w:tcPr>
            <w:tcW w:w="3775" w:type="dxa"/>
            <w:tcBorders>
              <w:top w:val="double" w:sz="4" w:space="0" w:color="auto"/>
            </w:tcBorders>
            <w:vAlign w:val="bottom"/>
          </w:tcPr>
          <w:p w14:paraId="6A696073" w14:textId="166F56AE" w:rsidR="005C5B2F" w:rsidRPr="0013149D" w:rsidRDefault="005C5B2F" w:rsidP="005C5B2F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PDMA_SSI00</w:t>
            </w:r>
          </w:p>
        </w:tc>
        <w:tc>
          <w:tcPr>
            <w:tcW w:w="4133" w:type="dxa"/>
            <w:tcBorders>
              <w:top w:val="double" w:sz="4" w:space="0" w:color="auto"/>
            </w:tcBorders>
            <w:vAlign w:val="bottom"/>
          </w:tcPr>
          <w:p w14:paraId="67A60AF8" w14:textId="6CC66E14" w:rsidR="005C5B2F" w:rsidRPr="0006281E" w:rsidRDefault="005C5B2F" w:rsidP="005C5B2F">
            <w:pPr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SSI_MODULE_MIN</w:t>
            </w:r>
          </w:p>
        </w:tc>
      </w:tr>
      <w:tr w:rsidR="005C5B2F" w:rsidRPr="0006281E" w14:paraId="2BC850B2" w14:textId="77777777" w:rsidTr="001819CE">
        <w:tc>
          <w:tcPr>
            <w:tcW w:w="3775" w:type="dxa"/>
            <w:vAlign w:val="bottom"/>
          </w:tcPr>
          <w:p w14:paraId="097DC17A" w14:textId="343BDD98" w:rsidR="005C5B2F" w:rsidRPr="0013149D" w:rsidRDefault="005C5B2F" w:rsidP="005C5B2F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PDMA_SSI01</w:t>
            </w:r>
          </w:p>
        </w:tc>
        <w:tc>
          <w:tcPr>
            <w:tcW w:w="4133" w:type="dxa"/>
            <w:vAlign w:val="bottom"/>
          </w:tcPr>
          <w:p w14:paraId="38742ADB" w14:textId="4935297B" w:rsidR="005C5B2F" w:rsidRPr="0006281E" w:rsidRDefault="005C5B2F" w:rsidP="005C5B2F">
            <w:pPr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5C5B2F" w:rsidRPr="0006281E" w14:paraId="68877D16" w14:textId="77777777" w:rsidTr="001819CE">
        <w:tc>
          <w:tcPr>
            <w:tcW w:w="3775" w:type="dxa"/>
            <w:vAlign w:val="bottom"/>
          </w:tcPr>
          <w:p w14:paraId="711275B1" w14:textId="55333F9C" w:rsidR="005C5B2F" w:rsidRPr="005A791B" w:rsidRDefault="005C5B2F" w:rsidP="005C5B2F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PDMA_SSI02</w:t>
            </w:r>
          </w:p>
        </w:tc>
        <w:tc>
          <w:tcPr>
            <w:tcW w:w="4133" w:type="dxa"/>
            <w:vAlign w:val="bottom"/>
          </w:tcPr>
          <w:p w14:paraId="6C3A0C39" w14:textId="6B445E72" w:rsidR="005C5B2F" w:rsidRDefault="005C5B2F" w:rsidP="005C5B2F">
            <w:pPr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</w:tr>
      <w:tr w:rsidR="005C5B2F" w:rsidRPr="0006281E" w14:paraId="761A20DF" w14:textId="77777777" w:rsidTr="001819CE">
        <w:tc>
          <w:tcPr>
            <w:tcW w:w="3775" w:type="dxa"/>
            <w:vAlign w:val="bottom"/>
          </w:tcPr>
          <w:p w14:paraId="77243AC1" w14:textId="13547FE3" w:rsidR="005C5B2F" w:rsidRPr="005A791B" w:rsidRDefault="005C5B2F" w:rsidP="005C5B2F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PDMA_SSI03</w:t>
            </w:r>
          </w:p>
        </w:tc>
        <w:tc>
          <w:tcPr>
            <w:tcW w:w="4133" w:type="dxa"/>
            <w:vAlign w:val="bottom"/>
          </w:tcPr>
          <w:p w14:paraId="43EEEB5C" w14:textId="3BE000A3" w:rsidR="005C5B2F" w:rsidRDefault="005C5B2F" w:rsidP="005C5B2F">
            <w:pPr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</w:tr>
      <w:tr w:rsidR="005C5B2F" w:rsidRPr="0006281E" w14:paraId="0471B6C9" w14:textId="77777777" w:rsidTr="001819CE">
        <w:tc>
          <w:tcPr>
            <w:tcW w:w="3775" w:type="dxa"/>
            <w:vAlign w:val="bottom"/>
          </w:tcPr>
          <w:p w14:paraId="636C0BA9" w14:textId="3A68617B" w:rsidR="005C5B2F" w:rsidRPr="005A791B" w:rsidRDefault="005C5B2F" w:rsidP="005C5B2F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PDMA_SSI04</w:t>
            </w:r>
          </w:p>
        </w:tc>
        <w:tc>
          <w:tcPr>
            <w:tcW w:w="4133" w:type="dxa"/>
            <w:vAlign w:val="bottom"/>
          </w:tcPr>
          <w:p w14:paraId="43084DF4" w14:textId="62F55667" w:rsidR="005C5B2F" w:rsidRDefault="005C5B2F" w:rsidP="005C5B2F">
            <w:pPr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</w:tr>
      <w:tr w:rsidR="005C5B2F" w:rsidRPr="0006281E" w14:paraId="5CE12ED0" w14:textId="77777777" w:rsidTr="001819CE">
        <w:tc>
          <w:tcPr>
            <w:tcW w:w="3775" w:type="dxa"/>
            <w:vAlign w:val="bottom"/>
          </w:tcPr>
          <w:p w14:paraId="31E264AD" w14:textId="65EA29E6" w:rsidR="005C5B2F" w:rsidRPr="005A791B" w:rsidRDefault="005C5B2F" w:rsidP="005C5B2F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PDMA_SSI05</w:t>
            </w:r>
          </w:p>
        </w:tc>
        <w:tc>
          <w:tcPr>
            <w:tcW w:w="4133" w:type="dxa"/>
            <w:vAlign w:val="bottom"/>
          </w:tcPr>
          <w:p w14:paraId="553D022F" w14:textId="2756FDDD" w:rsidR="005C5B2F" w:rsidRDefault="005C5B2F" w:rsidP="005C5B2F">
            <w:pPr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</w:tr>
      <w:tr w:rsidR="005C5B2F" w:rsidRPr="0006281E" w14:paraId="0A6830EE" w14:textId="77777777" w:rsidTr="001819CE">
        <w:tc>
          <w:tcPr>
            <w:tcW w:w="3775" w:type="dxa"/>
            <w:vAlign w:val="bottom"/>
          </w:tcPr>
          <w:p w14:paraId="45CDCEBC" w14:textId="02231C4F" w:rsidR="005C5B2F" w:rsidRPr="005A791B" w:rsidRDefault="005C5B2F" w:rsidP="005C5B2F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PDMA_SSI06</w:t>
            </w:r>
          </w:p>
        </w:tc>
        <w:tc>
          <w:tcPr>
            <w:tcW w:w="4133" w:type="dxa"/>
            <w:vAlign w:val="bottom"/>
          </w:tcPr>
          <w:p w14:paraId="0380CEBA" w14:textId="2774964E" w:rsidR="005C5B2F" w:rsidRDefault="005C5B2F" w:rsidP="005C5B2F">
            <w:pPr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</w:tr>
      <w:tr w:rsidR="005C5B2F" w:rsidRPr="0006281E" w14:paraId="6F8A3C6B" w14:textId="77777777" w:rsidTr="001819CE">
        <w:tc>
          <w:tcPr>
            <w:tcW w:w="3775" w:type="dxa"/>
            <w:vAlign w:val="bottom"/>
          </w:tcPr>
          <w:p w14:paraId="5A29CC23" w14:textId="15352856" w:rsidR="005C5B2F" w:rsidRPr="005A791B" w:rsidRDefault="005C5B2F" w:rsidP="005C5B2F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PDMA_SSI07</w:t>
            </w:r>
          </w:p>
        </w:tc>
        <w:tc>
          <w:tcPr>
            <w:tcW w:w="4133" w:type="dxa"/>
            <w:vAlign w:val="bottom"/>
          </w:tcPr>
          <w:p w14:paraId="108944F7" w14:textId="0DCA4325" w:rsidR="005C5B2F" w:rsidRDefault="005C5B2F" w:rsidP="005C5B2F">
            <w:pPr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</w:tr>
      <w:tr w:rsidR="005C5B2F" w:rsidRPr="0006281E" w14:paraId="72B955D4" w14:textId="77777777" w:rsidTr="001819CE">
        <w:tc>
          <w:tcPr>
            <w:tcW w:w="3775" w:type="dxa"/>
            <w:vAlign w:val="bottom"/>
          </w:tcPr>
          <w:p w14:paraId="253CCEC8" w14:textId="7C3033B2" w:rsidR="005C5B2F" w:rsidRPr="005A791B" w:rsidRDefault="005C5B2F" w:rsidP="005C5B2F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PDMA_SSI10</w:t>
            </w:r>
          </w:p>
        </w:tc>
        <w:tc>
          <w:tcPr>
            <w:tcW w:w="4133" w:type="dxa"/>
            <w:vAlign w:val="bottom"/>
          </w:tcPr>
          <w:p w14:paraId="28D59684" w14:textId="4B979B0A" w:rsidR="005C5B2F" w:rsidRDefault="005C5B2F" w:rsidP="005C5B2F">
            <w:pPr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</w:tr>
      <w:tr w:rsidR="005C5B2F" w:rsidRPr="0006281E" w14:paraId="5F0CA4C6" w14:textId="77777777" w:rsidTr="001819CE">
        <w:tc>
          <w:tcPr>
            <w:tcW w:w="3775" w:type="dxa"/>
            <w:vAlign w:val="bottom"/>
          </w:tcPr>
          <w:p w14:paraId="10088165" w14:textId="7E6856F2" w:rsidR="005C5B2F" w:rsidRPr="005A791B" w:rsidRDefault="005C5B2F" w:rsidP="005C5B2F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PDMA_SSI11</w:t>
            </w:r>
          </w:p>
        </w:tc>
        <w:tc>
          <w:tcPr>
            <w:tcW w:w="4133" w:type="dxa"/>
            <w:vAlign w:val="bottom"/>
          </w:tcPr>
          <w:p w14:paraId="3158CBBF" w14:textId="000B18B7" w:rsidR="005C5B2F" w:rsidRDefault="005C5B2F" w:rsidP="005C5B2F">
            <w:pPr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</w:t>
            </w:r>
          </w:p>
        </w:tc>
      </w:tr>
      <w:tr w:rsidR="005C5B2F" w:rsidRPr="0006281E" w14:paraId="1AFCC11D" w14:textId="77777777" w:rsidTr="001819CE">
        <w:tc>
          <w:tcPr>
            <w:tcW w:w="3775" w:type="dxa"/>
            <w:vAlign w:val="bottom"/>
          </w:tcPr>
          <w:p w14:paraId="031A15F4" w14:textId="3AACCAEC" w:rsidR="005C5B2F" w:rsidRPr="005A791B" w:rsidRDefault="005C5B2F" w:rsidP="005C5B2F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PDMA_SSI12</w:t>
            </w:r>
          </w:p>
        </w:tc>
        <w:tc>
          <w:tcPr>
            <w:tcW w:w="4133" w:type="dxa"/>
            <w:vAlign w:val="bottom"/>
          </w:tcPr>
          <w:p w14:paraId="1AC8D2D6" w14:textId="0EB5A4B7" w:rsidR="005C5B2F" w:rsidRDefault="005C5B2F" w:rsidP="005C5B2F">
            <w:pPr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</w:t>
            </w:r>
          </w:p>
        </w:tc>
      </w:tr>
      <w:tr w:rsidR="005C5B2F" w:rsidRPr="0006281E" w14:paraId="1750A883" w14:textId="77777777" w:rsidTr="001819CE">
        <w:tc>
          <w:tcPr>
            <w:tcW w:w="3775" w:type="dxa"/>
            <w:vAlign w:val="bottom"/>
          </w:tcPr>
          <w:p w14:paraId="6D892C01" w14:textId="7D30077A" w:rsidR="005C5B2F" w:rsidRPr="005A791B" w:rsidRDefault="005C5B2F" w:rsidP="005C5B2F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PDMA_SSI13</w:t>
            </w:r>
          </w:p>
        </w:tc>
        <w:tc>
          <w:tcPr>
            <w:tcW w:w="4133" w:type="dxa"/>
            <w:vAlign w:val="bottom"/>
          </w:tcPr>
          <w:p w14:paraId="426A2497" w14:textId="713B8239" w:rsidR="005C5B2F" w:rsidRDefault="005C5B2F" w:rsidP="005C5B2F">
            <w:pPr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</w:t>
            </w:r>
          </w:p>
        </w:tc>
      </w:tr>
      <w:tr w:rsidR="005C5B2F" w:rsidRPr="0006281E" w14:paraId="7830A2DE" w14:textId="77777777" w:rsidTr="001819CE">
        <w:tc>
          <w:tcPr>
            <w:tcW w:w="3775" w:type="dxa"/>
            <w:vAlign w:val="bottom"/>
          </w:tcPr>
          <w:p w14:paraId="0C5D79D7" w14:textId="103D0DD1" w:rsidR="005C5B2F" w:rsidRPr="005A791B" w:rsidRDefault="005C5B2F" w:rsidP="005C5B2F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PDMA_SSI14</w:t>
            </w:r>
          </w:p>
        </w:tc>
        <w:tc>
          <w:tcPr>
            <w:tcW w:w="4133" w:type="dxa"/>
            <w:vAlign w:val="bottom"/>
          </w:tcPr>
          <w:p w14:paraId="7917F52F" w14:textId="7823BC8B" w:rsidR="005C5B2F" w:rsidRDefault="005C5B2F" w:rsidP="005C5B2F">
            <w:pPr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</w:t>
            </w:r>
          </w:p>
        </w:tc>
      </w:tr>
      <w:tr w:rsidR="005C5B2F" w:rsidRPr="0006281E" w14:paraId="0CF82897" w14:textId="77777777" w:rsidTr="001819CE">
        <w:tc>
          <w:tcPr>
            <w:tcW w:w="3775" w:type="dxa"/>
            <w:vAlign w:val="bottom"/>
          </w:tcPr>
          <w:p w14:paraId="7CE50E23" w14:textId="08186A54" w:rsidR="005C5B2F" w:rsidRPr="005A791B" w:rsidRDefault="005C5B2F" w:rsidP="005C5B2F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PDMA_SSI15</w:t>
            </w:r>
          </w:p>
        </w:tc>
        <w:tc>
          <w:tcPr>
            <w:tcW w:w="4133" w:type="dxa"/>
            <w:vAlign w:val="bottom"/>
          </w:tcPr>
          <w:p w14:paraId="7A5C5FB4" w14:textId="774E12FA" w:rsidR="005C5B2F" w:rsidRDefault="005C5B2F" w:rsidP="005C5B2F">
            <w:pPr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</w:t>
            </w:r>
          </w:p>
        </w:tc>
      </w:tr>
      <w:tr w:rsidR="005C5B2F" w:rsidRPr="0006281E" w14:paraId="10A073B7" w14:textId="77777777" w:rsidTr="001819CE">
        <w:tc>
          <w:tcPr>
            <w:tcW w:w="3775" w:type="dxa"/>
            <w:vAlign w:val="bottom"/>
          </w:tcPr>
          <w:p w14:paraId="2739E327" w14:textId="29C5968B" w:rsidR="005C5B2F" w:rsidRPr="005A791B" w:rsidRDefault="005C5B2F" w:rsidP="005C5B2F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PDMA_SSI16</w:t>
            </w:r>
          </w:p>
        </w:tc>
        <w:tc>
          <w:tcPr>
            <w:tcW w:w="4133" w:type="dxa"/>
            <w:vAlign w:val="bottom"/>
          </w:tcPr>
          <w:p w14:paraId="72CC0EC8" w14:textId="3932A307" w:rsidR="005C5B2F" w:rsidRDefault="005C5B2F" w:rsidP="005C5B2F">
            <w:pPr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16</w:t>
            </w:r>
          </w:p>
        </w:tc>
      </w:tr>
      <w:tr w:rsidR="005C5B2F" w:rsidRPr="0006281E" w14:paraId="62C2D340" w14:textId="77777777" w:rsidTr="001819CE">
        <w:tc>
          <w:tcPr>
            <w:tcW w:w="3775" w:type="dxa"/>
            <w:vAlign w:val="bottom"/>
          </w:tcPr>
          <w:p w14:paraId="7683F1AB" w14:textId="0BA055B4" w:rsidR="005C5B2F" w:rsidRPr="005A791B" w:rsidRDefault="005C5B2F" w:rsidP="005C5B2F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PDMA_SSI17</w:t>
            </w:r>
          </w:p>
        </w:tc>
        <w:tc>
          <w:tcPr>
            <w:tcW w:w="4133" w:type="dxa"/>
            <w:vAlign w:val="bottom"/>
          </w:tcPr>
          <w:p w14:paraId="3EDB242F" w14:textId="640F50AE" w:rsidR="005C5B2F" w:rsidRDefault="005C5B2F" w:rsidP="005C5B2F">
            <w:pPr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17</w:t>
            </w:r>
          </w:p>
        </w:tc>
      </w:tr>
      <w:tr w:rsidR="005C5B2F" w:rsidRPr="0006281E" w14:paraId="34AF956A" w14:textId="77777777" w:rsidTr="001819CE">
        <w:tc>
          <w:tcPr>
            <w:tcW w:w="3775" w:type="dxa"/>
            <w:vAlign w:val="bottom"/>
          </w:tcPr>
          <w:p w14:paraId="672F275F" w14:textId="468CB1C7" w:rsidR="005C5B2F" w:rsidRPr="005A791B" w:rsidRDefault="005C5B2F" w:rsidP="005C5B2F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PDMA_SSI20</w:t>
            </w:r>
          </w:p>
        </w:tc>
        <w:tc>
          <w:tcPr>
            <w:tcW w:w="4133" w:type="dxa"/>
            <w:vAlign w:val="bottom"/>
          </w:tcPr>
          <w:p w14:paraId="170661A6" w14:textId="5298524B" w:rsidR="005C5B2F" w:rsidRDefault="005C5B2F" w:rsidP="005C5B2F">
            <w:pPr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</w:tr>
      <w:tr w:rsidR="005C5B2F" w:rsidRPr="0006281E" w14:paraId="729A9B61" w14:textId="77777777" w:rsidTr="001819CE">
        <w:tc>
          <w:tcPr>
            <w:tcW w:w="3775" w:type="dxa"/>
            <w:vAlign w:val="bottom"/>
          </w:tcPr>
          <w:p w14:paraId="6575818A" w14:textId="21697D16" w:rsidR="005C5B2F" w:rsidRPr="005A791B" w:rsidRDefault="005C5B2F" w:rsidP="005C5B2F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PDMA_SSI21</w:t>
            </w:r>
          </w:p>
        </w:tc>
        <w:tc>
          <w:tcPr>
            <w:tcW w:w="4133" w:type="dxa"/>
            <w:vAlign w:val="bottom"/>
          </w:tcPr>
          <w:p w14:paraId="67F76E8F" w14:textId="01C48186" w:rsidR="005C5B2F" w:rsidRDefault="005C5B2F" w:rsidP="005C5B2F">
            <w:pPr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21</w:t>
            </w:r>
          </w:p>
        </w:tc>
      </w:tr>
      <w:tr w:rsidR="005C5B2F" w:rsidRPr="0006281E" w14:paraId="40C34855" w14:textId="77777777" w:rsidTr="001819CE">
        <w:tc>
          <w:tcPr>
            <w:tcW w:w="3775" w:type="dxa"/>
            <w:vAlign w:val="bottom"/>
          </w:tcPr>
          <w:p w14:paraId="3047D66B" w14:textId="320F5C4F" w:rsidR="005C5B2F" w:rsidRPr="005A791B" w:rsidRDefault="005C5B2F" w:rsidP="005C5B2F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PDMA_SSI22</w:t>
            </w:r>
          </w:p>
        </w:tc>
        <w:tc>
          <w:tcPr>
            <w:tcW w:w="4133" w:type="dxa"/>
            <w:vAlign w:val="bottom"/>
          </w:tcPr>
          <w:p w14:paraId="4EF99C37" w14:textId="075D364A" w:rsidR="005C5B2F" w:rsidRDefault="005C5B2F" w:rsidP="005C5B2F">
            <w:pPr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22</w:t>
            </w:r>
          </w:p>
        </w:tc>
      </w:tr>
      <w:tr w:rsidR="005C5B2F" w:rsidRPr="0006281E" w14:paraId="627890E6" w14:textId="77777777" w:rsidTr="001819CE">
        <w:tc>
          <w:tcPr>
            <w:tcW w:w="3775" w:type="dxa"/>
            <w:vAlign w:val="bottom"/>
          </w:tcPr>
          <w:p w14:paraId="1EBAC2FE" w14:textId="61ED7D13" w:rsidR="005C5B2F" w:rsidRPr="005A791B" w:rsidRDefault="005C5B2F" w:rsidP="005C5B2F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PDMA_SSI23</w:t>
            </w:r>
          </w:p>
        </w:tc>
        <w:tc>
          <w:tcPr>
            <w:tcW w:w="4133" w:type="dxa"/>
            <w:vAlign w:val="bottom"/>
          </w:tcPr>
          <w:p w14:paraId="7DD74324" w14:textId="5E581CA0" w:rsidR="005C5B2F" w:rsidRDefault="005C5B2F" w:rsidP="005C5B2F">
            <w:pPr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23</w:t>
            </w:r>
          </w:p>
        </w:tc>
      </w:tr>
      <w:tr w:rsidR="005C5B2F" w:rsidRPr="0006281E" w14:paraId="17DBC9DB" w14:textId="77777777" w:rsidTr="001819CE">
        <w:tc>
          <w:tcPr>
            <w:tcW w:w="3775" w:type="dxa"/>
            <w:vAlign w:val="bottom"/>
          </w:tcPr>
          <w:p w14:paraId="465BBEB1" w14:textId="454D3D0B" w:rsidR="005C5B2F" w:rsidRPr="005A791B" w:rsidRDefault="005C5B2F" w:rsidP="005C5B2F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PDMA_SSI24</w:t>
            </w:r>
          </w:p>
        </w:tc>
        <w:tc>
          <w:tcPr>
            <w:tcW w:w="4133" w:type="dxa"/>
            <w:vAlign w:val="bottom"/>
          </w:tcPr>
          <w:p w14:paraId="48AF5ECC" w14:textId="764ACF88" w:rsidR="005C5B2F" w:rsidRDefault="005C5B2F" w:rsidP="005C5B2F">
            <w:pPr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24</w:t>
            </w:r>
          </w:p>
        </w:tc>
      </w:tr>
      <w:tr w:rsidR="005C5B2F" w:rsidRPr="0006281E" w14:paraId="6AB3B29F" w14:textId="77777777" w:rsidTr="001819CE">
        <w:tc>
          <w:tcPr>
            <w:tcW w:w="3775" w:type="dxa"/>
            <w:vAlign w:val="bottom"/>
          </w:tcPr>
          <w:p w14:paraId="65DBA66E" w14:textId="06BA0548" w:rsidR="005C5B2F" w:rsidRPr="005A791B" w:rsidRDefault="005C5B2F" w:rsidP="005C5B2F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PDMA_SSI25</w:t>
            </w:r>
          </w:p>
        </w:tc>
        <w:tc>
          <w:tcPr>
            <w:tcW w:w="4133" w:type="dxa"/>
            <w:vAlign w:val="bottom"/>
          </w:tcPr>
          <w:p w14:paraId="368CBBEE" w14:textId="777EF350" w:rsidR="005C5B2F" w:rsidRDefault="005C5B2F" w:rsidP="005C5B2F">
            <w:pPr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</w:t>
            </w:r>
          </w:p>
        </w:tc>
      </w:tr>
      <w:tr w:rsidR="005C5B2F" w:rsidRPr="0006281E" w14:paraId="0A404901" w14:textId="77777777" w:rsidTr="001819CE">
        <w:tc>
          <w:tcPr>
            <w:tcW w:w="3775" w:type="dxa"/>
            <w:vAlign w:val="bottom"/>
          </w:tcPr>
          <w:p w14:paraId="0AD877E6" w14:textId="4AB20F3A" w:rsidR="005C5B2F" w:rsidRPr="005A791B" w:rsidRDefault="005C5B2F" w:rsidP="005C5B2F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PDMA_SSI26</w:t>
            </w:r>
          </w:p>
        </w:tc>
        <w:tc>
          <w:tcPr>
            <w:tcW w:w="4133" w:type="dxa"/>
            <w:vAlign w:val="bottom"/>
          </w:tcPr>
          <w:p w14:paraId="2D7C68E1" w14:textId="7F73F18D" w:rsidR="005C5B2F" w:rsidRDefault="005C5B2F" w:rsidP="005C5B2F">
            <w:pPr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26</w:t>
            </w:r>
          </w:p>
        </w:tc>
      </w:tr>
      <w:tr w:rsidR="005C5B2F" w:rsidRPr="0006281E" w14:paraId="571C04E5" w14:textId="77777777" w:rsidTr="001819CE">
        <w:tc>
          <w:tcPr>
            <w:tcW w:w="3775" w:type="dxa"/>
            <w:vAlign w:val="bottom"/>
          </w:tcPr>
          <w:p w14:paraId="5F3D6176" w14:textId="705425D5" w:rsidR="005C5B2F" w:rsidRPr="005A791B" w:rsidRDefault="005C5B2F" w:rsidP="005C5B2F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PDMA_SSI27</w:t>
            </w:r>
          </w:p>
        </w:tc>
        <w:tc>
          <w:tcPr>
            <w:tcW w:w="4133" w:type="dxa"/>
            <w:vAlign w:val="bottom"/>
          </w:tcPr>
          <w:p w14:paraId="50D0CB40" w14:textId="003C0A7C" w:rsidR="005C5B2F" w:rsidRDefault="005C5B2F" w:rsidP="005C5B2F">
            <w:pPr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27</w:t>
            </w:r>
          </w:p>
        </w:tc>
      </w:tr>
      <w:tr w:rsidR="005C5B2F" w:rsidRPr="0006281E" w14:paraId="3B2E428E" w14:textId="77777777" w:rsidTr="001819CE">
        <w:tc>
          <w:tcPr>
            <w:tcW w:w="3775" w:type="dxa"/>
            <w:vAlign w:val="bottom"/>
          </w:tcPr>
          <w:p w14:paraId="68F4AF36" w14:textId="0E5FF86B" w:rsidR="005C5B2F" w:rsidRPr="005A791B" w:rsidRDefault="005C5B2F" w:rsidP="005C5B2F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PDMA_SSI30</w:t>
            </w:r>
          </w:p>
        </w:tc>
        <w:tc>
          <w:tcPr>
            <w:tcW w:w="4133" w:type="dxa"/>
            <w:vAlign w:val="bottom"/>
          </w:tcPr>
          <w:p w14:paraId="0DF2ABA6" w14:textId="13DBFB09" w:rsidR="005C5B2F" w:rsidRDefault="005C5B2F" w:rsidP="005C5B2F">
            <w:pPr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30</w:t>
            </w:r>
          </w:p>
        </w:tc>
      </w:tr>
      <w:tr w:rsidR="005C5B2F" w:rsidRPr="0006281E" w14:paraId="14545832" w14:textId="77777777" w:rsidTr="001819CE">
        <w:tc>
          <w:tcPr>
            <w:tcW w:w="3775" w:type="dxa"/>
            <w:vAlign w:val="bottom"/>
          </w:tcPr>
          <w:p w14:paraId="78BC13EE" w14:textId="64EF7FFA" w:rsidR="005C5B2F" w:rsidRPr="005A791B" w:rsidRDefault="005C5B2F" w:rsidP="005C5B2F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PDMA_SSI31</w:t>
            </w:r>
          </w:p>
        </w:tc>
        <w:tc>
          <w:tcPr>
            <w:tcW w:w="4133" w:type="dxa"/>
            <w:vAlign w:val="bottom"/>
          </w:tcPr>
          <w:p w14:paraId="62558333" w14:textId="4BC9F44E" w:rsidR="005C5B2F" w:rsidRDefault="005C5B2F" w:rsidP="005C5B2F">
            <w:pPr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31</w:t>
            </w:r>
          </w:p>
        </w:tc>
      </w:tr>
      <w:tr w:rsidR="005C5B2F" w:rsidRPr="0006281E" w14:paraId="380220DB" w14:textId="77777777" w:rsidTr="001819CE">
        <w:tc>
          <w:tcPr>
            <w:tcW w:w="3775" w:type="dxa"/>
            <w:vAlign w:val="bottom"/>
          </w:tcPr>
          <w:p w14:paraId="02C84092" w14:textId="46180C32" w:rsidR="005C5B2F" w:rsidRPr="005A791B" w:rsidRDefault="005C5B2F" w:rsidP="005C5B2F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PDMA_SSI32</w:t>
            </w:r>
          </w:p>
        </w:tc>
        <w:tc>
          <w:tcPr>
            <w:tcW w:w="4133" w:type="dxa"/>
            <w:vAlign w:val="bottom"/>
          </w:tcPr>
          <w:p w14:paraId="5761E2AD" w14:textId="3D371124" w:rsidR="005C5B2F" w:rsidRDefault="005C5B2F" w:rsidP="005C5B2F">
            <w:pPr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32</w:t>
            </w:r>
          </w:p>
        </w:tc>
      </w:tr>
      <w:tr w:rsidR="005C5B2F" w:rsidRPr="0006281E" w14:paraId="1AD42C9D" w14:textId="77777777" w:rsidTr="001819CE">
        <w:tc>
          <w:tcPr>
            <w:tcW w:w="3775" w:type="dxa"/>
            <w:vAlign w:val="bottom"/>
          </w:tcPr>
          <w:p w14:paraId="44B330CC" w14:textId="34CB35B3" w:rsidR="005C5B2F" w:rsidRPr="005A791B" w:rsidRDefault="005C5B2F" w:rsidP="005C5B2F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PDMA_SSI33</w:t>
            </w:r>
          </w:p>
        </w:tc>
        <w:tc>
          <w:tcPr>
            <w:tcW w:w="4133" w:type="dxa"/>
            <w:vAlign w:val="bottom"/>
          </w:tcPr>
          <w:p w14:paraId="2963E7A4" w14:textId="0E1B590B" w:rsidR="005C5B2F" w:rsidRDefault="005C5B2F" w:rsidP="005C5B2F">
            <w:pPr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33</w:t>
            </w:r>
          </w:p>
        </w:tc>
      </w:tr>
      <w:tr w:rsidR="005C5B2F" w:rsidRPr="0006281E" w14:paraId="46795B46" w14:textId="77777777" w:rsidTr="001819CE">
        <w:tc>
          <w:tcPr>
            <w:tcW w:w="3775" w:type="dxa"/>
            <w:vAlign w:val="bottom"/>
          </w:tcPr>
          <w:p w14:paraId="58C03F0D" w14:textId="5F37E18E" w:rsidR="005C5B2F" w:rsidRPr="005A791B" w:rsidRDefault="005C5B2F" w:rsidP="005C5B2F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PDMA_SSI34</w:t>
            </w:r>
          </w:p>
        </w:tc>
        <w:tc>
          <w:tcPr>
            <w:tcW w:w="4133" w:type="dxa"/>
            <w:vAlign w:val="bottom"/>
          </w:tcPr>
          <w:p w14:paraId="623FC284" w14:textId="3EC146B6" w:rsidR="005C5B2F" w:rsidRDefault="005C5B2F" w:rsidP="005C5B2F">
            <w:pPr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34</w:t>
            </w:r>
          </w:p>
        </w:tc>
      </w:tr>
      <w:tr w:rsidR="005C5B2F" w:rsidRPr="0006281E" w14:paraId="1C021463" w14:textId="77777777" w:rsidTr="001819CE">
        <w:tc>
          <w:tcPr>
            <w:tcW w:w="3775" w:type="dxa"/>
            <w:vAlign w:val="bottom"/>
          </w:tcPr>
          <w:p w14:paraId="38AF6CB7" w14:textId="6B2F0437" w:rsidR="005C5B2F" w:rsidRPr="005A791B" w:rsidRDefault="005C5B2F" w:rsidP="005C5B2F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PDMA_SSI35</w:t>
            </w:r>
          </w:p>
        </w:tc>
        <w:tc>
          <w:tcPr>
            <w:tcW w:w="4133" w:type="dxa"/>
            <w:vAlign w:val="bottom"/>
          </w:tcPr>
          <w:p w14:paraId="3CEA6B9E" w14:textId="1DB5C2B6" w:rsidR="005C5B2F" w:rsidRDefault="005C5B2F" w:rsidP="005C5B2F">
            <w:pPr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35</w:t>
            </w:r>
          </w:p>
        </w:tc>
      </w:tr>
      <w:tr w:rsidR="005C5B2F" w:rsidRPr="0006281E" w14:paraId="07A6F375" w14:textId="77777777" w:rsidTr="001819CE">
        <w:tc>
          <w:tcPr>
            <w:tcW w:w="3775" w:type="dxa"/>
            <w:vAlign w:val="bottom"/>
          </w:tcPr>
          <w:p w14:paraId="16D4E9C4" w14:textId="6FCFA9FF" w:rsidR="005C5B2F" w:rsidRPr="005A791B" w:rsidRDefault="005C5B2F" w:rsidP="005C5B2F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PDMA_SSI36</w:t>
            </w:r>
          </w:p>
        </w:tc>
        <w:tc>
          <w:tcPr>
            <w:tcW w:w="4133" w:type="dxa"/>
            <w:vAlign w:val="bottom"/>
          </w:tcPr>
          <w:p w14:paraId="0118C8D7" w14:textId="2E6DE7C4" w:rsidR="005C5B2F" w:rsidRDefault="005C5B2F" w:rsidP="005C5B2F">
            <w:pPr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36</w:t>
            </w:r>
          </w:p>
        </w:tc>
      </w:tr>
      <w:tr w:rsidR="005C5B2F" w:rsidRPr="0006281E" w14:paraId="45B252BC" w14:textId="77777777" w:rsidTr="001819CE">
        <w:tc>
          <w:tcPr>
            <w:tcW w:w="3775" w:type="dxa"/>
            <w:vAlign w:val="bottom"/>
          </w:tcPr>
          <w:p w14:paraId="2AD68BEF" w14:textId="4418A168" w:rsidR="005C5B2F" w:rsidRPr="005A791B" w:rsidRDefault="005C5B2F" w:rsidP="005C5B2F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PDMA_SSI37</w:t>
            </w:r>
          </w:p>
        </w:tc>
        <w:tc>
          <w:tcPr>
            <w:tcW w:w="4133" w:type="dxa"/>
            <w:vAlign w:val="bottom"/>
          </w:tcPr>
          <w:p w14:paraId="03C32968" w14:textId="2B0D3592" w:rsidR="005C5B2F" w:rsidRDefault="005C5B2F" w:rsidP="005C5B2F">
            <w:pPr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37</w:t>
            </w:r>
          </w:p>
        </w:tc>
      </w:tr>
      <w:tr w:rsidR="005C5B2F" w:rsidRPr="0006281E" w14:paraId="4BEBC168" w14:textId="77777777" w:rsidTr="001819CE">
        <w:tc>
          <w:tcPr>
            <w:tcW w:w="3775" w:type="dxa"/>
            <w:vAlign w:val="bottom"/>
          </w:tcPr>
          <w:p w14:paraId="651CC33F" w14:textId="7201031D" w:rsidR="005C5B2F" w:rsidRPr="005A791B" w:rsidRDefault="005C5B2F" w:rsidP="005C5B2F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PDMA_SSI40</w:t>
            </w:r>
          </w:p>
        </w:tc>
        <w:tc>
          <w:tcPr>
            <w:tcW w:w="4133" w:type="dxa"/>
            <w:vAlign w:val="bottom"/>
          </w:tcPr>
          <w:p w14:paraId="1B7B36A2" w14:textId="35B7061F" w:rsidR="005C5B2F" w:rsidRDefault="005C5B2F" w:rsidP="005C5B2F">
            <w:pPr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40</w:t>
            </w:r>
          </w:p>
        </w:tc>
      </w:tr>
      <w:tr w:rsidR="005C5B2F" w:rsidRPr="0006281E" w14:paraId="545DF041" w14:textId="77777777" w:rsidTr="001819CE">
        <w:tc>
          <w:tcPr>
            <w:tcW w:w="3775" w:type="dxa"/>
            <w:vAlign w:val="bottom"/>
          </w:tcPr>
          <w:p w14:paraId="66989FEF" w14:textId="7F01E003" w:rsidR="005C5B2F" w:rsidRPr="005A791B" w:rsidRDefault="005C5B2F" w:rsidP="005C5B2F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PDMA_SSI41</w:t>
            </w:r>
          </w:p>
        </w:tc>
        <w:tc>
          <w:tcPr>
            <w:tcW w:w="4133" w:type="dxa"/>
            <w:vAlign w:val="bottom"/>
          </w:tcPr>
          <w:p w14:paraId="083C85B8" w14:textId="4BCFB980" w:rsidR="005C5B2F" w:rsidRDefault="005C5B2F" w:rsidP="005C5B2F">
            <w:pPr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41</w:t>
            </w:r>
          </w:p>
        </w:tc>
      </w:tr>
      <w:tr w:rsidR="005C5B2F" w:rsidRPr="0006281E" w14:paraId="592ACF80" w14:textId="77777777" w:rsidTr="001819CE">
        <w:tc>
          <w:tcPr>
            <w:tcW w:w="3775" w:type="dxa"/>
            <w:vAlign w:val="bottom"/>
          </w:tcPr>
          <w:p w14:paraId="32D6C102" w14:textId="28531C84" w:rsidR="005C5B2F" w:rsidRPr="005A791B" w:rsidRDefault="005C5B2F" w:rsidP="005C5B2F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PDMA_SSI42</w:t>
            </w:r>
          </w:p>
        </w:tc>
        <w:tc>
          <w:tcPr>
            <w:tcW w:w="4133" w:type="dxa"/>
            <w:vAlign w:val="bottom"/>
          </w:tcPr>
          <w:p w14:paraId="73B749EF" w14:textId="21B0AC3A" w:rsidR="005C5B2F" w:rsidRDefault="005C5B2F" w:rsidP="005C5B2F">
            <w:pPr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42</w:t>
            </w:r>
          </w:p>
        </w:tc>
      </w:tr>
      <w:tr w:rsidR="005C5B2F" w:rsidRPr="0006281E" w14:paraId="6A7815E7" w14:textId="77777777" w:rsidTr="001819CE">
        <w:tc>
          <w:tcPr>
            <w:tcW w:w="3775" w:type="dxa"/>
            <w:vAlign w:val="bottom"/>
          </w:tcPr>
          <w:p w14:paraId="5A675689" w14:textId="33C7F9BA" w:rsidR="005C5B2F" w:rsidRPr="005A791B" w:rsidRDefault="005C5B2F" w:rsidP="005C5B2F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PDMA_SSI43</w:t>
            </w:r>
          </w:p>
        </w:tc>
        <w:tc>
          <w:tcPr>
            <w:tcW w:w="4133" w:type="dxa"/>
            <w:vAlign w:val="bottom"/>
          </w:tcPr>
          <w:p w14:paraId="496FBB55" w14:textId="557DAC03" w:rsidR="005C5B2F" w:rsidRDefault="005C5B2F" w:rsidP="005C5B2F">
            <w:pPr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43</w:t>
            </w:r>
          </w:p>
        </w:tc>
      </w:tr>
      <w:tr w:rsidR="005C5B2F" w:rsidRPr="0006281E" w14:paraId="297217A1" w14:textId="77777777" w:rsidTr="001819CE">
        <w:tc>
          <w:tcPr>
            <w:tcW w:w="3775" w:type="dxa"/>
            <w:vAlign w:val="bottom"/>
          </w:tcPr>
          <w:p w14:paraId="1BED24AC" w14:textId="12445136" w:rsidR="005C5B2F" w:rsidRPr="005A791B" w:rsidRDefault="005C5B2F" w:rsidP="005C5B2F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PDMA_SSI44</w:t>
            </w:r>
          </w:p>
        </w:tc>
        <w:tc>
          <w:tcPr>
            <w:tcW w:w="4133" w:type="dxa"/>
            <w:vAlign w:val="bottom"/>
          </w:tcPr>
          <w:p w14:paraId="73A4A795" w14:textId="272B3F26" w:rsidR="005C5B2F" w:rsidRDefault="005C5B2F" w:rsidP="005C5B2F">
            <w:pPr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44</w:t>
            </w:r>
          </w:p>
        </w:tc>
      </w:tr>
      <w:tr w:rsidR="005C5B2F" w:rsidRPr="0006281E" w14:paraId="60C37A17" w14:textId="77777777" w:rsidTr="001819CE">
        <w:tc>
          <w:tcPr>
            <w:tcW w:w="3775" w:type="dxa"/>
            <w:vAlign w:val="bottom"/>
          </w:tcPr>
          <w:p w14:paraId="190156C1" w14:textId="422D347B" w:rsidR="005C5B2F" w:rsidRPr="005A791B" w:rsidRDefault="005C5B2F" w:rsidP="005C5B2F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PDMA_SSI45</w:t>
            </w:r>
          </w:p>
        </w:tc>
        <w:tc>
          <w:tcPr>
            <w:tcW w:w="4133" w:type="dxa"/>
            <w:vAlign w:val="bottom"/>
          </w:tcPr>
          <w:p w14:paraId="6369E6BA" w14:textId="5CC2B23D" w:rsidR="005C5B2F" w:rsidRDefault="005C5B2F" w:rsidP="005C5B2F">
            <w:pPr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45</w:t>
            </w:r>
          </w:p>
        </w:tc>
      </w:tr>
      <w:tr w:rsidR="005C5B2F" w:rsidRPr="0006281E" w14:paraId="03D73F0B" w14:textId="77777777" w:rsidTr="001819CE">
        <w:tc>
          <w:tcPr>
            <w:tcW w:w="3775" w:type="dxa"/>
            <w:vAlign w:val="bottom"/>
          </w:tcPr>
          <w:p w14:paraId="462FC05D" w14:textId="3A384C0D" w:rsidR="005C5B2F" w:rsidRPr="005A791B" w:rsidRDefault="005C5B2F" w:rsidP="005C5B2F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PDMA_SSI46</w:t>
            </w:r>
          </w:p>
        </w:tc>
        <w:tc>
          <w:tcPr>
            <w:tcW w:w="4133" w:type="dxa"/>
            <w:vAlign w:val="bottom"/>
          </w:tcPr>
          <w:p w14:paraId="30F37ADD" w14:textId="18338096" w:rsidR="005C5B2F" w:rsidRDefault="005C5B2F" w:rsidP="005C5B2F">
            <w:pPr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46</w:t>
            </w:r>
          </w:p>
        </w:tc>
      </w:tr>
      <w:tr w:rsidR="005C5B2F" w:rsidRPr="0006281E" w14:paraId="1C9B5A43" w14:textId="77777777" w:rsidTr="001819CE">
        <w:tc>
          <w:tcPr>
            <w:tcW w:w="3775" w:type="dxa"/>
            <w:vAlign w:val="bottom"/>
          </w:tcPr>
          <w:p w14:paraId="739A33C7" w14:textId="1C5C4B03" w:rsidR="005C5B2F" w:rsidRPr="005A791B" w:rsidRDefault="005C5B2F" w:rsidP="005C5B2F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PDMA_SSI47</w:t>
            </w:r>
          </w:p>
        </w:tc>
        <w:tc>
          <w:tcPr>
            <w:tcW w:w="4133" w:type="dxa"/>
            <w:vAlign w:val="bottom"/>
          </w:tcPr>
          <w:p w14:paraId="7DC14EA1" w14:textId="36714AF0" w:rsidR="005C5B2F" w:rsidRDefault="005C5B2F" w:rsidP="005C5B2F">
            <w:pPr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47</w:t>
            </w:r>
          </w:p>
        </w:tc>
      </w:tr>
      <w:tr w:rsidR="005C5B2F" w:rsidRPr="0006281E" w14:paraId="235FCCA3" w14:textId="77777777" w:rsidTr="001819CE">
        <w:tc>
          <w:tcPr>
            <w:tcW w:w="3775" w:type="dxa"/>
            <w:vAlign w:val="bottom"/>
          </w:tcPr>
          <w:p w14:paraId="0EE27969" w14:textId="425CFB14" w:rsidR="005C5B2F" w:rsidRPr="005A791B" w:rsidRDefault="005C5B2F" w:rsidP="005C5B2F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PDMA_SSI5</w:t>
            </w:r>
          </w:p>
        </w:tc>
        <w:tc>
          <w:tcPr>
            <w:tcW w:w="4133" w:type="dxa"/>
            <w:vAlign w:val="bottom"/>
          </w:tcPr>
          <w:p w14:paraId="2158660C" w14:textId="526230DA" w:rsidR="005C5B2F" w:rsidRDefault="005C5B2F" w:rsidP="005C5B2F">
            <w:pPr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50</w:t>
            </w:r>
          </w:p>
        </w:tc>
      </w:tr>
      <w:tr w:rsidR="005C5B2F" w:rsidRPr="0006281E" w14:paraId="5C5B4EB5" w14:textId="77777777" w:rsidTr="001819CE">
        <w:tc>
          <w:tcPr>
            <w:tcW w:w="3775" w:type="dxa"/>
            <w:vAlign w:val="bottom"/>
          </w:tcPr>
          <w:p w14:paraId="2D3A5E8F" w14:textId="4C98852A" w:rsidR="005C5B2F" w:rsidRPr="005A791B" w:rsidRDefault="005C5B2F" w:rsidP="005C5B2F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PDMA_SSI6</w:t>
            </w:r>
          </w:p>
        </w:tc>
        <w:tc>
          <w:tcPr>
            <w:tcW w:w="4133" w:type="dxa"/>
            <w:vAlign w:val="bottom"/>
          </w:tcPr>
          <w:p w14:paraId="334A6985" w14:textId="3CA3007D" w:rsidR="005C5B2F" w:rsidRDefault="005C5B2F" w:rsidP="005C5B2F">
            <w:pPr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60</w:t>
            </w:r>
          </w:p>
        </w:tc>
      </w:tr>
      <w:tr w:rsidR="005C5B2F" w:rsidRPr="0006281E" w14:paraId="419F182B" w14:textId="77777777" w:rsidTr="001819CE">
        <w:tc>
          <w:tcPr>
            <w:tcW w:w="3775" w:type="dxa"/>
            <w:vAlign w:val="bottom"/>
          </w:tcPr>
          <w:p w14:paraId="35E754FD" w14:textId="4337BA73" w:rsidR="005C5B2F" w:rsidRPr="005A791B" w:rsidRDefault="005C5B2F" w:rsidP="005C5B2F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PDMA_SSI7</w:t>
            </w:r>
          </w:p>
        </w:tc>
        <w:tc>
          <w:tcPr>
            <w:tcW w:w="4133" w:type="dxa"/>
            <w:vAlign w:val="bottom"/>
          </w:tcPr>
          <w:p w14:paraId="06B44295" w14:textId="180D50E8" w:rsidR="005C5B2F" w:rsidRDefault="005C5B2F" w:rsidP="005C5B2F">
            <w:pPr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70</w:t>
            </w:r>
          </w:p>
        </w:tc>
      </w:tr>
      <w:tr w:rsidR="005C5B2F" w:rsidRPr="0006281E" w14:paraId="67E23F56" w14:textId="77777777" w:rsidTr="001819CE">
        <w:tc>
          <w:tcPr>
            <w:tcW w:w="3775" w:type="dxa"/>
            <w:vAlign w:val="bottom"/>
          </w:tcPr>
          <w:p w14:paraId="0F6F045D" w14:textId="1DF841ED" w:rsidR="005C5B2F" w:rsidRPr="005A791B" w:rsidRDefault="005C5B2F" w:rsidP="005C5B2F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PDMA_SSI8</w:t>
            </w:r>
          </w:p>
        </w:tc>
        <w:tc>
          <w:tcPr>
            <w:tcW w:w="4133" w:type="dxa"/>
            <w:vAlign w:val="bottom"/>
          </w:tcPr>
          <w:p w14:paraId="310715FD" w14:textId="721F3AE6" w:rsidR="005C5B2F" w:rsidRDefault="005C5B2F" w:rsidP="005C5B2F">
            <w:pPr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80</w:t>
            </w:r>
          </w:p>
        </w:tc>
      </w:tr>
      <w:tr w:rsidR="005C5B2F" w:rsidRPr="0006281E" w14:paraId="05DEBAE8" w14:textId="77777777" w:rsidTr="001819CE">
        <w:tc>
          <w:tcPr>
            <w:tcW w:w="3775" w:type="dxa"/>
            <w:vAlign w:val="bottom"/>
          </w:tcPr>
          <w:p w14:paraId="6DA4B476" w14:textId="73FDAE75" w:rsidR="005C5B2F" w:rsidRPr="005A791B" w:rsidRDefault="005C5B2F" w:rsidP="005C5B2F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PDMA_SSI90</w:t>
            </w:r>
          </w:p>
        </w:tc>
        <w:tc>
          <w:tcPr>
            <w:tcW w:w="4133" w:type="dxa"/>
            <w:vAlign w:val="bottom"/>
          </w:tcPr>
          <w:p w14:paraId="62ABF41F" w14:textId="730D0461" w:rsidR="005C5B2F" w:rsidRDefault="005C5B2F" w:rsidP="005C5B2F">
            <w:pPr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90</w:t>
            </w:r>
          </w:p>
        </w:tc>
      </w:tr>
      <w:tr w:rsidR="005C5B2F" w:rsidRPr="0006281E" w14:paraId="6564AB6E" w14:textId="77777777" w:rsidTr="001819CE">
        <w:tc>
          <w:tcPr>
            <w:tcW w:w="3775" w:type="dxa"/>
            <w:vAlign w:val="bottom"/>
          </w:tcPr>
          <w:p w14:paraId="4CB51B24" w14:textId="2A35A189" w:rsidR="005C5B2F" w:rsidRPr="005A791B" w:rsidRDefault="005C5B2F" w:rsidP="005C5B2F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PDMA_SSI91</w:t>
            </w:r>
          </w:p>
        </w:tc>
        <w:tc>
          <w:tcPr>
            <w:tcW w:w="4133" w:type="dxa"/>
            <w:vAlign w:val="bottom"/>
          </w:tcPr>
          <w:p w14:paraId="5ADF0B25" w14:textId="76111BB2" w:rsidR="005C5B2F" w:rsidRDefault="005C5B2F" w:rsidP="005C5B2F">
            <w:pPr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91</w:t>
            </w:r>
          </w:p>
        </w:tc>
      </w:tr>
      <w:tr w:rsidR="005C5B2F" w:rsidRPr="0006281E" w14:paraId="7C018E7A" w14:textId="77777777" w:rsidTr="001819CE">
        <w:tc>
          <w:tcPr>
            <w:tcW w:w="3775" w:type="dxa"/>
            <w:vAlign w:val="bottom"/>
          </w:tcPr>
          <w:p w14:paraId="621181B0" w14:textId="4378114E" w:rsidR="005C5B2F" w:rsidRPr="005A791B" w:rsidRDefault="005C5B2F" w:rsidP="005C5B2F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PDMA_SSI92</w:t>
            </w:r>
          </w:p>
        </w:tc>
        <w:tc>
          <w:tcPr>
            <w:tcW w:w="4133" w:type="dxa"/>
            <w:vAlign w:val="bottom"/>
          </w:tcPr>
          <w:p w14:paraId="54A917E6" w14:textId="5506EAC6" w:rsidR="005C5B2F" w:rsidRDefault="005C5B2F" w:rsidP="005C5B2F">
            <w:pPr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92</w:t>
            </w:r>
          </w:p>
        </w:tc>
      </w:tr>
      <w:tr w:rsidR="005C5B2F" w:rsidRPr="0006281E" w14:paraId="60B89DE3" w14:textId="77777777" w:rsidTr="001819CE">
        <w:tc>
          <w:tcPr>
            <w:tcW w:w="3775" w:type="dxa"/>
            <w:vAlign w:val="bottom"/>
          </w:tcPr>
          <w:p w14:paraId="62C3D887" w14:textId="62B0FD83" w:rsidR="005C5B2F" w:rsidRPr="005A791B" w:rsidRDefault="005C5B2F" w:rsidP="005C5B2F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PDMA_SSI93</w:t>
            </w:r>
          </w:p>
        </w:tc>
        <w:tc>
          <w:tcPr>
            <w:tcW w:w="4133" w:type="dxa"/>
            <w:vAlign w:val="bottom"/>
          </w:tcPr>
          <w:p w14:paraId="0E5696C7" w14:textId="3B231268" w:rsidR="005C5B2F" w:rsidRDefault="005C5B2F" w:rsidP="005C5B2F">
            <w:pPr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93</w:t>
            </w:r>
          </w:p>
        </w:tc>
      </w:tr>
      <w:tr w:rsidR="005C5B2F" w:rsidRPr="0006281E" w14:paraId="24DB7EB5" w14:textId="77777777" w:rsidTr="001819CE">
        <w:tc>
          <w:tcPr>
            <w:tcW w:w="3775" w:type="dxa"/>
            <w:vAlign w:val="bottom"/>
          </w:tcPr>
          <w:p w14:paraId="258DE6C8" w14:textId="34F10A5B" w:rsidR="005C5B2F" w:rsidRPr="005A791B" w:rsidRDefault="005C5B2F" w:rsidP="005C5B2F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PDMA_SSI94</w:t>
            </w:r>
          </w:p>
        </w:tc>
        <w:tc>
          <w:tcPr>
            <w:tcW w:w="4133" w:type="dxa"/>
            <w:vAlign w:val="bottom"/>
          </w:tcPr>
          <w:p w14:paraId="4FDB4DEA" w14:textId="6A6AA11A" w:rsidR="005C5B2F" w:rsidRDefault="005C5B2F" w:rsidP="005C5B2F">
            <w:pPr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94</w:t>
            </w:r>
          </w:p>
        </w:tc>
      </w:tr>
      <w:tr w:rsidR="005C5B2F" w:rsidRPr="0006281E" w14:paraId="50877E58" w14:textId="77777777" w:rsidTr="001819CE">
        <w:tc>
          <w:tcPr>
            <w:tcW w:w="3775" w:type="dxa"/>
            <w:vAlign w:val="bottom"/>
          </w:tcPr>
          <w:p w14:paraId="1398A3CC" w14:textId="5BD9863F" w:rsidR="005C5B2F" w:rsidRPr="005A791B" w:rsidRDefault="005C5B2F" w:rsidP="005C5B2F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PDMA_SSI95</w:t>
            </w:r>
          </w:p>
        </w:tc>
        <w:tc>
          <w:tcPr>
            <w:tcW w:w="4133" w:type="dxa"/>
            <w:vAlign w:val="bottom"/>
          </w:tcPr>
          <w:p w14:paraId="61D08BDE" w14:textId="52BAA714" w:rsidR="005C5B2F" w:rsidRDefault="005C5B2F" w:rsidP="005C5B2F">
            <w:pPr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95</w:t>
            </w:r>
          </w:p>
        </w:tc>
      </w:tr>
      <w:tr w:rsidR="005C5B2F" w:rsidRPr="0006281E" w14:paraId="74E31245" w14:textId="77777777" w:rsidTr="001819CE">
        <w:tc>
          <w:tcPr>
            <w:tcW w:w="3775" w:type="dxa"/>
            <w:vAlign w:val="bottom"/>
          </w:tcPr>
          <w:p w14:paraId="7906C3E4" w14:textId="7196C1FF" w:rsidR="005C5B2F" w:rsidRPr="005A791B" w:rsidRDefault="005C5B2F" w:rsidP="005C5B2F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PDMA_SSI96</w:t>
            </w:r>
          </w:p>
        </w:tc>
        <w:tc>
          <w:tcPr>
            <w:tcW w:w="4133" w:type="dxa"/>
            <w:vAlign w:val="bottom"/>
          </w:tcPr>
          <w:p w14:paraId="1395FE70" w14:textId="2556AC2E" w:rsidR="005C5B2F" w:rsidRDefault="005C5B2F" w:rsidP="005C5B2F">
            <w:pPr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96</w:t>
            </w:r>
          </w:p>
        </w:tc>
      </w:tr>
      <w:tr w:rsidR="005C5B2F" w:rsidRPr="0006281E" w14:paraId="0EA900D2" w14:textId="77777777" w:rsidTr="001819CE">
        <w:tc>
          <w:tcPr>
            <w:tcW w:w="3775" w:type="dxa"/>
            <w:vAlign w:val="bottom"/>
          </w:tcPr>
          <w:p w14:paraId="4640E610" w14:textId="117DF2AA" w:rsidR="005C5B2F" w:rsidRPr="005A791B" w:rsidRDefault="005C5B2F" w:rsidP="005C5B2F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PDMA_SSI97</w:t>
            </w:r>
          </w:p>
        </w:tc>
        <w:tc>
          <w:tcPr>
            <w:tcW w:w="4133" w:type="dxa"/>
            <w:vAlign w:val="bottom"/>
          </w:tcPr>
          <w:p w14:paraId="42C6DD89" w14:textId="7F26C070" w:rsidR="005C5B2F" w:rsidRDefault="005C5B2F" w:rsidP="005C5B2F">
            <w:pPr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SSI_MODULE_MAX</w:t>
            </w:r>
          </w:p>
        </w:tc>
      </w:tr>
      <w:tr w:rsidR="005C5B2F" w:rsidRPr="0006281E" w14:paraId="1146EE4D" w14:textId="77777777" w:rsidTr="001819CE">
        <w:tc>
          <w:tcPr>
            <w:tcW w:w="3775" w:type="dxa"/>
            <w:vAlign w:val="bottom"/>
          </w:tcPr>
          <w:p w14:paraId="049122DA" w14:textId="6C0EDDD9" w:rsidR="005C5B2F" w:rsidRPr="005A791B" w:rsidRDefault="005C5B2F" w:rsidP="005C5B2F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PDMA_DTCPPP0</w:t>
            </w:r>
          </w:p>
        </w:tc>
        <w:tc>
          <w:tcPr>
            <w:tcW w:w="4133" w:type="dxa"/>
            <w:vAlign w:val="bottom"/>
          </w:tcPr>
          <w:p w14:paraId="4EF2BF44" w14:textId="111CCD2B" w:rsidR="005C5B2F" w:rsidRDefault="005C5B2F" w:rsidP="005C5B2F">
            <w:pPr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98</w:t>
            </w:r>
          </w:p>
        </w:tc>
      </w:tr>
      <w:tr w:rsidR="005C5B2F" w:rsidRPr="0006281E" w14:paraId="6810DEA2" w14:textId="77777777" w:rsidTr="001819CE">
        <w:tc>
          <w:tcPr>
            <w:tcW w:w="3775" w:type="dxa"/>
            <w:vAlign w:val="bottom"/>
          </w:tcPr>
          <w:p w14:paraId="6930C8CD" w14:textId="6FBFA5E0" w:rsidR="005C5B2F" w:rsidRPr="005A791B" w:rsidRDefault="005C5B2F" w:rsidP="005C5B2F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PDMA_DTCPPP1</w:t>
            </w:r>
          </w:p>
        </w:tc>
        <w:tc>
          <w:tcPr>
            <w:tcW w:w="4133" w:type="dxa"/>
            <w:vAlign w:val="bottom"/>
          </w:tcPr>
          <w:p w14:paraId="0F944F98" w14:textId="6F8A0A77" w:rsidR="005C5B2F" w:rsidRDefault="005C5B2F" w:rsidP="005C5B2F">
            <w:pPr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99</w:t>
            </w:r>
          </w:p>
        </w:tc>
      </w:tr>
      <w:tr w:rsidR="005C5B2F" w:rsidRPr="0006281E" w14:paraId="3742E5ED" w14:textId="77777777" w:rsidTr="001819CE">
        <w:tc>
          <w:tcPr>
            <w:tcW w:w="3775" w:type="dxa"/>
            <w:vAlign w:val="bottom"/>
          </w:tcPr>
          <w:p w14:paraId="6A39D8BF" w14:textId="35FD8635" w:rsidR="005C5B2F" w:rsidRPr="005A791B" w:rsidRDefault="005C5B2F" w:rsidP="005C5B2F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PDMA_DTCPCP0</w:t>
            </w:r>
          </w:p>
        </w:tc>
        <w:tc>
          <w:tcPr>
            <w:tcW w:w="4133" w:type="dxa"/>
            <w:vAlign w:val="bottom"/>
          </w:tcPr>
          <w:p w14:paraId="483D06CE" w14:textId="7A739D59" w:rsidR="005C5B2F" w:rsidRDefault="005C5B2F" w:rsidP="005C5B2F">
            <w:pPr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</w:t>
            </w:r>
          </w:p>
        </w:tc>
      </w:tr>
      <w:tr w:rsidR="005C5B2F" w:rsidRPr="0006281E" w14:paraId="403FE365" w14:textId="77777777" w:rsidTr="001819CE">
        <w:tc>
          <w:tcPr>
            <w:tcW w:w="3775" w:type="dxa"/>
            <w:vAlign w:val="bottom"/>
          </w:tcPr>
          <w:p w14:paraId="1C7B7C22" w14:textId="0E5B2652" w:rsidR="005C5B2F" w:rsidRPr="005A791B" w:rsidRDefault="005C5B2F" w:rsidP="005C5B2F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PDMA_DTCPCP1</w:t>
            </w:r>
          </w:p>
        </w:tc>
        <w:tc>
          <w:tcPr>
            <w:tcW w:w="4133" w:type="dxa"/>
            <w:vAlign w:val="bottom"/>
          </w:tcPr>
          <w:p w14:paraId="4855DF52" w14:textId="7EA48268" w:rsidR="005C5B2F" w:rsidRDefault="005C5B2F" w:rsidP="005C5B2F">
            <w:pPr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101</w:t>
            </w:r>
          </w:p>
        </w:tc>
      </w:tr>
      <w:tr w:rsidR="005C5B2F" w:rsidRPr="0006281E" w14:paraId="20D34B44" w14:textId="77777777" w:rsidTr="001819CE">
        <w:tc>
          <w:tcPr>
            <w:tcW w:w="3775" w:type="dxa"/>
            <w:vAlign w:val="bottom"/>
          </w:tcPr>
          <w:p w14:paraId="6E036704" w14:textId="15320C0A" w:rsidR="005C5B2F" w:rsidRPr="005A791B" w:rsidRDefault="005C5B2F" w:rsidP="005C5B2F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PDMA_ADSPO0</w:t>
            </w:r>
          </w:p>
        </w:tc>
        <w:tc>
          <w:tcPr>
            <w:tcW w:w="4133" w:type="dxa"/>
            <w:vAlign w:val="bottom"/>
          </w:tcPr>
          <w:p w14:paraId="1393EFAE" w14:textId="14E7DC16" w:rsidR="005C5B2F" w:rsidRDefault="005C5B2F" w:rsidP="005C5B2F">
            <w:pPr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102</w:t>
            </w:r>
          </w:p>
        </w:tc>
      </w:tr>
      <w:tr w:rsidR="005C5B2F" w:rsidRPr="0006281E" w14:paraId="4E0C144F" w14:textId="77777777" w:rsidTr="001819CE">
        <w:tc>
          <w:tcPr>
            <w:tcW w:w="3775" w:type="dxa"/>
            <w:vAlign w:val="bottom"/>
          </w:tcPr>
          <w:p w14:paraId="64FB43FF" w14:textId="17770563" w:rsidR="005C5B2F" w:rsidRPr="005A791B" w:rsidRDefault="005C5B2F" w:rsidP="005C5B2F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PDMA_ADSPI0</w:t>
            </w:r>
          </w:p>
        </w:tc>
        <w:tc>
          <w:tcPr>
            <w:tcW w:w="4133" w:type="dxa"/>
            <w:vAlign w:val="bottom"/>
          </w:tcPr>
          <w:p w14:paraId="166C74BE" w14:textId="0C17C292" w:rsidR="005C5B2F" w:rsidRDefault="005C5B2F" w:rsidP="005C5B2F">
            <w:pPr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103</w:t>
            </w:r>
          </w:p>
        </w:tc>
      </w:tr>
      <w:tr w:rsidR="005C5B2F" w:rsidRPr="0006281E" w14:paraId="04371E81" w14:textId="77777777" w:rsidTr="001819CE">
        <w:tc>
          <w:tcPr>
            <w:tcW w:w="3775" w:type="dxa"/>
            <w:vAlign w:val="bottom"/>
          </w:tcPr>
          <w:p w14:paraId="407404DF" w14:textId="13643286" w:rsidR="005C5B2F" w:rsidRPr="005A791B" w:rsidRDefault="005C5B2F" w:rsidP="005C5B2F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PDMA_ADSPO1</w:t>
            </w:r>
          </w:p>
        </w:tc>
        <w:tc>
          <w:tcPr>
            <w:tcW w:w="4133" w:type="dxa"/>
            <w:vAlign w:val="bottom"/>
          </w:tcPr>
          <w:p w14:paraId="3DEBC79D" w14:textId="5F251426" w:rsidR="005C5B2F" w:rsidRDefault="005C5B2F" w:rsidP="005C5B2F">
            <w:pPr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104</w:t>
            </w:r>
          </w:p>
        </w:tc>
      </w:tr>
      <w:tr w:rsidR="005C5B2F" w:rsidRPr="0006281E" w14:paraId="364313F7" w14:textId="77777777" w:rsidTr="001819CE">
        <w:tc>
          <w:tcPr>
            <w:tcW w:w="3775" w:type="dxa"/>
            <w:vAlign w:val="bottom"/>
          </w:tcPr>
          <w:p w14:paraId="5199DFCD" w14:textId="55A24A4C" w:rsidR="005C5B2F" w:rsidRPr="005A791B" w:rsidRDefault="005C5B2F" w:rsidP="005C5B2F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PDMA_ADSPI1</w:t>
            </w:r>
          </w:p>
        </w:tc>
        <w:tc>
          <w:tcPr>
            <w:tcW w:w="4133" w:type="dxa"/>
            <w:vAlign w:val="bottom"/>
          </w:tcPr>
          <w:p w14:paraId="172BAA5F" w14:textId="35B1AD15" w:rsidR="005C5B2F" w:rsidRDefault="005C5B2F" w:rsidP="005C5B2F">
            <w:pPr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105</w:t>
            </w:r>
          </w:p>
        </w:tc>
      </w:tr>
      <w:tr w:rsidR="005C5B2F" w:rsidRPr="0006281E" w14:paraId="2CD1D1BC" w14:textId="77777777" w:rsidTr="001819CE">
        <w:tc>
          <w:tcPr>
            <w:tcW w:w="3775" w:type="dxa"/>
            <w:vAlign w:val="bottom"/>
          </w:tcPr>
          <w:p w14:paraId="4661AF24" w14:textId="4DBDBF52" w:rsidR="005C5B2F" w:rsidRPr="005A791B" w:rsidRDefault="005C5B2F" w:rsidP="005C5B2F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PDMA_ADSPO2</w:t>
            </w:r>
          </w:p>
        </w:tc>
        <w:tc>
          <w:tcPr>
            <w:tcW w:w="4133" w:type="dxa"/>
            <w:vAlign w:val="bottom"/>
          </w:tcPr>
          <w:p w14:paraId="2C88D72A" w14:textId="371F2F7C" w:rsidR="005C5B2F" w:rsidRDefault="005C5B2F" w:rsidP="005C5B2F">
            <w:pPr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106</w:t>
            </w:r>
          </w:p>
        </w:tc>
      </w:tr>
      <w:tr w:rsidR="005C5B2F" w:rsidRPr="0006281E" w14:paraId="2A820302" w14:textId="77777777" w:rsidTr="001819CE">
        <w:tc>
          <w:tcPr>
            <w:tcW w:w="3775" w:type="dxa"/>
            <w:vAlign w:val="bottom"/>
          </w:tcPr>
          <w:p w14:paraId="0867DB63" w14:textId="516DA987" w:rsidR="005C5B2F" w:rsidRPr="005A791B" w:rsidRDefault="005C5B2F" w:rsidP="005C5B2F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PDMA_ADSPI2</w:t>
            </w:r>
          </w:p>
        </w:tc>
        <w:tc>
          <w:tcPr>
            <w:tcW w:w="4133" w:type="dxa"/>
            <w:vAlign w:val="bottom"/>
          </w:tcPr>
          <w:p w14:paraId="13582063" w14:textId="7B1A55CB" w:rsidR="005C5B2F" w:rsidRDefault="005C5B2F" w:rsidP="005C5B2F">
            <w:pPr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107</w:t>
            </w:r>
          </w:p>
        </w:tc>
      </w:tr>
      <w:tr w:rsidR="005C5B2F" w:rsidRPr="0006281E" w14:paraId="5895CBA7" w14:textId="77777777" w:rsidTr="001819CE">
        <w:tc>
          <w:tcPr>
            <w:tcW w:w="3775" w:type="dxa"/>
            <w:vAlign w:val="bottom"/>
          </w:tcPr>
          <w:p w14:paraId="58BA334D" w14:textId="5C20783A" w:rsidR="005C5B2F" w:rsidRPr="005A791B" w:rsidRDefault="005C5B2F" w:rsidP="005C5B2F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PDMA_ADSPO3</w:t>
            </w:r>
          </w:p>
        </w:tc>
        <w:tc>
          <w:tcPr>
            <w:tcW w:w="4133" w:type="dxa"/>
            <w:vAlign w:val="bottom"/>
          </w:tcPr>
          <w:p w14:paraId="7A4EE710" w14:textId="6DFF26C4" w:rsidR="005C5B2F" w:rsidRDefault="005C5B2F" w:rsidP="005C5B2F">
            <w:pPr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108</w:t>
            </w:r>
          </w:p>
        </w:tc>
      </w:tr>
      <w:tr w:rsidR="005C5B2F" w:rsidRPr="0006281E" w14:paraId="70536ED5" w14:textId="77777777" w:rsidTr="001819CE">
        <w:tc>
          <w:tcPr>
            <w:tcW w:w="3775" w:type="dxa"/>
            <w:vAlign w:val="bottom"/>
          </w:tcPr>
          <w:p w14:paraId="05B2A787" w14:textId="7DDC708D" w:rsidR="005C5B2F" w:rsidRPr="005A791B" w:rsidRDefault="005C5B2F" w:rsidP="005C5B2F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PDMA_ADSPI3</w:t>
            </w:r>
          </w:p>
        </w:tc>
        <w:tc>
          <w:tcPr>
            <w:tcW w:w="4133" w:type="dxa"/>
            <w:vAlign w:val="bottom"/>
          </w:tcPr>
          <w:p w14:paraId="31D1A210" w14:textId="56A2471F" w:rsidR="005C5B2F" w:rsidRDefault="005C5B2F" w:rsidP="005C5B2F">
            <w:pPr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109</w:t>
            </w:r>
          </w:p>
        </w:tc>
      </w:tr>
      <w:tr w:rsidR="005C5B2F" w:rsidRPr="0006281E" w14:paraId="3FEA7BC6" w14:textId="77777777" w:rsidTr="001819CE">
        <w:tc>
          <w:tcPr>
            <w:tcW w:w="3775" w:type="dxa"/>
            <w:vAlign w:val="bottom"/>
          </w:tcPr>
          <w:p w14:paraId="4BCFDA50" w14:textId="25FF6D70" w:rsidR="005C5B2F" w:rsidRPr="005A791B" w:rsidRDefault="005C5B2F" w:rsidP="005C5B2F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PDMA_SCU_SRCI0</w:t>
            </w:r>
          </w:p>
        </w:tc>
        <w:tc>
          <w:tcPr>
            <w:tcW w:w="4133" w:type="dxa"/>
            <w:vAlign w:val="bottom"/>
          </w:tcPr>
          <w:p w14:paraId="7FF70F7E" w14:textId="56BB91E0" w:rsidR="005C5B2F" w:rsidRDefault="005C5B2F" w:rsidP="005C5B2F">
            <w:pPr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SCU_SRC_INPUT_MODULE_MIN</w:t>
            </w:r>
          </w:p>
        </w:tc>
      </w:tr>
      <w:tr w:rsidR="005C5B2F" w:rsidRPr="0006281E" w14:paraId="7778C57B" w14:textId="77777777" w:rsidTr="001819CE">
        <w:tc>
          <w:tcPr>
            <w:tcW w:w="3775" w:type="dxa"/>
            <w:vAlign w:val="bottom"/>
          </w:tcPr>
          <w:p w14:paraId="09815D27" w14:textId="11451D49" w:rsidR="005C5B2F" w:rsidRPr="005A791B" w:rsidRDefault="005C5B2F" w:rsidP="005C5B2F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PDMA_SCU_SRCI1</w:t>
            </w:r>
          </w:p>
        </w:tc>
        <w:tc>
          <w:tcPr>
            <w:tcW w:w="4133" w:type="dxa"/>
            <w:vAlign w:val="bottom"/>
          </w:tcPr>
          <w:p w14:paraId="42DF4DC0" w14:textId="20FD8977" w:rsidR="005C5B2F" w:rsidRDefault="005C5B2F" w:rsidP="005C5B2F">
            <w:pPr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111</w:t>
            </w:r>
          </w:p>
        </w:tc>
      </w:tr>
      <w:tr w:rsidR="005C5B2F" w:rsidRPr="0006281E" w14:paraId="62AF2E05" w14:textId="77777777" w:rsidTr="001819CE">
        <w:tc>
          <w:tcPr>
            <w:tcW w:w="3775" w:type="dxa"/>
            <w:vAlign w:val="bottom"/>
          </w:tcPr>
          <w:p w14:paraId="6F3CF82A" w14:textId="30400670" w:rsidR="005C5B2F" w:rsidRPr="005A791B" w:rsidRDefault="005C5B2F" w:rsidP="005C5B2F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PDMA_SCU_SRCI2</w:t>
            </w:r>
          </w:p>
        </w:tc>
        <w:tc>
          <w:tcPr>
            <w:tcW w:w="4133" w:type="dxa"/>
            <w:vAlign w:val="bottom"/>
          </w:tcPr>
          <w:p w14:paraId="11096676" w14:textId="4C7949D6" w:rsidR="005C5B2F" w:rsidRDefault="005C5B2F" w:rsidP="005C5B2F">
            <w:pPr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112</w:t>
            </w:r>
          </w:p>
        </w:tc>
      </w:tr>
      <w:tr w:rsidR="005C5B2F" w:rsidRPr="0006281E" w14:paraId="2E7FE7DB" w14:textId="77777777" w:rsidTr="001819CE">
        <w:tc>
          <w:tcPr>
            <w:tcW w:w="3775" w:type="dxa"/>
            <w:vAlign w:val="bottom"/>
          </w:tcPr>
          <w:p w14:paraId="75854EE7" w14:textId="76E3B36B" w:rsidR="005C5B2F" w:rsidRPr="005A791B" w:rsidRDefault="005C5B2F" w:rsidP="005C5B2F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PDMA_SCU_SRCI3</w:t>
            </w:r>
          </w:p>
        </w:tc>
        <w:tc>
          <w:tcPr>
            <w:tcW w:w="4133" w:type="dxa"/>
            <w:vAlign w:val="bottom"/>
          </w:tcPr>
          <w:p w14:paraId="1630F300" w14:textId="31FD1B3C" w:rsidR="005C5B2F" w:rsidRDefault="005C5B2F" w:rsidP="005C5B2F">
            <w:pPr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113</w:t>
            </w:r>
          </w:p>
        </w:tc>
      </w:tr>
      <w:tr w:rsidR="005C5B2F" w:rsidRPr="0006281E" w14:paraId="75762D1A" w14:textId="77777777" w:rsidTr="001819CE">
        <w:tc>
          <w:tcPr>
            <w:tcW w:w="3775" w:type="dxa"/>
            <w:vAlign w:val="bottom"/>
          </w:tcPr>
          <w:p w14:paraId="7BEE8550" w14:textId="4196409E" w:rsidR="005C5B2F" w:rsidRPr="005A791B" w:rsidRDefault="005C5B2F" w:rsidP="005C5B2F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PDMA_SCU_SRCI4</w:t>
            </w:r>
          </w:p>
        </w:tc>
        <w:tc>
          <w:tcPr>
            <w:tcW w:w="4133" w:type="dxa"/>
            <w:vAlign w:val="bottom"/>
          </w:tcPr>
          <w:p w14:paraId="087D3637" w14:textId="6EC7ADFE" w:rsidR="005C5B2F" w:rsidRDefault="005C5B2F" w:rsidP="005C5B2F">
            <w:pPr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114</w:t>
            </w:r>
          </w:p>
        </w:tc>
      </w:tr>
      <w:tr w:rsidR="005C5B2F" w:rsidRPr="0006281E" w14:paraId="5308EB02" w14:textId="77777777" w:rsidTr="001819CE">
        <w:tc>
          <w:tcPr>
            <w:tcW w:w="3775" w:type="dxa"/>
            <w:vAlign w:val="bottom"/>
          </w:tcPr>
          <w:p w14:paraId="51AD259F" w14:textId="0E9D6C58" w:rsidR="005C5B2F" w:rsidRPr="005A791B" w:rsidRDefault="005C5B2F" w:rsidP="005C5B2F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PDMA_SCU_SRCI5</w:t>
            </w:r>
          </w:p>
        </w:tc>
        <w:tc>
          <w:tcPr>
            <w:tcW w:w="4133" w:type="dxa"/>
            <w:vAlign w:val="bottom"/>
          </w:tcPr>
          <w:p w14:paraId="7A89233E" w14:textId="069AA0F4" w:rsidR="005C5B2F" w:rsidRDefault="005C5B2F" w:rsidP="005C5B2F">
            <w:pPr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115</w:t>
            </w:r>
          </w:p>
        </w:tc>
      </w:tr>
      <w:tr w:rsidR="005C5B2F" w:rsidRPr="0006281E" w14:paraId="7C68FF10" w14:textId="77777777" w:rsidTr="001819CE">
        <w:tc>
          <w:tcPr>
            <w:tcW w:w="3775" w:type="dxa"/>
            <w:vAlign w:val="bottom"/>
          </w:tcPr>
          <w:p w14:paraId="182C9142" w14:textId="14B4E5C0" w:rsidR="005C5B2F" w:rsidRPr="005A791B" w:rsidRDefault="005C5B2F" w:rsidP="005C5B2F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PDMA_SCU_SRCI6</w:t>
            </w:r>
          </w:p>
        </w:tc>
        <w:tc>
          <w:tcPr>
            <w:tcW w:w="4133" w:type="dxa"/>
            <w:vAlign w:val="bottom"/>
          </w:tcPr>
          <w:p w14:paraId="00CD492D" w14:textId="05684FA0" w:rsidR="005C5B2F" w:rsidRDefault="005C5B2F" w:rsidP="005C5B2F">
            <w:pPr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116</w:t>
            </w:r>
          </w:p>
        </w:tc>
      </w:tr>
      <w:tr w:rsidR="005C5B2F" w:rsidRPr="0006281E" w14:paraId="4A783054" w14:textId="77777777" w:rsidTr="001819CE">
        <w:tc>
          <w:tcPr>
            <w:tcW w:w="3775" w:type="dxa"/>
            <w:vAlign w:val="bottom"/>
          </w:tcPr>
          <w:p w14:paraId="630DFA1A" w14:textId="4A12F1CE" w:rsidR="005C5B2F" w:rsidRPr="005A791B" w:rsidRDefault="005C5B2F" w:rsidP="005C5B2F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PDMA_SCU_SRCI7</w:t>
            </w:r>
          </w:p>
        </w:tc>
        <w:tc>
          <w:tcPr>
            <w:tcW w:w="4133" w:type="dxa"/>
            <w:vAlign w:val="bottom"/>
          </w:tcPr>
          <w:p w14:paraId="2A40A9DD" w14:textId="18FC6109" w:rsidR="005C5B2F" w:rsidRDefault="005C5B2F" w:rsidP="005C5B2F">
            <w:pPr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117</w:t>
            </w:r>
          </w:p>
        </w:tc>
      </w:tr>
      <w:tr w:rsidR="005C5B2F" w:rsidRPr="0006281E" w14:paraId="1BB29AE9" w14:textId="77777777" w:rsidTr="001819CE">
        <w:tc>
          <w:tcPr>
            <w:tcW w:w="3775" w:type="dxa"/>
            <w:vAlign w:val="bottom"/>
          </w:tcPr>
          <w:p w14:paraId="7FE2DC88" w14:textId="6A391A1F" w:rsidR="005C5B2F" w:rsidRPr="005A791B" w:rsidRDefault="005C5B2F" w:rsidP="005C5B2F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PDMA_SCU_SRCI8</w:t>
            </w:r>
          </w:p>
        </w:tc>
        <w:tc>
          <w:tcPr>
            <w:tcW w:w="4133" w:type="dxa"/>
            <w:vAlign w:val="bottom"/>
          </w:tcPr>
          <w:p w14:paraId="3D333B54" w14:textId="5A32039F" w:rsidR="005C5B2F" w:rsidRDefault="005C5B2F" w:rsidP="005C5B2F">
            <w:pPr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118</w:t>
            </w:r>
          </w:p>
        </w:tc>
      </w:tr>
      <w:tr w:rsidR="005C5B2F" w:rsidRPr="0006281E" w14:paraId="76281A1A" w14:textId="77777777" w:rsidTr="001819CE">
        <w:tc>
          <w:tcPr>
            <w:tcW w:w="3775" w:type="dxa"/>
            <w:vAlign w:val="bottom"/>
          </w:tcPr>
          <w:p w14:paraId="2DED9837" w14:textId="02E20F5B" w:rsidR="005C5B2F" w:rsidRPr="005A791B" w:rsidRDefault="005C5B2F" w:rsidP="005C5B2F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PDMA_SCU_SRCI9</w:t>
            </w:r>
          </w:p>
        </w:tc>
        <w:tc>
          <w:tcPr>
            <w:tcW w:w="4133" w:type="dxa"/>
            <w:vAlign w:val="bottom"/>
          </w:tcPr>
          <w:p w14:paraId="0EF538F8" w14:textId="642A1368" w:rsidR="005C5B2F" w:rsidRDefault="005C5B2F" w:rsidP="005C5B2F">
            <w:pPr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SCU_SRC_INPUT_MODULE_MAX</w:t>
            </w:r>
          </w:p>
        </w:tc>
      </w:tr>
      <w:tr w:rsidR="005C5B2F" w:rsidRPr="0006281E" w14:paraId="0D4CCE69" w14:textId="77777777" w:rsidTr="001819CE">
        <w:tc>
          <w:tcPr>
            <w:tcW w:w="3775" w:type="dxa"/>
            <w:vAlign w:val="bottom"/>
          </w:tcPr>
          <w:p w14:paraId="7B7E4CDB" w14:textId="36F313D7" w:rsidR="005C5B2F" w:rsidRPr="005A791B" w:rsidRDefault="005C5B2F" w:rsidP="005C5B2F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PDMA_SCU_SRCO0</w:t>
            </w:r>
          </w:p>
        </w:tc>
        <w:tc>
          <w:tcPr>
            <w:tcW w:w="4133" w:type="dxa"/>
            <w:vAlign w:val="bottom"/>
          </w:tcPr>
          <w:p w14:paraId="37575FAD" w14:textId="13CB6C58" w:rsidR="005C5B2F" w:rsidRDefault="005C5B2F" w:rsidP="005C5B2F">
            <w:pPr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SCU_SRC_OUTPUT_MODULE_MIN</w:t>
            </w:r>
          </w:p>
        </w:tc>
      </w:tr>
      <w:tr w:rsidR="005C5B2F" w:rsidRPr="0006281E" w14:paraId="6C035628" w14:textId="77777777" w:rsidTr="001819CE">
        <w:tc>
          <w:tcPr>
            <w:tcW w:w="3775" w:type="dxa"/>
            <w:vAlign w:val="bottom"/>
          </w:tcPr>
          <w:p w14:paraId="56973C2E" w14:textId="70B25C32" w:rsidR="005C5B2F" w:rsidRPr="005A791B" w:rsidRDefault="005C5B2F" w:rsidP="005C5B2F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PDMA_SCU_SRCO1</w:t>
            </w:r>
          </w:p>
        </w:tc>
        <w:tc>
          <w:tcPr>
            <w:tcW w:w="4133" w:type="dxa"/>
            <w:vAlign w:val="bottom"/>
          </w:tcPr>
          <w:p w14:paraId="02EC86BC" w14:textId="19F89B16" w:rsidR="005C5B2F" w:rsidRDefault="005C5B2F" w:rsidP="005C5B2F">
            <w:pPr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121</w:t>
            </w:r>
          </w:p>
        </w:tc>
      </w:tr>
      <w:tr w:rsidR="005C5B2F" w:rsidRPr="0006281E" w14:paraId="2D3E08F7" w14:textId="77777777" w:rsidTr="001819CE">
        <w:tc>
          <w:tcPr>
            <w:tcW w:w="3775" w:type="dxa"/>
            <w:vAlign w:val="bottom"/>
          </w:tcPr>
          <w:p w14:paraId="0C0C654F" w14:textId="4AF1C16A" w:rsidR="005C5B2F" w:rsidRPr="005A791B" w:rsidRDefault="005C5B2F" w:rsidP="005C5B2F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PDMA_SCU_SRCO2</w:t>
            </w:r>
          </w:p>
        </w:tc>
        <w:tc>
          <w:tcPr>
            <w:tcW w:w="4133" w:type="dxa"/>
            <w:vAlign w:val="bottom"/>
          </w:tcPr>
          <w:p w14:paraId="5297485D" w14:textId="66770016" w:rsidR="005C5B2F" w:rsidRDefault="005C5B2F" w:rsidP="005C5B2F">
            <w:pPr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122</w:t>
            </w:r>
          </w:p>
        </w:tc>
      </w:tr>
      <w:tr w:rsidR="005C5B2F" w:rsidRPr="0006281E" w14:paraId="55517AD3" w14:textId="77777777" w:rsidTr="001819CE">
        <w:tc>
          <w:tcPr>
            <w:tcW w:w="3775" w:type="dxa"/>
            <w:vAlign w:val="bottom"/>
          </w:tcPr>
          <w:p w14:paraId="3FEAAF2B" w14:textId="0AC89C9F" w:rsidR="005C5B2F" w:rsidRPr="005A791B" w:rsidRDefault="005C5B2F" w:rsidP="005C5B2F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PDMA_SCU_SRCO3</w:t>
            </w:r>
          </w:p>
        </w:tc>
        <w:tc>
          <w:tcPr>
            <w:tcW w:w="4133" w:type="dxa"/>
            <w:vAlign w:val="bottom"/>
          </w:tcPr>
          <w:p w14:paraId="294ECA62" w14:textId="28697AD7" w:rsidR="005C5B2F" w:rsidRDefault="005C5B2F" w:rsidP="005C5B2F">
            <w:pPr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123</w:t>
            </w:r>
          </w:p>
        </w:tc>
      </w:tr>
      <w:tr w:rsidR="005C5B2F" w:rsidRPr="0006281E" w14:paraId="0ADB7861" w14:textId="77777777" w:rsidTr="001819CE">
        <w:tc>
          <w:tcPr>
            <w:tcW w:w="3775" w:type="dxa"/>
            <w:vAlign w:val="bottom"/>
          </w:tcPr>
          <w:p w14:paraId="31E1CD91" w14:textId="5827F2F2" w:rsidR="005C5B2F" w:rsidRPr="005A791B" w:rsidRDefault="005C5B2F" w:rsidP="005C5B2F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PDMA_SCU_SRCO4</w:t>
            </w:r>
          </w:p>
        </w:tc>
        <w:tc>
          <w:tcPr>
            <w:tcW w:w="4133" w:type="dxa"/>
            <w:vAlign w:val="bottom"/>
          </w:tcPr>
          <w:p w14:paraId="3E97F025" w14:textId="47D430CC" w:rsidR="005C5B2F" w:rsidRDefault="005C5B2F" w:rsidP="005C5B2F">
            <w:pPr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124</w:t>
            </w:r>
          </w:p>
        </w:tc>
      </w:tr>
      <w:tr w:rsidR="005C5B2F" w:rsidRPr="0006281E" w14:paraId="11755D98" w14:textId="77777777" w:rsidTr="001819CE">
        <w:tc>
          <w:tcPr>
            <w:tcW w:w="3775" w:type="dxa"/>
            <w:vAlign w:val="bottom"/>
          </w:tcPr>
          <w:p w14:paraId="20A5CFB2" w14:textId="0B64511F" w:rsidR="005C5B2F" w:rsidRPr="005A791B" w:rsidRDefault="005C5B2F" w:rsidP="005C5B2F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PDMA_SCU_SRCO5</w:t>
            </w:r>
          </w:p>
        </w:tc>
        <w:tc>
          <w:tcPr>
            <w:tcW w:w="4133" w:type="dxa"/>
            <w:vAlign w:val="bottom"/>
          </w:tcPr>
          <w:p w14:paraId="141DAAD2" w14:textId="494A464B" w:rsidR="005C5B2F" w:rsidRDefault="005C5B2F" w:rsidP="005C5B2F">
            <w:pPr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125</w:t>
            </w:r>
          </w:p>
        </w:tc>
      </w:tr>
      <w:tr w:rsidR="005C5B2F" w:rsidRPr="0006281E" w14:paraId="3994D7B8" w14:textId="77777777" w:rsidTr="001819CE">
        <w:tc>
          <w:tcPr>
            <w:tcW w:w="3775" w:type="dxa"/>
            <w:vAlign w:val="bottom"/>
          </w:tcPr>
          <w:p w14:paraId="5E943B60" w14:textId="75FC7F79" w:rsidR="005C5B2F" w:rsidRPr="005A791B" w:rsidRDefault="005C5B2F" w:rsidP="005C5B2F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PDMA_SCU_SRCO6</w:t>
            </w:r>
          </w:p>
        </w:tc>
        <w:tc>
          <w:tcPr>
            <w:tcW w:w="4133" w:type="dxa"/>
            <w:vAlign w:val="bottom"/>
          </w:tcPr>
          <w:p w14:paraId="77B6C3B0" w14:textId="21EBA6A6" w:rsidR="005C5B2F" w:rsidRDefault="005C5B2F" w:rsidP="005C5B2F">
            <w:pPr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126</w:t>
            </w:r>
          </w:p>
        </w:tc>
      </w:tr>
      <w:tr w:rsidR="005C5B2F" w:rsidRPr="0006281E" w14:paraId="39735D48" w14:textId="77777777" w:rsidTr="001819CE">
        <w:tc>
          <w:tcPr>
            <w:tcW w:w="3775" w:type="dxa"/>
            <w:vAlign w:val="bottom"/>
          </w:tcPr>
          <w:p w14:paraId="1E248ECE" w14:textId="617CB2B5" w:rsidR="005C5B2F" w:rsidRPr="005A791B" w:rsidRDefault="005C5B2F" w:rsidP="005C5B2F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PDMA_SCU_SRCO7</w:t>
            </w:r>
          </w:p>
        </w:tc>
        <w:tc>
          <w:tcPr>
            <w:tcW w:w="4133" w:type="dxa"/>
            <w:vAlign w:val="bottom"/>
          </w:tcPr>
          <w:p w14:paraId="7B8729F5" w14:textId="0319719B" w:rsidR="005C5B2F" w:rsidRDefault="005C5B2F" w:rsidP="005C5B2F">
            <w:pPr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127</w:t>
            </w:r>
          </w:p>
        </w:tc>
      </w:tr>
      <w:tr w:rsidR="005C5B2F" w:rsidRPr="0006281E" w14:paraId="521F7B75" w14:textId="77777777" w:rsidTr="001819CE">
        <w:tc>
          <w:tcPr>
            <w:tcW w:w="3775" w:type="dxa"/>
            <w:vAlign w:val="bottom"/>
          </w:tcPr>
          <w:p w14:paraId="19CE69A0" w14:textId="52B9AFD1" w:rsidR="005C5B2F" w:rsidRPr="005A791B" w:rsidRDefault="005C5B2F" w:rsidP="005C5B2F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PDMA_SCU_SRCO8</w:t>
            </w:r>
          </w:p>
        </w:tc>
        <w:tc>
          <w:tcPr>
            <w:tcW w:w="4133" w:type="dxa"/>
            <w:vAlign w:val="bottom"/>
          </w:tcPr>
          <w:p w14:paraId="1EB6EA21" w14:textId="52768693" w:rsidR="005C5B2F" w:rsidRDefault="005C5B2F" w:rsidP="005C5B2F">
            <w:pPr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128</w:t>
            </w:r>
          </w:p>
        </w:tc>
      </w:tr>
      <w:tr w:rsidR="005C5B2F" w:rsidRPr="0006281E" w14:paraId="504069C9" w14:textId="77777777" w:rsidTr="001819CE">
        <w:tc>
          <w:tcPr>
            <w:tcW w:w="3775" w:type="dxa"/>
            <w:vAlign w:val="bottom"/>
          </w:tcPr>
          <w:p w14:paraId="1CD00847" w14:textId="2594DFDB" w:rsidR="005C5B2F" w:rsidRPr="005A791B" w:rsidRDefault="005C5B2F" w:rsidP="005C5B2F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PDMA_SCU_SRCO9</w:t>
            </w:r>
          </w:p>
        </w:tc>
        <w:tc>
          <w:tcPr>
            <w:tcW w:w="4133" w:type="dxa"/>
            <w:vAlign w:val="bottom"/>
          </w:tcPr>
          <w:p w14:paraId="73DA5E49" w14:textId="5D0E0DBC" w:rsidR="005C5B2F" w:rsidRDefault="005C5B2F" w:rsidP="005C5B2F">
            <w:pPr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SCU_SRC_OUTPUT_MODULE_MAX</w:t>
            </w:r>
          </w:p>
        </w:tc>
      </w:tr>
      <w:tr w:rsidR="005C5B2F" w:rsidRPr="0006281E" w14:paraId="35F305EE" w14:textId="77777777" w:rsidTr="001819CE">
        <w:tc>
          <w:tcPr>
            <w:tcW w:w="3775" w:type="dxa"/>
            <w:vAlign w:val="bottom"/>
          </w:tcPr>
          <w:p w14:paraId="522713E4" w14:textId="0CD7D986" w:rsidR="005C5B2F" w:rsidRPr="005A791B" w:rsidRDefault="005C5B2F" w:rsidP="005C5B2F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PDMA_SCU_CMD0</w:t>
            </w:r>
          </w:p>
        </w:tc>
        <w:tc>
          <w:tcPr>
            <w:tcW w:w="4133" w:type="dxa"/>
            <w:vAlign w:val="bottom"/>
          </w:tcPr>
          <w:p w14:paraId="403303CB" w14:textId="31CF1B47" w:rsidR="005C5B2F" w:rsidRDefault="005C5B2F" w:rsidP="005C5B2F">
            <w:pPr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SCU_CMD_MODULE_MIN</w:t>
            </w:r>
          </w:p>
        </w:tc>
      </w:tr>
      <w:tr w:rsidR="005C5B2F" w:rsidRPr="0006281E" w14:paraId="090718B1" w14:textId="77777777" w:rsidTr="001819CE">
        <w:tc>
          <w:tcPr>
            <w:tcW w:w="3775" w:type="dxa"/>
            <w:vAlign w:val="bottom"/>
          </w:tcPr>
          <w:p w14:paraId="47374F3B" w14:textId="2D0905CE" w:rsidR="005C5B2F" w:rsidRPr="005A791B" w:rsidRDefault="005C5B2F" w:rsidP="005C5B2F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PDMA_SCU_CMD1</w:t>
            </w:r>
          </w:p>
        </w:tc>
        <w:tc>
          <w:tcPr>
            <w:tcW w:w="4133" w:type="dxa"/>
            <w:vAlign w:val="bottom"/>
          </w:tcPr>
          <w:p w14:paraId="2FE77582" w14:textId="142612CA" w:rsidR="005C5B2F" w:rsidRDefault="005C5B2F" w:rsidP="005C5B2F">
            <w:pPr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SCU_CMD_MODULE_MAX</w:t>
            </w:r>
          </w:p>
        </w:tc>
      </w:tr>
      <w:tr w:rsidR="005C5B2F" w:rsidRPr="0006281E" w14:paraId="4FEA367A" w14:textId="77777777" w:rsidTr="001819CE">
        <w:tc>
          <w:tcPr>
            <w:tcW w:w="3775" w:type="dxa"/>
            <w:vAlign w:val="bottom"/>
          </w:tcPr>
          <w:p w14:paraId="704AEF9A" w14:textId="36668BCC" w:rsidR="005C5B2F" w:rsidRPr="005A791B" w:rsidRDefault="005C5B2F" w:rsidP="005C5B2F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PDMA_MLM0</w:t>
            </w:r>
          </w:p>
        </w:tc>
        <w:tc>
          <w:tcPr>
            <w:tcW w:w="4133" w:type="dxa"/>
            <w:vAlign w:val="bottom"/>
          </w:tcPr>
          <w:p w14:paraId="05D6D4B8" w14:textId="367FFB51" w:rsidR="005C5B2F" w:rsidRDefault="005C5B2F" w:rsidP="005C5B2F">
            <w:pPr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132</w:t>
            </w:r>
          </w:p>
        </w:tc>
      </w:tr>
      <w:tr w:rsidR="005C5B2F" w:rsidRPr="0006281E" w14:paraId="3AD217DE" w14:textId="77777777" w:rsidTr="001819CE">
        <w:tc>
          <w:tcPr>
            <w:tcW w:w="3775" w:type="dxa"/>
            <w:vAlign w:val="bottom"/>
          </w:tcPr>
          <w:p w14:paraId="6738C75A" w14:textId="0B320701" w:rsidR="005C5B2F" w:rsidRPr="005A791B" w:rsidRDefault="005C5B2F" w:rsidP="005C5B2F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PDMA_MLM1</w:t>
            </w:r>
          </w:p>
        </w:tc>
        <w:tc>
          <w:tcPr>
            <w:tcW w:w="4133" w:type="dxa"/>
            <w:vAlign w:val="bottom"/>
          </w:tcPr>
          <w:p w14:paraId="0844AA28" w14:textId="352AB6E0" w:rsidR="005C5B2F" w:rsidRDefault="005C5B2F" w:rsidP="005C5B2F">
            <w:pPr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133</w:t>
            </w:r>
          </w:p>
        </w:tc>
      </w:tr>
      <w:tr w:rsidR="005C5B2F" w:rsidRPr="0006281E" w14:paraId="564E09A0" w14:textId="77777777" w:rsidTr="001819CE">
        <w:tc>
          <w:tcPr>
            <w:tcW w:w="3775" w:type="dxa"/>
            <w:vAlign w:val="bottom"/>
          </w:tcPr>
          <w:p w14:paraId="325DE5EB" w14:textId="4C6BBC27" w:rsidR="005C5B2F" w:rsidRDefault="005C5B2F" w:rsidP="005C5B2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PDMA_MLM2</w:t>
            </w:r>
          </w:p>
        </w:tc>
        <w:tc>
          <w:tcPr>
            <w:tcW w:w="4133" w:type="dxa"/>
            <w:vAlign w:val="bottom"/>
          </w:tcPr>
          <w:p w14:paraId="574A3E8A" w14:textId="42B67FEC" w:rsidR="005C5B2F" w:rsidRDefault="005C5B2F" w:rsidP="005C5B2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134</w:t>
            </w:r>
          </w:p>
        </w:tc>
      </w:tr>
      <w:tr w:rsidR="005C5B2F" w:rsidRPr="0006281E" w14:paraId="718EDDB3" w14:textId="77777777" w:rsidTr="001819CE">
        <w:tc>
          <w:tcPr>
            <w:tcW w:w="3775" w:type="dxa"/>
            <w:vAlign w:val="bottom"/>
          </w:tcPr>
          <w:p w14:paraId="0AD422A2" w14:textId="05FCA086" w:rsidR="005C5B2F" w:rsidRDefault="005C5B2F" w:rsidP="005C5B2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PDMA_MLM3</w:t>
            </w:r>
          </w:p>
        </w:tc>
        <w:tc>
          <w:tcPr>
            <w:tcW w:w="4133" w:type="dxa"/>
            <w:vAlign w:val="bottom"/>
          </w:tcPr>
          <w:p w14:paraId="07415CB9" w14:textId="6E5664B0" w:rsidR="005C5B2F" w:rsidRDefault="005C5B2F" w:rsidP="005C5B2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135</w:t>
            </w:r>
          </w:p>
        </w:tc>
      </w:tr>
      <w:tr w:rsidR="005C5B2F" w:rsidRPr="0006281E" w14:paraId="50790C79" w14:textId="77777777" w:rsidTr="001819CE">
        <w:tc>
          <w:tcPr>
            <w:tcW w:w="3775" w:type="dxa"/>
            <w:vAlign w:val="bottom"/>
          </w:tcPr>
          <w:p w14:paraId="10DC1A96" w14:textId="67CC27B8" w:rsidR="005C5B2F" w:rsidRDefault="005C5B2F" w:rsidP="005C5B2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PDMA_MLM4</w:t>
            </w:r>
          </w:p>
        </w:tc>
        <w:tc>
          <w:tcPr>
            <w:tcW w:w="4133" w:type="dxa"/>
            <w:vAlign w:val="bottom"/>
          </w:tcPr>
          <w:p w14:paraId="66F49806" w14:textId="0361999F" w:rsidR="005C5B2F" w:rsidRDefault="005C5B2F" w:rsidP="005C5B2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136</w:t>
            </w:r>
          </w:p>
        </w:tc>
      </w:tr>
      <w:tr w:rsidR="005C5B2F" w:rsidRPr="0006281E" w14:paraId="16CE830E" w14:textId="77777777" w:rsidTr="001819CE">
        <w:tc>
          <w:tcPr>
            <w:tcW w:w="3775" w:type="dxa"/>
            <w:vAlign w:val="bottom"/>
          </w:tcPr>
          <w:p w14:paraId="4EE0662F" w14:textId="4F016C0C" w:rsidR="005C5B2F" w:rsidRDefault="005C5B2F" w:rsidP="005C5B2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PDMA_MLM5</w:t>
            </w:r>
          </w:p>
        </w:tc>
        <w:tc>
          <w:tcPr>
            <w:tcW w:w="4133" w:type="dxa"/>
            <w:vAlign w:val="bottom"/>
          </w:tcPr>
          <w:p w14:paraId="11BCE5F4" w14:textId="524F089B" w:rsidR="005C5B2F" w:rsidRDefault="005C5B2F" w:rsidP="005C5B2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137</w:t>
            </w:r>
          </w:p>
        </w:tc>
      </w:tr>
      <w:tr w:rsidR="005C5B2F" w:rsidRPr="0006281E" w14:paraId="68E13AE6" w14:textId="77777777" w:rsidTr="001819CE">
        <w:tc>
          <w:tcPr>
            <w:tcW w:w="3775" w:type="dxa"/>
            <w:vAlign w:val="bottom"/>
          </w:tcPr>
          <w:p w14:paraId="0B867985" w14:textId="489EE543" w:rsidR="005C5B2F" w:rsidRDefault="005C5B2F" w:rsidP="005C5B2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PDMA_MLM6</w:t>
            </w:r>
          </w:p>
        </w:tc>
        <w:tc>
          <w:tcPr>
            <w:tcW w:w="4133" w:type="dxa"/>
            <w:vAlign w:val="bottom"/>
          </w:tcPr>
          <w:p w14:paraId="40F09718" w14:textId="3D0A03B7" w:rsidR="005C5B2F" w:rsidRDefault="005C5B2F" w:rsidP="005C5B2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138</w:t>
            </w:r>
          </w:p>
        </w:tc>
      </w:tr>
      <w:tr w:rsidR="005C5B2F" w:rsidRPr="0006281E" w14:paraId="05A39290" w14:textId="77777777" w:rsidTr="001819CE">
        <w:tc>
          <w:tcPr>
            <w:tcW w:w="3775" w:type="dxa"/>
            <w:vAlign w:val="bottom"/>
          </w:tcPr>
          <w:p w14:paraId="52CE74E7" w14:textId="08EC81EB" w:rsidR="005C5B2F" w:rsidRDefault="005C5B2F" w:rsidP="005C5B2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PDMA_MLM7</w:t>
            </w:r>
          </w:p>
        </w:tc>
        <w:tc>
          <w:tcPr>
            <w:tcW w:w="4133" w:type="dxa"/>
            <w:vAlign w:val="bottom"/>
          </w:tcPr>
          <w:p w14:paraId="5567AEA3" w14:textId="443D626A" w:rsidR="005C5B2F" w:rsidRDefault="005C5B2F" w:rsidP="005C5B2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139</w:t>
            </w:r>
          </w:p>
        </w:tc>
      </w:tr>
      <w:tr w:rsidR="005C5B2F" w:rsidRPr="0006281E" w14:paraId="19298712" w14:textId="77777777" w:rsidTr="001819CE">
        <w:tc>
          <w:tcPr>
            <w:tcW w:w="3775" w:type="dxa"/>
            <w:vAlign w:val="bottom"/>
          </w:tcPr>
          <w:p w14:paraId="6F3A4EA4" w14:textId="75259728" w:rsidR="005C5B2F" w:rsidRDefault="005C5B2F" w:rsidP="005C5B2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PDMA_NONCONTROL</w:t>
            </w:r>
          </w:p>
        </w:tc>
        <w:tc>
          <w:tcPr>
            <w:tcW w:w="4133" w:type="dxa"/>
            <w:vAlign w:val="bottom"/>
          </w:tcPr>
          <w:p w14:paraId="2AE7C97D" w14:textId="01F55BAC" w:rsidR="005C5B2F" w:rsidRDefault="005C5B2F" w:rsidP="005C5B2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140</w:t>
            </w:r>
          </w:p>
        </w:tc>
      </w:tr>
      <w:tr w:rsidR="005C5B2F" w:rsidRPr="0006281E" w14:paraId="2AEF0AF2" w14:textId="77777777" w:rsidTr="001819CE">
        <w:tc>
          <w:tcPr>
            <w:tcW w:w="3775" w:type="dxa"/>
            <w:vAlign w:val="bottom"/>
          </w:tcPr>
          <w:p w14:paraId="692F7C07" w14:textId="234C7AE1" w:rsidR="005C5B2F" w:rsidRDefault="005C5B2F" w:rsidP="005C5B2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PDMA_MAX</w:t>
            </w:r>
          </w:p>
        </w:tc>
        <w:tc>
          <w:tcPr>
            <w:tcW w:w="4133" w:type="dxa"/>
            <w:vAlign w:val="bottom"/>
          </w:tcPr>
          <w:p w14:paraId="5DB6051D" w14:textId="3CCA7CD2" w:rsidR="005C5B2F" w:rsidRDefault="005C5B2F" w:rsidP="005C5B2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141</w:t>
            </w:r>
          </w:p>
        </w:tc>
      </w:tr>
    </w:tbl>
    <w:p w14:paraId="29F39B1A" w14:textId="77777777" w:rsidR="003F7F16" w:rsidRPr="00E810D4" w:rsidRDefault="003F7F16" w:rsidP="00E810D4">
      <w:pPr>
        <w:rPr>
          <w:rFonts w:ascii="Arial" w:hAnsi="Arial" w:cs="Arial"/>
        </w:rPr>
      </w:pPr>
    </w:p>
    <w:p w14:paraId="1FA34F7F" w14:textId="2D48BCED" w:rsidR="004A5DBB" w:rsidRPr="0006281E" w:rsidRDefault="00842AF6" w:rsidP="004A5DBB">
      <w:pPr>
        <w:pStyle w:val="Heading3"/>
        <w:rPr>
          <w:rFonts w:cs="Arial"/>
        </w:rPr>
      </w:pPr>
      <w:bookmarkStart w:id="33" w:name="_Toc532311032"/>
      <w:r>
        <w:rPr>
          <w:rFonts w:cs="Arial"/>
        </w:rPr>
        <w:t>PDMA</w:t>
      </w:r>
      <w:r w:rsidR="004A5DBB">
        <w:rPr>
          <w:rFonts w:cs="Arial"/>
        </w:rPr>
        <w:t>_</w:t>
      </w:r>
      <w:r w:rsidR="003300AD">
        <w:rPr>
          <w:rFonts w:cs="Arial"/>
        </w:rPr>
        <w:t>REG_</w:t>
      </w:r>
      <w:r w:rsidR="0007673C">
        <w:rPr>
          <w:rFonts w:cs="Arial"/>
        </w:rPr>
        <w:t>SETTING</w:t>
      </w:r>
      <w:bookmarkEnd w:id="33"/>
    </w:p>
    <w:p w14:paraId="69F7A1A7" w14:textId="7522939C" w:rsidR="002A2BAD" w:rsidRDefault="002A2BAD" w:rsidP="002A2BAD">
      <w:pPr>
        <w:rPr>
          <w:rStyle w:val="Emphasis"/>
          <w:rFonts w:ascii="Arial" w:hAnsi="Arial" w:cs="Arial"/>
          <w:i w:val="0"/>
        </w:rPr>
      </w:pPr>
      <w:r>
        <w:rPr>
          <w:rFonts w:ascii="Arial" w:hAnsi="Arial" w:cs="Arial"/>
        </w:rPr>
        <w:t xml:space="preserve">The data type </w:t>
      </w:r>
      <w:r w:rsidR="00842AF6">
        <w:rPr>
          <w:rFonts w:ascii="Arial" w:hAnsi="Arial" w:cs="Arial"/>
        </w:rPr>
        <w:t>PDMA</w:t>
      </w:r>
      <w:r w:rsidR="00776000">
        <w:rPr>
          <w:rFonts w:ascii="Arial" w:hAnsi="Arial" w:cs="Arial"/>
        </w:rPr>
        <w:t>_REG_SETTING</w:t>
      </w:r>
      <w:r>
        <w:rPr>
          <w:rFonts w:ascii="Arial" w:hAnsi="Arial" w:cs="Arial"/>
        </w:rPr>
        <w:t xml:space="preserve"> </w:t>
      </w:r>
      <w:r w:rsidRPr="0006198F">
        <w:rPr>
          <w:rStyle w:val="Emphasis"/>
          <w:rFonts w:ascii="Arial" w:hAnsi="Arial" w:cs="Arial"/>
          <w:i w:val="0"/>
        </w:rPr>
        <w:t xml:space="preserve">is a type-defined </w:t>
      </w:r>
      <w:r>
        <w:rPr>
          <w:rStyle w:val="Emphasis"/>
          <w:rFonts w:ascii="Arial" w:hAnsi="Arial" w:cs="Arial"/>
          <w:i w:val="0"/>
        </w:rPr>
        <w:t xml:space="preserve">structure </w:t>
      </w:r>
      <w:r w:rsidRPr="0006198F">
        <w:rPr>
          <w:rStyle w:val="Emphasis"/>
          <w:rFonts w:ascii="Arial" w:hAnsi="Arial" w:cs="Arial"/>
          <w:i w:val="0"/>
        </w:rPr>
        <w:t xml:space="preserve">that </w:t>
      </w:r>
      <w:r w:rsidR="001C6F36">
        <w:rPr>
          <w:rStyle w:val="Emphasis"/>
          <w:rFonts w:ascii="Arial" w:hAnsi="Arial" w:cs="Arial"/>
          <w:i w:val="0"/>
        </w:rPr>
        <w:t>poss</w:t>
      </w:r>
      <w:r>
        <w:rPr>
          <w:rStyle w:val="Emphasis"/>
          <w:rFonts w:ascii="Arial" w:hAnsi="Arial" w:cs="Arial"/>
          <w:i w:val="0"/>
        </w:rPr>
        <w:t xml:space="preserve">esses </w:t>
      </w:r>
      <w:r w:rsidR="001C6F36">
        <w:rPr>
          <w:rStyle w:val="Emphasis"/>
          <w:rFonts w:ascii="Arial" w:hAnsi="Arial" w:cs="Arial"/>
          <w:i w:val="0"/>
        </w:rPr>
        <w:t xml:space="preserve">necessary parameters for </w:t>
      </w:r>
      <w:r w:rsidR="00842AF6">
        <w:rPr>
          <w:rStyle w:val="Emphasis"/>
          <w:rFonts w:ascii="Arial" w:hAnsi="Arial" w:cs="Arial"/>
          <w:i w:val="0"/>
        </w:rPr>
        <w:t>PDMA</w:t>
      </w:r>
      <w:r w:rsidR="001C6F36">
        <w:rPr>
          <w:rStyle w:val="Emphasis"/>
          <w:rFonts w:ascii="Arial" w:hAnsi="Arial" w:cs="Arial"/>
          <w:i w:val="0"/>
        </w:rPr>
        <w:t xml:space="preserve"> module</w:t>
      </w:r>
      <w:r>
        <w:rPr>
          <w:rStyle w:val="Emphasis"/>
          <w:rFonts w:ascii="Arial" w:hAnsi="Arial" w:cs="Arial"/>
          <w:i w:val="0"/>
        </w:rPr>
        <w:t>.</w:t>
      </w:r>
    </w:p>
    <w:p w14:paraId="586D02C0" w14:textId="05CD0ABD" w:rsidR="004E0D3C" w:rsidRPr="00643F13" w:rsidRDefault="00643F13" w:rsidP="00643F13">
      <w:pPr>
        <w:pStyle w:val="Caption"/>
        <w:rPr>
          <w:rStyle w:val="Emphasis"/>
          <w:rFonts w:ascii="Arial" w:hAnsi="Arial" w:cs="Arial"/>
          <w:i w:val="0"/>
        </w:rPr>
      </w:pPr>
      <w:bookmarkStart w:id="34" w:name="_Toc532311054"/>
      <w:bookmarkStart w:id="35" w:name="_Toc532311059"/>
      <w:r w:rsidRPr="00643F13">
        <w:rPr>
          <w:rFonts w:ascii="Arial" w:hAnsi="Arial" w:cs="Arial"/>
        </w:rPr>
        <w:t xml:space="preserve">Table </w:t>
      </w:r>
      <w:r w:rsidR="003F7F16">
        <w:rPr>
          <w:rFonts w:ascii="Arial" w:hAnsi="Arial" w:cs="Arial"/>
        </w:rPr>
        <w:fldChar w:fldCharType="begin"/>
      </w:r>
      <w:r w:rsidR="003F7F16">
        <w:rPr>
          <w:rFonts w:ascii="Arial" w:hAnsi="Arial" w:cs="Arial"/>
        </w:rPr>
        <w:instrText xml:space="preserve"> STYLEREF 1 \s </w:instrText>
      </w:r>
      <w:r w:rsidR="003F7F16">
        <w:rPr>
          <w:rFonts w:ascii="Arial" w:hAnsi="Arial" w:cs="Arial"/>
        </w:rPr>
        <w:fldChar w:fldCharType="separate"/>
      </w:r>
      <w:r w:rsidR="00A6752E">
        <w:rPr>
          <w:rFonts w:ascii="Arial" w:hAnsi="Arial" w:cs="Arial"/>
          <w:noProof/>
        </w:rPr>
        <w:t>3</w:t>
      </w:r>
      <w:r w:rsidR="003F7F16">
        <w:rPr>
          <w:rFonts w:ascii="Arial" w:hAnsi="Arial" w:cs="Arial"/>
        </w:rPr>
        <w:fldChar w:fldCharType="end"/>
      </w:r>
      <w:r w:rsidR="003F7F16">
        <w:rPr>
          <w:rFonts w:ascii="Arial" w:hAnsi="Arial" w:cs="Arial"/>
        </w:rPr>
        <w:noBreakHyphen/>
      </w:r>
      <w:r w:rsidR="003F7F16">
        <w:rPr>
          <w:rFonts w:ascii="Arial" w:hAnsi="Arial" w:cs="Arial"/>
        </w:rPr>
        <w:fldChar w:fldCharType="begin"/>
      </w:r>
      <w:r w:rsidR="003F7F16">
        <w:rPr>
          <w:rFonts w:ascii="Arial" w:hAnsi="Arial" w:cs="Arial"/>
        </w:rPr>
        <w:instrText xml:space="preserve"> SEQ Table \* ARABIC \s 1 </w:instrText>
      </w:r>
      <w:r w:rsidR="003F7F16">
        <w:rPr>
          <w:rFonts w:ascii="Arial" w:hAnsi="Arial" w:cs="Arial"/>
        </w:rPr>
        <w:fldChar w:fldCharType="separate"/>
      </w:r>
      <w:r w:rsidR="00A6752E">
        <w:rPr>
          <w:rFonts w:ascii="Arial" w:hAnsi="Arial" w:cs="Arial"/>
          <w:noProof/>
        </w:rPr>
        <w:t>4</w:t>
      </w:r>
      <w:r w:rsidR="003F7F16">
        <w:rPr>
          <w:rFonts w:ascii="Arial" w:hAnsi="Arial" w:cs="Arial"/>
        </w:rPr>
        <w:fldChar w:fldCharType="end"/>
      </w:r>
      <w:r w:rsidRPr="00643F13">
        <w:rPr>
          <w:rFonts w:ascii="Arial" w:hAnsi="Arial" w:cs="Arial"/>
        </w:rPr>
        <w:t xml:space="preserve"> </w:t>
      </w:r>
      <w:r w:rsidR="00842AF6">
        <w:rPr>
          <w:rFonts w:ascii="Arial" w:hAnsi="Arial" w:cs="Arial"/>
        </w:rPr>
        <w:t>PDMA</w:t>
      </w:r>
      <w:r w:rsidRPr="00643F13">
        <w:rPr>
          <w:rFonts w:ascii="Arial" w:hAnsi="Arial" w:cs="Arial"/>
        </w:rPr>
        <w:t>_</w:t>
      </w:r>
      <w:r w:rsidR="008D7F50">
        <w:rPr>
          <w:rFonts w:ascii="Arial" w:hAnsi="Arial" w:cs="Arial"/>
        </w:rPr>
        <w:t>REG_</w:t>
      </w:r>
      <w:r w:rsidR="00910489">
        <w:rPr>
          <w:rFonts w:ascii="Arial" w:hAnsi="Arial" w:cs="Arial"/>
        </w:rPr>
        <w:t>SETTING</w:t>
      </w:r>
      <w:r w:rsidRPr="00643F13">
        <w:rPr>
          <w:rFonts w:ascii="Arial" w:hAnsi="Arial" w:cs="Arial"/>
        </w:rPr>
        <w:t xml:space="preserve"> type information</w:t>
      </w:r>
      <w:bookmarkEnd w:id="34"/>
      <w:bookmarkEnd w:id="3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23"/>
        <w:gridCol w:w="2050"/>
        <w:gridCol w:w="4485"/>
      </w:tblGrid>
      <w:tr w:rsidR="001C6F36" w:rsidRPr="0006281E" w14:paraId="71CB18A8" w14:textId="77777777" w:rsidTr="00C407BD">
        <w:trPr>
          <w:trHeight w:val="328"/>
        </w:trPr>
        <w:tc>
          <w:tcPr>
            <w:tcW w:w="2223" w:type="dxa"/>
            <w:tcBorders>
              <w:bottom w:val="double" w:sz="4" w:space="0" w:color="auto"/>
            </w:tcBorders>
            <w:vAlign w:val="center"/>
          </w:tcPr>
          <w:p w14:paraId="5DB27CD2" w14:textId="77777777" w:rsidR="001C6F36" w:rsidRPr="00122078" w:rsidRDefault="001C6F36" w:rsidP="0092784C">
            <w:pPr>
              <w:jc w:val="center"/>
              <w:rPr>
                <w:rFonts w:ascii="Arial" w:hAnsi="Arial" w:cs="Arial"/>
                <w:b/>
              </w:rPr>
            </w:pPr>
            <w:r w:rsidRPr="00122078">
              <w:rPr>
                <w:rFonts w:ascii="Arial" w:hAnsi="Arial" w:cs="Arial"/>
                <w:b/>
              </w:rPr>
              <w:t>Member name</w:t>
            </w:r>
          </w:p>
        </w:tc>
        <w:tc>
          <w:tcPr>
            <w:tcW w:w="2050" w:type="dxa"/>
            <w:tcBorders>
              <w:bottom w:val="double" w:sz="4" w:space="0" w:color="auto"/>
            </w:tcBorders>
            <w:vAlign w:val="center"/>
          </w:tcPr>
          <w:p w14:paraId="236B7E6D" w14:textId="5B7B29B7" w:rsidR="001C6F36" w:rsidRPr="00122078" w:rsidRDefault="001C6F36" w:rsidP="0092784C">
            <w:pPr>
              <w:jc w:val="center"/>
              <w:rPr>
                <w:rFonts w:ascii="Arial" w:hAnsi="Arial" w:cs="Arial"/>
                <w:b/>
              </w:rPr>
            </w:pPr>
            <w:r w:rsidRPr="00122078">
              <w:rPr>
                <w:rFonts w:ascii="Arial" w:hAnsi="Arial" w:cs="Arial"/>
                <w:b/>
              </w:rPr>
              <w:t>Data type</w:t>
            </w:r>
          </w:p>
        </w:tc>
        <w:tc>
          <w:tcPr>
            <w:tcW w:w="4485" w:type="dxa"/>
            <w:tcBorders>
              <w:bottom w:val="double" w:sz="4" w:space="0" w:color="auto"/>
            </w:tcBorders>
            <w:vAlign w:val="center"/>
          </w:tcPr>
          <w:p w14:paraId="6DDDD1EB" w14:textId="77777777" w:rsidR="001C6F36" w:rsidRPr="00122078" w:rsidRDefault="001C6F36" w:rsidP="0092784C">
            <w:pPr>
              <w:jc w:val="center"/>
              <w:rPr>
                <w:rFonts w:ascii="Arial" w:hAnsi="Arial" w:cs="Arial"/>
                <w:b/>
              </w:rPr>
            </w:pPr>
            <w:r w:rsidRPr="00122078">
              <w:rPr>
                <w:rFonts w:ascii="Arial" w:hAnsi="Arial" w:cs="Arial"/>
                <w:b/>
              </w:rPr>
              <w:t>Outline</w:t>
            </w:r>
          </w:p>
        </w:tc>
      </w:tr>
      <w:tr w:rsidR="001C6F36" w:rsidRPr="0006281E" w14:paraId="3724F5EE" w14:textId="77777777" w:rsidTr="00C407BD">
        <w:tc>
          <w:tcPr>
            <w:tcW w:w="2223" w:type="dxa"/>
            <w:tcBorders>
              <w:top w:val="double" w:sz="4" w:space="0" w:color="auto"/>
            </w:tcBorders>
            <w:vAlign w:val="center"/>
          </w:tcPr>
          <w:p w14:paraId="177DE1A4" w14:textId="79FD4FFF" w:rsidR="001C6F36" w:rsidRPr="0006281E" w:rsidRDefault="009F6AA9" w:rsidP="009278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SARE</w:t>
            </w:r>
          </w:p>
        </w:tc>
        <w:tc>
          <w:tcPr>
            <w:tcW w:w="2050" w:type="dxa"/>
            <w:tcBorders>
              <w:top w:val="double" w:sz="4" w:space="0" w:color="auto"/>
            </w:tcBorders>
            <w:vAlign w:val="center"/>
          </w:tcPr>
          <w:p w14:paraId="534606C0" w14:textId="2FD19C4E" w:rsidR="001C6F36" w:rsidRPr="0006281E" w:rsidRDefault="009F6AA9" w:rsidP="009278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UWORD32</w:t>
            </w:r>
          </w:p>
        </w:tc>
        <w:tc>
          <w:tcPr>
            <w:tcW w:w="4485" w:type="dxa"/>
            <w:tcBorders>
              <w:top w:val="double" w:sz="4" w:space="0" w:color="auto"/>
            </w:tcBorders>
            <w:vAlign w:val="center"/>
          </w:tcPr>
          <w:p w14:paraId="407DDA1A" w14:textId="63E7B7ED" w:rsidR="001C6F36" w:rsidRPr="0006281E" w:rsidRDefault="009F6AA9" w:rsidP="001C6F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SARE register value</w:t>
            </w:r>
          </w:p>
        </w:tc>
      </w:tr>
      <w:tr w:rsidR="001C6F36" w:rsidRPr="0006281E" w14:paraId="4325D32C" w14:textId="77777777" w:rsidTr="00C407BD">
        <w:tc>
          <w:tcPr>
            <w:tcW w:w="2223" w:type="dxa"/>
            <w:vAlign w:val="center"/>
          </w:tcPr>
          <w:p w14:paraId="1FFB872D" w14:textId="318C1E1B" w:rsidR="001C6F36" w:rsidRPr="0006281E" w:rsidRDefault="00EB4ADB" w:rsidP="0092784C">
            <w:pPr>
              <w:rPr>
                <w:rFonts w:ascii="Arial" w:hAnsi="Arial" w:cs="Arial"/>
              </w:rPr>
            </w:pPr>
            <w:r w:rsidRPr="00EB4ADB">
              <w:rPr>
                <w:rFonts w:ascii="Arial" w:hAnsi="Arial" w:cs="Arial"/>
              </w:rPr>
              <w:t>CHCRESRS</w:t>
            </w:r>
          </w:p>
        </w:tc>
        <w:tc>
          <w:tcPr>
            <w:tcW w:w="2050" w:type="dxa"/>
            <w:vAlign w:val="center"/>
          </w:tcPr>
          <w:p w14:paraId="0F7D896A" w14:textId="676BC341" w:rsidR="001C6F36" w:rsidRPr="0006281E" w:rsidRDefault="00EB4ADB" w:rsidP="009278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</w:t>
            </w:r>
            <w:r w:rsidR="001C6F36">
              <w:rPr>
                <w:rFonts w:ascii="Arial" w:hAnsi="Arial" w:cs="Arial"/>
              </w:rPr>
              <w:t>WORD32</w:t>
            </w:r>
          </w:p>
        </w:tc>
        <w:tc>
          <w:tcPr>
            <w:tcW w:w="4485" w:type="dxa"/>
            <w:vAlign w:val="center"/>
          </w:tcPr>
          <w:p w14:paraId="5E0D6699" w14:textId="388FDBC7" w:rsidR="001C6F36" w:rsidRPr="0006281E" w:rsidRDefault="00EB4ADB" w:rsidP="0092784C">
            <w:pPr>
              <w:rPr>
                <w:rFonts w:ascii="Arial" w:hAnsi="Arial" w:cs="Arial"/>
              </w:rPr>
            </w:pPr>
            <w:r w:rsidRPr="00EB4ADB">
              <w:rPr>
                <w:rFonts w:ascii="Arial" w:hAnsi="Arial" w:cs="Arial"/>
              </w:rPr>
              <w:t>CHCRESRS register SRS bit value</w:t>
            </w:r>
          </w:p>
        </w:tc>
      </w:tr>
      <w:tr w:rsidR="001C6F36" w:rsidRPr="0006281E" w14:paraId="67BCC2CC" w14:textId="77777777" w:rsidTr="00C407BD">
        <w:tc>
          <w:tcPr>
            <w:tcW w:w="2223" w:type="dxa"/>
            <w:vAlign w:val="center"/>
          </w:tcPr>
          <w:p w14:paraId="1D2325CA" w14:textId="5BB07AFF" w:rsidR="001C6F36" w:rsidRPr="0006281E" w:rsidRDefault="000B1A44" w:rsidP="009278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DARE</w:t>
            </w:r>
          </w:p>
        </w:tc>
        <w:tc>
          <w:tcPr>
            <w:tcW w:w="2050" w:type="dxa"/>
            <w:vAlign w:val="center"/>
          </w:tcPr>
          <w:p w14:paraId="686D71F3" w14:textId="58B1A2B5" w:rsidR="001C6F36" w:rsidRPr="0006281E" w:rsidRDefault="000B1A44" w:rsidP="008E1B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UWORD32</w:t>
            </w:r>
          </w:p>
        </w:tc>
        <w:tc>
          <w:tcPr>
            <w:tcW w:w="4485" w:type="dxa"/>
            <w:vAlign w:val="center"/>
          </w:tcPr>
          <w:p w14:paraId="49B960A0" w14:textId="7B3C0C69" w:rsidR="001C6F36" w:rsidRPr="0006281E" w:rsidRDefault="000B1A44" w:rsidP="009278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DARE register value</w:t>
            </w:r>
          </w:p>
        </w:tc>
      </w:tr>
      <w:tr w:rsidR="001C6F36" w:rsidRPr="0006281E" w14:paraId="00922F91" w14:textId="77777777" w:rsidTr="00C407BD">
        <w:tc>
          <w:tcPr>
            <w:tcW w:w="2223" w:type="dxa"/>
            <w:vAlign w:val="center"/>
          </w:tcPr>
          <w:p w14:paraId="4F8A02CC" w14:textId="6C6EB370" w:rsidR="001C6F36" w:rsidRPr="0006281E" w:rsidRDefault="00B06288" w:rsidP="0092784C">
            <w:pPr>
              <w:rPr>
                <w:rFonts w:ascii="Arial" w:hAnsi="Arial" w:cs="Arial"/>
              </w:rPr>
            </w:pPr>
            <w:r w:rsidRPr="00B06288">
              <w:rPr>
                <w:rFonts w:ascii="Arial" w:hAnsi="Arial" w:cs="Arial"/>
              </w:rPr>
              <w:t>CHCREDRS</w:t>
            </w:r>
          </w:p>
        </w:tc>
        <w:tc>
          <w:tcPr>
            <w:tcW w:w="2050" w:type="dxa"/>
            <w:vAlign w:val="center"/>
          </w:tcPr>
          <w:p w14:paraId="7C9A1B28" w14:textId="6DE6CFE4" w:rsidR="001C6F36" w:rsidRPr="0006281E" w:rsidRDefault="00B06288" w:rsidP="009278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</w:t>
            </w:r>
            <w:r w:rsidR="008E1BD5">
              <w:rPr>
                <w:rFonts w:ascii="Arial" w:hAnsi="Arial" w:cs="Arial"/>
              </w:rPr>
              <w:t>WORD32</w:t>
            </w:r>
          </w:p>
        </w:tc>
        <w:tc>
          <w:tcPr>
            <w:tcW w:w="4485" w:type="dxa"/>
            <w:vAlign w:val="center"/>
          </w:tcPr>
          <w:p w14:paraId="3F10BF93" w14:textId="33D71258" w:rsidR="001C6F36" w:rsidRPr="0006281E" w:rsidRDefault="00B06288" w:rsidP="0092784C">
            <w:pPr>
              <w:rPr>
                <w:rFonts w:ascii="Arial" w:hAnsi="Arial" w:cs="Arial"/>
              </w:rPr>
            </w:pPr>
            <w:r w:rsidRPr="00B06288">
              <w:rPr>
                <w:rFonts w:ascii="Arial" w:hAnsi="Arial" w:cs="Arial"/>
              </w:rPr>
              <w:t>CHCREDRS register DRS bit value</w:t>
            </w:r>
          </w:p>
        </w:tc>
      </w:tr>
    </w:tbl>
    <w:p w14:paraId="1B793998" w14:textId="1EBC8E7A" w:rsidR="00FC7DC3" w:rsidRDefault="00FC7DC3">
      <w:pPr>
        <w:overflowPunct/>
        <w:autoSpaceDE/>
        <w:autoSpaceDN/>
        <w:adjustRightInd/>
        <w:spacing w:after="0" w:line="240" w:lineRule="auto"/>
        <w:textAlignment w:val="auto"/>
        <w:rPr>
          <w:rStyle w:val="Emphasis"/>
          <w:rFonts w:ascii="Arial" w:hAnsi="Arial" w:cs="Arial"/>
          <w:i w:val="0"/>
        </w:rPr>
      </w:pPr>
    </w:p>
    <w:p w14:paraId="42B295B1" w14:textId="77777777" w:rsidR="00FC7DC3" w:rsidRDefault="00FC7DC3">
      <w:pPr>
        <w:overflowPunct/>
        <w:autoSpaceDE/>
        <w:autoSpaceDN/>
        <w:adjustRightInd/>
        <w:spacing w:after="0" w:line="240" w:lineRule="auto"/>
        <w:textAlignment w:val="auto"/>
        <w:rPr>
          <w:rStyle w:val="Emphasis"/>
          <w:rFonts w:ascii="Arial" w:hAnsi="Arial" w:cs="Arial"/>
          <w:i w:val="0"/>
        </w:rPr>
      </w:pPr>
      <w:r>
        <w:rPr>
          <w:rStyle w:val="Emphasis"/>
          <w:rFonts w:ascii="Arial" w:hAnsi="Arial" w:cs="Arial"/>
          <w:i w:val="0"/>
        </w:rPr>
        <w:br w:type="page"/>
      </w:r>
    </w:p>
    <w:p w14:paraId="04BBBFFA" w14:textId="2E025AE0" w:rsidR="008E5ED8" w:rsidRPr="00EC3A8E" w:rsidRDefault="00A06425" w:rsidP="00EC3A8E">
      <w:pPr>
        <w:pStyle w:val="Heading2"/>
        <w:rPr>
          <w:rFonts w:cs="Arial"/>
        </w:rPr>
      </w:pPr>
      <w:bookmarkStart w:id="36" w:name="_Toc532311033"/>
      <w:r w:rsidRPr="0006281E">
        <w:rPr>
          <w:rFonts w:cs="Arial"/>
        </w:rPr>
        <w:lastRenderedPageBreak/>
        <w:t>Macro definition</w:t>
      </w:r>
      <w:bookmarkEnd w:id="36"/>
    </w:p>
    <w:tbl>
      <w:tblPr>
        <w:tblStyle w:val="TableGrid"/>
        <w:tblW w:w="10026" w:type="dxa"/>
        <w:tblLook w:val="04A0" w:firstRow="1" w:lastRow="0" w:firstColumn="1" w:lastColumn="0" w:noHBand="0" w:noVBand="1"/>
      </w:tblPr>
      <w:tblGrid>
        <w:gridCol w:w="3348"/>
        <w:gridCol w:w="3339"/>
        <w:gridCol w:w="3339"/>
      </w:tblGrid>
      <w:tr w:rsidR="00EE1B28" w:rsidRPr="0006281E" w14:paraId="07A498C9" w14:textId="77777777" w:rsidTr="0023603D">
        <w:trPr>
          <w:trHeight w:val="301"/>
        </w:trPr>
        <w:tc>
          <w:tcPr>
            <w:tcW w:w="3348" w:type="dxa"/>
            <w:tcBorders>
              <w:bottom w:val="double" w:sz="4" w:space="0" w:color="auto"/>
            </w:tcBorders>
            <w:vAlign w:val="center"/>
          </w:tcPr>
          <w:p w14:paraId="69C236EC" w14:textId="0B200D75" w:rsidR="00EE1B28" w:rsidRPr="00656B76" w:rsidRDefault="00EE1B28" w:rsidP="00A8549B">
            <w:pPr>
              <w:jc w:val="center"/>
              <w:rPr>
                <w:rFonts w:ascii="Arial" w:hAnsi="Arial" w:cs="Arial"/>
                <w:b/>
              </w:rPr>
            </w:pPr>
            <w:r w:rsidRPr="00656B76">
              <w:rPr>
                <w:rFonts w:ascii="Arial" w:hAnsi="Arial" w:cs="Arial"/>
                <w:b/>
              </w:rPr>
              <w:t>Macros</w:t>
            </w:r>
          </w:p>
        </w:tc>
        <w:tc>
          <w:tcPr>
            <w:tcW w:w="3339" w:type="dxa"/>
            <w:tcBorders>
              <w:bottom w:val="double" w:sz="4" w:space="0" w:color="auto"/>
            </w:tcBorders>
            <w:vAlign w:val="center"/>
          </w:tcPr>
          <w:p w14:paraId="5AC1E7DB" w14:textId="0B541FCE" w:rsidR="00EE1B28" w:rsidRPr="00656B76" w:rsidRDefault="00EE1B28" w:rsidP="00A8549B">
            <w:pPr>
              <w:jc w:val="center"/>
              <w:rPr>
                <w:rFonts w:ascii="Arial" w:hAnsi="Arial" w:cs="Arial"/>
                <w:b/>
              </w:rPr>
            </w:pPr>
            <w:r w:rsidRPr="00656B76">
              <w:rPr>
                <w:rFonts w:ascii="Arial" w:hAnsi="Arial" w:cs="Arial"/>
                <w:b/>
              </w:rPr>
              <w:t>Value</w:t>
            </w:r>
          </w:p>
        </w:tc>
        <w:tc>
          <w:tcPr>
            <w:tcW w:w="3339" w:type="dxa"/>
            <w:tcBorders>
              <w:bottom w:val="double" w:sz="4" w:space="0" w:color="auto"/>
            </w:tcBorders>
            <w:vAlign w:val="center"/>
          </w:tcPr>
          <w:p w14:paraId="5BE8A8E7" w14:textId="77777777" w:rsidR="00EE1B28" w:rsidRPr="00656B76" w:rsidRDefault="00EE1B28" w:rsidP="00A8549B">
            <w:pPr>
              <w:jc w:val="center"/>
              <w:rPr>
                <w:rFonts w:ascii="Arial" w:hAnsi="Arial" w:cs="Arial"/>
                <w:b/>
              </w:rPr>
            </w:pPr>
            <w:r w:rsidRPr="00656B76">
              <w:rPr>
                <w:rFonts w:ascii="Arial" w:hAnsi="Arial" w:cs="Arial"/>
                <w:b/>
              </w:rPr>
              <w:t>Outline</w:t>
            </w:r>
          </w:p>
        </w:tc>
      </w:tr>
      <w:tr w:rsidR="0020687A" w:rsidRPr="0006281E" w14:paraId="3C20A753" w14:textId="77777777" w:rsidTr="0023603D">
        <w:tc>
          <w:tcPr>
            <w:tcW w:w="3348" w:type="dxa"/>
            <w:tcBorders>
              <w:top w:val="double" w:sz="4" w:space="0" w:color="auto"/>
            </w:tcBorders>
            <w:vAlign w:val="bottom"/>
          </w:tcPr>
          <w:p w14:paraId="50861BF4" w14:textId="0DEB53B4" w:rsidR="0020687A" w:rsidRPr="00866902" w:rsidRDefault="0020687A" w:rsidP="0020687A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SSI_MODULE_MIN </w:t>
            </w:r>
          </w:p>
        </w:tc>
        <w:tc>
          <w:tcPr>
            <w:tcW w:w="3339" w:type="dxa"/>
            <w:tcBorders>
              <w:top w:val="double" w:sz="4" w:space="0" w:color="auto"/>
            </w:tcBorders>
            <w:vAlign w:val="bottom"/>
          </w:tcPr>
          <w:p w14:paraId="43EB3DAD" w14:textId="05FF665E" w:rsidR="0020687A" w:rsidRPr="00866902" w:rsidRDefault="0020687A" w:rsidP="0020687A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3339" w:type="dxa"/>
            <w:tcBorders>
              <w:top w:val="double" w:sz="4" w:space="0" w:color="auto"/>
            </w:tcBorders>
            <w:vAlign w:val="bottom"/>
          </w:tcPr>
          <w:p w14:paraId="32A9EE1D" w14:textId="089BEC23" w:rsidR="0020687A" w:rsidRPr="00866902" w:rsidRDefault="0020687A" w:rsidP="0020687A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SSI module min index</w:t>
            </w:r>
          </w:p>
        </w:tc>
      </w:tr>
      <w:tr w:rsidR="0020687A" w:rsidRPr="0006281E" w14:paraId="39F09DE8" w14:textId="77777777" w:rsidTr="0023603D">
        <w:tc>
          <w:tcPr>
            <w:tcW w:w="3348" w:type="dxa"/>
            <w:vAlign w:val="bottom"/>
          </w:tcPr>
          <w:p w14:paraId="4BBFFE5B" w14:textId="71FFCAC4" w:rsidR="0020687A" w:rsidRPr="00866902" w:rsidRDefault="0020687A" w:rsidP="0020687A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SSI_MODULE_MAX </w:t>
            </w:r>
          </w:p>
        </w:tc>
        <w:tc>
          <w:tcPr>
            <w:tcW w:w="3339" w:type="dxa"/>
            <w:vAlign w:val="bottom"/>
          </w:tcPr>
          <w:p w14:paraId="1F8DD5C8" w14:textId="4E53C6B9" w:rsidR="0020687A" w:rsidRPr="00866902" w:rsidRDefault="0020687A" w:rsidP="0020687A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97</w:t>
            </w:r>
          </w:p>
        </w:tc>
        <w:tc>
          <w:tcPr>
            <w:tcW w:w="3339" w:type="dxa"/>
            <w:vAlign w:val="bottom"/>
          </w:tcPr>
          <w:p w14:paraId="1F4F22A4" w14:textId="102468D8" w:rsidR="0020687A" w:rsidRPr="00866902" w:rsidRDefault="0020687A" w:rsidP="0020687A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SSI module max index</w:t>
            </w:r>
          </w:p>
        </w:tc>
      </w:tr>
      <w:tr w:rsidR="0020687A" w:rsidRPr="0006281E" w14:paraId="20F117A2" w14:textId="77777777" w:rsidTr="0023603D">
        <w:tc>
          <w:tcPr>
            <w:tcW w:w="3348" w:type="dxa"/>
            <w:vAlign w:val="bottom"/>
          </w:tcPr>
          <w:p w14:paraId="5EE6AD30" w14:textId="547E39EC" w:rsidR="0020687A" w:rsidRPr="00866902" w:rsidRDefault="0020687A" w:rsidP="0020687A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SCU_SRC_INPUT_MODULE_MIN </w:t>
            </w:r>
          </w:p>
        </w:tc>
        <w:tc>
          <w:tcPr>
            <w:tcW w:w="3339" w:type="dxa"/>
            <w:vAlign w:val="bottom"/>
          </w:tcPr>
          <w:p w14:paraId="528EF775" w14:textId="13922404" w:rsidR="0020687A" w:rsidRPr="00866902" w:rsidRDefault="0020687A" w:rsidP="0020687A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110</w:t>
            </w:r>
          </w:p>
        </w:tc>
        <w:tc>
          <w:tcPr>
            <w:tcW w:w="3339" w:type="dxa"/>
            <w:vAlign w:val="bottom"/>
          </w:tcPr>
          <w:p w14:paraId="51B8285B" w14:textId="518ABE0A" w:rsidR="0020687A" w:rsidRPr="00866902" w:rsidRDefault="0020687A" w:rsidP="0020687A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SCU input module min index</w:t>
            </w:r>
          </w:p>
        </w:tc>
      </w:tr>
      <w:tr w:rsidR="0020687A" w:rsidRPr="0006281E" w14:paraId="16E42ADF" w14:textId="77777777" w:rsidTr="0023603D">
        <w:tc>
          <w:tcPr>
            <w:tcW w:w="3348" w:type="dxa"/>
            <w:vAlign w:val="bottom"/>
          </w:tcPr>
          <w:p w14:paraId="5C245CE5" w14:textId="34173D05" w:rsidR="0020687A" w:rsidRPr="00866902" w:rsidRDefault="0020687A" w:rsidP="0020687A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SCU_SRC_INPUT_MODULE_MAX </w:t>
            </w:r>
          </w:p>
        </w:tc>
        <w:tc>
          <w:tcPr>
            <w:tcW w:w="3339" w:type="dxa"/>
            <w:vAlign w:val="bottom"/>
          </w:tcPr>
          <w:p w14:paraId="7A0C9C1F" w14:textId="05DBE4EE" w:rsidR="0020687A" w:rsidRPr="00866902" w:rsidRDefault="0020687A" w:rsidP="0020687A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119</w:t>
            </w:r>
          </w:p>
        </w:tc>
        <w:tc>
          <w:tcPr>
            <w:tcW w:w="3339" w:type="dxa"/>
            <w:vAlign w:val="bottom"/>
          </w:tcPr>
          <w:p w14:paraId="50CE56C9" w14:textId="4A04F0FF" w:rsidR="0020687A" w:rsidRPr="00866902" w:rsidRDefault="0020687A" w:rsidP="0020687A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SCU input module max index</w:t>
            </w:r>
          </w:p>
        </w:tc>
      </w:tr>
      <w:tr w:rsidR="0020687A" w:rsidRPr="0006281E" w14:paraId="00EF9C70" w14:textId="77777777" w:rsidTr="0023603D">
        <w:tc>
          <w:tcPr>
            <w:tcW w:w="3348" w:type="dxa"/>
            <w:vAlign w:val="bottom"/>
          </w:tcPr>
          <w:p w14:paraId="47A81955" w14:textId="051FF831" w:rsidR="0020687A" w:rsidRPr="00866902" w:rsidRDefault="0020687A" w:rsidP="0020687A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SCU_SRC_OUTPUT_MODULE_MIN </w:t>
            </w:r>
          </w:p>
        </w:tc>
        <w:tc>
          <w:tcPr>
            <w:tcW w:w="3339" w:type="dxa"/>
            <w:vAlign w:val="bottom"/>
          </w:tcPr>
          <w:p w14:paraId="16E0A62D" w14:textId="3839C276" w:rsidR="0020687A" w:rsidRPr="00866902" w:rsidRDefault="0020687A" w:rsidP="0020687A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120</w:t>
            </w:r>
          </w:p>
        </w:tc>
        <w:tc>
          <w:tcPr>
            <w:tcW w:w="3339" w:type="dxa"/>
            <w:vAlign w:val="bottom"/>
          </w:tcPr>
          <w:p w14:paraId="4353CD16" w14:textId="628CCBF7" w:rsidR="0020687A" w:rsidRPr="00866902" w:rsidRDefault="0020687A" w:rsidP="0020687A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SCU output module min index</w:t>
            </w:r>
          </w:p>
        </w:tc>
      </w:tr>
      <w:tr w:rsidR="0020687A" w:rsidRPr="0006281E" w14:paraId="379AE6F8" w14:textId="77777777" w:rsidTr="0023603D">
        <w:tc>
          <w:tcPr>
            <w:tcW w:w="3348" w:type="dxa"/>
            <w:vAlign w:val="bottom"/>
          </w:tcPr>
          <w:p w14:paraId="03512731" w14:textId="10AF4970" w:rsidR="0020687A" w:rsidRPr="00866902" w:rsidRDefault="0020687A" w:rsidP="0020687A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SCU_SRC_OUTPUT_MODULE_MAX </w:t>
            </w:r>
          </w:p>
        </w:tc>
        <w:tc>
          <w:tcPr>
            <w:tcW w:w="3339" w:type="dxa"/>
            <w:vAlign w:val="bottom"/>
          </w:tcPr>
          <w:p w14:paraId="5B59469C" w14:textId="044AB3B5" w:rsidR="0020687A" w:rsidRPr="00866902" w:rsidRDefault="0020687A" w:rsidP="0020687A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129</w:t>
            </w:r>
          </w:p>
        </w:tc>
        <w:tc>
          <w:tcPr>
            <w:tcW w:w="3339" w:type="dxa"/>
            <w:vAlign w:val="bottom"/>
          </w:tcPr>
          <w:p w14:paraId="0AF6C2C6" w14:textId="2FC241CD" w:rsidR="0020687A" w:rsidRPr="00866902" w:rsidRDefault="0020687A" w:rsidP="0020687A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SCU output module max index</w:t>
            </w:r>
          </w:p>
        </w:tc>
      </w:tr>
      <w:tr w:rsidR="0020687A" w:rsidRPr="0006281E" w14:paraId="71C1D943" w14:textId="77777777" w:rsidTr="0023603D">
        <w:tc>
          <w:tcPr>
            <w:tcW w:w="3348" w:type="dxa"/>
            <w:vAlign w:val="bottom"/>
          </w:tcPr>
          <w:p w14:paraId="129904C9" w14:textId="4F013691" w:rsidR="0020687A" w:rsidRPr="00143754" w:rsidRDefault="0020687A" w:rsidP="0020687A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SCU_CMD_MODULE_MIN</w:t>
            </w:r>
          </w:p>
        </w:tc>
        <w:tc>
          <w:tcPr>
            <w:tcW w:w="3339" w:type="dxa"/>
            <w:vAlign w:val="bottom"/>
          </w:tcPr>
          <w:p w14:paraId="13595050" w14:textId="72E3A428" w:rsidR="0020687A" w:rsidRPr="00866902" w:rsidRDefault="0020687A" w:rsidP="0020687A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130</w:t>
            </w:r>
          </w:p>
        </w:tc>
        <w:tc>
          <w:tcPr>
            <w:tcW w:w="3339" w:type="dxa"/>
            <w:vAlign w:val="bottom"/>
          </w:tcPr>
          <w:p w14:paraId="646AD6DD" w14:textId="569CE9F4" w:rsidR="0020687A" w:rsidRPr="00866902" w:rsidRDefault="0020687A" w:rsidP="0020687A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CMD module min index</w:t>
            </w:r>
          </w:p>
        </w:tc>
      </w:tr>
      <w:tr w:rsidR="0020687A" w:rsidRPr="0006281E" w14:paraId="56B1D8C5" w14:textId="77777777" w:rsidTr="0023603D">
        <w:tc>
          <w:tcPr>
            <w:tcW w:w="3348" w:type="dxa"/>
            <w:vAlign w:val="bottom"/>
          </w:tcPr>
          <w:p w14:paraId="34B8DEA5" w14:textId="509936B1" w:rsidR="0020687A" w:rsidRPr="00143754" w:rsidRDefault="0020687A" w:rsidP="0020687A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SCU_CMD_MODULE_MAX</w:t>
            </w:r>
          </w:p>
        </w:tc>
        <w:tc>
          <w:tcPr>
            <w:tcW w:w="3339" w:type="dxa"/>
            <w:vAlign w:val="bottom"/>
          </w:tcPr>
          <w:p w14:paraId="33422ACC" w14:textId="60BEA8A2" w:rsidR="0020687A" w:rsidRPr="00866902" w:rsidRDefault="0020687A" w:rsidP="0020687A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131</w:t>
            </w:r>
          </w:p>
        </w:tc>
        <w:tc>
          <w:tcPr>
            <w:tcW w:w="3339" w:type="dxa"/>
            <w:vAlign w:val="bottom"/>
          </w:tcPr>
          <w:p w14:paraId="0C709932" w14:textId="044E391B" w:rsidR="0020687A" w:rsidRPr="00866902" w:rsidRDefault="0020687A" w:rsidP="0020687A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CMD module max index</w:t>
            </w:r>
          </w:p>
        </w:tc>
      </w:tr>
      <w:tr w:rsidR="0066772A" w:rsidRPr="0006281E" w14:paraId="79BA499C" w14:textId="77777777" w:rsidTr="0023603D">
        <w:tc>
          <w:tcPr>
            <w:tcW w:w="3348" w:type="dxa"/>
          </w:tcPr>
          <w:p w14:paraId="6B404585" w14:textId="22E42279" w:rsidR="0066772A" w:rsidRPr="00143754" w:rsidRDefault="000D01CC" w:rsidP="00143754">
            <w:pPr>
              <w:rPr>
                <w:rFonts w:ascii="Arial" w:hAnsi="Arial" w:cs="Arial"/>
              </w:rPr>
            </w:pPr>
            <w:r w:rsidRPr="000D01CC">
              <w:rPr>
                <w:rFonts w:ascii="Arial" w:hAnsi="Arial" w:cs="Arial"/>
              </w:rPr>
              <w:t>PDMASARE(n)</w:t>
            </w:r>
          </w:p>
        </w:tc>
        <w:tc>
          <w:tcPr>
            <w:tcW w:w="3339" w:type="dxa"/>
          </w:tcPr>
          <w:p w14:paraId="1BB7E286" w14:textId="198F9671" w:rsidR="0066772A" w:rsidRDefault="000D01CC" w:rsidP="00143754">
            <w:pPr>
              <w:rPr>
                <w:rFonts w:ascii="Arial" w:hAnsi="Arial" w:cs="Arial"/>
              </w:rPr>
            </w:pPr>
            <w:r w:rsidRPr="000D01CC">
              <w:rPr>
                <w:rFonts w:ascii="Arial" w:hAnsi="Arial" w:cs="Arial"/>
              </w:rPr>
              <w:t>XF_RCAR_REG_PDMASARE(n)</w:t>
            </w:r>
          </w:p>
        </w:tc>
        <w:tc>
          <w:tcPr>
            <w:tcW w:w="3339" w:type="dxa"/>
          </w:tcPr>
          <w:p w14:paraId="7879F509" w14:textId="2F6D518B" w:rsidR="006C089E" w:rsidRPr="00332419" w:rsidRDefault="006C089E" w:rsidP="00143754">
            <w:pPr>
              <w:rPr>
                <w:rFonts w:ascii="Arial" w:hAnsi="Arial" w:cs="Arial"/>
              </w:rPr>
            </w:pPr>
            <w:r w:rsidRPr="006C089E">
              <w:rPr>
                <w:rFonts w:ascii="Arial" w:hAnsi="Arial" w:cs="Arial"/>
              </w:rPr>
              <w:t>PDMASARE Address Calculatio</w:t>
            </w:r>
            <w:r>
              <w:rPr>
                <w:rFonts w:ascii="Arial" w:hAnsi="Arial" w:cs="Arial"/>
              </w:rPr>
              <w:t xml:space="preserve">n: </w:t>
            </w:r>
            <w:r w:rsidRPr="000D01CC">
              <w:rPr>
                <w:rFonts w:ascii="Arial" w:hAnsi="Arial" w:cs="Arial"/>
              </w:rPr>
              <w:t>XF_RCAR_REG_PDMASARE(n)</w:t>
            </w:r>
            <w:r>
              <w:rPr>
                <w:rFonts w:ascii="Arial" w:hAnsi="Arial" w:cs="Arial"/>
              </w:rPr>
              <w:t xml:space="preserve"> in </w:t>
            </w:r>
            <w:proofErr w:type="spellStart"/>
            <w:r>
              <w:rPr>
                <w:rFonts w:ascii="Arial" w:hAnsi="Arial" w:cs="Arial"/>
              </w:rPr>
              <w:t>xf-registe</w:t>
            </w:r>
            <w:r w:rsidR="008A0ADB">
              <w:rPr>
                <w:rFonts w:ascii="Arial" w:hAnsi="Arial" w:cs="Arial"/>
              </w:rPr>
              <w:t>rs.h</w:t>
            </w:r>
            <w:proofErr w:type="spellEnd"/>
          </w:p>
        </w:tc>
      </w:tr>
      <w:tr w:rsidR="0066772A" w:rsidRPr="0006281E" w14:paraId="01037AB4" w14:textId="77777777" w:rsidTr="0023603D">
        <w:tc>
          <w:tcPr>
            <w:tcW w:w="3348" w:type="dxa"/>
          </w:tcPr>
          <w:p w14:paraId="7AA6E2E0" w14:textId="3C9D4EBE" w:rsidR="0066772A" w:rsidRPr="00143754" w:rsidRDefault="000D01CC" w:rsidP="00143754">
            <w:pPr>
              <w:rPr>
                <w:rFonts w:ascii="Arial" w:hAnsi="Arial" w:cs="Arial"/>
              </w:rPr>
            </w:pPr>
            <w:r w:rsidRPr="000D01CC">
              <w:rPr>
                <w:rFonts w:ascii="Arial" w:hAnsi="Arial" w:cs="Arial"/>
              </w:rPr>
              <w:t>PDMADARE(n)</w:t>
            </w:r>
          </w:p>
        </w:tc>
        <w:tc>
          <w:tcPr>
            <w:tcW w:w="3339" w:type="dxa"/>
          </w:tcPr>
          <w:p w14:paraId="6F5A994B" w14:textId="788828B8" w:rsidR="0066772A" w:rsidRDefault="000D01CC" w:rsidP="00143754">
            <w:pPr>
              <w:rPr>
                <w:rFonts w:ascii="Arial" w:hAnsi="Arial" w:cs="Arial"/>
              </w:rPr>
            </w:pPr>
            <w:r w:rsidRPr="000D01CC">
              <w:rPr>
                <w:rFonts w:ascii="Arial" w:hAnsi="Arial" w:cs="Arial"/>
              </w:rPr>
              <w:t>XF_RCAR_REG_PDMADARE(n)</w:t>
            </w:r>
          </w:p>
        </w:tc>
        <w:tc>
          <w:tcPr>
            <w:tcW w:w="3339" w:type="dxa"/>
          </w:tcPr>
          <w:p w14:paraId="01B7BE12" w14:textId="246F6F41" w:rsidR="0066772A" w:rsidRPr="00332419" w:rsidRDefault="008A1978" w:rsidP="008A1978">
            <w:pPr>
              <w:tabs>
                <w:tab w:val="left" w:pos="524"/>
              </w:tabs>
              <w:rPr>
                <w:rFonts w:ascii="Arial" w:hAnsi="Arial" w:cs="Arial"/>
              </w:rPr>
            </w:pPr>
            <w:r w:rsidRPr="008A1978">
              <w:rPr>
                <w:rFonts w:ascii="Arial" w:hAnsi="Arial" w:cs="Arial"/>
              </w:rPr>
              <w:t>PDMADARE Address Calculation</w:t>
            </w:r>
            <w:r>
              <w:rPr>
                <w:rFonts w:ascii="Arial" w:hAnsi="Arial" w:cs="Arial"/>
              </w:rPr>
              <w:t xml:space="preserve">: </w:t>
            </w:r>
            <w:r w:rsidRPr="000D01CC">
              <w:rPr>
                <w:rFonts w:ascii="Arial" w:hAnsi="Arial" w:cs="Arial"/>
              </w:rPr>
              <w:t>XF_RCAR_REG_PDMADARE(n)</w:t>
            </w:r>
            <w:r>
              <w:rPr>
                <w:rFonts w:ascii="Arial" w:hAnsi="Arial" w:cs="Arial"/>
              </w:rPr>
              <w:t xml:space="preserve"> in </w:t>
            </w:r>
            <w:proofErr w:type="spellStart"/>
            <w:r>
              <w:rPr>
                <w:rFonts w:ascii="Arial" w:hAnsi="Arial" w:cs="Arial"/>
              </w:rPr>
              <w:t>xf-registers.h</w:t>
            </w:r>
            <w:proofErr w:type="spellEnd"/>
          </w:p>
        </w:tc>
      </w:tr>
      <w:tr w:rsidR="0066772A" w:rsidRPr="0006281E" w14:paraId="00111DCA" w14:textId="77777777" w:rsidTr="0023603D">
        <w:tc>
          <w:tcPr>
            <w:tcW w:w="3348" w:type="dxa"/>
          </w:tcPr>
          <w:p w14:paraId="7D870DC7" w14:textId="23FCE58F" w:rsidR="0066772A" w:rsidRPr="00143754" w:rsidRDefault="00B93E90" w:rsidP="00143754">
            <w:pPr>
              <w:rPr>
                <w:rFonts w:ascii="Arial" w:hAnsi="Arial" w:cs="Arial"/>
              </w:rPr>
            </w:pPr>
            <w:r w:rsidRPr="00B93E90">
              <w:rPr>
                <w:rFonts w:ascii="Arial" w:hAnsi="Arial" w:cs="Arial"/>
              </w:rPr>
              <w:t>P</w:t>
            </w:r>
            <w:r w:rsidR="004B58FF">
              <w:rPr>
                <w:rFonts w:ascii="Arial" w:hAnsi="Arial" w:cs="Arial"/>
              </w:rPr>
              <w:t>PDMA</w:t>
            </w:r>
            <w:r w:rsidRPr="00B93E90">
              <w:rPr>
                <w:rFonts w:ascii="Arial" w:hAnsi="Arial" w:cs="Arial"/>
              </w:rPr>
              <w:t>HCRE(n)</w:t>
            </w:r>
          </w:p>
        </w:tc>
        <w:tc>
          <w:tcPr>
            <w:tcW w:w="3339" w:type="dxa"/>
          </w:tcPr>
          <w:p w14:paraId="41287995" w14:textId="5CA787A0" w:rsidR="0066772A" w:rsidRDefault="00E14537" w:rsidP="00143754">
            <w:pPr>
              <w:rPr>
                <w:rFonts w:ascii="Arial" w:hAnsi="Arial" w:cs="Arial"/>
              </w:rPr>
            </w:pPr>
            <w:r w:rsidRPr="00E14537">
              <w:rPr>
                <w:rFonts w:ascii="Arial" w:hAnsi="Arial" w:cs="Arial"/>
              </w:rPr>
              <w:t>XF_RCAR_REG_P</w:t>
            </w:r>
            <w:r w:rsidR="004B58FF">
              <w:rPr>
                <w:rFonts w:ascii="Arial" w:hAnsi="Arial" w:cs="Arial"/>
              </w:rPr>
              <w:t>PDMA</w:t>
            </w:r>
            <w:r w:rsidRPr="00E14537">
              <w:rPr>
                <w:rFonts w:ascii="Arial" w:hAnsi="Arial" w:cs="Arial"/>
              </w:rPr>
              <w:t>HCRE(n)</w:t>
            </w:r>
          </w:p>
        </w:tc>
        <w:tc>
          <w:tcPr>
            <w:tcW w:w="3339" w:type="dxa"/>
          </w:tcPr>
          <w:p w14:paraId="48CD1E52" w14:textId="78F977C9" w:rsidR="0066772A" w:rsidRPr="00332419" w:rsidRDefault="003C3E62" w:rsidP="00143754">
            <w:pPr>
              <w:rPr>
                <w:rFonts w:ascii="Arial" w:hAnsi="Arial" w:cs="Arial"/>
              </w:rPr>
            </w:pPr>
            <w:r w:rsidRPr="003C3E62">
              <w:rPr>
                <w:rFonts w:ascii="Arial" w:hAnsi="Arial" w:cs="Arial"/>
              </w:rPr>
              <w:t>P</w:t>
            </w:r>
            <w:r w:rsidR="004B58FF">
              <w:rPr>
                <w:rFonts w:ascii="Arial" w:hAnsi="Arial" w:cs="Arial"/>
              </w:rPr>
              <w:t>PDMA</w:t>
            </w:r>
            <w:r w:rsidRPr="003C3E62">
              <w:rPr>
                <w:rFonts w:ascii="Arial" w:hAnsi="Arial" w:cs="Arial"/>
              </w:rPr>
              <w:t>HCRE Address Calculation</w:t>
            </w:r>
            <w:r>
              <w:rPr>
                <w:rFonts w:ascii="Arial" w:hAnsi="Arial" w:cs="Arial"/>
              </w:rPr>
              <w:t xml:space="preserve">: </w:t>
            </w:r>
            <w:r w:rsidRPr="00E14537">
              <w:rPr>
                <w:rFonts w:ascii="Arial" w:hAnsi="Arial" w:cs="Arial"/>
              </w:rPr>
              <w:t>XF_RCAR_REG_P</w:t>
            </w:r>
            <w:r w:rsidR="004B58FF">
              <w:rPr>
                <w:rFonts w:ascii="Arial" w:hAnsi="Arial" w:cs="Arial"/>
              </w:rPr>
              <w:t>PDMA</w:t>
            </w:r>
            <w:r w:rsidRPr="00E14537">
              <w:rPr>
                <w:rFonts w:ascii="Arial" w:hAnsi="Arial" w:cs="Arial"/>
              </w:rPr>
              <w:t>HCRE(n)</w:t>
            </w:r>
            <w:r>
              <w:rPr>
                <w:rFonts w:ascii="Arial" w:hAnsi="Arial" w:cs="Arial"/>
              </w:rPr>
              <w:t xml:space="preserve"> in </w:t>
            </w:r>
            <w:proofErr w:type="spellStart"/>
            <w:r>
              <w:rPr>
                <w:rFonts w:ascii="Arial" w:hAnsi="Arial" w:cs="Arial"/>
              </w:rPr>
              <w:t>xf-registers.h</w:t>
            </w:r>
            <w:proofErr w:type="spellEnd"/>
          </w:p>
        </w:tc>
      </w:tr>
    </w:tbl>
    <w:p w14:paraId="2EC47D22" w14:textId="77777777" w:rsidR="00EC3A8E" w:rsidRDefault="00EC3A8E">
      <w:pPr>
        <w:overflowPunct/>
        <w:autoSpaceDE/>
        <w:autoSpaceDN/>
        <w:adjustRightInd/>
        <w:spacing w:after="0" w:line="240" w:lineRule="auto"/>
        <w:textAlignment w:val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4AE05030" w14:textId="5F95EB2F" w:rsidR="00E810D4" w:rsidRDefault="00DB4213" w:rsidP="00E810D4">
      <w:pPr>
        <w:pStyle w:val="Heading2"/>
        <w:rPr>
          <w:rFonts w:cs="Arial"/>
        </w:rPr>
      </w:pPr>
      <w:bookmarkStart w:id="37" w:name="_Toc532311034"/>
      <w:r>
        <w:rPr>
          <w:rFonts w:cs="Arial"/>
        </w:rPr>
        <w:lastRenderedPageBreak/>
        <w:t>Global variable</w:t>
      </w:r>
      <w:r w:rsidR="00E810D4" w:rsidRPr="0006281E">
        <w:rPr>
          <w:rFonts w:cs="Arial"/>
        </w:rPr>
        <w:t xml:space="preserve"> definition</w:t>
      </w:r>
      <w:bookmarkEnd w:id="37"/>
    </w:p>
    <w:p w14:paraId="15B43771" w14:textId="10986761" w:rsidR="00E810D4" w:rsidRDefault="00E810D4" w:rsidP="00E810D4">
      <w:pPr>
        <w:rPr>
          <w:rFonts w:ascii="Arial" w:hAnsi="Arial" w:cs="Arial"/>
        </w:rPr>
      </w:pPr>
      <w:r>
        <w:rPr>
          <w:rFonts w:ascii="Arial" w:hAnsi="Arial" w:cs="Arial"/>
        </w:rPr>
        <w:t xml:space="preserve">Below is the </w:t>
      </w:r>
      <w:r w:rsidR="00D24EC5">
        <w:rPr>
          <w:rFonts w:ascii="Arial" w:hAnsi="Arial" w:cs="Arial"/>
        </w:rPr>
        <w:t xml:space="preserve">array of </w:t>
      </w:r>
      <w:proofErr w:type="spellStart"/>
      <w:r w:rsidR="00D24EC5">
        <w:rPr>
          <w:rFonts w:ascii="Arial" w:hAnsi="Arial" w:cs="Arial"/>
        </w:rPr>
        <w:t>struct</w:t>
      </w:r>
      <w:proofErr w:type="spellEnd"/>
      <w:r w:rsidR="00D24EC5">
        <w:rPr>
          <w:rFonts w:ascii="Arial" w:hAnsi="Arial" w:cs="Arial"/>
        </w:rPr>
        <w:t xml:space="preserve"> </w:t>
      </w:r>
      <w:r w:rsidR="00842AF6">
        <w:rPr>
          <w:rFonts w:ascii="Arial" w:hAnsi="Arial" w:cs="Arial"/>
        </w:rPr>
        <w:t>PDMA</w:t>
      </w:r>
      <w:r w:rsidR="00D24EC5">
        <w:rPr>
          <w:rFonts w:ascii="Arial" w:hAnsi="Arial" w:cs="Arial"/>
        </w:rPr>
        <w:t>_</w:t>
      </w:r>
      <w:r w:rsidR="002402D3">
        <w:rPr>
          <w:rFonts w:ascii="Arial" w:hAnsi="Arial" w:cs="Arial"/>
        </w:rPr>
        <w:t>REG_</w:t>
      </w:r>
      <w:r w:rsidR="002566F5">
        <w:rPr>
          <w:rFonts w:ascii="Arial" w:hAnsi="Arial" w:cs="Arial"/>
        </w:rPr>
        <w:t>S</w:t>
      </w:r>
      <w:r w:rsidR="00D24EC5">
        <w:rPr>
          <w:rFonts w:ascii="Arial" w:hAnsi="Arial" w:cs="Arial"/>
        </w:rPr>
        <w:t xml:space="preserve">ETTING-datatype </w:t>
      </w:r>
      <w:proofErr w:type="spellStart"/>
      <w:r w:rsidR="00D519B1">
        <w:rPr>
          <w:rFonts w:ascii="Arial" w:hAnsi="Arial" w:cs="Arial"/>
        </w:rPr>
        <w:t>pdma</w:t>
      </w:r>
      <w:r w:rsidR="00D24EC5">
        <w:rPr>
          <w:rFonts w:ascii="Arial" w:hAnsi="Arial" w:cs="Arial"/>
        </w:rPr>
        <w:t>_set_value</w:t>
      </w:r>
      <w:proofErr w:type="spellEnd"/>
      <w:r w:rsidR="00D24EC5">
        <w:rPr>
          <w:rFonts w:ascii="Arial" w:hAnsi="Arial" w:cs="Arial"/>
        </w:rPr>
        <w:t xml:space="preserve"> holds 141 (</w:t>
      </w:r>
      <w:r w:rsidR="00842AF6">
        <w:rPr>
          <w:rFonts w:ascii="Arial" w:hAnsi="Arial" w:cs="Arial"/>
        </w:rPr>
        <w:t>PDMA</w:t>
      </w:r>
      <w:r w:rsidR="00D24EC5">
        <w:rPr>
          <w:rFonts w:ascii="Arial" w:hAnsi="Arial" w:cs="Arial"/>
        </w:rPr>
        <w:t xml:space="preserve">_MAX) elements representing settings for </w:t>
      </w:r>
      <w:r w:rsidR="00D519B1">
        <w:rPr>
          <w:rFonts w:ascii="Arial" w:hAnsi="Arial" w:cs="Arial"/>
        </w:rPr>
        <w:t>PDMA</w:t>
      </w:r>
      <w:r w:rsidR="00D24EC5">
        <w:rPr>
          <w:rFonts w:ascii="Arial" w:hAnsi="Arial" w:cs="Arial"/>
        </w:rPr>
        <w:t xml:space="preserve"> data </w:t>
      </w:r>
      <w:proofErr w:type="gramStart"/>
      <w:r w:rsidR="00D24EC5">
        <w:rPr>
          <w:rFonts w:ascii="Arial" w:hAnsi="Arial" w:cs="Arial"/>
        </w:rPr>
        <w:t>transfer</w:t>
      </w:r>
      <w:proofErr w:type="gramEnd"/>
    </w:p>
    <w:tbl>
      <w:tblPr>
        <w:tblStyle w:val="TableGrid"/>
        <w:tblW w:w="8252" w:type="dxa"/>
        <w:tblLook w:val="04A0" w:firstRow="1" w:lastRow="0" w:firstColumn="1" w:lastColumn="0" w:noHBand="0" w:noVBand="1"/>
      </w:tblPr>
      <w:tblGrid>
        <w:gridCol w:w="2239"/>
        <w:gridCol w:w="1551"/>
        <w:gridCol w:w="1450"/>
        <w:gridCol w:w="1551"/>
        <w:gridCol w:w="1461"/>
      </w:tblGrid>
      <w:tr w:rsidR="003F2176" w:rsidRPr="00B54EB4" w14:paraId="222A0D2A" w14:textId="76FF20CE" w:rsidTr="00250FBA">
        <w:tc>
          <w:tcPr>
            <w:tcW w:w="8252" w:type="dxa"/>
            <w:gridSpan w:val="5"/>
          </w:tcPr>
          <w:p w14:paraId="349A6E08" w14:textId="622C6EBB" w:rsidR="003F2176" w:rsidRPr="00D31EEE" w:rsidRDefault="003F2176" w:rsidP="00F21D1C">
            <w:pPr>
              <w:pStyle w:val="Caption"/>
              <w:rPr>
                <w:rFonts w:ascii="Courier New" w:hAnsi="Courier New" w:cs="Courier New"/>
                <w:b w:val="0"/>
                <w:szCs w:val="18"/>
              </w:rPr>
            </w:pPr>
            <w:r w:rsidRPr="003F2176">
              <w:rPr>
                <w:rFonts w:ascii="Courier New" w:hAnsi="Courier New" w:cs="Courier New"/>
                <w:b w:val="0"/>
                <w:szCs w:val="18"/>
              </w:rPr>
              <w:t xml:space="preserve">static PDMA_REG_SETTING </w:t>
            </w:r>
            <w:proofErr w:type="spellStart"/>
            <w:r w:rsidRPr="003F2176">
              <w:rPr>
                <w:rFonts w:ascii="Courier New" w:hAnsi="Courier New" w:cs="Courier New"/>
                <w:b w:val="0"/>
                <w:szCs w:val="18"/>
              </w:rPr>
              <w:t>pdma_set_value</w:t>
            </w:r>
            <w:proofErr w:type="spellEnd"/>
            <w:r w:rsidRPr="003F2176">
              <w:rPr>
                <w:rFonts w:ascii="Courier New" w:hAnsi="Courier New" w:cs="Courier New"/>
                <w:b w:val="0"/>
                <w:szCs w:val="18"/>
              </w:rPr>
              <w:t>[PDMA_MAX]</w:t>
            </w:r>
          </w:p>
        </w:tc>
      </w:tr>
      <w:tr w:rsidR="004B21D0" w:rsidRPr="00B54EB4" w14:paraId="3F3A320E" w14:textId="237BF1AA" w:rsidTr="00250FBA">
        <w:tc>
          <w:tcPr>
            <w:tcW w:w="2239" w:type="dxa"/>
            <w:tcBorders>
              <w:top w:val="double" w:sz="4" w:space="0" w:color="auto"/>
              <w:bottom w:val="double" w:sz="4" w:space="0" w:color="auto"/>
            </w:tcBorders>
            <w:shd w:val="clear" w:color="auto" w:fill="D9D9D9" w:themeFill="background1" w:themeFillShade="D9"/>
          </w:tcPr>
          <w:p w14:paraId="779A6DFC" w14:textId="1C196B2A" w:rsidR="004B21D0" w:rsidRPr="00533443" w:rsidRDefault="004B21D0" w:rsidP="00A04489">
            <w:pPr>
              <w:pStyle w:val="Caption"/>
              <w:rPr>
                <w:rFonts w:ascii="Arial" w:hAnsi="Arial" w:cs="Arial"/>
                <w:b w:val="0"/>
              </w:rPr>
            </w:pPr>
            <w:r w:rsidRPr="00533443">
              <w:rPr>
                <w:rFonts w:ascii="Arial" w:hAnsi="Arial" w:cs="Arial"/>
                <w:b w:val="0"/>
              </w:rPr>
              <w:t>Array’s index</w:t>
            </w:r>
          </w:p>
        </w:tc>
        <w:tc>
          <w:tcPr>
            <w:tcW w:w="1551" w:type="dxa"/>
            <w:tcBorders>
              <w:top w:val="double" w:sz="4" w:space="0" w:color="auto"/>
              <w:bottom w:val="double" w:sz="4" w:space="0" w:color="auto"/>
            </w:tcBorders>
            <w:shd w:val="clear" w:color="auto" w:fill="D9D9D9" w:themeFill="background1" w:themeFillShade="D9"/>
          </w:tcPr>
          <w:p w14:paraId="7A7A41C6" w14:textId="46BA2373" w:rsidR="004B21D0" w:rsidRPr="00533443" w:rsidRDefault="00620279" w:rsidP="00F21D1C">
            <w:pPr>
              <w:pStyle w:val="Caption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SARE</w:t>
            </w:r>
          </w:p>
        </w:tc>
        <w:tc>
          <w:tcPr>
            <w:tcW w:w="1450" w:type="dxa"/>
            <w:tcBorders>
              <w:top w:val="double" w:sz="4" w:space="0" w:color="auto"/>
              <w:bottom w:val="double" w:sz="4" w:space="0" w:color="auto"/>
            </w:tcBorders>
            <w:shd w:val="clear" w:color="auto" w:fill="D9D9D9" w:themeFill="background1" w:themeFillShade="D9"/>
          </w:tcPr>
          <w:p w14:paraId="14CBA6F1" w14:textId="7DC87433" w:rsidR="004B21D0" w:rsidRPr="00620279" w:rsidRDefault="00620279" w:rsidP="00F21D1C">
            <w:pPr>
              <w:pStyle w:val="Caption"/>
              <w:rPr>
                <w:rFonts w:ascii="Arial" w:hAnsi="Arial" w:cs="Arial"/>
                <w:b w:val="0"/>
              </w:rPr>
            </w:pPr>
            <w:r w:rsidRPr="00620279">
              <w:rPr>
                <w:rFonts w:ascii="Arial" w:hAnsi="Arial" w:cs="Arial"/>
                <w:b w:val="0"/>
              </w:rPr>
              <w:t>CHCRESRS</w:t>
            </w:r>
          </w:p>
        </w:tc>
        <w:tc>
          <w:tcPr>
            <w:tcW w:w="1551" w:type="dxa"/>
            <w:tcBorders>
              <w:top w:val="double" w:sz="4" w:space="0" w:color="auto"/>
              <w:bottom w:val="double" w:sz="4" w:space="0" w:color="auto"/>
            </w:tcBorders>
            <w:shd w:val="clear" w:color="auto" w:fill="D9D9D9" w:themeFill="background1" w:themeFillShade="D9"/>
          </w:tcPr>
          <w:p w14:paraId="5476F700" w14:textId="7F7A1503" w:rsidR="004B21D0" w:rsidRPr="00620279" w:rsidRDefault="00620279" w:rsidP="00F21D1C">
            <w:pPr>
              <w:pStyle w:val="Caption"/>
              <w:rPr>
                <w:rFonts w:ascii="Arial" w:hAnsi="Arial" w:cs="Arial"/>
                <w:b w:val="0"/>
              </w:rPr>
            </w:pPr>
            <w:r w:rsidRPr="00620279">
              <w:rPr>
                <w:rFonts w:ascii="Arial" w:hAnsi="Arial" w:cs="Arial"/>
                <w:b w:val="0"/>
              </w:rPr>
              <w:t>DARE</w:t>
            </w:r>
          </w:p>
        </w:tc>
        <w:tc>
          <w:tcPr>
            <w:tcW w:w="1461" w:type="dxa"/>
            <w:tcBorders>
              <w:top w:val="double" w:sz="4" w:space="0" w:color="auto"/>
              <w:bottom w:val="double" w:sz="4" w:space="0" w:color="auto"/>
            </w:tcBorders>
            <w:shd w:val="clear" w:color="auto" w:fill="D9D9D9" w:themeFill="background1" w:themeFillShade="D9"/>
          </w:tcPr>
          <w:p w14:paraId="64F2C88B" w14:textId="7292CEBB" w:rsidR="004B21D0" w:rsidRPr="00620279" w:rsidRDefault="00620279" w:rsidP="00F21D1C">
            <w:pPr>
              <w:pStyle w:val="Caption"/>
              <w:rPr>
                <w:rFonts w:ascii="Arial" w:hAnsi="Arial" w:cs="Arial"/>
                <w:b w:val="0"/>
              </w:rPr>
            </w:pPr>
            <w:r w:rsidRPr="00620279">
              <w:rPr>
                <w:rFonts w:ascii="Arial" w:hAnsi="Arial" w:cs="Arial"/>
                <w:b w:val="0"/>
              </w:rPr>
              <w:t>CHCREDRS</w:t>
            </w:r>
          </w:p>
        </w:tc>
      </w:tr>
      <w:tr w:rsidR="00337FC8" w:rsidRPr="00B54EB4" w14:paraId="70EF24B3" w14:textId="510468C4" w:rsidTr="00250FBA">
        <w:tc>
          <w:tcPr>
            <w:tcW w:w="2239" w:type="dxa"/>
            <w:tcBorders>
              <w:top w:val="double" w:sz="4" w:space="0" w:color="auto"/>
            </w:tcBorders>
          </w:tcPr>
          <w:p w14:paraId="369F16EE" w14:textId="2BEF7353" w:rsidR="00337FC8" w:rsidRPr="001E7439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1E7439">
              <w:rPr>
                <w:rFonts w:ascii="Arial" w:hAnsi="Arial" w:cs="Arial"/>
                <w:b w:val="0"/>
              </w:rPr>
              <w:t>PDMA_SSI00</w:t>
            </w:r>
          </w:p>
        </w:tc>
        <w:tc>
          <w:tcPr>
            <w:tcW w:w="1551" w:type="dxa"/>
            <w:tcBorders>
              <w:top w:val="double" w:sz="4" w:space="0" w:color="auto"/>
            </w:tcBorders>
            <w:vAlign w:val="bottom"/>
          </w:tcPr>
          <w:p w14:paraId="103F8C1E" w14:textId="49491E0E" w:rsidR="00337FC8" w:rsidRPr="00A921E9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A921E9">
              <w:rPr>
                <w:rFonts w:ascii="Arial" w:hAnsi="Arial" w:cs="Arial"/>
                <w:b w:val="0"/>
                <w:color w:val="000000"/>
              </w:rPr>
              <w:t>0xEC400000</w:t>
            </w:r>
          </w:p>
        </w:tc>
        <w:tc>
          <w:tcPr>
            <w:tcW w:w="1450" w:type="dxa"/>
            <w:tcBorders>
              <w:top w:val="double" w:sz="4" w:space="0" w:color="auto"/>
            </w:tcBorders>
            <w:vAlign w:val="bottom"/>
          </w:tcPr>
          <w:p w14:paraId="441D6BE0" w14:textId="6BDC3F9D" w:rsidR="00337FC8" w:rsidRPr="00ED3B92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ED3B92">
              <w:rPr>
                <w:rFonts w:ascii="Arial" w:hAnsi="Arial" w:cs="Arial"/>
                <w:b w:val="0"/>
                <w:color w:val="000000"/>
              </w:rPr>
              <w:t>0x00</w:t>
            </w:r>
          </w:p>
        </w:tc>
        <w:tc>
          <w:tcPr>
            <w:tcW w:w="1551" w:type="dxa"/>
            <w:tcBorders>
              <w:top w:val="double" w:sz="4" w:space="0" w:color="auto"/>
            </w:tcBorders>
            <w:vAlign w:val="bottom"/>
          </w:tcPr>
          <w:p w14:paraId="466926EC" w14:textId="613F9BFA" w:rsidR="00337FC8" w:rsidRPr="00883E90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883E90">
              <w:rPr>
                <w:rFonts w:ascii="Arial" w:hAnsi="Arial" w:cs="Arial"/>
                <w:b w:val="0"/>
                <w:color w:val="000000"/>
              </w:rPr>
              <w:t>0xEC400000</w:t>
            </w:r>
          </w:p>
        </w:tc>
        <w:tc>
          <w:tcPr>
            <w:tcW w:w="1461" w:type="dxa"/>
            <w:tcBorders>
              <w:top w:val="double" w:sz="4" w:space="0" w:color="auto"/>
            </w:tcBorders>
            <w:vAlign w:val="bottom"/>
          </w:tcPr>
          <w:p w14:paraId="3134131A" w14:textId="576D89E2" w:rsidR="00337FC8" w:rsidRPr="00337FC8" w:rsidRDefault="00337FC8" w:rsidP="00337FC8">
            <w:pPr>
              <w:pStyle w:val="Caption"/>
              <w:rPr>
                <w:rFonts w:ascii="Arial" w:hAnsi="Arial" w:cs="Arial"/>
                <w:b w:val="0"/>
                <w:color w:val="000000"/>
              </w:rPr>
            </w:pPr>
            <w:r w:rsidRPr="00337FC8">
              <w:rPr>
                <w:rFonts w:ascii="Arial" w:hAnsi="Arial" w:cs="Arial"/>
                <w:b w:val="0"/>
                <w:color w:val="000000"/>
              </w:rPr>
              <w:t>0x00</w:t>
            </w:r>
          </w:p>
        </w:tc>
      </w:tr>
      <w:tr w:rsidR="00337FC8" w:rsidRPr="00B54EB4" w14:paraId="7E08DFE5" w14:textId="35CD9580" w:rsidTr="00250FBA">
        <w:tc>
          <w:tcPr>
            <w:tcW w:w="2239" w:type="dxa"/>
            <w:tcBorders>
              <w:top w:val="single" w:sz="4" w:space="0" w:color="auto"/>
            </w:tcBorders>
          </w:tcPr>
          <w:p w14:paraId="215FE403" w14:textId="1C27F618" w:rsidR="00337FC8" w:rsidRPr="001E7439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1E7439">
              <w:rPr>
                <w:rFonts w:ascii="Arial" w:hAnsi="Arial" w:cs="Arial"/>
                <w:b w:val="0"/>
              </w:rPr>
              <w:t>PDMA_SSI01</w:t>
            </w:r>
          </w:p>
        </w:tc>
        <w:tc>
          <w:tcPr>
            <w:tcW w:w="1551" w:type="dxa"/>
            <w:tcBorders>
              <w:top w:val="single" w:sz="4" w:space="0" w:color="auto"/>
            </w:tcBorders>
            <w:vAlign w:val="bottom"/>
          </w:tcPr>
          <w:p w14:paraId="76BAF9AA" w14:textId="0F4CA273" w:rsidR="00337FC8" w:rsidRPr="00A921E9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A921E9">
              <w:rPr>
                <w:rFonts w:ascii="Arial" w:hAnsi="Arial" w:cs="Arial"/>
                <w:b w:val="0"/>
                <w:color w:val="000000"/>
              </w:rPr>
              <w:t>0xEC400400</w:t>
            </w:r>
          </w:p>
        </w:tc>
        <w:tc>
          <w:tcPr>
            <w:tcW w:w="1450" w:type="dxa"/>
            <w:tcBorders>
              <w:top w:val="single" w:sz="4" w:space="0" w:color="auto"/>
            </w:tcBorders>
            <w:vAlign w:val="bottom"/>
          </w:tcPr>
          <w:p w14:paraId="68700031" w14:textId="2D1DABC5" w:rsidR="00337FC8" w:rsidRPr="00ED3B92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ED3B92">
              <w:rPr>
                <w:rFonts w:ascii="Arial" w:hAnsi="Arial" w:cs="Arial"/>
                <w:b w:val="0"/>
                <w:color w:val="000000"/>
              </w:rPr>
              <w:t>0x01</w:t>
            </w:r>
          </w:p>
        </w:tc>
        <w:tc>
          <w:tcPr>
            <w:tcW w:w="1551" w:type="dxa"/>
            <w:tcBorders>
              <w:top w:val="single" w:sz="4" w:space="0" w:color="auto"/>
            </w:tcBorders>
            <w:vAlign w:val="bottom"/>
          </w:tcPr>
          <w:p w14:paraId="6922966A" w14:textId="6CA6A5CB" w:rsidR="00337FC8" w:rsidRPr="00883E90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883E90">
              <w:rPr>
                <w:rFonts w:ascii="Arial" w:hAnsi="Arial" w:cs="Arial"/>
                <w:b w:val="0"/>
                <w:color w:val="000000"/>
              </w:rPr>
              <w:t>0xEC400400</w:t>
            </w:r>
          </w:p>
        </w:tc>
        <w:tc>
          <w:tcPr>
            <w:tcW w:w="1461" w:type="dxa"/>
            <w:tcBorders>
              <w:top w:val="single" w:sz="4" w:space="0" w:color="auto"/>
            </w:tcBorders>
            <w:vAlign w:val="bottom"/>
          </w:tcPr>
          <w:p w14:paraId="2AED2D29" w14:textId="204F95AB" w:rsidR="00337FC8" w:rsidRPr="00337FC8" w:rsidRDefault="00337FC8" w:rsidP="00337FC8">
            <w:pPr>
              <w:pStyle w:val="Caption"/>
              <w:rPr>
                <w:rFonts w:ascii="Arial" w:hAnsi="Arial" w:cs="Arial"/>
                <w:b w:val="0"/>
                <w:color w:val="000000"/>
              </w:rPr>
            </w:pPr>
            <w:r w:rsidRPr="00337FC8">
              <w:rPr>
                <w:rFonts w:ascii="Arial" w:hAnsi="Arial" w:cs="Arial"/>
                <w:b w:val="0"/>
                <w:color w:val="000000"/>
              </w:rPr>
              <w:t>0x01</w:t>
            </w:r>
          </w:p>
        </w:tc>
      </w:tr>
      <w:tr w:rsidR="00337FC8" w:rsidRPr="00B54EB4" w14:paraId="0970D14E" w14:textId="67EA59AE" w:rsidTr="00250FBA">
        <w:tc>
          <w:tcPr>
            <w:tcW w:w="2239" w:type="dxa"/>
          </w:tcPr>
          <w:p w14:paraId="35825F2F" w14:textId="4418C060" w:rsidR="00337FC8" w:rsidRPr="001E7439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1E7439">
              <w:rPr>
                <w:rFonts w:ascii="Arial" w:hAnsi="Arial" w:cs="Arial"/>
                <w:b w:val="0"/>
              </w:rPr>
              <w:t>PDMA_SSI02</w:t>
            </w:r>
          </w:p>
        </w:tc>
        <w:tc>
          <w:tcPr>
            <w:tcW w:w="1551" w:type="dxa"/>
            <w:vAlign w:val="bottom"/>
          </w:tcPr>
          <w:p w14:paraId="658A65D0" w14:textId="5A2A4050" w:rsidR="00337FC8" w:rsidRPr="00A921E9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A921E9">
              <w:rPr>
                <w:rFonts w:ascii="Arial" w:hAnsi="Arial" w:cs="Arial"/>
                <w:b w:val="0"/>
                <w:color w:val="000000"/>
              </w:rPr>
              <w:t>0xEC400800</w:t>
            </w:r>
          </w:p>
        </w:tc>
        <w:tc>
          <w:tcPr>
            <w:tcW w:w="1450" w:type="dxa"/>
            <w:vAlign w:val="bottom"/>
          </w:tcPr>
          <w:p w14:paraId="237CF20D" w14:textId="2AEEBB6C" w:rsidR="00337FC8" w:rsidRPr="00ED3B92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ED3B92">
              <w:rPr>
                <w:rFonts w:ascii="Arial" w:hAnsi="Arial" w:cs="Arial"/>
                <w:b w:val="0"/>
                <w:color w:val="000000"/>
              </w:rPr>
              <w:t>0x02</w:t>
            </w:r>
          </w:p>
        </w:tc>
        <w:tc>
          <w:tcPr>
            <w:tcW w:w="1551" w:type="dxa"/>
            <w:vAlign w:val="bottom"/>
          </w:tcPr>
          <w:p w14:paraId="3B23CE4B" w14:textId="5AC167C8" w:rsidR="00337FC8" w:rsidRPr="00883E90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883E90">
              <w:rPr>
                <w:rFonts w:ascii="Arial" w:hAnsi="Arial" w:cs="Arial"/>
                <w:b w:val="0"/>
                <w:color w:val="000000"/>
              </w:rPr>
              <w:t>0xEC400800</w:t>
            </w:r>
          </w:p>
        </w:tc>
        <w:tc>
          <w:tcPr>
            <w:tcW w:w="1461" w:type="dxa"/>
            <w:vAlign w:val="bottom"/>
          </w:tcPr>
          <w:p w14:paraId="247F559C" w14:textId="282D908C" w:rsidR="00337FC8" w:rsidRPr="00337FC8" w:rsidRDefault="00337FC8" w:rsidP="00337FC8">
            <w:pPr>
              <w:pStyle w:val="Caption"/>
              <w:rPr>
                <w:rFonts w:ascii="Arial" w:hAnsi="Arial" w:cs="Arial"/>
                <w:b w:val="0"/>
                <w:color w:val="000000"/>
              </w:rPr>
            </w:pPr>
            <w:r w:rsidRPr="00337FC8">
              <w:rPr>
                <w:rFonts w:ascii="Arial" w:hAnsi="Arial" w:cs="Arial"/>
                <w:b w:val="0"/>
                <w:color w:val="000000"/>
              </w:rPr>
              <w:t>0x02</w:t>
            </w:r>
          </w:p>
        </w:tc>
      </w:tr>
      <w:tr w:rsidR="00337FC8" w:rsidRPr="00B54EB4" w14:paraId="5ECABC67" w14:textId="4403FCA4" w:rsidTr="00250FBA">
        <w:tc>
          <w:tcPr>
            <w:tcW w:w="2239" w:type="dxa"/>
          </w:tcPr>
          <w:p w14:paraId="481A50A9" w14:textId="0498EB8F" w:rsidR="00337FC8" w:rsidRPr="001E7439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1E7439">
              <w:rPr>
                <w:rFonts w:ascii="Arial" w:hAnsi="Arial" w:cs="Arial"/>
                <w:b w:val="0"/>
              </w:rPr>
              <w:t>PDMA_SSI03</w:t>
            </w:r>
          </w:p>
        </w:tc>
        <w:tc>
          <w:tcPr>
            <w:tcW w:w="1551" w:type="dxa"/>
            <w:vAlign w:val="bottom"/>
          </w:tcPr>
          <w:p w14:paraId="34954D7E" w14:textId="5F45CF03" w:rsidR="00337FC8" w:rsidRPr="00A921E9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A921E9">
              <w:rPr>
                <w:rFonts w:ascii="Arial" w:hAnsi="Arial" w:cs="Arial"/>
                <w:b w:val="0"/>
                <w:color w:val="000000"/>
              </w:rPr>
              <w:t>0xEC400C00</w:t>
            </w:r>
          </w:p>
        </w:tc>
        <w:tc>
          <w:tcPr>
            <w:tcW w:w="1450" w:type="dxa"/>
            <w:vAlign w:val="bottom"/>
          </w:tcPr>
          <w:p w14:paraId="4730564B" w14:textId="3C161DBC" w:rsidR="00337FC8" w:rsidRPr="00ED3B92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ED3B92">
              <w:rPr>
                <w:rFonts w:ascii="Arial" w:hAnsi="Arial" w:cs="Arial"/>
                <w:b w:val="0"/>
                <w:color w:val="000000"/>
              </w:rPr>
              <w:t>0x03</w:t>
            </w:r>
          </w:p>
        </w:tc>
        <w:tc>
          <w:tcPr>
            <w:tcW w:w="1551" w:type="dxa"/>
            <w:vAlign w:val="bottom"/>
          </w:tcPr>
          <w:p w14:paraId="1495CBE0" w14:textId="3C98F673" w:rsidR="00337FC8" w:rsidRPr="00883E90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883E90">
              <w:rPr>
                <w:rFonts w:ascii="Arial" w:hAnsi="Arial" w:cs="Arial"/>
                <w:b w:val="0"/>
                <w:color w:val="000000"/>
              </w:rPr>
              <w:t>0xEC400C00</w:t>
            </w:r>
          </w:p>
        </w:tc>
        <w:tc>
          <w:tcPr>
            <w:tcW w:w="1461" w:type="dxa"/>
            <w:vAlign w:val="bottom"/>
          </w:tcPr>
          <w:p w14:paraId="67FFF78B" w14:textId="770F1303" w:rsidR="00337FC8" w:rsidRPr="00337FC8" w:rsidRDefault="00337FC8" w:rsidP="00337FC8">
            <w:pPr>
              <w:pStyle w:val="Caption"/>
              <w:rPr>
                <w:rFonts w:ascii="Arial" w:hAnsi="Arial" w:cs="Arial"/>
                <w:b w:val="0"/>
                <w:color w:val="000000"/>
              </w:rPr>
            </w:pPr>
            <w:r w:rsidRPr="00337FC8">
              <w:rPr>
                <w:rFonts w:ascii="Arial" w:hAnsi="Arial" w:cs="Arial"/>
                <w:b w:val="0"/>
                <w:color w:val="000000"/>
              </w:rPr>
              <w:t>0x03</w:t>
            </w:r>
          </w:p>
        </w:tc>
      </w:tr>
      <w:tr w:rsidR="00337FC8" w:rsidRPr="00B54EB4" w14:paraId="1DA4FFC2" w14:textId="61C872C6" w:rsidTr="00250FBA">
        <w:tc>
          <w:tcPr>
            <w:tcW w:w="2239" w:type="dxa"/>
          </w:tcPr>
          <w:p w14:paraId="22AAAF42" w14:textId="799187C4" w:rsidR="00337FC8" w:rsidRPr="001E7439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1E7439">
              <w:rPr>
                <w:rFonts w:ascii="Arial" w:hAnsi="Arial" w:cs="Arial"/>
                <w:b w:val="0"/>
              </w:rPr>
              <w:t>PDMA_SSI04</w:t>
            </w:r>
          </w:p>
        </w:tc>
        <w:tc>
          <w:tcPr>
            <w:tcW w:w="1551" w:type="dxa"/>
            <w:vAlign w:val="bottom"/>
          </w:tcPr>
          <w:p w14:paraId="091249C7" w14:textId="31E9B3E2" w:rsidR="00337FC8" w:rsidRPr="00A921E9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A921E9">
              <w:rPr>
                <w:rFonts w:ascii="Arial" w:hAnsi="Arial" w:cs="Arial"/>
                <w:b w:val="0"/>
                <w:color w:val="000000"/>
              </w:rPr>
              <w:t>0xEC40A000</w:t>
            </w:r>
          </w:p>
        </w:tc>
        <w:tc>
          <w:tcPr>
            <w:tcW w:w="1450" w:type="dxa"/>
            <w:vAlign w:val="bottom"/>
          </w:tcPr>
          <w:p w14:paraId="43616D89" w14:textId="31082164" w:rsidR="00337FC8" w:rsidRPr="00ED3B92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ED3B92">
              <w:rPr>
                <w:rFonts w:ascii="Arial" w:hAnsi="Arial" w:cs="Arial"/>
                <w:b w:val="0"/>
                <w:color w:val="000000"/>
              </w:rPr>
              <w:t>0x39</w:t>
            </w:r>
          </w:p>
        </w:tc>
        <w:tc>
          <w:tcPr>
            <w:tcW w:w="1551" w:type="dxa"/>
            <w:vAlign w:val="bottom"/>
          </w:tcPr>
          <w:p w14:paraId="120AABC7" w14:textId="78B91CA0" w:rsidR="00337FC8" w:rsidRPr="00883E90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883E90">
              <w:rPr>
                <w:rFonts w:ascii="Arial" w:hAnsi="Arial" w:cs="Arial"/>
                <w:b w:val="0"/>
                <w:color w:val="000000"/>
              </w:rPr>
              <w:t>0xEC40A000</w:t>
            </w:r>
          </w:p>
        </w:tc>
        <w:tc>
          <w:tcPr>
            <w:tcW w:w="1461" w:type="dxa"/>
            <w:vAlign w:val="bottom"/>
          </w:tcPr>
          <w:p w14:paraId="61E8099E" w14:textId="18595739" w:rsidR="00337FC8" w:rsidRPr="00337FC8" w:rsidRDefault="00337FC8" w:rsidP="00337FC8">
            <w:pPr>
              <w:pStyle w:val="Caption"/>
              <w:rPr>
                <w:rFonts w:ascii="Arial" w:hAnsi="Arial" w:cs="Arial"/>
                <w:b w:val="0"/>
                <w:color w:val="000000"/>
              </w:rPr>
            </w:pPr>
            <w:r w:rsidRPr="00337FC8">
              <w:rPr>
                <w:rFonts w:ascii="Arial" w:hAnsi="Arial" w:cs="Arial"/>
                <w:b w:val="0"/>
                <w:color w:val="000000"/>
              </w:rPr>
              <w:t>0x39</w:t>
            </w:r>
          </w:p>
        </w:tc>
      </w:tr>
      <w:tr w:rsidR="00337FC8" w:rsidRPr="00B54EB4" w14:paraId="125D4BA5" w14:textId="1DC5DDA0" w:rsidTr="00250FBA">
        <w:tc>
          <w:tcPr>
            <w:tcW w:w="2239" w:type="dxa"/>
          </w:tcPr>
          <w:p w14:paraId="5DF46C3F" w14:textId="5F125A98" w:rsidR="00337FC8" w:rsidRPr="001E7439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1E7439">
              <w:rPr>
                <w:rFonts w:ascii="Arial" w:hAnsi="Arial" w:cs="Arial"/>
                <w:b w:val="0"/>
              </w:rPr>
              <w:t>PDMA_SSI05</w:t>
            </w:r>
          </w:p>
        </w:tc>
        <w:tc>
          <w:tcPr>
            <w:tcW w:w="1551" w:type="dxa"/>
            <w:vAlign w:val="bottom"/>
          </w:tcPr>
          <w:p w14:paraId="04E9A4A0" w14:textId="2EE9ECE4" w:rsidR="00337FC8" w:rsidRPr="00A921E9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A921E9">
              <w:rPr>
                <w:rFonts w:ascii="Arial" w:hAnsi="Arial" w:cs="Arial"/>
                <w:b w:val="0"/>
                <w:color w:val="000000"/>
              </w:rPr>
              <w:t>0xEC40A400</w:t>
            </w:r>
          </w:p>
        </w:tc>
        <w:tc>
          <w:tcPr>
            <w:tcW w:w="1450" w:type="dxa"/>
            <w:vAlign w:val="bottom"/>
          </w:tcPr>
          <w:p w14:paraId="14990DB7" w14:textId="342EB03E" w:rsidR="00337FC8" w:rsidRPr="00ED3B92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ED3B92">
              <w:rPr>
                <w:rFonts w:ascii="Arial" w:hAnsi="Arial" w:cs="Arial"/>
                <w:b w:val="0"/>
                <w:color w:val="000000"/>
              </w:rPr>
              <w:t>0x3A</w:t>
            </w:r>
          </w:p>
        </w:tc>
        <w:tc>
          <w:tcPr>
            <w:tcW w:w="1551" w:type="dxa"/>
            <w:vAlign w:val="bottom"/>
          </w:tcPr>
          <w:p w14:paraId="6CEDBDB7" w14:textId="4C7ECCA3" w:rsidR="00337FC8" w:rsidRPr="00883E90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883E90">
              <w:rPr>
                <w:rFonts w:ascii="Arial" w:hAnsi="Arial" w:cs="Arial"/>
                <w:b w:val="0"/>
                <w:color w:val="000000"/>
              </w:rPr>
              <w:t>0xEC40A400</w:t>
            </w:r>
          </w:p>
        </w:tc>
        <w:tc>
          <w:tcPr>
            <w:tcW w:w="1461" w:type="dxa"/>
            <w:vAlign w:val="bottom"/>
          </w:tcPr>
          <w:p w14:paraId="4AD3F3D4" w14:textId="3673E65F" w:rsidR="00337FC8" w:rsidRPr="00337FC8" w:rsidRDefault="00337FC8" w:rsidP="00337FC8">
            <w:pPr>
              <w:pStyle w:val="Caption"/>
              <w:rPr>
                <w:rFonts w:ascii="Arial" w:hAnsi="Arial" w:cs="Arial"/>
                <w:b w:val="0"/>
                <w:color w:val="000000"/>
              </w:rPr>
            </w:pPr>
            <w:r w:rsidRPr="00337FC8">
              <w:rPr>
                <w:rFonts w:ascii="Arial" w:hAnsi="Arial" w:cs="Arial"/>
                <w:b w:val="0"/>
                <w:color w:val="000000"/>
              </w:rPr>
              <w:t>0x3A</w:t>
            </w:r>
          </w:p>
        </w:tc>
      </w:tr>
      <w:tr w:rsidR="00337FC8" w:rsidRPr="00B54EB4" w14:paraId="111FCEC8" w14:textId="403DE867" w:rsidTr="00250FBA">
        <w:tc>
          <w:tcPr>
            <w:tcW w:w="2239" w:type="dxa"/>
          </w:tcPr>
          <w:p w14:paraId="202BB14A" w14:textId="5E2A64BD" w:rsidR="00337FC8" w:rsidRPr="001E7439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1E7439">
              <w:rPr>
                <w:rFonts w:ascii="Arial" w:hAnsi="Arial" w:cs="Arial"/>
                <w:b w:val="0"/>
              </w:rPr>
              <w:t>PDMA_SSI06</w:t>
            </w:r>
          </w:p>
        </w:tc>
        <w:tc>
          <w:tcPr>
            <w:tcW w:w="1551" w:type="dxa"/>
            <w:vAlign w:val="bottom"/>
          </w:tcPr>
          <w:p w14:paraId="473D2E23" w14:textId="10B3C913" w:rsidR="00337FC8" w:rsidRPr="00A921E9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A921E9">
              <w:rPr>
                <w:rFonts w:ascii="Arial" w:hAnsi="Arial" w:cs="Arial"/>
                <w:b w:val="0"/>
                <w:color w:val="000000"/>
              </w:rPr>
              <w:t>0xEC40A800</w:t>
            </w:r>
          </w:p>
        </w:tc>
        <w:tc>
          <w:tcPr>
            <w:tcW w:w="1450" w:type="dxa"/>
            <w:vAlign w:val="bottom"/>
          </w:tcPr>
          <w:p w14:paraId="4C39D421" w14:textId="7BAE8A1C" w:rsidR="00337FC8" w:rsidRPr="00ED3B92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ED3B92">
              <w:rPr>
                <w:rFonts w:ascii="Arial" w:hAnsi="Arial" w:cs="Arial"/>
                <w:b w:val="0"/>
                <w:color w:val="000000"/>
              </w:rPr>
              <w:t>0x3B</w:t>
            </w:r>
          </w:p>
        </w:tc>
        <w:tc>
          <w:tcPr>
            <w:tcW w:w="1551" w:type="dxa"/>
            <w:vAlign w:val="bottom"/>
          </w:tcPr>
          <w:p w14:paraId="0253A2E7" w14:textId="6202CE19" w:rsidR="00337FC8" w:rsidRPr="00883E90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883E90">
              <w:rPr>
                <w:rFonts w:ascii="Arial" w:hAnsi="Arial" w:cs="Arial"/>
                <w:b w:val="0"/>
                <w:color w:val="000000"/>
              </w:rPr>
              <w:t>0xEC40A800</w:t>
            </w:r>
          </w:p>
        </w:tc>
        <w:tc>
          <w:tcPr>
            <w:tcW w:w="1461" w:type="dxa"/>
            <w:vAlign w:val="bottom"/>
          </w:tcPr>
          <w:p w14:paraId="22098FD6" w14:textId="17599AFD" w:rsidR="00337FC8" w:rsidRPr="00337FC8" w:rsidRDefault="00337FC8" w:rsidP="00337FC8">
            <w:pPr>
              <w:pStyle w:val="Caption"/>
              <w:rPr>
                <w:rFonts w:ascii="Arial" w:hAnsi="Arial" w:cs="Arial"/>
                <w:b w:val="0"/>
                <w:color w:val="000000"/>
              </w:rPr>
            </w:pPr>
            <w:r w:rsidRPr="00337FC8">
              <w:rPr>
                <w:rFonts w:ascii="Arial" w:hAnsi="Arial" w:cs="Arial"/>
                <w:b w:val="0"/>
                <w:color w:val="000000"/>
              </w:rPr>
              <w:t>0x3B</w:t>
            </w:r>
          </w:p>
        </w:tc>
      </w:tr>
      <w:tr w:rsidR="00337FC8" w:rsidRPr="00B54EB4" w14:paraId="761A24FB" w14:textId="63DFC51B" w:rsidTr="00250FBA">
        <w:tc>
          <w:tcPr>
            <w:tcW w:w="2239" w:type="dxa"/>
          </w:tcPr>
          <w:p w14:paraId="0C4C8EE0" w14:textId="1B67999A" w:rsidR="00337FC8" w:rsidRPr="001E7439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1E7439">
              <w:rPr>
                <w:rFonts w:ascii="Arial" w:hAnsi="Arial" w:cs="Arial"/>
                <w:b w:val="0"/>
              </w:rPr>
              <w:t>PDMA_SSI07</w:t>
            </w:r>
          </w:p>
        </w:tc>
        <w:tc>
          <w:tcPr>
            <w:tcW w:w="1551" w:type="dxa"/>
            <w:vAlign w:val="bottom"/>
          </w:tcPr>
          <w:p w14:paraId="7011CE09" w14:textId="0FF43272" w:rsidR="00337FC8" w:rsidRPr="00A921E9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A921E9">
              <w:rPr>
                <w:rFonts w:ascii="Arial" w:hAnsi="Arial" w:cs="Arial"/>
                <w:b w:val="0"/>
                <w:color w:val="000000"/>
              </w:rPr>
              <w:t>0xEC40AC00</w:t>
            </w:r>
          </w:p>
        </w:tc>
        <w:tc>
          <w:tcPr>
            <w:tcW w:w="1450" w:type="dxa"/>
            <w:vAlign w:val="bottom"/>
          </w:tcPr>
          <w:p w14:paraId="4EF5440E" w14:textId="6AE3C1EE" w:rsidR="00337FC8" w:rsidRPr="00ED3B92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ED3B92">
              <w:rPr>
                <w:rFonts w:ascii="Arial" w:hAnsi="Arial" w:cs="Arial"/>
                <w:b w:val="0"/>
                <w:color w:val="000000"/>
              </w:rPr>
              <w:t>0x3C</w:t>
            </w:r>
          </w:p>
        </w:tc>
        <w:tc>
          <w:tcPr>
            <w:tcW w:w="1551" w:type="dxa"/>
            <w:vAlign w:val="bottom"/>
          </w:tcPr>
          <w:p w14:paraId="6EBC7436" w14:textId="22DCB9B2" w:rsidR="00337FC8" w:rsidRPr="00883E90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883E90">
              <w:rPr>
                <w:rFonts w:ascii="Arial" w:hAnsi="Arial" w:cs="Arial"/>
                <w:b w:val="0"/>
                <w:color w:val="000000"/>
              </w:rPr>
              <w:t>0xEC40AC00</w:t>
            </w:r>
          </w:p>
        </w:tc>
        <w:tc>
          <w:tcPr>
            <w:tcW w:w="1461" w:type="dxa"/>
            <w:vAlign w:val="bottom"/>
          </w:tcPr>
          <w:p w14:paraId="1A9977C6" w14:textId="639B9288" w:rsidR="00337FC8" w:rsidRPr="00337FC8" w:rsidRDefault="00337FC8" w:rsidP="00337FC8">
            <w:pPr>
              <w:pStyle w:val="Caption"/>
              <w:rPr>
                <w:rFonts w:ascii="Arial" w:hAnsi="Arial" w:cs="Arial"/>
                <w:b w:val="0"/>
                <w:color w:val="000000"/>
              </w:rPr>
            </w:pPr>
            <w:r w:rsidRPr="00337FC8">
              <w:rPr>
                <w:rFonts w:ascii="Arial" w:hAnsi="Arial" w:cs="Arial"/>
                <w:b w:val="0"/>
                <w:color w:val="000000"/>
              </w:rPr>
              <w:t>0x3C</w:t>
            </w:r>
          </w:p>
        </w:tc>
      </w:tr>
      <w:tr w:rsidR="00337FC8" w:rsidRPr="00B54EB4" w14:paraId="070F1E57" w14:textId="0C94AE0A" w:rsidTr="00250FBA">
        <w:tc>
          <w:tcPr>
            <w:tcW w:w="2239" w:type="dxa"/>
          </w:tcPr>
          <w:p w14:paraId="640998CF" w14:textId="707C74D8" w:rsidR="00337FC8" w:rsidRPr="001E7439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1E7439">
              <w:rPr>
                <w:rFonts w:ascii="Arial" w:hAnsi="Arial" w:cs="Arial"/>
                <w:b w:val="0"/>
              </w:rPr>
              <w:t>PDMA_SSI10</w:t>
            </w:r>
          </w:p>
        </w:tc>
        <w:tc>
          <w:tcPr>
            <w:tcW w:w="1551" w:type="dxa"/>
            <w:vAlign w:val="bottom"/>
          </w:tcPr>
          <w:p w14:paraId="5F381F21" w14:textId="7F3BDC26" w:rsidR="00337FC8" w:rsidRPr="00A921E9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A921E9">
              <w:rPr>
                <w:rFonts w:ascii="Arial" w:hAnsi="Arial" w:cs="Arial"/>
                <w:b w:val="0"/>
                <w:color w:val="000000"/>
              </w:rPr>
              <w:t>0xEC401000</w:t>
            </w:r>
          </w:p>
        </w:tc>
        <w:tc>
          <w:tcPr>
            <w:tcW w:w="1450" w:type="dxa"/>
            <w:vAlign w:val="bottom"/>
          </w:tcPr>
          <w:p w14:paraId="73C115BE" w14:textId="45D59CB6" w:rsidR="00337FC8" w:rsidRPr="00ED3B92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ED3B92">
              <w:rPr>
                <w:rFonts w:ascii="Arial" w:hAnsi="Arial" w:cs="Arial"/>
                <w:b w:val="0"/>
                <w:color w:val="000000"/>
              </w:rPr>
              <w:t>0x04</w:t>
            </w:r>
          </w:p>
        </w:tc>
        <w:tc>
          <w:tcPr>
            <w:tcW w:w="1551" w:type="dxa"/>
            <w:vAlign w:val="bottom"/>
          </w:tcPr>
          <w:p w14:paraId="321FE185" w14:textId="2F6AAABF" w:rsidR="00337FC8" w:rsidRPr="00883E90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883E90">
              <w:rPr>
                <w:rFonts w:ascii="Arial" w:hAnsi="Arial" w:cs="Arial"/>
                <w:b w:val="0"/>
                <w:color w:val="000000"/>
              </w:rPr>
              <w:t>0xEC401000</w:t>
            </w:r>
          </w:p>
        </w:tc>
        <w:tc>
          <w:tcPr>
            <w:tcW w:w="1461" w:type="dxa"/>
            <w:vAlign w:val="bottom"/>
          </w:tcPr>
          <w:p w14:paraId="3EE57792" w14:textId="62515534" w:rsidR="00337FC8" w:rsidRPr="00337FC8" w:rsidRDefault="00337FC8" w:rsidP="00337FC8">
            <w:pPr>
              <w:pStyle w:val="Caption"/>
              <w:rPr>
                <w:rFonts w:ascii="Arial" w:hAnsi="Arial" w:cs="Arial"/>
                <w:b w:val="0"/>
                <w:color w:val="000000"/>
              </w:rPr>
            </w:pPr>
            <w:r w:rsidRPr="00337FC8">
              <w:rPr>
                <w:rFonts w:ascii="Arial" w:hAnsi="Arial" w:cs="Arial"/>
                <w:b w:val="0"/>
                <w:color w:val="000000"/>
              </w:rPr>
              <w:t>0x04</w:t>
            </w:r>
          </w:p>
        </w:tc>
      </w:tr>
      <w:tr w:rsidR="00337FC8" w:rsidRPr="00B54EB4" w14:paraId="107EFFB7" w14:textId="0428EFE3" w:rsidTr="00250FBA">
        <w:tc>
          <w:tcPr>
            <w:tcW w:w="2239" w:type="dxa"/>
          </w:tcPr>
          <w:p w14:paraId="6A0BB1EA" w14:textId="719B82BE" w:rsidR="00337FC8" w:rsidRPr="001E7439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1E7439">
              <w:rPr>
                <w:rFonts w:ascii="Arial" w:hAnsi="Arial" w:cs="Arial"/>
                <w:b w:val="0"/>
              </w:rPr>
              <w:t>PDMA_SSI11</w:t>
            </w:r>
          </w:p>
        </w:tc>
        <w:tc>
          <w:tcPr>
            <w:tcW w:w="1551" w:type="dxa"/>
            <w:vAlign w:val="bottom"/>
          </w:tcPr>
          <w:p w14:paraId="5DB554B1" w14:textId="74F42A59" w:rsidR="00337FC8" w:rsidRPr="00A921E9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A921E9">
              <w:rPr>
                <w:rFonts w:ascii="Arial" w:hAnsi="Arial" w:cs="Arial"/>
                <w:b w:val="0"/>
                <w:color w:val="000000"/>
              </w:rPr>
              <w:t>0xEC401400</w:t>
            </w:r>
          </w:p>
        </w:tc>
        <w:tc>
          <w:tcPr>
            <w:tcW w:w="1450" w:type="dxa"/>
            <w:vAlign w:val="bottom"/>
          </w:tcPr>
          <w:p w14:paraId="3AC11A32" w14:textId="5C225214" w:rsidR="00337FC8" w:rsidRPr="00ED3B92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ED3B92">
              <w:rPr>
                <w:rFonts w:ascii="Arial" w:hAnsi="Arial" w:cs="Arial"/>
                <w:b w:val="0"/>
                <w:color w:val="000000"/>
              </w:rPr>
              <w:t>0x05</w:t>
            </w:r>
          </w:p>
        </w:tc>
        <w:tc>
          <w:tcPr>
            <w:tcW w:w="1551" w:type="dxa"/>
            <w:vAlign w:val="bottom"/>
          </w:tcPr>
          <w:p w14:paraId="12FBED4E" w14:textId="6F194BDD" w:rsidR="00337FC8" w:rsidRPr="00883E90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883E90">
              <w:rPr>
                <w:rFonts w:ascii="Arial" w:hAnsi="Arial" w:cs="Arial"/>
                <w:b w:val="0"/>
                <w:color w:val="000000"/>
              </w:rPr>
              <w:t>0xEC401400</w:t>
            </w:r>
          </w:p>
        </w:tc>
        <w:tc>
          <w:tcPr>
            <w:tcW w:w="1461" w:type="dxa"/>
            <w:vAlign w:val="bottom"/>
          </w:tcPr>
          <w:p w14:paraId="318794C2" w14:textId="653E9803" w:rsidR="00337FC8" w:rsidRPr="00337FC8" w:rsidRDefault="00337FC8" w:rsidP="00337FC8">
            <w:pPr>
              <w:pStyle w:val="Caption"/>
              <w:rPr>
                <w:rFonts w:ascii="Arial" w:hAnsi="Arial" w:cs="Arial"/>
                <w:b w:val="0"/>
                <w:color w:val="000000"/>
              </w:rPr>
            </w:pPr>
            <w:r w:rsidRPr="00337FC8">
              <w:rPr>
                <w:rFonts w:ascii="Arial" w:hAnsi="Arial" w:cs="Arial"/>
                <w:b w:val="0"/>
                <w:color w:val="000000"/>
              </w:rPr>
              <w:t>0x05</w:t>
            </w:r>
          </w:p>
        </w:tc>
      </w:tr>
      <w:tr w:rsidR="00337FC8" w:rsidRPr="00B54EB4" w14:paraId="42431AFF" w14:textId="3962A048" w:rsidTr="00250FBA">
        <w:tc>
          <w:tcPr>
            <w:tcW w:w="2239" w:type="dxa"/>
          </w:tcPr>
          <w:p w14:paraId="7324DB28" w14:textId="75F3B206" w:rsidR="00337FC8" w:rsidRPr="001E7439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1E7439">
              <w:rPr>
                <w:rFonts w:ascii="Arial" w:hAnsi="Arial" w:cs="Arial"/>
                <w:b w:val="0"/>
              </w:rPr>
              <w:t>PDMA_SSI12</w:t>
            </w:r>
          </w:p>
        </w:tc>
        <w:tc>
          <w:tcPr>
            <w:tcW w:w="1551" w:type="dxa"/>
            <w:vAlign w:val="bottom"/>
          </w:tcPr>
          <w:p w14:paraId="67F878E7" w14:textId="4622947D" w:rsidR="00337FC8" w:rsidRPr="00A921E9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A921E9">
              <w:rPr>
                <w:rFonts w:ascii="Arial" w:hAnsi="Arial" w:cs="Arial"/>
                <w:b w:val="0"/>
                <w:color w:val="000000"/>
              </w:rPr>
              <w:t>0xEC401800</w:t>
            </w:r>
          </w:p>
        </w:tc>
        <w:tc>
          <w:tcPr>
            <w:tcW w:w="1450" w:type="dxa"/>
            <w:vAlign w:val="bottom"/>
          </w:tcPr>
          <w:p w14:paraId="0CE90A34" w14:textId="25CCF140" w:rsidR="00337FC8" w:rsidRPr="00ED3B92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ED3B92">
              <w:rPr>
                <w:rFonts w:ascii="Arial" w:hAnsi="Arial" w:cs="Arial"/>
                <w:b w:val="0"/>
                <w:color w:val="000000"/>
              </w:rPr>
              <w:t>0x06</w:t>
            </w:r>
          </w:p>
        </w:tc>
        <w:tc>
          <w:tcPr>
            <w:tcW w:w="1551" w:type="dxa"/>
            <w:vAlign w:val="bottom"/>
          </w:tcPr>
          <w:p w14:paraId="4E0F403D" w14:textId="2DC36ADA" w:rsidR="00337FC8" w:rsidRPr="00883E90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883E90">
              <w:rPr>
                <w:rFonts w:ascii="Arial" w:hAnsi="Arial" w:cs="Arial"/>
                <w:b w:val="0"/>
                <w:color w:val="000000"/>
              </w:rPr>
              <w:t>0xEC401800</w:t>
            </w:r>
          </w:p>
        </w:tc>
        <w:tc>
          <w:tcPr>
            <w:tcW w:w="1461" w:type="dxa"/>
            <w:vAlign w:val="bottom"/>
          </w:tcPr>
          <w:p w14:paraId="17ABC0C7" w14:textId="2D5A890D" w:rsidR="00337FC8" w:rsidRPr="00337FC8" w:rsidRDefault="00337FC8" w:rsidP="00337FC8">
            <w:pPr>
              <w:pStyle w:val="Caption"/>
              <w:rPr>
                <w:rFonts w:ascii="Arial" w:hAnsi="Arial" w:cs="Arial"/>
                <w:b w:val="0"/>
                <w:color w:val="000000"/>
              </w:rPr>
            </w:pPr>
            <w:r w:rsidRPr="00337FC8">
              <w:rPr>
                <w:rFonts w:ascii="Arial" w:hAnsi="Arial" w:cs="Arial"/>
                <w:b w:val="0"/>
                <w:color w:val="000000"/>
              </w:rPr>
              <w:t>0x06</w:t>
            </w:r>
          </w:p>
        </w:tc>
      </w:tr>
      <w:tr w:rsidR="00337FC8" w:rsidRPr="00B54EB4" w14:paraId="096918CF" w14:textId="330F44DF" w:rsidTr="00250FBA">
        <w:tc>
          <w:tcPr>
            <w:tcW w:w="2239" w:type="dxa"/>
          </w:tcPr>
          <w:p w14:paraId="236F83C0" w14:textId="21018BE3" w:rsidR="00337FC8" w:rsidRPr="001E7439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1E7439">
              <w:rPr>
                <w:rFonts w:ascii="Arial" w:hAnsi="Arial" w:cs="Arial"/>
                <w:b w:val="0"/>
              </w:rPr>
              <w:t>PDMA_SSI13</w:t>
            </w:r>
          </w:p>
        </w:tc>
        <w:tc>
          <w:tcPr>
            <w:tcW w:w="1551" w:type="dxa"/>
            <w:vAlign w:val="bottom"/>
          </w:tcPr>
          <w:p w14:paraId="081E31CC" w14:textId="2AAA5754" w:rsidR="00337FC8" w:rsidRPr="00A921E9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A921E9">
              <w:rPr>
                <w:rFonts w:ascii="Arial" w:hAnsi="Arial" w:cs="Arial"/>
                <w:b w:val="0"/>
                <w:color w:val="000000"/>
              </w:rPr>
              <w:t>0xEC401C00</w:t>
            </w:r>
          </w:p>
        </w:tc>
        <w:tc>
          <w:tcPr>
            <w:tcW w:w="1450" w:type="dxa"/>
            <w:vAlign w:val="bottom"/>
          </w:tcPr>
          <w:p w14:paraId="23FFCC47" w14:textId="0DD15833" w:rsidR="00337FC8" w:rsidRPr="00ED3B92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ED3B92">
              <w:rPr>
                <w:rFonts w:ascii="Arial" w:hAnsi="Arial" w:cs="Arial"/>
                <w:b w:val="0"/>
                <w:color w:val="000000"/>
              </w:rPr>
              <w:t>0x07</w:t>
            </w:r>
          </w:p>
        </w:tc>
        <w:tc>
          <w:tcPr>
            <w:tcW w:w="1551" w:type="dxa"/>
            <w:vAlign w:val="bottom"/>
          </w:tcPr>
          <w:p w14:paraId="01987BF2" w14:textId="0254007E" w:rsidR="00337FC8" w:rsidRPr="00883E90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883E90">
              <w:rPr>
                <w:rFonts w:ascii="Arial" w:hAnsi="Arial" w:cs="Arial"/>
                <w:b w:val="0"/>
                <w:color w:val="000000"/>
              </w:rPr>
              <w:t>0xEC401C00</w:t>
            </w:r>
          </w:p>
        </w:tc>
        <w:tc>
          <w:tcPr>
            <w:tcW w:w="1461" w:type="dxa"/>
            <w:vAlign w:val="bottom"/>
          </w:tcPr>
          <w:p w14:paraId="6BD1E9CA" w14:textId="05488906" w:rsidR="00337FC8" w:rsidRPr="00337FC8" w:rsidRDefault="00337FC8" w:rsidP="00337FC8">
            <w:pPr>
              <w:pStyle w:val="Caption"/>
              <w:rPr>
                <w:rFonts w:ascii="Arial" w:hAnsi="Arial" w:cs="Arial"/>
                <w:b w:val="0"/>
                <w:color w:val="000000"/>
              </w:rPr>
            </w:pPr>
            <w:r w:rsidRPr="00337FC8">
              <w:rPr>
                <w:rFonts w:ascii="Arial" w:hAnsi="Arial" w:cs="Arial"/>
                <w:b w:val="0"/>
                <w:color w:val="000000"/>
              </w:rPr>
              <w:t>0x07</w:t>
            </w:r>
          </w:p>
        </w:tc>
      </w:tr>
      <w:tr w:rsidR="00337FC8" w:rsidRPr="00B54EB4" w14:paraId="071FC95D" w14:textId="6F02CEDC" w:rsidTr="00250FBA">
        <w:tc>
          <w:tcPr>
            <w:tcW w:w="2239" w:type="dxa"/>
          </w:tcPr>
          <w:p w14:paraId="1FE96B6F" w14:textId="5360591B" w:rsidR="00337FC8" w:rsidRPr="001E7439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1E7439">
              <w:rPr>
                <w:rFonts w:ascii="Arial" w:hAnsi="Arial" w:cs="Arial"/>
                <w:b w:val="0"/>
              </w:rPr>
              <w:t>PDMA_SSI14</w:t>
            </w:r>
          </w:p>
        </w:tc>
        <w:tc>
          <w:tcPr>
            <w:tcW w:w="1551" w:type="dxa"/>
            <w:vAlign w:val="bottom"/>
          </w:tcPr>
          <w:p w14:paraId="58CB3792" w14:textId="621FF431" w:rsidR="00337FC8" w:rsidRPr="00A921E9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A921E9">
              <w:rPr>
                <w:rFonts w:ascii="Arial" w:hAnsi="Arial" w:cs="Arial"/>
                <w:b w:val="0"/>
                <w:color w:val="000000"/>
              </w:rPr>
              <w:t>0xEC40B000</w:t>
            </w:r>
          </w:p>
        </w:tc>
        <w:tc>
          <w:tcPr>
            <w:tcW w:w="1450" w:type="dxa"/>
            <w:vAlign w:val="bottom"/>
          </w:tcPr>
          <w:p w14:paraId="3B8D08A0" w14:textId="07C851AA" w:rsidR="00337FC8" w:rsidRPr="00ED3B92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ED3B92">
              <w:rPr>
                <w:rFonts w:ascii="Arial" w:hAnsi="Arial" w:cs="Arial"/>
                <w:b w:val="0"/>
                <w:color w:val="000000"/>
              </w:rPr>
              <w:t>0x3D</w:t>
            </w:r>
          </w:p>
        </w:tc>
        <w:tc>
          <w:tcPr>
            <w:tcW w:w="1551" w:type="dxa"/>
            <w:vAlign w:val="bottom"/>
          </w:tcPr>
          <w:p w14:paraId="56681AE9" w14:textId="7F875411" w:rsidR="00337FC8" w:rsidRPr="00883E90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883E90">
              <w:rPr>
                <w:rFonts w:ascii="Arial" w:hAnsi="Arial" w:cs="Arial"/>
                <w:b w:val="0"/>
                <w:color w:val="000000"/>
              </w:rPr>
              <w:t>0xEC40B000</w:t>
            </w:r>
          </w:p>
        </w:tc>
        <w:tc>
          <w:tcPr>
            <w:tcW w:w="1461" w:type="dxa"/>
            <w:vAlign w:val="bottom"/>
          </w:tcPr>
          <w:p w14:paraId="59C6BE17" w14:textId="4ABD61BA" w:rsidR="00337FC8" w:rsidRPr="00337FC8" w:rsidRDefault="00337FC8" w:rsidP="00337FC8">
            <w:pPr>
              <w:pStyle w:val="Caption"/>
              <w:rPr>
                <w:rFonts w:ascii="Arial" w:hAnsi="Arial" w:cs="Arial"/>
                <w:b w:val="0"/>
                <w:color w:val="000000"/>
              </w:rPr>
            </w:pPr>
            <w:r w:rsidRPr="00337FC8">
              <w:rPr>
                <w:rFonts w:ascii="Arial" w:hAnsi="Arial" w:cs="Arial"/>
                <w:b w:val="0"/>
                <w:color w:val="000000"/>
              </w:rPr>
              <w:t>0x3D</w:t>
            </w:r>
          </w:p>
        </w:tc>
      </w:tr>
      <w:tr w:rsidR="00337FC8" w:rsidRPr="00B54EB4" w14:paraId="0DD805B8" w14:textId="38774F0C" w:rsidTr="00250FBA">
        <w:tc>
          <w:tcPr>
            <w:tcW w:w="2239" w:type="dxa"/>
          </w:tcPr>
          <w:p w14:paraId="697CA8C8" w14:textId="32475240" w:rsidR="00337FC8" w:rsidRPr="001E7439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1E7439">
              <w:rPr>
                <w:rFonts w:ascii="Arial" w:hAnsi="Arial" w:cs="Arial"/>
                <w:b w:val="0"/>
              </w:rPr>
              <w:t>PDMA_SSI15</w:t>
            </w:r>
          </w:p>
        </w:tc>
        <w:tc>
          <w:tcPr>
            <w:tcW w:w="1551" w:type="dxa"/>
            <w:vAlign w:val="bottom"/>
          </w:tcPr>
          <w:p w14:paraId="6E64031B" w14:textId="1EB3E97C" w:rsidR="00337FC8" w:rsidRPr="00A921E9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A921E9">
              <w:rPr>
                <w:rFonts w:ascii="Arial" w:hAnsi="Arial" w:cs="Arial"/>
                <w:b w:val="0"/>
                <w:color w:val="000000"/>
              </w:rPr>
              <w:t>0xEC40B400</w:t>
            </w:r>
          </w:p>
        </w:tc>
        <w:tc>
          <w:tcPr>
            <w:tcW w:w="1450" w:type="dxa"/>
            <w:vAlign w:val="bottom"/>
          </w:tcPr>
          <w:p w14:paraId="47FD9F1A" w14:textId="1409C6B4" w:rsidR="00337FC8" w:rsidRPr="00ED3B92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ED3B92">
              <w:rPr>
                <w:rFonts w:ascii="Arial" w:hAnsi="Arial" w:cs="Arial"/>
                <w:b w:val="0"/>
                <w:color w:val="000000"/>
              </w:rPr>
              <w:t>0x3E</w:t>
            </w:r>
          </w:p>
        </w:tc>
        <w:tc>
          <w:tcPr>
            <w:tcW w:w="1551" w:type="dxa"/>
            <w:vAlign w:val="bottom"/>
          </w:tcPr>
          <w:p w14:paraId="2B46874F" w14:textId="718C907D" w:rsidR="00337FC8" w:rsidRPr="00883E90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883E90">
              <w:rPr>
                <w:rFonts w:ascii="Arial" w:hAnsi="Arial" w:cs="Arial"/>
                <w:b w:val="0"/>
                <w:color w:val="000000"/>
              </w:rPr>
              <w:t>0xEC40B400</w:t>
            </w:r>
          </w:p>
        </w:tc>
        <w:tc>
          <w:tcPr>
            <w:tcW w:w="1461" w:type="dxa"/>
            <w:vAlign w:val="bottom"/>
          </w:tcPr>
          <w:p w14:paraId="54205F44" w14:textId="5E5AFF66" w:rsidR="00337FC8" w:rsidRPr="00337FC8" w:rsidRDefault="00337FC8" w:rsidP="00337FC8">
            <w:pPr>
              <w:pStyle w:val="Caption"/>
              <w:rPr>
                <w:rFonts w:ascii="Arial" w:hAnsi="Arial" w:cs="Arial"/>
                <w:b w:val="0"/>
                <w:color w:val="000000"/>
              </w:rPr>
            </w:pPr>
            <w:r w:rsidRPr="00337FC8">
              <w:rPr>
                <w:rFonts w:ascii="Arial" w:hAnsi="Arial" w:cs="Arial"/>
                <w:b w:val="0"/>
                <w:color w:val="000000"/>
              </w:rPr>
              <w:t>0x3E</w:t>
            </w:r>
          </w:p>
        </w:tc>
      </w:tr>
      <w:tr w:rsidR="00337FC8" w:rsidRPr="00B54EB4" w14:paraId="6CAAC360" w14:textId="78F3A0B8" w:rsidTr="00250FBA">
        <w:tc>
          <w:tcPr>
            <w:tcW w:w="2239" w:type="dxa"/>
          </w:tcPr>
          <w:p w14:paraId="33600E54" w14:textId="752B3B3C" w:rsidR="00337FC8" w:rsidRPr="001E7439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1E7439">
              <w:rPr>
                <w:rFonts w:ascii="Arial" w:hAnsi="Arial" w:cs="Arial"/>
                <w:b w:val="0"/>
              </w:rPr>
              <w:t>PDMA_SSI16</w:t>
            </w:r>
          </w:p>
        </w:tc>
        <w:tc>
          <w:tcPr>
            <w:tcW w:w="1551" w:type="dxa"/>
            <w:vAlign w:val="bottom"/>
          </w:tcPr>
          <w:p w14:paraId="071285FC" w14:textId="6357929A" w:rsidR="00337FC8" w:rsidRPr="00A921E9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A921E9">
              <w:rPr>
                <w:rFonts w:ascii="Arial" w:hAnsi="Arial" w:cs="Arial"/>
                <w:b w:val="0"/>
                <w:color w:val="000000"/>
              </w:rPr>
              <w:t>0xEC40B800</w:t>
            </w:r>
          </w:p>
        </w:tc>
        <w:tc>
          <w:tcPr>
            <w:tcW w:w="1450" w:type="dxa"/>
            <w:vAlign w:val="bottom"/>
          </w:tcPr>
          <w:p w14:paraId="4FA7B7BD" w14:textId="078CF8C0" w:rsidR="00337FC8" w:rsidRPr="00ED3B92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ED3B92">
              <w:rPr>
                <w:rFonts w:ascii="Arial" w:hAnsi="Arial" w:cs="Arial"/>
                <w:b w:val="0"/>
                <w:color w:val="000000"/>
              </w:rPr>
              <w:t>0x3F</w:t>
            </w:r>
          </w:p>
        </w:tc>
        <w:tc>
          <w:tcPr>
            <w:tcW w:w="1551" w:type="dxa"/>
            <w:vAlign w:val="bottom"/>
          </w:tcPr>
          <w:p w14:paraId="5D53A7B5" w14:textId="0534E496" w:rsidR="00337FC8" w:rsidRPr="00883E90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883E90">
              <w:rPr>
                <w:rFonts w:ascii="Arial" w:hAnsi="Arial" w:cs="Arial"/>
                <w:b w:val="0"/>
                <w:color w:val="000000"/>
              </w:rPr>
              <w:t>0xEC40B800</w:t>
            </w:r>
          </w:p>
        </w:tc>
        <w:tc>
          <w:tcPr>
            <w:tcW w:w="1461" w:type="dxa"/>
            <w:vAlign w:val="bottom"/>
          </w:tcPr>
          <w:p w14:paraId="3569BE10" w14:textId="6404DC4C" w:rsidR="00337FC8" w:rsidRPr="00337FC8" w:rsidRDefault="00337FC8" w:rsidP="00337FC8">
            <w:pPr>
              <w:pStyle w:val="Caption"/>
              <w:rPr>
                <w:rFonts w:ascii="Arial" w:hAnsi="Arial" w:cs="Arial"/>
                <w:b w:val="0"/>
                <w:color w:val="000000"/>
              </w:rPr>
            </w:pPr>
            <w:r w:rsidRPr="00337FC8">
              <w:rPr>
                <w:rFonts w:ascii="Arial" w:hAnsi="Arial" w:cs="Arial"/>
                <w:b w:val="0"/>
                <w:color w:val="000000"/>
              </w:rPr>
              <w:t>0x3F</w:t>
            </w:r>
          </w:p>
        </w:tc>
      </w:tr>
      <w:tr w:rsidR="00337FC8" w:rsidRPr="00B54EB4" w14:paraId="3A3E6739" w14:textId="34AD322C" w:rsidTr="00250FBA">
        <w:tc>
          <w:tcPr>
            <w:tcW w:w="2239" w:type="dxa"/>
          </w:tcPr>
          <w:p w14:paraId="6E1627DE" w14:textId="168C72C6" w:rsidR="00337FC8" w:rsidRPr="001E7439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1E7439">
              <w:rPr>
                <w:rFonts w:ascii="Arial" w:hAnsi="Arial" w:cs="Arial"/>
                <w:b w:val="0"/>
              </w:rPr>
              <w:t>PDMA_SSI17</w:t>
            </w:r>
          </w:p>
        </w:tc>
        <w:tc>
          <w:tcPr>
            <w:tcW w:w="1551" w:type="dxa"/>
            <w:vAlign w:val="bottom"/>
          </w:tcPr>
          <w:p w14:paraId="6304625D" w14:textId="65A8F55F" w:rsidR="00337FC8" w:rsidRPr="00A921E9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A921E9">
              <w:rPr>
                <w:rFonts w:ascii="Arial" w:hAnsi="Arial" w:cs="Arial"/>
                <w:b w:val="0"/>
                <w:color w:val="000000"/>
              </w:rPr>
              <w:t>0xEC40BC00</w:t>
            </w:r>
          </w:p>
        </w:tc>
        <w:tc>
          <w:tcPr>
            <w:tcW w:w="1450" w:type="dxa"/>
            <w:vAlign w:val="bottom"/>
          </w:tcPr>
          <w:p w14:paraId="7AA613D5" w14:textId="27C3E830" w:rsidR="00337FC8" w:rsidRPr="00ED3B92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ED3B92">
              <w:rPr>
                <w:rFonts w:ascii="Arial" w:hAnsi="Arial" w:cs="Arial"/>
                <w:b w:val="0"/>
                <w:color w:val="000000"/>
              </w:rPr>
              <w:t>0x40</w:t>
            </w:r>
          </w:p>
        </w:tc>
        <w:tc>
          <w:tcPr>
            <w:tcW w:w="1551" w:type="dxa"/>
            <w:vAlign w:val="bottom"/>
          </w:tcPr>
          <w:p w14:paraId="0B0DDC15" w14:textId="7006674E" w:rsidR="00337FC8" w:rsidRPr="00883E90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883E90">
              <w:rPr>
                <w:rFonts w:ascii="Arial" w:hAnsi="Arial" w:cs="Arial"/>
                <w:b w:val="0"/>
                <w:color w:val="000000"/>
              </w:rPr>
              <w:t>0xEC40BC00</w:t>
            </w:r>
          </w:p>
        </w:tc>
        <w:tc>
          <w:tcPr>
            <w:tcW w:w="1461" w:type="dxa"/>
            <w:vAlign w:val="bottom"/>
          </w:tcPr>
          <w:p w14:paraId="736A8AF6" w14:textId="29842D32" w:rsidR="00337FC8" w:rsidRPr="00337FC8" w:rsidRDefault="00337FC8" w:rsidP="00337FC8">
            <w:pPr>
              <w:pStyle w:val="Caption"/>
              <w:rPr>
                <w:rFonts w:ascii="Arial" w:hAnsi="Arial" w:cs="Arial"/>
                <w:b w:val="0"/>
                <w:color w:val="000000"/>
              </w:rPr>
            </w:pPr>
            <w:r w:rsidRPr="00337FC8">
              <w:rPr>
                <w:rFonts w:ascii="Arial" w:hAnsi="Arial" w:cs="Arial"/>
                <w:b w:val="0"/>
                <w:color w:val="000000"/>
              </w:rPr>
              <w:t>0x40</w:t>
            </w:r>
          </w:p>
        </w:tc>
      </w:tr>
      <w:tr w:rsidR="00337FC8" w:rsidRPr="00B54EB4" w14:paraId="72693775" w14:textId="5961FC6C" w:rsidTr="00250FBA">
        <w:tc>
          <w:tcPr>
            <w:tcW w:w="2239" w:type="dxa"/>
          </w:tcPr>
          <w:p w14:paraId="070ABC98" w14:textId="251BC0B7" w:rsidR="00337FC8" w:rsidRPr="001E7439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1E7439">
              <w:rPr>
                <w:rFonts w:ascii="Arial" w:hAnsi="Arial" w:cs="Arial"/>
                <w:b w:val="0"/>
              </w:rPr>
              <w:t>PDMA_SSI20</w:t>
            </w:r>
          </w:p>
        </w:tc>
        <w:tc>
          <w:tcPr>
            <w:tcW w:w="1551" w:type="dxa"/>
            <w:vAlign w:val="bottom"/>
          </w:tcPr>
          <w:p w14:paraId="41F1C040" w14:textId="57C0AFB0" w:rsidR="00337FC8" w:rsidRPr="00A921E9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A921E9">
              <w:rPr>
                <w:rFonts w:ascii="Arial" w:hAnsi="Arial" w:cs="Arial"/>
                <w:b w:val="0"/>
                <w:color w:val="000000"/>
              </w:rPr>
              <w:t>0xEC402000</w:t>
            </w:r>
          </w:p>
        </w:tc>
        <w:tc>
          <w:tcPr>
            <w:tcW w:w="1450" w:type="dxa"/>
            <w:vAlign w:val="bottom"/>
          </w:tcPr>
          <w:p w14:paraId="3BD66376" w14:textId="5A072B69" w:rsidR="00337FC8" w:rsidRPr="00ED3B92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ED3B92">
              <w:rPr>
                <w:rFonts w:ascii="Arial" w:hAnsi="Arial" w:cs="Arial"/>
                <w:b w:val="0"/>
                <w:color w:val="000000"/>
              </w:rPr>
              <w:t>0x08</w:t>
            </w:r>
          </w:p>
        </w:tc>
        <w:tc>
          <w:tcPr>
            <w:tcW w:w="1551" w:type="dxa"/>
            <w:vAlign w:val="bottom"/>
          </w:tcPr>
          <w:p w14:paraId="5778ECED" w14:textId="225750D2" w:rsidR="00337FC8" w:rsidRPr="00883E90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883E90">
              <w:rPr>
                <w:rFonts w:ascii="Arial" w:hAnsi="Arial" w:cs="Arial"/>
                <w:b w:val="0"/>
                <w:color w:val="000000"/>
              </w:rPr>
              <w:t>0xEC402000</w:t>
            </w:r>
          </w:p>
        </w:tc>
        <w:tc>
          <w:tcPr>
            <w:tcW w:w="1461" w:type="dxa"/>
            <w:vAlign w:val="bottom"/>
          </w:tcPr>
          <w:p w14:paraId="1F1D9B38" w14:textId="4EC6ABFB" w:rsidR="00337FC8" w:rsidRPr="00337FC8" w:rsidRDefault="00337FC8" w:rsidP="00337FC8">
            <w:pPr>
              <w:pStyle w:val="Caption"/>
              <w:rPr>
                <w:rFonts w:ascii="Arial" w:hAnsi="Arial" w:cs="Arial"/>
                <w:b w:val="0"/>
                <w:color w:val="000000"/>
              </w:rPr>
            </w:pPr>
            <w:r w:rsidRPr="00337FC8">
              <w:rPr>
                <w:rFonts w:ascii="Arial" w:hAnsi="Arial" w:cs="Arial"/>
                <w:b w:val="0"/>
                <w:color w:val="000000"/>
              </w:rPr>
              <w:t>0x08</w:t>
            </w:r>
          </w:p>
        </w:tc>
      </w:tr>
      <w:tr w:rsidR="00337FC8" w:rsidRPr="00B54EB4" w14:paraId="07FD3EAA" w14:textId="4DD880F8" w:rsidTr="00250FBA">
        <w:tc>
          <w:tcPr>
            <w:tcW w:w="2239" w:type="dxa"/>
          </w:tcPr>
          <w:p w14:paraId="5B4C6913" w14:textId="34BCFB75" w:rsidR="00337FC8" w:rsidRPr="001E7439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1E7439">
              <w:rPr>
                <w:rFonts w:ascii="Arial" w:hAnsi="Arial" w:cs="Arial"/>
                <w:b w:val="0"/>
              </w:rPr>
              <w:t>PDMA_SSI21</w:t>
            </w:r>
          </w:p>
        </w:tc>
        <w:tc>
          <w:tcPr>
            <w:tcW w:w="1551" w:type="dxa"/>
            <w:vAlign w:val="bottom"/>
          </w:tcPr>
          <w:p w14:paraId="1D67D665" w14:textId="03CFBACC" w:rsidR="00337FC8" w:rsidRPr="00A921E9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A921E9">
              <w:rPr>
                <w:rFonts w:ascii="Arial" w:hAnsi="Arial" w:cs="Arial"/>
                <w:b w:val="0"/>
                <w:color w:val="000000"/>
              </w:rPr>
              <w:t>0xEC402400</w:t>
            </w:r>
          </w:p>
        </w:tc>
        <w:tc>
          <w:tcPr>
            <w:tcW w:w="1450" w:type="dxa"/>
            <w:vAlign w:val="bottom"/>
          </w:tcPr>
          <w:p w14:paraId="3398A806" w14:textId="41F89A62" w:rsidR="00337FC8" w:rsidRPr="00ED3B92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ED3B92">
              <w:rPr>
                <w:rFonts w:ascii="Arial" w:hAnsi="Arial" w:cs="Arial"/>
                <w:b w:val="0"/>
                <w:color w:val="000000"/>
              </w:rPr>
              <w:t>0x09</w:t>
            </w:r>
          </w:p>
        </w:tc>
        <w:tc>
          <w:tcPr>
            <w:tcW w:w="1551" w:type="dxa"/>
            <w:vAlign w:val="bottom"/>
          </w:tcPr>
          <w:p w14:paraId="0272C507" w14:textId="26972FF8" w:rsidR="00337FC8" w:rsidRPr="00883E90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883E90">
              <w:rPr>
                <w:rFonts w:ascii="Arial" w:hAnsi="Arial" w:cs="Arial"/>
                <w:b w:val="0"/>
                <w:color w:val="000000"/>
              </w:rPr>
              <w:t>0xEC402400</w:t>
            </w:r>
          </w:p>
        </w:tc>
        <w:tc>
          <w:tcPr>
            <w:tcW w:w="1461" w:type="dxa"/>
            <w:vAlign w:val="bottom"/>
          </w:tcPr>
          <w:p w14:paraId="05D88AD4" w14:textId="36C0ADB3" w:rsidR="00337FC8" w:rsidRPr="00337FC8" w:rsidRDefault="00337FC8" w:rsidP="00337FC8">
            <w:pPr>
              <w:pStyle w:val="Caption"/>
              <w:rPr>
                <w:rFonts w:ascii="Arial" w:hAnsi="Arial" w:cs="Arial"/>
                <w:b w:val="0"/>
                <w:color w:val="000000"/>
              </w:rPr>
            </w:pPr>
            <w:r w:rsidRPr="00337FC8">
              <w:rPr>
                <w:rFonts w:ascii="Arial" w:hAnsi="Arial" w:cs="Arial"/>
                <w:b w:val="0"/>
                <w:color w:val="000000"/>
              </w:rPr>
              <w:t>0x09</w:t>
            </w:r>
          </w:p>
        </w:tc>
      </w:tr>
      <w:tr w:rsidR="00337FC8" w:rsidRPr="00B54EB4" w14:paraId="08CB0BFB" w14:textId="5F52AD99" w:rsidTr="00250FBA">
        <w:tc>
          <w:tcPr>
            <w:tcW w:w="2239" w:type="dxa"/>
          </w:tcPr>
          <w:p w14:paraId="1959BE2E" w14:textId="51077C36" w:rsidR="00337FC8" w:rsidRPr="001E7439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1E7439">
              <w:rPr>
                <w:rFonts w:ascii="Arial" w:hAnsi="Arial" w:cs="Arial"/>
                <w:b w:val="0"/>
              </w:rPr>
              <w:t>PDMA_SSI22</w:t>
            </w:r>
          </w:p>
        </w:tc>
        <w:tc>
          <w:tcPr>
            <w:tcW w:w="1551" w:type="dxa"/>
            <w:vAlign w:val="bottom"/>
          </w:tcPr>
          <w:p w14:paraId="22E19A95" w14:textId="04BE3B9A" w:rsidR="00337FC8" w:rsidRPr="00A921E9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A921E9">
              <w:rPr>
                <w:rFonts w:ascii="Arial" w:hAnsi="Arial" w:cs="Arial"/>
                <w:b w:val="0"/>
                <w:color w:val="000000"/>
              </w:rPr>
              <w:t>0xEC402800</w:t>
            </w:r>
          </w:p>
        </w:tc>
        <w:tc>
          <w:tcPr>
            <w:tcW w:w="1450" w:type="dxa"/>
            <w:vAlign w:val="bottom"/>
          </w:tcPr>
          <w:p w14:paraId="43F41358" w14:textId="461552B2" w:rsidR="00337FC8" w:rsidRPr="00ED3B92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ED3B92">
              <w:rPr>
                <w:rFonts w:ascii="Arial" w:hAnsi="Arial" w:cs="Arial"/>
                <w:b w:val="0"/>
                <w:color w:val="000000"/>
              </w:rPr>
              <w:t>0x0A</w:t>
            </w:r>
          </w:p>
        </w:tc>
        <w:tc>
          <w:tcPr>
            <w:tcW w:w="1551" w:type="dxa"/>
            <w:vAlign w:val="bottom"/>
          </w:tcPr>
          <w:p w14:paraId="0596E490" w14:textId="62EA0F5E" w:rsidR="00337FC8" w:rsidRPr="00883E90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883E90">
              <w:rPr>
                <w:rFonts w:ascii="Arial" w:hAnsi="Arial" w:cs="Arial"/>
                <w:b w:val="0"/>
                <w:color w:val="000000"/>
              </w:rPr>
              <w:t>0xEC402800</w:t>
            </w:r>
          </w:p>
        </w:tc>
        <w:tc>
          <w:tcPr>
            <w:tcW w:w="1461" w:type="dxa"/>
            <w:vAlign w:val="bottom"/>
          </w:tcPr>
          <w:p w14:paraId="01DAA479" w14:textId="18D48CFD" w:rsidR="00337FC8" w:rsidRPr="00337FC8" w:rsidRDefault="00337FC8" w:rsidP="00337FC8">
            <w:pPr>
              <w:pStyle w:val="Caption"/>
              <w:rPr>
                <w:rFonts w:ascii="Arial" w:hAnsi="Arial" w:cs="Arial"/>
                <w:b w:val="0"/>
                <w:color w:val="000000"/>
              </w:rPr>
            </w:pPr>
            <w:r w:rsidRPr="00337FC8">
              <w:rPr>
                <w:rFonts w:ascii="Arial" w:hAnsi="Arial" w:cs="Arial"/>
                <w:b w:val="0"/>
                <w:color w:val="000000"/>
              </w:rPr>
              <w:t>0x0A</w:t>
            </w:r>
          </w:p>
        </w:tc>
      </w:tr>
      <w:tr w:rsidR="00337FC8" w:rsidRPr="00B54EB4" w14:paraId="075F9569" w14:textId="3BE459EC" w:rsidTr="00250FBA">
        <w:tc>
          <w:tcPr>
            <w:tcW w:w="2239" w:type="dxa"/>
          </w:tcPr>
          <w:p w14:paraId="70976157" w14:textId="2735131D" w:rsidR="00337FC8" w:rsidRPr="001E7439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1E7439">
              <w:rPr>
                <w:rFonts w:ascii="Arial" w:hAnsi="Arial" w:cs="Arial"/>
                <w:b w:val="0"/>
              </w:rPr>
              <w:t>PDMA_SSI23</w:t>
            </w:r>
          </w:p>
        </w:tc>
        <w:tc>
          <w:tcPr>
            <w:tcW w:w="1551" w:type="dxa"/>
            <w:vAlign w:val="bottom"/>
          </w:tcPr>
          <w:p w14:paraId="7A7E398B" w14:textId="7658217D" w:rsidR="00337FC8" w:rsidRPr="00A921E9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A921E9">
              <w:rPr>
                <w:rFonts w:ascii="Arial" w:hAnsi="Arial" w:cs="Arial"/>
                <w:b w:val="0"/>
                <w:color w:val="000000"/>
              </w:rPr>
              <w:t>0xEC402C00</w:t>
            </w:r>
          </w:p>
        </w:tc>
        <w:tc>
          <w:tcPr>
            <w:tcW w:w="1450" w:type="dxa"/>
            <w:vAlign w:val="bottom"/>
          </w:tcPr>
          <w:p w14:paraId="57727BE9" w14:textId="4B4D9804" w:rsidR="00337FC8" w:rsidRPr="00ED3B92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ED3B92">
              <w:rPr>
                <w:rFonts w:ascii="Arial" w:hAnsi="Arial" w:cs="Arial"/>
                <w:b w:val="0"/>
                <w:color w:val="000000"/>
              </w:rPr>
              <w:t>0x0B</w:t>
            </w:r>
          </w:p>
        </w:tc>
        <w:tc>
          <w:tcPr>
            <w:tcW w:w="1551" w:type="dxa"/>
            <w:vAlign w:val="bottom"/>
          </w:tcPr>
          <w:p w14:paraId="5E088192" w14:textId="1D455EF4" w:rsidR="00337FC8" w:rsidRPr="00883E90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883E90">
              <w:rPr>
                <w:rFonts w:ascii="Arial" w:hAnsi="Arial" w:cs="Arial"/>
                <w:b w:val="0"/>
                <w:color w:val="000000"/>
              </w:rPr>
              <w:t>0xEC402C00</w:t>
            </w:r>
          </w:p>
        </w:tc>
        <w:tc>
          <w:tcPr>
            <w:tcW w:w="1461" w:type="dxa"/>
            <w:vAlign w:val="bottom"/>
          </w:tcPr>
          <w:p w14:paraId="425A93C5" w14:textId="2D317B09" w:rsidR="00337FC8" w:rsidRPr="00337FC8" w:rsidRDefault="00337FC8" w:rsidP="00337FC8">
            <w:pPr>
              <w:pStyle w:val="Caption"/>
              <w:rPr>
                <w:rFonts w:ascii="Arial" w:hAnsi="Arial" w:cs="Arial"/>
                <w:b w:val="0"/>
                <w:color w:val="000000"/>
              </w:rPr>
            </w:pPr>
            <w:r w:rsidRPr="00337FC8">
              <w:rPr>
                <w:rFonts w:ascii="Arial" w:hAnsi="Arial" w:cs="Arial"/>
                <w:b w:val="0"/>
                <w:color w:val="000000"/>
              </w:rPr>
              <w:t>0x0B</w:t>
            </w:r>
          </w:p>
        </w:tc>
      </w:tr>
      <w:tr w:rsidR="00337FC8" w:rsidRPr="00B54EB4" w14:paraId="6B242C8A" w14:textId="27E3BFAA" w:rsidTr="00250FBA">
        <w:tc>
          <w:tcPr>
            <w:tcW w:w="2239" w:type="dxa"/>
          </w:tcPr>
          <w:p w14:paraId="78F388AD" w14:textId="3A2AFDCD" w:rsidR="00337FC8" w:rsidRPr="001E7439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1E7439">
              <w:rPr>
                <w:rFonts w:ascii="Arial" w:hAnsi="Arial" w:cs="Arial"/>
                <w:b w:val="0"/>
              </w:rPr>
              <w:t>PDMA_SSI24</w:t>
            </w:r>
          </w:p>
        </w:tc>
        <w:tc>
          <w:tcPr>
            <w:tcW w:w="1551" w:type="dxa"/>
            <w:vAlign w:val="bottom"/>
          </w:tcPr>
          <w:p w14:paraId="31CF4325" w14:textId="46C567BB" w:rsidR="00337FC8" w:rsidRPr="00A921E9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A921E9">
              <w:rPr>
                <w:rFonts w:ascii="Arial" w:hAnsi="Arial" w:cs="Arial"/>
                <w:b w:val="0"/>
                <w:color w:val="000000"/>
              </w:rPr>
              <w:t>0xEC40C000</w:t>
            </w:r>
          </w:p>
        </w:tc>
        <w:tc>
          <w:tcPr>
            <w:tcW w:w="1450" w:type="dxa"/>
            <w:vAlign w:val="bottom"/>
          </w:tcPr>
          <w:p w14:paraId="774FA44D" w14:textId="3D1A85F9" w:rsidR="00337FC8" w:rsidRPr="00ED3B92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ED3B92">
              <w:rPr>
                <w:rFonts w:ascii="Arial" w:hAnsi="Arial" w:cs="Arial"/>
                <w:b w:val="0"/>
                <w:color w:val="000000"/>
              </w:rPr>
              <w:t>0x41</w:t>
            </w:r>
          </w:p>
        </w:tc>
        <w:tc>
          <w:tcPr>
            <w:tcW w:w="1551" w:type="dxa"/>
            <w:vAlign w:val="bottom"/>
          </w:tcPr>
          <w:p w14:paraId="455F1136" w14:textId="2102A607" w:rsidR="00337FC8" w:rsidRPr="00883E90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883E90">
              <w:rPr>
                <w:rFonts w:ascii="Arial" w:hAnsi="Arial" w:cs="Arial"/>
                <w:b w:val="0"/>
                <w:color w:val="000000"/>
              </w:rPr>
              <w:t>0xEC40C000</w:t>
            </w:r>
          </w:p>
        </w:tc>
        <w:tc>
          <w:tcPr>
            <w:tcW w:w="1461" w:type="dxa"/>
            <w:vAlign w:val="bottom"/>
          </w:tcPr>
          <w:p w14:paraId="673CA117" w14:textId="5E49D9CA" w:rsidR="00337FC8" w:rsidRPr="00337FC8" w:rsidRDefault="00337FC8" w:rsidP="00337FC8">
            <w:pPr>
              <w:pStyle w:val="Caption"/>
              <w:rPr>
                <w:rFonts w:ascii="Arial" w:hAnsi="Arial" w:cs="Arial"/>
                <w:b w:val="0"/>
                <w:color w:val="000000"/>
              </w:rPr>
            </w:pPr>
            <w:r w:rsidRPr="00337FC8">
              <w:rPr>
                <w:rFonts w:ascii="Arial" w:hAnsi="Arial" w:cs="Arial"/>
                <w:b w:val="0"/>
                <w:color w:val="000000"/>
              </w:rPr>
              <w:t>0x41</w:t>
            </w:r>
          </w:p>
        </w:tc>
      </w:tr>
      <w:tr w:rsidR="00337FC8" w:rsidRPr="00B54EB4" w14:paraId="2E61D624" w14:textId="1BFCE25F" w:rsidTr="00250FBA">
        <w:tc>
          <w:tcPr>
            <w:tcW w:w="2239" w:type="dxa"/>
          </w:tcPr>
          <w:p w14:paraId="65CDA7DC" w14:textId="1E577924" w:rsidR="00337FC8" w:rsidRPr="001E7439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1E7439">
              <w:rPr>
                <w:rFonts w:ascii="Arial" w:hAnsi="Arial" w:cs="Arial"/>
                <w:b w:val="0"/>
              </w:rPr>
              <w:t>PDMA_SSI25</w:t>
            </w:r>
          </w:p>
        </w:tc>
        <w:tc>
          <w:tcPr>
            <w:tcW w:w="1551" w:type="dxa"/>
            <w:vAlign w:val="bottom"/>
          </w:tcPr>
          <w:p w14:paraId="1DAD9B56" w14:textId="2F23D6C1" w:rsidR="00337FC8" w:rsidRPr="00A921E9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A921E9">
              <w:rPr>
                <w:rFonts w:ascii="Arial" w:hAnsi="Arial" w:cs="Arial"/>
                <w:b w:val="0"/>
                <w:color w:val="000000"/>
              </w:rPr>
              <w:t>0xEC40C400</w:t>
            </w:r>
          </w:p>
        </w:tc>
        <w:tc>
          <w:tcPr>
            <w:tcW w:w="1450" w:type="dxa"/>
            <w:vAlign w:val="bottom"/>
          </w:tcPr>
          <w:p w14:paraId="282CE1C0" w14:textId="3762E65A" w:rsidR="00337FC8" w:rsidRPr="00ED3B92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ED3B92">
              <w:rPr>
                <w:rFonts w:ascii="Arial" w:hAnsi="Arial" w:cs="Arial"/>
                <w:b w:val="0"/>
                <w:color w:val="000000"/>
              </w:rPr>
              <w:t>0x42</w:t>
            </w:r>
          </w:p>
        </w:tc>
        <w:tc>
          <w:tcPr>
            <w:tcW w:w="1551" w:type="dxa"/>
            <w:vAlign w:val="bottom"/>
          </w:tcPr>
          <w:p w14:paraId="5CDD3C5E" w14:textId="367321DB" w:rsidR="00337FC8" w:rsidRPr="00883E90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883E90">
              <w:rPr>
                <w:rFonts w:ascii="Arial" w:hAnsi="Arial" w:cs="Arial"/>
                <w:b w:val="0"/>
                <w:color w:val="000000"/>
              </w:rPr>
              <w:t>0xEC40C400</w:t>
            </w:r>
          </w:p>
        </w:tc>
        <w:tc>
          <w:tcPr>
            <w:tcW w:w="1461" w:type="dxa"/>
            <w:vAlign w:val="bottom"/>
          </w:tcPr>
          <w:p w14:paraId="4F852962" w14:textId="52350C33" w:rsidR="00337FC8" w:rsidRPr="00337FC8" w:rsidRDefault="00337FC8" w:rsidP="00337FC8">
            <w:pPr>
              <w:pStyle w:val="Caption"/>
              <w:rPr>
                <w:rFonts w:ascii="Arial" w:hAnsi="Arial" w:cs="Arial"/>
                <w:b w:val="0"/>
                <w:color w:val="000000"/>
              </w:rPr>
            </w:pPr>
            <w:r w:rsidRPr="00337FC8">
              <w:rPr>
                <w:rFonts w:ascii="Arial" w:hAnsi="Arial" w:cs="Arial"/>
                <w:b w:val="0"/>
                <w:color w:val="000000"/>
              </w:rPr>
              <w:t>0x42</w:t>
            </w:r>
          </w:p>
        </w:tc>
      </w:tr>
      <w:tr w:rsidR="00337FC8" w:rsidRPr="00B54EB4" w14:paraId="26D3B43B" w14:textId="42916A65" w:rsidTr="00250FBA">
        <w:tc>
          <w:tcPr>
            <w:tcW w:w="2239" w:type="dxa"/>
          </w:tcPr>
          <w:p w14:paraId="7A60DD72" w14:textId="1CCF217D" w:rsidR="00337FC8" w:rsidRPr="001E7439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1E7439">
              <w:rPr>
                <w:rFonts w:ascii="Arial" w:hAnsi="Arial" w:cs="Arial"/>
                <w:b w:val="0"/>
              </w:rPr>
              <w:t>PDMA_SSI26</w:t>
            </w:r>
          </w:p>
        </w:tc>
        <w:tc>
          <w:tcPr>
            <w:tcW w:w="1551" w:type="dxa"/>
            <w:vAlign w:val="bottom"/>
          </w:tcPr>
          <w:p w14:paraId="711C4B5B" w14:textId="4A3C4D2C" w:rsidR="00337FC8" w:rsidRPr="00A921E9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A921E9">
              <w:rPr>
                <w:rFonts w:ascii="Arial" w:hAnsi="Arial" w:cs="Arial"/>
                <w:b w:val="0"/>
                <w:color w:val="000000"/>
              </w:rPr>
              <w:t>0xEC40C800</w:t>
            </w:r>
          </w:p>
        </w:tc>
        <w:tc>
          <w:tcPr>
            <w:tcW w:w="1450" w:type="dxa"/>
            <w:vAlign w:val="bottom"/>
          </w:tcPr>
          <w:p w14:paraId="6583E674" w14:textId="753C00D6" w:rsidR="00337FC8" w:rsidRPr="00ED3B92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ED3B92">
              <w:rPr>
                <w:rFonts w:ascii="Arial" w:hAnsi="Arial" w:cs="Arial"/>
                <w:b w:val="0"/>
                <w:color w:val="000000"/>
              </w:rPr>
              <w:t>0x43</w:t>
            </w:r>
          </w:p>
        </w:tc>
        <w:tc>
          <w:tcPr>
            <w:tcW w:w="1551" w:type="dxa"/>
            <w:vAlign w:val="bottom"/>
          </w:tcPr>
          <w:p w14:paraId="102CEED9" w14:textId="1F4A7493" w:rsidR="00337FC8" w:rsidRPr="00883E90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883E90">
              <w:rPr>
                <w:rFonts w:ascii="Arial" w:hAnsi="Arial" w:cs="Arial"/>
                <w:b w:val="0"/>
                <w:color w:val="000000"/>
              </w:rPr>
              <w:t>0xEC40C800</w:t>
            </w:r>
          </w:p>
        </w:tc>
        <w:tc>
          <w:tcPr>
            <w:tcW w:w="1461" w:type="dxa"/>
            <w:vAlign w:val="bottom"/>
          </w:tcPr>
          <w:p w14:paraId="5FAB7DB4" w14:textId="5821D6FE" w:rsidR="00337FC8" w:rsidRPr="00337FC8" w:rsidRDefault="00337FC8" w:rsidP="00337FC8">
            <w:pPr>
              <w:pStyle w:val="Caption"/>
              <w:rPr>
                <w:rFonts w:ascii="Arial" w:hAnsi="Arial" w:cs="Arial"/>
                <w:b w:val="0"/>
                <w:color w:val="000000"/>
              </w:rPr>
            </w:pPr>
            <w:r w:rsidRPr="00337FC8">
              <w:rPr>
                <w:rFonts w:ascii="Arial" w:hAnsi="Arial" w:cs="Arial"/>
                <w:b w:val="0"/>
                <w:color w:val="000000"/>
              </w:rPr>
              <w:t>0x43</w:t>
            </w:r>
          </w:p>
        </w:tc>
      </w:tr>
      <w:tr w:rsidR="00337FC8" w:rsidRPr="00B54EB4" w14:paraId="2396FDC1" w14:textId="51025A80" w:rsidTr="00250FBA">
        <w:tc>
          <w:tcPr>
            <w:tcW w:w="2239" w:type="dxa"/>
          </w:tcPr>
          <w:p w14:paraId="22B5F428" w14:textId="51446FDB" w:rsidR="00337FC8" w:rsidRPr="001E7439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1E7439">
              <w:rPr>
                <w:rFonts w:ascii="Arial" w:hAnsi="Arial" w:cs="Arial"/>
                <w:b w:val="0"/>
              </w:rPr>
              <w:t>PDMA_SSI27</w:t>
            </w:r>
          </w:p>
        </w:tc>
        <w:tc>
          <w:tcPr>
            <w:tcW w:w="1551" w:type="dxa"/>
            <w:vAlign w:val="bottom"/>
          </w:tcPr>
          <w:p w14:paraId="39646944" w14:textId="1592CE0F" w:rsidR="00337FC8" w:rsidRPr="00A921E9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A921E9">
              <w:rPr>
                <w:rFonts w:ascii="Arial" w:hAnsi="Arial" w:cs="Arial"/>
                <w:b w:val="0"/>
                <w:color w:val="000000"/>
              </w:rPr>
              <w:t>0xEC40CC00</w:t>
            </w:r>
          </w:p>
        </w:tc>
        <w:tc>
          <w:tcPr>
            <w:tcW w:w="1450" w:type="dxa"/>
            <w:vAlign w:val="bottom"/>
          </w:tcPr>
          <w:p w14:paraId="5C271B29" w14:textId="03C7BBF1" w:rsidR="00337FC8" w:rsidRPr="00ED3B92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ED3B92">
              <w:rPr>
                <w:rFonts w:ascii="Arial" w:hAnsi="Arial" w:cs="Arial"/>
                <w:b w:val="0"/>
                <w:color w:val="000000"/>
              </w:rPr>
              <w:t>0x44</w:t>
            </w:r>
          </w:p>
        </w:tc>
        <w:tc>
          <w:tcPr>
            <w:tcW w:w="1551" w:type="dxa"/>
            <w:vAlign w:val="bottom"/>
          </w:tcPr>
          <w:p w14:paraId="6349DC58" w14:textId="382CF99D" w:rsidR="00337FC8" w:rsidRPr="00883E90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883E90">
              <w:rPr>
                <w:rFonts w:ascii="Arial" w:hAnsi="Arial" w:cs="Arial"/>
                <w:b w:val="0"/>
                <w:color w:val="000000"/>
              </w:rPr>
              <w:t>0xEC40CC00</w:t>
            </w:r>
          </w:p>
        </w:tc>
        <w:tc>
          <w:tcPr>
            <w:tcW w:w="1461" w:type="dxa"/>
            <w:vAlign w:val="bottom"/>
          </w:tcPr>
          <w:p w14:paraId="6256C0DB" w14:textId="2541BFA4" w:rsidR="00337FC8" w:rsidRPr="00337FC8" w:rsidRDefault="00337FC8" w:rsidP="00337FC8">
            <w:pPr>
              <w:pStyle w:val="Caption"/>
              <w:rPr>
                <w:rFonts w:ascii="Arial" w:hAnsi="Arial" w:cs="Arial"/>
                <w:b w:val="0"/>
                <w:color w:val="000000"/>
              </w:rPr>
            </w:pPr>
            <w:r w:rsidRPr="00337FC8">
              <w:rPr>
                <w:rFonts w:ascii="Arial" w:hAnsi="Arial" w:cs="Arial"/>
                <w:b w:val="0"/>
                <w:color w:val="000000"/>
              </w:rPr>
              <w:t>0x44</w:t>
            </w:r>
          </w:p>
        </w:tc>
      </w:tr>
      <w:tr w:rsidR="00337FC8" w:rsidRPr="00B54EB4" w14:paraId="36F1A79E" w14:textId="35318207" w:rsidTr="00250FBA">
        <w:tc>
          <w:tcPr>
            <w:tcW w:w="2239" w:type="dxa"/>
          </w:tcPr>
          <w:p w14:paraId="72918A29" w14:textId="49840E48" w:rsidR="00337FC8" w:rsidRPr="001E7439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1E7439">
              <w:rPr>
                <w:rFonts w:ascii="Arial" w:hAnsi="Arial" w:cs="Arial"/>
                <w:b w:val="0"/>
              </w:rPr>
              <w:lastRenderedPageBreak/>
              <w:t>PDMA_SSI30</w:t>
            </w:r>
          </w:p>
        </w:tc>
        <w:tc>
          <w:tcPr>
            <w:tcW w:w="1551" w:type="dxa"/>
            <w:vAlign w:val="bottom"/>
          </w:tcPr>
          <w:p w14:paraId="546E37D0" w14:textId="2E70806A" w:rsidR="00337FC8" w:rsidRPr="00A921E9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A921E9">
              <w:rPr>
                <w:rFonts w:ascii="Arial" w:hAnsi="Arial" w:cs="Arial"/>
                <w:b w:val="0"/>
                <w:color w:val="000000"/>
              </w:rPr>
              <w:t>0xEC403000</w:t>
            </w:r>
          </w:p>
        </w:tc>
        <w:tc>
          <w:tcPr>
            <w:tcW w:w="1450" w:type="dxa"/>
            <w:vAlign w:val="bottom"/>
          </w:tcPr>
          <w:p w14:paraId="235FF637" w14:textId="2A4C59C3" w:rsidR="00337FC8" w:rsidRPr="00ED3B92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ED3B92">
              <w:rPr>
                <w:rFonts w:ascii="Arial" w:hAnsi="Arial" w:cs="Arial"/>
                <w:b w:val="0"/>
                <w:color w:val="000000"/>
              </w:rPr>
              <w:t>0x0C</w:t>
            </w:r>
          </w:p>
        </w:tc>
        <w:tc>
          <w:tcPr>
            <w:tcW w:w="1551" w:type="dxa"/>
            <w:vAlign w:val="bottom"/>
          </w:tcPr>
          <w:p w14:paraId="337552AE" w14:textId="6FC4B258" w:rsidR="00337FC8" w:rsidRPr="00883E90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883E90">
              <w:rPr>
                <w:rFonts w:ascii="Arial" w:hAnsi="Arial" w:cs="Arial"/>
                <w:b w:val="0"/>
                <w:color w:val="000000"/>
              </w:rPr>
              <w:t>0xEC403000</w:t>
            </w:r>
          </w:p>
        </w:tc>
        <w:tc>
          <w:tcPr>
            <w:tcW w:w="1461" w:type="dxa"/>
            <w:vAlign w:val="bottom"/>
          </w:tcPr>
          <w:p w14:paraId="475612AC" w14:textId="6661C999" w:rsidR="00337FC8" w:rsidRPr="00337FC8" w:rsidRDefault="00337FC8" w:rsidP="00337FC8">
            <w:pPr>
              <w:pStyle w:val="Caption"/>
              <w:rPr>
                <w:rFonts w:ascii="Arial" w:hAnsi="Arial" w:cs="Arial"/>
                <w:b w:val="0"/>
                <w:color w:val="000000"/>
              </w:rPr>
            </w:pPr>
            <w:r w:rsidRPr="00337FC8">
              <w:rPr>
                <w:rFonts w:ascii="Arial" w:hAnsi="Arial" w:cs="Arial"/>
                <w:b w:val="0"/>
                <w:color w:val="000000"/>
              </w:rPr>
              <w:t>0x0C</w:t>
            </w:r>
          </w:p>
        </w:tc>
      </w:tr>
      <w:tr w:rsidR="00337FC8" w:rsidRPr="00B54EB4" w14:paraId="21628B35" w14:textId="4C1718F1" w:rsidTr="00250FBA">
        <w:tc>
          <w:tcPr>
            <w:tcW w:w="2239" w:type="dxa"/>
          </w:tcPr>
          <w:p w14:paraId="6FB81A08" w14:textId="6A24C54F" w:rsidR="00337FC8" w:rsidRPr="001E7439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1E7439">
              <w:rPr>
                <w:rFonts w:ascii="Arial" w:hAnsi="Arial" w:cs="Arial"/>
                <w:b w:val="0"/>
              </w:rPr>
              <w:t>PDMA_SSI31</w:t>
            </w:r>
          </w:p>
        </w:tc>
        <w:tc>
          <w:tcPr>
            <w:tcW w:w="1551" w:type="dxa"/>
            <w:vAlign w:val="bottom"/>
          </w:tcPr>
          <w:p w14:paraId="04CBA99C" w14:textId="3AFF6E42" w:rsidR="00337FC8" w:rsidRPr="00A921E9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A921E9">
              <w:rPr>
                <w:rFonts w:ascii="Arial" w:hAnsi="Arial" w:cs="Arial"/>
                <w:b w:val="0"/>
                <w:color w:val="000000"/>
              </w:rPr>
              <w:t>0xEC403400</w:t>
            </w:r>
          </w:p>
        </w:tc>
        <w:tc>
          <w:tcPr>
            <w:tcW w:w="1450" w:type="dxa"/>
            <w:vAlign w:val="bottom"/>
          </w:tcPr>
          <w:p w14:paraId="14366D29" w14:textId="3201B88C" w:rsidR="00337FC8" w:rsidRPr="00ED3B92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ED3B92">
              <w:rPr>
                <w:rFonts w:ascii="Arial" w:hAnsi="Arial" w:cs="Arial"/>
                <w:b w:val="0"/>
                <w:color w:val="000000"/>
              </w:rPr>
              <w:t>0x45</w:t>
            </w:r>
          </w:p>
        </w:tc>
        <w:tc>
          <w:tcPr>
            <w:tcW w:w="1551" w:type="dxa"/>
            <w:vAlign w:val="bottom"/>
          </w:tcPr>
          <w:p w14:paraId="07068D2C" w14:textId="1A604076" w:rsidR="00337FC8" w:rsidRPr="00883E90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883E90">
              <w:rPr>
                <w:rFonts w:ascii="Arial" w:hAnsi="Arial" w:cs="Arial"/>
                <w:b w:val="0"/>
                <w:color w:val="000000"/>
              </w:rPr>
              <w:t>0xEC403400</w:t>
            </w:r>
          </w:p>
        </w:tc>
        <w:tc>
          <w:tcPr>
            <w:tcW w:w="1461" w:type="dxa"/>
            <w:vAlign w:val="bottom"/>
          </w:tcPr>
          <w:p w14:paraId="2D24A1D4" w14:textId="507FD650" w:rsidR="00337FC8" w:rsidRPr="00337FC8" w:rsidRDefault="00337FC8" w:rsidP="00337FC8">
            <w:pPr>
              <w:pStyle w:val="Caption"/>
              <w:rPr>
                <w:rFonts w:ascii="Arial" w:hAnsi="Arial" w:cs="Arial"/>
                <w:b w:val="0"/>
                <w:color w:val="000000"/>
              </w:rPr>
            </w:pPr>
            <w:r w:rsidRPr="00337FC8">
              <w:rPr>
                <w:rFonts w:ascii="Arial" w:hAnsi="Arial" w:cs="Arial"/>
                <w:b w:val="0"/>
                <w:color w:val="000000"/>
              </w:rPr>
              <w:t>0x45</w:t>
            </w:r>
          </w:p>
        </w:tc>
      </w:tr>
      <w:tr w:rsidR="00337FC8" w:rsidRPr="00B54EB4" w14:paraId="10FEC3D4" w14:textId="71611868" w:rsidTr="00250FBA">
        <w:tc>
          <w:tcPr>
            <w:tcW w:w="2239" w:type="dxa"/>
          </w:tcPr>
          <w:p w14:paraId="5C8328E6" w14:textId="1FB249C8" w:rsidR="00337FC8" w:rsidRPr="001E7439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1E7439">
              <w:rPr>
                <w:rFonts w:ascii="Arial" w:hAnsi="Arial" w:cs="Arial"/>
                <w:b w:val="0"/>
              </w:rPr>
              <w:t>PDMA_SSI32</w:t>
            </w:r>
          </w:p>
        </w:tc>
        <w:tc>
          <w:tcPr>
            <w:tcW w:w="1551" w:type="dxa"/>
            <w:vAlign w:val="bottom"/>
          </w:tcPr>
          <w:p w14:paraId="2EC4E5AF" w14:textId="4A12582D" w:rsidR="00337FC8" w:rsidRPr="00A921E9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A921E9">
              <w:rPr>
                <w:rFonts w:ascii="Arial" w:hAnsi="Arial" w:cs="Arial"/>
                <w:b w:val="0"/>
                <w:color w:val="000000"/>
              </w:rPr>
              <w:t>0xEC403800</w:t>
            </w:r>
          </w:p>
        </w:tc>
        <w:tc>
          <w:tcPr>
            <w:tcW w:w="1450" w:type="dxa"/>
            <w:vAlign w:val="bottom"/>
          </w:tcPr>
          <w:p w14:paraId="52AC3427" w14:textId="4D2C346A" w:rsidR="00337FC8" w:rsidRPr="00ED3B92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ED3B92">
              <w:rPr>
                <w:rFonts w:ascii="Arial" w:hAnsi="Arial" w:cs="Arial"/>
                <w:b w:val="0"/>
                <w:color w:val="000000"/>
              </w:rPr>
              <w:t>0x46</w:t>
            </w:r>
          </w:p>
        </w:tc>
        <w:tc>
          <w:tcPr>
            <w:tcW w:w="1551" w:type="dxa"/>
            <w:vAlign w:val="bottom"/>
          </w:tcPr>
          <w:p w14:paraId="3359A43F" w14:textId="00674EC5" w:rsidR="00337FC8" w:rsidRPr="00883E90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883E90">
              <w:rPr>
                <w:rFonts w:ascii="Arial" w:hAnsi="Arial" w:cs="Arial"/>
                <w:b w:val="0"/>
                <w:color w:val="000000"/>
              </w:rPr>
              <w:t>0xEC403800</w:t>
            </w:r>
          </w:p>
        </w:tc>
        <w:tc>
          <w:tcPr>
            <w:tcW w:w="1461" w:type="dxa"/>
            <w:vAlign w:val="bottom"/>
          </w:tcPr>
          <w:p w14:paraId="34F2382E" w14:textId="534D8BD6" w:rsidR="00337FC8" w:rsidRPr="00337FC8" w:rsidRDefault="00337FC8" w:rsidP="00337FC8">
            <w:pPr>
              <w:pStyle w:val="Caption"/>
              <w:rPr>
                <w:rFonts w:ascii="Arial" w:hAnsi="Arial" w:cs="Arial"/>
                <w:b w:val="0"/>
                <w:color w:val="000000"/>
              </w:rPr>
            </w:pPr>
            <w:r w:rsidRPr="00337FC8">
              <w:rPr>
                <w:rFonts w:ascii="Arial" w:hAnsi="Arial" w:cs="Arial"/>
                <w:b w:val="0"/>
                <w:color w:val="000000"/>
              </w:rPr>
              <w:t>0x46</w:t>
            </w:r>
          </w:p>
        </w:tc>
      </w:tr>
      <w:tr w:rsidR="00337FC8" w:rsidRPr="00B54EB4" w14:paraId="59E502DD" w14:textId="4B6213DA" w:rsidTr="00250FBA">
        <w:tc>
          <w:tcPr>
            <w:tcW w:w="2239" w:type="dxa"/>
          </w:tcPr>
          <w:p w14:paraId="18AB65AC" w14:textId="15C54E95" w:rsidR="00337FC8" w:rsidRPr="001E7439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1E7439">
              <w:rPr>
                <w:rFonts w:ascii="Arial" w:hAnsi="Arial" w:cs="Arial"/>
                <w:b w:val="0"/>
              </w:rPr>
              <w:t>PDMA_SSI33</w:t>
            </w:r>
          </w:p>
        </w:tc>
        <w:tc>
          <w:tcPr>
            <w:tcW w:w="1551" w:type="dxa"/>
            <w:vAlign w:val="bottom"/>
          </w:tcPr>
          <w:p w14:paraId="0268402B" w14:textId="36AE0143" w:rsidR="00337FC8" w:rsidRPr="00A921E9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A921E9">
              <w:rPr>
                <w:rFonts w:ascii="Arial" w:hAnsi="Arial" w:cs="Arial"/>
                <w:b w:val="0"/>
                <w:color w:val="000000"/>
              </w:rPr>
              <w:t>0xEC403C00</w:t>
            </w:r>
          </w:p>
        </w:tc>
        <w:tc>
          <w:tcPr>
            <w:tcW w:w="1450" w:type="dxa"/>
            <w:vAlign w:val="bottom"/>
          </w:tcPr>
          <w:p w14:paraId="74726C70" w14:textId="3D4C365C" w:rsidR="00337FC8" w:rsidRPr="00ED3B92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ED3B92">
              <w:rPr>
                <w:rFonts w:ascii="Arial" w:hAnsi="Arial" w:cs="Arial"/>
                <w:b w:val="0"/>
                <w:color w:val="000000"/>
              </w:rPr>
              <w:t>0x47</w:t>
            </w:r>
          </w:p>
        </w:tc>
        <w:tc>
          <w:tcPr>
            <w:tcW w:w="1551" w:type="dxa"/>
            <w:vAlign w:val="bottom"/>
          </w:tcPr>
          <w:p w14:paraId="64B6F515" w14:textId="03E9BD8E" w:rsidR="00337FC8" w:rsidRPr="00883E90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883E90">
              <w:rPr>
                <w:rFonts w:ascii="Arial" w:hAnsi="Arial" w:cs="Arial"/>
                <w:b w:val="0"/>
                <w:color w:val="000000"/>
              </w:rPr>
              <w:t>0xEC403C00</w:t>
            </w:r>
          </w:p>
        </w:tc>
        <w:tc>
          <w:tcPr>
            <w:tcW w:w="1461" w:type="dxa"/>
            <w:vAlign w:val="bottom"/>
          </w:tcPr>
          <w:p w14:paraId="0CA0758E" w14:textId="60FA633D" w:rsidR="00337FC8" w:rsidRPr="00337FC8" w:rsidRDefault="00337FC8" w:rsidP="00337FC8">
            <w:pPr>
              <w:pStyle w:val="Caption"/>
              <w:rPr>
                <w:rFonts w:ascii="Arial" w:hAnsi="Arial" w:cs="Arial"/>
                <w:b w:val="0"/>
                <w:color w:val="000000"/>
              </w:rPr>
            </w:pPr>
            <w:r w:rsidRPr="00337FC8">
              <w:rPr>
                <w:rFonts w:ascii="Arial" w:hAnsi="Arial" w:cs="Arial"/>
                <w:b w:val="0"/>
                <w:color w:val="000000"/>
              </w:rPr>
              <w:t>0x47</w:t>
            </w:r>
          </w:p>
        </w:tc>
      </w:tr>
      <w:tr w:rsidR="00337FC8" w:rsidRPr="00B54EB4" w14:paraId="190DE12F" w14:textId="02CA7685" w:rsidTr="00250FBA">
        <w:tc>
          <w:tcPr>
            <w:tcW w:w="2239" w:type="dxa"/>
          </w:tcPr>
          <w:p w14:paraId="41ABC921" w14:textId="4D646433" w:rsidR="00337FC8" w:rsidRPr="001E7439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1E7439">
              <w:rPr>
                <w:rFonts w:ascii="Arial" w:hAnsi="Arial" w:cs="Arial"/>
                <w:b w:val="0"/>
              </w:rPr>
              <w:t>PDMA_SSI34</w:t>
            </w:r>
          </w:p>
        </w:tc>
        <w:tc>
          <w:tcPr>
            <w:tcW w:w="1551" w:type="dxa"/>
            <w:vAlign w:val="bottom"/>
          </w:tcPr>
          <w:p w14:paraId="764FBF97" w14:textId="7D89C884" w:rsidR="00337FC8" w:rsidRPr="00A921E9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A921E9">
              <w:rPr>
                <w:rFonts w:ascii="Arial" w:hAnsi="Arial" w:cs="Arial"/>
                <w:b w:val="0"/>
                <w:color w:val="000000"/>
              </w:rPr>
              <w:t>0xEC40D000</w:t>
            </w:r>
          </w:p>
        </w:tc>
        <w:tc>
          <w:tcPr>
            <w:tcW w:w="1450" w:type="dxa"/>
            <w:vAlign w:val="bottom"/>
          </w:tcPr>
          <w:p w14:paraId="6C76046E" w14:textId="16291ED6" w:rsidR="00337FC8" w:rsidRPr="00ED3B92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ED3B92">
              <w:rPr>
                <w:rFonts w:ascii="Arial" w:hAnsi="Arial" w:cs="Arial"/>
                <w:b w:val="0"/>
                <w:color w:val="000000"/>
              </w:rPr>
              <w:t>0x48</w:t>
            </w:r>
          </w:p>
        </w:tc>
        <w:tc>
          <w:tcPr>
            <w:tcW w:w="1551" w:type="dxa"/>
            <w:vAlign w:val="bottom"/>
          </w:tcPr>
          <w:p w14:paraId="0694E47A" w14:textId="27FC106A" w:rsidR="00337FC8" w:rsidRPr="00883E90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883E90">
              <w:rPr>
                <w:rFonts w:ascii="Arial" w:hAnsi="Arial" w:cs="Arial"/>
                <w:b w:val="0"/>
                <w:color w:val="000000"/>
              </w:rPr>
              <w:t>0xEC40D000</w:t>
            </w:r>
          </w:p>
        </w:tc>
        <w:tc>
          <w:tcPr>
            <w:tcW w:w="1461" w:type="dxa"/>
            <w:vAlign w:val="bottom"/>
          </w:tcPr>
          <w:p w14:paraId="2C318D0E" w14:textId="00BDF47B" w:rsidR="00337FC8" w:rsidRPr="00337FC8" w:rsidRDefault="00337FC8" w:rsidP="00337FC8">
            <w:pPr>
              <w:pStyle w:val="Caption"/>
              <w:rPr>
                <w:rFonts w:ascii="Arial" w:hAnsi="Arial" w:cs="Arial"/>
                <w:b w:val="0"/>
                <w:color w:val="000000"/>
              </w:rPr>
            </w:pPr>
            <w:r w:rsidRPr="00337FC8">
              <w:rPr>
                <w:rFonts w:ascii="Arial" w:hAnsi="Arial" w:cs="Arial"/>
                <w:b w:val="0"/>
                <w:color w:val="000000"/>
              </w:rPr>
              <w:t>0x48</w:t>
            </w:r>
          </w:p>
        </w:tc>
      </w:tr>
      <w:tr w:rsidR="00337FC8" w:rsidRPr="00B54EB4" w14:paraId="5913C73B" w14:textId="03FD2989" w:rsidTr="00250FBA">
        <w:tc>
          <w:tcPr>
            <w:tcW w:w="2239" w:type="dxa"/>
          </w:tcPr>
          <w:p w14:paraId="448478C7" w14:textId="1F64C99A" w:rsidR="00337FC8" w:rsidRPr="001E7439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1E7439">
              <w:rPr>
                <w:rFonts w:ascii="Arial" w:hAnsi="Arial" w:cs="Arial"/>
                <w:b w:val="0"/>
              </w:rPr>
              <w:t>PDMA_SSI35</w:t>
            </w:r>
          </w:p>
        </w:tc>
        <w:tc>
          <w:tcPr>
            <w:tcW w:w="1551" w:type="dxa"/>
            <w:vAlign w:val="bottom"/>
          </w:tcPr>
          <w:p w14:paraId="291A46AE" w14:textId="554DC29B" w:rsidR="00337FC8" w:rsidRPr="00A921E9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A921E9">
              <w:rPr>
                <w:rFonts w:ascii="Arial" w:hAnsi="Arial" w:cs="Arial"/>
                <w:b w:val="0"/>
                <w:color w:val="000000"/>
              </w:rPr>
              <w:t>0xEC40D400</w:t>
            </w:r>
          </w:p>
        </w:tc>
        <w:tc>
          <w:tcPr>
            <w:tcW w:w="1450" w:type="dxa"/>
            <w:vAlign w:val="bottom"/>
          </w:tcPr>
          <w:p w14:paraId="701659A0" w14:textId="41FFC0C9" w:rsidR="00337FC8" w:rsidRPr="00ED3B92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ED3B92">
              <w:rPr>
                <w:rFonts w:ascii="Arial" w:hAnsi="Arial" w:cs="Arial"/>
                <w:b w:val="0"/>
                <w:color w:val="000000"/>
              </w:rPr>
              <w:t>0x49</w:t>
            </w:r>
          </w:p>
        </w:tc>
        <w:tc>
          <w:tcPr>
            <w:tcW w:w="1551" w:type="dxa"/>
            <w:vAlign w:val="bottom"/>
          </w:tcPr>
          <w:p w14:paraId="247935DB" w14:textId="235F18B3" w:rsidR="00337FC8" w:rsidRPr="00883E90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883E90">
              <w:rPr>
                <w:rFonts w:ascii="Arial" w:hAnsi="Arial" w:cs="Arial"/>
                <w:b w:val="0"/>
                <w:color w:val="000000"/>
              </w:rPr>
              <w:t>0xEC40D400</w:t>
            </w:r>
          </w:p>
        </w:tc>
        <w:tc>
          <w:tcPr>
            <w:tcW w:w="1461" w:type="dxa"/>
            <w:vAlign w:val="bottom"/>
          </w:tcPr>
          <w:p w14:paraId="222F0FEA" w14:textId="1258B395" w:rsidR="00337FC8" w:rsidRPr="00337FC8" w:rsidRDefault="00337FC8" w:rsidP="00337FC8">
            <w:pPr>
              <w:pStyle w:val="Caption"/>
              <w:rPr>
                <w:rFonts w:ascii="Arial" w:hAnsi="Arial" w:cs="Arial"/>
                <w:b w:val="0"/>
                <w:color w:val="000000"/>
              </w:rPr>
            </w:pPr>
            <w:r w:rsidRPr="00337FC8">
              <w:rPr>
                <w:rFonts w:ascii="Arial" w:hAnsi="Arial" w:cs="Arial"/>
                <w:b w:val="0"/>
                <w:color w:val="000000"/>
              </w:rPr>
              <w:t>0x49</w:t>
            </w:r>
          </w:p>
        </w:tc>
      </w:tr>
      <w:tr w:rsidR="00337FC8" w:rsidRPr="00B54EB4" w14:paraId="439B15D7" w14:textId="02823EC1" w:rsidTr="00250FBA">
        <w:tc>
          <w:tcPr>
            <w:tcW w:w="2239" w:type="dxa"/>
          </w:tcPr>
          <w:p w14:paraId="66CF16DF" w14:textId="7896E0F3" w:rsidR="00337FC8" w:rsidRPr="001E7439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1E7439">
              <w:rPr>
                <w:rFonts w:ascii="Arial" w:hAnsi="Arial" w:cs="Arial"/>
                <w:b w:val="0"/>
              </w:rPr>
              <w:t>PDMA_SSI36</w:t>
            </w:r>
          </w:p>
        </w:tc>
        <w:tc>
          <w:tcPr>
            <w:tcW w:w="1551" w:type="dxa"/>
            <w:vAlign w:val="bottom"/>
          </w:tcPr>
          <w:p w14:paraId="31AD4D31" w14:textId="7305729F" w:rsidR="00337FC8" w:rsidRPr="00A921E9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A921E9">
              <w:rPr>
                <w:rFonts w:ascii="Arial" w:hAnsi="Arial" w:cs="Arial"/>
                <w:b w:val="0"/>
                <w:color w:val="000000"/>
              </w:rPr>
              <w:t>0xEC40D800</w:t>
            </w:r>
          </w:p>
        </w:tc>
        <w:tc>
          <w:tcPr>
            <w:tcW w:w="1450" w:type="dxa"/>
            <w:vAlign w:val="bottom"/>
          </w:tcPr>
          <w:p w14:paraId="60772505" w14:textId="3BCBD13E" w:rsidR="00337FC8" w:rsidRPr="00ED3B92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ED3B92">
              <w:rPr>
                <w:rFonts w:ascii="Arial" w:hAnsi="Arial" w:cs="Arial"/>
                <w:b w:val="0"/>
                <w:color w:val="000000"/>
              </w:rPr>
              <w:t>0x4A</w:t>
            </w:r>
          </w:p>
        </w:tc>
        <w:tc>
          <w:tcPr>
            <w:tcW w:w="1551" w:type="dxa"/>
            <w:vAlign w:val="bottom"/>
          </w:tcPr>
          <w:p w14:paraId="55D410F3" w14:textId="39C460E6" w:rsidR="00337FC8" w:rsidRPr="00883E90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883E90">
              <w:rPr>
                <w:rFonts w:ascii="Arial" w:hAnsi="Arial" w:cs="Arial"/>
                <w:b w:val="0"/>
                <w:color w:val="000000"/>
              </w:rPr>
              <w:t>0xEC40D800</w:t>
            </w:r>
          </w:p>
        </w:tc>
        <w:tc>
          <w:tcPr>
            <w:tcW w:w="1461" w:type="dxa"/>
            <w:vAlign w:val="bottom"/>
          </w:tcPr>
          <w:p w14:paraId="59AE352C" w14:textId="6FEE04A3" w:rsidR="00337FC8" w:rsidRPr="00337FC8" w:rsidRDefault="00337FC8" w:rsidP="00337FC8">
            <w:pPr>
              <w:pStyle w:val="Caption"/>
              <w:rPr>
                <w:rFonts w:ascii="Arial" w:hAnsi="Arial" w:cs="Arial"/>
                <w:b w:val="0"/>
                <w:color w:val="000000"/>
              </w:rPr>
            </w:pPr>
            <w:r w:rsidRPr="00337FC8">
              <w:rPr>
                <w:rFonts w:ascii="Arial" w:hAnsi="Arial" w:cs="Arial"/>
                <w:b w:val="0"/>
                <w:color w:val="000000"/>
              </w:rPr>
              <w:t>0x4A</w:t>
            </w:r>
          </w:p>
        </w:tc>
      </w:tr>
      <w:tr w:rsidR="00337FC8" w:rsidRPr="00B54EB4" w14:paraId="22479FA1" w14:textId="0B3AC8A2" w:rsidTr="00250FBA">
        <w:tc>
          <w:tcPr>
            <w:tcW w:w="2239" w:type="dxa"/>
          </w:tcPr>
          <w:p w14:paraId="2FA1B199" w14:textId="4F40B978" w:rsidR="00337FC8" w:rsidRPr="001E7439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1E7439">
              <w:rPr>
                <w:rFonts w:ascii="Arial" w:hAnsi="Arial" w:cs="Arial"/>
                <w:b w:val="0"/>
              </w:rPr>
              <w:t>PDMA_SSI37</w:t>
            </w:r>
          </w:p>
        </w:tc>
        <w:tc>
          <w:tcPr>
            <w:tcW w:w="1551" w:type="dxa"/>
            <w:vAlign w:val="bottom"/>
          </w:tcPr>
          <w:p w14:paraId="692701E9" w14:textId="4D474D3D" w:rsidR="00337FC8" w:rsidRPr="00A921E9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A921E9">
              <w:rPr>
                <w:rFonts w:ascii="Arial" w:hAnsi="Arial" w:cs="Arial"/>
                <w:b w:val="0"/>
                <w:color w:val="000000"/>
              </w:rPr>
              <w:t>0xEC40DC00</w:t>
            </w:r>
          </w:p>
        </w:tc>
        <w:tc>
          <w:tcPr>
            <w:tcW w:w="1450" w:type="dxa"/>
            <w:vAlign w:val="bottom"/>
          </w:tcPr>
          <w:p w14:paraId="188144DA" w14:textId="16BDCF5D" w:rsidR="00337FC8" w:rsidRPr="00ED3B92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ED3B92">
              <w:rPr>
                <w:rFonts w:ascii="Arial" w:hAnsi="Arial" w:cs="Arial"/>
                <w:b w:val="0"/>
                <w:color w:val="000000"/>
              </w:rPr>
              <w:t>0x4B</w:t>
            </w:r>
          </w:p>
        </w:tc>
        <w:tc>
          <w:tcPr>
            <w:tcW w:w="1551" w:type="dxa"/>
            <w:vAlign w:val="bottom"/>
          </w:tcPr>
          <w:p w14:paraId="323B26AE" w14:textId="73796E5E" w:rsidR="00337FC8" w:rsidRPr="00883E90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883E90">
              <w:rPr>
                <w:rFonts w:ascii="Arial" w:hAnsi="Arial" w:cs="Arial"/>
                <w:b w:val="0"/>
                <w:color w:val="000000"/>
              </w:rPr>
              <w:t>0xEC40DC00</w:t>
            </w:r>
          </w:p>
        </w:tc>
        <w:tc>
          <w:tcPr>
            <w:tcW w:w="1461" w:type="dxa"/>
            <w:vAlign w:val="bottom"/>
          </w:tcPr>
          <w:p w14:paraId="692FABB1" w14:textId="1934DEAF" w:rsidR="00337FC8" w:rsidRPr="00337FC8" w:rsidRDefault="00337FC8" w:rsidP="00337FC8">
            <w:pPr>
              <w:pStyle w:val="Caption"/>
              <w:rPr>
                <w:rFonts w:ascii="Arial" w:hAnsi="Arial" w:cs="Arial"/>
                <w:b w:val="0"/>
                <w:color w:val="000000"/>
              </w:rPr>
            </w:pPr>
            <w:r w:rsidRPr="00337FC8">
              <w:rPr>
                <w:rFonts w:ascii="Arial" w:hAnsi="Arial" w:cs="Arial"/>
                <w:b w:val="0"/>
                <w:color w:val="000000"/>
              </w:rPr>
              <w:t>0x4B</w:t>
            </w:r>
          </w:p>
        </w:tc>
      </w:tr>
      <w:tr w:rsidR="00337FC8" w:rsidRPr="00B54EB4" w14:paraId="34C40449" w14:textId="64DA9205" w:rsidTr="00250FBA">
        <w:tc>
          <w:tcPr>
            <w:tcW w:w="2239" w:type="dxa"/>
          </w:tcPr>
          <w:p w14:paraId="30C3A2BB" w14:textId="01181FB7" w:rsidR="00337FC8" w:rsidRPr="001E7439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1E7439">
              <w:rPr>
                <w:rFonts w:ascii="Arial" w:hAnsi="Arial" w:cs="Arial"/>
                <w:b w:val="0"/>
              </w:rPr>
              <w:t>PDMA_SSI40</w:t>
            </w:r>
          </w:p>
        </w:tc>
        <w:tc>
          <w:tcPr>
            <w:tcW w:w="1551" w:type="dxa"/>
            <w:vAlign w:val="bottom"/>
          </w:tcPr>
          <w:p w14:paraId="5C469F19" w14:textId="7A532401" w:rsidR="00337FC8" w:rsidRPr="00A921E9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A921E9">
              <w:rPr>
                <w:rFonts w:ascii="Arial" w:hAnsi="Arial" w:cs="Arial"/>
                <w:b w:val="0"/>
                <w:color w:val="000000"/>
              </w:rPr>
              <w:t>0xEC404000</w:t>
            </w:r>
          </w:p>
        </w:tc>
        <w:tc>
          <w:tcPr>
            <w:tcW w:w="1450" w:type="dxa"/>
            <w:vAlign w:val="bottom"/>
          </w:tcPr>
          <w:p w14:paraId="1C5260A5" w14:textId="5A1208FF" w:rsidR="00337FC8" w:rsidRPr="00ED3B92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ED3B92">
              <w:rPr>
                <w:rFonts w:ascii="Arial" w:hAnsi="Arial" w:cs="Arial"/>
                <w:b w:val="0"/>
                <w:color w:val="000000"/>
              </w:rPr>
              <w:t>0x0D</w:t>
            </w:r>
          </w:p>
        </w:tc>
        <w:tc>
          <w:tcPr>
            <w:tcW w:w="1551" w:type="dxa"/>
            <w:vAlign w:val="bottom"/>
          </w:tcPr>
          <w:p w14:paraId="1F525643" w14:textId="58251415" w:rsidR="00337FC8" w:rsidRPr="00883E90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883E90">
              <w:rPr>
                <w:rFonts w:ascii="Arial" w:hAnsi="Arial" w:cs="Arial"/>
                <w:b w:val="0"/>
                <w:color w:val="000000"/>
              </w:rPr>
              <w:t>0xEC404000</w:t>
            </w:r>
          </w:p>
        </w:tc>
        <w:tc>
          <w:tcPr>
            <w:tcW w:w="1461" w:type="dxa"/>
            <w:vAlign w:val="bottom"/>
          </w:tcPr>
          <w:p w14:paraId="3020B929" w14:textId="1C4FAC61" w:rsidR="00337FC8" w:rsidRPr="00337FC8" w:rsidRDefault="00337FC8" w:rsidP="00337FC8">
            <w:pPr>
              <w:pStyle w:val="Caption"/>
              <w:rPr>
                <w:rFonts w:ascii="Arial" w:hAnsi="Arial" w:cs="Arial"/>
                <w:b w:val="0"/>
                <w:color w:val="000000"/>
              </w:rPr>
            </w:pPr>
            <w:r w:rsidRPr="00337FC8">
              <w:rPr>
                <w:rFonts w:ascii="Arial" w:hAnsi="Arial" w:cs="Arial"/>
                <w:b w:val="0"/>
                <w:color w:val="000000"/>
              </w:rPr>
              <w:t>0x0D</w:t>
            </w:r>
          </w:p>
        </w:tc>
      </w:tr>
      <w:tr w:rsidR="00337FC8" w:rsidRPr="00B54EB4" w14:paraId="5E60F3A6" w14:textId="726C3095" w:rsidTr="00250FBA">
        <w:tc>
          <w:tcPr>
            <w:tcW w:w="2239" w:type="dxa"/>
          </w:tcPr>
          <w:p w14:paraId="51EB19EC" w14:textId="15857145" w:rsidR="00337FC8" w:rsidRPr="001E7439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1E7439">
              <w:rPr>
                <w:rFonts w:ascii="Arial" w:hAnsi="Arial" w:cs="Arial"/>
                <w:b w:val="0"/>
              </w:rPr>
              <w:t>PDMA_SSI41</w:t>
            </w:r>
          </w:p>
        </w:tc>
        <w:tc>
          <w:tcPr>
            <w:tcW w:w="1551" w:type="dxa"/>
            <w:vAlign w:val="bottom"/>
          </w:tcPr>
          <w:p w14:paraId="434E412F" w14:textId="2A350C30" w:rsidR="00337FC8" w:rsidRPr="00A921E9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A921E9">
              <w:rPr>
                <w:rFonts w:ascii="Arial" w:hAnsi="Arial" w:cs="Arial"/>
                <w:b w:val="0"/>
                <w:color w:val="000000"/>
              </w:rPr>
              <w:t>0xEC404400</w:t>
            </w:r>
          </w:p>
        </w:tc>
        <w:tc>
          <w:tcPr>
            <w:tcW w:w="1450" w:type="dxa"/>
            <w:vAlign w:val="bottom"/>
          </w:tcPr>
          <w:p w14:paraId="2C2788BC" w14:textId="12B17FC3" w:rsidR="00337FC8" w:rsidRPr="00ED3B92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ED3B92">
              <w:rPr>
                <w:rFonts w:ascii="Arial" w:hAnsi="Arial" w:cs="Arial"/>
                <w:b w:val="0"/>
                <w:color w:val="000000"/>
              </w:rPr>
              <w:t>0x4C</w:t>
            </w:r>
          </w:p>
        </w:tc>
        <w:tc>
          <w:tcPr>
            <w:tcW w:w="1551" w:type="dxa"/>
            <w:vAlign w:val="bottom"/>
          </w:tcPr>
          <w:p w14:paraId="03B553EA" w14:textId="550751F5" w:rsidR="00337FC8" w:rsidRPr="00883E90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883E90">
              <w:rPr>
                <w:rFonts w:ascii="Arial" w:hAnsi="Arial" w:cs="Arial"/>
                <w:b w:val="0"/>
                <w:color w:val="000000"/>
              </w:rPr>
              <w:t>0xEC404400</w:t>
            </w:r>
          </w:p>
        </w:tc>
        <w:tc>
          <w:tcPr>
            <w:tcW w:w="1461" w:type="dxa"/>
            <w:vAlign w:val="bottom"/>
          </w:tcPr>
          <w:p w14:paraId="3B90CA67" w14:textId="3794BFAF" w:rsidR="00337FC8" w:rsidRPr="00337FC8" w:rsidRDefault="00337FC8" w:rsidP="00337FC8">
            <w:pPr>
              <w:pStyle w:val="Caption"/>
              <w:rPr>
                <w:rFonts w:ascii="Arial" w:hAnsi="Arial" w:cs="Arial"/>
                <w:b w:val="0"/>
                <w:color w:val="000000"/>
              </w:rPr>
            </w:pPr>
            <w:r w:rsidRPr="00337FC8">
              <w:rPr>
                <w:rFonts w:ascii="Arial" w:hAnsi="Arial" w:cs="Arial"/>
                <w:b w:val="0"/>
                <w:color w:val="000000"/>
              </w:rPr>
              <w:t>0x4C</w:t>
            </w:r>
          </w:p>
        </w:tc>
      </w:tr>
      <w:tr w:rsidR="00337FC8" w:rsidRPr="00B54EB4" w14:paraId="47D7839A" w14:textId="3CB19813" w:rsidTr="00250FBA">
        <w:tc>
          <w:tcPr>
            <w:tcW w:w="2239" w:type="dxa"/>
          </w:tcPr>
          <w:p w14:paraId="4870179F" w14:textId="3B5729FA" w:rsidR="00337FC8" w:rsidRPr="001E7439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1E7439">
              <w:rPr>
                <w:rFonts w:ascii="Arial" w:hAnsi="Arial" w:cs="Arial"/>
                <w:b w:val="0"/>
              </w:rPr>
              <w:t>PDMA_SSI42</w:t>
            </w:r>
          </w:p>
        </w:tc>
        <w:tc>
          <w:tcPr>
            <w:tcW w:w="1551" w:type="dxa"/>
            <w:vAlign w:val="bottom"/>
          </w:tcPr>
          <w:p w14:paraId="0F471352" w14:textId="298A22BD" w:rsidR="00337FC8" w:rsidRPr="00A921E9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A921E9">
              <w:rPr>
                <w:rFonts w:ascii="Arial" w:hAnsi="Arial" w:cs="Arial"/>
                <w:b w:val="0"/>
                <w:color w:val="000000"/>
              </w:rPr>
              <w:t>0xEC404800</w:t>
            </w:r>
          </w:p>
        </w:tc>
        <w:tc>
          <w:tcPr>
            <w:tcW w:w="1450" w:type="dxa"/>
            <w:vAlign w:val="bottom"/>
          </w:tcPr>
          <w:p w14:paraId="34BCDB20" w14:textId="2A929E13" w:rsidR="00337FC8" w:rsidRPr="00ED3B92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ED3B92">
              <w:rPr>
                <w:rFonts w:ascii="Arial" w:hAnsi="Arial" w:cs="Arial"/>
                <w:b w:val="0"/>
                <w:color w:val="000000"/>
              </w:rPr>
              <w:t>0x4D</w:t>
            </w:r>
          </w:p>
        </w:tc>
        <w:tc>
          <w:tcPr>
            <w:tcW w:w="1551" w:type="dxa"/>
            <w:vAlign w:val="bottom"/>
          </w:tcPr>
          <w:p w14:paraId="4C2F2627" w14:textId="71422BD1" w:rsidR="00337FC8" w:rsidRPr="00883E90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883E90">
              <w:rPr>
                <w:rFonts w:ascii="Arial" w:hAnsi="Arial" w:cs="Arial"/>
                <w:b w:val="0"/>
                <w:color w:val="000000"/>
              </w:rPr>
              <w:t>0xEC404800</w:t>
            </w:r>
          </w:p>
        </w:tc>
        <w:tc>
          <w:tcPr>
            <w:tcW w:w="1461" w:type="dxa"/>
            <w:vAlign w:val="bottom"/>
          </w:tcPr>
          <w:p w14:paraId="0423F5C3" w14:textId="608A6A20" w:rsidR="00337FC8" w:rsidRPr="00337FC8" w:rsidRDefault="00337FC8" w:rsidP="00337FC8">
            <w:pPr>
              <w:pStyle w:val="Caption"/>
              <w:rPr>
                <w:rFonts w:ascii="Arial" w:hAnsi="Arial" w:cs="Arial"/>
                <w:b w:val="0"/>
                <w:color w:val="000000"/>
              </w:rPr>
            </w:pPr>
            <w:r w:rsidRPr="00337FC8">
              <w:rPr>
                <w:rFonts w:ascii="Arial" w:hAnsi="Arial" w:cs="Arial"/>
                <w:b w:val="0"/>
                <w:color w:val="000000"/>
              </w:rPr>
              <w:t>0x4D</w:t>
            </w:r>
          </w:p>
        </w:tc>
      </w:tr>
      <w:tr w:rsidR="00337FC8" w:rsidRPr="00B54EB4" w14:paraId="38677A5E" w14:textId="7297D9AE" w:rsidTr="00250FBA">
        <w:tc>
          <w:tcPr>
            <w:tcW w:w="2239" w:type="dxa"/>
          </w:tcPr>
          <w:p w14:paraId="31E09831" w14:textId="19F22CDC" w:rsidR="00337FC8" w:rsidRPr="001E7439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1E7439">
              <w:rPr>
                <w:rFonts w:ascii="Arial" w:hAnsi="Arial" w:cs="Arial"/>
                <w:b w:val="0"/>
              </w:rPr>
              <w:t>PDMA_SSI43</w:t>
            </w:r>
          </w:p>
        </w:tc>
        <w:tc>
          <w:tcPr>
            <w:tcW w:w="1551" w:type="dxa"/>
            <w:vAlign w:val="bottom"/>
          </w:tcPr>
          <w:p w14:paraId="103B6333" w14:textId="0909B242" w:rsidR="00337FC8" w:rsidRPr="00A921E9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A921E9">
              <w:rPr>
                <w:rFonts w:ascii="Arial" w:hAnsi="Arial" w:cs="Arial"/>
                <w:b w:val="0"/>
                <w:color w:val="000000"/>
              </w:rPr>
              <w:t>0xEC404C00</w:t>
            </w:r>
          </w:p>
        </w:tc>
        <w:tc>
          <w:tcPr>
            <w:tcW w:w="1450" w:type="dxa"/>
            <w:vAlign w:val="bottom"/>
          </w:tcPr>
          <w:p w14:paraId="5159555F" w14:textId="52775DE9" w:rsidR="00337FC8" w:rsidRPr="00ED3B92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ED3B92">
              <w:rPr>
                <w:rFonts w:ascii="Arial" w:hAnsi="Arial" w:cs="Arial"/>
                <w:b w:val="0"/>
                <w:color w:val="000000"/>
              </w:rPr>
              <w:t>0x4E</w:t>
            </w:r>
          </w:p>
        </w:tc>
        <w:tc>
          <w:tcPr>
            <w:tcW w:w="1551" w:type="dxa"/>
            <w:vAlign w:val="bottom"/>
          </w:tcPr>
          <w:p w14:paraId="6B2D000A" w14:textId="699A35B4" w:rsidR="00337FC8" w:rsidRPr="00883E90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883E90">
              <w:rPr>
                <w:rFonts w:ascii="Arial" w:hAnsi="Arial" w:cs="Arial"/>
                <w:b w:val="0"/>
                <w:color w:val="000000"/>
              </w:rPr>
              <w:t>0xEC404C00</w:t>
            </w:r>
          </w:p>
        </w:tc>
        <w:tc>
          <w:tcPr>
            <w:tcW w:w="1461" w:type="dxa"/>
            <w:vAlign w:val="bottom"/>
          </w:tcPr>
          <w:p w14:paraId="4686EFFB" w14:textId="39162764" w:rsidR="00337FC8" w:rsidRPr="00337FC8" w:rsidRDefault="00337FC8" w:rsidP="00337FC8">
            <w:pPr>
              <w:pStyle w:val="Caption"/>
              <w:rPr>
                <w:rFonts w:ascii="Arial" w:hAnsi="Arial" w:cs="Arial"/>
                <w:b w:val="0"/>
                <w:color w:val="000000"/>
              </w:rPr>
            </w:pPr>
            <w:r w:rsidRPr="00337FC8">
              <w:rPr>
                <w:rFonts w:ascii="Arial" w:hAnsi="Arial" w:cs="Arial"/>
                <w:b w:val="0"/>
                <w:color w:val="000000"/>
              </w:rPr>
              <w:t>0x4E</w:t>
            </w:r>
          </w:p>
        </w:tc>
      </w:tr>
      <w:tr w:rsidR="00337FC8" w:rsidRPr="00B54EB4" w14:paraId="1527E479" w14:textId="41B14F1E" w:rsidTr="00250FBA">
        <w:tc>
          <w:tcPr>
            <w:tcW w:w="2239" w:type="dxa"/>
          </w:tcPr>
          <w:p w14:paraId="74CE3000" w14:textId="7AAFA539" w:rsidR="00337FC8" w:rsidRPr="001E7439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1E7439">
              <w:rPr>
                <w:rFonts w:ascii="Arial" w:hAnsi="Arial" w:cs="Arial"/>
                <w:b w:val="0"/>
              </w:rPr>
              <w:t>PDMA_SSI44</w:t>
            </w:r>
          </w:p>
        </w:tc>
        <w:tc>
          <w:tcPr>
            <w:tcW w:w="1551" w:type="dxa"/>
            <w:vAlign w:val="bottom"/>
          </w:tcPr>
          <w:p w14:paraId="2514779F" w14:textId="5B877387" w:rsidR="00337FC8" w:rsidRPr="00A921E9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A921E9">
              <w:rPr>
                <w:rFonts w:ascii="Arial" w:hAnsi="Arial" w:cs="Arial"/>
                <w:b w:val="0"/>
                <w:color w:val="000000"/>
              </w:rPr>
              <w:t>0xEC40E000</w:t>
            </w:r>
          </w:p>
        </w:tc>
        <w:tc>
          <w:tcPr>
            <w:tcW w:w="1450" w:type="dxa"/>
            <w:vAlign w:val="bottom"/>
          </w:tcPr>
          <w:p w14:paraId="1D3DDFE9" w14:textId="5506BED0" w:rsidR="00337FC8" w:rsidRPr="00ED3B92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ED3B92">
              <w:rPr>
                <w:rFonts w:ascii="Arial" w:hAnsi="Arial" w:cs="Arial"/>
                <w:b w:val="0"/>
                <w:color w:val="000000"/>
              </w:rPr>
              <w:t>0x4F</w:t>
            </w:r>
          </w:p>
        </w:tc>
        <w:tc>
          <w:tcPr>
            <w:tcW w:w="1551" w:type="dxa"/>
            <w:vAlign w:val="bottom"/>
          </w:tcPr>
          <w:p w14:paraId="69C3BC9E" w14:textId="31198157" w:rsidR="00337FC8" w:rsidRPr="00883E90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883E90">
              <w:rPr>
                <w:rFonts w:ascii="Arial" w:hAnsi="Arial" w:cs="Arial"/>
                <w:b w:val="0"/>
                <w:color w:val="000000"/>
              </w:rPr>
              <w:t>0xEC40E000</w:t>
            </w:r>
          </w:p>
        </w:tc>
        <w:tc>
          <w:tcPr>
            <w:tcW w:w="1461" w:type="dxa"/>
            <w:vAlign w:val="bottom"/>
          </w:tcPr>
          <w:p w14:paraId="4A35110F" w14:textId="21F1F209" w:rsidR="00337FC8" w:rsidRPr="00337FC8" w:rsidRDefault="00337FC8" w:rsidP="00337FC8">
            <w:pPr>
              <w:pStyle w:val="Caption"/>
              <w:rPr>
                <w:rFonts w:ascii="Arial" w:hAnsi="Arial" w:cs="Arial"/>
                <w:b w:val="0"/>
                <w:color w:val="000000"/>
              </w:rPr>
            </w:pPr>
            <w:r w:rsidRPr="00337FC8">
              <w:rPr>
                <w:rFonts w:ascii="Arial" w:hAnsi="Arial" w:cs="Arial"/>
                <w:b w:val="0"/>
                <w:color w:val="000000"/>
              </w:rPr>
              <w:t>0x4F</w:t>
            </w:r>
          </w:p>
        </w:tc>
      </w:tr>
      <w:tr w:rsidR="00337FC8" w:rsidRPr="00B54EB4" w14:paraId="4EB16CF5" w14:textId="70DC3A26" w:rsidTr="00250FBA">
        <w:tc>
          <w:tcPr>
            <w:tcW w:w="2239" w:type="dxa"/>
          </w:tcPr>
          <w:p w14:paraId="3674BF17" w14:textId="3F62697A" w:rsidR="00337FC8" w:rsidRPr="001E7439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1E7439">
              <w:rPr>
                <w:rFonts w:ascii="Arial" w:hAnsi="Arial" w:cs="Arial"/>
                <w:b w:val="0"/>
              </w:rPr>
              <w:t>PDMA_SSI45</w:t>
            </w:r>
          </w:p>
        </w:tc>
        <w:tc>
          <w:tcPr>
            <w:tcW w:w="1551" w:type="dxa"/>
            <w:vAlign w:val="bottom"/>
          </w:tcPr>
          <w:p w14:paraId="37D3939F" w14:textId="0AD28E9C" w:rsidR="00337FC8" w:rsidRPr="00A921E9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A921E9">
              <w:rPr>
                <w:rFonts w:ascii="Arial" w:hAnsi="Arial" w:cs="Arial"/>
                <w:b w:val="0"/>
                <w:color w:val="000000"/>
              </w:rPr>
              <w:t>0xEC40E400</w:t>
            </w:r>
          </w:p>
        </w:tc>
        <w:tc>
          <w:tcPr>
            <w:tcW w:w="1450" w:type="dxa"/>
            <w:vAlign w:val="bottom"/>
          </w:tcPr>
          <w:p w14:paraId="4AD3126D" w14:textId="02C51072" w:rsidR="00337FC8" w:rsidRPr="00ED3B92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ED3B92">
              <w:rPr>
                <w:rFonts w:ascii="Arial" w:hAnsi="Arial" w:cs="Arial"/>
                <w:b w:val="0"/>
                <w:color w:val="000000"/>
              </w:rPr>
              <w:t>0x50</w:t>
            </w:r>
          </w:p>
        </w:tc>
        <w:tc>
          <w:tcPr>
            <w:tcW w:w="1551" w:type="dxa"/>
            <w:vAlign w:val="bottom"/>
          </w:tcPr>
          <w:p w14:paraId="1E76CD5F" w14:textId="66F43B34" w:rsidR="00337FC8" w:rsidRPr="00883E90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883E90">
              <w:rPr>
                <w:rFonts w:ascii="Arial" w:hAnsi="Arial" w:cs="Arial"/>
                <w:b w:val="0"/>
                <w:color w:val="000000"/>
              </w:rPr>
              <w:t>0xEC40E400</w:t>
            </w:r>
          </w:p>
        </w:tc>
        <w:tc>
          <w:tcPr>
            <w:tcW w:w="1461" w:type="dxa"/>
            <w:vAlign w:val="bottom"/>
          </w:tcPr>
          <w:p w14:paraId="4BAFAB81" w14:textId="59DEFA6A" w:rsidR="00337FC8" w:rsidRPr="00337FC8" w:rsidRDefault="00337FC8" w:rsidP="00337FC8">
            <w:pPr>
              <w:pStyle w:val="Caption"/>
              <w:rPr>
                <w:rFonts w:ascii="Arial" w:hAnsi="Arial" w:cs="Arial"/>
                <w:b w:val="0"/>
                <w:color w:val="000000"/>
              </w:rPr>
            </w:pPr>
            <w:r w:rsidRPr="00337FC8">
              <w:rPr>
                <w:rFonts w:ascii="Arial" w:hAnsi="Arial" w:cs="Arial"/>
                <w:b w:val="0"/>
                <w:color w:val="000000"/>
              </w:rPr>
              <w:t>0x50</w:t>
            </w:r>
          </w:p>
        </w:tc>
      </w:tr>
      <w:tr w:rsidR="00337FC8" w:rsidRPr="00B54EB4" w14:paraId="16D5CD46" w14:textId="2D535CB0" w:rsidTr="00250FBA">
        <w:tc>
          <w:tcPr>
            <w:tcW w:w="2239" w:type="dxa"/>
          </w:tcPr>
          <w:p w14:paraId="07ADDCBB" w14:textId="3D754B35" w:rsidR="00337FC8" w:rsidRPr="001E7439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1E7439">
              <w:rPr>
                <w:rFonts w:ascii="Arial" w:hAnsi="Arial" w:cs="Arial"/>
                <w:b w:val="0"/>
              </w:rPr>
              <w:t>PDMA_SSI46</w:t>
            </w:r>
          </w:p>
        </w:tc>
        <w:tc>
          <w:tcPr>
            <w:tcW w:w="1551" w:type="dxa"/>
            <w:vAlign w:val="bottom"/>
          </w:tcPr>
          <w:p w14:paraId="33F9B0B9" w14:textId="3989203B" w:rsidR="00337FC8" w:rsidRPr="00A921E9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A921E9">
              <w:rPr>
                <w:rFonts w:ascii="Arial" w:hAnsi="Arial" w:cs="Arial"/>
                <w:b w:val="0"/>
                <w:color w:val="000000"/>
              </w:rPr>
              <w:t>0xEC40E800</w:t>
            </w:r>
          </w:p>
        </w:tc>
        <w:tc>
          <w:tcPr>
            <w:tcW w:w="1450" w:type="dxa"/>
            <w:vAlign w:val="bottom"/>
          </w:tcPr>
          <w:p w14:paraId="0CFD8B4B" w14:textId="7A2EB504" w:rsidR="00337FC8" w:rsidRPr="00ED3B92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ED3B92">
              <w:rPr>
                <w:rFonts w:ascii="Arial" w:hAnsi="Arial" w:cs="Arial"/>
                <w:b w:val="0"/>
                <w:color w:val="000000"/>
              </w:rPr>
              <w:t>0x51</w:t>
            </w:r>
          </w:p>
        </w:tc>
        <w:tc>
          <w:tcPr>
            <w:tcW w:w="1551" w:type="dxa"/>
            <w:vAlign w:val="bottom"/>
          </w:tcPr>
          <w:p w14:paraId="75D566CD" w14:textId="2DECCC1D" w:rsidR="00337FC8" w:rsidRPr="00883E90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883E90">
              <w:rPr>
                <w:rFonts w:ascii="Arial" w:hAnsi="Arial" w:cs="Arial"/>
                <w:b w:val="0"/>
                <w:color w:val="000000"/>
              </w:rPr>
              <w:t>0xEC40E800</w:t>
            </w:r>
          </w:p>
        </w:tc>
        <w:tc>
          <w:tcPr>
            <w:tcW w:w="1461" w:type="dxa"/>
            <w:vAlign w:val="bottom"/>
          </w:tcPr>
          <w:p w14:paraId="7217AA32" w14:textId="5A39A8B8" w:rsidR="00337FC8" w:rsidRPr="00337FC8" w:rsidRDefault="00337FC8" w:rsidP="00337FC8">
            <w:pPr>
              <w:pStyle w:val="Caption"/>
              <w:rPr>
                <w:rFonts w:ascii="Arial" w:hAnsi="Arial" w:cs="Arial"/>
                <w:b w:val="0"/>
                <w:color w:val="000000"/>
              </w:rPr>
            </w:pPr>
            <w:r w:rsidRPr="00337FC8">
              <w:rPr>
                <w:rFonts w:ascii="Arial" w:hAnsi="Arial" w:cs="Arial"/>
                <w:b w:val="0"/>
                <w:color w:val="000000"/>
              </w:rPr>
              <w:t>0x51</w:t>
            </w:r>
          </w:p>
        </w:tc>
      </w:tr>
      <w:tr w:rsidR="00337FC8" w:rsidRPr="00B54EB4" w14:paraId="5F89C64D" w14:textId="10E92D56" w:rsidTr="00250FBA">
        <w:tc>
          <w:tcPr>
            <w:tcW w:w="2239" w:type="dxa"/>
          </w:tcPr>
          <w:p w14:paraId="2330A137" w14:textId="57D2FA95" w:rsidR="00337FC8" w:rsidRPr="001E7439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1E7439">
              <w:rPr>
                <w:rFonts w:ascii="Arial" w:hAnsi="Arial" w:cs="Arial"/>
                <w:b w:val="0"/>
              </w:rPr>
              <w:t>PDMA_SSI47</w:t>
            </w:r>
          </w:p>
        </w:tc>
        <w:tc>
          <w:tcPr>
            <w:tcW w:w="1551" w:type="dxa"/>
            <w:vAlign w:val="bottom"/>
          </w:tcPr>
          <w:p w14:paraId="1BA589F5" w14:textId="73D378BC" w:rsidR="00337FC8" w:rsidRPr="00A921E9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A921E9">
              <w:rPr>
                <w:rFonts w:ascii="Arial" w:hAnsi="Arial" w:cs="Arial"/>
                <w:b w:val="0"/>
                <w:color w:val="000000"/>
              </w:rPr>
              <w:t>0xEC40EC00</w:t>
            </w:r>
          </w:p>
        </w:tc>
        <w:tc>
          <w:tcPr>
            <w:tcW w:w="1450" w:type="dxa"/>
            <w:vAlign w:val="bottom"/>
          </w:tcPr>
          <w:p w14:paraId="38AA40B7" w14:textId="69338F89" w:rsidR="00337FC8" w:rsidRPr="00ED3B92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ED3B92">
              <w:rPr>
                <w:rFonts w:ascii="Arial" w:hAnsi="Arial" w:cs="Arial"/>
                <w:b w:val="0"/>
                <w:color w:val="000000"/>
              </w:rPr>
              <w:t>0x52</w:t>
            </w:r>
          </w:p>
        </w:tc>
        <w:tc>
          <w:tcPr>
            <w:tcW w:w="1551" w:type="dxa"/>
            <w:vAlign w:val="bottom"/>
          </w:tcPr>
          <w:p w14:paraId="7681759C" w14:textId="11298340" w:rsidR="00337FC8" w:rsidRPr="00883E90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883E90">
              <w:rPr>
                <w:rFonts w:ascii="Arial" w:hAnsi="Arial" w:cs="Arial"/>
                <w:b w:val="0"/>
                <w:color w:val="000000"/>
              </w:rPr>
              <w:t>0xEC40EC00</w:t>
            </w:r>
          </w:p>
        </w:tc>
        <w:tc>
          <w:tcPr>
            <w:tcW w:w="1461" w:type="dxa"/>
            <w:vAlign w:val="bottom"/>
          </w:tcPr>
          <w:p w14:paraId="5C7D08BE" w14:textId="710A907A" w:rsidR="00337FC8" w:rsidRPr="00337FC8" w:rsidRDefault="00337FC8" w:rsidP="00337FC8">
            <w:pPr>
              <w:pStyle w:val="Caption"/>
              <w:rPr>
                <w:rFonts w:ascii="Arial" w:hAnsi="Arial" w:cs="Arial"/>
                <w:b w:val="0"/>
                <w:color w:val="000000"/>
              </w:rPr>
            </w:pPr>
            <w:r w:rsidRPr="00337FC8">
              <w:rPr>
                <w:rFonts w:ascii="Arial" w:hAnsi="Arial" w:cs="Arial"/>
                <w:b w:val="0"/>
                <w:color w:val="000000"/>
              </w:rPr>
              <w:t>0x52</w:t>
            </w:r>
          </w:p>
        </w:tc>
      </w:tr>
      <w:tr w:rsidR="00337FC8" w:rsidRPr="00B54EB4" w14:paraId="6BC33B2D" w14:textId="43C54C52" w:rsidTr="00250FBA">
        <w:tc>
          <w:tcPr>
            <w:tcW w:w="2239" w:type="dxa"/>
          </w:tcPr>
          <w:p w14:paraId="43894FB7" w14:textId="53E40729" w:rsidR="00337FC8" w:rsidRPr="001E7439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1E7439">
              <w:rPr>
                <w:rFonts w:ascii="Arial" w:hAnsi="Arial" w:cs="Arial"/>
                <w:b w:val="0"/>
              </w:rPr>
              <w:t>PDMA_SSI5</w:t>
            </w:r>
          </w:p>
        </w:tc>
        <w:tc>
          <w:tcPr>
            <w:tcW w:w="1551" w:type="dxa"/>
            <w:vAlign w:val="bottom"/>
          </w:tcPr>
          <w:p w14:paraId="05C3EDDC" w14:textId="2F5DA751" w:rsidR="00337FC8" w:rsidRPr="00A921E9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A921E9">
              <w:rPr>
                <w:rFonts w:ascii="Arial" w:hAnsi="Arial" w:cs="Arial"/>
                <w:b w:val="0"/>
                <w:color w:val="000000"/>
              </w:rPr>
              <w:t>0xEC405000</w:t>
            </w:r>
          </w:p>
        </w:tc>
        <w:tc>
          <w:tcPr>
            <w:tcW w:w="1450" w:type="dxa"/>
            <w:vAlign w:val="bottom"/>
          </w:tcPr>
          <w:p w14:paraId="4888C43F" w14:textId="4B9AF294" w:rsidR="00337FC8" w:rsidRPr="00ED3B92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ED3B92">
              <w:rPr>
                <w:rFonts w:ascii="Arial" w:hAnsi="Arial" w:cs="Arial"/>
                <w:b w:val="0"/>
                <w:color w:val="000000"/>
              </w:rPr>
              <w:t>0x0E</w:t>
            </w:r>
          </w:p>
        </w:tc>
        <w:tc>
          <w:tcPr>
            <w:tcW w:w="1551" w:type="dxa"/>
            <w:vAlign w:val="bottom"/>
          </w:tcPr>
          <w:p w14:paraId="41DD8EFC" w14:textId="2077CC9F" w:rsidR="00337FC8" w:rsidRPr="00883E90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883E90">
              <w:rPr>
                <w:rFonts w:ascii="Arial" w:hAnsi="Arial" w:cs="Arial"/>
                <w:b w:val="0"/>
                <w:color w:val="000000"/>
              </w:rPr>
              <w:t>0xEC405000</w:t>
            </w:r>
          </w:p>
        </w:tc>
        <w:tc>
          <w:tcPr>
            <w:tcW w:w="1461" w:type="dxa"/>
            <w:vAlign w:val="bottom"/>
          </w:tcPr>
          <w:p w14:paraId="030DC3D4" w14:textId="3D559F44" w:rsidR="00337FC8" w:rsidRPr="00337FC8" w:rsidRDefault="00337FC8" w:rsidP="00337FC8">
            <w:pPr>
              <w:pStyle w:val="Caption"/>
              <w:rPr>
                <w:rFonts w:ascii="Arial" w:hAnsi="Arial" w:cs="Arial"/>
                <w:b w:val="0"/>
                <w:color w:val="000000"/>
              </w:rPr>
            </w:pPr>
            <w:r w:rsidRPr="00337FC8">
              <w:rPr>
                <w:rFonts w:ascii="Arial" w:hAnsi="Arial" w:cs="Arial"/>
                <w:b w:val="0"/>
                <w:color w:val="000000"/>
              </w:rPr>
              <w:t>0x0E</w:t>
            </w:r>
          </w:p>
        </w:tc>
      </w:tr>
      <w:tr w:rsidR="00337FC8" w:rsidRPr="00B54EB4" w14:paraId="7B3D0A54" w14:textId="421E4DEB" w:rsidTr="00250FBA">
        <w:tc>
          <w:tcPr>
            <w:tcW w:w="2239" w:type="dxa"/>
          </w:tcPr>
          <w:p w14:paraId="3BC22130" w14:textId="6DF39259" w:rsidR="00337FC8" w:rsidRPr="001E7439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1E7439">
              <w:rPr>
                <w:rFonts w:ascii="Arial" w:hAnsi="Arial" w:cs="Arial"/>
                <w:b w:val="0"/>
              </w:rPr>
              <w:t>PDMA_SSI6</w:t>
            </w:r>
          </w:p>
        </w:tc>
        <w:tc>
          <w:tcPr>
            <w:tcW w:w="1551" w:type="dxa"/>
            <w:vAlign w:val="bottom"/>
          </w:tcPr>
          <w:p w14:paraId="21800163" w14:textId="1341D045" w:rsidR="00337FC8" w:rsidRPr="00A921E9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A921E9">
              <w:rPr>
                <w:rFonts w:ascii="Arial" w:hAnsi="Arial" w:cs="Arial"/>
                <w:b w:val="0"/>
                <w:color w:val="000000"/>
              </w:rPr>
              <w:t>0xEC406000</w:t>
            </w:r>
          </w:p>
        </w:tc>
        <w:tc>
          <w:tcPr>
            <w:tcW w:w="1450" w:type="dxa"/>
            <w:vAlign w:val="bottom"/>
          </w:tcPr>
          <w:p w14:paraId="46C1E95D" w14:textId="7784ACA3" w:rsidR="00337FC8" w:rsidRPr="00ED3B92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ED3B92">
              <w:rPr>
                <w:rFonts w:ascii="Arial" w:hAnsi="Arial" w:cs="Arial"/>
                <w:b w:val="0"/>
                <w:color w:val="000000"/>
              </w:rPr>
              <w:t>0x0F</w:t>
            </w:r>
          </w:p>
        </w:tc>
        <w:tc>
          <w:tcPr>
            <w:tcW w:w="1551" w:type="dxa"/>
            <w:vAlign w:val="bottom"/>
          </w:tcPr>
          <w:p w14:paraId="182269AF" w14:textId="07667475" w:rsidR="00337FC8" w:rsidRPr="00883E90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883E90">
              <w:rPr>
                <w:rFonts w:ascii="Arial" w:hAnsi="Arial" w:cs="Arial"/>
                <w:b w:val="0"/>
                <w:color w:val="000000"/>
              </w:rPr>
              <w:t>0xEC406000</w:t>
            </w:r>
          </w:p>
        </w:tc>
        <w:tc>
          <w:tcPr>
            <w:tcW w:w="1461" w:type="dxa"/>
            <w:vAlign w:val="bottom"/>
          </w:tcPr>
          <w:p w14:paraId="1FA0092A" w14:textId="18CBD2CA" w:rsidR="00337FC8" w:rsidRPr="00337FC8" w:rsidRDefault="00337FC8" w:rsidP="00337FC8">
            <w:pPr>
              <w:pStyle w:val="Caption"/>
              <w:rPr>
                <w:rFonts w:ascii="Arial" w:hAnsi="Arial" w:cs="Arial"/>
                <w:b w:val="0"/>
                <w:color w:val="000000"/>
              </w:rPr>
            </w:pPr>
            <w:r w:rsidRPr="00337FC8">
              <w:rPr>
                <w:rFonts w:ascii="Arial" w:hAnsi="Arial" w:cs="Arial"/>
                <w:b w:val="0"/>
                <w:color w:val="000000"/>
              </w:rPr>
              <w:t>0x0F</w:t>
            </w:r>
          </w:p>
        </w:tc>
      </w:tr>
      <w:tr w:rsidR="00337FC8" w:rsidRPr="00B54EB4" w14:paraId="306B05C5" w14:textId="598C641A" w:rsidTr="00250FBA">
        <w:tc>
          <w:tcPr>
            <w:tcW w:w="2239" w:type="dxa"/>
          </w:tcPr>
          <w:p w14:paraId="6FC23BB6" w14:textId="34425419" w:rsidR="00337FC8" w:rsidRPr="001E7439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1E7439">
              <w:rPr>
                <w:rFonts w:ascii="Arial" w:hAnsi="Arial" w:cs="Arial"/>
                <w:b w:val="0"/>
              </w:rPr>
              <w:t>PDMA_SSI7</w:t>
            </w:r>
          </w:p>
        </w:tc>
        <w:tc>
          <w:tcPr>
            <w:tcW w:w="1551" w:type="dxa"/>
            <w:vAlign w:val="bottom"/>
          </w:tcPr>
          <w:p w14:paraId="0979B76C" w14:textId="45E1D985" w:rsidR="00337FC8" w:rsidRPr="00A921E9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A921E9">
              <w:rPr>
                <w:rFonts w:ascii="Arial" w:hAnsi="Arial" w:cs="Arial"/>
                <w:b w:val="0"/>
                <w:color w:val="000000"/>
              </w:rPr>
              <w:t>0xEC407000</w:t>
            </w:r>
          </w:p>
        </w:tc>
        <w:tc>
          <w:tcPr>
            <w:tcW w:w="1450" w:type="dxa"/>
            <w:vAlign w:val="bottom"/>
          </w:tcPr>
          <w:p w14:paraId="1D7E58EB" w14:textId="201C6CE2" w:rsidR="00337FC8" w:rsidRPr="00ED3B92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ED3B92">
              <w:rPr>
                <w:rFonts w:ascii="Arial" w:hAnsi="Arial" w:cs="Arial"/>
                <w:b w:val="0"/>
                <w:color w:val="000000"/>
              </w:rPr>
              <w:t>0x10</w:t>
            </w:r>
          </w:p>
        </w:tc>
        <w:tc>
          <w:tcPr>
            <w:tcW w:w="1551" w:type="dxa"/>
            <w:vAlign w:val="bottom"/>
          </w:tcPr>
          <w:p w14:paraId="1325E912" w14:textId="71DDF817" w:rsidR="00337FC8" w:rsidRPr="00883E90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883E90">
              <w:rPr>
                <w:rFonts w:ascii="Arial" w:hAnsi="Arial" w:cs="Arial"/>
                <w:b w:val="0"/>
                <w:color w:val="000000"/>
              </w:rPr>
              <w:t>0xEC407000</w:t>
            </w:r>
          </w:p>
        </w:tc>
        <w:tc>
          <w:tcPr>
            <w:tcW w:w="1461" w:type="dxa"/>
            <w:vAlign w:val="bottom"/>
          </w:tcPr>
          <w:p w14:paraId="79E91D19" w14:textId="5E62561D" w:rsidR="00337FC8" w:rsidRPr="00337FC8" w:rsidRDefault="00337FC8" w:rsidP="00337FC8">
            <w:pPr>
              <w:pStyle w:val="Caption"/>
              <w:rPr>
                <w:rFonts w:ascii="Arial" w:hAnsi="Arial" w:cs="Arial"/>
                <w:b w:val="0"/>
                <w:color w:val="000000"/>
              </w:rPr>
            </w:pPr>
            <w:r w:rsidRPr="00337FC8">
              <w:rPr>
                <w:rFonts w:ascii="Arial" w:hAnsi="Arial" w:cs="Arial"/>
                <w:b w:val="0"/>
                <w:color w:val="000000"/>
              </w:rPr>
              <w:t>0x10</w:t>
            </w:r>
          </w:p>
        </w:tc>
      </w:tr>
      <w:tr w:rsidR="00337FC8" w:rsidRPr="00B54EB4" w14:paraId="014DCC43" w14:textId="7F0E383F" w:rsidTr="00250FBA">
        <w:tc>
          <w:tcPr>
            <w:tcW w:w="2239" w:type="dxa"/>
          </w:tcPr>
          <w:p w14:paraId="14C9332E" w14:textId="6FA10EFB" w:rsidR="00337FC8" w:rsidRPr="001E7439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1E7439">
              <w:rPr>
                <w:rFonts w:ascii="Arial" w:hAnsi="Arial" w:cs="Arial"/>
                <w:b w:val="0"/>
              </w:rPr>
              <w:t>PDMA_SSI8</w:t>
            </w:r>
          </w:p>
        </w:tc>
        <w:tc>
          <w:tcPr>
            <w:tcW w:w="1551" w:type="dxa"/>
            <w:vAlign w:val="bottom"/>
          </w:tcPr>
          <w:p w14:paraId="05BD32AC" w14:textId="537F185F" w:rsidR="00337FC8" w:rsidRPr="00A921E9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A921E9">
              <w:rPr>
                <w:rFonts w:ascii="Arial" w:hAnsi="Arial" w:cs="Arial"/>
                <w:b w:val="0"/>
                <w:color w:val="000000"/>
              </w:rPr>
              <w:t>0xEC408000</w:t>
            </w:r>
          </w:p>
        </w:tc>
        <w:tc>
          <w:tcPr>
            <w:tcW w:w="1450" w:type="dxa"/>
            <w:vAlign w:val="bottom"/>
          </w:tcPr>
          <w:p w14:paraId="464DA47C" w14:textId="2F0A259D" w:rsidR="00337FC8" w:rsidRPr="00ED3B92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ED3B92">
              <w:rPr>
                <w:rFonts w:ascii="Arial" w:hAnsi="Arial" w:cs="Arial"/>
                <w:b w:val="0"/>
                <w:color w:val="000000"/>
              </w:rPr>
              <w:t>0x11</w:t>
            </w:r>
          </w:p>
        </w:tc>
        <w:tc>
          <w:tcPr>
            <w:tcW w:w="1551" w:type="dxa"/>
            <w:vAlign w:val="bottom"/>
          </w:tcPr>
          <w:p w14:paraId="2BAC0523" w14:textId="2CD3E650" w:rsidR="00337FC8" w:rsidRPr="00883E90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883E90">
              <w:rPr>
                <w:rFonts w:ascii="Arial" w:hAnsi="Arial" w:cs="Arial"/>
                <w:b w:val="0"/>
                <w:color w:val="000000"/>
              </w:rPr>
              <w:t>0xEC408000</w:t>
            </w:r>
          </w:p>
        </w:tc>
        <w:tc>
          <w:tcPr>
            <w:tcW w:w="1461" w:type="dxa"/>
            <w:vAlign w:val="bottom"/>
          </w:tcPr>
          <w:p w14:paraId="5F90C5F1" w14:textId="7D8E825B" w:rsidR="00337FC8" w:rsidRPr="00337FC8" w:rsidRDefault="00337FC8" w:rsidP="00337FC8">
            <w:pPr>
              <w:pStyle w:val="Caption"/>
              <w:rPr>
                <w:rFonts w:ascii="Arial" w:hAnsi="Arial" w:cs="Arial"/>
                <w:b w:val="0"/>
                <w:color w:val="000000"/>
              </w:rPr>
            </w:pPr>
            <w:r w:rsidRPr="00337FC8">
              <w:rPr>
                <w:rFonts w:ascii="Arial" w:hAnsi="Arial" w:cs="Arial"/>
                <w:b w:val="0"/>
                <w:color w:val="000000"/>
              </w:rPr>
              <w:t>0x11</w:t>
            </w:r>
          </w:p>
        </w:tc>
      </w:tr>
      <w:tr w:rsidR="00337FC8" w:rsidRPr="00B54EB4" w14:paraId="21921312" w14:textId="50068E89" w:rsidTr="00250FBA">
        <w:tc>
          <w:tcPr>
            <w:tcW w:w="2239" w:type="dxa"/>
          </w:tcPr>
          <w:p w14:paraId="20A1D0D4" w14:textId="10C8B377" w:rsidR="00337FC8" w:rsidRPr="001E7439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1E7439">
              <w:rPr>
                <w:rFonts w:ascii="Arial" w:hAnsi="Arial" w:cs="Arial"/>
                <w:b w:val="0"/>
              </w:rPr>
              <w:t>PDMA_SSI90</w:t>
            </w:r>
          </w:p>
        </w:tc>
        <w:tc>
          <w:tcPr>
            <w:tcW w:w="1551" w:type="dxa"/>
            <w:vAlign w:val="bottom"/>
          </w:tcPr>
          <w:p w14:paraId="7AD5081D" w14:textId="44020C84" w:rsidR="00337FC8" w:rsidRPr="00A921E9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A921E9">
              <w:rPr>
                <w:rFonts w:ascii="Arial" w:hAnsi="Arial" w:cs="Arial"/>
                <w:b w:val="0"/>
                <w:color w:val="000000"/>
              </w:rPr>
              <w:t>0xEC409000</w:t>
            </w:r>
          </w:p>
        </w:tc>
        <w:tc>
          <w:tcPr>
            <w:tcW w:w="1450" w:type="dxa"/>
            <w:vAlign w:val="bottom"/>
          </w:tcPr>
          <w:p w14:paraId="59A54798" w14:textId="639FDF0C" w:rsidR="00337FC8" w:rsidRPr="00ED3B92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ED3B92">
              <w:rPr>
                <w:rFonts w:ascii="Arial" w:hAnsi="Arial" w:cs="Arial"/>
                <w:b w:val="0"/>
                <w:color w:val="000000"/>
              </w:rPr>
              <w:t>0x12</w:t>
            </w:r>
          </w:p>
        </w:tc>
        <w:tc>
          <w:tcPr>
            <w:tcW w:w="1551" w:type="dxa"/>
            <w:vAlign w:val="bottom"/>
          </w:tcPr>
          <w:p w14:paraId="34B8689D" w14:textId="60A53DE6" w:rsidR="00337FC8" w:rsidRPr="00883E90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883E90">
              <w:rPr>
                <w:rFonts w:ascii="Arial" w:hAnsi="Arial" w:cs="Arial"/>
                <w:b w:val="0"/>
                <w:color w:val="000000"/>
              </w:rPr>
              <w:t>0xEC409000</w:t>
            </w:r>
          </w:p>
        </w:tc>
        <w:tc>
          <w:tcPr>
            <w:tcW w:w="1461" w:type="dxa"/>
            <w:vAlign w:val="bottom"/>
          </w:tcPr>
          <w:p w14:paraId="2696EB66" w14:textId="5F2BC582" w:rsidR="00337FC8" w:rsidRPr="00337FC8" w:rsidRDefault="00337FC8" w:rsidP="00337FC8">
            <w:pPr>
              <w:pStyle w:val="Caption"/>
              <w:rPr>
                <w:rFonts w:ascii="Arial" w:hAnsi="Arial" w:cs="Arial"/>
                <w:b w:val="0"/>
                <w:color w:val="000000"/>
              </w:rPr>
            </w:pPr>
            <w:r w:rsidRPr="00337FC8">
              <w:rPr>
                <w:rFonts w:ascii="Arial" w:hAnsi="Arial" w:cs="Arial"/>
                <w:b w:val="0"/>
                <w:color w:val="000000"/>
              </w:rPr>
              <w:t>0x12</w:t>
            </w:r>
          </w:p>
        </w:tc>
      </w:tr>
      <w:tr w:rsidR="00337FC8" w:rsidRPr="00B54EB4" w14:paraId="003F1264" w14:textId="06D1626D" w:rsidTr="00250FBA">
        <w:tc>
          <w:tcPr>
            <w:tcW w:w="2239" w:type="dxa"/>
          </w:tcPr>
          <w:p w14:paraId="7BF270AD" w14:textId="7E998E81" w:rsidR="00337FC8" w:rsidRPr="001E7439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1E7439">
              <w:rPr>
                <w:rFonts w:ascii="Arial" w:hAnsi="Arial" w:cs="Arial"/>
                <w:b w:val="0"/>
              </w:rPr>
              <w:t>PDMA_SSI91</w:t>
            </w:r>
          </w:p>
        </w:tc>
        <w:tc>
          <w:tcPr>
            <w:tcW w:w="1551" w:type="dxa"/>
            <w:vAlign w:val="bottom"/>
          </w:tcPr>
          <w:p w14:paraId="1ED9A691" w14:textId="28FBD696" w:rsidR="00337FC8" w:rsidRPr="00A921E9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A921E9">
              <w:rPr>
                <w:rFonts w:ascii="Arial" w:hAnsi="Arial" w:cs="Arial"/>
                <w:b w:val="0"/>
                <w:color w:val="000000"/>
              </w:rPr>
              <w:t>0xEC409400</w:t>
            </w:r>
          </w:p>
        </w:tc>
        <w:tc>
          <w:tcPr>
            <w:tcW w:w="1450" w:type="dxa"/>
            <w:vAlign w:val="bottom"/>
          </w:tcPr>
          <w:p w14:paraId="1ED7DD1F" w14:textId="3FC8FD74" w:rsidR="00337FC8" w:rsidRPr="00ED3B92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ED3B92">
              <w:rPr>
                <w:rFonts w:ascii="Arial" w:hAnsi="Arial" w:cs="Arial"/>
                <w:b w:val="0"/>
                <w:color w:val="000000"/>
              </w:rPr>
              <w:t>0x13</w:t>
            </w:r>
          </w:p>
        </w:tc>
        <w:tc>
          <w:tcPr>
            <w:tcW w:w="1551" w:type="dxa"/>
            <w:vAlign w:val="bottom"/>
          </w:tcPr>
          <w:p w14:paraId="5A4ABCEF" w14:textId="65997508" w:rsidR="00337FC8" w:rsidRPr="00883E90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883E90">
              <w:rPr>
                <w:rFonts w:ascii="Arial" w:hAnsi="Arial" w:cs="Arial"/>
                <w:b w:val="0"/>
                <w:color w:val="000000"/>
              </w:rPr>
              <w:t>0xEC409400</w:t>
            </w:r>
          </w:p>
        </w:tc>
        <w:tc>
          <w:tcPr>
            <w:tcW w:w="1461" w:type="dxa"/>
            <w:vAlign w:val="bottom"/>
          </w:tcPr>
          <w:p w14:paraId="29B9B62F" w14:textId="2D44EE29" w:rsidR="00337FC8" w:rsidRPr="00337FC8" w:rsidRDefault="00337FC8" w:rsidP="00337FC8">
            <w:pPr>
              <w:pStyle w:val="Caption"/>
              <w:rPr>
                <w:rFonts w:ascii="Arial" w:hAnsi="Arial" w:cs="Arial"/>
                <w:b w:val="0"/>
                <w:color w:val="000000"/>
              </w:rPr>
            </w:pPr>
            <w:r w:rsidRPr="00337FC8">
              <w:rPr>
                <w:rFonts w:ascii="Arial" w:hAnsi="Arial" w:cs="Arial"/>
                <w:b w:val="0"/>
                <w:color w:val="000000"/>
              </w:rPr>
              <w:t>0x13</w:t>
            </w:r>
          </w:p>
        </w:tc>
      </w:tr>
      <w:tr w:rsidR="00337FC8" w:rsidRPr="00B54EB4" w14:paraId="63626445" w14:textId="548EE098" w:rsidTr="00250FBA">
        <w:tc>
          <w:tcPr>
            <w:tcW w:w="2239" w:type="dxa"/>
          </w:tcPr>
          <w:p w14:paraId="0EB13995" w14:textId="63FCE67E" w:rsidR="00337FC8" w:rsidRPr="001E7439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1E7439">
              <w:rPr>
                <w:rFonts w:ascii="Arial" w:hAnsi="Arial" w:cs="Arial"/>
                <w:b w:val="0"/>
              </w:rPr>
              <w:t>PDMA_SSI92</w:t>
            </w:r>
          </w:p>
        </w:tc>
        <w:tc>
          <w:tcPr>
            <w:tcW w:w="1551" w:type="dxa"/>
            <w:vAlign w:val="bottom"/>
          </w:tcPr>
          <w:p w14:paraId="3FFAC5E6" w14:textId="76C49F37" w:rsidR="00337FC8" w:rsidRPr="00A921E9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A921E9">
              <w:rPr>
                <w:rFonts w:ascii="Arial" w:hAnsi="Arial" w:cs="Arial"/>
                <w:b w:val="0"/>
                <w:color w:val="000000"/>
              </w:rPr>
              <w:t>0xEC409800</w:t>
            </w:r>
          </w:p>
        </w:tc>
        <w:tc>
          <w:tcPr>
            <w:tcW w:w="1450" w:type="dxa"/>
            <w:vAlign w:val="bottom"/>
          </w:tcPr>
          <w:p w14:paraId="1286D651" w14:textId="2E25703C" w:rsidR="00337FC8" w:rsidRPr="00ED3B92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ED3B92">
              <w:rPr>
                <w:rFonts w:ascii="Arial" w:hAnsi="Arial" w:cs="Arial"/>
                <w:b w:val="0"/>
                <w:color w:val="000000"/>
              </w:rPr>
              <w:t>0x14</w:t>
            </w:r>
          </w:p>
        </w:tc>
        <w:tc>
          <w:tcPr>
            <w:tcW w:w="1551" w:type="dxa"/>
            <w:vAlign w:val="bottom"/>
          </w:tcPr>
          <w:p w14:paraId="59D88B3C" w14:textId="645382BE" w:rsidR="00337FC8" w:rsidRPr="00883E90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883E90">
              <w:rPr>
                <w:rFonts w:ascii="Arial" w:hAnsi="Arial" w:cs="Arial"/>
                <w:b w:val="0"/>
                <w:color w:val="000000"/>
              </w:rPr>
              <w:t>0xEC409800</w:t>
            </w:r>
          </w:p>
        </w:tc>
        <w:tc>
          <w:tcPr>
            <w:tcW w:w="1461" w:type="dxa"/>
            <w:vAlign w:val="bottom"/>
          </w:tcPr>
          <w:p w14:paraId="084B17EA" w14:textId="48715DE1" w:rsidR="00337FC8" w:rsidRPr="00337FC8" w:rsidRDefault="00337FC8" w:rsidP="00337FC8">
            <w:pPr>
              <w:pStyle w:val="Caption"/>
              <w:rPr>
                <w:rFonts w:ascii="Arial" w:hAnsi="Arial" w:cs="Arial"/>
                <w:b w:val="0"/>
                <w:color w:val="000000"/>
              </w:rPr>
            </w:pPr>
            <w:r w:rsidRPr="00337FC8">
              <w:rPr>
                <w:rFonts w:ascii="Arial" w:hAnsi="Arial" w:cs="Arial"/>
                <w:b w:val="0"/>
                <w:color w:val="000000"/>
              </w:rPr>
              <w:t>0x14</w:t>
            </w:r>
          </w:p>
        </w:tc>
      </w:tr>
      <w:tr w:rsidR="00337FC8" w:rsidRPr="00B54EB4" w14:paraId="55836EF4" w14:textId="43E126AD" w:rsidTr="00250FBA">
        <w:tc>
          <w:tcPr>
            <w:tcW w:w="2239" w:type="dxa"/>
          </w:tcPr>
          <w:p w14:paraId="50ADA559" w14:textId="782364E2" w:rsidR="00337FC8" w:rsidRPr="001E7439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1E7439">
              <w:rPr>
                <w:rFonts w:ascii="Arial" w:hAnsi="Arial" w:cs="Arial"/>
                <w:b w:val="0"/>
              </w:rPr>
              <w:t>PDMA_SSI93</w:t>
            </w:r>
          </w:p>
        </w:tc>
        <w:tc>
          <w:tcPr>
            <w:tcW w:w="1551" w:type="dxa"/>
            <w:vAlign w:val="bottom"/>
          </w:tcPr>
          <w:p w14:paraId="30AD31F5" w14:textId="246152C9" w:rsidR="00337FC8" w:rsidRPr="00A921E9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A921E9">
              <w:rPr>
                <w:rFonts w:ascii="Arial" w:hAnsi="Arial" w:cs="Arial"/>
                <w:b w:val="0"/>
                <w:color w:val="000000"/>
              </w:rPr>
              <w:t>0xEC409C00</w:t>
            </w:r>
          </w:p>
        </w:tc>
        <w:tc>
          <w:tcPr>
            <w:tcW w:w="1450" w:type="dxa"/>
            <w:vAlign w:val="bottom"/>
          </w:tcPr>
          <w:p w14:paraId="7F6249AF" w14:textId="1C5029B4" w:rsidR="00337FC8" w:rsidRPr="00ED3B92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ED3B92">
              <w:rPr>
                <w:rFonts w:ascii="Arial" w:hAnsi="Arial" w:cs="Arial"/>
                <w:b w:val="0"/>
                <w:color w:val="000000"/>
              </w:rPr>
              <w:t>0x15</w:t>
            </w:r>
          </w:p>
        </w:tc>
        <w:tc>
          <w:tcPr>
            <w:tcW w:w="1551" w:type="dxa"/>
            <w:vAlign w:val="bottom"/>
          </w:tcPr>
          <w:p w14:paraId="78B1BBED" w14:textId="07D075FA" w:rsidR="00337FC8" w:rsidRPr="00883E90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883E90">
              <w:rPr>
                <w:rFonts w:ascii="Arial" w:hAnsi="Arial" w:cs="Arial"/>
                <w:b w:val="0"/>
                <w:color w:val="000000"/>
              </w:rPr>
              <w:t>0xEC409C00</w:t>
            </w:r>
          </w:p>
        </w:tc>
        <w:tc>
          <w:tcPr>
            <w:tcW w:w="1461" w:type="dxa"/>
            <w:vAlign w:val="bottom"/>
          </w:tcPr>
          <w:p w14:paraId="2F959D4E" w14:textId="402B696A" w:rsidR="00337FC8" w:rsidRPr="00337FC8" w:rsidRDefault="00337FC8" w:rsidP="00337FC8">
            <w:pPr>
              <w:pStyle w:val="Caption"/>
              <w:rPr>
                <w:rFonts w:ascii="Arial" w:hAnsi="Arial" w:cs="Arial"/>
                <w:b w:val="0"/>
                <w:color w:val="000000"/>
              </w:rPr>
            </w:pPr>
            <w:r w:rsidRPr="00337FC8">
              <w:rPr>
                <w:rFonts w:ascii="Arial" w:hAnsi="Arial" w:cs="Arial"/>
                <w:b w:val="0"/>
                <w:color w:val="000000"/>
              </w:rPr>
              <w:t>0x15</w:t>
            </w:r>
          </w:p>
        </w:tc>
      </w:tr>
      <w:tr w:rsidR="00337FC8" w:rsidRPr="00B54EB4" w14:paraId="1B85EE16" w14:textId="19C086BD" w:rsidTr="00250FBA">
        <w:tc>
          <w:tcPr>
            <w:tcW w:w="2239" w:type="dxa"/>
          </w:tcPr>
          <w:p w14:paraId="2E446A39" w14:textId="00E22EA3" w:rsidR="00337FC8" w:rsidRPr="001E7439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1E7439">
              <w:rPr>
                <w:rFonts w:ascii="Arial" w:hAnsi="Arial" w:cs="Arial"/>
                <w:b w:val="0"/>
              </w:rPr>
              <w:t>PDMA_SSI94</w:t>
            </w:r>
          </w:p>
        </w:tc>
        <w:tc>
          <w:tcPr>
            <w:tcW w:w="1551" w:type="dxa"/>
            <w:vAlign w:val="bottom"/>
          </w:tcPr>
          <w:p w14:paraId="11ABCF8C" w14:textId="6F5CE852" w:rsidR="00337FC8" w:rsidRPr="00A921E9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A921E9">
              <w:rPr>
                <w:rFonts w:ascii="Arial" w:hAnsi="Arial" w:cs="Arial"/>
                <w:b w:val="0"/>
                <w:color w:val="000000"/>
              </w:rPr>
              <w:t>0xEC40F000</w:t>
            </w:r>
          </w:p>
        </w:tc>
        <w:tc>
          <w:tcPr>
            <w:tcW w:w="1450" w:type="dxa"/>
            <w:vAlign w:val="bottom"/>
          </w:tcPr>
          <w:p w14:paraId="0745E23D" w14:textId="5EB627E7" w:rsidR="00337FC8" w:rsidRPr="00ED3B92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ED3B92">
              <w:rPr>
                <w:rFonts w:ascii="Arial" w:hAnsi="Arial" w:cs="Arial"/>
                <w:b w:val="0"/>
                <w:color w:val="000000"/>
              </w:rPr>
              <w:t>0x53</w:t>
            </w:r>
          </w:p>
        </w:tc>
        <w:tc>
          <w:tcPr>
            <w:tcW w:w="1551" w:type="dxa"/>
            <w:vAlign w:val="bottom"/>
          </w:tcPr>
          <w:p w14:paraId="1F04F05D" w14:textId="4107E663" w:rsidR="00337FC8" w:rsidRPr="00883E90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883E90">
              <w:rPr>
                <w:rFonts w:ascii="Arial" w:hAnsi="Arial" w:cs="Arial"/>
                <w:b w:val="0"/>
                <w:color w:val="000000"/>
              </w:rPr>
              <w:t>0xEC40F000</w:t>
            </w:r>
          </w:p>
        </w:tc>
        <w:tc>
          <w:tcPr>
            <w:tcW w:w="1461" w:type="dxa"/>
            <w:vAlign w:val="bottom"/>
          </w:tcPr>
          <w:p w14:paraId="09FDCC7E" w14:textId="5C77D7D4" w:rsidR="00337FC8" w:rsidRPr="00337FC8" w:rsidRDefault="00337FC8" w:rsidP="00337FC8">
            <w:pPr>
              <w:pStyle w:val="Caption"/>
              <w:rPr>
                <w:rFonts w:ascii="Arial" w:hAnsi="Arial" w:cs="Arial"/>
                <w:b w:val="0"/>
                <w:color w:val="000000"/>
              </w:rPr>
            </w:pPr>
            <w:r w:rsidRPr="00337FC8">
              <w:rPr>
                <w:rFonts w:ascii="Arial" w:hAnsi="Arial" w:cs="Arial"/>
                <w:b w:val="0"/>
                <w:color w:val="000000"/>
              </w:rPr>
              <w:t>0x53</w:t>
            </w:r>
          </w:p>
        </w:tc>
      </w:tr>
      <w:tr w:rsidR="00337FC8" w:rsidRPr="00B54EB4" w14:paraId="6737B86D" w14:textId="689AAA5B" w:rsidTr="00250FBA">
        <w:tc>
          <w:tcPr>
            <w:tcW w:w="2239" w:type="dxa"/>
          </w:tcPr>
          <w:p w14:paraId="7C0B94B6" w14:textId="0023D280" w:rsidR="00337FC8" w:rsidRPr="001E7439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1E7439">
              <w:rPr>
                <w:rFonts w:ascii="Arial" w:hAnsi="Arial" w:cs="Arial"/>
                <w:b w:val="0"/>
              </w:rPr>
              <w:t>PDMA_SSI95</w:t>
            </w:r>
          </w:p>
        </w:tc>
        <w:tc>
          <w:tcPr>
            <w:tcW w:w="1551" w:type="dxa"/>
            <w:vAlign w:val="bottom"/>
          </w:tcPr>
          <w:p w14:paraId="6354F856" w14:textId="508CF063" w:rsidR="00337FC8" w:rsidRPr="00A921E9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A921E9">
              <w:rPr>
                <w:rFonts w:ascii="Arial" w:hAnsi="Arial" w:cs="Arial"/>
                <w:b w:val="0"/>
                <w:color w:val="000000"/>
              </w:rPr>
              <w:t>0xEC40F400</w:t>
            </w:r>
          </w:p>
        </w:tc>
        <w:tc>
          <w:tcPr>
            <w:tcW w:w="1450" w:type="dxa"/>
            <w:vAlign w:val="bottom"/>
          </w:tcPr>
          <w:p w14:paraId="4DC7DC93" w14:textId="791DEFEB" w:rsidR="00337FC8" w:rsidRPr="00ED3B92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ED3B92">
              <w:rPr>
                <w:rFonts w:ascii="Arial" w:hAnsi="Arial" w:cs="Arial"/>
                <w:b w:val="0"/>
                <w:color w:val="000000"/>
              </w:rPr>
              <w:t>0x54</w:t>
            </w:r>
          </w:p>
        </w:tc>
        <w:tc>
          <w:tcPr>
            <w:tcW w:w="1551" w:type="dxa"/>
            <w:vAlign w:val="bottom"/>
          </w:tcPr>
          <w:p w14:paraId="0765CB5F" w14:textId="0E5E17B3" w:rsidR="00337FC8" w:rsidRPr="00883E90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883E90">
              <w:rPr>
                <w:rFonts w:ascii="Arial" w:hAnsi="Arial" w:cs="Arial"/>
                <w:b w:val="0"/>
                <w:color w:val="000000"/>
              </w:rPr>
              <w:t>0xEC40F400</w:t>
            </w:r>
          </w:p>
        </w:tc>
        <w:tc>
          <w:tcPr>
            <w:tcW w:w="1461" w:type="dxa"/>
            <w:vAlign w:val="bottom"/>
          </w:tcPr>
          <w:p w14:paraId="108641D3" w14:textId="7C9FD56D" w:rsidR="00337FC8" w:rsidRPr="00337FC8" w:rsidRDefault="00337FC8" w:rsidP="00337FC8">
            <w:pPr>
              <w:pStyle w:val="Caption"/>
              <w:rPr>
                <w:rFonts w:ascii="Arial" w:hAnsi="Arial" w:cs="Arial"/>
                <w:b w:val="0"/>
                <w:color w:val="000000"/>
              </w:rPr>
            </w:pPr>
            <w:r w:rsidRPr="00337FC8">
              <w:rPr>
                <w:rFonts w:ascii="Arial" w:hAnsi="Arial" w:cs="Arial"/>
                <w:b w:val="0"/>
                <w:color w:val="000000"/>
              </w:rPr>
              <w:t>0x54</w:t>
            </w:r>
          </w:p>
        </w:tc>
      </w:tr>
      <w:tr w:rsidR="00337FC8" w:rsidRPr="00B54EB4" w14:paraId="1FB5AF71" w14:textId="0997EA30" w:rsidTr="00250FBA">
        <w:tc>
          <w:tcPr>
            <w:tcW w:w="2239" w:type="dxa"/>
          </w:tcPr>
          <w:p w14:paraId="5FAB2149" w14:textId="794F1D36" w:rsidR="00337FC8" w:rsidRPr="001E7439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1E7439">
              <w:rPr>
                <w:rFonts w:ascii="Arial" w:hAnsi="Arial" w:cs="Arial"/>
                <w:b w:val="0"/>
              </w:rPr>
              <w:t>PDMA_SSI96</w:t>
            </w:r>
          </w:p>
        </w:tc>
        <w:tc>
          <w:tcPr>
            <w:tcW w:w="1551" w:type="dxa"/>
            <w:vAlign w:val="bottom"/>
          </w:tcPr>
          <w:p w14:paraId="4328D8BE" w14:textId="6B631B23" w:rsidR="00337FC8" w:rsidRPr="00A921E9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A921E9">
              <w:rPr>
                <w:rFonts w:ascii="Arial" w:hAnsi="Arial" w:cs="Arial"/>
                <w:b w:val="0"/>
                <w:color w:val="000000"/>
              </w:rPr>
              <w:t>0xEC40F800</w:t>
            </w:r>
          </w:p>
        </w:tc>
        <w:tc>
          <w:tcPr>
            <w:tcW w:w="1450" w:type="dxa"/>
            <w:vAlign w:val="bottom"/>
          </w:tcPr>
          <w:p w14:paraId="110FC818" w14:textId="27C16FC5" w:rsidR="00337FC8" w:rsidRPr="00ED3B92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ED3B92">
              <w:rPr>
                <w:rFonts w:ascii="Arial" w:hAnsi="Arial" w:cs="Arial"/>
                <w:b w:val="0"/>
                <w:color w:val="000000"/>
              </w:rPr>
              <w:t>0x55</w:t>
            </w:r>
          </w:p>
        </w:tc>
        <w:tc>
          <w:tcPr>
            <w:tcW w:w="1551" w:type="dxa"/>
            <w:vAlign w:val="bottom"/>
          </w:tcPr>
          <w:p w14:paraId="257BF6BE" w14:textId="4103C376" w:rsidR="00337FC8" w:rsidRPr="00883E90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883E90">
              <w:rPr>
                <w:rFonts w:ascii="Arial" w:hAnsi="Arial" w:cs="Arial"/>
                <w:b w:val="0"/>
                <w:color w:val="000000"/>
              </w:rPr>
              <w:t>0xEC40F800</w:t>
            </w:r>
          </w:p>
        </w:tc>
        <w:tc>
          <w:tcPr>
            <w:tcW w:w="1461" w:type="dxa"/>
            <w:vAlign w:val="bottom"/>
          </w:tcPr>
          <w:p w14:paraId="23FFDF33" w14:textId="1ACBA8A4" w:rsidR="00337FC8" w:rsidRPr="00337FC8" w:rsidRDefault="00337FC8" w:rsidP="00337FC8">
            <w:pPr>
              <w:pStyle w:val="Caption"/>
              <w:rPr>
                <w:rFonts w:ascii="Arial" w:hAnsi="Arial" w:cs="Arial"/>
                <w:b w:val="0"/>
                <w:color w:val="000000"/>
              </w:rPr>
            </w:pPr>
            <w:r w:rsidRPr="00337FC8">
              <w:rPr>
                <w:rFonts w:ascii="Arial" w:hAnsi="Arial" w:cs="Arial"/>
                <w:b w:val="0"/>
                <w:color w:val="000000"/>
              </w:rPr>
              <w:t>0x55</w:t>
            </w:r>
          </w:p>
        </w:tc>
      </w:tr>
      <w:tr w:rsidR="00337FC8" w:rsidRPr="00B54EB4" w14:paraId="1A14E641" w14:textId="2A225E00" w:rsidTr="00250FBA">
        <w:tc>
          <w:tcPr>
            <w:tcW w:w="2239" w:type="dxa"/>
          </w:tcPr>
          <w:p w14:paraId="1818426B" w14:textId="6B20AC77" w:rsidR="00337FC8" w:rsidRPr="001E7439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1E7439">
              <w:rPr>
                <w:rFonts w:ascii="Arial" w:hAnsi="Arial" w:cs="Arial"/>
                <w:b w:val="0"/>
              </w:rPr>
              <w:t>PDMA_SSI97</w:t>
            </w:r>
          </w:p>
        </w:tc>
        <w:tc>
          <w:tcPr>
            <w:tcW w:w="1551" w:type="dxa"/>
            <w:vAlign w:val="bottom"/>
          </w:tcPr>
          <w:p w14:paraId="75B8B778" w14:textId="42E40ECF" w:rsidR="00337FC8" w:rsidRPr="00A921E9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A921E9">
              <w:rPr>
                <w:rFonts w:ascii="Arial" w:hAnsi="Arial" w:cs="Arial"/>
                <w:b w:val="0"/>
                <w:color w:val="000000"/>
              </w:rPr>
              <w:t>0xEC40FC00</w:t>
            </w:r>
          </w:p>
        </w:tc>
        <w:tc>
          <w:tcPr>
            <w:tcW w:w="1450" w:type="dxa"/>
            <w:vAlign w:val="bottom"/>
          </w:tcPr>
          <w:p w14:paraId="4A636410" w14:textId="18CD4435" w:rsidR="00337FC8" w:rsidRPr="00ED3B92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ED3B92">
              <w:rPr>
                <w:rFonts w:ascii="Arial" w:hAnsi="Arial" w:cs="Arial"/>
                <w:b w:val="0"/>
                <w:color w:val="000000"/>
              </w:rPr>
              <w:t>0x56</w:t>
            </w:r>
          </w:p>
        </w:tc>
        <w:tc>
          <w:tcPr>
            <w:tcW w:w="1551" w:type="dxa"/>
            <w:vAlign w:val="bottom"/>
          </w:tcPr>
          <w:p w14:paraId="6202A230" w14:textId="4F5A1D68" w:rsidR="00337FC8" w:rsidRPr="00883E90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883E90">
              <w:rPr>
                <w:rFonts w:ascii="Arial" w:hAnsi="Arial" w:cs="Arial"/>
                <w:b w:val="0"/>
                <w:color w:val="000000"/>
              </w:rPr>
              <w:t>0xEC40FC00</w:t>
            </w:r>
          </w:p>
        </w:tc>
        <w:tc>
          <w:tcPr>
            <w:tcW w:w="1461" w:type="dxa"/>
            <w:vAlign w:val="bottom"/>
          </w:tcPr>
          <w:p w14:paraId="037D01DE" w14:textId="121160BD" w:rsidR="00337FC8" w:rsidRPr="00337FC8" w:rsidRDefault="00337FC8" w:rsidP="00337FC8">
            <w:pPr>
              <w:pStyle w:val="Caption"/>
              <w:rPr>
                <w:rFonts w:ascii="Arial" w:hAnsi="Arial" w:cs="Arial"/>
                <w:b w:val="0"/>
                <w:color w:val="000000"/>
              </w:rPr>
            </w:pPr>
            <w:r w:rsidRPr="00337FC8">
              <w:rPr>
                <w:rFonts w:ascii="Arial" w:hAnsi="Arial" w:cs="Arial"/>
                <w:b w:val="0"/>
                <w:color w:val="000000"/>
              </w:rPr>
              <w:t>0x56</w:t>
            </w:r>
          </w:p>
        </w:tc>
      </w:tr>
      <w:tr w:rsidR="00337FC8" w:rsidRPr="00B54EB4" w14:paraId="6587C184" w14:textId="6DBD4948" w:rsidTr="00250FBA">
        <w:tc>
          <w:tcPr>
            <w:tcW w:w="2239" w:type="dxa"/>
          </w:tcPr>
          <w:p w14:paraId="2ED204C9" w14:textId="5F8551BB" w:rsidR="00337FC8" w:rsidRPr="001E7439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1E7439">
              <w:rPr>
                <w:rFonts w:ascii="Arial" w:hAnsi="Arial" w:cs="Arial"/>
                <w:b w:val="0"/>
              </w:rPr>
              <w:lastRenderedPageBreak/>
              <w:t>PDMA_DTCPPP0</w:t>
            </w:r>
          </w:p>
        </w:tc>
        <w:tc>
          <w:tcPr>
            <w:tcW w:w="1551" w:type="dxa"/>
            <w:vAlign w:val="bottom"/>
          </w:tcPr>
          <w:p w14:paraId="4A0E5D33" w14:textId="54DBD704" w:rsidR="00337FC8" w:rsidRPr="00A921E9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A921E9">
              <w:rPr>
                <w:rFonts w:ascii="Arial" w:hAnsi="Arial" w:cs="Arial"/>
                <w:b w:val="0"/>
                <w:color w:val="000000"/>
              </w:rPr>
              <w:t>0xEC420000</w:t>
            </w:r>
          </w:p>
        </w:tc>
        <w:tc>
          <w:tcPr>
            <w:tcW w:w="1450" w:type="dxa"/>
            <w:vAlign w:val="bottom"/>
          </w:tcPr>
          <w:p w14:paraId="241A40A0" w14:textId="459D8A3B" w:rsidR="00337FC8" w:rsidRPr="00ED3B92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ED3B92">
              <w:rPr>
                <w:rFonts w:ascii="Arial" w:hAnsi="Arial" w:cs="Arial"/>
                <w:b w:val="0"/>
                <w:color w:val="000000"/>
              </w:rPr>
              <w:t>0x16</w:t>
            </w:r>
          </w:p>
        </w:tc>
        <w:tc>
          <w:tcPr>
            <w:tcW w:w="1551" w:type="dxa"/>
            <w:vAlign w:val="bottom"/>
          </w:tcPr>
          <w:p w14:paraId="1E2DFE76" w14:textId="2459463B" w:rsidR="00337FC8" w:rsidRPr="00883E90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883E90">
              <w:rPr>
                <w:rFonts w:ascii="Arial" w:hAnsi="Arial" w:cs="Arial"/>
                <w:b w:val="0"/>
                <w:color w:val="000000"/>
              </w:rPr>
              <w:t>0xEC420000</w:t>
            </w:r>
          </w:p>
        </w:tc>
        <w:tc>
          <w:tcPr>
            <w:tcW w:w="1461" w:type="dxa"/>
            <w:vAlign w:val="bottom"/>
          </w:tcPr>
          <w:p w14:paraId="11B152BC" w14:textId="3FB8FF3D" w:rsidR="00337FC8" w:rsidRPr="00337FC8" w:rsidRDefault="00337FC8" w:rsidP="00337FC8">
            <w:pPr>
              <w:pStyle w:val="Caption"/>
              <w:rPr>
                <w:rFonts w:ascii="Arial" w:hAnsi="Arial" w:cs="Arial"/>
                <w:b w:val="0"/>
                <w:color w:val="000000"/>
              </w:rPr>
            </w:pPr>
            <w:r w:rsidRPr="00337FC8">
              <w:rPr>
                <w:rFonts w:ascii="Arial" w:hAnsi="Arial" w:cs="Arial"/>
                <w:b w:val="0"/>
                <w:color w:val="000000"/>
              </w:rPr>
              <w:t>0x16</w:t>
            </w:r>
          </w:p>
        </w:tc>
      </w:tr>
      <w:tr w:rsidR="00337FC8" w:rsidRPr="00B54EB4" w14:paraId="459B3F0A" w14:textId="5ABFA846" w:rsidTr="00250FBA">
        <w:tc>
          <w:tcPr>
            <w:tcW w:w="2239" w:type="dxa"/>
          </w:tcPr>
          <w:p w14:paraId="2417DE30" w14:textId="189D608E" w:rsidR="00337FC8" w:rsidRPr="001E7439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1E7439">
              <w:rPr>
                <w:rFonts w:ascii="Arial" w:hAnsi="Arial" w:cs="Arial"/>
                <w:b w:val="0"/>
              </w:rPr>
              <w:t>PDMA_DTCPPP1</w:t>
            </w:r>
          </w:p>
        </w:tc>
        <w:tc>
          <w:tcPr>
            <w:tcW w:w="1551" w:type="dxa"/>
            <w:vAlign w:val="bottom"/>
          </w:tcPr>
          <w:p w14:paraId="42B3AD3B" w14:textId="473DEF94" w:rsidR="00337FC8" w:rsidRPr="00A921E9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A921E9">
              <w:rPr>
                <w:rFonts w:ascii="Arial" w:hAnsi="Arial" w:cs="Arial"/>
                <w:b w:val="0"/>
                <w:color w:val="000000"/>
              </w:rPr>
              <w:t>0xEC420400</w:t>
            </w:r>
          </w:p>
        </w:tc>
        <w:tc>
          <w:tcPr>
            <w:tcW w:w="1450" w:type="dxa"/>
            <w:vAlign w:val="bottom"/>
          </w:tcPr>
          <w:p w14:paraId="02098974" w14:textId="177E99DB" w:rsidR="00337FC8" w:rsidRPr="00ED3B92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ED3B92">
              <w:rPr>
                <w:rFonts w:ascii="Arial" w:hAnsi="Arial" w:cs="Arial"/>
                <w:b w:val="0"/>
                <w:color w:val="000000"/>
              </w:rPr>
              <w:t>0x17</w:t>
            </w:r>
          </w:p>
        </w:tc>
        <w:tc>
          <w:tcPr>
            <w:tcW w:w="1551" w:type="dxa"/>
            <w:vAlign w:val="bottom"/>
          </w:tcPr>
          <w:p w14:paraId="42EAD286" w14:textId="52F400EB" w:rsidR="00337FC8" w:rsidRPr="00883E90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883E90">
              <w:rPr>
                <w:rFonts w:ascii="Arial" w:hAnsi="Arial" w:cs="Arial"/>
                <w:b w:val="0"/>
                <w:color w:val="000000"/>
              </w:rPr>
              <w:t>0xEC420400</w:t>
            </w:r>
          </w:p>
        </w:tc>
        <w:tc>
          <w:tcPr>
            <w:tcW w:w="1461" w:type="dxa"/>
            <w:vAlign w:val="bottom"/>
          </w:tcPr>
          <w:p w14:paraId="05A76531" w14:textId="37249310" w:rsidR="00337FC8" w:rsidRPr="00337FC8" w:rsidRDefault="00337FC8" w:rsidP="00337FC8">
            <w:pPr>
              <w:pStyle w:val="Caption"/>
              <w:rPr>
                <w:rFonts w:ascii="Arial" w:hAnsi="Arial" w:cs="Arial"/>
                <w:b w:val="0"/>
                <w:color w:val="000000"/>
              </w:rPr>
            </w:pPr>
            <w:r w:rsidRPr="00337FC8">
              <w:rPr>
                <w:rFonts w:ascii="Arial" w:hAnsi="Arial" w:cs="Arial"/>
                <w:b w:val="0"/>
                <w:color w:val="000000"/>
              </w:rPr>
              <w:t>0x17</w:t>
            </w:r>
          </w:p>
        </w:tc>
      </w:tr>
      <w:tr w:rsidR="00337FC8" w:rsidRPr="00B54EB4" w14:paraId="76E0612A" w14:textId="01E1C187" w:rsidTr="00250FBA">
        <w:tc>
          <w:tcPr>
            <w:tcW w:w="2239" w:type="dxa"/>
          </w:tcPr>
          <w:p w14:paraId="6FCE43BD" w14:textId="688DF775" w:rsidR="00337FC8" w:rsidRPr="001E7439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1E7439">
              <w:rPr>
                <w:rFonts w:ascii="Arial" w:hAnsi="Arial" w:cs="Arial"/>
                <w:b w:val="0"/>
              </w:rPr>
              <w:t>PDMA_DTCPCP0</w:t>
            </w:r>
          </w:p>
        </w:tc>
        <w:tc>
          <w:tcPr>
            <w:tcW w:w="1551" w:type="dxa"/>
            <w:vAlign w:val="bottom"/>
          </w:tcPr>
          <w:p w14:paraId="57099315" w14:textId="257F4C86" w:rsidR="00337FC8" w:rsidRPr="00A921E9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A921E9">
              <w:rPr>
                <w:rFonts w:ascii="Arial" w:hAnsi="Arial" w:cs="Arial"/>
                <w:b w:val="0"/>
                <w:color w:val="000000"/>
              </w:rPr>
              <w:t>0xEC420800</w:t>
            </w:r>
          </w:p>
        </w:tc>
        <w:tc>
          <w:tcPr>
            <w:tcW w:w="1450" w:type="dxa"/>
            <w:vAlign w:val="bottom"/>
          </w:tcPr>
          <w:p w14:paraId="255C7C59" w14:textId="4D48F616" w:rsidR="00337FC8" w:rsidRPr="00ED3B92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ED3B92">
              <w:rPr>
                <w:rFonts w:ascii="Arial" w:hAnsi="Arial" w:cs="Arial"/>
                <w:b w:val="0"/>
                <w:color w:val="000000"/>
              </w:rPr>
              <w:t>0x18</w:t>
            </w:r>
          </w:p>
        </w:tc>
        <w:tc>
          <w:tcPr>
            <w:tcW w:w="1551" w:type="dxa"/>
            <w:vAlign w:val="bottom"/>
          </w:tcPr>
          <w:p w14:paraId="681B3580" w14:textId="62ED1E90" w:rsidR="00337FC8" w:rsidRPr="00883E90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883E90">
              <w:rPr>
                <w:rFonts w:ascii="Arial" w:hAnsi="Arial" w:cs="Arial"/>
                <w:b w:val="0"/>
                <w:color w:val="000000"/>
              </w:rPr>
              <w:t>0xEC420800</w:t>
            </w:r>
          </w:p>
        </w:tc>
        <w:tc>
          <w:tcPr>
            <w:tcW w:w="1461" w:type="dxa"/>
            <w:vAlign w:val="bottom"/>
          </w:tcPr>
          <w:p w14:paraId="4CC9F869" w14:textId="112AA6BB" w:rsidR="00337FC8" w:rsidRPr="00337FC8" w:rsidRDefault="00337FC8" w:rsidP="00337FC8">
            <w:pPr>
              <w:pStyle w:val="Caption"/>
              <w:rPr>
                <w:rFonts w:ascii="Arial" w:hAnsi="Arial" w:cs="Arial"/>
                <w:b w:val="0"/>
                <w:color w:val="000000"/>
              </w:rPr>
            </w:pPr>
            <w:r w:rsidRPr="00337FC8">
              <w:rPr>
                <w:rFonts w:ascii="Arial" w:hAnsi="Arial" w:cs="Arial"/>
                <w:b w:val="0"/>
                <w:color w:val="000000"/>
              </w:rPr>
              <w:t>0x18</w:t>
            </w:r>
          </w:p>
        </w:tc>
      </w:tr>
      <w:tr w:rsidR="00337FC8" w:rsidRPr="00B54EB4" w14:paraId="0004DACD" w14:textId="7B4BBFF7" w:rsidTr="00250FBA">
        <w:tc>
          <w:tcPr>
            <w:tcW w:w="2239" w:type="dxa"/>
          </w:tcPr>
          <w:p w14:paraId="18FC7728" w14:textId="295B3579" w:rsidR="00337FC8" w:rsidRPr="001E7439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1E7439">
              <w:rPr>
                <w:rFonts w:ascii="Arial" w:hAnsi="Arial" w:cs="Arial"/>
                <w:b w:val="0"/>
              </w:rPr>
              <w:t>PDMA_DTCPCP1</w:t>
            </w:r>
          </w:p>
        </w:tc>
        <w:tc>
          <w:tcPr>
            <w:tcW w:w="1551" w:type="dxa"/>
            <w:vAlign w:val="bottom"/>
          </w:tcPr>
          <w:p w14:paraId="2873E66A" w14:textId="7685E3FF" w:rsidR="00337FC8" w:rsidRPr="00A921E9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A921E9">
              <w:rPr>
                <w:rFonts w:ascii="Arial" w:hAnsi="Arial" w:cs="Arial"/>
                <w:b w:val="0"/>
                <w:color w:val="000000"/>
              </w:rPr>
              <w:t>0xEC420C00</w:t>
            </w:r>
          </w:p>
        </w:tc>
        <w:tc>
          <w:tcPr>
            <w:tcW w:w="1450" w:type="dxa"/>
            <w:vAlign w:val="bottom"/>
          </w:tcPr>
          <w:p w14:paraId="015B42C9" w14:textId="6D244064" w:rsidR="00337FC8" w:rsidRPr="00ED3B92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ED3B92">
              <w:rPr>
                <w:rFonts w:ascii="Arial" w:hAnsi="Arial" w:cs="Arial"/>
                <w:b w:val="0"/>
                <w:color w:val="000000"/>
              </w:rPr>
              <w:t>0x19</w:t>
            </w:r>
          </w:p>
        </w:tc>
        <w:tc>
          <w:tcPr>
            <w:tcW w:w="1551" w:type="dxa"/>
            <w:vAlign w:val="bottom"/>
          </w:tcPr>
          <w:p w14:paraId="251DB711" w14:textId="3537746C" w:rsidR="00337FC8" w:rsidRPr="00883E90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883E90">
              <w:rPr>
                <w:rFonts w:ascii="Arial" w:hAnsi="Arial" w:cs="Arial"/>
                <w:b w:val="0"/>
                <w:color w:val="000000"/>
              </w:rPr>
              <w:t>0xEC420C00</w:t>
            </w:r>
          </w:p>
        </w:tc>
        <w:tc>
          <w:tcPr>
            <w:tcW w:w="1461" w:type="dxa"/>
            <w:vAlign w:val="bottom"/>
          </w:tcPr>
          <w:p w14:paraId="2410662F" w14:textId="2C4B0636" w:rsidR="00337FC8" w:rsidRPr="00337FC8" w:rsidRDefault="00337FC8" w:rsidP="00337FC8">
            <w:pPr>
              <w:pStyle w:val="Caption"/>
              <w:rPr>
                <w:rFonts w:ascii="Arial" w:hAnsi="Arial" w:cs="Arial"/>
                <w:b w:val="0"/>
                <w:color w:val="000000"/>
              </w:rPr>
            </w:pPr>
            <w:r w:rsidRPr="00337FC8">
              <w:rPr>
                <w:rFonts w:ascii="Arial" w:hAnsi="Arial" w:cs="Arial"/>
                <w:b w:val="0"/>
                <w:color w:val="000000"/>
              </w:rPr>
              <w:t>0x19</w:t>
            </w:r>
          </w:p>
        </w:tc>
      </w:tr>
      <w:tr w:rsidR="00337FC8" w:rsidRPr="00B54EB4" w14:paraId="65DFF870" w14:textId="242CF1DE" w:rsidTr="00250FBA">
        <w:tc>
          <w:tcPr>
            <w:tcW w:w="2239" w:type="dxa"/>
          </w:tcPr>
          <w:p w14:paraId="554A9E5C" w14:textId="2B1F2100" w:rsidR="00337FC8" w:rsidRPr="001E7439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1E7439">
              <w:rPr>
                <w:rFonts w:ascii="Arial" w:hAnsi="Arial" w:cs="Arial"/>
                <w:b w:val="0"/>
              </w:rPr>
              <w:t>PDMA_ADSPO0</w:t>
            </w:r>
          </w:p>
        </w:tc>
        <w:tc>
          <w:tcPr>
            <w:tcW w:w="1551" w:type="dxa"/>
            <w:vAlign w:val="bottom"/>
          </w:tcPr>
          <w:p w14:paraId="2AAA143E" w14:textId="5CE37305" w:rsidR="00337FC8" w:rsidRPr="00A921E9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A921E9">
              <w:rPr>
                <w:rFonts w:ascii="Arial" w:hAnsi="Arial" w:cs="Arial"/>
                <w:b w:val="0"/>
                <w:color w:val="000000"/>
              </w:rPr>
              <w:t>0xEC460000</w:t>
            </w:r>
          </w:p>
        </w:tc>
        <w:tc>
          <w:tcPr>
            <w:tcW w:w="1450" w:type="dxa"/>
            <w:vAlign w:val="bottom"/>
          </w:tcPr>
          <w:p w14:paraId="59D74BE3" w14:textId="4E75EC95" w:rsidR="00337FC8" w:rsidRPr="00ED3B92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ED3B92">
              <w:rPr>
                <w:rFonts w:ascii="Arial" w:hAnsi="Arial" w:cs="Arial"/>
                <w:b w:val="0"/>
                <w:color w:val="000000"/>
              </w:rPr>
              <w:t>0x23</w:t>
            </w:r>
          </w:p>
        </w:tc>
        <w:tc>
          <w:tcPr>
            <w:tcW w:w="1551" w:type="dxa"/>
            <w:vAlign w:val="bottom"/>
          </w:tcPr>
          <w:p w14:paraId="33873A9A" w14:textId="050F7265" w:rsidR="00337FC8" w:rsidRPr="00883E90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883E90">
              <w:rPr>
                <w:rFonts w:ascii="Arial" w:hAnsi="Arial" w:cs="Arial"/>
                <w:b w:val="0"/>
                <w:color w:val="000000"/>
              </w:rPr>
              <w:t>0xff</w:t>
            </w:r>
          </w:p>
        </w:tc>
        <w:tc>
          <w:tcPr>
            <w:tcW w:w="1461" w:type="dxa"/>
            <w:vAlign w:val="bottom"/>
          </w:tcPr>
          <w:p w14:paraId="6B478E7D" w14:textId="553A1AE2" w:rsidR="00337FC8" w:rsidRPr="00337FC8" w:rsidRDefault="00337FC8" w:rsidP="00337FC8">
            <w:pPr>
              <w:pStyle w:val="Caption"/>
              <w:rPr>
                <w:rFonts w:ascii="Arial" w:hAnsi="Arial" w:cs="Arial"/>
                <w:b w:val="0"/>
                <w:color w:val="000000"/>
              </w:rPr>
            </w:pPr>
            <w:r w:rsidRPr="00337FC8">
              <w:rPr>
                <w:rFonts w:ascii="Arial" w:hAnsi="Arial" w:cs="Arial"/>
                <w:b w:val="0"/>
                <w:color w:val="000000"/>
              </w:rPr>
              <w:t>0xff</w:t>
            </w:r>
          </w:p>
        </w:tc>
      </w:tr>
      <w:tr w:rsidR="00337FC8" w:rsidRPr="00B54EB4" w14:paraId="5A0BC141" w14:textId="33323E22" w:rsidTr="00250FBA">
        <w:tc>
          <w:tcPr>
            <w:tcW w:w="2239" w:type="dxa"/>
          </w:tcPr>
          <w:p w14:paraId="5C4AE05D" w14:textId="6441BFC2" w:rsidR="00337FC8" w:rsidRPr="001E7439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1E7439">
              <w:rPr>
                <w:rFonts w:ascii="Arial" w:hAnsi="Arial" w:cs="Arial"/>
                <w:b w:val="0"/>
              </w:rPr>
              <w:t>PDMA_ADSPI0</w:t>
            </w:r>
          </w:p>
        </w:tc>
        <w:tc>
          <w:tcPr>
            <w:tcW w:w="1551" w:type="dxa"/>
            <w:vAlign w:val="bottom"/>
          </w:tcPr>
          <w:p w14:paraId="3F8E3D68" w14:textId="1C14F586" w:rsidR="00337FC8" w:rsidRPr="00A921E9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A921E9">
              <w:rPr>
                <w:rFonts w:ascii="Arial" w:hAnsi="Arial" w:cs="Arial"/>
                <w:b w:val="0"/>
                <w:color w:val="000000"/>
              </w:rPr>
              <w:t>0xff</w:t>
            </w:r>
          </w:p>
        </w:tc>
        <w:tc>
          <w:tcPr>
            <w:tcW w:w="1450" w:type="dxa"/>
            <w:vAlign w:val="bottom"/>
          </w:tcPr>
          <w:p w14:paraId="4ED68EA7" w14:textId="70062368" w:rsidR="00337FC8" w:rsidRPr="00ED3B92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ED3B92">
              <w:rPr>
                <w:rFonts w:ascii="Arial" w:hAnsi="Arial" w:cs="Arial"/>
                <w:b w:val="0"/>
                <w:color w:val="000000"/>
              </w:rPr>
              <w:t>0xff</w:t>
            </w:r>
          </w:p>
        </w:tc>
        <w:tc>
          <w:tcPr>
            <w:tcW w:w="1551" w:type="dxa"/>
            <w:vAlign w:val="bottom"/>
          </w:tcPr>
          <w:p w14:paraId="182B8EA3" w14:textId="03868B93" w:rsidR="00337FC8" w:rsidRPr="00883E90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883E90">
              <w:rPr>
                <w:rFonts w:ascii="Arial" w:hAnsi="Arial" w:cs="Arial"/>
                <w:b w:val="0"/>
                <w:color w:val="000000"/>
              </w:rPr>
              <w:t>0xEC460400</w:t>
            </w:r>
          </w:p>
        </w:tc>
        <w:tc>
          <w:tcPr>
            <w:tcW w:w="1461" w:type="dxa"/>
            <w:vAlign w:val="bottom"/>
          </w:tcPr>
          <w:p w14:paraId="29866769" w14:textId="31264511" w:rsidR="00337FC8" w:rsidRPr="00337FC8" w:rsidRDefault="00337FC8" w:rsidP="00337FC8">
            <w:pPr>
              <w:pStyle w:val="Caption"/>
              <w:rPr>
                <w:rFonts w:ascii="Arial" w:hAnsi="Arial" w:cs="Arial"/>
                <w:b w:val="0"/>
                <w:color w:val="000000"/>
              </w:rPr>
            </w:pPr>
            <w:r w:rsidRPr="00337FC8">
              <w:rPr>
                <w:rFonts w:ascii="Arial" w:hAnsi="Arial" w:cs="Arial"/>
                <w:b w:val="0"/>
                <w:color w:val="000000"/>
              </w:rPr>
              <w:t>0x24</w:t>
            </w:r>
          </w:p>
        </w:tc>
      </w:tr>
      <w:tr w:rsidR="00337FC8" w:rsidRPr="00B54EB4" w14:paraId="51FEECAD" w14:textId="2439DE72" w:rsidTr="00250FBA">
        <w:tc>
          <w:tcPr>
            <w:tcW w:w="2239" w:type="dxa"/>
          </w:tcPr>
          <w:p w14:paraId="1001C3BE" w14:textId="49666F9C" w:rsidR="00337FC8" w:rsidRPr="001E7439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1E7439">
              <w:rPr>
                <w:rFonts w:ascii="Arial" w:hAnsi="Arial" w:cs="Arial"/>
                <w:b w:val="0"/>
              </w:rPr>
              <w:t>PDMA_ADSPO1</w:t>
            </w:r>
          </w:p>
        </w:tc>
        <w:tc>
          <w:tcPr>
            <w:tcW w:w="1551" w:type="dxa"/>
            <w:vAlign w:val="bottom"/>
          </w:tcPr>
          <w:p w14:paraId="2EBEFD6E" w14:textId="26149D48" w:rsidR="00337FC8" w:rsidRPr="00A921E9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A921E9">
              <w:rPr>
                <w:rFonts w:ascii="Arial" w:hAnsi="Arial" w:cs="Arial"/>
                <w:b w:val="0"/>
                <w:color w:val="000000"/>
              </w:rPr>
              <w:t>0xEC460800</w:t>
            </w:r>
          </w:p>
        </w:tc>
        <w:tc>
          <w:tcPr>
            <w:tcW w:w="1450" w:type="dxa"/>
            <w:vAlign w:val="bottom"/>
          </w:tcPr>
          <w:p w14:paraId="700D41A5" w14:textId="4A13AB79" w:rsidR="00337FC8" w:rsidRPr="00ED3B92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ED3B92">
              <w:rPr>
                <w:rFonts w:ascii="Arial" w:hAnsi="Arial" w:cs="Arial"/>
                <w:b w:val="0"/>
                <w:color w:val="000000"/>
              </w:rPr>
              <w:t>0x57</w:t>
            </w:r>
          </w:p>
        </w:tc>
        <w:tc>
          <w:tcPr>
            <w:tcW w:w="1551" w:type="dxa"/>
            <w:vAlign w:val="bottom"/>
          </w:tcPr>
          <w:p w14:paraId="479C4B3B" w14:textId="6BE10776" w:rsidR="00337FC8" w:rsidRPr="00883E90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883E90">
              <w:rPr>
                <w:rFonts w:ascii="Arial" w:hAnsi="Arial" w:cs="Arial"/>
                <w:b w:val="0"/>
                <w:color w:val="000000"/>
              </w:rPr>
              <w:t>0xff</w:t>
            </w:r>
          </w:p>
        </w:tc>
        <w:tc>
          <w:tcPr>
            <w:tcW w:w="1461" w:type="dxa"/>
            <w:vAlign w:val="bottom"/>
          </w:tcPr>
          <w:p w14:paraId="5B1770D6" w14:textId="24346569" w:rsidR="00337FC8" w:rsidRPr="00337FC8" w:rsidRDefault="00337FC8" w:rsidP="00337FC8">
            <w:pPr>
              <w:pStyle w:val="Caption"/>
              <w:rPr>
                <w:rFonts w:ascii="Arial" w:hAnsi="Arial" w:cs="Arial"/>
                <w:b w:val="0"/>
                <w:color w:val="000000"/>
              </w:rPr>
            </w:pPr>
            <w:r w:rsidRPr="00337FC8">
              <w:rPr>
                <w:rFonts w:ascii="Arial" w:hAnsi="Arial" w:cs="Arial"/>
                <w:b w:val="0"/>
                <w:color w:val="000000"/>
              </w:rPr>
              <w:t>0xff</w:t>
            </w:r>
          </w:p>
        </w:tc>
      </w:tr>
      <w:tr w:rsidR="00337FC8" w:rsidRPr="00B54EB4" w14:paraId="013B424E" w14:textId="2D50AF24" w:rsidTr="00250FBA">
        <w:tc>
          <w:tcPr>
            <w:tcW w:w="2239" w:type="dxa"/>
          </w:tcPr>
          <w:p w14:paraId="3BCA854F" w14:textId="79D4905B" w:rsidR="00337FC8" w:rsidRPr="001E7439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1E7439">
              <w:rPr>
                <w:rFonts w:ascii="Arial" w:hAnsi="Arial" w:cs="Arial"/>
                <w:b w:val="0"/>
              </w:rPr>
              <w:t>PDMA_ADSPI1</w:t>
            </w:r>
          </w:p>
        </w:tc>
        <w:tc>
          <w:tcPr>
            <w:tcW w:w="1551" w:type="dxa"/>
            <w:vAlign w:val="bottom"/>
          </w:tcPr>
          <w:p w14:paraId="63690715" w14:textId="31003EC4" w:rsidR="00337FC8" w:rsidRPr="00A921E9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A921E9">
              <w:rPr>
                <w:rFonts w:ascii="Arial" w:hAnsi="Arial" w:cs="Arial"/>
                <w:b w:val="0"/>
                <w:color w:val="000000"/>
              </w:rPr>
              <w:t>0xff</w:t>
            </w:r>
          </w:p>
        </w:tc>
        <w:tc>
          <w:tcPr>
            <w:tcW w:w="1450" w:type="dxa"/>
            <w:vAlign w:val="bottom"/>
          </w:tcPr>
          <w:p w14:paraId="4F41933C" w14:textId="5131035C" w:rsidR="00337FC8" w:rsidRPr="00ED3B92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ED3B92">
              <w:rPr>
                <w:rFonts w:ascii="Arial" w:hAnsi="Arial" w:cs="Arial"/>
                <w:b w:val="0"/>
                <w:color w:val="000000"/>
              </w:rPr>
              <w:t>0xff</w:t>
            </w:r>
          </w:p>
        </w:tc>
        <w:tc>
          <w:tcPr>
            <w:tcW w:w="1551" w:type="dxa"/>
            <w:vAlign w:val="bottom"/>
          </w:tcPr>
          <w:p w14:paraId="21BA4023" w14:textId="0F3436E1" w:rsidR="00337FC8" w:rsidRPr="00883E90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883E90">
              <w:rPr>
                <w:rFonts w:ascii="Arial" w:hAnsi="Arial" w:cs="Arial"/>
                <w:b w:val="0"/>
                <w:color w:val="000000"/>
              </w:rPr>
              <w:t>0xEC460C00</w:t>
            </w:r>
          </w:p>
        </w:tc>
        <w:tc>
          <w:tcPr>
            <w:tcW w:w="1461" w:type="dxa"/>
            <w:vAlign w:val="bottom"/>
          </w:tcPr>
          <w:p w14:paraId="0B5BB30D" w14:textId="09232485" w:rsidR="00337FC8" w:rsidRPr="00337FC8" w:rsidRDefault="00337FC8" w:rsidP="00337FC8">
            <w:pPr>
              <w:pStyle w:val="Caption"/>
              <w:rPr>
                <w:rFonts w:ascii="Arial" w:hAnsi="Arial" w:cs="Arial"/>
                <w:b w:val="0"/>
                <w:color w:val="000000"/>
              </w:rPr>
            </w:pPr>
            <w:r w:rsidRPr="00337FC8">
              <w:rPr>
                <w:rFonts w:ascii="Arial" w:hAnsi="Arial" w:cs="Arial"/>
                <w:b w:val="0"/>
                <w:color w:val="000000"/>
              </w:rPr>
              <w:t>0x58</w:t>
            </w:r>
          </w:p>
        </w:tc>
      </w:tr>
      <w:tr w:rsidR="00337FC8" w:rsidRPr="00B54EB4" w14:paraId="3E4AE286" w14:textId="57F0AB53" w:rsidTr="00250FBA">
        <w:tc>
          <w:tcPr>
            <w:tcW w:w="2239" w:type="dxa"/>
          </w:tcPr>
          <w:p w14:paraId="596B57AB" w14:textId="6AB2E758" w:rsidR="00337FC8" w:rsidRPr="001E7439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1E7439">
              <w:rPr>
                <w:rFonts w:ascii="Arial" w:hAnsi="Arial" w:cs="Arial"/>
                <w:b w:val="0"/>
              </w:rPr>
              <w:t>PDMA_ADSPO2</w:t>
            </w:r>
          </w:p>
        </w:tc>
        <w:tc>
          <w:tcPr>
            <w:tcW w:w="1551" w:type="dxa"/>
            <w:vAlign w:val="bottom"/>
          </w:tcPr>
          <w:p w14:paraId="060F10D8" w14:textId="2436F8AC" w:rsidR="00337FC8" w:rsidRPr="00A921E9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A921E9">
              <w:rPr>
                <w:rFonts w:ascii="Arial" w:hAnsi="Arial" w:cs="Arial"/>
                <w:b w:val="0"/>
                <w:color w:val="000000"/>
              </w:rPr>
              <w:t>0xEC461000</w:t>
            </w:r>
          </w:p>
        </w:tc>
        <w:tc>
          <w:tcPr>
            <w:tcW w:w="1450" w:type="dxa"/>
            <w:vAlign w:val="bottom"/>
          </w:tcPr>
          <w:p w14:paraId="0B05E59F" w14:textId="15351C2B" w:rsidR="00337FC8" w:rsidRPr="00ED3B92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ED3B92">
              <w:rPr>
                <w:rFonts w:ascii="Arial" w:hAnsi="Arial" w:cs="Arial"/>
                <w:b w:val="0"/>
                <w:color w:val="000000"/>
              </w:rPr>
              <w:t>0x59</w:t>
            </w:r>
          </w:p>
        </w:tc>
        <w:tc>
          <w:tcPr>
            <w:tcW w:w="1551" w:type="dxa"/>
            <w:vAlign w:val="bottom"/>
          </w:tcPr>
          <w:p w14:paraId="7C46AC3F" w14:textId="2611E4BF" w:rsidR="00337FC8" w:rsidRPr="00883E90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883E90">
              <w:rPr>
                <w:rFonts w:ascii="Arial" w:hAnsi="Arial" w:cs="Arial"/>
                <w:b w:val="0"/>
                <w:color w:val="000000"/>
              </w:rPr>
              <w:t>0xff</w:t>
            </w:r>
          </w:p>
        </w:tc>
        <w:tc>
          <w:tcPr>
            <w:tcW w:w="1461" w:type="dxa"/>
            <w:vAlign w:val="bottom"/>
          </w:tcPr>
          <w:p w14:paraId="46E9726F" w14:textId="243CBEB6" w:rsidR="00337FC8" w:rsidRPr="00337FC8" w:rsidRDefault="00337FC8" w:rsidP="00337FC8">
            <w:pPr>
              <w:pStyle w:val="Caption"/>
              <w:rPr>
                <w:rFonts w:ascii="Arial" w:hAnsi="Arial" w:cs="Arial"/>
                <w:b w:val="0"/>
                <w:color w:val="000000"/>
              </w:rPr>
            </w:pPr>
            <w:r w:rsidRPr="00337FC8">
              <w:rPr>
                <w:rFonts w:ascii="Arial" w:hAnsi="Arial" w:cs="Arial"/>
                <w:b w:val="0"/>
                <w:color w:val="000000"/>
              </w:rPr>
              <w:t>0xff</w:t>
            </w:r>
          </w:p>
        </w:tc>
      </w:tr>
      <w:tr w:rsidR="00337FC8" w:rsidRPr="00B54EB4" w14:paraId="38672C3A" w14:textId="04D7D9A7" w:rsidTr="00250FBA">
        <w:tc>
          <w:tcPr>
            <w:tcW w:w="2239" w:type="dxa"/>
          </w:tcPr>
          <w:p w14:paraId="59E10F69" w14:textId="6C621792" w:rsidR="00337FC8" w:rsidRPr="001E7439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1E7439">
              <w:rPr>
                <w:rFonts w:ascii="Arial" w:hAnsi="Arial" w:cs="Arial"/>
                <w:b w:val="0"/>
              </w:rPr>
              <w:t>PDMA_ADSPI2</w:t>
            </w:r>
          </w:p>
        </w:tc>
        <w:tc>
          <w:tcPr>
            <w:tcW w:w="1551" w:type="dxa"/>
            <w:vAlign w:val="bottom"/>
          </w:tcPr>
          <w:p w14:paraId="2A191C18" w14:textId="3FA39F84" w:rsidR="00337FC8" w:rsidRPr="00A921E9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A921E9">
              <w:rPr>
                <w:rFonts w:ascii="Arial" w:hAnsi="Arial" w:cs="Arial"/>
                <w:b w:val="0"/>
                <w:color w:val="000000"/>
              </w:rPr>
              <w:t>0xff</w:t>
            </w:r>
          </w:p>
        </w:tc>
        <w:tc>
          <w:tcPr>
            <w:tcW w:w="1450" w:type="dxa"/>
            <w:vAlign w:val="bottom"/>
          </w:tcPr>
          <w:p w14:paraId="20577C3E" w14:textId="09D372E5" w:rsidR="00337FC8" w:rsidRPr="00ED3B92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ED3B92">
              <w:rPr>
                <w:rFonts w:ascii="Arial" w:hAnsi="Arial" w:cs="Arial"/>
                <w:b w:val="0"/>
                <w:color w:val="000000"/>
              </w:rPr>
              <w:t>0xff</w:t>
            </w:r>
          </w:p>
        </w:tc>
        <w:tc>
          <w:tcPr>
            <w:tcW w:w="1551" w:type="dxa"/>
            <w:vAlign w:val="bottom"/>
          </w:tcPr>
          <w:p w14:paraId="574620DA" w14:textId="5531EA9D" w:rsidR="00337FC8" w:rsidRPr="00883E90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883E90">
              <w:rPr>
                <w:rFonts w:ascii="Arial" w:hAnsi="Arial" w:cs="Arial"/>
                <w:b w:val="0"/>
                <w:color w:val="000000"/>
              </w:rPr>
              <w:t>0xEC461400</w:t>
            </w:r>
          </w:p>
        </w:tc>
        <w:tc>
          <w:tcPr>
            <w:tcW w:w="1461" w:type="dxa"/>
            <w:vAlign w:val="bottom"/>
          </w:tcPr>
          <w:p w14:paraId="67C5A086" w14:textId="496D0F07" w:rsidR="00337FC8" w:rsidRPr="00337FC8" w:rsidRDefault="00337FC8" w:rsidP="00337FC8">
            <w:pPr>
              <w:pStyle w:val="Caption"/>
              <w:rPr>
                <w:rFonts w:ascii="Arial" w:hAnsi="Arial" w:cs="Arial"/>
                <w:b w:val="0"/>
                <w:color w:val="000000"/>
              </w:rPr>
            </w:pPr>
            <w:r w:rsidRPr="00337FC8">
              <w:rPr>
                <w:rFonts w:ascii="Arial" w:hAnsi="Arial" w:cs="Arial"/>
                <w:b w:val="0"/>
                <w:color w:val="000000"/>
              </w:rPr>
              <w:t>0x5A</w:t>
            </w:r>
          </w:p>
        </w:tc>
      </w:tr>
      <w:tr w:rsidR="00337FC8" w:rsidRPr="00B54EB4" w14:paraId="6F82F15A" w14:textId="23AC321D" w:rsidTr="00250FBA">
        <w:tc>
          <w:tcPr>
            <w:tcW w:w="2239" w:type="dxa"/>
          </w:tcPr>
          <w:p w14:paraId="69188F86" w14:textId="0A2F3EDE" w:rsidR="00337FC8" w:rsidRPr="001E7439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1E7439">
              <w:rPr>
                <w:rFonts w:ascii="Arial" w:hAnsi="Arial" w:cs="Arial"/>
                <w:b w:val="0"/>
              </w:rPr>
              <w:t>PDMA_ADSPO3</w:t>
            </w:r>
          </w:p>
        </w:tc>
        <w:tc>
          <w:tcPr>
            <w:tcW w:w="1551" w:type="dxa"/>
            <w:vAlign w:val="bottom"/>
          </w:tcPr>
          <w:p w14:paraId="6E46FB71" w14:textId="3128A40B" w:rsidR="00337FC8" w:rsidRPr="00A921E9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A921E9">
              <w:rPr>
                <w:rFonts w:ascii="Arial" w:hAnsi="Arial" w:cs="Arial"/>
                <w:b w:val="0"/>
                <w:color w:val="000000"/>
              </w:rPr>
              <w:t>0xEC461800</w:t>
            </w:r>
          </w:p>
        </w:tc>
        <w:tc>
          <w:tcPr>
            <w:tcW w:w="1450" w:type="dxa"/>
            <w:vAlign w:val="bottom"/>
          </w:tcPr>
          <w:p w14:paraId="3429103E" w14:textId="55CDAA1F" w:rsidR="00337FC8" w:rsidRPr="00ED3B92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ED3B92">
              <w:rPr>
                <w:rFonts w:ascii="Arial" w:hAnsi="Arial" w:cs="Arial"/>
                <w:b w:val="0"/>
                <w:color w:val="000000"/>
              </w:rPr>
              <w:t>0x5B</w:t>
            </w:r>
          </w:p>
        </w:tc>
        <w:tc>
          <w:tcPr>
            <w:tcW w:w="1551" w:type="dxa"/>
            <w:vAlign w:val="bottom"/>
          </w:tcPr>
          <w:p w14:paraId="2660ED79" w14:textId="338F066A" w:rsidR="00337FC8" w:rsidRPr="00883E90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883E90">
              <w:rPr>
                <w:rFonts w:ascii="Arial" w:hAnsi="Arial" w:cs="Arial"/>
                <w:b w:val="0"/>
                <w:color w:val="000000"/>
              </w:rPr>
              <w:t>0xff</w:t>
            </w:r>
          </w:p>
        </w:tc>
        <w:tc>
          <w:tcPr>
            <w:tcW w:w="1461" w:type="dxa"/>
            <w:vAlign w:val="bottom"/>
          </w:tcPr>
          <w:p w14:paraId="200B3890" w14:textId="77E6613F" w:rsidR="00337FC8" w:rsidRPr="00337FC8" w:rsidRDefault="00337FC8" w:rsidP="00337FC8">
            <w:pPr>
              <w:pStyle w:val="Caption"/>
              <w:rPr>
                <w:rFonts w:ascii="Arial" w:hAnsi="Arial" w:cs="Arial"/>
                <w:b w:val="0"/>
                <w:color w:val="000000"/>
              </w:rPr>
            </w:pPr>
            <w:r w:rsidRPr="00337FC8">
              <w:rPr>
                <w:rFonts w:ascii="Arial" w:hAnsi="Arial" w:cs="Arial"/>
                <w:b w:val="0"/>
                <w:color w:val="000000"/>
              </w:rPr>
              <w:t>0xff</w:t>
            </w:r>
          </w:p>
        </w:tc>
      </w:tr>
      <w:tr w:rsidR="00337FC8" w:rsidRPr="00B54EB4" w14:paraId="09FEB753" w14:textId="69859E5D" w:rsidTr="00250FBA">
        <w:tc>
          <w:tcPr>
            <w:tcW w:w="2239" w:type="dxa"/>
          </w:tcPr>
          <w:p w14:paraId="0D7204F5" w14:textId="518B83D1" w:rsidR="00337FC8" w:rsidRPr="001E7439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1E7439">
              <w:rPr>
                <w:rFonts w:ascii="Arial" w:hAnsi="Arial" w:cs="Arial"/>
                <w:b w:val="0"/>
              </w:rPr>
              <w:t>PDMA_ADSPI3</w:t>
            </w:r>
          </w:p>
        </w:tc>
        <w:tc>
          <w:tcPr>
            <w:tcW w:w="1551" w:type="dxa"/>
            <w:vAlign w:val="bottom"/>
          </w:tcPr>
          <w:p w14:paraId="6A34D6D6" w14:textId="0928C560" w:rsidR="00337FC8" w:rsidRPr="00A921E9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A921E9">
              <w:rPr>
                <w:rFonts w:ascii="Arial" w:hAnsi="Arial" w:cs="Arial"/>
                <w:b w:val="0"/>
                <w:color w:val="000000"/>
              </w:rPr>
              <w:t>0xff</w:t>
            </w:r>
          </w:p>
        </w:tc>
        <w:tc>
          <w:tcPr>
            <w:tcW w:w="1450" w:type="dxa"/>
            <w:vAlign w:val="bottom"/>
          </w:tcPr>
          <w:p w14:paraId="0822B38D" w14:textId="13CF594B" w:rsidR="00337FC8" w:rsidRPr="00ED3B92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ED3B92">
              <w:rPr>
                <w:rFonts w:ascii="Arial" w:hAnsi="Arial" w:cs="Arial"/>
                <w:b w:val="0"/>
                <w:color w:val="000000"/>
              </w:rPr>
              <w:t>0xff</w:t>
            </w:r>
          </w:p>
        </w:tc>
        <w:tc>
          <w:tcPr>
            <w:tcW w:w="1551" w:type="dxa"/>
            <w:vAlign w:val="bottom"/>
          </w:tcPr>
          <w:p w14:paraId="364ED99A" w14:textId="4645DD54" w:rsidR="00337FC8" w:rsidRPr="00883E90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883E90">
              <w:rPr>
                <w:rFonts w:ascii="Arial" w:hAnsi="Arial" w:cs="Arial"/>
                <w:b w:val="0"/>
                <w:color w:val="000000"/>
              </w:rPr>
              <w:t>0xEC461C00</w:t>
            </w:r>
          </w:p>
        </w:tc>
        <w:tc>
          <w:tcPr>
            <w:tcW w:w="1461" w:type="dxa"/>
            <w:vAlign w:val="bottom"/>
          </w:tcPr>
          <w:p w14:paraId="46193C83" w14:textId="5C2DA8B1" w:rsidR="00337FC8" w:rsidRPr="00337FC8" w:rsidRDefault="00337FC8" w:rsidP="00337FC8">
            <w:pPr>
              <w:pStyle w:val="Caption"/>
              <w:rPr>
                <w:rFonts w:ascii="Arial" w:hAnsi="Arial" w:cs="Arial"/>
                <w:b w:val="0"/>
                <w:color w:val="000000"/>
              </w:rPr>
            </w:pPr>
            <w:r w:rsidRPr="00337FC8">
              <w:rPr>
                <w:rFonts w:ascii="Arial" w:hAnsi="Arial" w:cs="Arial"/>
                <w:b w:val="0"/>
                <w:color w:val="000000"/>
              </w:rPr>
              <w:t>0x5C</w:t>
            </w:r>
          </w:p>
        </w:tc>
      </w:tr>
      <w:tr w:rsidR="00337FC8" w:rsidRPr="00B54EB4" w14:paraId="5DC1E866" w14:textId="5133488D" w:rsidTr="00250FBA">
        <w:tc>
          <w:tcPr>
            <w:tcW w:w="2239" w:type="dxa"/>
          </w:tcPr>
          <w:p w14:paraId="0BCB9E7B" w14:textId="704CD977" w:rsidR="00337FC8" w:rsidRPr="001E7439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1E7439">
              <w:rPr>
                <w:rFonts w:ascii="Arial" w:hAnsi="Arial" w:cs="Arial"/>
                <w:b w:val="0"/>
              </w:rPr>
              <w:t>PDMA_SCU_SRCI0</w:t>
            </w:r>
          </w:p>
        </w:tc>
        <w:tc>
          <w:tcPr>
            <w:tcW w:w="1551" w:type="dxa"/>
            <w:vAlign w:val="bottom"/>
          </w:tcPr>
          <w:p w14:paraId="1D8B986C" w14:textId="3C7592B7" w:rsidR="00337FC8" w:rsidRPr="00A921E9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A921E9">
              <w:rPr>
                <w:rFonts w:ascii="Arial" w:hAnsi="Arial" w:cs="Arial"/>
                <w:b w:val="0"/>
                <w:color w:val="000000"/>
              </w:rPr>
              <w:t>0xff</w:t>
            </w:r>
          </w:p>
        </w:tc>
        <w:tc>
          <w:tcPr>
            <w:tcW w:w="1450" w:type="dxa"/>
            <w:vAlign w:val="bottom"/>
          </w:tcPr>
          <w:p w14:paraId="0F632282" w14:textId="0BA04900" w:rsidR="00337FC8" w:rsidRPr="00ED3B92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ED3B92">
              <w:rPr>
                <w:rFonts w:ascii="Arial" w:hAnsi="Arial" w:cs="Arial"/>
                <w:b w:val="0"/>
                <w:color w:val="000000"/>
              </w:rPr>
              <w:t>0xff</w:t>
            </w:r>
          </w:p>
        </w:tc>
        <w:tc>
          <w:tcPr>
            <w:tcW w:w="1551" w:type="dxa"/>
            <w:vAlign w:val="bottom"/>
          </w:tcPr>
          <w:p w14:paraId="692F7C56" w14:textId="60A20B35" w:rsidR="00337FC8" w:rsidRPr="00883E90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883E90">
              <w:rPr>
                <w:rFonts w:ascii="Arial" w:hAnsi="Arial" w:cs="Arial"/>
                <w:b w:val="0"/>
                <w:color w:val="000000"/>
              </w:rPr>
              <w:t>0xEC300000</w:t>
            </w:r>
          </w:p>
        </w:tc>
        <w:tc>
          <w:tcPr>
            <w:tcW w:w="1461" w:type="dxa"/>
            <w:vAlign w:val="bottom"/>
          </w:tcPr>
          <w:p w14:paraId="377336B2" w14:textId="5EAD836A" w:rsidR="00337FC8" w:rsidRPr="00337FC8" w:rsidRDefault="00337FC8" w:rsidP="00337FC8">
            <w:pPr>
              <w:pStyle w:val="Caption"/>
              <w:rPr>
                <w:rFonts w:ascii="Arial" w:hAnsi="Arial" w:cs="Arial"/>
                <w:b w:val="0"/>
                <w:color w:val="000000"/>
              </w:rPr>
            </w:pPr>
            <w:r w:rsidRPr="00337FC8">
              <w:rPr>
                <w:rFonts w:ascii="Arial" w:hAnsi="Arial" w:cs="Arial"/>
                <w:b w:val="0"/>
                <w:color w:val="000000"/>
              </w:rPr>
              <w:t>0x2D</w:t>
            </w:r>
          </w:p>
        </w:tc>
      </w:tr>
      <w:tr w:rsidR="00337FC8" w:rsidRPr="00B54EB4" w14:paraId="20A9A0D5" w14:textId="5A060C9A" w:rsidTr="00250FBA">
        <w:tc>
          <w:tcPr>
            <w:tcW w:w="2239" w:type="dxa"/>
          </w:tcPr>
          <w:p w14:paraId="1FF4493C" w14:textId="4F3FA3B0" w:rsidR="00337FC8" w:rsidRPr="001E7439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1E7439">
              <w:rPr>
                <w:rFonts w:ascii="Arial" w:hAnsi="Arial" w:cs="Arial"/>
                <w:b w:val="0"/>
              </w:rPr>
              <w:t>PDMA_SCU_SRCI1</w:t>
            </w:r>
          </w:p>
        </w:tc>
        <w:tc>
          <w:tcPr>
            <w:tcW w:w="1551" w:type="dxa"/>
            <w:vAlign w:val="bottom"/>
          </w:tcPr>
          <w:p w14:paraId="79AA445B" w14:textId="267D285C" w:rsidR="00337FC8" w:rsidRPr="00A921E9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A921E9">
              <w:rPr>
                <w:rFonts w:ascii="Arial" w:hAnsi="Arial" w:cs="Arial"/>
                <w:b w:val="0"/>
                <w:color w:val="000000"/>
              </w:rPr>
              <w:t>0xff</w:t>
            </w:r>
          </w:p>
        </w:tc>
        <w:tc>
          <w:tcPr>
            <w:tcW w:w="1450" w:type="dxa"/>
            <w:vAlign w:val="bottom"/>
          </w:tcPr>
          <w:p w14:paraId="140D54CB" w14:textId="40CCDDD1" w:rsidR="00337FC8" w:rsidRPr="00ED3B92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ED3B92">
              <w:rPr>
                <w:rFonts w:ascii="Arial" w:hAnsi="Arial" w:cs="Arial"/>
                <w:b w:val="0"/>
                <w:color w:val="000000"/>
              </w:rPr>
              <w:t>0xff</w:t>
            </w:r>
          </w:p>
        </w:tc>
        <w:tc>
          <w:tcPr>
            <w:tcW w:w="1551" w:type="dxa"/>
            <w:vAlign w:val="bottom"/>
          </w:tcPr>
          <w:p w14:paraId="5E7A9B6E" w14:textId="41C2EDB2" w:rsidR="00337FC8" w:rsidRPr="00883E90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883E90">
              <w:rPr>
                <w:rFonts w:ascii="Arial" w:hAnsi="Arial" w:cs="Arial"/>
                <w:b w:val="0"/>
                <w:color w:val="000000"/>
              </w:rPr>
              <w:t>0xEC300400</w:t>
            </w:r>
          </w:p>
        </w:tc>
        <w:tc>
          <w:tcPr>
            <w:tcW w:w="1461" w:type="dxa"/>
            <w:vAlign w:val="bottom"/>
          </w:tcPr>
          <w:p w14:paraId="351E43CB" w14:textId="41974FAD" w:rsidR="00337FC8" w:rsidRPr="00337FC8" w:rsidRDefault="00337FC8" w:rsidP="00337FC8">
            <w:pPr>
              <w:pStyle w:val="Caption"/>
              <w:rPr>
                <w:rFonts w:ascii="Arial" w:hAnsi="Arial" w:cs="Arial"/>
                <w:b w:val="0"/>
                <w:color w:val="000000"/>
              </w:rPr>
            </w:pPr>
            <w:r w:rsidRPr="00337FC8">
              <w:rPr>
                <w:rFonts w:ascii="Arial" w:hAnsi="Arial" w:cs="Arial"/>
                <w:b w:val="0"/>
                <w:color w:val="000000"/>
              </w:rPr>
              <w:t>0x2E</w:t>
            </w:r>
          </w:p>
        </w:tc>
      </w:tr>
      <w:tr w:rsidR="00337FC8" w:rsidRPr="00B54EB4" w14:paraId="429A38C0" w14:textId="651B8009" w:rsidTr="00250FBA">
        <w:tc>
          <w:tcPr>
            <w:tcW w:w="2239" w:type="dxa"/>
          </w:tcPr>
          <w:p w14:paraId="268BC500" w14:textId="577781B6" w:rsidR="00337FC8" w:rsidRPr="001E7439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1E7439">
              <w:rPr>
                <w:rFonts w:ascii="Arial" w:hAnsi="Arial" w:cs="Arial"/>
                <w:b w:val="0"/>
              </w:rPr>
              <w:t>PDMA_SCU_SRCI2</w:t>
            </w:r>
          </w:p>
        </w:tc>
        <w:tc>
          <w:tcPr>
            <w:tcW w:w="1551" w:type="dxa"/>
            <w:vAlign w:val="bottom"/>
          </w:tcPr>
          <w:p w14:paraId="5B115EA0" w14:textId="5B5E6211" w:rsidR="00337FC8" w:rsidRPr="00A921E9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A921E9">
              <w:rPr>
                <w:rFonts w:ascii="Arial" w:hAnsi="Arial" w:cs="Arial"/>
                <w:b w:val="0"/>
                <w:color w:val="000000"/>
              </w:rPr>
              <w:t>0xff</w:t>
            </w:r>
          </w:p>
        </w:tc>
        <w:tc>
          <w:tcPr>
            <w:tcW w:w="1450" w:type="dxa"/>
            <w:vAlign w:val="bottom"/>
          </w:tcPr>
          <w:p w14:paraId="446800DC" w14:textId="0CED859E" w:rsidR="00337FC8" w:rsidRPr="00ED3B92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ED3B92">
              <w:rPr>
                <w:rFonts w:ascii="Arial" w:hAnsi="Arial" w:cs="Arial"/>
                <w:b w:val="0"/>
                <w:color w:val="000000"/>
              </w:rPr>
              <w:t>0xff</w:t>
            </w:r>
          </w:p>
        </w:tc>
        <w:tc>
          <w:tcPr>
            <w:tcW w:w="1551" w:type="dxa"/>
            <w:vAlign w:val="bottom"/>
          </w:tcPr>
          <w:p w14:paraId="64F5BE81" w14:textId="33035971" w:rsidR="00337FC8" w:rsidRPr="00883E90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883E90">
              <w:rPr>
                <w:rFonts w:ascii="Arial" w:hAnsi="Arial" w:cs="Arial"/>
                <w:b w:val="0"/>
                <w:color w:val="000000"/>
              </w:rPr>
              <w:t>0xEC300800</w:t>
            </w:r>
          </w:p>
        </w:tc>
        <w:tc>
          <w:tcPr>
            <w:tcW w:w="1461" w:type="dxa"/>
            <w:vAlign w:val="bottom"/>
          </w:tcPr>
          <w:p w14:paraId="6B0BC96F" w14:textId="64D87557" w:rsidR="00337FC8" w:rsidRPr="00337FC8" w:rsidRDefault="00337FC8" w:rsidP="00337FC8">
            <w:pPr>
              <w:pStyle w:val="Caption"/>
              <w:rPr>
                <w:rFonts w:ascii="Arial" w:hAnsi="Arial" w:cs="Arial"/>
                <w:b w:val="0"/>
                <w:color w:val="000000"/>
              </w:rPr>
            </w:pPr>
            <w:r w:rsidRPr="00337FC8">
              <w:rPr>
                <w:rFonts w:ascii="Arial" w:hAnsi="Arial" w:cs="Arial"/>
                <w:b w:val="0"/>
                <w:color w:val="000000"/>
              </w:rPr>
              <w:t>0x2F</w:t>
            </w:r>
          </w:p>
        </w:tc>
      </w:tr>
      <w:tr w:rsidR="00337FC8" w:rsidRPr="00B54EB4" w14:paraId="10BD0C99" w14:textId="3E3BA44E" w:rsidTr="00250FBA">
        <w:tc>
          <w:tcPr>
            <w:tcW w:w="2239" w:type="dxa"/>
          </w:tcPr>
          <w:p w14:paraId="317FE815" w14:textId="1EB7F6BD" w:rsidR="00337FC8" w:rsidRPr="001E7439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1E7439">
              <w:rPr>
                <w:rFonts w:ascii="Arial" w:hAnsi="Arial" w:cs="Arial"/>
                <w:b w:val="0"/>
              </w:rPr>
              <w:t>PDMA_SCU_SRCI3</w:t>
            </w:r>
          </w:p>
        </w:tc>
        <w:tc>
          <w:tcPr>
            <w:tcW w:w="1551" w:type="dxa"/>
            <w:vAlign w:val="bottom"/>
          </w:tcPr>
          <w:p w14:paraId="12F7284D" w14:textId="44B6CEAC" w:rsidR="00337FC8" w:rsidRPr="00A921E9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A921E9">
              <w:rPr>
                <w:rFonts w:ascii="Arial" w:hAnsi="Arial" w:cs="Arial"/>
                <w:b w:val="0"/>
                <w:color w:val="000000"/>
              </w:rPr>
              <w:t>0xff</w:t>
            </w:r>
          </w:p>
        </w:tc>
        <w:tc>
          <w:tcPr>
            <w:tcW w:w="1450" w:type="dxa"/>
            <w:vAlign w:val="bottom"/>
          </w:tcPr>
          <w:p w14:paraId="2ED1CE11" w14:textId="1C1F9B5B" w:rsidR="00337FC8" w:rsidRPr="00ED3B92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ED3B92">
              <w:rPr>
                <w:rFonts w:ascii="Arial" w:hAnsi="Arial" w:cs="Arial"/>
                <w:b w:val="0"/>
                <w:color w:val="000000"/>
              </w:rPr>
              <w:t>0xff</w:t>
            </w:r>
          </w:p>
        </w:tc>
        <w:tc>
          <w:tcPr>
            <w:tcW w:w="1551" w:type="dxa"/>
            <w:vAlign w:val="bottom"/>
          </w:tcPr>
          <w:p w14:paraId="41DB2F94" w14:textId="4F31780D" w:rsidR="00337FC8" w:rsidRPr="00883E90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883E90">
              <w:rPr>
                <w:rFonts w:ascii="Arial" w:hAnsi="Arial" w:cs="Arial"/>
                <w:b w:val="0"/>
                <w:color w:val="000000"/>
              </w:rPr>
              <w:t>0xEC300C00</w:t>
            </w:r>
          </w:p>
        </w:tc>
        <w:tc>
          <w:tcPr>
            <w:tcW w:w="1461" w:type="dxa"/>
            <w:vAlign w:val="bottom"/>
          </w:tcPr>
          <w:p w14:paraId="111B1D47" w14:textId="5F1A6E1C" w:rsidR="00337FC8" w:rsidRPr="00337FC8" w:rsidRDefault="00337FC8" w:rsidP="00337FC8">
            <w:pPr>
              <w:pStyle w:val="Caption"/>
              <w:rPr>
                <w:rFonts w:ascii="Arial" w:hAnsi="Arial" w:cs="Arial"/>
                <w:b w:val="0"/>
                <w:color w:val="000000"/>
              </w:rPr>
            </w:pPr>
            <w:r w:rsidRPr="00337FC8">
              <w:rPr>
                <w:rFonts w:ascii="Arial" w:hAnsi="Arial" w:cs="Arial"/>
                <w:b w:val="0"/>
                <w:color w:val="000000"/>
              </w:rPr>
              <w:t>0x30</w:t>
            </w:r>
          </w:p>
        </w:tc>
      </w:tr>
      <w:tr w:rsidR="00337FC8" w:rsidRPr="00B54EB4" w14:paraId="499E8AFF" w14:textId="583EF792" w:rsidTr="00250FBA">
        <w:tc>
          <w:tcPr>
            <w:tcW w:w="2239" w:type="dxa"/>
          </w:tcPr>
          <w:p w14:paraId="3F98F62A" w14:textId="12817F6A" w:rsidR="00337FC8" w:rsidRPr="001E7439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1E7439">
              <w:rPr>
                <w:rFonts w:ascii="Arial" w:hAnsi="Arial" w:cs="Arial"/>
                <w:b w:val="0"/>
              </w:rPr>
              <w:t>PDMA_SCU_SRCI4</w:t>
            </w:r>
          </w:p>
        </w:tc>
        <w:tc>
          <w:tcPr>
            <w:tcW w:w="1551" w:type="dxa"/>
            <w:vAlign w:val="bottom"/>
          </w:tcPr>
          <w:p w14:paraId="6A288604" w14:textId="518A4849" w:rsidR="00337FC8" w:rsidRPr="00A921E9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A921E9">
              <w:rPr>
                <w:rFonts w:ascii="Arial" w:hAnsi="Arial" w:cs="Arial"/>
                <w:b w:val="0"/>
                <w:color w:val="000000"/>
              </w:rPr>
              <w:t>0xff</w:t>
            </w:r>
          </w:p>
        </w:tc>
        <w:tc>
          <w:tcPr>
            <w:tcW w:w="1450" w:type="dxa"/>
            <w:vAlign w:val="bottom"/>
          </w:tcPr>
          <w:p w14:paraId="2FAA42B6" w14:textId="7050D56A" w:rsidR="00337FC8" w:rsidRPr="00ED3B92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ED3B92">
              <w:rPr>
                <w:rFonts w:ascii="Arial" w:hAnsi="Arial" w:cs="Arial"/>
                <w:b w:val="0"/>
                <w:color w:val="000000"/>
              </w:rPr>
              <w:t>0xff</w:t>
            </w:r>
          </w:p>
        </w:tc>
        <w:tc>
          <w:tcPr>
            <w:tcW w:w="1551" w:type="dxa"/>
            <w:vAlign w:val="bottom"/>
          </w:tcPr>
          <w:p w14:paraId="31CE123D" w14:textId="5C2B8624" w:rsidR="00337FC8" w:rsidRPr="00883E90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883E90">
              <w:rPr>
                <w:rFonts w:ascii="Arial" w:hAnsi="Arial" w:cs="Arial"/>
                <w:b w:val="0"/>
                <w:color w:val="000000"/>
              </w:rPr>
              <w:t>0xEC301000</w:t>
            </w:r>
          </w:p>
        </w:tc>
        <w:tc>
          <w:tcPr>
            <w:tcW w:w="1461" w:type="dxa"/>
            <w:vAlign w:val="bottom"/>
          </w:tcPr>
          <w:p w14:paraId="02AC8086" w14:textId="13FF0A68" w:rsidR="00337FC8" w:rsidRPr="00337FC8" w:rsidRDefault="00337FC8" w:rsidP="00337FC8">
            <w:pPr>
              <w:pStyle w:val="Caption"/>
              <w:rPr>
                <w:rFonts w:ascii="Arial" w:hAnsi="Arial" w:cs="Arial"/>
                <w:b w:val="0"/>
                <w:color w:val="000000"/>
              </w:rPr>
            </w:pPr>
            <w:r w:rsidRPr="00337FC8">
              <w:rPr>
                <w:rFonts w:ascii="Arial" w:hAnsi="Arial" w:cs="Arial"/>
                <w:b w:val="0"/>
                <w:color w:val="000000"/>
              </w:rPr>
              <w:t>0x31</w:t>
            </w:r>
          </w:p>
        </w:tc>
      </w:tr>
      <w:tr w:rsidR="00337FC8" w:rsidRPr="00B54EB4" w14:paraId="30FA5143" w14:textId="2ECB380C" w:rsidTr="00250FBA">
        <w:tc>
          <w:tcPr>
            <w:tcW w:w="2239" w:type="dxa"/>
          </w:tcPr>
          <w:p w14:paraId="6247347F" w14:textId="0D01B551" w:rsidR="00337FC8" w:rsidRPr="001E7439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1E7439">
              <w:rPr>
                <w:rFonts w:ascii="Arial" w:hAnsi="Arial" w:cs="Arial"/>
                <w:b w:val="0"/>
              </w:rPr>
              <w:t>PDMA_SCU_SRCI5</w:t>
            </w:r>
          </w:p>
        </w:tc>
        <w:tc>
          <w:tcPr>
            <w:tcW w:w="1551" w:type="dxa"/>
            <w:vAlign w:val="bottom"/>
          </w:tcPr>
          <w:p w14:paraId="60B5E080" w14:textId="51F96820" w:rsidR="00337FC8" w:rsidRPr="00A921E9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A921E9">
              <w:rPr>
                <w:rFonts w:ascii="Arial" w:hAnsi="Arial" w:cs="Arial"/>
                <w:b w:val="0"/>
                <w:color w:val="000000"/>
              </w:rPr>
              <w:t>0xff</w:t>
            </w:r>
          </w:p>
        </w:tc>
        <w:tc>
          <w:tcPr>
            <w:tcW w:w="1450" w:type="dxa"/>
            <w:vAlign w:val="bottom"/>
          </w:tcPr>
          <w:p w14:paraId="3C726BB6" w14:textId="0599F27D" w:rsidR="00337FC8" w:rsidRPr="00ED3B92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ED3B92">
              <w:rPr>
                <w:rFonts w:ascii="Arial" w:hAnsi="Arial" w:cs="Arial"/>
                <w:b w:val="0"/>
                <w:color w:val="000000"/>
              </w:rPr>
              <w:t>0xff</w:t>
            </w:r>
          </w:p>
        </w:tc>
        <w:tc>
          <w:tcPr>
            <w:tcW w:w="1551" w:type="dxa"/>
            <w:vAlign w:val="bottom"/>
          </w:tcPr>
          <w:p w14:paraId="0C9AFD76" w14:textId="209D3F5B" w:rsidR="00337FC8" w:rsidRPr="00883E90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883E90">
              <w:rPr>
                <w:rFonts w:ascii="Arial" w:hAnsi="Arial" w:cs="Arial"/>
                <w:b w:val="0"/>
                <w:color w:val="000000"/>
              </w:rPr>
              <w:t>0xEC301400</w:t>
            </w:r>
          </w:p>
        </w:tc>
        <w:tc>
          <w:tcPr>
            <w:tcW w:w="1461" w:type="dxa"/>
            <w:vAlign w:val="bottom"/>
          </w:tcPr>
          <w:p w14:paraId="4531F403" w14:textId="3A3EF047" w:rsidR="00337FC8" w:rsidRPr="00337FC8" w:rsidRDefault="00337FC8" w:rsidP="00337FC8">
            <w:pPr>
              <w:pStyle w:val="Caption"/>
              <w:rPr>
                <w:rFonts w:ascii="Arial" w:hAnsi="Arial" w:cs="Arial"/>
                <w:b w:val="0"/>
                <w:color w:val="000000"/>
              </w:rPr>
            </w:pPr>
            <w:r w:rsidRPr="00337FC8">
              <w:rPr>
                <w:rFonts w:ascii="Arial" w:hAnsi="Arial" w:cs="Arial"/>
                <w:b w:val="0"/>
                <w:color w:val="000000"/>
              </w:rPr>
              <w:t>0x32</w:t>
            </w:r>
          </w:p>
        </w:tc>
      </w:tr>
      <w:tr w:rsidR="00337FC8" w:rsidRPr="00B54EB4" w14:paraId="69C6FB14" w14:textId="286AE4CB" w:rsidTr="00250FBA">
        <w:tc>
          <w:tcPr>
            <w:tcW w:w="2239" w:type="dxa"/>
          </w:tcPr>
          <w:p w14:paraId="0E0C566D" w14:textId="1595938F" w:rsidR="00337FC8" w:rsidRPr="001E7439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1E7439">
              <w:rPr>
                <w:rFonts w:ascii="Arial" w:hAnsi="Arial" w:cs="Arial"/>
                <w:b w:val="0"/>
              </w:rPr>
              <w:t>PDMA_SCU_SRCI6</w:t>
            </w:r>
          </w:p>
        </w:tc>
        <w:tc>
          <w:tcPr>
            <w:tcW w:w="1551" w:type="dxa"/>
            <w:vAlign w:val="bottom"/>
          </w:tcPr>
          <w:p w14:paraId="0A5C5A55" w14:textId="253304D2" w:rsidR="00337FC8" w:rsidRPr="00A921E9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A921E9">
              <w:rPr>
                <w:rFonts w:ascii="Arial" w:hAnsi="Arial" w:cs="Arial"/>
                <w:b w:val="0"/>
                <w:color w:val="000000"/>
              </w:rPr>
              <w:t>0xff</w:t>
            </w:r>
          </w:p>
        </w:tc>
        <w:tc>
          <w:tcPr>
            <w:tcW w:w="1450" w:type="dxa"/>
            <w:vAlign w:val="bottom"/>
          </w:tcPr>
          <w:p w14:paraId="14023457" w14:textId="3C7C625E" w:rsidR="00337FC8" w:rsidRPr="00ED3B92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ED3B92">
              <w:rPr>
                <w:rFonts w:ascii="Arial" w:hAnsi="Arial" w:cs="Arial"/>
                <w:b w:val="0"/>
                <w:color w:val="000000"/>
              </w:rPr>
              <w:t>0xff</w:t>
            </w:r>
          </w:p>
        </w:tc>
        <w:tc>
          <w:tcPr>
            <w:tcW w:w="1551" w:type="dxa"/>
            <w:vAlign w:val="bottom"/>
          </w:tcPr>
          <w:p w14:paraId="339EAFB1" w14:textId="11F13D1D" w:rsidR="00337FC8" w:rsidRPr="00883E90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883E90">
              <w:rPr>
                <w:rFonts w:ascii="Arial" w:hAnsi="Arial" w:cs="Arial"/>
                <w:b w:val="0"/>
                <w:color w:val="000000"/>
              </w:rPr>
              <w:t>0xEC301800</w:t>
            </w:r>
          </w:p>
        </w:tc>
        <w:tc>
          <w:tcPr>
            <w:tcW w:w="1461" w:type="dxa"/>
            <w:vAlign w:val="bottom"/>
          </w:tcPr>
          <w:p w14:paraId="27D80116" w14:textId="1B94ABFC" w:rsidR="00337FC8" w:rsidRPr="00337FC8" w:rsidRDefault="00337FC8" w:rsidP="00337FC8">
            <w:pPr>
              <w:pStyle w:val="Caption"/>
              <w:rPr>
                <w:rFonts w:ascii="Arial" w:hAnsi="Arial" w:cs="Arial"/>
                <w:b w:val="0"/>
                <w:color w:val="000000"/>
              </w:rPr>
            </w:pPr>
            <w:r w:rsidRPr="00337FC8">
              <w:rPr>
                <w:rFonts w:ascii="Arial" w:hAnsi="Arial" w:cs="Arial"/>
                <w:b w:val="0"/>
                <w:color w:val="000000"/>
              </w:rPr>
              <w:t>0x33</w:t>
            </w:r>
          </w:p>
        </w:tc>
      </w:tr>
      <w:tr w:rsidR="00337FC8" w:rsidRPr="00B54EB4" w14:paraId="45E9316A" w14:textId="24AE6B75" w:rsidTr="00250FBA">
        <w:tc>
          <w:tcPr>
            <w:tcW w:w="2239" w:type="dxa"/>
          </w:tcPr>
          <w:p w14:paraId="119B300B" w14:textId="264A9218" w:rsidR="00337FC8" w:rsidRPr="001E7439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1E7439">
              <w:rPr>
                <w:rFonts w:ascii="Arial" w:hAnsi="Arial" w:cs="Arial"/>
                <w:b w:val="0"/>
              </w:rPr>
              <w:t>PDMA_SCU_SRCI7</w:t>
            </w:r>
          </w:p>
        </w:tc>
        <w:tc>
          <w:tcPr>
            <w:tcW w:w="1551" w:type="dxa"/>
            <w:vAlign w:val="bottom"/>
          </w:tcPr>
          <w:p w14:paraId="098EE08E" w14:textId="64016F38" w:rsidR="00337FC8" w:rsidRPr="00A921E9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A921E9">
              <w:rPr>
                <w:rFonts w:ascii="Arial" w:hAnsi="Arial" w:cs="Arial"/>
                <w:b w:val="0"/>
                <w:color w:val="000000"/>
              </w:rPr>
              <w:t>0xff</w:t>
            </w:r>
          </w:p>
        </w:tc>
        <w:tc>
          <w:tcPr>
            <w:tcW w:w="1450" w:type="dxa"/>
            <w:vAlign w:val="bottom"/>
          </w:tcPr>
          <w:p w14:paraId="494950CC" w14:textId="64B4B25B" w:rsidR="00337FC8" w:rsidRPr="00ED3B92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ED3B92">
              <w:rPr>
                <w:rFonts w:ascii="Arial" w:hAnsi="Arial" w:cs="Arial"/>
                <w:b w:val="0"/>
                <w:color w:val="000000"/>
              </w:rPr>
              <w:t>0xff</w:t>
            </w:r>
          </w:p>
        </w:tc>
        <w:tc>
          <w:tcPr>
            <w:tcW w:w="1551" w:type="dxa"/>
            <w:vAlign w:val="bottom"/>
          </w:tcPr>
          <w:p w14:paraId="1CAD7834" w14:textId="2EE25E73" w:rsidR="00337FC8" w:rsidRPr="00883E90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883E90">
              <w:rPr>
                <w:rFonts w:ascii="Arial" w:hAnsi="Arial" w:cs="Arial"/>
                <w:b w:val="0"/>
                <w:color w:val="000000"/>
              </w:rPr>
              <w:t>0xEC301C00</w:t>
            </w:r>
          </w:p>
        </w:tc>
        <w:tc>
          <w:tcPr>
            <w:tcW w:w="1461" w:type="dxa"/>
            <w:vAlign w:val="bottom"/>
          </w:tcPr>
          <w:p w14:paraId="525D1F66" w14:textId="3196B45F" w:rsidR="00337FC8" w:rsidRPr="00337FC8" w:rsidRDefault="00337FC8" w:rsidP="00337FC8">
            <w:pPr>
              <w:pStyle w:val="Caption"/>
              <w:rPr>
                <w:rFonts w:ascii="Arial" w:hAnsi="Arial" w:cs="Arial"/>
                <w:b w:val="0"/>
                <w:color w:val="000000"/>
              </w:rPr>
            </w:pPr>
            <w:r w:rsidRPr="00337FC8">
              <w:rPr>
                <w:rFonts w:ascii="Arial" w:hAnsi="Arial" w:cs="Arial"/>
                <w:b w:val="0"/>
                <w:color w:val="000000"/>
              </w:rPr>
              <w:t>0x34</w:t>
            </w:r>
          </w:p>
        </w:tc>
      </w:tr>
      <w:tr w:rsidR="00337FC8" w:rsidRPr="00B54EB4" w14:paraId="6CAB0B40" w14:textId="598A7939" w:rsidTr="00250FBA">
        <w:tc>
          <w:tcPr>
            <w:tcW w:w="2239" w:type="dxa"/>
          </w:tcPr>
          <w:p w14:paraId="1E199723" w14:textId="15D35E97" w:rsidR="00337FC8" w:rsidRPr="001E7439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1E7439">
              <w:rPr>
                <w:rFonts w:ascii="Arial" w:hAnsi="Arial" w:cs="Arial"/>
                <w:b w:val="0"/>
              </w:rPr>
              <w:t>PDMA_SCU_SRCI8</w:t>
            </w:r>
          </w:p>
        </w:tc>
        <w:tc>
          <w:tcPr>
            <w:tcW w:w="1551" w:type="dxa"/>
            <w:vAlign w:val="bottom"/>
          </w:tcPr>
          <w:p w14:paraId="56C7D535" w14:textId="7EC4C1B9" w:rsidR="00337FC8" w:rsidRPr="00A921E9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A921E9">
              <w:rPr>
                <w:rFonts w:ascii="Arial" w:hAnsi="Arial" w:cs="Arial"/>
                <w:b w:val="0"/>
                <w:color w:val="000000"/>
              </w:rPr>
              <w:t>0xff</w:t>
            </w:r>
          </w:p>
        </w:tc>
        <w:tc>
          <w:tcPr>
            <w:tcW w:w="1450" w:type="dxa"/>
            <w:vAlign w:val="bottom"/>
          </w:tcPr>
          <w:p w14:paraId="4B4B34A2" w14:textId="2A7D0BD9" w:rsidR="00337FC8" w:rsidRPr="00ED3B92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ED3B92">
              <w:rPr>
                <w:rFonts w:ascii="Arial" w:hAnsi="Arial" w:cs="Arial"/>
                <w:b w:val="0"/>
                <w:color w:val="000000"/>
              </w:rPr>
              <w:t>0xff</w:t>
            </w:r>
          </w:p>
        </w:tc>
        <w:tc>
          <w:tcPr>
            <w:tcW w:w="1551" w:type="dxa"/>
            <w:vAlign w:val="bottom"/>
          </w:tcPr>
          <w:p w14:paraId="1F2F17A6" w14:textId="79809A0A" w:rsidR="00337FC8" w:rsidRPr="00883E90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883E90">
              <w:rPr>
                <w:rFonts w:ascii="Arial" w:hAnsi="Arial" w:cs="Arial"/>
                <w:b w:val="0"/>
                <w:color w:val="000000"/>
              </w:rPr>
              <w:t>0xEC302000</w:t>
            </w:r>
          </w:p>
        </w:tc>
        <w:tc>
          <w:tcPr>
            <w:tcW w:w="1461" w:type="dxa"/>
            <w:vAlign w:val="bottom"/>
          </w:tcPr>
          <w:p w14:paraId="30597280" w14:textId="7D926179" w:rsidR="00337FC8" w:rsidRPr="00337FC8" w:rsidRDefault="00337FC8" w:rsidP="00337FC8">
            <w:pPr>
              <w:pStyle w:val="Caption"/>
              <w:rPr>
                <w:rFonts w:ascii="Arial" w:hAnsi="Arial" w:cs="Arial"/>
                <w:b w:val="0"/>
                <w:color w:val="000000"/>
              </w:rPr>
            </w:pPr>
            <w:r w:rsidRPr="00337FC8">
              <w:rPr>
                <w:rFonts w:ascii="Arial" w:hAnsi="Arial" w:cs="Arial"/>
                <w:b w:val="0"/>
                <w:color w:val="000000"/>
              </w:rPr>
              <w:t>0x35</w:t>
            </w:r>
          </w:p>
        </w:tc>
      </w:tr>
      <w:tr w:rsidR="00337FC8" w:rsidRPr="00B54EB4" w14:paraId="7F903EE7" w14:textId="728A5677" w:rsidTr="00250FBA">
        <w:tc>
          <w:tcPr>
            <w:tcW w:w="2239" w:type="dxa"/>
          </w:tcPr>
          <w:p w14:paraId="78DB8F2E" w14:textId="68E07F59" w:rsidR="00337FC8" w:rsidRPr="001E7439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1E7439">
              <w:rPr>
                <w:rFonts w:ascii="Arial" w:hAnsi="Arial" w:cs="Arial"/>
                <w:b w:val="0"/>
              </w:rPr>
              <w:t>PDMA_SCU_SRCI9</w:t>
            </w:r>
          </w:p>
        </w:tc>
        <w:tc>
          <w:tcPr>
            <w:tcW w:w="1551" w:type="dxa"/>
            <w:vAlign w:val="bottom"/>
          </w:tcPr>
          <w:p w14:paraId="1A10DE82" w14:textId="5039362A" w:rsidR="00337FC8" w:rsidRPr="00A921E9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A921E9">
              <w:rPr>
                <w:rFonts w:ascii="Arial" w:hAnsi="Arial" w:cs="Arial"/>
                <w:b w:val="0"/>
                <w:color w:val="000000"/>
              </w:rPr>
              <w:t>0xff</w:t>
            </w:r>
          </w:p>
        </w:tc>
        <w:tc>
          <w:tcPr>
            <w:tcW w:w="1450" w:type="dxa"/>
            <w:vAlign w:val="bottom"/>
          </w:tcPr>
          <w:p w14:paraId="1434F260" w14:textId="163656F1" w:rsidR="00337FC8" w:rsidRPr="00ED3B92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ED3B92">
              <w:rPr>
                <w:rFonts w:ascii="Arial" w:hAnsi="Arial" w:cs="Arial"/>
                <w:b w:val="0"/>
                <w:color w:val="000000"/>
              </w:rPr>
              <w:t>0xff</w:t>
            </w:r>
          </w:p>
        </w:tc>
        <w:tc>
          <w:tcPr>
            <w:tcW w:w="1551" w:type="dxa"/>
            <w:vAlign w:val="bottom"/>
          </w:tcPr>
          <w:p w14:paraId="4E431BD9" w14:textId="512750D2" w:rsidR="00337FC8" w:rsidRPr="00883E90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883E90">
              <w:rPr>
                <w:rFonts w:ascii="Arial" w:hAnsi="Arial" w:cs="Arial"/>
                <w:b w:val="0"/>
                <w:color w:val="000000"/>
              </w:rPr>
              <w:t>0xEC302400</w:t>
            </w:r>
          </w:p>
        </w:tc>
        <w:tc>
          <w:tcPr>
            <w:tcW w:w="1461" w:type="dxa"/>
            <w:vAlign w:val="bottom"/>
          </w:tcPr>
          <w:p w14:paraId="4023F563" w14:textId="73B24B4D" w:rsidR="00337FC8" w:rsidRPr="00337FC8" w:rsidRDefault="00337FC8" w:rsidP="00337FC8">
            <w:pPr>
              <w:pStyle w:val="Caption"/>
              <w:rPr>
                <w:rFonts w:ascii="Arial" w:hAnsi="Arial" w:cs="Arial"/>
                <w:b w:val="0"/>
                <w:color w:val="000000"/>
              </w:rPr>
            </w:pPr>
            <w:r w:rsidRPr="00337FC8">
              <w:rPr>
                <w:rFonts w:ascii="Arial" w:hAnsi="Arial" w:cs="Arial"/>
                <w:b w:val="0"/>
                <w:color w:val="000000"/>
              </w:rPr>
              <w:t>0x36</w:t>
            </w:r>
          </w:p>
        </w:tc>
      </w:tr>
      <w:tr w:rsidR="00337FC8" w:rsidRPr="00B54EB4" w14:paraId="1A2E6977" w14:textId="3E89AF02" w:rsidTr="00250FBA">
        <w:tc>
          <w:tcPr>
            <w:tcW w:w="2239" w:type="dxa"/>
          </w:tcPr>
          <w:p w14:paraId="5BCA1369" w14:textId="078277E4" w:rsidR="00337FC8" w:rsidRPr="001E7439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1E7439">
              <w:rPr>
                <w:rFonts w:ascii="Arial" w:hAnsi="Arial" w:cs="Arial"/>
                <w:b w:val="0"/>
              </w:rPr>
              <w:t>PDMA_SCU_SRCO0</w:t>
            </w:r>
          </w:p>
        </w:tc>
        <w:tc>
          <w:tcPr>
            <w:tcW w:w="1551" w:type="dxa"/>
            <w:vAlign w:val="bottom"/>
          </w:tcPr>
          <w:p w14:paraId="725787C5" w14:textId="4D017F9B" w:rsidR="00337FC8" w:rsidRPr="00A921E9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A921E9">
              <w:rPr>
                <w:rFonts w:ascii="Arial" w:hAnsi="Arial" w:cs="Arial"/>
                <w:b w:val="0"/>
                <w:color w:val="000000"/>
              </w:rPr>
              <w:t>0xEC304000</w:t>
            </w:r>
          </w:p>
        </w:tc>
        <w:tc>
          <w:tcPr>
            <w:tcW w:w="1450" w:type="dxa"/>
            <w:vAlign w:val="bottom"/>
          </w:tcPr>
          <w:p w14:paraId="23008E99" w14:textId="74CBDC22" w:rsidR="00337FC8" w:rsidRPr="00ED3B92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ED3B92">
              <w:rPr>
                <w:rFonts w:ascii="Arial" w:hAnsi="Arial" w:cs="Arial"/>
                <w:b w:val="0"/>
                <w:color w:val="000000"/>
              </w:rPr>
              <w:t>0x2D</w:t>
            </w:r>
          </w:p>
        </w:tc>
        <w:tc>
          <w:tcPr>
            <w:tcW w:w="1551" w:type="dxa"/>
            <w:vAlign w:val="bottom"/>
          </w:tcPr>
          <w:p w14:paraId="676B4B23" w14:textId="7C6ABBFA" w:rsidR="00337FC8" w:rsidRPr="00883E90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883E90">
              <w:rPr>
                <w:rFonts w:ascii="Arial" w:hAnsi="Arial" w:cs="Arial"/>
                <w:b w:val="0"/>
                <w:color w:val="000000"/>
              </w:rPr>
              <w:t>0xff</w:t>
            </w:r>
          </w:p>
        </w:tc>
        <w:tc>
          <w:tcPr>
            <w:tcW w:w="1461" w:type="dxa"/>
            <w:vAlign w:val="bottom"/>
          </w:tcPr>
          <w:p w14:paraId="430BA39D" w14:textId="19FFBBFE" w:rsidR="00337FC8" w:rsidRPr="00337FC8" w:rsidRDefault="00337FC8" w:rsidP="00337FC8">
            <w:pPr>
              <w:pStyle w:val="Caption"/>
              <w:rPr>
                <w:rFonts w:ascii="Arial" w:hAnsi="Arial" w:cs="Arial"/>
                <w:b w:val="0"/>
                <w:color w:val="000000"/>
              </w:rPr>
            </w:pPr>
            <w:r w:rsidRPr="00337FC8">
              <w:rPr>
                <w:rFonts w:ascii="Arial" w:hAnsi="Arial" w:cs="Arial"/>
                <w:b w:val="0"/>
                <w:color w:val="000000"/>
              </w:rPr>
              <w:t>0xff</w:t>
            </w:r>
          </w:p>
        </w:tc>
      </w:tr>
      <w:tr w:rsidR="00337FC8" w:rsidRPr="00B54EB4" w14:paraId="4C44FE4A" w14:textId="3090873E" w:rsidTr="00250FBA">
        <w:tc>
          <w:tcPr>
            <w:tcW w:w="2239" w:type="dxa"/>
          </w:tcPr>
          <w:p w14:paraId="0190B55A" w14:textId="333E114A" w:rsidR="00337FC8" w:rsidRPr="001E7439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1E7439">
              <w:rPr>
                <w:rFonts w:ascii="Arial" w:hAnsi="Arial" w:cs="Arial"/>
                <w:b w:val="0"/>
              </w:rPr>
              <w:t>PDMA_SCU_SRCO1</w:t>
            </w:r>
          </w:p>
        </w:tc>
        <w:tc>
          <w:tcPr>
            <w:tcW w:w="1551" w:type="dxa"/>
            <w:vAlign w:val="bottom"/>
          </w:tcPr>
          <w:p w14:paraId="2789FD3C" w14:textId="255A4FDD" w:rsidR="00337FC8" w:rsidRPr="00A921E9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A921E9">
              <w:rPr>
                <w:rFonts w:ascii="Arial" w:hAnsi="Arial" w:cs="Arial"/>
                <w:b w:val="0"/>
                <w:color w:val="000000"/>
              </w:rPr>
              <w:t>0xEC304400</w:t>
            </w:r>
          </w:p>
        </w:tc>
        <w:tc>
          <w:tcPr>
            <w:tcW w:w="1450" w:type="dxa"/>
            <w:vAlign w:val="bottom"/>
          </w:tcPr>
          <w:p w14:paraId="73C4C1D5" w14:textId="76C10FC9" w:rsidR="00337FC8" w:rsidRPr="00ED3B92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ED3B92">
              <w:rPr>
                <w:rFonts w:ascii="Arial" w:hAnsi="Arial" w:cs="Arial"/>
                <w:b w:val="0"/>
                <w:color w:val="000000"/>
              </w:rPr>
              <w:t>0x2E</w:t>
            </w:r>
          </w:p>
        </w:tc>
        <w:tc>
          <w:tcPr>
            <w:tcW w:w="1551" w:type="dxa"/>
            <w:vAlign w:val="bottom"/>
          </w:tcPr>
          <w:p w14:paraId="5E4D0851" w14:textId="7892E0D3" w:rsidR="00337FC8" w:rsidRPr="00883E90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883E90">
              <w:rPr>
                <w:rFonts w:ascii="Arial" w:hAnsi="Arial" w:cs="Arial"/>
                <w:b w:val="0"/>
                <w:color w:val="000000"/>
              </w:rPr>
              <w:t>0xff</w:t>
            </w:r>
          </w:p>
        </w:tc>
        <w:tc>
          <w:tcPr>
            <w:tcW w:w="1461" w:type="dxa"/>
            <w:vAlign w:val="bottom"/>
          </w:tcPr>
          <w:p w14:paraId="33A11AC2" w14:textId="02DBABDC" w:rsidR="00337FC8" w:rsidRPr="00337FC8" w:rsidRDefault="00337FC8" w:rsidP="00337FC8">
            <w:pPr>
              <w:pStyle w:val="Caption"/>
              <w:rPr>
                <w:rFonts w:ascii="Arial" w:hAnsi="Arial" w:cs="Arial"/>
                <w:b w:val="0"/>
                <w:color w:val="000000"/>
              </w:rPr>
            </w:pPr>
            <w:r w:rsidRPr="00337FC8">
              <w:rPr>
                <w:rFonts w:ascii="Arial" w:hAnsi="Arial" w:cs="Arial"/>
                <w:b w:val="0"/>
                <w:color w:val="000000"/>
              </w:rPr>
              <w:t>0xff</w:t>
            </w:r>
          </w:p>
        </w:tc>
      </w:tr>
      <w:tr w:rsidR="00337FC8" w:rsidRPr="00B54EB4" w14:paraId="1F256FB6" w14:textId="468C5806" w:rsidTr="00250FBA">
        <w:tc>
          <w:tcPr>
            <w:tcW w:w="2239" w:type="dxa"/>
          </w:tcPr>
          <w:p w14:paraId="0DDC482F" w14:textId="6F2A04D8" w:rsidR="00337FC8" w:rsidRPr="001E7439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1E7439">
              <w:rPr>
                <w:rFonts w:ascii="Arial" w:hAnsi="Arial" w:cs="Arial"/>
                <w:b w:val="0"/>
              </w:rPr>
              <w:t>PDMA_SCU_SRCO2</w:t>
            </w:r>
          </w:p>
        </w:tc>
        <w:tc>
          <w:tcPr>
            <w:tcW w:w="1551" w:type="dxa"/>
            <w:vAlign w:val="bottom"/>
          </w:tcPr>
          <w:p w14:paraId="56C9EABF" w14:textId="3DF26641" w:rsidR="00337FC8" w:rsidRPr="00A921E9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A921E9">
              <w:rPr>
                <w:rFonts w:ascii="Arial" w:hAnsi="Arial" w:cs="Arial"/>
                <w:b w:val="0"/>
                <w:color w:val="000000"/>
              </w:rPr>
              <w:t>0xEC304800</w:t>
            </w:r>
          </w:p>
        </w:tc>
        <w:tc>
          <w:tcPr>
            <w:tcW w:w="1450" w:type="dxa"/>
            <w:vAlign w:val="bottom"/>
          </w:tcPr>
          <w:p w14:paraId="1B3F79A8" w14:textId="551B9C62" w:rsidR="00337FC8" w:rsidRPr="00ED3B92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ED3B92">
              <w:rPr>
                <w:rFonts w:ascii="Arial" w:hAnsi="Arial" w:cs="Arial"/>
                <w:b w:val="0"/>
                <w:color w:val="000000"/>
              </w:rPr>
              <w:t>0x2F</w:t>
            </w:r>
          </w:p>
        </w:tc>
        <w:tc>
          <w:tcPr>
            <w:tcW w:w="1551" w:type="dxa"/>
            <w:vAlign w:val="bottom"/>
          </w:tcPr>
          <w:p w14:paraId="6D2AD475" w14:textId="51BD2995" w:rsidR="00337FC8" w:rsidRPr="00883E90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883E90">
              <w:rPr>
                <w:rFonts w:ascii="Arial" w:hAnsi="Arial" w:cs="Arial"/>
                <w:b w:val="0"/>
                <w:color w:val="000000"/>
              </w:rPr>
              <w:t>0xff</w:t>
            </w:r>
          </w:p>
        </w:tc>
        <w:tc>
          <w:tcPr>
            <w:tcW w:w="1461" w:type="dxa"/>
            <w:vAlign w:val="bottom"/>
          </w:tcPr>
          <w:p w14:paraId="1119A5F7" w14:textId="405CCD52" w:rsidR="00337FC8" w:rsidRPr="00337FC8" w:rsidRDefault="00337FC8" w:rsidP="00337FC8">
            <w:pPr>
              <w:pStyle w:val="Caption"/>
              <w:rPr>
                <w:rFonts w:ascii="Arial" w:hAnsi="Arial" w:cs="Arial"/>
                <w:b w:val="0"/>
                <w:color w:val="000000"/>
              </w:rPr>
            </w:pPr>
            <w:r w:rsidRPr="00337FC8">
              <w:rPr>
                <w:rFonts w:ascii="Arial" w:hAnsi="Arial" w:cs="Arial"/>
                <w:b w:val="0"/>
                <w:color w:val="000000"/>
              </w:rPr>
              <w:t>0xff</w:t>
            </w:r>
          </w:p>
        </w:tc>
      </w:tr>
      <w:tr w:rsidR="00337FC8" w:rsidRPr="00B54EB4" w14:paraId="486FD38F" w14:textId="2000A8A8" w:rsidTr="00250FBA">
        <w:tc>
          <w:tcPr>
            <w:tcW w:w="2239" w:type="dxa"/>
          </w:tcPr>
          <w:p w14:paraId="7A3B5F79" w14:textId="3A08BED1" w:rsidR="00337FC8" w:rsidRPr="001E7439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1E7439">
              <w:rPr>
                <w:rFonts w:ascii="Arial" w:hAnsi="Arial" w:cs="Arial"/>
                <w:b w:val="0"/>
              </w:rPr>
              <w:t>PDMA_SCU_SRCO3</w:t>
            </w:r>
          </w:p>
        </w:tc>
        <w:tc>
          <w:tcPr>
            <w:tcW w:w="1551" w:type="dxa"/>
            <w:vAlign w:val="bottom"/>
          </w:tcPr>
          <w:p w14:paraId="52CA944D" w14:textId="00DB739E" w:rsidR="00337FC8" w:rsidRPr="00A921E9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A921E9">
              <w:rPr>
                <w:rFonts w:ascii="Arial" w:hAnsi="Arial" w:cs="Arial"/>
                <w:b w:val="0"/>
                <w:color w:val="000000"/>
              </w:rPr>
              <w:t>0xEC304C00</w:t>
            </w:r>
          </w:p>
        </w:tc>
        <w:tc>
          <w:tcPr>
            <w:tcW w:w="1450" w:type="dxa"/>
            <w:vAlign w:val="bottom"/>
          </w:tcPr>
          <w:p w14:paraId="40A824D1" w14:textId="2636803B" w:rsidR="00337FC8" w:rsidRPr="00ED3B92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ED3B92">
              <w:rPr>
                <w:rFonts w:ascii="Arial" w:hAnsi="Arial" w:cs="Arial"/>
                <w:b w:val="0"/>
                <w:color w:val="000000"/>
              </w:rPr>
              <w:t>0x30</w:t>
            </w:r>
          </w:p>
        </w:tc>
        <w:tc>
          <w:tcPr>
            <w:tcW w:w="1551" w:type="dxa"/>
            <w:vAlign w:val="bottom"/>
          </w:tcPr>
          <w:p w14:paraId="0D992D69" w14:textId="1C041F2C" w:rsidR="00337FC8" w:rsidRPr="00883E90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883E90">
              <w:rPr>
                <w:rFonts w:ascii="Arial" w:hAnsi="Arial" w:cs="Arial"/>
                <w:b w:val="0"/>
                <w:color w:val="000000"/>
              </w:rPr>
              <w:t>0xff</w:t>
            </w:r>
          </w:p>
        </w:tc>
        <w:tc>
          <w:tcPr>
            <w:tcW w:w="1461" w:type="dxa"/>
            <w:vAlign w:val="bottom"/>
          </w:tcPr>
          <w:p w14:paraId="54530A26" w14:textId="433D97AF" w:rsidR="00337FC8" w:rsidRPr="00337FC8" w:rsidRDefault="00337FC8" w:rsidP="00337FC8">
            <w:pPr>
              <w:pStyle w:val="Caption"/>
              <w:rPr>
                <w:rFonts w:ascii="Arial" w:hAnsi="Arial" w:cs="Arial"/>
                <w:b w:val="0"/>
                <w:color w:val="000000"/>
              </w:rPr>
            </w:pPr>
            <w:r w:rsidRPr="00337FC8">
              <w:rPr>
                <w:rFonts w:ascii="Arial" w:hAnsi="Arial" w:cs="Arial"/>
                <w:b w:val="0"/>
                <w:color w:val="000000"/>
              </w:rPr>
              <w:t>0xff</w:t>
            </w:r>
          </w:p>
        </w:tc>
      </w:tr>
      <w:tr w:rsidR="00337FC8" w:rsidRPr="00B54EB4" w14:paraId="09919C8C" w14:textId="10B93AD6" w:rsidTr="00250FBA">
        <w:tc>
          <w:tcPr>
            <w:tcW w:w="2239" w:type="dxa"/>
          </w:tcPr>
          <w:p w14:paraId="0513FA8E" w14:textId="7C8D2493" w:rsidR="00337FC8" w:rsidRPr="001E7439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1E7439">
              <w:rPr>
                <w:rFonts w:ascii="Arial" w:hAnsi="Arial" w:cs="Arial"/>
                <w:b w:val="0"/>
              </w:rPr>
              <w:t>PDMA_SCU_SRCO4</w:t>
            </w:r>
          </w:p>
        </w:tc>
        <w:tc>
          <w:tcPr>
            <w:tcW w:w="1551" w:type="dxa"/>
            <w:vAlign w:val="bottom"/>
          </w:tcPr>
          <w:p w14:paraId="6A7FD8C0" w14:textId="5921C1D5" w:rsidR="00337FC8" w:rsidRPr="00A921E9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A921E9">
              <w:rPr>
                <w:rFonts w:ascii="Arial" w:hAnsi="Arial" w:cs="Arial"/>
                <w:b w:val="0"/>
                <w:color w:val="000000"/>
              </w:rPr>
              <w:t>0xEC305000</w:t>
            </w:r>
          </w:p>
        </w:tc>
        <w:tc>
          <w:tcPr>
            <w:tcW w:w="1450" w:type="dxa"/>
            <w:vAlign w:val="bottom"/>
          </w:tcPr>
          <w:p w14:paraId="45AB1C4F" w14:textId="62BDB352" w:rsidR="00337FC8" w:rsidRPr="00ED3B92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ED3B92">
              <w:rPr>
                <w:rFonts w:ascii="Arial" w:hAnsi="Arial" w:cs="Arial"/>
                <w:b w:val="0"/>
                <w:color w:val="000000"/>
              </w:rPr>
              <w:t>0x31</w:t>
            </w:r>
          </w:p>
        </w:tc>
        <w:tc>
          <w:tcPr>
            <w:tcW w:w="1551" w:type="dxa"/>
            <w:vAlign w:val="bottom"/>
          </w:tcPr>
          <w:p w14:paraId="5069E561" w14:textId="7C5054C8" w:rsidR="00337FC8" w:rsidRPr="00883E90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883E90">
              <w:rPr>
                <w:rFonts w:ascii="Arial" w:hAnsi="Arial" w:cs="Arial"/>
                <w:b w:val="0"/>
                <w:color w:val="000000"/>
              </w:rPr>
              <w:t>0xff</w:t>
            </w:r>
          </w:p>
        </w:tc>
        <w:tc>
          <w:tcPr>
            <w:tcW w:w="1461" w:type="dxa"/>
            <w:vAlign w:val="bottom"/>
          </w:tcPr>
          <w:p w14:paraId="2D12CDDA" w14:textId="2CF0FDB3" w:rsidR="00337FC8" w:rsidRPr="00337FC8" w:rsidRDefault="00337FC8" w:rsidP="00337FC8">
            <w:pPr>
              <w:pStyle w:val="Caption"/>
              <w:rPr>
                <w:rFonts w:ascii="Arial" w:hAnsi="Arial" w:cs="Arial"/>
                <w:b w:val="0"/>
                <w:color w:val="000000"/>
              </w:rPr>
            </w:pPr>
            <w:r w:rsidRPr="00337FC8">
              <w:rPr>
                <w:rFonts w:ascii="Arial" w:hAnsi="Arial" w:cs="Arial"/>
                <w:b w:val="0"/>
                <w:color w:val="000000"/>
              </w:rPr>
              <w:t>0xff</w:t>
            </w:r>
          </w:p>
        </w:tc>
      </w:tr>
      <w:tr w:rsidR="00337FC8" w:rsidRPr="00B54EB4" w14:paraId="509C43F3" w14:textId="4570012E" w:rsidTr="00250FBA">
        <w:tc>
          <w:tcPr>
            <w:tcW w:w="2239" w:type="dxa"/>
          </w:tcPr>
          <w:p w14:paraId="322F6653" w14:textId="4DC114A3" w:rsidR="00337FC8" w:rsidRPr="001E7439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1E7439">
              <w:rPr>
                <w:rFonts w:ascii="Arial" w:hAnsi="Arial" w:cs="Arial"/>
                <w:b w:val="0"/>
              </w:rPr>
              <w:t>PDMA_SCU_SRCO5</w:t>
            </w:r>
          </w:p>
        </w:tc>
        <w:tc>
          <w:tcPr>
            <w:tcW w:w="1551" w:type="dxa"/>
            <w:vAlign w:val="bottom"/>
          </w:tcPr>
          <w:p w14:paraId="5F755238" w14:textId="09C19FE9" w:rsidR="00337FC8" w:rsidRPr="00A921E9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A921E9">
              <w:rPr>
                <w:rFonts w:ascii="Arial" w:hAnsi="Arial" w:cs="Arial"/>
                <w:b w:val="0"/>
                <w:color w:val="000000"/>
              </w:rPr>
              <w:t>0xEC305400</w:t>
            </w:r>
          </w:p>
        </w:tc>
        <w:tc>
          <w:tcPr>
            <w:tcW w:w="1450" w:type="dxa"/>
            <w:vAlign w:val="bottom"/>
          </w:tcPr>
          <w:p w14:paraId="32E026E8" w14:textId="547F1B63" w:rsidR="00337FC8" w:rsidRPr="00ED3B92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ED3B92">
              <w:rPr>
                <w:rFonts w:ascii="Arial" w:hAnsi="Arial" w:cs="Arial"/>
                <w:b w:val="0"/>
                <w:color w:val="000000"/>
              </w:rPr>
              <w:t>0x32</w:t>
            </w:r>
          </w:p>
        </w:tc>
        <w:tc>
          <w:tcPr>
            <w:tcW w:w="1551" w:type="dxa"/>
            <w:vAlign w:val="bottom"/>
          </w:tcPr>
          <w:p w14:paraId="5C414FB9" w14:textId="6F67F8F9" w:rsidR="00337FC8" w:rsidRPr="00883E90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883E90">
              <w:rPr>
                <w:rFonts w:ascii="Arial" w:hAnsi="Arial" w:cs="Arial"/>
                <w:b w:val="0"/>
                <w:color w:val="000000"/>
              </w:rPr>
              <w:t>0xff</w:t>
            </w:r>
          </w:p>
        </w:tc>
        <w:tc>
          <w:tcPr>
            <w:tcW w:w="1461" w:type="dxa"/>
            <w:vAlign w:val="bottom"/>
          </w:tcPr>
          <w:p w14:paraId="74EA2B82" w14:textId="34418FCC" w:rsidR="00337FC8" w:rsidRPr="00337FC8" w:rsidRDefault="00337FC8" w:rsidP="00337FC8">
            <w:pPr>
              <w:pStyle w:val="Caption"/>
              <w:rPr>
                <w:rFonts w:ascii="Arial" w:hAnsi="Arial" w:cs="Arial"/>
                <w:b w:val="0"/>
                <w:color w:val="000000"/>
              </w:rPr>
            </w:pPr>
            <w:r w:rsidRPr="00337FC8">
              <w:rPr>
                <w:rFonts w:ascii="Arial" w:hAnsi="Arial" w:cs="Arial"/>
                <w:b w:val="0"/>
                <w:color w:val="000000"/>
              </w:rPr>
              <w:t>0xff</w:t>
            </w:r>
          </w:p>
        </w:tc>
      </w:tr>
      <w:tr w:rsidR="00337FC8" w:rsidRPr="00B54EB4" w14:paraId="7E724CCE" w14:textId="56940659" w:rsidTr="00250FBA">
        <w:tc>
          <w:tcPr>
            <w:tcW w:w="2239" w:type="dxa"/>
          </w:tcPr>
          <w:p w14:paraId="15E78FA8" w14:textId="03418729" w:rsidR="00337FC8" w:rsidRPr="001E7439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1E7439">
              <w:rPr>
                <w:rFonts w:ascii="Arial" w:hAnsi="Arial" w:cs="Arial"/>
                <w:b w:val="0"/>
              </w:rPr>
              <w:lastRenderedPageBreak/>
              <w:t>PDMA_SCU_SRCO6</w:t>
            </w:r>
          </w:p>
        </w:tc>
        <w:tc>
          <w:tcPr>
            <w:tcW w:w="1551" w:type="dxa"/>
            <w:vAlign w:val="bottom"/>
          </w:tcPr>
          <w:p w14:paraId="6F7ED35B" w14:textId="4968B1DD" w:rsidR="00337FC8" w:rsidRPr="00A921E9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A921E9">
              <w:rPr>
                <w:rFonts w:ascii="Arial" w:hAnsi="Arial" w:cs="Arial"/>
                <w:b w:val="0"/>
                <w:color w:val="000000"/>
              </w:rPr>
              <w:t>0xEC305800</w:t>
            </w:r>
          </w:p>
        </w:tc>
        <w:tc>
          <w:tcPr>
            <w:tcW w:w="1450" w:type="dxa"/>
            <w:vAlign w:val="bottom"/>
          </w:tcPr>
          <w:p w14:paraId="6F7F3428" w14:textId="62F561C2" w:rsidR="00337FC8" w:rsidRPr="00ED3B92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ED3B92">
              <w:rPr>
                <w:rFonts w:ascii="Arial" w:hAnsi="Arial" w:cs="Arial"/>
                <w:b w:val="0"/>
                <w:color w:val="000000"/>
              </w:rPr>
              <w:t>0x33</w:t>
            </w:r>
          </w:p>
        </w:tc>
        <w:tc>
          <w:tcPr>
            <w:tcW w:w="1551" w:type="dxa"/>
            <w:vAlign w:val="bottom"/>
          </w:tcPr>
          <w:p w14:paraId="7E00C429" w14:textId="373D8AC3" w:rsidR="00337FC8" w:rsidRPr="00883E90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883E90">
              <w:rPr>
                <w:rFonts w:ascii="Arial" w:hAnsi="Arial" w:cs="Arial"/>
                <w:b w:val="0"/>
                <w:color w:val="000000"/>
              </w:rPr>
              <w:t>0xff</w:t>
            </w:r>
          </w:p>
        </w:tc>
        <w:tc>
          <w:tcPr>
            <w:tcW w:w="1461" w:type="dxa"/>
            <w:vAlign w:val="bottom"/>
          </w:tcPr>
          <w:p w14:paraId="07C4625F" w14:textId="523661CB" w:rsidR="00337FC8" w:rsidRPr="00337FC8" w:rsidRDefault="00337FC8" w:rsidP="00337FC8">
            <w:pPr>
              <w:pStyle w:val="Caption"/>
              <w:rPr>
                <w:rFonts w:ascii="Arial" w:hAnsi="Arial" w:cs="Arial"/>
                <w:b w:val="0"/>
                <w:color w:val="000000"/>
              </w:rPr>
            </w:pPr>
            <w:r w:rsidRPr="00337FC8">
              <w:rPr>
                <w:rFonts w:ascii="Arial" w:hAnsi="Arial" w:cs="Arial"/>
                <w:b w:val="0"/>
                <w:color w:val="000000"/>
              </w:rPr>
              <w:t>0xff</w:t>
            </w:r>
          </w:p>
        </w:tc>
      </w:tr>
      <w:tr w:rsidR="00337FC8" w:rsidRPr="00B54EB4" w14:paraId="7A81905C" w14:textId="13FE886B" w:rsidTr="00250FBA">
        <w:tc>
          <w:tcPr>
            <w:tcW w:w="2239" w:type="dxa"/>
          </w:tcPr>
          <w:p w14:paraId="01F97B0B" w14:textId="03EAF07D" w:rsidR="00337FC8" w:rsidRPr="001E7439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1E7439">
              <w:rPr>
                <w:rFonts w:ascii="Arial" w:hAnsi="Arial" w:cs="Arial"/>
                <w:b w:val="0"/>
              </w:rPr>
              <w:t>PDMA_SCU_SRCO7</w:t>
            </w:r>
          </w:p>
        </w:tc>
        <w:tc>
          <w:tcPr>
            <w:tcW w:w="1551" w:type="dxa"/>
            <w:vAlign w:val="bottom"/>
          </w:tcPr>
          <w:p w14:paraId="5AF20061" w14:textId="4C015C73" w:rsidR="00337FC8" w:rsidRPr="00A921E9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A921E9">
              <w:rPr>
                <w:rFonts w:ascii="Arial" w:hAnsi="Arial" w:cs="Arial"/>
                <w:b w:val="0"/>
                <w:color w:val="000000"/>
              </w:rPr>
              <w:t>0xEC305C00</w:t>
            </w:r>
          </w:p>
        </w:tc>
        <w:tc>
          <w:tcPr>
            <w:tcW w:w="1450" w:type="dxa"/>
            <w:vAlign w:val="bottom"/>
          </w:tcPr>
          <w:p w14:paraId="1105699A" w14:textId="6E8D63FB" w:rsidR="00337FC8" w:rsidRPr="00ED3B92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ED3B92">
              <w:rPr>
                <w:rFonts w:ascii="Arial" w:hAnsi="Arial" w:cs="Arial"/>
                <w:b w:val="0"/>
                <w:color w:val="000000"/>
              </w:rPr>
              <w:t>0x34</w:t>
            </w:r>
          </w:p>
        </w:tc>
        <w:tc>
          <w:tcPr>
            <w:tcW w:w="1551" w:type="dxa"/>
            <w:vAlign w:val="bottom"/>
          </w:tcPr>
          <w:p w14:paraId="17B0F3B1" w14:textId="78582D89" w:rsidR="00337FC8" w:rsidRPr="00883E90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883E90">
              <w:rPr>
                <w:rFonts w:ascii="Arial" w:hAnsi="Arial" w:cs="Arial"/>
                <w:b w:val="0"/>
                <w:color w:val="000000"/>
              </w:rPr>
              <w:t>0xff</w:t>
            </w:r>
          </w:p>
        </w:tc>
        <w:tc>
          <w:tcPr>
            <w:tcW w:w="1461" w:type="dxa"/>
            <w:vAlign w:val="bottom"/>
          </w:tcPr>
          <w:p w14:paraId="26C4234D" w14:textId="0B529D0A" w:rsidR="00337FC8" w:rsidRPr="00337FC8" w:rsidRDefault="00337FC8" w:rsidP="00337FC8">
            <w:pPr>
              <w:pStyle w:val="Caption"/>
              <w:rPr>
                <w:rFonts w:ascii="Arial" w:hAnsi="Arial" w:cs="Arial"/>
                <w:b w:val="0"/>
                <w:color w:val="000000"/>
              </w:rPr>
            </w:pPr>
            <w:r w:rsidRPr="00337FC8">
              <w:rPr>
                <w:rFonts w:ascii="Arial" w:hAnsi="Arial" w:cs="Arial"/>
                <w:b w:val="0"/>
                <w:color w:val="000000"/>
              </w:rPr>
              <w:t>0xff</w:t>
            </w:r>
          </w:p>
        </w:tc>
      </w:tr>
      <w:tr w:rsidR="00337FC8" w:rsidRPr="00B54EB4" w14:paraId="49C34E2E" w14:textId="4D8AFDD0" w:rsidTr="00250FBA">
        <w:tc>
          <w:tcPr>
            <w:tcW w:w="2239" w:type="dxa"/>
          </w:tcPr>
          <w:p w14:paraId="578C0910" w14:textId="67188E8D" w:rsidR="00337FC8" w:rsidRPr="001E7439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1E7439">
              <w:rPr>
                <w:rFonts w:ascii="Arial" w:hAnsi="Arial" w:cs="Arial"/>
                <w:b w:val="0"/>
              </w:rPr>
              <w:t>PDMA_SCU_SRCO8</w:t>
            </w:r>
          </w:p>
        </w:tc>
        <w:tc>
          <w:tcPr>
            <w:tcW w:w="1551" w:type="dxa"/>
            <w:vAlign w:val="bottom"/>
          </w:tcPr>
          <w:p w14:paraId="32449D87" w14:textId="3F1ED135" w:rsidR="00337FC8" w:rsidRPr="00A921E9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A921E9">
              <w:rPr>
                <w:rFonts w:ascii="Arial" w:hAnsi="Arial" w:cs="Arial"/>
                <w:b w:val="0"/>
                <w:color w:val="000000"/>
              </w:rPr>
              <w:t>0xEC306000</w:t>
            </w:r>
          </w:p>
        </w:tc>
        <w:tc>
          <w:tcPr>
            <w:tcW w:w="1450" w:type="dxa"/>
            <w:vAlign w:val="bottom"/>
          </w:tcPr>
          <w:p w14:paraId="0D5C2168" w14:textId="09B8C4CE" w:rsidR="00337FC8" w:rsidRPr="00ED3B92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ED3B92">
              <w:rPr>
                <w:rFonts w:ascii="Arial" w:hAnsi="Arial" w:cs="Arial"/>
                <w:b w:val="0"/>
                <w:color w:val="000000"/>
              </w:rPr>
              <w:t>0x35</w:t>
            </w:r>
          </w:p>
        </w:tc>
        <w:tc>
          <w:tcPr>
            <w:tcW w:w="1551" w:type="dxa"/>
            <w:vAlign w:val="bottom"/>
          </w:tcPr>
          <w:p w14:paraId="227A52B2" w14:textId="17FB97EF" w:rsidR="00337FC8" w:rsidRPr="00883E90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883E90">
              <w:rPr>
                <w:rFonts w:ascii="Arial" w:hAnsi="Arial" w:cs="Arial"/>
                <w:b w:val="0"/>
                <w:color w:val="000000"/>
              </w:rPr>
              <w:t>0xff</w:t>
            </w:r>
          </w:p>
        </w:tc>
        <w:tc>
          <w:tcPr>
            <w:tcW w:w="1461" w:type="dxa"/>
            <w:vAlign w:val="bottom"/>
          </w:tcPr>
          <w:p w14:paraId="68380148" w14:textId="7B5F3882" w:rsidR="00337FC8" w:rsidRPr="00337FC8" w:rsidRDefault="00337FC8" w:rsidP="00337FC8">
            <w:pPr>
              <w:pStyle w:val="Caption"/>
              <w:rPr>
                <w:rFonts w:ascii="Arial" w:hAnsi="Arial" w:cs="Arial"/>
                <w:b w:val="0"/>
                <w:color w:val="000000"/>
              </w:rPr>
            </w:pPr>
            <w:r w:rsidRPr="00337FC8">
              <w:rPr>
                <w:rFonts w:ascii="Arial" w:hAnsi="Arial" w:cs="Arial"/>
                <w:b w:val="0"/>
                <w:color w:val="000000"/>
              </w:rPr>
              <w:t>0xff</w:t>
            </w:r>
          </w:p>
        </w:tc>
      </w:tr>
      <w:tr w:rsidR="00337FC8" w:rsidRPr="00B54EB4" w14:paraId="4A981E55" w14:textId="47961680" w:rsidTr="00250FBA">
        <w:tc>
          <w:tcPr>
            <w:tcW w:w="2239" w:type="dxa"/>
          </w:tcPr>
          <w:p w14:paraId="649B1A8B" w14:textId="3421AF53" w:rsidR="00337FC8" w:rsidRPr="001E7439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1E7439">
              <w:rPr>
                <w:rFonts w:ascii="Arial" w:hAnsi="Arial" w:cs="Arial"/>
                <w:b w:val="0"/>
              </w:rPr>
              <w:t>PDMA_SCU_SRCO9</w:t>
            </w:r>
          </w:p>
        </w:tc>
        <w:tc>
          <w:tcPr>
            <w:tcW w:w="1551" w:type="dxa"/>
            <w:vAlign w:val="bottom"/>
          </w:tcPr>
          <w:p w14:paraId="2D562C8D" w14:textId="46114476" w:rsidR="00337FC8" w:rsidRPr="00A921E9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A921E9">
              <w:rPr>
                <w:rFonts w:ascii="Arial" w:hAnsi="Arial" w:cs="Arial"/>
                <w:b w:val="0"/>
                <w:color w:val="000000"/>
              </w:rPr>
              <w:t>0xEC306400</w:t>
            </w:r>
          </w:p>
        </w:tc>
        <w:tc>
          <w:tcPr>
            <w:tcW w:w="1450" w:type="dxa"/>
            <w:vAlign w:val="bottom"/>
          </w:tcPr>
          <w:p w14:paraId="5DF7DFD5" w14:textId="386D1C17" w:rsidR="00337FC8" w:rsidRPr="00ED3B92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ED3B92">
              <w:rPr>
                <w:rFonts w:ascii="Arial" w:hAnsi="Arial" w:cs="Arial"/>
                <w:b w:val="0"/>
                <w:color w:val="000000"/>
              </w:rPr>
              <w:t>0x36</w:t>
            </w:r>
          </w:p>
        </w:tc>
        <w:tc>
          <w:tcPr>
            <w:tcW w:w="1551" w:type="dxa"/>
            <w:vAlign w:val="bottom"/>
          </w:tcPr>
          <w:p w14:paraId="0952DA94" w14:textId="6C93F049" w:rsidR="00337FC8" w:rsidRPr="00883E90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883E90">
              <w:rPr>
                <w:rFonts w:ascii="Arial" w:hAnsi="Arial" w:cs="Arial"/>
                <w:b w:val="0"/>
                <w:color w:val="000000"/>
              </w:rPr>
              <w:t>0xff</w:t>
            </w:r>
          </w:p>
        </w:tc>
        <w:tc>
          <w:tcPr>
            <w:tcW w:w="1461" w:type="dxa"/>
            <w:vAlign w:val="bottom"/>
          </w:tcPr>
          <w:p w14:paraId="63EA0331" w14:textId="0F07D60E" w:rsidR="00337FC8" w:rsidRPr="00337FC8" w:rsidRDefault="00337FC8" w:rsidP="00337FC8">
            <w:pPr>
              <w:pStyle w:val="Caption"/>
              <w:rPr>
                <w:rFonts w:ascii="Arial" w:hAnsi="Arial" w:cs="Arial"/>
                <w:b w:val="0"/>
                <w:color w:val="000000"/>
              </w:rPr>
            </w:pPr>
            <w:r w:rsidRPr="00337FC8">
              <w:rPr>
                <w:rFonts w:ascii="Arial" w:hAnsi="Arial" w:cs="Arial"/>
                <w:b w:val="0"/>
                <w:color w:val="000000"/>
              </w:rPr>
              <w:t>0xff</w:t>
            </w:r>
          </w:p>
        </w:tc>
      </w:tr>
      <w:tr w:rsidR="00337FC8" w:rsidRPr="00B54EB4" w14:paraId="4789FB8E" w14:textId="23894EB6" w:rsidTr="00250FBA">
        <w:tc>
          <w:tcPr>
            <w:tcW w:w="2239" w:type="dxa"/>
          </w:tcPr>
          <w:p w14:paraId="48D0700E" w14:textId="0B4FD43A" w:rsidR="00337FC8" w:rsidRPr="001E7439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1E7439">
              <w:rPr>
                <w:rFonts w:ascii="Arial" w:hAnsi="Arial" w:cs="Arial"/>
                <w:b w:val="0"/>
              </w:rPr>
              <w:t>PDMA_SCU_CMD0</w:t>
            </w:r>
          </w:p>
        </w:tc>
        <w:tc>
          <w:tcPr>
            <w:tcW w:w="1551" w:type="dxa"/>
            <w:vAlign w:val="bottom"/>
          </w:tcPr>
          <w:p w14:paraId="7F67A65E" w14:textId="7A8290D2" w:rsidR="00337FC8" w:rsidRPr="00A921E9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A921E9">
              <w:rPr>
                <w:rFonts w:ascii="Arial" w:hAnsi="Arial" w:cs="Arial"/>
                <w:b w:val="0"/>
                <w:color w:val="000000"/>
              </w:rPr>
              <w:t>0xEC308000</w:t>
            </w:r>
          </w:p>
        </w:tc>
        <w:tc>
          <w:tcPr>
            <w:tcW w:w="1450" w:type="dxa"/>
            <w:vAlign w:val="bottom"/>
          </w:tcPr>
          <w:p w14:paraId="466669D2" w14:textId="17772C2E" w:rsidR="00337FC8" w:rsidRPr="00ED3B92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ED3B92">
              <w:rPr>
                <w:rFonts w:ascii="Arial" w:hAnsi="Arial" w:cs="Arial"/>
                <w:b w:val="0"/>
                <w:color w:val="000000"/>
              </w:rPr>
              <w:t>0x37</w:t>
            </w:r>
          </w:p>
        </w:tc>
        <w:tc>
          <w:tcPr>
            <w:tcW w:w="1551" w:type="dxa"/>
            <w:vAlign w:val="bottom"/>
          </w:tcPr>
          <w:p w14:paraId="61F678ED" w14:textId="0931069D" w:rsidR="00337FC8" w:rsidRPr="00883E90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883E90">
              <w:rPr>
                <w:rFonts w:ascii="Arial" w:hAnsi="Arial" w:cs="Arial"/>
                <w:b w:val="0"/>
                <w:color w:val="000000"/>
              </w:rPr>
              <w:t>0xff</w:t>
            </w:r>
          </w:p>
        </w:tc>
        <w:tc>
          <w:tcPr>
            <w:tcW w:w="1461" w:type="dxa"/>
            <w:vAlign w:val="bottom"/>
          </w:tcPr>
          <w:p w14:paraId="659D62C6" w14:textId="3AAB9042" w:rsidR="00337FC8" w:rsidRPr="00337FC8" w:rsidRDefault="00337FC8" w:rsidP="00337FC8">
            <w:pPr>
              <w:pStyle w:val="Caption"/>
              <w:rPr>
                <w:rFonts w:ascii="Arial" w:hAnsi="Arial" w:cs="Arial"/>
                <w:b w:val="0"/>
                <w:color w:val="000000"/>
              </w:rPr>
            </w:pPr>
            <w:r w:rsidRPr="00337FC8">
              <w:rPr>
                <w:rFonts w:ascii="Arial" w:hAnsi="Arial" w:cs="Arial"/>
                <w:b w:val="0"/>
                <w:color w:val="000000"/>
              </w:rPr>
              <w:t>0xff</w:t>
            </w:r>
          </w:p>
        </w:tc>
      </w:tr>
      <w:tr w:rsidR="00337FC8" w:rsidRPr="00B54EB4" w14:paraId="37C67E53" w14:textId="61E32AC8" w:rsidTr="00250FBA">
        <w:tc>
          <w:tcPr>
            <w:tcW w:w="2239" w:type="dxa"/>
          </w:tcPr>
          <w:p w14:paraId="1384602A" w14:textId="108D7D14" w:rsidR="00337FC8" w:rsidRPr="001E7439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1E7439">
              <w:rPr>
                <w:rFonts w:ascii="Arial" w:hAnsi="Arial" w:cs="Arial"/>
                <w:b w:val="0"/>
              </w:rPr>
              <w:t>PDMA_SCU_CMD1</w:t>
            </w:r>
          </w:p>
        </w:tc>
        <w:tc>
          <w:tcPr>
            <w:tcW w:w="1551" w:type="dxa"/>
            <w:vAlign w:val="bottom"/>
          </w:tcPr>
          <w:p w14:paraId="5869DC1C" w14:textId="197FD4CC" w:rsidR="00337FC8" w:rsidRPr="00A921E9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A921E9">
              <w:rPr>
                <w:rFonts w:ascii="Arial" w:hAnsi="Arial" w:cs="Arial"/>
                <w:b w:val="0"/>
                <w:color w:val="000000"/>
              </w:rPr>
              <w:t>0xEC308400</w:t>
            </w:r>
          </w:p>
        </w:tc>
        <w:tc>
          <w:tcPr>
            <w:tcW w:w="1450" w:type="dxa"/>
            <w:vAlign w:val="bottom"/>
          </w:tcPr>
          <w:p w14:paraId="702E087E" w14:textId="16CF9B9A" w:rsidR="00337FC8" w:rsidRPr="00ED3B92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ED3B92">
              <w:rPr>
                <w:rFonts w:ascii="Arial" w:hAnsi="Arial" w:cs="Arial"/>
                <w:b w:val="0"/>
                <w:color w:val="000000"/>
              </w:rPr>
              <w:t>0x38</w:t>
            </w:r>
          </w:p>
        </w:tc>
        <w:tc>
          <w:tcPr>
            <w:tcW w:w="1551" w:type="dxa"/>
            <w:vAlign w:val="bottom"/>
          </w:tcPr>
          <w:p w14:paraId="3108C050" w14:textId="3D5DD4E6" w:rsidR="00337FC8" w:rsidRPr="00883E90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883E90">
              <w:rPr>
                <w:rFonts w:ascii="Arial" w:hAnsi="Arial" w:cs="Arial"/>
                <w:b w:val="0"/>
                <w:color w:val="000000"/>
              </w:rPr>
              <w:t>0xff</w:t>
            </w:r>
          </w:p>
        </w:tc>
        <w:tc>
          <w:tcPr>
            <w:tcW w:w="1461" w:type="dxa"/>
            <w:vAlign w:val="bottom"/>
          </w:tcPr>
          <w:p w14:paraId="62ED273A" w14:textId="62C9FE27" w:rsidR="00337FC8" w:rsidRPr="00337FC8" w:rsidRDefault="00337FC8" w:rsidP="00337FC8">
            <w:pPr>
              <w:pStyle w:val="Caption"/>
              <w:rPr>
                <w:rFonts w:ascii="Arial" w:hAnsi="Arial" w:cs="Arial"/>
                <w:b w:val="0"/>
                <w:color w:val="000000"/>
              </w:rPr>
            </w:pPr>
            <w:r w:rsidRPr="00337FC8">
              <w:rPr>
                <w:rFonts w:ascii="Arial" w:hAnsi="Arial" w:cs="Arial"/>
                <w:b w:val="0"/>
                <w:color w:val="000000"/>
              </w:rPr>
              <w:t>0xff</w:t>
            </w:r>
          </w:p>
        </w:tc>
      </w:tr>
      <w:tr w:rsidR="00337FC8" w:rsidRPr="00B54EB4" w14:paraId="34A54105" w14:textId="3F06BD7A" w:rsidTr="00250FBA">
        <w:tc>
          <w:tcPr>
            <w:tcW w:w="2239" w:type="dxa"/>
            <w:vAlign w:val="bottom"/>
          </w:tcPr>
          <w:p w14:paraId="084ABB66" w14:textId="6D5338E0" w:rsidR="00337FC8" w:rsidRPr="00F8256F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F8256F">
              <w:rPr>
                <w:rFonts w:ascii="Arial" w:hAnsi="Arial" w:cs="Arial"/>
                <w:b w:val="0"/>
                <w:color w:val="000000"/>
              </w:rPr>
              <w:t xml:space="preserve">PDMA_MLM0 </w:t>
            </w:r>
          </w:p>
        </w:tc>
        <w:tc>
          <w:tcPr>
            <w:tcW w:w="1551" w:type="dxa"/>
            <w:vAlign w:val="bottom"/>
          </w:tcPr>
          <w:p w14:paraId="3603EFE1" w14:textId="58136010" w:rsidR="00337FC8" w:rsidRPr="00A921E9" w:rsidRDefault="00337FC8" w:rsidP="00337FC8">
            <w:pPr>
              <w:pStyle w:val="Caption"/>
              <w:rPr>
                <w:rFonts w:ascii="Arial" w:hAnsi="Arial" w:cs="Arial"/>
                <w:b w:val="0"/>
                <w:color w:val="000000"/>
              </w:rPr>
            </w:pPr>
            <w:r w:rsidRPr="00A921E9">
              <w:rPr>
                <w:rFonts w:ascii="Arial" w:hAnsi="Arial" w:cs="Arial"/>
                <w:b w:val="0"/>
                <w:color w:val="000000"/>
              </w:rPr>
              <w:t>0xEC320000</w:t>
            </w:r>
          </w:p>
        </w:tc>
        <w:tc>
          <w:tcPr>
            <w:tcW w:w="1450" w:type="dxa"/>
            <w:vAlign w:val="bottom"/>
          </w:tcPr>
          <w:p w14:paraId="50164A94" w14:textId="359126D5" w:rsidR="00337FC8" w:rsidRPr="00ED3B92" w:rsidRDefault="00337FC8" w:rsidP="00337FC8">
            <w:pPr>
              <w:pStyle w:val="Caption"/>
              <w:rPr>
                <w:rFonts w:ascii="Arial" w:hAnsi="Arial" w:cs="Arial"/>
                <w:b w:val="0"/>
                <w:color w:val="000000"/>
              </w:rPr>
            </w:pPr>
            <w:r w:rsidRPr="00ED3B92">
              <w:rPr>
                <w:rFonts w:ascii="Arial" w:hAnsi="Arial" w:cs="Arial"/>
                <w:b w:val="0"/>
                <w:color w:val="000000"/>
              </w:rPr>
              <w:t>0x25</w:t>
            </w:r>
          </w:p>
        </w:tc>
        <w:tc>
          <w:tcPr>
            <w:tcW w:w="1551" w:type="dxa"/>
            <w:vAlign w:val="bottom"/>
          </w:tcPr>
          <w:p w14:paraId="0237E051" w14:textId="53BD5432" w:rsidR="00337FC8" w:rsidRPr="00883E90" w:rsidRDefault="00337FC8" w:rsidP="00337FC8">
            <w:pPr>
              <w:pStyle w:val="Caption"/>
              <w:rPr>
                <w:rFonts w:ascii="Arial" w:hAnsi="Arial" w:cs="Arial"/>
                <w:b w:val="0"/>
                <w:color w:val="000000"/>
              </w:rPr>
            </w:pPr>
            <w:r w:rsidRPr="00883E90">
              <w:rPr>
                <w:rFonts w:ascii="Arial" w:hAnsi="Arial" w:cs="Arial"/>
                <w:b w:val="0"/>
                <w:color w:val="000000"/>
              </w:rPr>
              <w:t>0xEC320000</w:t>
            </w:r>
          </w:p>
        </w:tc>
        <w:tc>
          <w:tcPr>
            <w:tcW w:w="1461" w:type="dxa"/>
            <w:vAlign w:val="bottom"/>
          </w:tcPr>
          <w:p w14:paraId="009FD042" w14:textId="7A2817A0" w:rsidR="00337FC8" w:rsidRPr="00337FC8" w:rsidRDefault="00337FC8" w:rsidP="00337FC8">
            <w:pPr>
              <w:pStyle w:val="Caption"/>
              <w:rPr>
                <w:rFonts w:ascii="Arial" w:hAnsi="Arial" w:cs="Arial"/>
                <w:b w:val="0"/>
                <w:color w:val="000000"/>
              </w:rPr>
            </w:pPr>
            <w:r w:rsidRPr="00337FC8">
              <w:rPr>
                <w:rFonts w:ascii="Arial" w:hAnsi="Arial" w:cs="Arial"/>
                <w:b w:val="0"/>
                <w:color w:val="000000"/>
              </w:rPr>
              <w:t>0x25</w:t>
            </w:r>
          </w:p>
        </w:tc>
      </w:tr>
      <w:tr w:rsidR="00337FC8" w:rsidRPr="00B54EB4" w14:paraId="0914E37C" w14:textId="0E052CC7" w:rsidTr="00250FBA">
        <w:tc>
          <w:tcPr>
            <w:tcW w:w="2239" w:type="dxa"/>
            <w:vAlign w:val="bottom"/>
          </w:tcPr>
          <w:p w14:paraId="42BC1C22" w14:textId="2CB9D520" w:rsidR="00337FC8" w:rsidRPr="00F8256F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F8256F">
              <w:rPr>
                <w:rFonts w:ascii="Arial" w:hAnsi="Arial" w:cs="Arial"/>
                <w:b w:val="0"/>
                <w:color w:val="000000"/>
              </w:rPr>
              <w:t>PDMA_MLM1</w:t>
            </w:r>
          </w:p>
        </w:tc>
        <w:tc>
          <w:tcPr>
            <w:tcW w:w="1551" w:type="dxa"/>
            <w:vAlign w:val="bottom"/>
          </w:tcPr>
          <w:p w14:paraId="4590217D" w14:textId="7A592A5D" w:rsidR="00337FC8" w:rsidRPr="00A921E9" w:rsidRDefault="00337FC8" w:rsidP="00337FC8">
            <w:pPr>
              <w:pStyle w:val="Caption"/>
              <w:rPr>
                <w:rFonts w:ascii="Arial" w:hAnsi="Arial" w:cs="Arial"/>
                <w:b w:val="0"/>
                <w:color w:val="000000"/>
              </w:rPr>
            </w:pPr>
            <w:r w:rsidRPr="00A921E9">
              <w:rPr>
                <w:rFonts w:ascii="Arial" w:hAnsi="Arial" w:cs="Arial"/>
                <w:b w:val="0"/>
                <w:color w:val="000000"/>
              </w:rPr>
              <w:t>0xEC320400</w:t>
            </w:r>
          </w:p>
        </w:tc>
        <w:tc>
          <w:tcPr>
            <w:tcW w:w="1450" w:type="dxa"/>
            <w:vAlign w:val="bottom"/>
          </w:tcPr>
          <w:p w14:paraId="456189C8" w14:textId="1C8B8296" w:rsidR="00337FC8" w:rsidRPr="00ED3B92" w:rsidRDefault="00337FC8" w:rsidP="00337FC8">
            <w:pPr>
              <w:pStyle w:val="Caption"/>
              <w:rPr>
                <w:rFonts w:ascii="Arial" w:hAnsi="Arial" w:cs="Arial"/>
                <w:b w:val="0"/>
                <w:color w:val="000000"/>
              </w:rPr>
            </w:pPr>
            <w:r w:rsidRPr="00ED3B92">
              <w:rPr>
                <w:rFonts w:ascii="Arial" w:hAnsi="Arial" w:cs="Arial"/>
                <w:b w:val="0"/>
                <w:color w:val="000000"/>
              </w:rPr>
              <w:t>0x26</w:t>
            </w:r>
          </w:p>
        </w:tc>
        <w:tc>
          <w:tcPr>
            <w:tcW w:w="1551" w:type="dxa"/>
            <w:vAlign w:val="bottom"/>
          </w:tcPr>
          <w:p w14:paraId="49EFA189" w14:textId="2153D76F" w:rsidR="00337FC8" w:rsidRPr="00883E90" w:rsidRDefault="00337FC8" w:rsidP="00337FC8">
            <w:pPr>
              <w:pStyle w:val="Caption"/>
              <w:rPr>
                <w:rFonts w:ascii="Arial" w:hAnsi="Arial" w:cs="Arial"/>
                <w:b w:val="0"/>
                <w:color w:val="000000"/>
              </w:rPr>
            </w:pPr>
            <w:r w:rsidRPr="00883E90">
              <w:rPr>
                <w:rFonts w:ascii="Arial" w:hAnsi="Arial" w:cs="Arial"/>
                <w:b w:val="0"/>
                <w:color w:val="000000"/>
              </w:rPr>
              <w:t>0xEC320400</w:t>
            </w:r>
          </w:p>
        </w:tc>
        <w:tc>
          <w:tcPr>
            <w:tcW w:w="1461" w:type="dxa"/>
            <w:vAlign w:val="bottom"/>
          </w:tcPr>
          <w:p w14:paraId="779375A1" w14:textId="6F1F3FD2" w:rsidR="00337FC8" w:rsidRPr="00337FC8" w:rsidRDefault="00337FC8" w:rsidP="00337FC8">
            <w:pPr>
              <w:pStyle w:val="Caption"/>
              <w:rPr>
                <w:rFonts w:ascii="Arial" w:hAnsi="Arial" w:cs="Arial"/>
                <w:b w:val="0"/>
                <w:color w:val="000000"/>
              </w:rPr>
            </w:pPr>
            <w:r w:rsidRPr="00337FC8">
              <w:rPr>
                <w:rFonts w:ascii="Arial" w:hAnsi="Arial" w:cs="Arial"/>
                <w:b w:val="0"/>
                <w:color w:val="000000"/>
              </w:rPr>
              <w:t>0x26</w:t>
            </w:r>
          </w:p>
        </w:tc>
      </w:tr>
      <w:tr w:rsidR="00337FC8" w:rsidRPr="00B54EB4" w14:paraId="66E0BD9A" w14:textId="6F1494B0" w:rsidTr="00250FBA">
        <w:tc>
          <w:tcPr>
            <w:tcW w:w="2239" w:type="dxa"/>
            <w:vAlign w:val="bottom"/>
          </w:tcPr>
          <w:p w14:paraId="0167AFF1" w14:textId="7031E7E4" w:rsidR="00337FC8" w:rsidRPr="00F8256F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F8256F">
              <w:rPr>
                <w:rFonts w:ascii="Arial" w:hAnsi="Arial" w:cs="Arial"/>
                <w:b w:val="0"/>
                <w:color w:val="000000"/>
              </w:rPr>
              <w:t>PDMA_MLM2</w:t>
            </w:r>
          </w:p>
        </w:tc>
        <w:tc>
          <w:tcPr>
            <w:tcW w:w="1551" w:type="dxa"/>
            <w:vAlign w:val="bottom"/>
          </w:tcPr>
          <w:p w14:paraId="01D56441" w14:textId="49BB28D9" w:rsidR="00337FC8" w:rsidRPr="00A921E9" w:rsidRDefault="00337FC8" w:rsidP="00337FC8">
            <w:pPr>
              <w:pStyle w:val="Caption"/>
              <w:rPr>
                <w:rFonts w:ascii="Arial" w:hAnsi="Arial" w:cs="Arial"/>
                <w:b w:val="0"/>
                <w:color w:val="000000"/>
              </w:rPr>
            </w:pPr>
            <w:r w:rsidRPr="00A921E9">
              <w:rPr>
                <w:rFonts w:ascii="Arial" w:hAnsi="Arial" w:cs="Arial"/>
                <w:b w:val="0"/>
                <w:color w:val="000000"/>
              </w:rPr>
              <w:t>0xEC320800</w:t>
            </w:r>
          </w:p>
        </w:tc>
        <w:tc>
          <w:tcPr>
            <w:tcW w:w="1450" w:type="dxa"/>
            <w:vAlign w:val="bottom"/>
          </w:tcPr>
          <w:p w14:paraId="7273D1D3" w14:textId="2F1D79BA" w:rsidR="00337FC8" w:rsidRPr="00ED3B92" w:rsidRDefault="00337FC8" w:rsidP="00337FC8">
            <w:pPr>
              <w:pStyle w:val="Caption"/>
              <w:rPr>
                <w:rFonts w:ascii="Arial" w:hAnsi="Arial" w:cs="Arial"/>
                <w:b w:val="0"/>
                <w:color w:val="000000"/>
              </w:rPr>
            </w:pPr>
            <w:r w:rsidRPr="00ED3B92">
              <w:rPr>
                <w:rFonts w:ascii="Arial" w:hAnsi="Arial" w:cs="Arial"/>
                <w:b w:val="0"/>
                <w:color w:val="000000"/>
              </w:rPr>
              <w:t>0x27</w:t>
            </w:r>
          </w:p>
        </w:tc>
        <w:tc>
          <w:tcPr>
            <w:tcW w:w="1551" w:type="dxa"/>
            <w:vAlign w:val="bottom"/>
          </w:tcPr>
          <w:p w14:paraId="60458A8A" w14:textId="287C8BED" w:rsidR="00337FC8" w:rsidRPr="00883E90" w:rsidRDefault="00337FC8" w:rsidP="00337FC8">
            <w:pPr>
              <w:pStyle w:val="Caption"/>
              <w:rPr>
                <w:rFonts w:ascii="Arial" w:hAnsi="Arial" w:cs="Arial"/>
                <w:b w:val="0"/>
                <w:color w:val="000000"/>
              </w:rPr>
            </w:pPr>
            <w:r w:rsidRPr="00883E90">
              <w:rPr>
                <w:rFonts w:ascii="Arial" w:hAnsi="Arial" w:cs="Arial"/>
                <w:b w:val="0"/>
                <w:color w:val="000000"/>
              </w:rPr>
              <w:t>0xEC320800</w:t>
            </w:r>
          </w:p>
        </w:tc>
        <w:tc>
          <w:tcPr>
            <w:tcW w:w="1461" w:type="dxa"/>
            <w:vAlign w:val="bottom"/>
          </w:tcPr>
          <w:p w14:paraId="03991B74" w14:textId="1CE04E4E" w:rsidR="00337FC8" w:rsidRPr="00337FC8" w:rsidRDefault="00337FC8" w:rsidP="00337FC8">
            <w:pPr>
              <w:pStyle w:val="Caption"/>
              <w:rPr>
                <w:rFonts w:ascii="Arial" w:hAnsi="Arial" w:cs="Arial"/>
                <w:b w:val="0"/>
                <w:color w:val="000000"/>
              </w:rPr>
            </w:pPr>
            <w:r w:rsidRPr="00337FC8">
              <w:rPr>
                <w:rFonts w:ascii="Arial" w:hAnsi="Arial" w:cs="Arial"/>
                <w:b w:val="0"/>
                <w:color w:val="000000"/>
              </w:rPr>
              <w:t>0x27</w:t>
            </w:r>
          </w:p>
        </w:tc>
      </w:tr>
      <w:tr w:rsidR="00337FC8" w:rsidRPr="00B54EB4" w14:paraId="7112A603" w14:textId="23BED9D4" w:rsidTr="00250FBA">
        <w:tc>
          <w:tcPr>
            <w:tcW w:w="2239" w:type="dxa"/>
            <w:vAlign w:val="bottom"/>
          </w:tcPr>
          <w:p w14:paraId="56D6A53F" w14:textId="459A09AB" w:rsidR="00337FC8" w:rsidRPr="00F8256F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F8256F">
              <w:rPr>
                <w:rFonts w:ascii="Arial" w:hAnsi="Arial" w:cs="Arial"/>
                <w:b w:val="0"/>
                <w:color w:val="000000"/>
              </w:rPr>
              <w:t>PDMA_MLM3</w:t>
            </w:r>
          </w:p>
        </w:tc>
        <w:tc>
          <w:tcPr>
            <w:tcW w:w="1551" w:type="dxa"/>
            <w:vAlign w:val="bottom"/>
          </w:tcPr>
          <w:p w14:paraId="038E35BC" w14:textId="2C1AD870" w:rsidR="00337FC8" w:rsidRPr="00A921E9" w:rsidRDefault="00337FC8" w:rsidP="00337FC8">
            <w:pPr>
              <w:pStyle w:val="Caption"/>
              <w:rPr>
                <w:rFonts w:ascii="Arial" w:hAnsi="Arial" w:cs="Arial"/>
                <w:b w:val="0"/>
                <w:color w:val="000000"/>
              </w:rPr>
            </w:pPr>
            <w:r w:rsidRPr="00A921E9">
              <w:rPr>
                <w:rFonts w:ascii="Arial" w:hAnsi="Arial" w:cs="Arial"/>
                <w:b w:val="0"/>
                <w:color w:val="000000"/>
              </w:rPr>
              <w:t>0xEC320C00</w:t>
            </w:r>
          </w:p>
        </w:tc>
        <w:tc>
          <w:tcPr>
            <w:tcW w:w="1450" w:type="dxa"/>
            <w:vAlign w:val="bottom"/>
          </w:tcPr>
          <w:p w14:paraId="01B02A98" w14:textId="18D3A81E" w:rsidR="00337FC8" w:rsidRPr="00ED3B92" w:rsidRDefault="00337FC8" w:rsidP="00337FC8">
            <w:pPr>
              <w:pStyle w:val="Caption"/>
              <w:rPr>
                <w:rFonts w:ascii="Arial" w:hAnsi="Arial" w:cs="Arial"/>
                <w:b w:val="0"/>
                <w:color w:val="000000"/>
              </w:rPr>
            </w:pPr>
            <w:r w:rsidRPr="00ED3B92">
              <w:rPr>
                <w:rFonts w:ascii="Arial" w:hAnsi="Arial" w:cs="Arial"/>
                <w:b w:val="0"/>
                <w:color w:val="000000"/>
              </w:rPr>
              <w:t>0x28</w:t>
            </w:r>
          </w:p>
        </w:tc>
        <w:tc>
          <w:tcPr>
            <w:tcW w:w="1551" w:type="dxa"/>
            <w:vAlign w:val="bottom"/>
          </w:tcPr>
          <w:p w14:paraId="5E5EACA9" w14:textId="4D10CB54" w:rsidR="00337FC8" w:rsidRPr="00883E90" w:rsidRDefault="00337FC8" w:rsidP="00337FC8">
            <w:pPr>
              <w:pStyle w:val="Caption"/>
              <w:rPr>
                <w:rFonts w:ascii="Arial" w:hAnsi="Arial" w:cs="Arial"/>
                <w:b w:val="0"/>
                <w:color w:val="000000"/>
              </w:rPr>
            </w:pPr>
            <w:r w:rsidRPr="00883E90">
              <w:rPr>
                <w:rFonts w:ascii="Arial" w:hAnsi="Arial" w:cs="Arial"/>
                <w:b w:val="0"/>
                <w:color w:val="000000"/>
              </w:rPr>
              <w:t>0xEC320C00</w:t>
            </w:r>
          </w:p>
        </w:tc>
        <w:tc>
          <w:tcPr>
            <w:tcW w:w="1461" w:type="dxa"/>
            <w:vAlign w:val="bottom"/>
          </w:tcPr>
          <w:p w14:paraId="6BB765B1" w14:textId="6428D948" w:rsidR="00337FC8" w:rsidRPr="00337FC8" w:rsidRDefault="00337FC8" w:rsidP="00337FC8">
            <w:pPr>
              <w:pStyle w:val="Caption"/>
              <w:rPr>
                <w:rFonts w:ascii="Arial" w:hAnsi="Arial" w:cs="Arial"/>
                <w:b w:val="0"/>
                <w:color w:val="000000"/>
              </w:rPr>
            </w:pPr>
            <w:r w:rsidRPr="00337FC8">
              <w:rPr>
                <w:rFonts w:ascii="Arial" w:hAnsi="Arial" w:cs="Arial"/>
                <w:b w:val="0"/>
                <w:color w:val="000000"/>
              </w:rPr>
              <w:t>0x28</w:t>
            </w:r>
          </w:p>
        </w:tc>
      </w:tr>
      <w:tr w:rsidR="00337FC8" w:rsidRPr="00B54EB4" w14:paraId="4146C527" w14:textId="75C522AC" w:rsidTr="00250FBA">
        <w:tc>
          <w:tcPr>
            <w:tcW w:w="2239" w:type="dxa"/>
            <w:vAlign w:val="bottom"/>
          </w:tcPr>
          <w:p w14:paraId="7377B108" w14:textId="4171B811" w:rsidR="00337FC8" w:rsidRPr="00F8256F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F8256F">
              <w:rPr>
                <w:rFonts w:ascii="Arial" w:hAnsi="Arial" w:cs="Arial"/>
                <w:b w:val="0"/>
                <w:color w:val="000000"/>
              </w:rPr>
              <w:t>PDMA_MLM4</w:t>
            </w:r>
          </w:p>
        </w:tc>
        <w:tc>
          <w:tcPr>
            <w:tcW w:w="1551" w:type="dxa"/>
            <w:vAlign w:val="bottom"/>
          </w:tcPr>
          <w:p w14:paraId="51CF6821" w14:textId="1CEDFEBB" w:rsidR="00337FC8" w:rsidRPr="00A921E9" w:rsidRDefault="00337FC8" w:rsidP="00337FC8">
            <w:pPr>
              <w:pStyle w:val="Caption"/>
              <w:rPr>
                <w:rFonts w:ascii="Arial" w:hAnsi="Arial" w:cs="Arial"/>
                <w:b w:val="0"/>
                <w:color w:val="000000"/>
              </w:rPr>
            </w:pPr>
            <w:r w:rsidRPr="00A921E9">
              <w:rPr>
                <w:rFonts w:ascii="Arial" w:hAnsi="Arial" w:cs="Arial"/>
                <w:b w:val="0"/>
                <w:color w:val="000000"/>
              </w:rPr>
              <w:t>0xEC321000</w:t>
            </w:r>
          </w:p>
        </w:tc>
        <w:tc>
          <w:tcPr>
            <w:tcW w:w="1450" w:type="dxa"/>
            <w:vAlign w:val="bottom"/>
          </w:tcPr>
          <w:p w14:paraId="1CDAAD4E" w14:textId="0AE54EAF" w:rsidR="00337FC8" w:rsidRPr="00ED3B92" w:rsidRDefault="00337FC8" w:rsidP="00337FC8">
            <w:pPr>
              <w:pStyle w:val="Caption"/>
              <w:rPr>
                <w:rFonts w:ascii="Arial" w:hAnsi="Arial" w:cs="Arial"/>
                <w:b w:val="0"/>
                <w:color w:val="000000"/>
              </w:rPr>
            </w:pPr>
            <w:r w:rsidRPr="00ED3B92">
              <w:rPr>
                <w:rFonts w:ascii="Arial" w:hAnsi="Arial" w:cs="Arial"/>
                <w:b w:val="0"/>
                <w:color w:val="000000"/>
              </w:rPr>
              <w:t>0x29</w:t>
            </w:r>
          </w:p>
        </w:tc>
        <w:tc>
          <w:tcPr>
            <w:tcW w:w="1551" w:type="dxa"/>
            <w:vAlign w:val="bottom"/>
          </w:tcPr>
          <w:p w14:paraId="0C3751B8" w14:textId="18553341" w:rsidR="00337FC8" w:rsidRPr="00883E90" w:rsidRDefault="00337FC8" w:rsidP="00337FC8">
            <w:pPr>
              <w:pStyle w:val="Caption"/>
              <w:rPr>
                <w:rFonts w:ascii="Arial" w:hAnsi="Arial" w:cs="Arial"/>
                <w:b w:val="0"/>
                <w:color w:val="000000"/>
              </w:rPr>
            </w:pPr>
            <w:r w:rsidRPr="00883E90">
              <w:rPr>
                <w:rFonts w:ascii="Arial" w:hAnsi="Arial" w:cs="Arial"/>
                <w:b w:val="0"/>
                <w:color w:val="000000"/>
              </w:rPr>
              <w:t>0xEC321000</w:t>
            </w:r>
          </w:p>
        </w:tc>
        <w:tc>
          <w:tcPr>
            <w:tcW w:w="1461" w:type="dxa"/>
            <w:vAlign w:val="bottom"/>
          </w:tcPr>
          <w:p w14:paraId="26D00591" w14:textId="0E247BEC" w:rsidR="00337FC8" w:rsidRPr="00337FC8" w:rsidRDefault="00337FC8" w:rsidP="00337FC8">
            <w:pPr>
              <w:pStyle w:val="Caption"/>
              <w:rPr>
                <w:rFonts w:ascii="Arial" w:hAnsi="Arial" w:cs="Arial"/>
                <w:b w:val="0"/>
                <w:color w:val="000000"/>
              </w:rPr>
            </w:pPr>
            <w:r w:rsidRPr="00337FC8">
              <w:rPr>
                <w:rFonts w:ascii="Arial" w:hAnsi="Arial" w:cs="Arial"/>
                <w:b w:val="0"/>
                <w:color w:val="000000"/>
              </w:rPr>
              <w:t>0x29</w:t>
            </w:r>
          </w:p>
        </w:tc>
      </w:tr>
      <w:tr w:rsidR="00337FC8" w:rsidRPr="00B54EB4" w14:paraId="3A4E63A7" w14:textId="15724081" w:rsidTr="00250FBA">
        <w:tc>
          <w:tcPr>
            <w:tcW w:w="2239" w:type="dxa"/>
            <w:vAlign w:val="bottom"/>
          </w:tcPr>
          <w:p w14:paraId="530643AE" w14:textId="42AF40F0" w:rsidR="00337FC8" w:rsidRPr="00F8256F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F8256F">
              <w:rPr>
                <w:rFonts w:ascii="Arial" w:hAnsi="Arial" w:cs="Arial"/>
                <w:b w:val="0"/>
                <w:color w:val="000000"/>
              </w:rPr>
              <w:t>PDMA_MLM5</w:t>
            </w:r>
          </w:p>
        </w:tc>
        <w:tc>
          <w:tcPr>
            <w:tcW w:w="1551" w:type="dxa"/>
            <w:vAlign w:val="bottom"/>
          </w:tcPr>
          <w:p w14:paraId="325F543C" w14:textId="71520EB1" w:rsidR="00337FC8" w:rsidRPr="00A921E9" w:rsidRDefault="00337FC8" w:rsidP="00337FC8">
            <w:pPr>
              <w:pStyle w:val="Caption"/>
              <w:rPr>
                <w:rFonts w:ascii="Arial" w:hAnsi="Arial" w:cs="Arial"/>
                <w:b w:val="0"/>
                <w:color w:val="000000"/>
              </w:rPr>
            </w:pPr>
            <w:r w:rsidRPr="00A921E9">
              <w:rPr>
                <w:rFonts w:ascii="Arial" w:hAnsi="Arial" w:cs="Arial"/>
                <w:b w:val="0"/>
                <w:color w:val="000000"/>
              </w:rPr>
              <w:t>0xEC321400</w:t>
            </w:r>
          </w:p>
        </w:tc>
        <w:tc>
          <w:tcPr>
            <w:tcW w:w="1450" w:type="dxa"/>
            <w:vAlign w:val="bottom"/>
          </w:tcPr>
          <w:p w14:paraId="0E2F5C77" w14:textId="1A084381" w:rsidR="00337FC8" w:rsidRPr="00ED3B92" w:rsidRDefault="00337FC8" w:rsidP="00337FC8">
            <w:pPr>
              <w:pStyle w:val="Caption"/>
              <w:rPr>
                <w:rFonts w:ascii="Arial" w:hAnsi="Arial" w:cs="Arial"/>
                <w:b w:val="0"/>
                <w:color w:val="000000"/>
              </w:rPr>
            </w:pPr>
            <w:r w:rsidRPr="00ED3B92">
              <w:rPr>
                <w:rFonts w:ascii="Arial" w:hAnsi="Arial" w:cs="Arial"/>
                <w:b w:val="0"/>
                <w:color w:val="000000"/>
              </w:rPr>
              <w:t>0x2A</w:t>
            </w:r>
          </w:p>
        </w:tc>
        <w:tc>
          <w:tcPr>
            <w:tcW w:w="1551" w:type="dxa"/>
            <w:vAlign w:val="bottom"/>
          </w:tcPr>
          <w:p w14:paraId="49FAEC77" w14:textId="179C0102" w:rsidR="00337FC8" w:rsidRPr="00883E90" w:rsidRDefault="00337FC8" w:rsidP="00337FC8">
            <w:pPr>
              <w:pStyle w:val="Caption"/>
              <w:rPr>
                <w:rFonts w:ascii="Arial" w:hAnsi="Arial" w:cs="Arial"/>
                <w:b w:val="0"/>
                <w:color w:val="000000"/>
              </w:rPr>
            </w:pPr>
            <w:r w:rsidRPr="00883E90">
              <w:rPr>
                <w:rFonts w:ascii="Arial" w:hAnsi="Arial" w:cs="Arial"/>
                <w:b w:val="0"/>
                <w:color w:val="000000"/>
              </w:rPr>
              <w:t>0xEC321400</w:t>
            </w:r>
          </w:p>
        </w:tc>
        <w:tc>
          <w:tcPr>
            <w:tcW w:w="1461" w:type="dxa"/>
            <w:vAlign w:val="bottom"/>
          </w:tcPr>
          <w:p w14:paraId="5B214A83" w14:textId="28B2BB44" w:rsidR="00337FC8" w:rsidRPr="00337FC8" w:rsidRDefault="00337FC8" w:rsidP="00337FC8">
            <w:pPr>
              <w:pStyle w:val="Caption"/>
              <w:rPr>
                <w:rFonts w:ascii="Arial" w:hAnsi="Arial" w:cs="Arial"/>
                <w:b w:val="0"/>
                <w:color w:val="000000"/>
              </w:rPr>
            </w:pPr>
            <w:r w:rsidRPr="00337FC8">
              <w:rPr>
                <w:rFonts w:ascii="Arial" w:hAnsi="Arial" w:cs="Arial"/>
                <w:b w:val="0"/>
                <w:color w:val="000000"/>
              </w:rPr>
              <w:t>0x2A</w:t>
            </w:r>
          </w:p>
        </w:tc>
      </w:tr>
      <w:tr w:rsidR="00337FC8" w:rsidRPr="00B54EB4" w14:paraId="23D340B7" w14:textId="27345F87" w:rsidTr="00250FBA">
        <w:tc>
          <w:tcPr>
            <w:tcW w:w="2239" w:type="dxa"/>
            <w:vAlign w:val="bottom"/>
          </w:tcPr>
          <w:p w14:paraId="6C51D003" w14:textId="585B0C15" w:rsidR="00337FC8" w:rsidRPr="00F8256F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F8256F">
              <w:rPr>
                <w:rFonts w:ascii="Arial" w:hAnsi="Arial" w:cs="Arial"/>
                <w:b w:val="0"/>
                <w:color w:val="000000"/>
              </w:rPr>
              <w:t>PDMA_MLM6</w:t>
            </w:r>
          </w:p>
        </w:tc>
        <w:tc>
          <w:tcPr>
            <w:tcW w:w="1551" w:type="dxa"/>
            <w:vAlign w:val="bottom"/>
          </w:tcPr>
          <w:p w14:paraId="19A5F4D5" w14:textId="740A966E" w:rsidR="00337FC8" w:rsidRPr="00A921E9" w:rsidRDefault="00337FC8" w:rsidP="00337FC8">
            <w:pPr>
              <w:pStyle w:val="Caption"/>
              <w:rPr>
                <w:rFonts w:ascii="Arial" w:hAnsi="Arial" w:cs="Arial"/>
                <w:b w:val="0"/>
                <w:color w:val="000000"/>
              </w:rPr>
            </w:pPr>
            <w:r w:rsidRPr="00A921E9">
              <w:rPr>
                <w:rFonts w:ascii="Arial" w:hAnsi="Arial" w:cs="Arial"/>
                <w:b w:val="0"/>
                <w:color w:val="000000"/>
              </w:rPr>
              <w:t>0xEC321800</w:t>
            </w:r>
          </w:p>
        </w:tc>
        <w:tc>
          <w:tcPr>
            <w:tcW w:w="1450" w:type="dxa"/>
            <w:vAlign w:val="bottom"/>
          </w:tcPr>
          <w:p w14:paraId="0EAE5F08" w14:textId="4A125A9E" w:rsidR="00337FC8" w:rsidRPr="00ED3B92" w:rsidRDefault="00337FC8" w:rsidP="00337FC8">
            <w:pPr>
              <w:pStyle w:val="Caption"/>
              <w:rPr>
                <w:rFonts w:ascii="Arial" w:hAnsi="Arial" w:cs="Arial"/>
                <w:b w:val="0"/>
                <w:color w:val="000000"/>
              </w:rPr>
            </w:pPr>
            <w:r w:rsidRPr="00ED3B92">
              <w:rPr>
                <w:rFonts w:ascii="Arial" w:hAnsi="Arial" w:cs="Arial"/>
                <w:b w:val="0"/>
                <w:color w:val="000000"/>
              </w:rPr>
              <w:t>0x2B</w:t>
            </w:r>
          </w:p>
        </w:tc>
        <w:tc>
          <w:tcPr>
            <w:tcW w:w="1551" w:type="dxa"/>
            <w:vAlign w:val="bottom"/>
          </w:tcPr>
          <w:p w14:paraId="52806C9A" w14:textId="56DF6CA3" w:rsidR="00337FC8" w:rsidRPr="00883E90" w:rsidRDefault="00337FC8" w:rsidP="00337FC8">
            <w:pPr>
              <w:pStyle w:val="Caption"/>
              <w:rPr>
                <w:rFonts w:ascii="Arial" w:hAnsi="Arial" w:cs="Arial"/>
                <w:b w:val="0"/>
                <w:color w:val="000000"/>
              </w:rPr>
            </w:pPr>
            <w:r w:rsidRPr="00883E90">
              <w:rPr>
                <w:rFonts w:ascii="Arial" w:hAnsi="Arial" w:cs="Arial"/>
                <w:b w:val="0"/>
                <w:color w:val="000000"/>
              </w:rPr>
              <w:t>0xEC321800</w:t>
            </w:r>
          </w:p>
        </w:tc>
        <w:tc>
          <w:tcPr>
            <w:tcW w:w="1461" w:type="dxa"/>
            <w:vAlign w:val="bottom"/>
          </w:tcPr>
          <w:p w14:paraId="1F419304" w14:textId="6BC6F1D2" w:rsidR="00337FC8" w:rsidRPr="00337FC8" w:rsidRDefault="00337FC8" w:rsidP="00337FC8">
            <w:pPr>
              <w:pStyle w:val="Caption"/>
              <w:rPr>
                <w:rFonts w:ascii="Arial" w:hAnsi="Arial" w:cs="Arial"/>
                <w:b w:val="0"/>
                <w:color w:val="000000"/>
              </w:rPr>
            </w:pPr>
            <w:r w:rsidRPr="00337FC8">
              <w:rPr>
                <w:rFonts w:ascii="Arial" w:hAnsi="Arial" w:cs="Arial"/>
                <w:b w:val="0"/>
                <w:color w:val="000000"/>
              </w:rPr>
              <w:t>0x2B</w:t>
            </w:r>
          </w:p>
        </w:tc>
      </w:tr>
      <w:tr w:rsidR="00337FC8" w:rsidRPr="00B54EB4" w14:paraId="02A9A35A" w14:textId="31B1B32E" w:rsidTr="00250FBA">
        <w:tc>
          <w:tcPr>
            <w:tcW w:w="2239" w:type="dxa"/>
            <w:vAlign w:val="bottom"/>
          </w:tcPr>
          <w:p w14:paraId="7A666E1D" w14:textId="37EB53C0" w:rsidR="00337FC8" w:rsidRPr="00F8256F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F8256F">
              <w:rPr>
                <w:rFonts w:ascii="Arial" w:hAnsi="Arial" w:cs="Arial"/>
                <w:b w:val="0"/>
                <w:color w:val="000000"/>
              </w:rPr>
              <w:t>PDMA_MLM7</w:t>
            </w:r>
          </w:p>
        </w:tc>
        <w:tc>
          <w:tcPr>
            <w:tcW w:w="1551" w:type="dxa"/>
            <w:vAlign w:val="bottom"/>
          </w:tcPr>
          <w:p w14:paraId="469B533C" w14:textId="5539FD29" w:rsidR="00337FC8" w:rsidRPr="00A921E9" w:rsidRDefault="00337FC8" w:rsidP="00337FC8">
            <w:pPr>
              <w:pStyle w:val="Caption"/>
              <w:rPr>
                <w:rFonts w:ascii="Arial" w:hAnsi="Arial" w:cs="Arial"/>
                <w:b w:val="0"/>
                <w:color w:val="000000"/>
              </w:rPr>
            </w:pPr>
            <w:r w:rsidRPr="00A921E9">
              <w:rPr>
                <w:rFonts w:ascii="Arial" w:hAnsi="Arial" w:cs="Arial"/>
                <w:b w:val="0"/>
                <w:color w:val="000000"/>
              </w:rPr>
              <w:t>0xEC321C00</w:t>
            </w:r>
          </w:p>
        </w:tc>
        <w:tc>
          <w:tcPr>
            <w:tcW w:w="1450" w:type="dxa"/>
            <w:vAlign w:val="bottom"/>
          </w:tcPr>
          <w:p w14:paraId="4FD4F2A6" w14:textId="3D2B466D" w:rsidR="00337FC8" w:rsidRPr="00ED3B92" w:rsidRDefault="00337FC8" w:rsidP="00337FC8">
            <w:pPr>
              <w:pStyle w:val="Caption"/>
              <w:rPr>
                <w:rFonts w:ascii="Arial" w:hAnsi="Arial" w:cs="Arial"/>
                <w:b w:val="0"/>
                <w:color w:val="000000"/>
              </w:rPr>
            </w:pPr>
            <w:r w:rsidRPr="00ED3B92">
              <w:rPr>
                <w:rFonts w:ascii="Arial" w:hAnsi="Arial" w:cs="Arial"/>
                <w:b w:val="0"/>
                <w:color w:val="000000"/>
              </w:rPr>
              <w:t>0x2C</w:t>
            </w:r>
          </w:p>
        </w:tc>
        <w:tc>
          <w:tcPr>
            <w:tcW w:w="1551" w:type="dxa"/>
            <w:vAlign w:val="bottom"/>
          </w:tcPr>
          <w:p w14:paraId="376D9994" w14:textId="54578AEC" w:rsidR="00337FC8" w:rsidRPr="00883E90" w:rsidRDefault="00337FC8" w:rsidP="00337FC8">
            <w:pPr>
              <w:pStyle w:val="Caption"/>
              <w:rPr>
                <w:rFonts w:ascii="Arial" w:hAnsi="Arial" w:cs="Arial"/>
                <w:b w:val="0"/>
                <w:color w:val="000000"/>
              </w:rPr>
            </w:pPr>
            <w:r w:rsidRPr="00883E90">
              <w:rPr>
                <w:rFonts w:ascii="Arial" w:hAnsi="Arial" w:cs="Arial"/>
                <w:b w:val="0"/>
                <w:color w:val="000000"/>
              </w:rPr>
              <w:t>0xEC321C00</w:t>
            </w:r>
          </w:p>
        </w:tc>
        <w:tc>
          <w:tcPr>
            <w:tcW w:w="1461" w:type="dxa"/>
            <w:vAlign w:val="bottom"/>
          </w:tcPr>
          <w:p w14:paraId="0933C46E" w14:textId="4A38087D" w:rsidR="00337FC8" w:rsidRPr="00337FC8" w:rsidRDefault="00337FC8" w:rsidP="00337FC8">
            <w:pPr>
              <w:pStyle w:val="Caption"/>
              <w:rPr>
                <w:rFonts w:ascii="Arial" w:hAnsi="Arial" w:cs="Arial"/>
                <w:b w:val="0"/>
                <w:color w:val="000000"/>
              </w:rPr>
            </w:pPr>
            <w:r w:rsidRPr="00337FC8">
              <w:rPr>
                <w:rFonts w:ascii="Arial" w:hAnsi="Arial" w:cs="Arial"/>
                <w:b w:val="0"/>
                <w:color w:val="000000"/>
              </w:rPr>
              <w:t>0x2C</w:t>
            </w:r>
          </w:p>
        </w:tc>
      </w:tr>
    </w:tbl>
    <w:p w14:paraId="7C332864" w14:textId="3E97B008" w:rsidR="00CE2841" w:rsidRDefault="00CE2841" w:rsidP="00E810D4">
      <w:pPr>
        <w:rPr>
          <w:rFonts w:cs="Arial"/>
        </w:rPr>
      </w:pPr>
    </w:p>
    <w:p w14:paraId="5C490656" w14:textId="77777777" w:rsidR="00CE2841" w:rsidRDefault="00CE2841">
      <w:pPr>
        <w:overflowPunct/>
        <w:autoSpaceDE/>
        <w:autoSpaceDN/>
        <w:adjustRightInd/>
        <w:spacing w:after="0" w:line="240" w:lineRule="auto"/>
        <w:textAlignment w:val="auto"/>
        <w:rPr>
          <w:rFonts w:cs="Arial"/>
        </w:rPr>
      </w:pPr>
      <w:r>
        <w:rPr>
          <w:rFonts w:cs="Arial"/>
        </w:rPr>
        <w:br w:type="page"/>
      </w:r>
    </w:p>
    <w:p w14:paraId="7DCC17BF" w14:textId="67CA5692" w:rsidR="008612EA" w:rsidRPr="00F262E8" w:rsidRDefault="002717C0" w:rsidP="00F262E8">
      <w:pPr>
        <w:pStyle w:val="Heading2"/>
        <w:rPr>
          <w:rFonts w:cs="Arial"/>
        </w:rPr>
      </w:pPr>
      <w:bookmarkStart w:id="38" w:name="_Toc532311035"/>
      <w:r w:rsidRPr="0006281E">
        <w:rPr>
          <w:rFonts w:cs="Arial"/>
        </w:rPr>
        <w:lastRenderedPageBreak/>
        <w:t>Function definition</w:t>
      </w:r>
      <w:bookmarkEnd w:id="38"/>
    </w:p>
    <w:p w14:paraId="0E25105E" w14:textId="4A808285" w:rsidR="006B5B13" w:rsidRDefault="00B65595" w:rsidP="0031082D">
      <w:pPr>
        <w:pStyle w:val="Heading3"/>
        <w:rPr>
          <w:rFonts w:cs="Arial"/>
        </w:rPr>
      </w:pPr>
      <w:bookmarkStart w:id="39" w:name="_Toc532311036"/>
      <w:proofErr w:type="spellStart"/>
      <w:r>
        <w:rPr>
          <w:rFonts w:cs="Arial"/>
        </w:rPr>
        <w:t>get_</w:t>
      </w:r>
      <w:r w:rsidR="0063489A">
        <w:rPr>
          <w:rFonts w:cs="Arial"/>
        </w:rPr>
        <w:t>pdma_regs</w:t>
      </w:r>
      <w:bookmarkEnd w:id="39"/>
      <w:proofErr w:type="spellEnd"/>
    </w:p>
    <w:p w14:paraId="161EF12A" w14:textId="23D2C4CD" w:rsidR="00430979" w:rsidRPr="00430979" w:rsidRDefault="00430979" w:rsidP="00430979">
      <w:pPr>
        <w:pStyle w:val="ReqID"/>
      </w:pPr>
      <w:r>
        <w:t>DD_PLG_RDR_03_001</w:t>
      </w:r>
    </w:p>
    <w:tbl>
      <w:tblPr>
        <w:tblW w:w="957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07"/>
        <w:gridCol w:w="2535"/>
        <w:gridCol w:w="1037"/>
        <w:gridCol w:w="683"/>
        <w:gridCol w:w="4109"/>
      </w:tblGrid>
      <w:tr w:rsidR="00156633" w:rsidRPr="0006281E" w14:paraId="72AB4F53" w14:textId="77777777" w:rsidTr="00EF0A05">
        <w:trPr>
          <w:trHeight w:val="371"/>
          <w:jc w:val="center"/>
        </w:trPr>
        <w:tc>
          <w:tcPr>
            <w:tcW w:w="1207" w:type="dxa"/>
            <w:tcBorders>
              <w:top w:val="single" w:sz="12" w:space="0" w:color="auto"/>
              <w:left w:val="single" w:sz="12" w:space="0" w:color="auto"/>
              <w:right w:val="double" w:sz="4" w:space="0" w:color="auto"/>
            </w:tcBorders>
            <w:shd w:val="clear" w:color="auto" w:fill="D9D9D9"/>
          </w:tcPr>
          <w:p w14:paraId="37FF1E29" w14:textId="77777777" w:rsidR="00156633" w:rsidRPr="0006281E" w:rsidRDefault="00156633" w:rsidP="00EF0A05">
            <w:pPr>
              <w:pStyle w:val="a"/>
              <w:rPr>
                <w:rFonts w:cs="Arial"/>
                <w:b/>
                <w:bCs/>
                <w:szCs w:val="18"/>
              </w:rPr>
            </w:pPr>
            <w:r w:rsidRPr="0006281E">
              <w:rPr>
                <w:rFonts w:cs="Arial"/>
                <w:b/>
                <w:bCs/>
                <w:szCs w:val="18"/>
              </w:rPr>
              <w:t>Syntax</w:t>
            </w:r>
          </w:p>
        </w:tc>
        <w:tc>
          <w:tcPr>
            <w:tcW w:w="8364" w:type="dxa"/>
            <w:gridSpan w:val="4"/>
            <w:tcBorders>
              <w:top w:val="single" w:sz="12" w:space="0" w:color="auto"/>
              <w:left w:val="double" w:sz="4" w:space="0" w:color="auto"/>
              <w:right w:val="single" w:sz="12" w:space="0" w:color="auto"/>
            </w:tcBorders>
          </w:tcPr>
          <w:p w14:paraId="5134D3B9" w14:textId="306BBAE6" w:rsidR="00156633" w:rsidRPr="0006281E" w:rsidRDefault="00A670FA" w:rsidP="00CF3671">
            <w:pPr>
              <w:pStyle w:val="a"/>
              <w:jc w:val="left"/>
              <w:rPr>
                <w:rFonts w:ascii="Courier New" w:hAnsi="Courier New" w:cs="Courier New"/>
                <w:szCs w:val="18"/>
              </w:rPr>
            </w:pPr>
            <w:r w:rsidRPr="00A670FA">
              <w:rPr>
                <w:rFonts w:ascii="Courier New" w:hAnsi="Courier New" w:cs="Courier New"/>
                <w:szCs w:val="18"/>
              </w:rPr>
              <w:t xml:space="preserve">static inline UWORD32 </w:t>
            </w:r>
            <w:proofErr w:type="spellStart"/>
            <w:r w:rsidRPr="00A670FA">
              <w:rPr>
                <w:rFonts w:ascii="Courier New" w:hAnsi="Courier New" w:cs="Courier New"/>
                <w:szCs w:val="18"/>
              </w:rPr>
              <w:t>get_pdma_regs</w:t>
            </w:r>
            <w:proofErr w:type="spellEnd"/>
            <w:r w:rsidRPr="00A670FA">
              <w:rPr>
                <w:rFonts w:ascii="Courier New" w:hAnsi="Courier New" w:cs="Courier New"/>
                <w:szCs w:val="18"/>
              </w:rPr>
              <w:t xml:space="preserve">(UWORD32 </w:t>
            </w:r>
            <w:proofErr w:type="spellStart"/>
            <w:r w:rsidRPr="00A670FA">
              <w:rPr>
                <w:rFonts w:ascii="Courier New" w:hAnsi="Courier New" w:cs="Courier New"/>
                <w:szCs w:val="18"/>
              </w:rPr>
              <w:t>reg_addr</w:t>
            </w:r>
            <w:proofErr w:type="spellEnd"/>
            <w:r w:rsidRPr="00A670FA">
              <w:rPr>
                <w:rFonts w:ascii="Courier New" w:hAnsi="Courier New" w:cs="Courier New"/>
                <w:szCs w:val="18"/>
              </w:rPr>
              <w:t>)</w:t>
            </w:r>
          </w:p>
        </w:tc>
      </w:tr>
      <w:tr w:rsidR="00156633" w:rsidRPr="0006281E" w14:paraId="69717729" w14:textId="77777777" w:rsidTr="00EF0A05">
        <w:trPr>
          <w:jc w:val="center"/>
        </w:trPr>
        <w:tc>
          <w:tcPr>
            <w:tcW w:w="12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double" w:sz="4" w:space="0" w:color="auto"/>
            </w:tcBorders>
            <w:shd w:val="clear" w:color="auto" w:fill="D9D9D9"/>
          </w:tcPr>
          <w:p w14:paraId="310F0B4E" w14:textId="77777777" w:rsidR="00156633" w:rsidRPr="0006281E" w:rsidRDefault="00156633" w:rsidP="00EF0A05">
            <w:pPr>
              <w:pStyle w:val="a"/>
              <w:rPr>
                <w:rFonts w:cs="Arial"/>
                <w:b/>
                <w:bCs/>
                <w:szCs w:val="18"/>
              </w:rPr>
            </w:pPr>
            <w:r w:rsidRPr="0006281E">
              <w:rPr>
                <w:rFonts w:cs="Arial"/>
                <w:b/>
                <w:bCs/>
                <w:szCs w:val="18"/>
              </w:rPr>
              <w:t>Function</w:t>
            </w:r>
          </w:p>
        </w:tc>
        <w:tc>
          <w:tcPr>
            <w:tcW w:w="8364" w:type="dxa"/>
            <w:gridSpan w:val="4"/>
            <w:tcBorders>
              <w:top w:val="single" w:sz="12" w:space="0" w:color="auto"/>
              <w:left w:val="double" w:sz="4" w:space="0" w:color="auto"/>
              <w:bottom w:val="single" w:sz="12" w:space="0" w:color="auto"/>
              <w:right w:val="single" w:sz="12" w:space="0" w:color="auto"/>
            </w:tcBorders>
          </w:tcPr>
          <w:p w14:paraId="29317565" w14:textId="03F2FEC0" w:rsidR="00156633" w:rsidRPr="00811626" w:rsidRDefault="00156633" w:rsidP="00A670FA">
            <w:pPr>
              <w:overflowPunct/>
              <w:autoSpaceDE/>
              <w:autoSpaceDN/>
              <w:adjustRightInd/>
              <w:spacing w:after="0" w:line="240" w:lineRule="auto"/>
              <w:textAlignment w:val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11626">
              <w:rPr>
                <w:rFonts w:ascii="Arial" w:hAnsi="Arial" w:cs="Arial"/>
                <w:color w:val="000000"/>
              </w:rPr>
              <w:t xml:space="preserve">This function is to </w:t>
            </w:r>
            <w:r w:rsidR="00811626" w:rsidRPr="00811626">
              <w:rPr>
                <w:rFonts w:ascii="Arial" w:hAnsi="Arial" w:cs="Arial"/>
                <w:color w:val="000000"/>
                <w:szCs w:val="18"/>
              </w:rPr>
              <w:t>get</w:t>
            </w:r>
            <w:r w:rsidR="00A670FA">
              <w:rPr>
                <w:rFonts w:ascii="Arial" w:hAnsi="Arial" w:cs="Arial"/>
                <w:color w:val="000000"/>
                <w:szCs w:val="18"/>
              </w:rPr>
              <w:t xml:space="preserve"> a</w:t>
            </w:r>
            <w:r w:rsidR="00811626" w:rsidRPr="00811626">
              <w:rPr>
                <w:rFonts w:ascii="Arial" w:hAnsi="Arial" w:cs="Arial"/>
                <w:color w:val="000000"/>
                <w:szCs w:val="18"/>
              </w:rPr>
              <w:t xml:space="preserve"> </w:t>
            </w:r>
            <w:r w:rsidR="00842AF6">
              <w:rPr>
                <w:rFonts w:ascii="Arial" w:hAnsi="Arial" w:cs="Arial"/>
                <w:color w:val="000000"/>
                <w:szCs w:val="18"/>
              </w:rPr>
              <w:t>PDMA</w:t>
            </w:r>
            <w:r w:rsidR="00811626" w:rsidRPr="00811626">
              <w:rPr>
                <w:rFonts w:ascii="Arial" w:hAnsi="Arial" w:cs="Arial"/>
                <w:color w:val="000000"/>
                <w:szCs w:val="18"/>
              </w:rPr>
              <w:t xml:space="preserve"> </w:t>
            </w:r>
            <w:r w:rsidR="00A670FA">
              <w:rPr>
                <w:rFonts w:ascii="Arial" w:hAnsi="Arial" w:cs="Arial"/>
                <w:color w:val="000000"/>
                <w:szCs w:val="18"/>
              </w:rPr>
              <w:t>register’s value</w:t>
            </w:r>
            <w:r w:rsidR="00811626" w:rsidRPr="00811626">
              <w:rPr>
                <w:rFonts w:ascii="Arial" w:hAnsi="Arial" w:cs="Arial"/>
                <w:color w:val="000000"/>
                <w:szCs w:val="18"/>
              </w:rPr>
              <w:t>.</w:t>
            </w:r>
          </w:p>
        </w:tc>
      </w:tr>
      <w:tr w:rsidR="001118DE" w:rsidRPr="0006281E" w14:paraId="67AAFD65" w14:textId="77777777" w:rsidTr="001118DE">
        <w:trPr>
          <w:jc w:val="center"/>
        </w:trPr>
        <w:tc>
          <w:tcPr>
            <w:tcW w:w="1207" w:type="dxa"/>
            <w:vMerge w:val="restart"/>
            <w:tcBorders>
              <w:top w:val="single" w:sz="12" w:space="0" w:color="auto"/>
              <w:left w:val="single" w:sz="12" w:space="0" w:color="auto"/>
              <w:right w:val="double" w:sz="4" w:space="0" w:color="auto"/>
            </w:tcBorders>
            <w:shd w:val="clear" w:color="auto" w:fill="D9D9D9"/>
          </w:tcPr>
          <w:p w14:paraId="40F54712" w14:textId="77777777" w:rsidR="00156633" w:rsidRPr="0006281E" w:rsidRDefault="00156633" w:rsidP="00EF0A05">
            <w:pPr>
              <w:pStyle w:val="a"/>
              <w:rPr>
                <w:rFonts w:cs="Arial"/>
                <w:b/>
                <w:bCs/>
                <w:szCs w:val="18"/>
              </w:rPr>
            </w:pPr>
            <w:r w:rsidRPr="0006281E">
              <w:rPr>
                <w:rFonts w:cs="Arial"/>
                <w:b/>
                <w:bCs/>
                <w:szCs w:val="18"/>
              </w:rPr>
              <w:t>Arguments</w:t>
            </w:r>
          </w:p>
        </w:tc>
        <w:tc>
          <w:tcPr>
            <w:tcW w:w="2535" w:type="dxa"/>
            <w:tcBorders>
              <w:top w:val="single" w:sz="12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1CB45BF4" w14:textId="77777777" w:rsidR="00156633" w:rsidRPr="0006281E" w:rsidRDefault="00156633" w:rsidP="00EF0A05">
            <w:pPr>
              <w:pStyle w:val="a"/>
              <w:jc w:val="center"/>
              <w:rPr>
                <w:rFonts w:cs="Arial"/>
                <w:szCs w:val="18"/>
              </w:rPr>
            </w:pPr>
            <w:r w:rsidRPr="0006281E">
              <w:rPr>
                <w:rFonts w:cs="Arial"/>
                <w:szCs w:val="18"/>
              </w:rPr>
              <w:t>Type</w:t>
            </w:r>
          </w:p>
        </w:tc>
        <w:tc>
          <w:tcPr>
            <w:tcW w:w="103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4E384E05" w14:textId="77777777" w:rsidR="00156633" w:rsidRPr="0006281E" w:rsidRDefault="00156633" w:rsidP="00EF0A05">
            <w:pPr>
              <w:pStyle w:val="a"/>
              <w:jc w:val="center"/>
              <w:rPr>
                <w:rFonts w:cs="Arial"/>
                <w:szCs w:val="18"/>
              </w:rPr>
            </w:pPr>
            <w:r w:rsidRPr="0006281E">
              <w:rPr>
                <w:rFonts w:cs="Arial"/>
                <w:szCs w:val="18"/>
              </w:rPr>
              <w:t>Name</w:t>
            </w:r>
          </w:p>
        </w:tc>
        <w:tc>
          <w:tcPr>
            <w:tcW w:w="68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6116005D" w14:textId="77777777" w:rsidR="00156633" w:rsidRPr="0006281E" w:rsidRDefault="00156633" w:rsidP="00EF0A05">
            <w:pPr>
              <w:pStyle w:val="a"/>
              <w:jc w:val="center"/>
              <w:rPr>
                <w:rFonts w:cs="Arial"/>
                <w:szCs w:val="18"/>
              </w:rPr>
            </w:pPr>
            <w:r w:rsidRPr="0006281E">
              <w:rPr>
                <w:rFonts w:cs="Arial"/>
                <w:szCs w:val="18"/>
              </w:rPr>
              <w:t>I/O</w:t>
            </w:r>
          </w:p>
        </w:tc>
        <w:tc>
          <w:tcPr>
            <w:tcW w:w="410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2F2F2"/>
          </w:tcPr>
          <w:p w14:paraId="2418D4DE" w14:textId="77777777" w:rsidR="00156633" w:rsidRPr="0006281E" w:rsidRDefault="00156633" w:rsidP="00EF0A05">
            <w:pPr>
              <w:pStyle w:val="a"/>
              <w:jc w:val="center"/>
              <w:rPr>
                <w:rFonts w:cs="Arial"/>
                <w:szCs w:val="18"/>
              </w:rPr>
            </w:pPr>
            <w:r w:rsidRPr="0006281E">
              <w:rPr>
                <w:rFonts w:cs="Arial"/>
                <w:szCs w:val="18"/>
              </w:rPr>
              <w:t>Description</w:t>
            </w:r>
          </w:p>
        </w:tc>
      </w:tr>
      <w:tr w:rsidR="00C61AC7" w:rsidRPr="0006281E" w14:paraId="195DE625" w14:textId="77777777" w:rsidTr="001118DE">
        <w:trPr>
          <w:jc w:val="center"/>
        </w:trPr>
        <w:tc>
          <w:tcPr>
            <w:tcW w:w="1207" w:type="dxa"/>
            <w:vMerge/>
            <w:tcBorders>
              <w:left w:val="single" w:sz="12" w:space="0" w:color="auto"/>
              <w:bottom w:val="single" w:sz="12" w:space="0" w:color="auto"/>
              <w:right w:val="double" w:sz="4" w:space="0" w:color="auto"/>
            </w:tcBorders>
            <w:shd w:val="clear" w:color="auto" w:fill="D9D9D9"/>
          </w:tcPr>
          <w:p w14:paraId="4ACF37B9" w14:textId="77777777" w:rsidR="00C61AC7" w:rsidRPr="0006281E" w:rsidRDefault="00C61AC7" w:rsidP="00C61AC7">
            <w:pPr>
              <w:pStyle w:val="a"/>
              <w:rPr>
                <w:rFonts w:cs="Arial"/>
                <w:b/>
                <w:bCs/>
                <w:szCs w:val="18"/>
              </w:rPr>
            </w:pPr>
          </w:p>
        </w:tc>
        <w:tc>
          <w:tcPr>
            <w:tcW w:w="2535" w:type="dxa"/>
            <w:tcBorders>
              <w:top w:val="single" w:sz="4" w:space="0" w:color="auto"/>
              <w:left w:val="double" w:sz="4" w:space="0" w:color="auto"/>
              <w:bottom w:val="single" w:sz="12" w:space="0" w:color="auto"/>
              <w:right w:val="single" w:sz="4" w:space="0" w:color="auto"/>
            </w:tcBorders>
          </w:tcPr>
          <w:p w14:paraId="0A99971E" w14:textId="608C6481" w:rsidR="00C61AC7" w:rsidRPr="0006281E" w:rsidRDefault="00C61AC7" w:rsidP="00C61AC7">
            <w:pPr>
              <w:pStyle w:val="a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UWORD32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41470462" w14:textId="0C8F56CB" w:rsidR="00C61AC7" w:rsidRPr="0006281E" w:rsidRDefault="00C61AC7" w:rsidP="00C61AC7">
            <w:pPr>
              <w:pStyle w:val="a"/>
              <w:rPr>
                <w:rFonts w:cs="Arial"/>
                <w:szCs w:val="18"/>
              </w:rPr>
            </w:pPr>
            <w:proofErr w:type="spellStart"/>
            <w:r>
              <w:rPr>
                <w:rFonts w:cs="Arial"/>
                <w:szCs w:val="18"/>
              </w:rPr>
              <w:t>reg_addr</w:t>
            </w:r>
            <w:proofErr w:type="spellEnd"/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5C7FFD11" w14:textId="29AAA784" w:rsidR="00C61AC7" w:rsidRPr="0006281E" w:rsidRDefault="00C61AC7" w:rsidP="00C61AC7">
            <w:pPr>
              <w:pStyle w:val="a"/>
              <w:jc w:val="center"/>
              <w:rPr>
                <w:rFonts w:cs="Arial"/>
                <w:szCs w:val="18"/>
              </w:rPr>
            </w:pPr>
            <w:r w:rsidRPr="0006281E">
              <w:rPr>
                <w:rFonts w:cs="Arial"/>
                <w:szCs w:val="18"/>
              </w:rPr>
              <w:t>I</w:t>
            </w:r>
          </w:p>
        </w:tc>
        <w:tc>
          <w:tcPr>
            <w:tcW w:w="410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351C4A5F" w14:textId="6FA3651C" w:rsidR="00C61AC7" w:rsidRPr="0006281E" w:rsidRDefault="00384A08" w:rsidP="00384A08">
            <w:pPr>
              <w:pStyle w:val="a"/>
              <w:jc w:val="left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Address of a PDMA register whose value needs taking</w:t>
            </w:r>
          </w:p>
        </w:tc>
      </w:tr>
      <w:tr w:rsidR="001118DE" w:rsidRPr="0006281E" w14:paraId="067EE3B8" w14:textId="77777777" w:rsidTr="001118DE">
        <w:trPr>
          <w:trHeight w:val="353"/>
          <w:jc w:val="center"/>
        </w:trPr>
        <w:tc>
          <w:tcPr>
            <w:tcW w:w="1207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double" w:sz="4" w:space="0" w:color="auto"/>
            </w:tcBorders>
            <w:shd w:val="clear" w:color="auto" w:fill="D9D9D9"/>
          </w:tcPr>
          <w:p w14:paraId="4252E5CB" w14:textId="77777777" w:rsidR="001118DE" w:rsidRPr="0006281E" w:rsidRDefault="001118DE" w:rsidP="00EF0A05">
            <w:pPr>
              <w:pStyle w:val="a"/>
              <w:rPr>
                <w:rFonts w:cs="Arial"/>
                <w:b/>
                <w:bCs/>
                <w:szCs w:val="18"/>
              </w:rPr>
            </w:pPr>
            <w:r w:rsidRPr="0006281E">
              <w:rPr>
                <w:rFonts w:cs="Arial"/>
                <w:b/>
                <w:bCs/>
                <w:szCs w:val="18"/>
              </w:rPr>
              <w:t>Return value</w:t>
            </w:r>
          </w:p>
        </w:tc>
        <w:tc>
          <w:tcPr>
            <w:tcW w:w="8364" w:type="dxa"/>
            <w:gridSpan w:val="4"/>
            <w:tcBorders>
              <w:top w:val="single" w:sz="12" w:space="0" w:color="auto"/>
              <w:left w:val="double" w:sz="4" w:space="0" w:color="auto"/>
              <w:bottom w:val="single" w:sz="12" w:space="0" w:color="auto"/>
              <w:right w:val="single" w:sz="12" w:space="0" w:color="auto"/>
            </w:tcBorders>
          </w:tcPr>
          <w:p w14:paraId="64A0C3A8" w14:textId="24C3A476" w:rsidR="001118DE" w:rsidRPr="0006281E" w:rsidRDefault="001118DE" w:rsidP="007E1001">
            <w:pPr>
              <w:pStyle w:val="a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 xml:space="preserve">The value of register </w:t>
            </w:r>
            <w:r w:rsidR="007E1001">
              <w:rPr>
                <w:rFonts w:cs="Arial"/>
                <w:szCs w:val="18"/>
              </w:rPr>
              <w:t xml:space="preserve">whose address is </w:t>
            </w:r>
            <w:proofErr w:type="spellStart"/>
            <w:r w:rsidR="007E1001">
              <w:rPr>
                <w:rFonts w:cs="Arial"/>
                <w:szCs w:val="18"/>
              </w:rPr>
              <w:t>reg_addr</w:t>
            </w:r>
            <w:proofErr w:type="spellEnd"/>
          </w:p>
        </w:tc>
      </w:tr>
      <w:tr w:rsidR="00156633" w:rsidRPr="0006281E" w14:paraId="1EDD79E7" w14:textId="77777777" w:rsidTr="001118DE">
        <w:trPr>
          <w:trHeight w:val="677"/>
          <w:jc w:val="center"/>
        </w:trPr>
        <w:tc>
          <w:tcPr>
            <w:tcW w:w="12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double" w:sz="4" w:space="0" w:color="auto"/>
            </w:tcBorders>
            <w:shd w:val="clear" w:color="auto" w:fill="D9D9D9"/>
          </w:tcPr>
          <w:p w14:paraId="07798329" w14:textId="77777777" w:rsidR="00156633" w:rsidRPr="0006281E" w:rsidRDefault="00156633" w:rsidP="00EF0A05">
            <w:pPr>
              <w:pStyle w:val="a"/>
              <w:rPr>
                <w:rFonts w:cs="Arial"/>
                <w:b/>
                <w:bCs/>
                <w:szCs w:val="18"/>
              </w:rPr>
            </w:pPr>
            <w:r w:rsidRPr="0006281E">
              <w:rPr>
                <w:rFonts w:cs="Arial"/>
                <w:b/>
                <w:bCs/>
                <w:szCs w:val="18"/>
              </w:rPr>
              <w:t>Description</w:t>
            </w:r>
          </w:p>
        </w:tc>
        <w:tc>
          <w:tcPr>
            <w:tcW w:w="8364" w:type="dxa"/>
            <w:gridSpan w:val="4"/>
            <w:tcBorders>
              <w:top w:val="single" w:sz="12" w:space="0" w:color="auto"/>
              <w:left w:val="double" w:sz="4" w:space="0" w:color="auto"/>
              <w:bottom w:val="single" w:sz="12" w:space="0" w:color="auto"/>
              <w:right w:val="single" w:sz="12" w:space="0" w:color="auto"/>
            </w:tcBorders>
          </w:tcPr>
          <w:p w14:paraId="5BA96F12" w14:textId="3A0289B1" w:rsidR="00156633" w:rsidRPr="0006281E" w:rsidRDefault="00D519B1" w:rsidP="00EF0A05">
            <w:pPr>
              <w:pStyle w:val="ListParagraph"/>
              <w:numPr>
                <w:ilvl w:val="0"/>
                <w:numId w:val="34"/>
              </w:numPr>
              <w:spacing w:line="280" w:lineRule="exact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pdma</w:t>
            </w:r>
            <w:r w:rsidR="00156633">
              <w:rPr>
                <w:rFonts w:ascii="Arial" w:hAnsi="Arial" w:cs="Arial"/>
                <w:sz w:val="18"/>
                <w:szCs w:val="18"/>
              </w:rPr>
              <w:t>_</w:t>
            </w:r>
            <w:r w:rsidR="00877964">
              <w:rPr>
                <w:rFonts w:ascii="Arial" w:hAnsi="Arial" w:cs="Arial"/>
                <w:sz w:val="18"/>
                <w:szCs w:val="18"/>
              </w:rPr>
              <w:t>get_</w:t>
            </w:r>
            <w:r w:rsidR="001708B1">
              <w:rPr>
                <w:rFonts w:ascii="Arial" w:hAnsi="Arial" w:cs="Arial"/>
                <w:sz w:val="18"/>
                <w:szCs w:val="18"/>
              </w:rPr>
              <w:t>regs</w:t>
            </w:r>
            <w:proofErr w:type="spellEnd"/>
            <w:r w:rsidR="00156633" w:rsidRPr="0006281E">
              <w:rPr>
                <w:rFonts w:ascii="Arial" w:hAnsi="Arial" w:cs="Arial"/>
                <w:sz w:val="18"/>
                <w:szCs w:val="18"/>
              </w:rPr>
              <w:t xml:space="preserve"> command </w:t>
            </w:r>
            <w:r w:rsidR="00401F04">
              <w:rPr>
                <w:rFonts w:ascii="Arial" w:hAnsi="Arial" w:cs="Arial"/>
                <w:sz w:val="18"/>
                <w:szCs w:val="18"/>
              </w:rPr>
              <w:t>processing</w:t>
            </w:r>
            <w:r w:rsidR="00156633" w:rsidRPr="0006281E">
              <w:rPr>
                <w:rFonts w:ascii="Arial" w:hAnsi="Arial" w:cs="Arial"/>
                <w:sz w:val="18"/>
                <w:szCs w:val="18"/>
              </w:rPr>
              <w:t>:</w:t>
            </w:r>
          </w:p>
          <w:p w14:paraId="0E16E1B4" w14:textId="1604A173" w:rsidR="00156633" w:rsidRPr="0006281E" w:rsidRDefault="00156633" w:rsidP="00461248">
            <w:pPr>
              <w:spacing w:after="0" w:line="280" w:lineRule="exact"/>
              <w:rPr>
                <w:rFonts w:ascii="Arial" w:hAnsi="Arial" w:cs="Arial"/>
                <w:sz w:val="18"/>
                <w:szCs w:val="18"/>
              </w:rPr>
            </w:pPr>
            <w:r w:rsidRPr="0006281E">
              <w:rPr>
                <w:rFonts w:ascii="Arial" w:hAnsi="Arial" w:cs="Arial"/>
                <w:sz w:val="18"/>
                <w:szCs w:val="18"/>
              </w:rPr>
              <w:t xml:space="preserve">- </w:t>
            </w:r>
            <w:r w:rsidR="0095671F">
              <w:rPr>
                <w:rFonts w:ascii="Arial" w:hAnsi="Arial" w:cs="Arial"/>
                <w:color w:val="000000"/>
                <w:szCs w:val="18"/>
              </w:rPr>
              <w:t>G</w:t>
            </w:r>
            <w:r w:rsidR="0095671F" w:rsidRPr="00811626">
              <w:rPr>
                <w:rFonts w:ascii="Arial" w:hAnsi="Arial" w:cs="Arial"/>
                <w:color w:val="000000"/>
                <w:szCs w:val="18"/>
              </w:rPr>
              <w:t>et</w:t>
            </w:r>
            <w:r w:rsidR="0095671F">
              <w:rPr>
                <w:rFonts w:ascii="Arial" w:hAnsi="Arial" w:cs="Arial"/>
                <w:color w:val="000000"/>
                <w:szCs w:val="18"/>
              </w:rPr>
              <w:t xml:space="preserve"> a</w:t>
            </w:r>
            <w:r w:rsidR="0095671F" w:rsidRPr="00811626">
              <w:rPr>
                <w:rFonts w:ascii="Arial" w:hAnsi="Arial" w:cs="Arial"/>
                <w:color w:val="000000"/>
                <w:szCs w:val="18"/>
              </w:rPr>
              <w:t xml:space="preserve"> </w:t>
            </w:r>
            <w:r w:rsidR="0095671F">
              <w:rPr>
                <w:rFonts w:ascii="Arial" w:hAnsi="Arial" w:cs="Arial"/>
                <w:color w:val="000000"/>
                <w:szCs w:val="18"/>
              </w:rPr>
              <w:t>PDMA</w:t>
            </w:r>
            <w:r w:rsidR="0095671F" w:rsidRPr="00811626">
              <w:rPr>
                <w:rFonts w:ascii="Arial" w:hAnsi="Arial" w:cs="Arial"/>
                <w:color w:val="000000"/>
                <w:szCs w:val="18"/>
              </w:rPr>
              <w:t xml:space="preserve"> </w:t>
            </w:r>
            <w:r w:rsidR="0095671F">
              <w:rPr>
                <w:rFonts w:ascii="Arial" w:hAnsi="Arial" w:cs="Arial"/>
                <w:color w:val="000000"/>
                <w:szCs w:val="18"/>
              </w:rPr>
              <w:t>register’s value</w:t>
            </w:r>
          </w:p>
        </w:tc>
      </w:tr>
    </w:tbl>
    <w:p w14:paraId="215CFF15" w14:textId="77777777" w:rsidR="00430979" w:rsidRDefault="00430979" w:rsidP="00430979">
      <w:pPr>
        <w:pStyle w:val="RefIDs"/>
      </w:pPr>
      <w:r>
        <w:t xml:space="preserve">[Covers: </w:t>
      </w:r>
      <w:r w:rsidRPr="00C72809">
        <w:t>FD_PLG_RDR_005</w:t>
      </w:r>
      <w:r>
        <w:t>, FD_PLG_RDR_014, FD_PLG_RDR_032, FD_PLG_RDR_043]</w:t>
      </w:r>
    </w:p>
    <w:p w14:paraId="7809C009" w14:textId="15A9C0C1" w:rsidR="00E631F3" w:rsidRDefault="0075551D" w:rsidP="00156633">
      <w:r>
        <w:rPr>
          <w:noProof/>
        </w:rPr>
        <w:drawing>
          <wp:anchor distT="0" distB="0" distL="114300" distR="114300" simplePos="0" relativeHeight="251735040" behindDoc="0" locked="0" layoutInCell="1" allowOverlap="1" wp14:anchorId="5AEC30D5" wp14:editId="57DB79AC">
            <wp:simplePos x="0" y="0"/>
            <wp:positionH relativeFrom="column">
              <wp:posOffset>193040</wp:posOffset>
            </wp:positionH>
            <wp:positionV relativeFrom="paragraph">
              <wp:posOffset>176530</wp:posOffset>
            </wp:positionV>
            <wp:extent cx="5650230" cy="4995545"/>
            <wp:effectExtent l="0" t="0" r="7620" b="0"/>
            <wp:wrapThrough wrapText="bothSides">
              <wp:wrapPolygon edited="0">
                <wp:start x="0" y="0"/>
                <wp:lineTo x="0" y="21498"/>
                <wp:lineTo x="21556" y="21498"/>
                <wp:lineTo x="21556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t_pdma_regs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0230" cy="4995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2CD0A1" w14:textId="0BA19DBD" w:rsidR="006A65FC" w:rsidRDefault="00E631F3" w:rsidP="006A65FC">
      <w:pPr>
        <w:pStyle w:val="Caption"/>
        <w:jc w:val="center"/>
        <w:rPr>
          <w:rFonts w:ascii="Arial" w:hAnsi="Arial" w:cs="Arial"/>
        </w:rPr>
      </w:pPr>
      <w:bookmarkStart w:id="40" w:name="_Toc532311044"/>
      <w:r w:rsidRPr="006A65FC">
        <w:rPr>
          <w:rFonts w:ascii="Arial" w:hAnsi="Arial" w:cs="Arial"/>
        </w:rPr>
        <w:t xml:space="preserve">Figure </w:t>
      </w:r>
      <w:r w:rsidR="00800B5C">
        <w:rPr>
          <w:rFonts w:ascii="Arial" w:hAnsi="Arial" w:cs="Arial"/>
        </w:rPr>
        <w:fldChar w:fldCharType="begin"/>
      </w:r>
      <w:r w:rsidR="00800B5C">
        <w:rPr>
          <w:rFonts w:ascii="Arial" w:hAnsi="Arial" w:cs="Arial"/>
        </w:rPr>
        <w:instrText xml:space="preserve"> STYLEREF 1 \s </w:instrText>
      </w:r>
      <w:r w:rsidR="00800B5C">
        <w:rPr>
          <w:rFonts w:ascii="Arial" w:hAnsi="Arial" w:cs="Arial"/>
        </w:rPr>
        <w:fldChar w:fldCharType="separate"/>
      </w:r>
      <w:r w:rsidR="00A6752E">
        <w:rPr>
          <w:rFonts w:ascii="Arial" w:hAnsi="Arial" w:cs="Arial"/>
          <w:noProof/>
        </w:rPr>
        <w:t>3</w:t>
      </w:r>
      <w:r w:rsidR="00800B5C">
        <w:rPr>
          <w:rFonts w:ascii="Arial" w:hAnsi="Arial" w:cs="Arial"/>
        </w:rPr>
        <w:fldChar w:fldCharType="end"/>
      </w:r>
      <w:r w:rsidR="00800B5C">
        <w:rPr>
          <w:rFonts w:ascii="Arial" w:hAnsi="Arial" w:cs="Arial"/>
        </w:rPr>
        <w:noBreakHyphen/>
      </w:r>
      <w:r w:rsidR="00800B5C">
        <w:rPr>
          <w:rFonts w:ascii="Arial" w:hAnsi="Arial" w:cs="Arial"/>
        </w:rPr>
        <w:fldChar w:fldCharType="begin"/>
      </w:r>
      <w:r w:rsidR="00800B5C">
        <w:rPr>
          <w:rFonts w:ascii="Arial" w:hAnsi="Arial" w:cs="Arial"/>
        </w:rPr>
        <w:instrText xml:space="preserve"> SEQ Figure \* ARABIC \s 1 </w:instrText>
      </w:r>
      <w:r w:rsidR="00800B5C">
        <w:rPr>
          <w:rFonts w:ascii="Arial" w:hAnsi="Arial" w:cs="Arial"/>
        </w:rPr>
        <w:fldChar w:fldCharType="separate"/>
      </w:r>
      <w:r w:rsidR="00A6752E">
        <w:rPr>
          <w:rFonts w:ascii="Arial" w:hAnsi="Arial" w:cs="Arial"/>
          <w:noProof/>
        </w:rPr>
        <w:t>1</w:t>
      </w:r>
      <w:r w:rsidR="00800B5C">
        <w:rPr>
          <w:rFonts w:ascii="Arial" w:hAnsi="Arial" w:cs="Arial"/>
        </w:rPr>
        <w:fldChar w:fldCharType="end"/>
      </w:r>
      <w:r w:rsidRPr="006A65FC">
        <w:rPr>
          <w:rFonts w:ascii="Arial" w:hAnsi="Arial" w:cs="Arial"/>
        </w:rPr>
        <w:t xml:space="preserve"> </w:t>
      </w:r>
      <w:proofErr w:type="spellStart"/>
      <w:r w:rsidR="00A83208">
        <w:rPr>
          <w:rFonts w:ascii="Arial" w:hAnsi="Arial" w:cs="Arial"/>
        </w:rPr>
        <w:t>get_</w:t>
      </w:r>
      <w:r w:rsidR="00D519B1">
        <w:rPr>
          <w:rFonts w:ascii="Arial" w:hAnsi="Arial" w:cs="Arial"/>
        </w:rPr>
        <w:t>pdma</w:t>
      </w:r>
      <w:r w:rsidRPr="006A65FC">
        <w:rPr>
          <w:rFonts w:ascii="Arial" w:hAnsi="Arial" w:cs="Arial"/>
        </w:rPr>
        <w:t>_reg</w:t>
      </w:r>
      <w:r w:rsidR="0075551D">
        <w:rPr>
          <w:rFonts w:ascii="Arial" w:hAnsi="Arial" w:cs="Arial"/>
        </w:rPr>
        <w:t>s</w:t>
      </w:r>
      <w:proofErr w:type="spellEnd"/>
      <w:r w:rsidR="001379DE">
        <w:rPr>
          <w:rFonts w:ascii="Arial" w:hAnsi="Arial" w:cs="Arial"/>
        </w:rPr>
        <w:t xml:space="preserve"> flowchart</w:t>
      </w:r>
      <w:bookmarkEnd w:id="40"/>
    </w:p>
    <w:p w14:paraId="0DD9B0A0" w14:textId="77777777" w:rsidR="006A65FC" w:rsidRDefault="006A65FC">
      <w:pPr>
        <w:overflowPunct/>
        <w:autoSpaceDE/>
        <w:autoSpaceDN/>
        <w:adjustRightInd/>
        <w:spacing w:after="0" w:line="240" w:lineRule="auto"/>
        <w:textAlignment w:val="auto"/>
        <w:rPr>
          <w:rFonts w:ascii="Arial" w:eastAsia="Times New Roman" w:hAnsi="Arial" w:cs="Arial"/>
          <w:b/>
          <w:bCs/>
        </w:rPr>
      </w:pPr>
      <w:r>
        <w:rPr>
          <w:rFonts w:ascii="Arial" w:hAnsi="Arial" w:cs="Arial"/>
        </w:rPr>
        <w:br w:type="page"/>
      </w:r>
    </w:p>
    <w:p w14:paraId="7DC732AB" w14:textId="6D072ECC" w:rsidR="00D64C4F" w:rsidRDefault="0031121D" w:rsidP="00D64C4F">
      <w:pPr>
        <w:pStyle w:val="Heading3"/>
        <w:rPr>
          <w:rFonts w:cs="Arial"/>
        </w:rPr>
      </w:pPr>
      <w:bookmarkStart w:id="41" w:name="_Toc532311037"/>
      <w:proofErr w:type="spellStart"/>
      <w:r>
        <w:rPr>
          <w:rFonts w:cs="Arial"/>
        </w:rPr>
        <w:lastRenderedPageBreak/>
        <w:t>set_pdma_regs</w:t>
      </w:r>
      <w:bookmarkEnd w:id="41"/>
      <w:proofErr w:type="spellEnd"/>
    </w:p>
    <w:p w14:paraId="55477E6B" w14:textId="62758C14" w:rsidR="00430979" w:rsidRPr="00430979" w:rsidRDefault="00430979" w:rsidP="00430979">
      <w:pPr>
        <w:pStyle w:val="ReqID"/>
      </w:pPr>
      <w:r>
        <w:t>DD_PLG_RDR_03_002</w:t>
      </w:r>
    </w:p>
    <w:tbl>
      <w:tblPr>
        <w:tblW w:w="957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07"/>
        <w:gridCol w:w="2563"/>
        <w:gridCol w:w="937"/>
        <w:gridCol w:w="688"/>
        <w:gridCol w:w="4176"/>
      </w:tblGrid>
      <w:tr w:rsidR="00D64C4F" w:rsidRPr="0006281E" w14:paraId="423F20D4" w14:textId="77777777" w:rsidTr="0018146C">
        <w:trPr>
          <w:trHeight w:val="371"/>
          <w:jc w:val="center"/>
        </w:trPr>
        <w:tc>
          <w:tcPr>
            <w:tcW w:w="1207" w:type="dxa"/>
            <w:tcBorders>
              <w:top w:val="single" w:sz="12" w:space="0" w:color="auto"/>
              <w:left w:val="single" w:sz="12" w:space="0" w:color="auto"/>
              <w:right w:val="double" w:sz="4" w:space="0" w:color="auto"/>
            </w:tcBorders>
            <w:shd w:val="clear" w:color="auto" w:fill="D9D9D9"/>
          </w:tcPr>
          <w:p w14:paraId="5DEFC78D" w14:textId="77777777" w:rsidR="00D64C4F" w:rsidRPr="0006281E" w:rsidRDefault="00D64C4F" w:rsidP="0018146C">
            <w:pPr>
              <w:pStyle w:val="a"/>
              <w:rPr>
                <w:rFonts w:cs="Arial"/>
                <w:b/>
                <w:bCs/>
                <w:szCs w:val="18"/>
              </w:rPr>
            </w:pPr>
            <w:r w:rsidRPr="0006281E">
              <w:rPr>
                <w:rFonts w:cs="Arial"/>
                <w:b/>
                <w:bCs/>
                <w:szCs w:val="18"/>
              </w:rPr>
              <w:t>Syntax</w:t>
            </w:r>
          </w:p>
        </w:tc>
        <w:tc>
          <w:tcPr>
            <w:tcW w:w="8364" w:type="dxa"/>
            <w:gridSpan w:val="4"/>
            <w:tcBorders>
              <w:top w:val="single" w:sz="12" w:space="0" w:color="auto"/>
              <w:left w:val="double" w:sz="4" w:space="0" w:color="auto"/>
              <w:right w:val="single" w:sz="12" w:space="0" w:color="auto"/>
            </w:tcBorders>
          </w:tcPr>
          <w:p w14:paraId="52C748C2" w14:textId="5395F0CC" w:rsidR="00D64C4F" w:rsidRPr="0006281E" w:rsidRDefault="0031121D" w:rsidP="0018146C">
            <w:pPr>
              <w:pStyle w:val="a"/>
              <w:jc w:val="left"/>
              <w:rPr>
                <w:rFonts w:ascii="Courier New" w:hAnsi="Courier New" w:cs="Courier New"/>
                <w:szCs w:val="18"/>
              </w:rPr>
            </w:pPr>
            <w:r w:rsidRPr="0031121D">
              <w:rPr>
                <w:rFonts w:ascii="Courier New" w:hAnsi="Courier New" w:cs="Courier New"/>
                <w:szCs w:val="18"/>
              </w:rPr>
              <w:t xml:space="preserve">static inline VOID </w:t>
            </w:r>
            <w:proofErr w:type="spellStart"/>
            <w:r w:rsidRPr="0031121D">
              <w:rPr>
                <w:rFonts w:ascii="Courier New" w:hAnsi="Courier New" w:cs="Courier New"/>
                <w:szCs w:val="18"/>
              </w:rPr>
              <w:t>set_pdma_regs</w:t>
            </w:r>
            <w:proofErr w:type="spellEnd"/>
            <w:r w:rsidRPr="0031121D">
              <w:rPr>
                <w:rFonts w:ascii="Courier New" w:hAnsi="Courier New" w:cs="Courier New"/>
                <w:szCs w:val="18"/>
              </w:rPr>
              <w:t xml:space="preserve">(UWORD32 </w:t>
            </w:r>
            <w:proofErr w:type="spellStart"/>
            <w:r w:rsidRPr="0031121D">
              <w:rPr>
                <w:rFonts w:ascii="Courier New" w:hAnsi="Courier New" w:cs="Courier New"/>
                <w:szCs w:val="18"/>
              </w:rPr>
              <w:t>reg_addr</w:t>
            </w:r>
            <w:proofErr w:type="spellEnd"/>
            <w:r w:rsidRPr="0031121D">
              <w:rPr>
                <w:rFonts w:ascii="Courier New" w:hAnsi="Courier New" w:cs="Courier New"/>
                <w:szCs w:val="18"/>
              </w:rPr>
              <w:t>, UWORD32 value)</w:t>
            </w:r>
          </w:p>
        </w:tc>
      </w:tr>
      <w:tr w:rsidR="00D64C4F" w:rsidRPr="0006281E" w14:paraId="1AD33B0C" w14:textId="77777777" w:rsidTr="0018146C">
        <w:trPr>
          <w:jc w:val="center"/>
        </w:trPr>
        <w:tc>
          <w:tcPr>
            <w:tcW w:w="12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double" w:sz="4" w:space="0" w:color="auto"/>
            </w:tcBorders>
            <w:shd w:val="clear" w:color="auto" w:fill="D9D9D9"/>
          </w:tcPr>
          <w:p w14:paraId="0ADB4381" w14:textId="77777777" w:rsidR="00D64C4F" w:rsidRPr="0006281E" w:rsidRDefault="00D64C4F" w:rsidP="0018146C">
            <w:pPr>
              <w:pStyle w:val="a"/>
              <w:rPr>
                <w:rFonts w:cs="Arial"/>
                <w:b/>
                <w:bCs/>
                <w:szCs w:val="18"/>
              </w:rPr>
            </w:pPr>
            <w:r w:rsidRPr="0006281E">
              <w:rPr>
                <w:rFonts w:cs="Arial"/>
                <w:b/>
                <w:bCs/>
                <w:szCs w:val="18"/>
              </w:rPr>
              <w:t>Function</w:t>
            </w:r>
          </w:p>
        </w:tc>
        <w:tc>
          <w:tcPr>
            <w:tcW w:w="8364" w:type="dxa"/>
            <w:gridSpan w:val="4"/>
            <w:tcBorders>
              <w:top w:val="single" w:sz="12" w:space="0" w:color="auto"/>
              <w:left w:val="double" w:sz="4" w:space="0" w:color="auto"/>
              <w:bottom w:val="single" w:sz="12" w:space="0" w:color="auto"/>
              <w:right w:val="single" w:sz="12" w:space="0" w:color="auto"/>
            </w:tcBorders>
          </w:tcPr>
          <w:p w14:paraId="18B96137" w14:textId="4CA4B5A9" w:rsidR="00D64C4F" w:rsidRPr="0006281E" w:rsidRDefault="00D64C4F" w:rsidP="00004008">
            <w:pPr>
              <w:overflowPunct/>
              <w:autoSpaceDE/>
              <w:autoSpaceDN/>
              <w:adjustRightInd/>
              <w:spacing w:after="0" w:line="240" w:lineRule="auto"/>
              <w:textAlignment w:val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C4E69">
              <w:rPr>
                <w:rFonts w:ascii="Arial" w:hAnsi="Arial" w:cs="Arial"/>
                <w:color w:val="000000"/>
              </w:rPr>
              <w:t xml:space="preserve">This function is to </w:t>
            </w:r>
            <w:r w:rsidR="006C4E69" w:rsidRPr="006C4E69">
              <w:rPr>
                <w:rFonts w:ascii="Arial" w:hAnsi="Arial" w:cs="Arial"/>
                <w:color w:val="000000"/>
                <w:szCs w:val="18"/>
              </w:rPr>
              <w:t xml:space="preserve">set </w:t>
            </w:r>
            <w:r w:rsidR="00004008">
              <w:rPr>
                <w:rFonts w:ascii="Arial" w:hAnsi="Arial" w:cs="Arial"/>
                <w:color w:val="000000"/>
                <w:szCs w:val="18"/>
              </w:rPr>
              <w:t xml:space="preserve">value for register of address </w:t>
            </w:r>
            <w:proofErr w:type="spellStart"/>
            <w:r w:rsidR="00004008">
              <w:rPr>
                <w:rFonts w:ascii="Arial" w:hAnsi="Arial" w:cs="Arial"/>
                <w:color w:val="000000"/>
                <w:szCs w:val="18"/>
              </w:rPr>
              <w:t>reg_addr</w:t>
            </w:r>
            <w:proofErr w:type="spellEnd"/>
            <w:r w:rsidRPr="007F4778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.</w:t>
            </w:r>
          </w:p>
        </w:tc>
      </w:tr>
      <w:tr w:rsidR="00D64C4F" w:rsidRPr="0006281E" w14:paraId="0498BBA0" w14:textId="77777777" w:rsidTr="00430979">
        <w:trPr>
          <w:jc w:val="center"/>
        </w:trPr>
        <w:tc>
          <w:tcPr>
            <w:tcW w:w="1207" w:type="dxa"/>
            <w:vMerge w:val="restart"/>
            <w:tcBorders>
              <w:top w:val="single" w:sz="12" w:space="0" w:color="auto"/>
              <w:left w:val="single" w:sz="12" w:space="0" w:color="auto"/>
              <w:right w:val="double" w:sz="4" w:space="0" w:color="auto"/>
            </w:tcBorders>
            <w:shd w:val="clear" w:color="auto" w:fill="D9D9D9"/>
          </w:tcPr>
          <w:p w14:paraId="348CFA73" w14:textId="77777777" w:rsidR="00D64C4F" w:rsidRPr="0006281E" w:rsidRDefault="00D64C4F" w:rsidP="0018146C">
            <w:pPr>
              <w:pStyle w:val="a"/>
              <w:rPr>
                <w:rFonts w:cs="Arial"/>
                <w:b/>
                <w:bCs/>
                <w:szCs w:val="18"/>
              </w:rPr>
            </w:pPr>
            <w:r w:rsidRPr="0006281E">
              <w:rPr>
                <w:rFonts w:cs="Arial"/>
                <w:b/>
                <w:bCs/>
                <w:szCs w:val="18"/>
              </w:rPr>
              <w:t>Arguments</w:t>
            </w:r>
          </w:p>
        </w:tc>
        <w:tc>
          <w:tcPr>
            <w:tcW w:w="2563" w:type="dxa"/>
            <w:tcBorders>
              <w:top w:val="single" w:sz="12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1F70E55F" w14:textId="77777777" w:rsidR="00D64C4F" w:rsidRPr="0006281E" w:rsidRDefault="00D64C4F" w:rsidP="0018146C">
            <w:pPr>
              <w:pStyle w:val="a"/>
              <w:jc w:val="center"/>
              <w:rPr>
                <w:rFonts w:cs="Arial"/>
                <w:szCs w:val="18"/>
              </w:rPr>
            </w:pPr>
            <w:r w:rsidRPr="0006281E">
              <w:rPr>
                <w:rFonts w:cs="Arial"/>
                <w:szCs w:val="18"/>
              </w:rPr>
              <w:t>Type</w:t>
            </w:r>
          </w:p>
        </w:tc>
        <w:tc>
          <w:tcPr>
            <w:tcW w:w="93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491C2DF3" w14:textId="77777777" w:rsidR="00D64C4F" w:rsidRPr="0006281E" w:rsidRDefault="00D64C4F" w:rsidP="0018146C">
            <w:pPr>
              <w:pStyle w:val="a"/>
              <w:jc w:val="center"/>
              <w:rPr>
                <w:rFonts w:cs="Arial"/>
                <w:szCs w:val="18"/>
              </w:rPr>
            </w:pPr>
            <w:r w:rsidRPr="0006281E">
              <w:rPr>
                <w:rFonts w:cs="Arial"/>
                <w:szCs w:val="18"/>
              </w:rPr>
              <w:t>Name</w:t>
            </w:r>
          </w:p>
        </w:tc>
        <w:tc>
          <w:tcPr>
            <w:tcW w:w="68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591BA535" w14:textId="77777777" w:rsidR="00D64C4F" w:rsidRPr="0006281E" w:rsidRDefault="00D64C4F" w:rsidP="0018146C">
            <w:pPr>
              <w:pStyle w:val="a"/>
              <w:jc w:val="center"/>
              <w:rPr>
                <w:rFonts w:cs="Arial"/>
                <w:szCs w:val="18"/>
              </w:rPr>
            </w:pPr>
            <w:r w:rsidRPr="0006281E">
              <w:rPr>
                <w:rFonts w:cs="Arial"/>
                <w:szCs w:val="18"/>
              </w:rPr>
              <w:t>I/O</w:t>
            </w:r>
          </w:p>
        </w:tc>
        <w:tc>
          <w:tcPr>
            <w:tcW w:w="417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2F2F2"/>
          </w:tcPr>
          <w:p w14:paraId="149DCB9B" w14:textId="77777777" w:rsidR="00D64C4F" w:rsidRPr="0006281E" w:rsidRDefault="00D64C4F" w:rsidP="0018146C">
            <w:pPr>
              <w:pStyle w:val="a"/>
              <w:jc w:val="center"/>
              <w:rPr>
                <w:rFonts w:cs="Arial"/>
                <w:szCs w:val="18"/>
              </w:rPr>
            </w:pPr>
            <w:r w:rsidRPr="0006281E">
              <w:rPr>
                <w:rFonts w:cs="Arial"/>
                <w:szCs w:val="18"/>
              </w:rPr>
              <w:t>Description</w:t>
            </w:r>
          </w:p>
        </w:tc>
      </w:tr>
      <w:tr w:rsidR="00D64C4F" w:rsidRPr="0006281E" w14:paraId="50E526A9" w14:textId="77777777" w:rsidTr="00430979">
        <w:trPr>
          <w:jc w:val="center"/>
        </w:trPr>
        <w:tc>
          <w:tcPr>
            <w:tcW w:w="1207" w:type="dxa"/>
            <w:vMerge/>
            <w:tcBorders>
              <w:left w:val="single" w:sz="12" w:space="0" w:color="auto"/>
              <w:bottom w:val="single" w:sz="12" w:space="0" w:color="auto"/>
              <w:right w:val="double" w:sz="4" w:space="0" w:color="auto"/>
            </w:tcBorders>
            <w:shd w:val="clear" w:color="auto" w:fill="D9D9D9"/>
          </w:tcPr>
          <w:p w14:paraId="72629315" w14:textId="77777777" w:rsidR="00D64C4F" w:rsidRPr="0006281E" w:rsidRDefault="00D64C4F" w:rsidP="0018146C">
            <w:pPr>
              <w:pStyle w:val="a"/>
              <w:rPr>
                <w:rFonts w:cs="Arial"/>
                <w:b/>
                <w:bCs/>
                <w:szCs w:val="18"/>
              </w:rPr>
            </w:pPr>
          </w:p>
        </w:tc>
        <w:tc>
          <w:tcPr>
            <w:tcW w:w="256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4AB1820B" w14:textId="11281296" w:rsidR="00D64C4F" w:rsidRPr="0006281E" w:rsidRDefault="00C5784F" w:rsidP="0018146C">
            <w:pPr>
              <w:pStyle w:val="a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UWORD32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D6ABC0" w14:textId="5810CDB9" w:rsidR="00D64C4F" w:rsidRPr="0006281E" w:rsidRDefault="00BC104C" w:rsidP="0018146C">
            <w:pPr>
              <w:pStyle w:val="a"/>
              <w:rPr>
                <w:rFonts w:cs="Arial"/>
                <w:szCs w:val="18"/>
              </w:rPr>
            </w:pPr>
            <w:proofErr w:type="spellStart"/>
            <w:r>
              <w:rPr>
                <w:rFonts w:cs="Arial"/>
                <w:szCs w:val="18"/>
              </w:rPr>
              <w:t>reg</w:t>
            </w:r>
            <w:r w:rsidR="00AA4E21">
              <w:rPr>
                <w:rFonts w:cs="Arial"/>
                <w:szCs w:val="18"/>
              </w:rPr>
              <w:t>_addr</w:t>
            </w:r>
            <w:proofErr w:type="spellEnd"/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7B0BA" w14:textId="77777777" w:rsidR="00D64C4F" w:rsidRPr="0006281E" w:rsidRDefault="00D64C4F" w:rsidP="0018146C">
            <w:pPr>
              <w:pStyle w:val="a"/>
              <w:jc w:val="center"/>
              <w:rPr>
                <w:rFonts w:cs="Arial"/>
                <w:szCs w:val="18"/>
              </w:rPr>
            </w:pPr>
            <w:r w:rsidRPr="0006281E">
              <w:rPr>
                <w:rFonts w:cs="Arial"/>
                <w:szCs w:val="18"/>
              </w:rPr>
              <w:t>I</w:t>
            </w:r>
          </w:p>
        </w:tc>
        <w:tc>
          <w:tcPr>
            <w:tcW w:w="4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493B074" w14:textId="0EEB134B" w:rsidR="00D64C4F" w:rsidRPr="0006281E" w:rsidRDefault="001316B3" w:rsidP="0018146C">
            <w:pPr>
              <w:pStyle w:val="a"/>
              <w:jc w:val="left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Address of the register that needs setting</w:t>
            </w:r>
          </w:p>
        </w:tc>
      </w:tr>
      <w:tr w:rsidR="00D64C4F" w:rsidRPr="0006281E" w14:paraId="3F06F53A" w14:textId="77777777" w:rsidTr="00430979">
        <w:trPr>
          <w:jc w:val="center"/>
        </w:trPr>
        <w:tc>
          <w:tcPr>
            <w:tcW w:w="1207" w:type="dxa"/>
            <w:vMerge/>
            <w:tcBorders>
              <w:left w:val="single" w:sz="12" w:space="0" w:color="auto"/>
              <w:bottom w:val="single" w:sz="12" w:space="0" w:color="auto"/>
              <w:right w:val="double" w:sz="4" w:space="0" w:color="auto"/>
            </w:tcBorders>
            <w:shd w:val="clear" w:color="auto" w:fill="D9D9D9"/>
          </w:tcPr>
          <w:p w14:paraId="0208F70B" w14:textId="77777777" w:rsidR="00D64C4F" w:rsidRPr="0006281E" w:rsidRDefault="00D64C4F" w:rsidP="0018146C">
            <w:pPr>
              <w:pStyle w:val="a"/>
              <w:rPr>
                <w:rFonts w:cs="Arial"/>
                <w:b/>
                <w:bCs/>
                <w:szCs w:val="18"/>
              </w:rPr>
            </w:pPr>
          </w:p>
        </w:tc>
        <w:tc>
          <w:tcPr>
            <w:tcW w:w="2563" w:type="dxa"/>
            <w:tcBorders>
              <w:top w:val="single" w:sz="4" w:space="0" w:color="auto"/>
              <w:left w:val="double" w:sz="4" w:space="0" w:color="auto"/>
              <w:bottom w:val="single" w:sz="12" w:space="0" w:color="auto"/>
              <w:right w:val="single" w:sz="4" w:space="0" w:color="auto"/>
            </w:tcBorders>
          </w:tcPr>
          <w:p w14:paraId="2CFA05B6" w14:textId="366CE544" w:rsidR="00D64C4F" w:rsidRPr="0006281E" w:rsidRDefault="00C5784F" w:rsidP="0018146C">
            <w:pPr>
              <w:pStyle w:val="a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UWORD32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0EB9F11D" w14:textId="53F73DEA" w:rsidR="00D64C4F" w:rsidRPr="0006281E" w:rsidRDefault="00BC7A00" w:rsidP="00BC7A00">
            <w:pPr>
              <w:pStyle w:val="a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value</w:t>
            </w: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0E638F6C" w14:textId="77777777" w:rsidR="00D64C4F" w:rsidRPr="0006281E" w:rsidRDefault="00D64C4F" w:rsidP="0018146C">
            <w:pPr>
              <w:pStyle w:val="a"/>
              <w:jc w:val="center"/>
              <w:rPr>
                <w:rFonts w:cs="Arial"/>
                <w:szCs w:val="18"/>
              </w:rPr>
            </w:pPr>
            <w:r w:rsidRPr="0006281E">
              <w:rPr>
                <w:rFonts w:cs="Arial"/>
                <w:szCs w:val="18"/>
              </w:rPr>
              <w:t>I</w:t>
            </w:r>
          </w:p>
        </w:tc>
        <w:tc>
          <w:tcPr>
            <w:tcW w:w="417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1C81EA51" w14:textId="064E2537" w:rsidR="00D64C4F" w:rsidRPr="0006281E" w:rsidRDefault="001316B3" w:rsidP="0018146C">
            <w:pPr>
              <w:pStyle w:val="a"/>
              <w:jc w:val="left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Value to set</w:t>
            </w:r>
          </w:p>
        </w:tc>
      </w:tr>
      <w:tr w:rsidR="00A037EB" w:rsidRPr="0006281E" w14:paraId="580E55C4" w14:textId="77777777" w:rsidTr="00A037EB">
        <w:trPr>
          <w:trHeight w:val="353"/>
          <w:jc w:val="center"/>
        </w:trPr>
        <w:tc>
          <w:tcPr>
            <w:tcW w:w="1207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double" w:sz="4" w:space="0" w:color="auto"/>
            </w:tcBorders>
            <w:shd w:val="clear" w:color="auto" w:fill="D9D9D9"/>
          </w:tcPr>
          <w:p w14:paraId="08FA76B5" w14:textId="77777777" w:rsidR="00A037EB" w:rsidRPr="0006281E" w:rsidRDefault="00A037EB" w:rsidP="0018146C">
            <w:pPr>
              <w:pStyle w:val="a"/>
              <w:rPr>
                <w:rFonts w:cs="Arial"/>
                <w:b/>
                <w:bCs/>
                <w:szCs w:val="18"/>
              </w:rPr>
            </w:pPr>
            <w:r w:rsidRPr="0006281E">
              <w:rPr>
                <w:rFonts w:cs="Arial"/>
                <w:b/>
                <w:bCs/>
                <w:szCs w:val="18"/>
              </w:rPr>
              <w:t>Return value</w:t>
            </w:r>
          </w:p>
        </w:tc>
        <w:tc>
          <w:tcPr>
            <w:tcW w:w="8364" w:type="dxa"/>
            <w:gridSpan w:val="4"/>
            <w:tcBorders>
              <w:top w:val="single" w:sz="12" w:space="0" w:color="auto"/>
              <w:left w:val="double" w:sz="4" w:space="0" w:color="auto"/>
              <w:bottom w:val="single" w:sz="12" w:space="0" w:color="auto"/>
              <w:right w:val="single" w:sz="12" w:space="0" w:color="auto"/>
            </w:tcBorders>
          </w:tcPr>
          <w:p w14:paraId="63D75CC1" w14:textId="0FBECF17" w:rsidR="00A037EB" w:rsidRPr="0006281E" w:rsidRDefault="00A037EB" w:rsidP="0018146C">
            <w:pPr>
              <w:pStyle w:val="a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None</w:t>
            </w:r>
          </w:p>
        </w:tc>
      </w:tr>
      <w:tr w:rsidR="00D64C4F" w:rsidRPr="0006281E" w14:paraId="3074523D" w14:textId="77777777" w:rsidTr="00A037EB">
        <w:trPr>
          <w:trHeight w:val="677"/>
          <w:jc w:val="center"/>
        </w:trPr>
        <w:tc>
          <w:tcPr>
            <w:tcW w:w="12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double" w:sz="4" w:space="0" w:color="auto"/>
            </w:tcBorders>
            <w:shd w:val="clear" w:color="auto" w:fill="D9D9D9"/>
          </w:tcPr>
          <w:p w14:paraId="7F997B10" w14:textId="77777777" w:rsidR="00D64C4F" w:rsidRPr="0006281E" w:rsidRDefault="00D64C4F" w:rsidP="0018146C">
            <w:pPr>
              <w:pStyle w:val="a"/>
              <w:rPr>
                <w:rFonts w:cs="Arial"/>
                <w:b/>
                <w:bCs/>
                <w:szCs w:val="18"/>
              </w:rPr>
            </w:pPr>
            <w:r w:rsidRPr="0006281E">
              <w:rPr>
                <w:rFonts w:cs="Arial"/>
                <w:b/>
                <w:bCs/>
                <w:szCs w:val="18"/>
              </w:rPr>
              <w:t>Description</w:t>
            </w:r>
          </w:p>
        </w:tc>
        <w:tc>
          <w:tcPr>
            <w:tcW w:w="8364" w:type="dxa"/>
            <w:gridSpan w:val="4"/>
            <w:tcBorders>
              <w:top w:val="single" w:sz="12" w:space="0" w:color="auto"/>
              <w:left w:val="double" w:sz="4" w:space="0" w:color="auto"/>
              <w:bottom w:val="single" w:sz="12" w:space="0" w:color="auto"/>
              <w:right w:val="single" w:sz="12" w:space="0" w:color="auto"/>
            </w:tcBorders>
          </w:tcPr>
          <w:p w14:paraId="3E130D26" w14:textId="441D32A1" w:rsidR="00D64C4F" w:rsidRPr="0006281E" w:rsidRDefault="00D519B1" w:rsidP="00D64C4F">
            <w:pPr>
              <w:pStyle w:val="ListParagraph"/>
              <w:numPr>
                <w:ilvl w:val="0"/>
                <w:numId w:val="34"/>
              </w:numPr>
              <w:spacing w:line="280" w:lineRule="exact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pdma</w:t>
            </w:r>
            <w:r w:rsidR="00E87A0C">
              <w:rPr>
                <w:rFonts w:ascii="Arial" w:hAnsi="Arial" w:cs="Arial"/>
                <w:sz w:val="18"/>
                <w:szCs w:val="18"/>
              </w:rPr>
              <w:t>_set_stage_number</w:t>
            </w:r>
            <w:proofErr w:type="spellEnd"/>
            <w:r w:rsidR="00D64C4F" w:rsidRPr="0006281E">
              <w:rPr>
                <w:rFonts w:ascii="Arial" w:hAnsi="Arial" w:cs="Arial"/>
                <w:sz w:val="18"/>
                <w:szCs w:val="18"/>
              </w:rPr>
              <w:t xml:space="preserve"> command </w:t>
            </w:r>
            <w:r w:rsidR="00D64C4F">
              <w:rPr>
                <w:rFonts w:ascii="Arial" w:hAnsi="Arial" w:cs="Arial"/>
                <w:sz w:val="18"/>
                <w:szCs w:val="18"/>
              </w:rPr>
              <w:t>processing</w:t>
            </w:r>
            <w:r w:rsidR="00D64C4F" w:rsidRPr="0006281E">
              <w:rPr>
                <w:rFonts w:ascii="Arial" w:hAnsi="Arial" w:cs="Arial"/>
                <w:sz w:val="18"/>
                <w:szCs w:val="18"/>
              </w:rPr>
              <w:t>:</w:t>
            </w:r>
          </w:p>
          <w:p w14:paraId="7BEC39DA" w14:textId="6D628701" w:rsidR="00D64C4F" w:rsidRPr="0006281E" w:rsidRDefault="00D64C4F" w:rsidP="00DB7AD4">
            <w:pPr>
              <w:spacing w:after="0" w:line="280" w:lineRule="exact"/>
              <w:rPr>
                <w:rFonts w:ascii="Arial" w:hAnsi="Arial" w:cs="Arial"/>
                <w:sz w:val="18"/>
                <w:szCs w:val="18"/>
              </w:rPr>
            </w:pPr>
            <w:r w:rsidRPr="0006281E">
              <w:rPr>
                <w:rFonts w:ascii="Arial" w:hAnsi="Arial" w:cs="Arial"/>
                <w:sz w:val="18"/>
                <w:szCs w:val="18"/>
              </w:rPr>
              <w:t xml:space="preserve">- </w:t>
            </w:r>
            <w:r>
              <w:rPr>
                <w:rFonts w:ascii="Arial" w:hAnsi="Arial" w:cs="Arial"/>
                <w:sz w:val="18"/>
                <w:szCs w:val="18"/>
              </w:rPr>
              <w:t>Set</w:t>
            </w:r>
            <w:r w:rsidR="00E87A0C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DB7AD4">
              <w:rPr>
                <w:rFonts w:ascii="Arial" w:hAnsi="Arial" w:cs="Arial"/>
                <w:sz w:val="18"/>
                <w:szCs w:val="18"/>
              </w:rPr>
              <w:t xml:space="preserve">value for register whose address is </w:t>
            </w:r>
            <w:proofErr w:type="spellStart"/>
            <w:r w:rsidR="00DB7AD4">
              <w:rPr>
                <w:rFonts w:ascii="Arial" w:hAnsi="Arial" w:cs="Arial"/>
                <w:sz w:val="18"/>
                <w:szCs w:val="18"/>
              </w:rPr>
              <w:t>reg_addr</w:t>
            </w:r>
            <w:proofErr w:type="spellEnd"/>
          </w:p>
        </w:tc>
      </w:tr>
    </w:tbl>
    <w:p w14:paraId="0F7C8C73" w14:textId="77777777" w:rsidR="00430979" w:rsidRDefault="00430979" w:rsidP="00430979">
      <w:pPr>
        <w:pStyle w:val="RefIDs"/>
      </w:pPr>
      <w:r>
        <w:t xml:space="preserve">[Covers: </w:t>
      </w:r>
      <w:r w:rsidRPr="00C72809">
        <w:t>FD_PLG_RDR_005</w:t>
      </w:r>
      <w:r>
        <w:t>, FD_PLG_RDR_014, FD_PLG_RDR_032, FD_PLG_RDR_043]</w:t>
      </w:r>
    </w:p>
    <w:p w14:paraId="5A785405" w14:textId="7FE88082" w:rsidR="00CE0D00" w:rsidRPr="00CE0D00" w:rsidRDefault="00F21D1C" w:rsidP="00CE0D00">
      <w:pPr>
        <w:pStyle w:val="Caption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739136" behindDoc="0" locked="0" layoutInCell="1" allowOverlap="1" wp14:anchorId="08FF877E" wp14:editId="2F255D56">
            <wp:simplePos x="0" y="0"/>
            <wp:positionH relativeFrom="column">
              <wp:posOffset>1905</wp:posOffset>
            </wp:positionH>
            <wp:positionV relativeFrom="paragraph">
              <wp:posOffset>76835</wp:posOffset>
            </wp:positionV>
            <wp:extent cx="6186818" cy="5206266"/>
            <wp:effectExtent l="0" t="0" r="4445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et_pdma_regs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6818" cy="52062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C21E2E" w14:textId="35D27F2D" w:rsidR="0099284F" w:rsidRPr="0099284F" w:rsidRDefault="0099284F" w:rsidP="0099284F">
      <w:pPr>
        <w:pStyle w:val="Caption"/>
        <w:jc w:val="center"/>
        <w:rPr>
          <w:rFonts w:ascii="Arial" w:hAnsi="Arial" w:cs="Arial"/>
        </w:rPr>
      </w:pPr>
      <w:bookmarkStart w:id="42" w:name="_Toc532311045"/>
      <w:r w:rsidRPr="0099284F">
        <w:rPr>
          <w:rFonts w:ascii="Arial" w:hAnsi="Arial" w:cs="Arial"/>
        </w:rPr>
        <w:t xml:space="preserve">Figure </w:t>
      </w:r>
      <w:r w:rsidR="00800B5C">
        <w:rPr>
          <w:rFonts w:ascii="Arial" w:hAnsi="Arial" w:cs="Arial"/>
        </w:rPr>
        <w:fldChar w:fldCharType="begin"/>
      </w:r>
      <w:r w:rsidR="00800B5C">
        <w:rPr>
          <w:rFonts w:ascii="Arial" w:hAnsi="Arial" w:cs="Arial"/>
        </w:rPr>
        <w:instrText xml:space="preserve"> STYLEREF 1 \s </w:instrText>
      </w:r>
      <w:r w:rsidR="00800B5C">
        <w:rPr>
          <w:rFonts w:ascii="Arial" w:hAnsi="Arial" w:cs="Arial"/>
        </w:rPr>
        <w:fldChar w:fldCharType="separate"/>
      </w:r>
      <w:r w:rsidR="00A6752E">
        <w:rPr>
          <w:rFonts w:ascii="Arial" w:hAnsi="Arial" w:cs="Arial"/>
          <w:noProof/>
        </w:rPr>
        <w:t>3</w:t>
      </w:r>
      <w:r w:rsidR="00800B5C">
        <w:rPr>
          <w:rFonts w:ascii="Arial" w:hAnsi="Arial" w:cs="Arial"/>
        </w:rPr>
        <w:fldChar w:fldCharType="end"/>
      </w:r>
      <w:r w:rsidR="00800B5C">
        <w:rPr>
          <w:rFonts w:ascii="Arial" w:hAnsi="Arial" w:cs="Arial"/>
        </w:rPr>
        <w:noBreakHyphen/>
      </w:r>
      <w:r w:rsidR="00800B5C">
        <w:rPr>
          <w:rFonts w:ascii="Arial" w:hAnsi="Arial" w:cs="Arial"/>
        </w:rPr>
        <w:fldChar w:fldCharType="begin"/>
      </w:r>
      <w:r w:rsidR="00800B5C">
        <w:rPr>
          <w:rFonts w:ascii="Arial" w:hAnsi="Arial" w:cs="Arial"/>
        </w:rPr>
        <w:instrText xml:space="preserve"> SEQ Figure \* ARABIC \s 1 </w:instrText>
      </w:r>
      <w:r w:rsidR="00800B5C">
        <w:rPr>
          <w:rFonts w:ascii="Arial" w:hAnsi="Arial" w:cs="Arial"/>
        </w:rPr>
        <w:fldChar w:fldCharType="separate"/>
      </w:r>
      <w:r w:rsidR="00A6752E">
        <w:rPr>
          <w:rFonts w:ascii="Arial" w:hAnsi="Arial" w:cs="Arial"/>
          <w:noProof/>
        </w:rPr>
        <w:t>2</w:t>
      </w:r>
      <w:r w:rsidR="00800B5C">
        <w:rPr>
          <w:rFonts w:ascii="Arial" w:hAnsi="Arial" w:cs="Arial"/>
        </w:rPr>
        <w:fldChar w:fldCharType="end"/>
      </w:r>
      <w:r w:rsidRPr="0099284F">
        <w:rPr>
          <w:rFonts w:ascii="Arial" w:hAnsi="Arial" w:cs="Arial"/>
        </w:rPr>
        <w:t xml:space="preserve"> </w:t>
      </w:r>
      <w:proofErr w:type="spellStart"/>
      <w:r w:rsidR="006639E2">
        <w:rPr>
          <w:rFonts w:ascii="Arial" w:hAnsi="Arial" w:cs="Arial"/>
        </w:rPr>
        <w:t>set_pdma_regs</w:t>
      </w:r>
      <w:proofErr w:type="spellEnd"/>
      <w:r w:rsidR="00137AEE">
        <w:rPr>
          <w:rFonts w:ascii="Arial" w:hAnsi="Arial" w:cs="Arial"/>
        </w:rPr>
        <w:t xml:space="preserve"> flowchart</w:t>
      </w:r>
      <w:bookmarkEnd w:id="42"/>
    </w:p>
    <w:p w14:paraId="59D41F76" w14:textId="77777777" w:rsidR="0099284F" w:rsidRDefault="0099284F">
      <w:pPr>
        <w:overflowPunct/>
        <w:autoSpaceDE/>
        <w:autoSpaceDN/>
        <w:adjustRightInd/>
        <w:spacing w:after="0" w:line="240" w:lineRule="auto"/>
        <w:textAlignment w:val="auto"/>
      </w:pPr>
      <w:r>
        <w:br w:type="page"/>
      </w:r>
    </w:p>
    <w:p w14:paraId="267F61C9" w14:textId="1828FCE4" w:rsidR="001D4E6D" w:rsidRDefault="001D4E6D" w:rsidP="001D4E6D">
      <w:pPr>
        <w:pStyle w:val="Heading3"/>
        <w:rPr>
          <w:rFonts w:cs="Arial"/>
        </w:rPr>
      </w:pPr>
      <w:bookmarkStart w:id="43" w:name="_Toc532311038"/>
      <w:proofErr w:type="spellStart"/>
      <w:r>
        <w:rPr>
          <w:rFonts w:cs="Arial"/>
        </w:rPr>
        <w:lastRenderedPageBreak/>
        <w:t>set_pdma_extend</w:t>
      </w:r>
      <w:bookmarkEnd w:id="43"/>
      <w:proofErr w:type="spellEnd"/>
    </w:p>
    <w:p w14:paraId="13837660" w14:textId="10E15539" w:rsidR="00430979" w:rsidRPr="00430979" w:rsidRDefault="00430979" w:rsidP="00430979">
      <w:pPr>
        <w:pStyle w:val="ReqID"/>
      </w:pPr>
      <w:r>
        <w:t>DD_PLG_RDR_03_003</w:t>
      </w:r>
    </w:p>
    <w:tbl>
      <w:tblPr>
        <w:tblW w:w="957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07"/>
        <w:gridCol w:w="2461"/>
        <w:gridCol w:w="1347"/>
        <w:gridCol w:w="374"/>
        <w:gridCol w:w="291"/>
        <w:gridCol w:w="3891"/>
      </w:tblGrid>
      <w:tr w:rsidR="001D4E6D" w:rsidRPr="0006281E" w14:paraId="7AFBADED" w14:textId="77777777" w:rsidTr="006F021E">
        <w:trPr>
          <w:trHeight w:val="371"/>
          <w:jc w:val="center"/>
        </w:trPr>
        <w:tc>
          <w:tcPr>
            <w:tcW w:w="1207" w:type="dxa"/>
            <w:tcBorders>
              <w:top w:val="single" w:sz="12" w:space="0" w:color="auto"/>
              <w:left w:val="single" w:sz="12" w:space="0" w:color="auto"/>
              <w:right w:val="double" w:sz="4" w:space="0" w:color="auto"/>
            </w:tcBorders>
            <w:shd w:val="clear" w:color="auto" w:fill="D9D9D9"/>
          </w:tcPr>
          <w:p w14:paraId="7FD712CA" w14:textId="77777777" w:rsidR="001D4E6D" w:rsidRPr="0006281E" w:rsidRDefault="001D4E6D" w:rsidP="006F021E">
            <w:pPr>
              <w:pStyle w:val="a"/>
              <w:rPr>
                <w:rFonts w:cs="Arial"/>
                <w:b/>
                <w:bCs/>
                <w:szCs w:val="18"/>
              </w:rPr>
            </w:pPr>
            <w:r w:rsidRPr="0006281E">
              <w:rPr>
                <w:rFonts w:cs="Arial"/>
                <w:b/>
                <w:bCs/>
                <w:szCs w:val="18"/>
              </w:rPr>
              <w:t>Syntax</w:t>
            </w:r>
          </w:p>
        </w:tc>
        <w:tc>
          <w:tcPr>
            <w:tcW w:w="8364" w:type="dxa"/>
            <w:gridSpan w:val="5"/>
            <w:tcBorders>
              <w:top w:val="single" w:sz="12" w:space="0" w:color="auto"/>
              <w:left w:val="double" w:sz="4" w:space="0" w:color="auto"/>
              <w:right w:val="single" w:sz="12" w:space="0" w:color="auto"/>
            </w:tcBorders>
          </w:tcPr>
          <w:p w14:paraId="78F8C71D" w14:textId="22C1C8EE" w:rsidR="001D4E6D" w:rsidRPr="0006281E" w:rsidRDefault="007C6746" w:rsidP="006F021E">
            <w:pPr>
              <w:pStyle w:val="a"/>
              <w:jc w:val="left"/>
              <w:rPr>
                <w:rFonts w:ascii="Courier New" w:hAnsi="Courier New" w:cs="Courier New"/>
                <w:szCs w:val="18"/>
              </w:rPr>
            </w:pPr>
            <w:proofErr w:type="spellStart"/>
            <w:r w:rsidRPr="007C6746">
              <w:rPr>
                <w:rFonts w:ascii="Courier New" w:hAnsi="Courier New" w:cs="Courier New"/>
                <w:szCs w:val="18"/>
              </w:rPr>
              <w:t>pdma_error_code</w:t>
            </w:r>
            <w:proofErr w:type="spellEnd"/>
            <w:r w:rsidRPr="007C6746">
              <w:rPr>
                <w:rFonts w:ascii="Courier New" w:hAnsi="Courier New" w:cs="Courier New"/>
                <w:szCs w:val="18"/>
              </w:rPr>
              <w:t xml:space="preserve"> </w:t>
            </w:r>
            <w:proofErr w:type="spellStart"/>
            <w:r w:rsidRPr="007C6746">
              <w:rPr>
                <w:rFonts w:ascii="Courier New" w:hAnsi="Courier New" w:cs="Courier New"/>
                <w:szCs w:val="18"/>
              </w:rPr>
              <w:t>set_pdma_extend</w:t>
            </w:r>
            <w:proofErr w:type="spellEnd"/>
            <w:r w:rsidRPr="007C6746">
              <w:rPr>
                <w:rFonts w:ascii="Courier New" w:hAnsi="Courier New" w:cs="Courier New"/>
                <w:szCs w:val="18"/>
              </w:rPr>
              <w:t xml:space="preserve">(PDMA_CH </w:t>
            </w:r>
            <w:proofErr w:type="spellStart"/>
            <w:r w:rsidRPr="007C6746">
              <w:rPr>
                <w:rFonts w:ascii="Courier New" w:hAnsi="Courier New" w:cs="Courier New"/>
                <w:szCs w:val="18"/>
              </w:rPr>
              <w:t>ch</w:t>
            </w:r>
            <w:proofErr w:type="spellEnd"/>
            <w:r w:rsidRPr="007C6746">
              <w:rPr>
                <w:rFonts w:ascii="Courier New" w:hAnsi="Courier New" w:cs="Courier New"/>
                <w:szCs w:val="18"/>
              </w:rPr>
              <w:t xml:space="preserve">, PDMA_SRCDST </w:t>
            </w:r>
            <w:proofErr w:type="spellStart"/>
            <w:r w:rsidRPr="007C6746">
              <w:rPr>
                <w:rFonts w:ascii="Courier New" w:hAnsi="Courier New" w:cs="Courier New"/>
                <w:szCs w:val="18"/>
              </w:rPr>
              <w:t>src</w:t>
            </w:r>
            <w:proofErr w:type="spellEnd"/>
            <w:r w:rsidRPr="007C6746">
              <w:rPr>
                <w:rFonts w:ascii="Courier New" w:hAnsi="Courier New" w:cs="Courier New"/>
                <w:szCs w:val="18"/>
              </w:rPr>
              <w:t xml:space="preserve">, PDMA_SRCDST </w:t>
            </w:r>
            <w:proofErr w:type="spellStart"/>
            <w:r w:rsidRPr="007C6746">
              <w:rPr>
                <w:rFonts w:ascii="Courier New" w:hAnsi="Courier New" w:cs="Courier New"/>
                <w:szCs w:val="18"/>
              </w:rPr>
              <w:t>dst</w:t>
            </w:r>
            <w:proofErr w:type="spellEnd"/>
            <w:r w:rsidRPr="007C6746">
              <w:rPr>
                <w:rFonts w:ascii="Courier New" w:hAnsi="Courier New" w:cs="Courier New"/>
                <w:szCs w:val="18"/>
              </w:rPr>
              <w:t>)</w:t>
            </w:r>
          </w:p>
        </w:tc>
      </w:tr>
      <w:tr w:rsidR="001D4E6D" w:rsidRPr="0006281E" w14:paraId="549DFBA1" w14:textId="77777777" w:rsidTr="006F021E">
        <w:trPr>
          <w:jc w:val="center"/>
        </w:trPr>
        <w:tc>
          <w:tcPr>
            <w:tcW w:w="12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double" w:sz="4" w:space="0" w:color="auto"/>
            </w:tcBorders>
            <w:shd w:val="clear" w:color="auto" w:fill="D9D9D9"/>
          </w:tcPr>
          <w:p w14:paraId="244C49D2" w14:textId="77777777" w:rsidR="001D4E6D" w:rsidRPr="0006281E" w:rsidRDefault="001D4E6D" w:rsidP="006F021E">
            <w:pPr>
              <w:pStyle w:val="a"/>
              <w:rPr>
                <w:rFonts w:cs="Arial"/>
                <w:b/>
                <w:bCs/>
                <w:szCs w:val="18"/>
              </w:rPr>
            </w:pPr>
            <w:r w:rsidRPr="0006281E">
              <w:rPr>
                <w:rFonts w:cs="Arial"/>
                <w:b/>
                <w:bCs/>
                <w:szCs w:val="18"/>
              </w:rPr>
              <w:t>Function</w:t>
            </w:r>
          </w:p>
        </w:tc>
        <w:tc>
          <w:tcPr>
            <w:tcW w:w="8364" w:type="dxa"/>
            <w:gridSpan w:val="5"/>
            <w:tcBorders>
              <w:top w:val="single" w:sz="12" w:space="0" w:color="auto"/>
              <w:left w:val="double" w:sz="4" w:space="0" w:color="auto"/>
              <w:bottom w:val="single" w:sz="12" w:space="0" w:color="auto"/>
              <w:right w:val="single" w:sz="12" w:space="0" w:color="auto"/>
            </w:tcBorders>
          </w:tcPr>
          <w:p w14:paraId="1DB8C659" w14:textId="352C36BB" w:rsidR="001D4E6D" w:rsidRPr="0006281E" w:rsidRDefault="001D4E6D" w:rsidP="008C5FCF">
            <w:pPr>
              <w:overflowPunct/>
              <w:autoSpaceDE/>
              <w:autoSpaceDN/>
              <w:adjustRightInd/>
              <w:spacing w:after="0" w:line="240" w:lineRule="auto"/>
              <w:textAlignment w:val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C4E69">
              <w:rPr>
                <w:rFonts w:ascii="Arial" w:hAnsi="Arial" w:cs="Arial"/>
                <w:color w:val="000000"/>
              </w:rPr>
              <w:t xml:space="preserve">This function is to </w:t>
            </w:r>
            <w:r w:rsidRPr="006C4E69">
              <w:rPr>
                <w:rFonts w:ascii="Arial" w:hAnsi="Arial" w:cs="Arial"/>
                <w:color w:val="000000"/>
                <w:szCs w:val="18"/>
              </w:rPr>
              <w:t xml:space="preserve">set </w:t>
            </w:r>
            <w:r>
              <w:rPr>
                <w:rFonts w:ascii="Arial" w:hAnsi="Arial" w:cs="Arial"/>
                <w:color w:val="000000"/>
                <w:szCs w:val="18"/>
              </w:rPr>
              <w:t xml:space="preserve">PDMA </w:t>
            </w:r>
            <w:r w:rsidR="008C5FCF">
              <w:rPr>
                <w:rFonts w:ascii="Arial" w:hAnsi="Arial" w:cs="Arial"/>
                <w:color w:val="000000"/>
                <w:szCs w:val="18"/>
              </w:rPr>
              <w:t>registers</w:t>
            </w:r>
            <w:r w:rsidRPr="007F4778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.</w:t>
            </w:r>
          </w:p>
        </w:tc>
      </w:tr>
      <w:tr w:rsidR="001D4E6D" w:rsidRPr="0006281E" w14:paraId="0045CA58" w14:textId="77777777" w:rsidTr="006F021E">
        <w:trPr>
          <w:jc w:val="center"/>
        </w:trPr>
        <w:tc>
          <w:tcPr>
            <w:tcW w:w="1207" w:type="dxa"/>
            <w:vMerge w:val="restart"/>
            <w:tcBorders>
              <w:top w:val="single" w:sz="12" w:space="0" w:color="auto"/>
              <w:left w:val="single" w:sz="12" w:space="0" w:color="auto"/>
              <w:right w:val="double" w:sz="4" w:space="0" w:color="auto"/>
            </w:tcBorders>
            <w:shd w:val="clear" w:color="auto" w:fill="D9D9D9"/>
          </w:tcPr>
          <w:p w14:paraId="4BCB2B46" w14:textId="77777777" w:rsidR="001D4E6D" w:rsidRPr="0006281E" w:rsidRDefault="001D4E6D" w:rsidP="006F021E">
            <w:pPr>
              <w:pStyle w:val="a"/>
              <w:rPr>
                <w:rFonts w:cs="Arial"/>
                <w:b/>
                <w:bCs/>
                <w:szCs w:val="18"/>
              </w:rPr>
            </w:pPr>
            <w:r w:rsidRPr="0006281E">
              <w:rPr>
                <w:rFonts w:cs="Arial"/>
                <w:b/>
                <w:bCs/>
                <w:szCs w:val="18"/>
              </w:rPr>
              <w:t>Arguments</w:t>
            </w:r>
          </w:p>
        </w:tc>
        <w:tc>
          <w:tcPr>
            <w:tcW w:w="2461" w:type="dxa"/>
            <w:tcBorders>
              <w:top w:val="single" w:sz="12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4C4809D3" w14:textId="77777777" w:rsidR="001D4E6D" w:rsidRPr="0006281E" w:rsidRDefault="001D4E6D" w:rsidP="006F021E">
            <w:pPr>
              <w:pStyle w:val="a"/>
              <w:jc w:val="center"/>
              <w:rPr>
                <w:rFonts w:cs="Arial"/>
                <w:szCs w:val="18"/>
              </w:rPr>
            </w:pPr>
            <w:r w:rsidRPr="0006281E">
              <w:rPr>
                <w:rFonts w:cs="Arial"/>
                <w:szCs w:val="18"/>
              </w:rPr>
              <w:t>Type</w:t>
            </w:r>
          </w:p>
        </w:tc>
        <w:tc>
          <w:tcPr>
            <w:tcW w:w="134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02ADC4FD" w14:textId="77777777" w:rsidR="001D4E6D" w:rsidRPr="0006281E" w:rsidRDefault="001D4E6D" w:rsidP="006F021E">
            <w:pPr>
              <w:pStyle w:val="a"/>
              <w:jc w:val="center"/>
              <w:rPr>
                <w:rFonts w:cs="Arial"/>
                <w:szCs w:val="18"/>
              </w:rPr>
            </w:pPr>
            <w:r w:rsidRPr="0006281E">
              <w:rPr>
                <w:rFonts w:cs="Arial"/>
                <w:szCs w:val="18"/>
              </w:rPr>
              <w:t>Name</w:t>
            </w:r>
          </w:p>
        </w:tc>
        <w:tc>
          <w:tcPr>
            <w:tcW w:w="665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5F6ACF83" w14:textId="77777777" w:rsidR="001D4E6D" w:rsidRPr="0006281E" w:rsidRDefault="001D4E6D" w:rsidP="006F021E">
            <w:pPr>
              <w:pStyle w:val="a"/>
              <w:jc w:val="center"/>
              <w:rPr>
                <w:rFonts w:cs="Arial"/>
                <w:szCs w:val="18"/>
              </w:rPr>
            </w:pPr>
            <w:r w:rsidRPr="0006281E">
              <w:rPr>
                <w:rFonts w:cs="Arial"/>
                <w:szCs w:val="18"/>
              </w:rPr>
              <w:t>I/O</w:t>
            </w:r>
          </w:p>
        </w:tc>
        <w:tc>
          <w:tcPr>
            <w:tcW w:w="389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2F2F2"/>
          </w:tcPr>
          <w:p w14:paraId="1FA7B7E0" w14:textId="77777777" w:rsidR="001D4E6D" w:rsidRPr="0006281E" w:rsidRDefault="001D4E6D" w:rsidP="006F021E">
            <w:pPr>
              <w:pStyle w:val="a"/>
              <w:jc w:val="center"/>
              <w:rPr>
                <w:rFonts w:cs="Arial"/>
                <w:szCs w:val="18"/>
              </w:rPr>
            </w:pPr>
            <w:r w:rsidRPr="0006281E">
              <w:rPr>
                <w:rFonts w:cs="Arial"/>
                <w:szCs w:val="18"/>
              </w:rPr>
              <w:t>Description</w:t>
            </w:r>
          </w:p>
        </w:tc>
      </w:tr>
      <w:tr w:rsidR="001D4E6D" w:rsidRPr="0006281E" w14:paraId="0619A784" w14:textId="77777777" w:rsidTr="006F021E">
        <w:trPr>
          <w:jc w:val="center"/>
        </w:trPr>
        <w:tc>
          <w:tcPr>
            <w:tcW w:w="1207" w:type="dxa"/>
            <w:vMerge/>
            <w:tcBorders>
              <w:left w:val="single" w:sz="12" w:space="0" w:color="auto"/>
              <w:bottom w:val="single" w:sz="12" w:space="0" w:color="auto"/>
              <w:right w:val="double" w:sz="4" w:space="0" w:color="auto"/>
            </w:tcBorders>
            <w:shd w:val="clear" w:color="auto" w:fill="D9D9D9"/>
          </w:tcPr>
          <w:p w14:paraId="10704DC4" w14:textId="77777777" w:rsidR="001D4E6D" w:rsidRPr="0006281E" w:rsidRDefault="001D4E6D" w:rsidP="006F021E">
            <w:pPr>
              <w:pStyle w:val="a"/>
              <w:rPr>
                <w:rFonts w:cs="Arial"/>
                <w:b/>
                <w:bCs/>
                <w:szCs w:val="18"/>
              </w:rPr>
            </w:pPr>
          </w:p>
        </w:tc>
        <w:tc>
          <w:tcPr>
            <w:tcW w:w="2461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3F6409BC" w14:textId="77777777" w:rsidR="001D4E6D" w:rsidRDefault="001D4E6D" w:rsidP="006F021E">
            <w:pPr>
              <w:pStyle w:val="a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PDMA_CH</w:t>
            </w: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6359C" w14:textId="57F6D101" w:rsidR="001D4E6D" w:rsidRDefault="00431588" w:rsidP="006F021E">
            <w:pPr>
              <w:pStyle w:val="a"/>
              <w:rPr>
                <w:rFonts w:cs="Arial"/>
                <w:szCs w:val="18"/>
              </w:rPr>
            </w:pPr>
            <w:proofErr w:type="spellStart"/>
            <w:r>
              <w:rPr>
                <w:rFonts w:cs="Arial"/>
                <w:szCs w:val="18"/>
              </w:rPr>
              <w:t>ch</w:t>
            </w:r>
            <w:proofErr w:type="spellEnd"/>
          </w:p>
        </w:tc>
        <w:tc>
          <w:tcPr>
            <w:tcW w:w="6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39C8D" w14:textId="77777777" w:rsidR="001D4E6D" w:rsidRPr="0006281E" w:rsidRDefault="001D4E6D" w:rsidP="006F021E">
            <w:pPr>
              <w:pStyle w:val="a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I</w:t>
            </w:r>
          </w:p>
        </w:tc>
        <w:tc>
          <w:tcPr>
            <w:tcW w:w="3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06D720B" w14:textId="77777777" w:rsidR="001D4E6D" w:rsidRDefault="001D4E6D" w:rsidP="006F021E">
            <w:pPr>
              <w:pStyle w:val="a"/>
              <w:jc w:val="left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PDMA channel</w:t>
            </w:r>
          </w:p>
          <w:p w14:paraId="4829C93B" w14:textId="11BCE0B2" w:rsidR="00A6752E" w:rsidRDefault="00A6752E" w:rsidP="006F021E">
            <w:pPr>
              <w:pStyle w:val="a"/>
              <w:jc w:val="left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Valid range: [0: 28]</w:t>
            </w:r>
          </w:p>
        </w:tc>
      </w:tr>
      <w:tr w:rsidR="001D4E6D" w:rsidRPr="0006281E" w14:paraId="6BD4D6A7" w14:textId="77777777" w:rsidTr="006F021E">
        <w:trPr>
          <w:jc w:val="center"/>
        </w:trPr>
        <w:tc>
          <w:tcPr>
            <w:tcW w:w="1207" w:type="dxa"/>
            <w:vMerge/>
            <w:tcBorders>
              <w:left w:val="single" w:sz="12" w:space="0" w:color="auto"/>
              <w:bottom w:val="single" w:sz="12" w:space="0" w:color="auto"/>
              <w:right w:val="double" w:sz="4" w:space="0" w:color="auto"/>
            </w:tcBorders>
            <w:shd w:val="clear" w:color="auto" w:fill="D9D9D9"/>
          </w:tcPr>
          <w:p w14:paraId="213C2695" w14:textId="77777777" w:rsidR="001D4E6D" w:rsidRPr="0006281E" w:rsidRDefault="001D4E6D" w:rsidP="006F021E">
            <w:pPr>
              <w:pStyle w:val="a"/>
              <w:rPr>
                <w:rFonts w:cs="Arial"/>
                <w:b/>
                <w:bCs/>
                <w:szCs w:val="18"/>
              </w:rPr>
            </w:pPr>
          </w:p>
        </w:tc>
        <w:tc>
          <w:tcPr>
            <w:tcW w:w="2461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1BA0DB60" w14:textId="61FD9E64" w:rsidR="001D4E6D" w:rsidRDefault="00431588" w:rsidP="006F021E">
            <w:pPr>
              <w:pStyle w:val="a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PDMA_SRCDST</w:t>
            </w: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CC307" w14:textId="00299B0A" w:rsidR="001D4E6D" w:rsidRDefault="00431588" w:rsidP="006F021E">
            <w:pPr>
              <w:pStyle w:val="a"/>
              <w:rPr>
                <w:rFonts w:cs="Arial"/>
                <w:szCs w:val="18"/>
              </w:rPr>
            </w:pPr>
            <w:proofErr w:type="spellStart"/>
            <w:r>
              <w:rPr>
                <w:rFonts w:cs="Arial"/>
                <w:szCs w:val="18"/>
              </w:rPr>
              <w:t>src</w:t>
            </w:r>
            <w:proofErr w:type="spellEnd"/>
          </w:p>
        </w:tc>
        <w:tc>
          <w:tcPr>
            <w:tcW w:w="6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A28C27" w14:textId="77777777" w:rsidR="001D4E6D" w:rsidRPr="0006281E" w:rsidRDefault="001D4E6D" w:rsidP="006F021E">
            <w:pPr>
              <w:pStyle w:val="a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I</w:t>
            </w:r>
          </w:p>
        </w:tc>
        <w:tc>
          <w:tcPr>
            <w:tcW w:w="3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604D832" w14:textId="77777777" w:rsidR="001D4E6D" w:rsidRDefault="00431588" w:rsidP="006F021E">
            <w:pPr>
              <w:pStyle w:val="a"/>
              <w:jc w:val="left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Source module</w:t>
            </w:r>
          </w:p>
          <w:p w14:paraId="57E79F3D" w14:textId="52E6AD3C" w:rsidR="00A6752E" w:rsidRDefault="00A6752E" w:rsidP="006F021E">
            <w:pPr>
              <w:pStyle w:val="a"/>
              <w:jc w:val="left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Valid range: [0: 140]</w:t>
            </w:r>
          </w:p>
        </w:tc>
      </w:tr>
      <w:tr w:rsidR="001D4E6D" w:rsidRPr="0006281E" w14:paraId="4E62CB99" w14:textId="77777777" w:rsidTr="006F021E">
        <w:trPr>
          <w:jc w:val="center"/>
        </w:trPr>
        <w:tc>
          <w:tcPr>
            <w:tcW w:w="1207" w:type="dxa"/>
            <w:vMerge/>
            <w:tcBorders>
              <w:left w:val="single" w:sz="12" w:space="0" w:color="auto"/>
              <w:bottom w:val="single" w:sz="12" w:space="0" w:color="auto"/>
              <w:right w:val="double" w:sz="4" w:space="0" w:color="auto"/>
            </w:tcBorders>
            <w:shd w:val="clear" w:color="auto" w:fill="D9D9D9"/>
          </w:tcPr>
          <w:p w14:paraId="432B784A" w14:textId="77777777" w:rsidR="001D4E6D" w:rsidRPr="0006281E" w:rsidRDefault="001D4E6D" w:rsidP="006F021E">
            <w:pPr>
              <w:pStyle w:val="a"/>
              <w:rPr>
                <w:rFonts w:cs="Arial"/>
                <w:b/>
                <w:bCs/>
                <w:szCs w:val="18"/>
              </w:rPr>
            </w:pPr>
          </w:p>
        </w:tc>
        <w:tc>
          <w:tcPr>
            <w:tcW w:w="2461" w:type="dxa"/>
            <w:tcBorders>
              <w:top w:val="single" w:sz="4" w:space="0" w:color="auto"/>
              <w:left w:val="double" w:sz="4" w:space="0" w:color="auto"/>
              <w:bottom w:val="single" w:sz="12" w:space="0" w:color="auto"/>
              <w:right w:val="single" w:sz="4" w:space="0" w:color="auto"/>
            </w:tcBorders>
          </w:tcPr>
          <w:p w14:paraId="75B29A2D" w14:textId="2E9A7263" w:rsidR="001D4E6D" w:rsidRPr="0006281E" w:rsidRDefault="002331CE" w:rsidP="006F021E">
            <w:pPr>
              <w:pStyle w:val="a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PDMA_SRCDST</w:t>
            </w: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5FD1B4BF" w14:textId="3A076C73" w:rsidR="001D4E6D" w:rsidRPr="0006281E" w:rsidRDefault="0011178D" w:rsidP="0011178D">
            <w:pPr>
              <w:pStyle w:val="a"/>
              <w:rPr>
                <w:rFonts w:cs="Arial"/>
                <w:szCs w:val="18"/>
              </w:rPr>
            </w:pPr>
            <w:proofErr w:type="spellStart"/>
            <w:r>
              <w:rPr>
                <w:rFonts w:cs="Arial"/>
                <w:szCs w:val="18"/>
              </w:rPr>
              <w:t>dst</w:t>
            </w:r>
            <w:proofErr w:type="spellEnd"/>
          </w:p>
        </w:tc>
        <w:tc>
          <w:tcPr>
            <w:tcW w:w="665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0B0FDBBB" w14:textId="77777777" w:rsidR="001D4E6D" w:rsidRPr="0006281E" w:rsidRDefault="001D4E6D" w:rsidP="006F021E">
            <w:pPr>
              <w:pStyle w:val="a"/>
              <w:jc w:val="center"/>
              <w:rPr>
                <w:rFonts w:cs="Arial"/>
                <w:szCs w:val="18"/>
              </w:rPr>
            </w:pPr>
            <w:r w:rsidRPr="0006281E">
              <w:rPr>
                <w:rFonts w:cs="Arial"/>
                <w:szCs w:val="18"/>
              </w:rPr>
              <w:t>I</w:t>
            </w:r>
          </w:p>
        </w:tc>
        <w:tc>
          <w:tcPr>
            <w:tcW w:w="389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74D2B567" w14:textId="77777777" w:rsidR="001D4E6D" w:rsidRDefault="0011178D" w:rsidP="006F021E">
            <w:pPr>
              <w:pStyle w:val="a"/>
              <w:jc w:val="left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Destination module</w:t>
            </w:r>
          </w:p>
          <w:p w14:paraId="7A6D4E53" w14:textId="55EEDB19" w:rsidR="00A6752E" w:rsidRPr="0006281E" w:rsidRDefault="00A6752E" w:rsidP="006F021E">
            <w:pPr>
              <w:pStyle w:val="a"/>
              <w:jc w:val="left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Valid range: [0: 140]</w:t>
            </w:r>
          </w:p>
        </w:tc>
      </w:tr>
      <w:tr w:rsidR="003F4D94" w:rsidRPr="0006281E" w14:paraId="30EE1006" w14:textId="77777777" w:rsidTr="006F021E">
        <w:trPr>
          <w:trHeight w:val="104"/>
          <w:jc w:val="center"/>
        </w:trPr>
        <w:tc>
          <w:tcPr>
            <w:tcW w:w="1207" w:type="dxa"/>
            <w:vMerge w:val="restart"/>
            <w:tcBorders>
              <w:top w:val="single" w:sz="12" w:space="0" w:color="auto"/>
              <w:left w:val="single" w:sz="12" w:space="0" w:color="auto"/>
              <w:right w:val="double" w:sz="4" w:space="0" w:color="auto"/>
            </w:tcBorders>
            <w:shd w:val="clear" w:color="auto" w:fill="D9D9D9"/>
          </w:tcPr>
          <w:p w14:paraId="3F2999C1" w14:textId="77777777" w:rsidR="003F4D94" w:rsidRPr="0006281E" w:rsidRDefault="003F4D94" w:rsidP="003F4D94">
            <w:pPr>
              <w:pStyle w:val="a"/>
              <w:rPr>
                <w:rFonts w:cs="Arial"/>
                <w:b/>
                <w:bCs/>
                <w:szCs w:val="18"/>
              </w:rPr>
            </w:pPr>
            <w:r w:rsidRPr="0006281E">
              <w:rPr>
                <w:rFonts w:cs="Arial"/>
                <w:b/>
                <w:bCs/>
                <w:szCs w:val="18"/>
              </w:rPr>
              <w:t>Return value</w:t>
            </w:r>
          </w:p>
        </w:tc>
        <w:tc>
          <w:tcPr>
            <w:tcW w:w="4182" w:type="dxa"/>
            <w:gridSpan w:val="3"/>
            <w:tcBorders>
              <w:top w:val="single" w:sz="12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39FC4D8A" w14:textId="607FDD62" w:rsidR="003F4D94" w:rsidRPr="0006281E" w:rsidRDefault="003F4D94" w:rsidP="003F4D94">
            <w:pPr>
              <w:pStyle w:val="a"/>
              <w:rPr>
                <w:rFonts w:cs="Arial"/>
                <w:szCs w:val="18"/>
              </w:rPr>
            </w:pPr>
            <w:r w:rsidRPr="003A12C5">
              <w:rPr>
                <w:rFonts w:cs="Arial"/>
                <w:szCs w:val="18"/>
              </w:rPr>
              <w:t>PDMA_ERROR_INVALID_CHANNEL</w:t>
            </w:r>
          </w:p>
        </w:tc>
        <w:tc>
          <w:tcPr>
            <w:tcW w:w="4182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A71CEA9" w14:textId="3A131CE7" w:rsidR="003F4D94" w:rsidRDefault="003F4D94" w:rsidP="003F4D94">
            <w:pPr>
              <w:pStyle w:val="a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Channel is invalid</w:t>
            </w:r>
          </w:p>
          <w:p w14:paraId="1B11F6DF" w14:textId="77777777" w:rsidR="003F4D94" w:rsidRDefault="003F4D94" w:rsidP="003F4D94">
            <w:pPr>
              <w:pStyle w:val="a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Source module is invalid</w:t>
            </w:r>
          </w:p>
          <w:p w14:paraId="1F378B77" w14:textId="1B389BCF" w:rsidR="003F4D94" w:rsidRPr="0006281E" w:rsidRDefault="003F4D94" w:rsidP="003F4D94">
            <w:pPr>
              <w:pStyle w:val="a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Destination module is invalid</w:t>
            </w:r>
          </w:p>
        </w:tc>
      </w:tr>
      <w:tr w:rsidR="003F4D94" w:rsidRPr="0006281E" w14:paraId="745D2A10" w14:textId="77777777" w:rsidTr="006F021E">
        <w:trPr>
          <w:trHeight w:val="102"/>
          <w:jc w:val="center"/>
        </w:trPr>
        <w:tc>
          <w:tcPr>
            <w:tcW w:w="1207" w:type="dxa"/>
            <w:vMerge/>
            <w:tcBorders>
              <w:left w:val="single" w:sz="12" w:space="0" w:color="auto"/>
              <w:right w:val="double" w:sz="4" w:space="0" w:color="auto"/>
            </w:tcBorders>
            <w:shd w:val="clear" w:color="auto" w:fill="D9D9D9"/>
          </w:tcPr>
          <w:p w14:paraId="37E98E12" w14:textId="77777777" w:rsidR="003F4D94" w:rsidRPr="0006281E" w:rsidRDefault="003F4D94" w:rsidP="003F4D94">
            <w:pPr>
              <w:pStyle w:val="a"/>
              <w:rPr>
                <w:rFonts w:cs="Arial"/>
                <w:b/>
                <w:bCs/>
                <w:szCs w:val="18"/>
              </w:rPr>
            </w:pPr>
          </w:p>
        </w:tc>
        <w:tc>
          <w:tcPr>
            <w:tcW w:w="4182" w:type="dxa"/>
            <w:gridSpan w:val="3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15FC24DB" w14:textId="65BE2306" w:rsidR="003F4D94" w:rsidRDefault="003F4D94" w:rsidP="003F4D94">
            <w:pPr>
              <w:pStyle w:val="a"/>
              <w:rPr>
                <w:rFonts w:cs="Arial"/>
                <w:szCs w:val="18"/>
              </w:rPr>
            </w:pPr>
            <w:r w:rsidRPr="00BE1555">
              <w:rPr>
                <w:rFonts w:cs="Arial"/>
                <w:szCs w:val="18"/>
              </w:rPr>
              <w:t>PDMA_ERROR_INVALID_SOURCE</w:t>
            </w:r>
          </w:p>
        </w:tc>
        <w:tc>
          <w:tcPr>
            <w:tcW w:w="41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DBF0630" w14:textId="4A527A51" w:rsidR="003F4D94" w:rsidRDefault="003F4D94" w:rsidP="003F4D94">
            <w:pPr>
              <w:pStyle w:val="a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Register SARE’s value is invalid</w:t>
            </w:r>
          </w:p>
        </w:tc>
      </w:tr>
      <w:tr w:rsidR="003F4D94" w:rsidRPr="0006281E" w14:paraId="0E0EC4B7" w14:textId="77777777" w:rsidTr="006F021E">
        <w:trPr>
          <w:trHeight w:val="102"/>
          <w:jc w:val="center"/>
        </w:trPr>
        <w:tc>
          <w:tcPr>
            <w:tcW w:w="1207" w:type="dxa"/>
            <w:vMerge/>
            <w:tcBorders>
              <w:left w:val="single" w:sz="12" w:space="0" w:color="auto"/>
              <w:right w:val="double" w:sz="4" w:space="0" w:color="auto"/>
            </w:tcBorders>
            <w:shd w:val="clear" w:color="auto" w:fill="D9D9D9"/>
          </w:tcPr>
          <w:p w14:paraId="4BFE5D83" w14:textId="77777777" w:rsidR="003F4D94" w:rsidRPr="0006281E" w:rsidRDefault="003F4D94" w:rsidP="003F4D94">
            <w:pPr>
              <w:pStyle w:val="a"/>
              <w:rPr>
                <w:rFonts w:cs="Arial"/>
                <w:b/>
                <w:bCs/>
                <w:szCs w:val="18"/>
              </w:rPr>
            </w:pPr>
          </w:p>
        </w:tc>
        <w:tc>
          <w:tcPr>
            <w:tcW w:w="4182" w:type="dxa"/>
            <w:gridSpan w:val="3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78564D45" w14:textId="592B46CC" w:rsidR="003F4D94" w:rsidRDefault="003F4D94" w:rsidP="003F4D94">
            <w:pPr>
              <w:pStyle w:val="a"/>
              <w:rPr>
                <w:rFonts w:cs="Arial"/>
                <w:szCs w:val="18"/>
              </w:rPr>
            </w:pPr>
            <w:r w:rsidRPr="00E429A0">
              <w:rPr>
                <w:rFonts w:cs="Arial"/>
                <w:szCs w:val="18"/>
              </w:rPr>
              <w:t>PDMA_ERROR_INVALID_DESTINATION</w:t>
            </w:r>
          </w:p>
        </w:tc>
        <w:tc>
          <w:tcPr>
            <w:tcW w:w="41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1DF4961" w14:textId="6C47E3FD" w:rsidR="003F4D94" w:rsidRDefault="003F4D94" w:rsidP="003F4D94">
            <w:pPr>
              <w:pStyle w:val="a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Register DARE’s value is invalid</w:t>
            </w:r>
          </w:p>
        </w:tc>
      </w:tr>
      <w:tr w:rsidR="00BE1555" w:rsidRPr="0006281E" w14:paraId="49B28371" w14:textId="77777777" w:rsidTr="006F021E">
        <w:trPr>
          <w:trHeight w:val="102"/>
          <w:jc w:val="center"/>
        </w:trPr>
        <w:tc>
          <w:tcPr>
            <w:tcW w:w="1207" w:type="dxa"/>
            <w:vMerge/>
            <w:tcBorders>
              <w:left w:val="single" w:sz="12" w:space="0" w:color="auto"/>
              <w:right w:val="double" w:sz="4" w:space="0" w:color="auto"/>
            </w:tcBorders>
            <w:shd w:val="clear" w:color="auto" w:fill="D9D9D9"/>
          </w:tcPr>
          <w:p w14:paraId="69D22D86" w14:textId="77777777" w:rsidR="00BE1555" w:rsidRPr="0006281E" w:rsidRDefault="00BE1555" w:rsidP="006F021E">
            <w:pPr>
              <w:pStyle w:val="a"/>
              <w:rPr>
                <w:rFonts w:cs="Arial"/>
                <w:b/>
                <w:bCs/>
                <w:szCs w:val="18"/>
              </w:rPr>
            </w:pPr>
          </w:p>
        </w:tc>
        <w:tc>
          <w:tcPr>
            <w:tcW w:w="4182" w:type="dxa"/>
            <w:gridSpan w:val="3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3F2969B0" w14:textId="7E0E13EC" w:rsidR="00BE1555" w:rsidRDefault="003F4D94" w:rsidP="006F021E">
            <w:pPr>
              <w:pStyle w:val="a"/>
              <w:rPr>
                <w:rFonts w:cs="Arial"/>
                <w:szCs w:val="18"/>
              </w:rPr>
            </w:pPr>
            <w:r w:rsidRPr="003F4D94">
              <w:rPr>
                <w:rFonts w:cs="Arial"/>
                <w:szCs w:val="18"/>
              </w:rPr>
              <w:t>PDMA_ERROR_BUSY_CHANNEL</w:t>
            </w:r>
          </w:p>
        </w:tc>
        <w:tc>
          <w:tcPr>
            <w:tcW w:w="41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2C85004" w14:textId="7D1F3469" w:rsidR="00BE1555" w:rsidRDefault="003F4D94" w:rsidP="006F021E">
            <w:pPr>
              <w:pStyle w:val="a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Current PDMA channel is busy</w:t>
            </w:r>
          </w:p>
        </w:tc>
      </w:tr>
      <w:tr w:rsidR="001D4E6D" w:rsidRPr="0006281E" w14:paraId="34FC90B8" w14:textId="77777777" w:rsidTr="006F021E">
        <w:trPr>
          <w:trHeight w:val="102"/>
          <w:jc w:val="center"/>
        </w:trPr>
        <w:tc>
          <w:tcPr>
            <w:tcW w:w="1207" w:type="dxa"/>
            <w:vMerge/>
            <w:tcBorders>
              <w:left w:val="single" w:sz="12" w:space="0" w:color="auto"/>
              <w:bottom w:val="single" w:sz="4" w:space="0" w:color="auto"/>
              <w:right w:val="double" w:sz="4" w:space="0" w:color="auto"/>
            </w:tcBorders>
            <w:shd w:val="clear" w:color="auto" w:fill="D9D9D9"/>
          </w:tcPr>
          <w:p w14:paraId="3523B038" w14:textId="77777777" w:rsidR="001D4E6D" w:rsidRPr="0006281E" w:rsidRDefault="001D4E6D" w:rsidP="006F021E">
            <w:pPr>
              <w:pStyle w:val="a"/>
              <w:rPr>
                <w:rFonts w:cs="Arial"/>
                <w:b/>
                <w:bCs/>
                <w:szCs w:val="18"/>
              </w:rPr>
            </w:pPr>
          </w:p>
        </w:tc>
        <w:tc>
          <w:tcPr>
            <w:tcW w:w="4182" w:type="dxa"/>
            <w:gridSpan w:val="3"/>
            <w:tcBorders>
              <w:top w:val="single" w:sz="4" w:space="0" w:color="auto"/>
              <w:left w:val="double" w:sz="4" w:space="0" w:color="auto"/>
              <w:bottom w:val="single" w:sz="12" w:space="0" w:color="auto"/>
              <w:right w:val="single" w:sz="4" w:space="0" w:color="auto"/>
            </w:tcBorders>
          </w:tcPr>
          <w:p w14:paraId="352C3514" w14:textId="77777777" w:rsidR="001D4E6D" w:rsidRDefault="001D4E6D" w:rsidP="006F021E">
            <w:pPr>
              <w:pStyle w:val="a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PDMA_ERROR_NONE</w:t>
            </w:r>
          </w:p>
        </w:tc>
        <w:tc>
          <w:tcPr>
            <w:tcW w:w="4182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7BFD06D8" w14:textId="49507C14" w:rsidR="001D4E6D" w:rsidRDefault="00D87F90" w:rsidP="006F021E">
            <w:pPr>
              <w:pStyle w:val="a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Normal end</w:t>
            </w:r>
          </w:p>
        </w:tc>
      </w:tr>
      <w:tr w:rsidR="001D4E6D" w:rsidRPr="0006281E" w14:paraId="73D61952" w14:textId="77777777" w:rsidTr="006F021E">
        <w:trPr>
          <w:trHeight w:val="677"/>
          <w:jc w:val="center"/>
        </w:trPr>
        <w:tc>
          <w:tcPr>
            <w:tcW w:w="12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double" w:sz="4" w:space="0" w:color="auto"/>
            </w:tcBorders>
            <w:shd w:val="clear" w:color="auto" w:fill="D9D9D9"/>
          </w:tcPr>
          <w:p w14:paraId="5848AD3F" w14:textId="77777777" w:rsidR="001D4E6D" w:rsidRPr="0006281E" w:rsidRDefault="001D4E6D" w:rsidP="006F021E">
            <w:pPr>
              <w:pStyle w:val="a"/>
              <w:rPr>
                <w:rFonts w:cs="Arial"/>
                <w:b/>
                <w:bCs/>
                <w:szCs w:val="18"/>
              </w:rPr>
            </w:pPr>
            <w:r w:rsidRPr="0006281E">
              <w:rPr>
                <w:rFonts w:cs="Arial"/>
                <w:b/>
                <w:bCs/>
                <w:szCs w:val="18"/>
              </w:rPr>
              <w:t>Description</w:t>
            </w:r>
          </w:p>
        </w:tc>
        <w:tc>
          <w:tcPr>
            <w:tcW w:w="8364" w:type="dxa"/>
            <w:gridSpan w:val="5"/>
            <w:tcBorders>
              <w:top w:val="single" w:sz="12" w:space="0" w:color="auto"/>
              <w:left w:val="double" w:sz="4" w:space="0" w:color="auto"/>
              <w:bottom w:val="single" w:sz="12" w:space="0" w:color="auto"/>
              <w:right w:val="single" w:sz="12" w:space="0" w:color="auto"/>
            </w:tcBorders>
          </w:tcPr>
          <w:p w14:paraId="772B31E2" w14:textId="5C4F934D" w:rsidR="001D4E6D" w:rsidRPr="0006281E" w:rsidRDefault="001D4F83" w:rsidP="001D4E6D">
            <w:pPr>
              <w:pStyle w:val="ListParagraph"/>
              <w:numPr>
                <w:ilvl w:val="0"/>
                <w:numId w:val="34"/>
              </w:numPr>
              <w:spacing w:line="280" w:lineRule="exact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set_</w:t>
            </w:r>
            <w:r w:rsidR="001D4E6D">
              <w:rPr>
                <w:rFonts w:ascii="Arial" w:hAnsi="Arial" w:cs="Arial"/>
                <w:sz w:val="18"/>
                <w:szCs w:val="18"/>
              </w:rPr>
              <w:t>pdma</w:t>
            </w:r>
            <w:r>
              <w:rPr>
                <w:rFonts w:ascii="Arial" w:hAnsi="Arial" w:cs="Arial"/>
                <w:sz w:val="18"/>
                <w:szCs w:val="18"/>
              </w:rPr>
              <w:t>_extend</w:t>
            </w:r>
            <w:proofErr w:type="spellEnd"/>
            <w:r w:rsidR="001D4E6D" w:rsidRPr="0006281E">
              <w:rPr>
                <w:rFonts w:ascii="Arial" w:hAnsi="Arial" w:cs="Arial"/>
                <w:sz w:val="18"/>
                <w:szCs w:val="18"/>
              </w:rPr>
              <w:t xml:space="preserve"> command </w:t>
            </w:r>
            <w:r w:rsidR="001D4E6D">
              <w:rPr>
                <w:rFonts w:ascii="Arial" w:hAnsi="Arial" w:cs="Arial"/>
                <w:sz w:val="18"/>
                <w:szCs w:val="18"/>
              </w:rPr>
              <w:t>processing</w:t>
            </w:r>
            <w:r w:rsidR="001D4E6D" w:rsidRPr="0006281E">
              <w:rPr>
                <w:rFonts w:ascii="Arial" w:hAnsi="Arial" w:cs="Arial"/>
                <w:sz w:val="18"/>
                <w:szCs w:val="18"/>
              </w:rPr>
              <w:t>:</w:t>
            </w:r>
          </w:p>
          <w:p w14:paraId="4F25AFCD" w14:textId="21020C87" w:rsidR="001D4E6D" w:rsidRPr="0006281E" w:rsidRDefault="001D4E6D" w:rsidP="004335AB">
            <w:pPr>
              <w:spacing w:after="0" w:line="280" w:lineRule="exact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06281E">
              <w:rPr>
                <w:rFonts w:ascii="Arial" w:hAnsi="Arial" w:cs="Arial"/>
                <w:sz w:val="18"/>
                <w:szCs w:val="18"/>
              </w:rPr>
              <w:t xml:space="preserve">- 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  <w:r w:rsidRPr="006C4E69">
              <w:rPr>
                <w:rFonts w:ascii="Arial" w:hAnsi="Arial" w:cs="Arial"/>
                <w:color w:val="000000"/>
                <w:szCs w:val="18"/>
              </w:rPr>
              <w:t xml:space="preserve">et </w:t>
            </w:r>
            <w:r>
              <w:rPr>
                <w:rFonts w:ascii="Arial" w:hAnsi="Arial" w:cs="Arial"/>
                <w:color w:val="000000"/>
                <w:szCs w:val="18"/>
              </w:rPr>
              <w:t xml:space="preserve">PDMA </w:t>
            </w:r>
            <w:r w:rsidR="004335AB">
              <w:rPr>
                <w:rFonts w:ascii="Arial" w:hAnsi="Arial" w:cs="Arial"/>
                <w:color w:val="000000"/>
                <w:szCs w:val="18"/>
              </w:rPr>
              <w:t>registers</w:t>
            </w:r>
          </w:p>
        </w:tc>
      </w:tr>
    </w:tbl>
    <w:p w14:paraId="7A1946BB" w14:textId="77777777" w:rsidR="00430979" w:rsidRDefault="00430979" w:rsidP="00430979">
      <w:pPr>
        <w:pStyle w:val="RefIDs"/>
      </w:pPr>
      <w:r>
        <w:t xml:space="preserve">[Covers: </w:t>
      </w:r>
      <w:r w:rsidRPr="00C72809">
        <w:t>FD_PLG_RDR_005</w:t>
      </w:r>
      <w:r>
        <w:t>]</w:t>
      </w:r>
    </w:p>
    <w:p w14:paraId="386718F2" w14:textId="77777777" w:rsidR="00F21D1C" w:rsidRDefault="00F21D1C">
      <w:pPr>
        <w:overflowPunct/>
        <w:autoSpaceDE/>
        <w:autoSpaceDN/>
        <w:adjustRightInd/>
        <w:spacing w:after="0" w:line="240" w:lineRule="auto"/>
        <w:textAlignment w:val="auto"/>
      </w:pPr>
    </w:p>
    <w:p w14:paraId="553F25D6" w14:textId="10678385" w:rsidR="00FC7EFC" w:rsidRDefault="002F3265">
      <w:pPr>
        <w:overflowPunct/>
        <w:autoSpaceDE/>
        <w:autoSpaceDN/>
        <w:adjustRightInd/>
        <w:spacing w:after="0" w:line="240" w:lineRule="auto"/>
        <w:textAlignment w:val="auto"/>
      </w:pPr>
      <w:r>
        <w:rPr>
          <w:noProof/>
        </w:rPr>
        <w:lastRenderedPageBreak/>
        <w:drawing>
          <wp:inline distT="0" distB="0" distL="0" distR="0" wp14:anchorId="6E2D4920" wp14:editId="70F0C004">
            <wp:extent cx="6193155" cy="6094095"/>
            <wp:effectExtent l="0" t="0" r="0" b="19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et_pdma_extend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3155" cy="609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49C86" w14:textId="741A194E" w:rsidR="00FC7EFC" w:rsidRDefault="00FC7EFC" w:rsidP="00FC7EFC">
      <w:pPr>
        <w:pStyle w:val="Caption"/>
        <w:jc w:val="center"/>
        <w:rPr>
          <w:rFonts w:ascii="Arial" w:hAnsi="Arial" w:cs="Arial"/>
        </w:rPr>
      </w:pPr>
      <w:bookmarkStart w:id="44" w:name="_Toc532311046"/>
      <w:r w:rsidRPr="00FC7EFC">
        <w:rPr>
          <w:rFonts w:ascii="Arial" w:hAnsi="Arial" w:cs="Arial"/>
        </w:rPr>
        <w:t xml:space="preserve">Figure </w:t>
      </w:r>
      <w:r w:rsidR="00800B5C">
        <w:rPr>
          <w:rFonts w:ascii="Arial" w:hAnsi="Arial" w:cs="Arial"/>
        </w:rPr>
        <w:fldChar w:fldCharType="begin"/>
      </w:r>
      <w:r w:rsidR="00800B5C">
        <w:rPr>
          <w:rFonts w:ascii="Arial" w:hAnsi="Arial" w:cs="Arial"/>
        </w:rPr>
        <w:instrText xml:space="preserve"> STYLEREF 1 \s </w:instrText>
      </w:r>
      <w:r w:rsidR="00800B5C">
        <w:rPr>
          <w:rFonts w:ascii="Arial" w:hAnsi="Arial" w:cs="Arial"/>
        </w:rPr>
        <w:fldChar w:fldCharType="separate"/>
      </w:r>
      <w:r w:rsidR="00A6752E">
        <w:rPr>
          <w:rFonts w:ascii="Arial" w:hAnsi="Arial" w:cs="Arial"/>
          <w:noProof/>
        </w:rPr>
        <w:t>3</w:t>
      </w:r>
      <w:r w:rsidR="00800B5C">
        <w:rPr>
          <w:rFonts w:ascii="Arial" w:hAnsi="Arial" w:cs="Arial"/>
        </w:rPr>
        <w:fldChar w:fldCharType="end"/>
      </w:r>
      <w:r w:rsidR="00800B5C">
        <w:rPr>
          <w:rFonts w:ascii="Arial" w:hAnsi="Arial" w:cs="Arial"/>
        </w:rPr>
        <w:noBreakHyphen/>
      </w:r>
      <w:r w:rsidR="00800B5C">
        <w:rPr>
          <w:rFonts w:ascii="Arial" w:hAnsi="Arial" w:cs="Arial"/>
        </w:rPr>
        <w:fldChar w:fldCharType="begin"/>
      </w:r>
      <w:r w:rsidR="00800B5C">
        <w:rPr>
          <w:rFonts w:ascii="Arial" w:hAnsi="Arial" w:cs="Arial"/>
        </w:rPr>
        <w:instrText xml:space="preserve"> SEQ Figure \* ARABIC \s 1 </w:instrText>
      </w:r>
      <w:r w:rsidR="00800B5C">
        <w:rPr>
          <w:rFonts w:ascii="Arial" w:hAnsi="Arial" w:cs="Arial"/>
        </w:rPr>
        <w:fldChar w:fldCharType="separate"/>
      </w:r>
      <w:r w:rsidR="00A6752E">
        <w:rPr>
          <w:rFonts w:ascii="Arial" w:hAnsi="Arial" w:cs="Arial"/>
          <w:noProof/>
        </w:rPr>
        <w:t>3</w:t>
      </w:r>
      <w:r w:rsidR="00800B5C">
        <w:rPr>
          <w:rFonts w:ascii="Arial" w:hAnsi="Arial" w:cs="Arial"/>
        </w:rPr>
        <w:fldChar w:fldCharType="end"/>
      </w:r>
      <w:r w:rsidRPr="00FC7EFC">
        <w:rPr>
          <w:rFonts w:ascii="Arial" w:hAnsi="Arial" w:cs="Arial"/>
        </w:rPr>
        <w:t xml:space="preserve"> </w:t>
      </w:r>
      <w:proofErr w:type="spellStart"/>
      <w:r w:rsidRPr="00FC7EFC">
        <w:rPr>
          <w:rFonts w:ascii="Arial" w:hAnsi="Arial" w:cs="Arial"/>
        </w:rPr>
        <w:t>set_pdma_extend</w:t>
      </w:r>
      <w:proofErr w:type="spellEnd"/>
      <w:r w:rsidRPr="00FC7EFC">
        <w:rPr>
          <w:rFonts w:ascii="Arial" w:hAnsi="Arial" w:cs="Arial"/>
        </w:rPr>
        <w:t xml:space="preserve"> flowchart</w:t>
      </w:r>
      <w:bookmarkEnd w:id="44"/>
    </w:p>
    <w:p w14:paraId="52BCA4E6" w14:textId="77777777" w:rsidR="00FC7EFC" w:rsidRDefault="00FC7EFC">
      <w:pPr>
        <w:overflowPunct/>
        <w:autoSpaceDE/>
        <w:autoSpaceDN/>
        <w:adjustRightInd/>
        <w:spacing w:after="0" w:line="240" w:lineRule="auto"/>
        <w:textAlignment w:val="auto"/>
        <w:rPr>
          <w:rFonts w:ascii="Arial" w:eastAsia="Times New Roman" w:hAnsi="Arial" w:cs="Arial"/>
          <w:b/>
          <w:bCs/>
        </w:rPr>
      </w:pPr>
      <w:r>
        <w:rPr>
          <w:rFonts w:ascii="Arial" w:hAnsi="Arial" w:cs="Arial"/>
        </w:rPr>
        <w:br w:type="page"/>
      </w:r>
    </w:p>
    <w:p w14:paraId="61863318" w14:textId="3F3DF1C9" w:rsidR="0091037C" w:rsidRDefault="0091037C" w:rsidP="0091037C">
      <w:pPr>
        <w:pStyle w:val="Heading3"/>
        <w:rPr>
          <w:rFonts w:cs="Arial"/>
        </w:rPr>
      </w:pPr>
      <w:bookmarkStart w:id="45" w:name="_Toc532311039"/>
      <w:proofErr w:type="spellStart"/>
      <w:r>
        <w:rPr>
          <w:rFonts w:cs="Arial"/>
        </w:rPr>
        <w:lastRenderedPageBreak/>
        <w:t>enable_pdma_extend</w:t>
      </w:r>
      <w:bookmarkEnd w:id="45"/>
      <w:proofErr w:type="spellEnd"/>
    </w:p>
    <w:p w14:paraId="60813247" w14:textId="27DA0F72" w:rsidR="00430979" w:rsidRPr="00430979" w:rsidRDefault="00430979" w:rsidP="00430979">
      <w:pPr>
        <w:pStyle w:val="ReqID"/>
      </w:pPr>
      <w:r>
        <w:t>DD_PLG_RDR_03_005</w:t>
      </w:r>
    </w:p>
    <w:tbl>
      <w:tblPr>
        <w:tblW w:w="957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07"/>
        <w:gridCol w:w="2461"/>
        <w:gridCol w:w="1347"/>
        <w:gridCol w:w="374"/>
        <w:gridCol w:w="291"/>
        <w:gridCol w:w="3891"/>
      </w:tblGrid>
      <w:tr w:rsidR="0091037C" w:rsidRPr="0006281E" w14:paraId="4F9F2E39" w14:textId="77777777" w:rsidTr="006F021E">
        <w:trPr>
          <w:trHeight w:val="371"/>
          <w:jc w:val="center"/>
        </w:trPr>
        <w:tc>
          <w:tcPr>
            <w:tcW w:w="1207" w:type="dxa"/>
            <w:tcBorders>
              <w:top w:val="single" w:sz="12" w:space="0" w:color="auto"/>
              <w:left w:val="single" w:sz="12" w:space="0" w:color="auto"/>
              <w:right w:val="double" w:sz="4" w:space="0" w:color="auto"/>
            </w:tcBorders>
            <w:shd w:val="clear" w:color="auto" w:fill="D9D9D9"/>
          </w:tcPr>
          <w:p w14:paraId="746315A7" w14:textId="77777777" w:rsidR="0091037C" w:rsidRPr="0006281E" w:rsidRDefault="0091037C" w:rsidP="006F021E">
            <w:pPr>
              <w:pStyle w:val="a"/>
              <w:rPr>
                <w:rFonts w:cs="Arial"/>
                <w:b/>
                <w:bCs/>
                <w:szCs w:val="18"/>
              </w:rPr>
            </w:pPr>
            <w:r w:rsidRPr="0006281E">
              <w:rPr>
                <w:rFonts w:cs="Arial"/>
                <w:b/>
                <w:bCs/>
                <w:szCs w:val="18"/>
              </w:rPr>
              <w:t>Syntax</w:t>
            </w:r>
          </w:p>
        </w:tc>
        <w:tc>
          <w:tcPr>
            <w:tcW w:w="8364" w:type="dxa"/>
            <w:gridSpan w:val="5"/>
            <w:tcBorders>
              <w:top w:val="single" w:sz="12" w:space="0" w:color="auto"/>
              <w:left w:val="double" w:sz="4" w:space="0" w:color="auto"/>
              <w:right w:val="single" w:sz="12" w:space="0" w:color="auto"/>
            </w:tcBorders>
          </w:tcPr>
          <w:p w14:paraId="1842A420" w14:textId="68688352" w:rsidR="0091037C" w:rsidRPr="0006281E" w:rsidRDefault="00AF650E" w:rsidP="006F021E">
            <w:pPr>
              <w:pStyle w:val="a"/>
              <w:jc w:val="left"/>
              <w:rPr>
                <w:rFonts w:ascii="Courier New" w:hAnsi="Courier New" w:cs="Courier New"/>
                <w:szCs w:val="18"/>
              </w:rPr>
            </w:pPr>
            <w:proofErr w:type="spellStart"/>
            <w:r w:rsidRPr="00AF650E">
              <w:rPr>
                <w:rFonts w:ascii="Courier New" w:hAnsi="Courier New" w:cs="Courier New"/>
                <w:szCs w:val="18"/>
              </w:rPr>
              <w:t>pdma_error_code</w:t>
            </w:r>
            <w:proofErr w:type="spellEnd"/>
            <w:r w:rsidRPr="00AF650E">
              <w:rPr>
                <w:rFonts w:ascii="Courier New" w:hAnsi="Courier New" w:cs="Courier New"/>
                <w:szCs w:val="18"/>
              </w:rPr>
              <w:t xml:space="preserve"> </w:t>
            </w:r>
            <w:proofErr w:type="spellStart"/>
            <w:r w:rsidRPr="00AF650E">
              <w:rPr>
                <w:rFonts w:ascii="Courier New" w:hAnsi="Courier New" w:cs="Courier New"/>
                <w:szCs w:val="18"/>
              </w:rPr>
              <w:t>enable_pdma_extend</w:t>
            </w:r>
            <w:proofErr w:type="spellEnd"/>
            <w:r w:rsidRPr="00AF650E">
              <w:rPr>
                <w:rFonts w:ascii="Courier New" w:hAnsi="Courier New" w:cs="Courier New"/>
                <w:szCs w:val="18"/>
              </w:rPr>
              <w:t xml:space="preserve">(PDMA_CH </w:t>
            </w:r>
            <w:proofErr w:type="spellStart"/>
            <w:r w:rsidRPr="00AF650E">
              <w:rPr>
                <w:rFonts w:ascii="Courier New" w:hAnsi="Courier New" w:cs="Courier New"/>
                <w:szCs w:val="18"/>
              </w:rPr>
              <w:t>ch</w:t>
            </w:r>
            <w:proofErr w:type="spellEnd"/>
            <w:r w:rsidRPr="00AF650E">
              <w:rPr>
                <w:rFonts w:ascii="Courier New" w:hAnsi="Courier New" w:cs="Courier New"/>
                <w:szCs w:val="18"/>
              </w:rPr>
              <w:t>)</w:t>
            </w:r>
          </w:p>
        </w:tc>
      </w:tr>
      <w:tr w:rsidR="0091037C" w:rsidRPr="0006281E" w14:paraId="4B8C5482" w14:textId="77777777" w:rsidTr="006F021E">
        <w:trPr>
          <w:jc w:val="center"/>
        </w:trPr>
        <w:tc>
          <w:tcPr>
            <w:tcW w:w="12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double" w:sz="4" w:space="0" w:color="auto"/>
            </w:tcBorders>
            <w:shd w:val="clear" w:color="auto" w:fill="D9D9D9"/>
          </w:tcPr>
          <w:p w14:paraId="28BD2F4E" w14:textId="77777777" w:rsidR="0091037C" w:rsidRPr="0006281E" w:rsidRDefault="0091037C" w:rsidP="006F021E">
            <w:pPr>
              <w:pStyle w:val="a"/>
              <w:rPr>
                <w:rFonts w:cs="Arial"/>
                <w:b/>
                <w:bCs/>
                <w:szCs w:val="18"/>
              </w:rPr>
            </w:pPr>
            <w:r w:rsidRPr="0006281E">
              <w:rPr>
                <w:rFonts w:cs="Arial"/>
                <w:b/>
                <w:bCs/>
                <w:szCs w:val="18"/>
              </w:rPr>
              <w:t>Function</w:t>
            </w:r>
          </w:p>
        </w:tc>
        <w:tc>
          <w:tcPr>
            <w:tcW w:w="8364" w:type="dxa"/>
            <w:gridSpan w:val="5"/>
            <w:tcBorders>
              <w:top w:val="single" w:sz="12" w:space="0" w:color="auto"/>
              <w:left w:val="double" w:sz="4" w:space="0" w:color="auto"/>
              <w:bottom w:val="single" w:sz="12" w:space="0" w:color="auto"/>
              <w:right w:val="single" w:sz="12" w:space="0" w:color="auto"/>
            </w:tcBorders>
          </w:tcPr>
          <w:p w14:paraId="7CCC7AB4" w14:textId="0B3C3317" w:rsidR="0091037C" w:rsidRPr="0006281E" w:rsidRDefault="0091037C" w:rsidP="00DA3094">
            <w:pPr>
              <w:overflowPunct/>
              <w:autoSpaceDE/>
              <w:autoSpaceDN/>
              <w:adjustRightInd/>
              <w:spacing w:after="0" w:line="240" w:lineRule="auto"/>
              <w:textAlignment w:val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C4E69">
              <w:rPr>
                <w:rFonts w:ascii="Arial" w:hAnsi="Arial" w:cs="Arial"/>
                <w:color w:val="000000"/>
              </w:rPr>
              <w:t xml:space="preserve">This function is to </w:t>
            </w:r>
            <w:r w:rsidR="0050262E">
              <w:rPr>
                <w:rFonts w:ascii="Arial" w:hAnsi="Arial" w:cs="Arial"/>
                <w:color w:val="000000"/>
                <w:szCs w:val="18"/>
              </w:rPr>
              <w:t>enable</w:t>
            </w:r>
            <w:r w:rsidRPr="006C4E69">
              <w:rPr>
                <w:rFonts w:ascii="Arial" w:hAnsi="Arial" w:cs="Arial"/>
                <w:color w:val="000000"/>
                <w:szCs w:val="18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18"/>
              </w:rPr>
              <w:t>PDMA</w:t>
            </w:r>
            <w:r w:rsidR="00DA3094">
              <w:rPr>
                <w:rFonts w:ascii="Arial" w:hAnsi="Arial" w:cs="Arial"/>
                <w:color w:val="000000"/>
                <w:szCs w:val="18"/>
              </w:rPr>
              <w:t xml:space="preserve"> channel </w:t>
            </w:r>
            <w:proofErr w:type="spellStart"/>
            <w:r w:rsidR="00DA3094">
              <w:rPr>
                <w:rFonts w:ascii="Arial" w:hAnsi="Arial" w:cs="Arial"/>
                <w:color w:val="000000"/>
                <w:szCs w:val="18"/>
              </w:rPr>
              <w:t>ch</w:t>
            </w:r>
            <w:r w:rsidRPr="007F4778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.</w:t>
            </w:r>
            <w:proofErr w:type="spellEnd"/>
          </w:p>
        </w:tc>
      </w:tr>
      <w:tr w:rsidR="0091037C" w:rsidRPr="0006281E" w14:paraId="375BC249" w14:textId="77777777" w:rsidTr="006F021E">
        <w:trPr>
          <w:jc w:val="center"/>
        </w:trPr>
        <w:tc>
          <w:tcPr>
            <w:tcW w:w="1207" w:type="dxa"/>
            <w:vMerge w:val="restart"/>
            <w:tcBorders>
              <w:top w:val="single" w:sz="12" w:space="0" w:color="auto"/>
              <w:left w:val="single" w:sz="12" w:space="0" w:color="auto"/>
              <w:right w:val="double" w:sz="4" w:space="0" w:color="auto"/>
            </w:tcBorders>
            <w:shd w:val="clear" w:color="auto" w:fill="D9D9D9"/>
          </w:tcPr>
          <w:p w14:paraId="6192E8A6" w14:textId="1C77E43F" w:rsidR="0091037C" w:rsidRPr="0006281E" w:rsidRDefault="0091037C" w:rsidP="006F021E">
            <w:pPr>
              <w:pStyle w:val="a"/>
              <w:rPr>
                <w:rFonts w:cs="Arial"/>
                <w:b/>
                <w:bCs/>
                <w:szCs w:val="18"/>
              </w:rPr>
            </w:pPr>
            <w:r w:rsidRPr="0006281E">
              <w:rPr>
                <w:rFonts w:cs="Arial"/>
                <w:b/>
                <w:bCs/>
                <w:szCs w:val="18"/>
              </w:rPr>
              <w:t>Arguments</w:t>
            </w:r>
          </w:p>
        </w:tc>
        <w:tc>
          <w:tcPr>
            <w:tcW w:w="2461" w:type="dxa"/>
            <w:tcBorders>
              <w:top w:val="single" w:sz="12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5BF417F2" w14:textId="77777777" w:rsidR="0091037C" w:rsidRPr="0006281E" w:rsidRDefault="0091037C" w:rsidP="006F021E">
            <w:pPr>
              <w:pStyle w:val="a"/>
              <w:jc w:val="center"/>
              <w:rPr>
                <w:rFonts w:cs="Arial"/>
                <w:szCs w:val="18"/>
              </w:rPr>
            </w:pPr>
            <w:r w:rsidRPr="0006281E">
              <w:rPr>
                <w:rFonts w:cs="Arial"/>
                <w:szCs w:val="18"/>
              </w:rPr>
              <w:t>Type</w:t>
            </w:r>
          </w:p>
        </w:tc>
        <w:tc>
          <w:tcPr>
            <w:tcW w:w="134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3E47917B" w14:textId="77777777" w:rsidR="0091037C" w:rsidRPr="0006281E" w:rsidRDefault="0091037C" w:rsidP="006F021E">
            <w:pPr>
              <w:pStyle w:val="a"/>
              <w:jc w:val="center"/>
              <w:rPr>
                <w:rFonts w:cs="Arial"/>
                <w:szCs w:val="18"/>
              </w:rPr>
            </w:pPr>
            <w:r w:rsidRPr="0006281E">
              <w:rPr>
                <w:rFonts w:cs="Arial"/>
                <w:szCs w:val="18"/>
              </w:rPr>
              <w:t>Name</w:t>
            </w:r>
          </w:p>
        </w:tc>
        <w:tc>
          <w:tcPr>
            <w:tcW w:w="665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5AA4EB1B" w14:textId="77777777" w:rsidR="0091037C" w:rsidRPr="0006281E" w:rsidRDefault="0091037C" w:rsidP="006F021E">
            <w:pPr>
              <w:pStyle w:val="a"/>
              <w:jc w:val="center"/>
              <w:rPr>
                <w:rFonts w:cs="Arial"/>
                <w:szCs w:val="18"/>
              </w:rPr>
            </w:pPr>
            <w:r w:rsidRPr="0006281E">
              <w:rPr>
                <w:rFonts w:cs="Arial"/>
                <w:szCs w:val="18"/>
              </w:rPr>
              <w:t>I/O</w:t>
            </w:r>
          </w:p>
        </w:tc>
        <w:tc>
          <w:tcPr>
            <w:tcW w:w="389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2F2F2"/>
          </w:tcPr>
          <w:p w14:paraId="03DC5955" w14:textId="77777777" w:rsidR="0091037C" w:rsidRPr="0006281E" w:rsidRDefault="0091037C" w:rsidP="006F021E">
            <w:pPr>
              <w:pStyle w:val="a"/>
              <w:jc w:val="center"/>
              <w:rPr>
                <w:rFonts w:cs="Arial"/>
                <w:szCs w:val="18"/>
              </w:rPr>
            </w:pPr>
            <w:r w:rsidRPr="0006281E">
              <w:rPr>
                <w:rFonts w:cs="Arial"/>
                <w:szCs w:val="18"/>
              </w:rPr>
              <w:t>Description</w:t>
            </w:r>
          </w:p>
        </w:tc>
      </w:tr>
      <w:tr w:rsidR="0091037C" w:rsidRPr="0006281E" w14:paraId="7A1777CC" w14:textId="77777777" w:rsidTr="006F021E">
        <w:trPr>
          <w:jc w:val="center"/>
        </w:trPr>
        <w:tc>
          <w:tcPr>
            <w:tcW w:w="1207" w:type="dxa"/>
            <w:vMerge/>
            <w:tcBorders>
              <w:left w:val="single" w:sz="12" w:space="0" w:color="auto"/>
              <w:bottom w:val="single" w:sz="12" w:space="0" w:color="auto"/>
              <w:right w:val="double" w:sz="4" w:space="0" w:color="auto"/>
            </w:tcBorders>
            <w:shd w:val="clear" w:color="auto" w:fill="D9D9D9"/>
          </w:tcPr>
          <w:p w14:paraId="56392B08" w14:textId="77777777" w:rsidR="0091037C" w:rsidRPr="0006281E" w:rsidRDefault="0091037C" w:rsidP="006F021E">
            <w:pPr>
              <w:pStyle w:val="a"/>
              <w:rPr>
                <w:rFonts w:cs="Arial"/>
                <w:b/>
                <w:bCs/>
                <w:szCs w:val="18"/>
              </w:rPr>
            </w:pPr>
          </w:p>
        </w:tc>
        <w:tc>
          <w:tcPr>
            <w:tcW w:w="2461" w:type="dxa"/>
            <w:tcBorders>
              <w:top w:val="single" w:sz="4" w:space="0" w:color="auto"/>
              <w:left w:val="double" w:sz="4" w:space="0" w:color="auto"/>
              <w:bottom w:val="single" w:sz="12" w:space="0" w:color="auto"/>
              <w:right w:val="single" w:sz="4" w:space="0" w:color="auto"/>
            </w:tcBorders>
          </w:tcPr>
          <w:p w14:paraId="6A34BACE" w14:textId="77777777" w:rsidR="0091037C" w:rsidRPr="0006281E" w:rsidRDefault="0091037C" w:rsidP="006F021E">
            <w:pPr>
              <w:pStyle w:val="a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PDMA_CH</w:t>
            </w: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03EF5611" w14:textId="77777777" w:rsidR="0091037C" w:rsidRPr="0006281E" w:rsidRDefault="0091037C" w:rsidP="006F021E">
            <w:pPr>
              <w:pStyle w:val="a"/>
              <w:rPr>
                <w:rFonts w:cs="Arial"/>
                <w:szCs w:val="18"/>
              </w:rPr>
            </w:pPr>
            <w:proofErr w:type="spellStart"/>
            <w:r>
              <w:rPr>
                <w:rFonts w:cs="Arial"/>
                <w:szCs w:val="18"/>
              </w:rPr>
              <w:t>ch</w:t>
            </w:r>
            <w:proofErr w:type="spellEnd"/>
          </w:p>
        </w:tc>
        <w:tc>
          <w:tcPr>
            <w:tcW w:w="665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0FC58CDD" w14:textId="77777777" w:rsidR="0091037C" w:rsidRPr="0006281E" w:rsidRDefault="0091037C" w:rsidP="006F021E">
            <w:pPr>
              <w:pStyle w:val="a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I</w:t>
            </w:r>
          </w:p>
        </w:tc>
        <w:tc>
          <w:tcPr>
            <w:tcW w:w="389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69AA5C23" w14:textId="77777777" w:rsidR="0091037C" w:rsidRDefault="0091037C" w:rsidP="006F021E">
            <w:pPr>
              <w:pStyle w:val="a"/>
              <w:jc w:val="left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PDMA channel</w:t>
            </w:r>
          </w:p>
          <w:p w14:paraId="28B9C717" w14:textId="5B1F8FDC" w:rsidR="00A6752E" w:rsidRPr="0006281E" w:rsidRDefault="00A6752E" w:rsidP="006F021E">
            <w:pPr>
              <w:pStyle w:val="a"/>
              <w:jc w:val="left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Valid range: [0: 28]</w:t>
            </w:r>
          </w:p>
        </w:tc>
      </w:tr>
      <w:tr w:rsidR="0091037C" w:rsidRPr="0006281E" w14:paraId="0FB4A6AC" w14:textId="77777777" w:rsidTr="006F021E">
        <w:trPr>
          <w:trHeight w:val="104"/>
          <w:jc w:val="center"/>
        </w:trPr>
        <w:tc>
          <w:tcPr>
            <w:tcW w:w="1207" w:type="dxa"/>
            <w:vMerge w:val="restart"/>
            <w:tcBorders>
              <w:top w:val="single" w:sz="12" w:space="0" w:color="auto"/>
              <w:left w:val="single" w:sz="12" w:space="0" w:color="auto"/>
              <w:right w:val="double" w:sz="4" w:space="0" w:color="auto"/>
            </w:tcBorders>
            <w:shd w:val="clear" w:color="auto" w:fill="D9D9D9"/>
          </w:tcPr>
          <w:p w14:paraId="715BC105" w14:textId="77777777" w:rsidR="0091037C" w:rsidRPr="0006281E" w:rsidRDefault="0091037C" w:rsidP="006F021E">
            <w:pPr>
              <w:pStyle w:val="a"/>
              <w:rPr>
                <w:rFonts w:cs="Arial"/>
                <w:b/>
                <w:bCs/>
                <w:szCs w:val="18"/>
              </w:rPr>
            </w:pPr>
            <w:r w:rsidRPr="0006281E">
              <w:rPr>
                <w:rFonts w:cs="Arial"/>
                <w:b/>
                <w:bCs/>
                <w:szCs w:val="18"/>
              </w:rPr>
              <w:t>Return value</w:t>
            </w:r>
          </w:p>
        </w:tc>
        <w:tc>
          <w:tcPr>
            <w:tcW w:w="4182" w:type="dxa"/>
            <w:gridSpan w:val="3"/>
            <w:tcBorders>
              <w:top w:val="single" w:sz="12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6808DD04" w14:textId="77777777" w:rsidR="0091037C" w:rsidRPr="0006281E" w:rsidRDefault="0091037C" w:rsidP="006F021E">
            <w:pPr>
              <w:pStyle w:val="a"/>
              <w:rPr>
                <w:rFonts w:cs="Arial"/>
                <w:szCs w:val="18"/>
              </w:rPr>
            </w:pPr>
            <w:r w:rsidRPr="003A12C5">
              <w:rPr>
                <w:rFonts w:cs="Arial"/>
                <w:szCs w:val="18"/>
              </w:rPr>
              <w:t>PDMA_ERROR_INVALID_CHANNEL</w:t>
            </w:r>
          </w:p>
        </w:tc>
        <w:tc>
          <w:tcPr>
            <w:tcW w:w="4182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713DA90" w14:textId="77777777" w:rsidR="0091037C" w:rsidRPr="0006281E" w:rsidRDefault="0091037C" w:rsidP="006F021E">
            <w:pPr>
              <w:pStyle w:val="a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Channel is invalid</w:t>
            </w:r>
          </w:p>
        </w:tc>
      </w:tr>
      <w:tr w:rsidR="0091037C" w:rsidRPr="0006281E" w14:paraId="2043F0A4" w14:textId="77777777" w:rsidTr="006F021E">
        <w:trPr>
          <w:trHeight w:val="102"/>
          <w:jc w:val="center"/>
        </w:trPr>
        <w:tc>
          <w:tcPr>
            <w:tcW w:w="1207" w:type="dxa"/>
            <w:vMerge/>
            <w:tcBorders>
              <w:left w:val="single" w:sz="12" w:space="0" w:color="auto"/>
              <w:right w:val="double" w:sz="4" w:space="0" w:color="auto"/>
            </w:tcBorders>
            <w:shd w:val="clear" w:color="auto" w:fill="D9D9D9"/>
          </w:tcPr>
          <w:p w14:paraId="206ADE97" w14:textId="77777777" w:rsidR="0091037C" w:rsidRPr="0006281E" w:rsidRDefault="0091037C" w:rsidP="006F021E">
            <w:pPr>
              <w:pStyle w:val="a"/>
              <w:rPr>
                <w:rFonts w:cs="Arial"/>
                <w:b/>
                <w:bCs/>
                <w:szCs w:val="18"/>
              </w:rPr>
            </w:pPr>
          </w:p>
        </w:tc>
        <w:tc>
          <w:tcPr>
            <w:tcW w:w="4182" w:type="dxa"/>
            <w:gridSpan w:val="3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3EEA12FC" w14:textId="77777777" w:rsidR="0091037C" w:rsidRDefault="0091037C" w:rsidP="006F021E">
            <w:pPr>
              <w:pStyle w:val="a"/>
              <w:rPr>
                <w:rFonts w:cs="Arial"/>
                <w:szCs w:val="18"/>
              </w:rPr>
            </w:pPr>
            <w:r w:rsidRPr="003F4D94">
              <w:rPr>
                <w:rFonts w:cs="Arial"/>
                <w:szCs w:val="18"/>
              </w:rPr>
              <w:t>PDMA_ERROR_BUSY_CHANNEL</w:t>
            </w:r>
          </w:p>
        </w:tc>
        <w:tc>
          <w:tcPr>
            <w:tcW w:w="41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4E71601" w14:textId="77777777" w:rsidR="0091037C" w:rsidRDefault="0091037C" w:rsidP="006F021E">
            <w:pPr>
              <w:pStyle w:val="a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Current PDMA channel is busy</w:t>
            </w:r>
          </w:p>
        </w:tc>
      </w:tr>
      <w:tr w:rsidR="0091037C" w:rsidRPr="0006281E" w14:paraId="63E57D5C" w14:textId="77777777" w:rsidTr="006F021E">
        <w:trPr>
          <w:trHeight w:val="102"/>
          <w:jc w:val="center"/>
        </w:trPr>
        <w:tc>
          <w:tcPr>
            <w:tcW w:w="1207" w:type="dxa"/>
            <w:vMerge/>
            <w:tcBorders>
              <w:left w:val="single" w:sz="12" w:space="0" w:color="auto"/>
              <w:bottom w:val="single" w:sz="4" w:space="0" w:color="auto"/>
              <w:right w:val="double" w:sz="4" w:space="0" w:color="auto"/>
            </w:tcBorders>
            <w:shd w:val="clear" w:color="auto" w:fill="D9D9D9"/>
          </w:tcPr>
          <w:p w14:paraId="697399F8" w14:textId="77777777" w:rsidR="0091037C" w:rsidRPr="0006281E" w:rsidRDefault="0091037C" w:rsidP="006F021E">
            <w:pPr>
              <w:pStyle w:val="a"/>
              <w:rPr>
                <w:rFonts w:cs="Arial"/>
                <w:b/>
                <w:bCs/>
                <w:szCs w:val="18"/>
              </w:rPr>
            </w:pPr>
          </w:p>
        </w:tc>
        <w:tc>
          <w:tcPr>
            <w:tcW w:w="4182" w:type="dxa"/>
            <w:gridSpan w:val="3"/>
            <w:tcBorders>
              <w:top w:val="single" w:sz="4" w:space="0" w:color="auto"/>
              <w:left w:val="double" w:sz="4" w:space="0" w:color="auto"/>
              <w:bottom w:val="single" w:sz="12" w:space="0" w:color="auto"/>
              <w:right w:val="single" w:sz="4" w:space="0" w:color="auto"/>
            </w:tcBorders>
          </w:tcPr>
          <w:p w14:paraId="12E6A97F" w14:textId="77777777" w:rsidR="0091037C" w:rsidRDefault="0091037C" w:rsidP="006F021E">
            <w:pPr>
              <w:pStyle w:val="a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PDMA_ERROR_NONE</w:t>
            </w:r>
          </w:p>
        </w:tc>
        <w:tc>
          <w:tcPr>
            <w:tcW w:w="4182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36011DEA" w14:textId="77777777" w:rsidR="0091037C" w:rsidRDefault="0091037C" w:rsidP="006F021E">
            <w:pPr>
              <w:pStyle w:val="a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Normal end</w:t>
            </w:r>
          </w:p>
        </w:tc>
      </w:tr>
      <w:tr w:rsidR="0091037C" w:rsidRPr="0006281E" w14:paraId="09AF09B9" w14:textId="77777777" w:rsidTr="006F021E">
        <w:trPr>
          <w:trHeight w:val="677"/>
          <w:jc w:val="center"/>
        </w:trPr>
        <w:tc>
          <w:tcPr>
            <w:tcW w:w="12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double" w:sz="4" w:space="0" w:color="auto"/>
            </w:tcBorders>
            <w:shd w:val="clear" w:color="auto" w:fill="D9D9D9"/>
          </w:tcPr>
          <w:p w14:paraId="76072D14" w14:textId="77777777" w:rsidR="0091037C" w:rsidRPr="0006281E" w:rsidRDefault="0091037C" w:rsidP="006F021E">
            <w:pPr>
              <w:pStyle w:val="a"/>
              <w:rPr>
                <w:rFonts w:cs="Arial"/>
                <w:b/>
                <w:bCs/>
                <w:szCs w:val="18"/>
              </w:rPr>
            </w:pPr>
            <w:r w:rsidRPr="0006281E">
              <w:rPr>
                <w:rFonts w:cs="Arial"/>
                <w:b/>
                <w:bCs/>
                <w:szCs w:val="18"/>
              </w:rPr>
              <w:t>Description</w:t>
            </w:r>
          </w:p>
        </w:tc>
        <w:tc>
          <w:tcPr>
            <w:tcW w:w="8364" w:type="dxa"/>
            <w:gridSpan w:val="5"/>
            <w:tcBorders>
              <w:top w:val="single" w:sz="12" w:space="0" w:color="auto"/>
              <w:left w:val="double" w:sz="4" w:space="0" w:color="auto"/>
              <w:bottom w:val="single" w:sz="12" w:space="0" w:color="auto"/>
              <w:right w:val="single" w:sz="12" w:space="0" w:color="auto"/>
            </w:tcBorders>
          </w:tcPr>
          <w:p w14:paraId="0C593F5F" w14:textId="77078F1C" w:rsidR="0091037C" w:rsidRPr="0006281E" w:rsidRDefault="00B36AE7" w:rsidP="0091037C">
            <w:pPr>
              <w:pStyle w:val="ListParagraph"/>
              <w:numPr>
                <w:ilvl w:val="0"/>
                <w:numId w:val="34"/>
              </w:numPr>
              <w:spacing w:line="280" w:lineRule="exact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enable</w:t>
            </w:r>
            <w:r w:rsidR="0091037C">
              <w:rPr>
                <w:rFonts w:ascii="Arial" w:hAnsi="Arial" w:cs="Arial"/>
                <w:sz w:val="18"/>
                <w:szCs w:val="18"/>
              </w:rPr>
              <w:t>_pdma_extend</w:t>
            </w:r>
            <w:proofErr w:type="spellEnd"/>
            <w:r w:rsidR="0091037C" w:rsidRPr="0006281E">
              <w:rPr>
                <w:rFonts w:ascii="Arial" w:hAnsi="Arial" w:cs="Arial"/>
                <w:sz w:val="18"/>
                <w:szCs w:val="18"/>
              </w:rPr>
              <w:t xml:space="preserve"> command </w:t>
            </w:r>
            <w:r w:rsidR="0091037C">
              <w:rPr>
                <w:rFonts w:ascii="Arial" w:hAnsi="Arial" w:cs="Arial"/>
                <w:sz w:val="18"/>
                <w:szCs w:val="18"/>
              </w:rPr>
              <w:t>processing</w:t>
            </w:r>
            <w:r w:rsidR="0091037C" w:rsidRPr="0006281E">
              <w:rPr>
                <w:rFonts w:ascii="Arial" w:hAnsi="Arial" w:cs="Arial"/>
                <w:sz w:val="18"/>
                <w:szCs w:val="18"/>
              </w:rPr>
              <w:t>:</w:t>
            </w:r>
          </w:p>
          <w:p w14:paraId="56E0D097" w14:textId="7216EBDE" w:rsidR="0091037C" w:rsidRPr="0006281E" w:rsidRDefault="0091037C" w:rsidP="007304AF">
            <w:pPr>
              <w:spacing w:after="0" w:line="280" w:lineRule="exact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06281E">
              <w:rPr>
                <w:rFonts w:ascii="Arial" w:hAnsi="Arial" w:cs="Arial"/>
                <w:sz w:val="18"/>
                <w:szCs w:val="18"/>
              </w:rPr>
              <w:t xml:space="preserve">- </w:t>
            </w:r>
            <w:r w:rsidR="008C76EF">
              <w:rPr>
                <w:rFonts w:ascii="Arial" w:hAnsi="Arial" w:cs="Arial"/>
                <w:sz w:val="18"/>
                <w:szCs w:val="18"/>
              </w:rPr>
              <w:t>Enable</w:t>
            </w:r>
            <w:r w:rsidRPr="006C4E69">
              <w:rPr>
                <w:rFonts w:ascii="Arial" w:hAnsi="Arial" w:cs="Arial"/>
                <w:color w:val="000000"/>
                <w:szCs w:val="18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18"/>
              </w:rPr>
              <w:t>PDMA</w:t>
            </w:r>
          </w:p>
        </w:tc>
      </w:tr>
    </w:tbl>
    <w:p w14:paraId="10EDBBAF" w14:textId="77777777" w:rsidR="00430979" w:rsidRDefault="00430979" w:rsidP="00430979">
      <w:pPr>
        <w:pStyle w:val="RefIDs"/>
      </w:pPr>
      <w:r>
        <w:t xml:space="preserve">[Covers: </w:t>
      </w:r>
      <w:r w:rsidRPr="00C72809">
        <w:t>FD_PLG_RDR_005</w:t>
      </w:r>
      <w:r>
        <w:t>]</w:t>
      </w:r>
    </w:p>
    <w:p w14:paraId="4EB47C08" w14:textId="6DF0DF14" w:rsidR="007677D4" w:rsidRDefault="00930DD6" w:rsidP="007677D4">
      <w:r>
        <w:rPr>
          <w:noProof/>
        </w:rPr>
        <w:drawing>
          <wp:anchor distT="0" distB="0" distL="114300" distR="114300" simplePos="0" relativeHeight="251737088" behindDoc="0" locked="0" layoutInCell="1" allowOverlap="1" wp14:anchorId="5AC10341" wp14:editId="50EDF83B">
            <wp:simplePos x="0" y="0"/>
            <wp:positionH relativeFrom="margin">
              <wp:posOffset>40005</wp:posOffset>
            </wp:positionH>
            <wp:positionV relativeFrom="paragraph">
              <wp:posOffset>201295</wp:posOffset>
            </wp:positionV>
            <wp:extent cx="6193155" cy="5924550"/>
            <wp:effectExtent l="0" t="0" r="0" b="0"/>
            <wp:wrapThrough wrapText="bothSides">
              <wp:wrapPolygon edited="0">
                <wp:start x="0" y="0"/>
                <wp:lineTo x="0" y="21531"/>
                <wp:lineTo x="21527" y="21531"/>
                <wp:lineTo x="21527" y="0"/>
                <wp:lineTo x="0" y="0"/>
              </wp:wrapPolygon>
            </wp:wrapThrough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enable_pdma_extend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3155" cy="5924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14F371B5" w14:textId="1E62F30D" w:rsidR="00930DD6" w:rsidRDefault="00930DD6" w:rsidP="00930DD6">
      <w:pPr>
        <w:pStyle w:val="Caption"/>
        <w:jc w:val="center"/>
        <w:rPr>
          <w:rFonts w:ascii="Arial" w:hAnsi="Arial" w:cs="Arial"/>
        </w:rPr>
      </w:pPr>
      <w:bookmarkStart w:id="46" w:name="_Toc532311047"/>
      <w:r w:rsidRPr="00930DD6">
        <w:rPr>
          <w:rFonts w:ascii="Arial" w:hAnsi="Arial" w:cs="Arial"/>
        </w:rPr>
        <w:t xml:space="preserve">Figure </w:t>
      </w:r>
      <w:r w:rsidR="00800B5C">
        <w:rPr>
          <w:rFonts w:ascii="Arial" w:hAnsi="Arial" w:cs="Arial"/>
        </w:rPr>
        <w:fldChar w:fldCharType="begin"/>
      </w:r>
      <w:r w:rsidR="00800B5C">
        <w:rPr>
          <w:rFonts w:ascii="Arial" w:hAnsi="Arial" w:cs="Arial"/>
        </w:rPr>
        <w:instrText xml:space="preserve"> STYLEREF 1 \s </w:instrText>
      </w:r>
      <w:r w:rsidR="00800B5C">
        <w:rPr>
          <w:rFonts w:ascii="Arial" w:hAnsi="Arial" w:cs="Arial"/>
        </w:rPr>
        <w:fldChar w:fldCharType="separate"/>
      </w:r>
      <w:r w:rsidR="00A6752E">
        <w:rPr>
          <w:rFonts w:ascii="Arial" w:hAnsi="Arial" w:cs="Arial"/>
          <w:noProof/>
        </w:rPr>
        <w:t>3</w:t>
      </w:r>
      <w:r w:rsidR="00800B5C">
        <w:rPr>
          <w:rFonts w:ascii="Arial" w:hAnsi="Arial" w:cs="Arial"/>
        </w:rPr>
        <w:fldChar w:fldCharType="end"/>
      </w:r>
      <w:r w:rsidR="00800B5C">
        <w:rPr>
          <w:rFonts w:ascii="Arial" w:hAnsi="Arial" w:cs="Arial"/>
        </w:rPr>
        <w:noBreakHyphen/>
      </w:r>
      <w:r w:rsidR="00800B5C">
        <w:rPr>
          <w:rFonts w:ascii="Arial" w:hAnsi="Arial" w:cs="Arial"/>
        </w:rPr>
        <w:fldChar w:fldCharType="begin"/>
      </w:r>
      <w:r w:rsidR="00800B5C">
        <w:rPr>
          <w:rFonts w:ascii="Arial" w:hAnsi="Arial" w:cs="Arial"/>
        </w:rPr>
        <w:instrText xml:space="preserve"> SEQ Figure \* ARABIC \s 1 </w:instrText>
      </w:r>
      <w:r w:rsidR="00800B5C">
        <w:rPr>
          <w:rFonts w:ascii="Arial" w:hAnsi="Arial" w:cs="Arial"/>
        </w:rPr>
        <w:fldChar w:fldCharType="separate"/>
      </w:r>
      <w:r w:rsidR="00A6752E">
        <w:rPr>
          <w:rFonts w:ascii="Arial" w:hAnsi="Arial" w:cs="Arial"/>
          <w:noProof/>
        </w:rPr>
        <w:t>4</w:t>
      </w:r>
      <w:r w:rsidR="00800B5C">
        <w:rPr>
          <w:rFonts w:ascii="Arial" w:hAnsi="Arial" w:cs="Arial"/>
        </w:rPr>
        <w:fldChar w:fldCharType="end"/>
      </w:r>
      <w:r w:rsidRPr="00930DD6">
        <w:rPr>
          <w:rFonts w:ascii="Arial" w:hAnsi="Arial" w:cs="Arial"/>
        </w:rPr>
        <w:t xml:space="preserve"> </w:t>
      </w:r>
      <w:proofErr w:type="spellStart"/>
      <w:r w:rsidRPr="00930DD6">
        <w:rPr>
          <w:rFonts w:ascii="Arial" w:hAnsi="Arial" w:cs="Arial"/>
        </w:rPr>
        <w:t>enable_pdma_extend</w:t>
      </w:r>
      <w:proofErr w:type="spellEnd"/>
      <w:r w:rsidRPr="00930DD6">
        <w:rPr>
          <w:rFonts w:ascii="Arial" w:hAnsi="Arial" w:cs="Arial"/>
        </w:rPr>
        <w:t xml:space="preserve"> flowchart</w:t>
      </w:r>
      <w:bookmarkEnd w:id="46"/>
    </w:p>
    <w:p w14:paraId="023C0CA0" w14:textId="77777777" w:rsidR="00930DD6" w:rsidRDefault="00930DD6">
      <w:pPr>
        <w:overflowPunct/>
        <w:autoSpaceDE/>
        <w:autoSpaceDN/>
        <w:adjustRightInd/>
        <w:spacing w:after="0" w:line="240" w:lineRule="auto"/>
        <w:textAlignment w:val="auto"/>
        <w:rPr>
          <w:rFonts w:ascii="Arial" w:eastAsia="Times New Roman" w:hAnsi="Arial" w:cs="Arial"/>
          <w:b/>
          <w:bCs/>
        </w:rPr>
      </w:pPr>
      <w:r>
        <w:rPr>
          <w:rFonts w:ascii="Arial" w:hAnsi="Arial" w:cs="Arial"/>
        </w:rPr>
        <w:lastRenderedPageBreak/>
        <w:br w:type="page"/>
      </w:r>
    </w:p>
    <w:p w14:paraId="07EA27E7" w14:textId="7ED6B466" w:rsidR="00DC27DD" w:rsidRDefault="00DC27DD" w:rsidP="00DC27DD">
      <w:pPr>
        <w:pStyle w:val="Heading3"/>
        <w:rPr>
          <w:rFonts w:cs="Arial"/>
        </w:rPr>
      </w:pPr>
      <w:bookmarkStart w:id="47" w:name="_Toc532311040"/>
      <w:proofErr w:type="spellStart"/>
      <w:r>
        <w:rPr>
          <w:rFonts w:cs="Arial"/>
        </w:rPr>
        <w:lastRenderedPageBreak/>
        <w:t>disable_pdma_extend</w:t>
      </w:r>
      <w:bookmarkEnd w:id="47"/>
      <w:proofErr w:type="spellEnd"/>
    </w:p>
    <w:p w14:paraId="05FEAD04" w14:textId="34B9E27B" w:rsidR="00430979" w:rsidRPr="00430979" w:rsidRDefault="00430979" w:rsidP="00430979">
      <w:pPr>
        <w:pStyle w:val="ReqID"/>
      </w:pPr>
      <w:r>
        <w:t>DD_PLG_RDR_03_006</w:t>
      </w:r>
    </w:p>
    <w:tbl>
      <w:tblPr>
        <w:tblW w:w="957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07"/>
        <w:gridCol w:w="2461"/>
        <w:gridCol w:w="1347"/>
        <w:gridCol w:w="374"/>
        <w:gridCol w:w="291"/>
        <w:gridCol w:w="3891"/>
      </w:tblGrid>
      <w:tr w:rsidR="00DC27DD" w:rsidRPr="0006281E" w14:paraId="58AF5F56" w14:textId="77777777" w:rsidTr="006F021E">
        <w:trPr>
          <w:trHeight w:val="371"/>
          <w:jc w:val="center"/>
        </w:trPr>
        <w:tc>
          <w:tcPr>
            <w:tcW w:w="1207" w:type="dxa"/>
            <w:tcBorders>
              <w:top w:val="single" w:sz="12" w:space="0" w:color="auto"/>
              <w:left w:val="single" w:sz="12" w:space="0" w:color="auto"/>
              <w:right w:val="double" w:sz="4" w:space="0" w:color="auto"/>
            </w:tcBorders>
            <w:shd w:val="clear" w:color="auto" w:fill="D9D9D9"/>
          </w:tcPr>
          <w:p w14:paraId="3D096BD6" w14:textId="77777777" w:rsidR="00DC27DD" w:rsidRPr="0006281E" w:rsidRDefault="00DC27DD" w:rsidP="006F021E">
            <w:pPr>
              <w:pStyle w:val="a"/>
              <w:rPr>
                <w:rFonts w:cs="Arial"/>
                <w:b/>
                <w:bCs/>
                <w:szCs w:val="18"/>
              </w:rPr>
            </w:pPr>
            <w:r w:rsidRPr="0006281E">
              <w:rPr>
                <w:rFonts w:cs="Arial"/>
                <w:b/>
                <w:bCs/>
                <w:szCs w:val="18"/>
              </w:rPr>
              <w:t>Syntax</w:t>
            </w:r>
          </w:p>
        </w:tc>
        <w:tc>
          <w:tcPr>
            <w:tcW w:w="8364" w:type="dxa"/>
            <w:gridSpan w:val="5"/>
            <w:tcBorders>
              <w:top w:val="single" w:sz="12" w:space="0" w:color="auto"/>
              <w:left w:val="double" w:sz="4" w:space="0" w:color="auto"/>
              <w:right w:val="single" w:sz="12" w:space="0" w:color="auto"/>
            </w:tcBorders>
          </w:tcPr>
          <w:p w14:paraId="2D7ABCF2" w14:textId="6B9DF5F6" w:rsidR="00DC27DD" w:rsidRPr="0006281E" w:rsidRDefault="00DC27DD" w:rsidP="006F021E">
            <w:pPr>
              <w:pStyle w:val="a"/>
              <w:jc w:val="left"/>
              <w:rPr>
                <w:rFonts w:ascii="Courier New" w:hAnsi="Courier New" w:cs="Courier New"/>
                <w:szCs w:val="18"/>
              </w:rPr>
            </w:pPr>
            <w:proofErr w:type="spellStart"/>
            <w:r>
              <w:rPr>
                <w:rFonts w:ascii="Courier New" w:hAnsi="Courier New" w:cs="Courier New"/>
                <w:szCs w:val="18"/>
              </w:rPr>
              <w:t>pdma_error_code</w:t>
            </w:r>
            <w:proofErr w:type="spellEnd"/>
            <w:r>
              <w:rPr>
                <w:rFonts w:ascii="Courier New" w:hAnsi="Courier New" w:cs="Courier New"/>
                <w:szCs w:val="18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Cs w:val="18"/>
              </w:rPr>
              <w:t>dis</w:t>
            </w:r>
            <w:r w:rsidRPr="00AF650E">
              <w:rPr>
                <w:rFonts w:ascii="Courier New" w:hAnsi="Courier New" w:cs="Courier New"/>
                <w:szCs w:val="18"/>
              </w:rPr>
              <w:t>able_pdma_extend</w:t>
            </w:r>
            <w:proofErr w:type="spellEnd"/>
            <w:r w:rsidRPr="00AF650E">
              <w:rPr>
                <w:rFonts w:ascii="Courier New" w:hAnsi="Courier New" w:cs="Courier New"/>
                <w:szCs w:val="18"/>
              </w:rPr>
              <w:t xml:space="preserve">(PDMA_CH </w:t>
            </w:r>
            <w:proofErr w:type="spellStart"/>
            <w:r w:rsidRPr="00AF650E">
              <w:rPr>
                <w:rFonts w:ascii="Courier New" w:hAnsi="Courier New" w:cs="Courier New"/>
                <w:szCs w:val="18"/>
              </w:rPr>
              <w:t>ch</w:t>
            </w:r>
            <w:proofErr w:type="spellEnd"/>
            <w:r w:rsidRPr="00AF650E">
              <w:rPr>
                <w:rFonts w:ascii="Courier New" w:hAnsi="Courier New" w:cs="Courier New"/>
                <w:szCs w:val="18"/>
              </w:rPr>
              <w:t>)</w:t>
            </w:r>
          </w:p>
        </w:tc>
      </w:tr>
      <w:tr w:rsidR="00DC27DD" w:rsidRPr="0006281E" w14:paraId="07DC8830" w14:textId="77777777" w:rsidTr="006F021E">
        <w:trPr>
          <w:jc w:val="center"/>
        </w:trPr>
        <w:tc>
          <w:tcPr>
            <w:tcW w:w="12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double" w:sz="4" w:space="0" w:color="auto"/>
            </w:tcBorders>
            <w:shd w:val="clear" w:color="auto" w:fill="D9D9D9"/>
          </w:tcPr>
          <w:p w14:paraId="5AE954C3" w14:textId="77777777" w:rsidR="00DC27DD" w:rsidRPr="0006281E" w:rsidRDefault="00DC27DD" w:rsidP="006F021E">
            <w:pPr>
              <w:pStyle w:val="a"/>
              <w:rPr>
                <w:rFonts w:cs="Arial"/>
                <w:b/>
                <w:bCs/>
                <w:szCs w:val="18"/>
              </w:rPr>
            </w:pPr>
            <w:r w:rsidRPr="0006281E">
              <w:rPr>
                <w:rFonts w:cs="Arial"/>
                <w:b/>
                <w:bCs/>
                <w:szCs w:val="18"/>
              </w:rPr>
              <w:t>Function</w:t>
            </w:r>
          </w:p>
        </w:tc>
        <w:tc>
          <w:tcPr>
            <w:tcW w:w="8364" w:type="dxa"/>
            <w:gridSpan w:val="5"/>
            <w:tcBorders>
              <w:top w:val="single" w:sz="12" w:space="0" w:color="auto"/>
              <w:left w:val="double" w:sz="4" w:space="0" w:color="auto"/>
              <w:bottom w:val="single" w:sz="12" w:space="0" w:color="auto"/>
              <w:right w:val="single" w:sz="12" w:space="0" w:color="auto"/>
            </w:tcBorders>
          </w:tcPr>
          <w:p w14:paraId="4465939B" w14:textId="77777777" w:rsidR="00DC27DD" w:rsidRPr="0006281E" w:rsidRDefault="00DC27DD" w:rsidP="006F021E">
            <w:pPr>
              <w:overflowPunct/>
              <w:autoSpaceDE/>
              <w:autoSpaceDN/>
              <w:adjustRightInd/>
              <w:spacing w:after="0" w:line="240" w:lineRule="auto"/>
              <w:textAlignment w:val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C4E69">
              <w:rPr>
                <w:rFonts w:ascii="Arial" w:hAnsi="Arial" w:cs="Arial"/>
                <w:color w:val="000000"/>
              </w:rPr>
              <w:t xml:space="preserve">This function is to </w:t>
            </w:r>
            <w:r>
              <w:rPr>
                <w:rFonts w:ascii="Arial" w:hAnsi="Arial" w:cs="Arial"/>
                <w:color w:val="000000"/>
                <w:szCs w:val="18"/>
              </w:rPr>
              <w:t>enable</w:t>
            </w:r>
            <w:r w:rsidRPr="006C4E69">
              <w:rPr>
                <w:rFonts w:ascii="Arial" w:hAnsi="Arial" w:cs="Arial"/>
                <w:color w:val="000000"/>
                <w:szCs w:val="18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18"/>
              </w:rPr>
              <w:t xml:space="preserve">PDMA channel </w:t>
            </w:r>
            <w:proofErr w:type="spellStart"/>
            <w:r>
              <w:rPr>
                <w:rFonts w:ascii="Arial" w:hAnsi="Arial" w:cs="Arial"/>
                <w:color w:val="000000"/>
                <w:szCs w:val="18"/>
              </w:rPr>
              <w:t>ch</w:t>
            </w:r>
            <w:r w:rsidRPr="007F4778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.</w:t>
            </w:r>
            <w:proofErr w:type="spellEnd"/>
          </w:p>
        </w:tc>
      </w:tr>
      <w:tr w:rsidR="00DC27DD" w:rsidRPr="0006281E" w14:paraId="7F4289D4" w14:textId="77777777" w:rsidTr="006F021E">
        <w:trPr>
          <w:jc w:val="center"/>
        </w:trPr>
        <w:tc>
          <w:tcPr>
            <w:tcW w:w="1207" w:type="dxa"/>
            <w:vMerge w:val="restart"/>
            <w:tcBorders>
              <w:top w:val="single" w:sz="12" w:space="0" w:color="auto"/>
              <w:left w:val="single" w:sz="12" w:space="0" w:color="auto"/>
              <w:right w:val="double" w:sz="4" w:space="0" w:color="auto"/>
            </w:tcBorders>
            <w:shd w:val="clear" w:color="auto" w:fill="D9D9D9"/>
          </w:tcPr>
          <w:p w14:paraId="32615BFA" w14:textId="77777777" w:rsidR="00DC27DD" w:rsidRPr="0006281E" w:rsidRDefault="00DC27DD" w:rsidP="006F021E">
            <w:pPr>
              <w:pStyle w:val="a"/>
              <w:rPr>
                <w:rFonts w:cs="Arial"/>
                <w:b/>
                <w:bCs/>
                <w:szCs w:val="18"/>
              </w:rPr>
            </w:pPr>
            <w:r w:rsidRPr="0006281E">
              <w:rPr>
                <w:rFonts w:cs="Arial"/>
                <w:b/>
                <w:bCs/>
                <w:szCs w:val="18"/>
              </w:rPr>
              <w:t>Arguments</w:t>
            </w:r>
          </w:p>
        </w:tc>
        <w:tc>
          <w:tcPr>
            <w:tcW w:w="2461" w:type="dxa"/>
            <w:tcBorders>
              <w:top w:val="single" w:sz="12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5C1244AF" w14:textId="77777777" w:rsidR="00DC27DD" w:rsidRPr="0006281E" w:rsidRDefault="00DC27DD" w:rsidP="006F021E">
            <w:pPr>
              <w:pStyle w:val="a"/>
              <w:jc w:val="center"/>
              <w:rPr>
                <w:rFonts w:cs="Arial"/>
                <w:szCs w:val="18"/>
              </w:rPr>
            </w:pPr>
            <w:r w:rsidRPr="0006281E">
              <w:rPr>
                <w:rFonts w:cs="Arial"/>
                <w:szCs w:val="18"/>
              </w:rPr>
              <w:t>Type</w:t>
            </w:r>
          </w:p>
        </w:tc>
        <w:tc>
          <w:tcPr>
            <w:tcW w:w="134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43E1D6A0" w14:textId="77777777" w:rsidR="00DC27DD" w:rsidRPr="0006281E" w:rsidRDefault="00DC27DD" w:rsidP="006F021E">
            <w:pPr>
              <w:pStyle w:val="a"/>
              <w:jc w:val="center"/>
              <w:rPr>
                <w:rFonts w:cs="Arial"/>
                <w:szCs w:val="18"/>
              </w:rPr>
            </w:pPr>
            <w:r w:rsidRPr="0006281E">
              <w:rPr>
                <w:rFonts w:cs="Arial"/>
                <w:szCs w:val="18"/>
              </w:rPr>
              <w:t>Name</w:t>
            </w:r>
          </w:p>
        </w:tc>
        <w:tc>
          <w:tcPr>
            <w:tcW w:w="665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49F384ED" w14:textId="77777777" w:rsidR="00DC27DD" w:rsidRPr="0006281E" w:rsidRDefault="00DC27DD" w:rsidP="006F021E">
            <w:pPr>
              <w:pStyle w:val="a"/>
              <w:jc w:val="center"/>
              <w:rPr>
                <w:rFonts w:cs="Arial"/>
                <w:szCs w:val="18"/>
              </w:rPr>
            </w:pPr>
            <w:r w:rsidRPr="0006281E">
              <w:rPr>
                <w:rFonts w:cs="Arial"/>
                <w:szCs w:val="18"/>
              </w:rPr>
              <w:t>I/O</w:t>
            </w:r>
          </w:p>
        </w:tc>
        <w:tc>
          <w:tcPr>
            <w:tcW w:w="389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2F2F2"/>
          </w:tcPr>
          <w:p w14:paraId="1E3F58E8" w14:textId="77777777" w:rsidR="00DC27DD" w:rsidRPr="0006281E" w:rsidRDefault="00DC27DD" w:rsidP="006F021E">
            <w:pPr>
              <w:pStyle w:val="a"/>
              <w:jc w:val="center"/>
              <w:rPr>
                <w:rFonts w:cs="Arial"/>
                <w:szCs w:val="18"/>
              </w:rPr>
            </w:pPr>
            <w:r w:rsidRPr="0006281E">
              <w:rPr>
                <w:rFonts w:cs="Arial"/>
                <w:szCs w:val="18"/>
              </w:rPr>
              <w:t>Description</w:t>
            </w:r>
          </w:p>
        </w:tc>
      </w:tr>
      <w:tr w:rsidR="00DC27DD" w:rsidRPr="0006281E" w14:paraId="195E76AF" w14:textId="77777777" w:rsidTr="006F021E">
        <w:trPr>
          <w:jc w:val="center"/>
        </w:trPr>
        <w:tc>
          <w:tcPr>
            <w:tcW w:w="1207" w:type="dxa"/>
            <w:vMerge/>
            <w:tcBorders>
              <w:left w:val="single" w:sz="12" w:space="0" w:color="auto"/>
              <w:bottom w:val="single" w:sz="12" w:space="0" w:color="auto"/>
              <w:right w:val="double" w:sz="4" w:space="0" w:color="auto"/>
            </w:tcBorders>
            <w:shd w:val="clear" w:color="auto" w:fill="D9D9D9"/>
          </w:tcPr>
          <w:p w14:paraId="36AE8A25" w14:textId="77777777" w:rsidR="00DC27DD" w:rsidRPr="0006281E" w:rsidRDefault="00DC27DD" w:rsidP="006F021E">
            <w:pPr>
              <w:pStyle w:val="a"/>
              <w:rPr>
                <w:rFonts w:cs="Arial"/>
                <w:b/>
                <w:bCs/>
                <w:szCs w:val="18"/>
              </w:rPr>
            </w:pPr>
          </w:p>
        </w:tc>
        <w:tc>
          <w:tcPr>
            <w:tcW w:w="2461" w:type="dxa"/>
            <w:tcBorders>
              <w:top w:val="single" w:sz="4" w:space="0" w:color="auto"/>
              <w:left w:val="double" w:sz="4" w:space="0" w:color="auto"/>
              <w:bottom w:val="single" w:sz="12" w:space="0" w:color="auto"/>
              <w:right w:val="single" w:sz="4" w:space="0" w:color="auto"/>
            </w:tcBorders>
          </w:tcPr>
          <w:p w14:paraId="60F6784B" w14:textId="77777777" w:rsidR="00DC27DD" w:rsidRPr="0006281E" w:rsidRDefault="00DC27DD" w:rsidP="006F021E">
            <w:pPr>
              <w:pStyle w:val="a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PDMA_CH</w:t>
            </w: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6A71C0B1" w14:textId="77777777" w:rsidR="00DC27DD" w:rsidRPr="0006281E" w:rsidRDefault="00DC27DD" w:rsidP="006F021E">
            <w:pPr>
              <w:pStyle w:val="a"/>
              <w:rPr>
                <w:rFonts w:cs="Arial"/>
                <w:szCs w:val="18"/>
              </w:rPr>
            </w:pPr>
            <w:proofErr w:type="spellStart"/>
            <w:r>
              <w:rPr>
                <w:rFonts w:cs="Arial"/>
                <w:szCs w:val="18"/>
              </w:rPr>
              <w:t>ch</w:t>
            </w:r>
            <w:proofErr w:type="spellEnd"/>
          </w:p>
        </w:tc>
        <w:tc>
          <w:tcPr>
            <w:tcW w:w="665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8FA3246" w14:textId="77777777" w:rsidR="00DC27DD" w:rsidRPr="0006281E" w:rsidRDefault="00DC27DD" w:rsidP="006F021E">
            <w:pPr>
              <w:pStyle w:val="a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I</w:t>
            </w:r>
          </w:p>
        </w:tc>
        <w:tc>
          <w:tcPr>
            <w:tcW w:w="389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64DEC3C9" w14:textId="77777777" w:rsidR="00DC27DD" w:rsidRDefault="00DC27DD" w:rsidP="006F021E">
            <w:pPr>
              <w:pStyle w:val="a"/>
              <w:jc w:val="left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PDMA channel</w:t>
            </w:r>
          </w:p>
          <w:p w14:paraId="21677775" w14:textId="0D64194A" w:rsidR="00A6752E" w:rsidRPr="0006281E" w:rsidRDefault="00A6752E" w:rsidP="006F021E">
            <w:pPr>
              <w:pStyle w:val="a"/>
              <w:jc w:val="left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Valid range: [0: 28]</w:t>
            </w:r>
          </w:p>
        </w:tc>
      </w:tr>
      <w:tr w:rsidR="00DC27DD" w:rsidRPr="0006281E" w14:paraId="22AF1124" w14:textId="77777777" w:rsidTr="006F021E">
        <w:trPr>
          <w:trHeight w:val="104"/>
          <w:jc w:val="center"/>
        </w:trPr>
        <w:tc>
          <w:tcPr>
            <w:tcW w:w="1207" w:type="dxa"/>
            <w:vMerge w:val="restart"/>
            <w:tcBorders>
              <w:top w:val="single" w:sz="12" w:space="0" w:color="auto"/>
              <w:left w:val="single" w:sz="12" w:space="0" w:color="auto"/>
              <w:right w:val="double" w:sz="4" w:space="0" w:color="auto"/>
            </w:tcBorders>
            <w:shd w:val="clear" w:color="auto" w:fill="D9D9D9"/>
          </w:tcPr>
          <w:p w14:paraId="57FBCD5F" w14:textId="77777777" w:rsidR="00DC27DD" w:rsidRPr="0006281E" w:rsidRDefault="00DC27DD" w:rsidP="006F021E">
            <w:pPr>
              <w:pStyle w:val="a"/>
              <w:rPr>
                <w:rFonts w:cs="Arial"/>
                <w:b/>
                <w:bCs/>
                <w:szCs w:val="18"/>
              </w:rPr>
            </w:pPr>
            <w:r w:rsidRPr="0006281E">
              <w:rPr>
                <w:rFonts w:cs="Arial"/>
                <w:b/>
                <w:bCs/>
                <w:szCs w:val="18"/>
              </w:rPr>
              <w:t>Return value</w:t>
            </w:r>
          </w:p>
        </w:tc>
        <w:tc>
          <w:tcPr>
            <w:tcW w:w="4182" w:type="dxa"/>
            <w:gridSpan w:val="3"/>
            <w:tcBorders>
              <w:top w:val="single" w:sz="12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72029F62" w14:textId="77777777" w:rsidR="00DC27DD" w:rsidRPr="0006281E" w:rsidRDefault="00DC27DD" w:rsidP="006F021E">
            <w:pPr>
              <w:pStyle w:val="a"/>
              <w:rPr>
                <w:rFonts w:cs="Arial"/>
                <w:szCs w:val="18"/>
              </w:rPr>
            </w:pPr>
            <w:r w:rsidRPr="003A12C5">
              <w:rPr>
                <w:rFonts w:cs="Arial"/>
                <w:szCs w:val="18"/>
              </w:rPr>
              <w:t>PDMA_ERROR_INVALID_CHANNEL</w:t>
            </w:r>
          </w:p>
        </w:tc>
        <w:tc>
          <w:tcPr>
            <w:tcW w:w="4182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9A965B0" w14:textId="77777777" w:rsidR="00DC27DD" w:rsidRPr="0006281E" w:rsidRDefault="00DC27DD" w:rsidP="006F021E">
            <w:pPr>
              <w:pStyle w:val="a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Channel is invalid</w:t>
            </w:r>
          </w:p>
        </w:tc>
      </w:tr>
      <w:tr w:rsidR="00DC27DD" w:rsidRPr="0006281E" w14:paraId="22ABBFD9" w14:textId="77777777" w:rsidTr="006F021E">
        <w:trPr>
          <w:trHeight w:val="102"/>
          <w:jc w:val="center"/>
        </w:trPr>
        <w:tc>
          <w:tcPr>
            <w:tcW w:w="1207" w:type="dxa"/>
            <w:vMerge/>
            <w:tcBorders>
              <w:left w:val="single" w:sz="12" w:space="0" w:color="auto"/>
              <w:bottom w:val="single" w:sz="4" w:space="0" w:color="auto"/>
              <w:right w:val="double" w:sz="4" w:space="0" w:color="auto"/>
            </w:tcBorders>
            <w:shd w:val="clear" w:color="auto" w:fill="D9D9D9"/>
          </w:tcPr>
          <w:p w14:paraId="547D4355" w14:textId="77777777" w:rsidR="00DC27DD" w:rsidRPr="0006281E" w:rsidRDefault="00DC27DD" w:rsidP="006F021E">
            <w:pPr>
              <w:pStyle w:val="a"/>
              <w:rPr>
                <w:rFonts w:cs="Arial"/>
                <w:b/>
                <w:bCs/>
                <w:szCs w:val="18"/>
              </w:rPr>
            </w:pPr>
          </w:p>
        </w:tc>
        <w:tc>
          <w:tcPr>
            <w:tcW w:w="4182" w:type="dxa"/>
            <w:gridSpan w:val="3"/>
            <w:tcBorders>
              <w:top w:val="single" w:sz="4" w:space="0" w:color="auto"/>
              <w:left w:val="double" w:sz="4" w:space="0" w:color="auto"/>
              <w:bottom w:val="single" w:sz="12" w:space="0" w:color="auto"/>
              <w:right w:val="single" w:sz="4" w:space="0" w:color="auto"/>
            </w:tcBorders>
          </w:tcPr>
          <w:p w14:paraId="648CF4E9" w14:textId="77777777" w:rsidR="00DC27DD" w:rsidRDefault="00DC27DD" w:rsidP="006F021E">
            <w:pPr>
              <w:pStyle w:val="a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PDMA_ERROR_NONE</w:t>
            </w:r>
          </w:p>
        </w:tc>
        <w:tc>
          <w:tcPr>
            <w:tcW w:w="4182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0E9C711B" w14:textId="77777777" w:rsidR="00DC27DD" w:rsidRDefault="00DC27DD" w:rsidP="006F021E">
            <w:pPr>
              <w:pStyle w:val="a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Normal end</w:t>
            </w:r>
          </w:p>
        </w:tc>
      </w:tr>
      <w:tr w:rsidR="00DC27DD" w:rsidRPr="0006281E" w14:paraId="471BCE0B" w14:textId="77777777" w:rsidTr="006F021E">
        <w:trPr>
          <w:trHeight w:val="677"/>
          <w:jc w:val="center"/>
        </w:trPr>
        <w:tc>
          <w:tcPr>
            <w:tcW w:w="12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double" w:sz="4" w:space="0" w:color="auto"/>
            </w:tcBorders>
            <w:shd w:val="clear" w:color="auto" w:fill="D9D9D9"/>
          </w:tcPr>
          <w:p w14:paraId="31EBB3A9" w14:textId="010FBB9F" w:rsidR="00DC27DD" w:rsidRPr="0006281E" w:rsidRDefault="00DC27DD" w:rsidP="006F021E">
            <w:pPr>
              <w:pStyle w:val="a"/>
              <w:rPr>
                <w:rFonts w:cs="Arial"/>
                <w:b/>
                <w:bCs/>
                <w:szCs w:val="18"/>
              </w:rPr>
            </w:pPr>
            <w:r w:rsidRPr="0006281E">
              <w:rPr>
                <w:rFonts w:cs="Arial"/>
                <w:b/>
                <w:bCs/>
                <w:szCs w:val="18"/>
              </w:rPr>
              <w:t>Description</w:t>
            </w:r>
          </w:p>
        </w:tc>
        <w:tc>
          <w:tcPr>
            <w:tcW w:w="8364" w:type="dxa"/>
            <w:gridSpan w:val="5"/>
            <w:tcBorders>
              <w:top w:val="single" w:sz="12" w:space="0" w:color="auto"/>
              <w:left w:val="double" w:sz="4" w:space="0" w:color="auto"/>
              <w:bottom w:val="single" w:sz="12" w:space="0" w:color="auto"/>
              <w:right w:val="single" w:sz="12" w:space="0" w:color="auto"/>
            </w:tcBorders>
          </w:tcPr>
          <w:p w14:paraId="3A582D57" w14:textId="54514FD4" w:rsidR="00DC27DD" w:rsidRPr="0006281E" w:rsidRDefault="00E050A6" w:rsidP="00DC27DD">
            <w:pPr>
              <w:pStyle w:val="ListParagraph"/>
              <w:numPr>
                <w:ilvl w:val="0"/>
                <w:numId w:val="34"/>
              </w:numPr>
              <w:spacing w:line="280" w:lineRule="exact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disable</w:t>
            </w:r>
            <w:r w:rsidR="00DC27DD">
              <w:rPr>
                <w:rFonts w:ascii="Arial" w:hAnsi="Arial" w:cs="Arial"/>
                <w:sz w:val="18"/>
                <w:szCs w:val="18"/>
              </w:rPr>
              <w:t>_pdma_extend</w:t>
            </w:r>
            <w:proofErr w:type="spellEnd"/>
            <w:r w:rsidR="00DC27DD" w:rsidRPr="0006281E">
              <w:rPr>
                <w:rFonts w:ascii="Arial" w:hAnsi="Arial" w:cs="Arial"/>
                <w:sz w:val="18"/>
                <w:szCs w:val="18"/>
              </w:rPr>
              <w:t xml:space="preserve"> command </w:t>
            </w:r>
            <w:r w:rsidR="00DC27DD">
              <w:rPr>
                <w:rFonts w:ascii="Arial" w:hAnsi="Arial" w:cs="Arial"/>
                <w:sz w:val="18"/>
                <w:szCs w:val="18"/>
              </w:rPr>
              <w:t>processing</w:t>
            </w:r>
            <w:r w:rsidR="00DC27DD" w:rsidRPr="0006281E">
              <w:rPr>
                <w:rFonts w:ascii="Arial" w:hAnsi="Arial" w:cs="Arial"/>
                <w:sz w:val="18"/>
                <w:szCs w:val="18"/>
              </w:rPr>
              <w:t>:</w:t>
            </w:r>
          </w:p>
          <w:p w14:paraId="63D03F5D" w14:textId="4A7E279B" w:rsidR="00DC27DD" w:rsidRPr="0006281E" w:rsidRDefault="00DC27DD" w:rsidP="00C46394">
            <w:pPr>
              <w:spacing w:after="0" w:line="280" w:lineRule="exact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06281E">
              <w:rPr>
                <w:rFonts w:ascii="Arial" w:hAnsi="Arial" w:cs="Arial"/>
                <w:sz w:val="18"/>
                <w:szCs w:val="18"/>
              </w:rPr>
              <w:t xml:space="preserve">- </w:t>
            </w:r>
            <w:r w:rsidR="00C46394">
              <w:rPr>
                <w:rFonts w:ascii="Arial" w:hAnsi="Arial" w:cs="Arial"/>
                <w:sz w:val="18"/>
                <w:szCs w:val="18"/>
              </w:rPr>
              <w:t>Disable</w:t>
            </w:r>
            <w:r w:rsidRPr="006C4E69">
              <w:rPr>
                <w:rFonts w:ascii="Arial" w:hAnsi="Arial" w:cs="Arial"/>
                <w:color w:val="000000"/>
                <w:szCs w:val="18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18"/>
              </w:rPr>
              <w:t>PDMA</w:t>
            </w:r>
          </w:p>
        </w:tc>
      </w:tr>
    </w:tbl>
    <w:p w14:paraId="31FC4D4F" w14:textId="77777777" w:rsidR="00430979" w:rsidRDefault="00430979" w:rsidP="00430979">
      <w:pPr>
        <w:pStyle w:val="RefIDs"/>
      </w:pPr>
      <w:r>
        <w:t xml:space="preserve">[Covers: </w:t>
      </w:r>
      <w:r w:rsidRPr="00C72809">
        <w:t>FD_PLG_RDR_005</w:t>
      </w:r>
      <w:r>
        <w:t>, FD_PLG_RDR_014, FD_PLG_RDR_032, FD_PLG_RDR_043]</w:t>
      </w:r>
    </w:p>
    <w:p w14:paraId="064D6400" w14:textId="20EB2C0C" w:rsidR="00930DD6" w:rsidRDefault="00557207" w:rsidP="00930DD6">
      <w:pPr>
        <w:pStyle w:val="Caption"/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738112" behindDoc="0" locked="0" layoutInCell="1" allowOverlap="1" wp14:anchorId="0DD32D32" wp14:editId="56BCAB05">
            <wp:simplePos x="0" y="0"/>
            <wp:positionH relativeFrom="margin">
              <wp:align>right</wp:align>
            </wp:positionH>
            <wp:positionV relativeFrom="paragraph">
              <wp:posOffset>280035</wp:posOffset>
            </wp:positionV>
            <wp:extent cx="6193155" cy="4693285"/>
            <wp:effectExtent l="0" t="0" r="0" b="0"/>
            <wp:wrapThrough wrapText="bothSides">
              <wp:wrapPolygon edited="0">
                <wp:start x="0" y="0"/>
                <wp:lineTo x="0" y="21480"/>
                <wp:lineTo x="21527" y="21480"/>
                <wp:lineTo x="21527" y="0"/>
                <wp:lineTo x="0" y="0"/>
              </wp:wrapPolygon>
            </wp:wrapThrough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disable_pdma_extend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3155" cy="4693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E1CFAE" w14:textId="25980C59" w:rsidR="00557207" w:rsidRDefault="00557207" w:rsidP="00557207">
      <w:pPr>
        <w:pStyle w:val="Caption"/>
        <w:jc w:val="center"/>
        <w:rPr>
          <w:rFonts w:ascii="Arial" w:hAnsi="Arial" w:cs="Arial"/>
        </w:rPr>
      </w:pPr>
      <w:bookmarkStart w:id="48" w:name="_Toc532311048"/>
      <w:r w:rsidRPr="00557207">
        <w:rPr>
          <w:rFonts w:ascii="Arial" w:hAnsi="Arial" w:cs="Arial"/>
        </w:rPr>
        <w:t xml:space="preserve">Figure </w:t>
      </w:r>
      <w:r w:rsidR="00800B5C">
        <w:rPr>
          <w:rFonts w:ascii="Arial" w:hAnsi="Arial" w:cs="Arial"/>
        </w:rPr>
        <w:fldChar w:fldCharType="begin"/>
      </w:r>
      <w:r w:rsidR="00800B5C">
        <w:rPr>
          <w:rFonts w:ascii="Arial" w:hAnsi="Arial" w:cs="Arial"/>
        </w:rPr>
        <w:instrText xml:space="preserve"> STYLEREF 1 \s </w:instrText>
      </w:r>
      <w:r w:rsidR="00800B5C">
        <w:rPr>
          <w:rFonts w:ascii="Arial" w:hAnsi="Arial" w:cs="Arial"/>
        </w:rPr>
        <w:fldChar w:fldCharType="separate"/>
      </w:r>
      <w:r w:rsidR="00A6752E">
        <w:rPr>
          <w:rFonts w:ascii="Arial" w:hAnsi="Arial" w:cs="Arial"/>
          <w:noProof/>
        </w:rPr>
        <w:t>3</w:t>
      </w:r>
      <w:r w:rsidR="00800B5C">
        <w:rPr>
          <w:rFonts w:ascii="Arial" w:hAnsi="Arial" w:cs="Arial"/>
        </w:rPr>
        <w:fldChar w:fldCharType="end"/>
      </w:r>
      <w:r w:rsidR="00800B5C">
        <w:rPr>
          <w:rFonts w:ascii="Arial" w:hAnsi="Arial" w:cs="Arial"/>
        </w:rPr>
        <w:noBreakHyphen/>
      </w:r>
      <w:r w:rsidR="00800B5C">
        <w:rPr>
          <w:rFonts w:ascii="Arial" w:hAnsi="Arial" w:cs="Arial"/>
        </w:rPr>
        <w:fldChar w:fldCharType="begin"/>
      </w:r>
      <w:r w:rsidR="00800B5C">
        <w:rPr>
          <w:rFonts w:ascii="Arial" w:hAnsi="Arial" w:cs="Arial"/>
        </w:rPr>
        <w:instrText xml:space="preserve"> SEQ Figure \* ARABIC \s 1 </w:instrText>
      </w:r>
      <w:r w:rsidR="00800B5C">
        <w:rPr>
          <w:rFonts w:ascii="Arial" w:hAnsi="Arial" w:cs="Arial"/>
        </w:rPr>
        <w:fldChar w:fldCharType="separate"/>
      </w:r>
      <w:r w:rsidR="00A6752E">
        <w:rPr>
          <w:rFonts w:ascii="Arial" w:hAnsi="Arial" w:cs="Arial"/>
          <w:noProof/>
        </w:rPr>
        <w:t>5</w:t>
      </w:r>
      <w:r w:rsidR="00800B5C">
        <w:rPr>
          <w:rFonts w:ascii="Arial" w:hAnsi="Arial" w:cs="Arial"/>
        </w:rPr>
        <w:fldChar w:fldCharType="end"/>
      </w:r>
      <w:r w:rsidRPr="00557207">
        <w:rPr>
          <w:rFonts w:ascii="Arial" w:hAnsi="Arial" w:cs="Arial"/>
        </w:rPr>
        <w:t xml:space="preserve"> </w:t>
      </w:r>
      <w:proofErr w:type="spellStart"/>
      <w:r w:rsidRPr="00557207">
        <w:rPr>
          <w:rFonts w:ascii="Arial" w:hAnsi="Arial" w:cs="Arial"/>
        </w:rPr>
        <w:t>disable_pdma_extend</w:t>
      </w:r>
      <w:proofErr w:type="spellEnd"/>
      <w:r w:rsidRPr="00557207">
        <w:rPr>
          <w:rFonts w:ascii="Arial" w:hAnsi="Arial" w:cs="Arial"/>
        </w:rPr>
        <w:t xml:space="preserve"> flowchart</w:t>
      </w:r>
      <w:bookmarkEnd w:id="48"/>
    </w:p>
    <w:p w14:paraId="0887DA1D" w14:textId="77777777" w:rsidR="00557207" w:rsidRDefault="00557207">
      <w:pPr>
        <w:overflowPunct/>
        <w:autoSpaceDE/>
        <w:autoSpaceDN/>
        <w:adjustRightInd/>
        <w:spacing w:after="0" w:line="240" w:lineRule="auto"/>
        <w:textAlignment w:val="auto"/>
        <w:rPr>
          <w:rFonts w:ascii="Arial" w:eastAsia="Times New Roman" w:hAnsi="Arial" w:cs="Arial"/>
          <w:b/>
          <w:bCs/>
        </w:rPr>
      </w:pPr>
      <w:r>
        <w:rPr>
          <w:rFonts w:ascii="Arial" w:hAnsi="Arial" w:cs="Arial"/>
        </w:rPr>
        <w:br w:type="page"/>
      </w:r>
    </w:p>
    <w:p w14:paraId="20FC118B" w14:textId="11F62714" w:rsidR="00F36233" w:rsidRDefault="00805C18" w:rsidP="00F36233">
      <w:pPr>
        <w:pStyle w:val="Heading3"/>
        <w:rPr>
          <w:rFonts w:cs="Arial"/>
        </w:rPr>
      </w:pPr>
      <w:bookmarkStart w:id="49" w:name="_Toc532311041"/>
      <w:proofErr w:type="spellStart"/>
      <w:r>
        <w:rPr>
          <w:rFonts w:cs="Arial"/>
        </w:rPr>
        <w:lastRenderedPageBreak/>
        <w:t>check_available_pdma_</w:t>
      </w:r>
      <w:r w:rsidR="00F36233">
        <w:rPr>
          <w:rFonts w:cs="Arial"/>
        </w:rPr>
        <w:t>channel</w:t>
      </w:r>
      <w:bookmarkEnd w:id="49"/>
      <w:proofErr w:type="spellEnd"/>
    </w:p>
    <w:p w14:paraId="3C37F6D1" w14:textId="6ABD655B" w:rsidR="00430979" w:rsidRPr="00430979" w:rsidRDefault="00430979" w:rsidP="00430979">
      <w:pPr>
        <w:pStyle w:val="ReqID"/>
      </w:pPr>
      <w:r>
        <w:t>DD_PLG_RDR_03_00</w:t>
      </w:r>
      <w:r w:rsidR="00F729BC">
        <w:t>4</w:t>
      </w:r>
    </w:p>
    <w:tbl>
      <w:tblPr>
        <w:tblW w:w="957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08"/>
        <w:gridCol w:w="2478"/>
        <w:gridCol w:w="1307"/>
        <w:gridCol w:w="682"/>
        <w:gridCol w:w="3896"/>
      </w:tblGrid>
      <w:tr w:rsidR="00F36233" w:rsidRPr="0006281E" w14:paraId="6AD48751" w14:textId="77777777" w:rsidTr="006F021E">
        <w:trPr>
          <w:trHeight w:val="371"/>
          <w:jc w:val="center"/>
        </w:trPr>
        <w:tc>
          <w:tcPr>
            <w:tcW w:w="1208" w:type="dxa"/>
            <w:tcBorders>
              <w:top w:val="single" w:sz="12" w:space="0" w:color="auto"/>
              <w:left w:val="single" w:sz="12" w:space="0" w:color="auto"/>
              <w:right w:val="double" w:sz="4" w:space="0" w:color="auto"/>
            </w:tcBorders>
            <w:shd w:val="clear" w:color="auto" w:fill="D9D9D9"/>
          </w:tcPr>
          <w:p w14:paraId="0139BBDF" w14:textId="77777777" w:rsidR="00F36233" w:rsidRPr="0006281E" w:rsidRDefault="00F36233" w:rsidP="006F021E">
            <w:pPr>
              <w:pStyle w:val="a"/>
              <w:rPr>
                <w:rFonts w:cs="Arial"/>
                <w:b/>
                <w:bCs/>
                <w:szCs w:val="18"/>
              </w:rPr>
            </w:pPr>
            <w:r w:rsidRPr="0006281E">
              <w:rPr>
                <w:rFonts w:cs="Arial"/>
                <w:b/>
                <w:bCs/>
                <w:szCs w:val="18"/>
              </w:rPr>
              <w:t>Syntax</w:t>
            </w:r>
          </w:p>
        </w:tc>
        <w:tc>
          <w:tcPr>
            <w:tcW w:w="8363" w:type="dxa"/>
            <w:gridSpan w:val="4"/>
            <w:tcBorders>
              <w:top w:val="single" w:sz="12" w:space="0" w:color="auto"/>
              <w:left w:val="double" w:sz="4" w:space="0" w:color="auto"/>
              <w:right w:val="single" w:sz="12" w:space="0" w:color="auto"/>
            </w:tcBorders>
          </w:tcPr>
          <w:p w14:paraId="1EE8FA3C" w14:textId="27A221F0" w:rsidR="00F36233" w:rsidRPr="0006281E" w:rsidRDefault="00F36233" w:rsidP="006F021E">
            <w:pPr>
              <w:pStyle w:val="a"/>
              <w:jc w:val="left"/>
              <w:rPr>
                <w:rFonts w:ascii="Courier New" w:hAnsi="Courier New" w:cs="Courier New"/>
                <w:szCs w:val="18"/>
              </w:rPr>
            </w:pPr>
            <w:proofErr w:type="spellStart"/>
            <w:r w:rsidRPr="00F36233">
              <w:rPr>
                <w:rFonts w:ascii="Courier New" w:hAnsi="Courier New" w:cs="Courier New"/>
                <w:szCs w:val="18"/>
              </w:rPr>
              <w:t>pdma_error_code</w:t>
            </w:r>
            <w:proofErr w:type="spellEnd"/>
            <w:r w:rsidRPr="00F36233">
              <w:rPr>
                <w:rFonts w:ascii="Courier New" w:hAnsi="Courier New" w:cs="Courier New"/>
                <w:szCs w:val="18"/>
              </w:rPr>
              <w:t xml:space="preserve"> </w:t>
            </w:r>
            <w:proofErr w:type="spellStart"/>
            <w:r w:rsidRPr="00F36233">
              <w:rPr>
                <w:rFonts w:ascii="Courier New" w:hAnsi="Courier New" w:cs="Courier New"/>
                <w:szCs w:val="18"/>
              </w:rPr>
              <w:t>check_available_pdma_channel</w:t>
            </w:r>
            <w:proofErr w:type="spellEnd"/>
            <w:r w:rsidRPr="00F36233">
              <w:rPr>
                <w:rFonts w:ascii="Courier New" w:hAnsi="Courier New" w:cs="Courier New"/>
                <w:szCs w:val="18"/>
              </w:rPr>
              <w:t>(</w:t>
            </w:r>
            <w:proofErr w:type="spellStart"/>
            <w:r w:rsidRPr="00F36233">
              <w:rPr>
                <w:rFonts w:ascii="Courier New" w:hAnsi="Courier New" w:cs="Courier New"/>
                <w:szCs w:val="18"/>
              </w:rPr>
              <w:t>pVOID</w:t>
            </w:r>
            <w:proofErr w:type="spellEnd"/>
            <w:r w:rsidRPr="00F36233">
              <w:rPr>
                <w:rFonts w:ascii="Courier New" w:hAnsi="Courier New" w:cs="Courier New"/>
                <w:szCs w:val="18"/>
              </w:rPr>
              <w:t xml:space="preserve"> </w:t>
            </w:r>
            <w:proofErr w:type="spellStart"/>
            <w:r w:rsidRPr="00F36233">
              <w:rPr>
                <w:rFonts w:ascii="Courier New" w:hAnsi="Courier New" w:cs="Courier New"/>
                <w:szCs w:val="18"/>
              </w:rPr>
              <w:t>pch</w:t>
            </w:r>
            <w:proofErr w:type="spellEnd"/>
            <w:r w:rsidRPr="00F36233">
              <w:rPr>
                <w:rFonts w:ascii="Courier New" w:hAnsi="Courier New" w:cs="Courier New"/>
                <w:szCs w:val="18"/>
              </w:rPr>
              <w:t>)</w:t>
            </w:r>
          </w:p>
        </w:tc>
      </w:tr>
      <w:tr w:rsidR="00F36233" w:rsidRPr="0006281E" w14:paraId="3EE75525" w14:textId="77777777" w:rsidTr="006F021E">
        <w:trPr>
          <w:jc w:val="center"/>
        </w:trPr>
        <w:tc>
          <w:tcPr>
            <w:tcW w:w="12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double" w:sz="4" w:space="0" w:color="auto"/>
            </w:tcBorders>
            <w:shd w:val="clear" w:color="auto" w:fill="D9D9D9"/>
          </w:tcPr>
          <w:p w14:paraId="76582A9E" w14:textId="77777777" w:rsidR="00F36233" w:rsidRPr="0006281E" w:rsidRDefault="00F36233" w:rsidP="006F021E">
            <w:pPr>
              <w:pStyle w:val="a"/>
              <w:rPr>
                <w:rFonts w:cs="Arial"/>
                <w:b/>
                <w:bCs/>
                <w:szCs w:val="18"/>
              </w:rPr>
            </w:pPr>
            <w:r w:rsidRPr="0006281E">
              <w:rPr>
                <w:rFonts w:cs="Arial"/>
                <w:b/>
                <w:bCs/>
                <w:szCs w:val="18"/>
              </w:rPr>
              <w:t>Function</w:t>
            </w:r>
          </w:p>
        </w:tc>
        <w:tc>
          <w:tcPr>
            <w:tcW w:w="8363" w:type="dxa"/>
            <w:gridSpan w:val="4"/>
            <w:tcBorders>
              <w:top w:val="single" w:sz="12" w:space="0" w:color="auto"/>
              <w:left w:val="double" w:sz="4" w:space="0" w:color="auto"/>
              <w:bottom w:val="single" w:sz="12" w:space="0" w:color="auto"/>
              <w:right w:val="single" w:sz="12" w:space="0" w:color="auto"/>
            </w:tcBorders>
          </w:tcPr>
          <w:p w14:paraId="2F67DF1E" w14:textId="2433C741" w:rsidR="00F36233" w:rsidRPr="00DE1B8E" w:rsidRDefault="00F36233" w:rsidP="006F021E">
            <w:pPr>
              <w:overflowPunct/>
              <w:autoSpaceDE/>
              <w:autoSpaceDN/>
              <w:adjustRightInd/>
              <w:spacing w:after="0" w:line="240" w:lineRule="auto"/>
              <w:textAlignment w:val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E1B8E">
              <w:rPr>
                <w:rFonts w:ascii="Arial" w:hAnsi="Arial" w:cs="Arial"/>
                <w:color w:val="000000"/>
                <w:sz w:val="18"/>
                <w:szCs w:val="18"/>
              </w:rPr>
              <w:t>This function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is to check availability of </w:t>
            </w:r>
            <w:r w:rsidR="004B58FF">
              <w:rPr>
                <w:rFonts w:ascii="Arial" w:hAnsi="Arial" w:cs="Arial"/>
                <w:color w:val="000000"/>
                <w:sz w:val="18"/>
                <w:szCs w:val="18"/>
              </w:rPr>
              <w:t>PDMA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s and choose an available one for operation.</w:t>
            </w:r>
          </w:p>
        </w:tc>
      </w:tr>
      <w:tr w:rsidR="00F36233" w:rsidRPr="0006281E" w14:paraId="4103801C" w14:textId="77777777" w:rsidTr="006F021E">
        <w:trPr>
          <w:jc w:val="center"/>
        </w:trPr>
        <w:tc>
          <w:tcPr>
            <w:tcW w:w="1208" w:type="dxa"/>
            <w:vMerge w:val="restart"/>
            <w:tcBorders>
              <w:top w:val="single" w:sz="12" w:space="0" w:color="auto"/>
              <w:left w:val="single" w:sz="12" w:space="0" w:color="auto"/>
              <w:right w:val="double" w:sz="4" w:space="0" w:color="auto"/>
            </w:tcBorders>
            <w:shd w:val="clear" w:color="auto" w:fill="D9D9D9"/>
          </w:tcPr>
          <w:p w14:paraId="4BBA3EB6" w14:textId="77777777" w:rsidR="00F36233" w:rsidRPr="0006281E" w:rsidRDefault="00F36233" w:rsidP="006F021E">
            <w:pPr>
              <w:pStyle w:val="a"/>
              <w:rPr>
                <w:rFonts w:cs="Arial"/>
                <w:b/>
                <w:bCs/>
                <w:szCs w:val="18"/>
              </w:rPr>
            </w:pPr>
            <w:r w:rsidRPr="0006281E">
              <w:rPr>
                <w:rFonts w:cs="Arial"/>
                <w:b/>
                <w:bCs/>
                <w:szCs w:val="18"/>
              </w:rPr>
              <w:t>Arguments</w:t>
            </w:r>
          </w:p>
        </w:tc>
        <w:tc>
          <w:tcPr>
            <w:tcW w:w="2478" w:type="dxa"/>
            <w:tcBorders>
              <w:top w:val="single" w:sz="12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4304B6E4" w14:textId="77777777" w:rsidR="00F36233" w:rsidRPr="0006281E" w:rsidRDefault="00F36233" w:rsidP="006F021E">
            <w:pPr>
              <w:pStyle w:val="a"/>
              <w:jc w:val="center"/>
              <w:rPr>
                <w:rFonts w:cs="Arial"/>
                <w:szCs w:val="18"/>
              </w:rPr>
            </w:pPr>
            <w:r w:rsidRPr="0006281E">
              <w:rPr>
                <w:rFonts w:cs="Arial"/>
                <w:szCs w:val="18"/>
              </w:rPr>
              <w:t>Type</w:t>
            </w:r>
          </w:p>
        </w:tc>
        <w:tc>
          <w:tcPr>
            <w:tcW w:w="130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26E91C73" w14:textId="77777777" w:rsidR="00F36233" w:rsidRPr="0006281E" w:rsidRDefault="00F36233" w:rsidP="006F021E">
            <w:pPr>
              <w:pStyle w:val="a"/>
              <w:jc w:val="center"/>
              <w:rPr>
                <w:rFonts w:cs="Arial"/>
                <w:szCs w:val="18"/>
              </w:rPr>
            </w:pPr>
            <w:r w:rsidRPr="0006281E">
              <w:rPr>
                <w:rFonts w:cs="Arial"/>
                <w:szCs w:val="18"/>
              </w:rPr>
              <w:t>Name</w:t>
            </w:r>
          </w:p>
        </w:tc>
        <w:tc>
          <w:tcPr>
            <w:tcW w:w="682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57F53687" w14:textId="77777777" w:rsidR="00F36233" w:rsidRPr="0006281E" w:rsidRDefault="00F36233" w:rsidP="006F021E">
            <w:pPr>
              <w:pStyle w:val="a"/>
              <w:jc w:val="center"/>
              <w:rPr>
                <w:rFonts w:cs="Arial"/>
                <w:szCs w:val="18"/>
              </w:rPr>
            </w:pPr>
            <w:r w:rsidRPr="0006281E">
              <w:rPr>
                <w:rFonts w:cs="Arial"/>
                <w:szCs w:val="18"/>
              </w:rPr>
              <w:t>I/O</w:t>
            </w:r>
          </w:p>
        </w:tc>
        <w:tc>
          <w:tcPr>
            <w:tcW w:w="389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2F2F2"/>
          </w:tcPr>
          <w:p w14:paraId="7539AF35" w14:textId="77777777" w:rsidR="00F36233" w:rsidRPr="0006281E" w:rsidRDefault="00F36233" w:rsidP="006F021E">
            <w:pPr>
              <w:pStyle w:val="a"/>
              <w:jc w:val="center"/>
              <w:rPr>
                <w:rFonts w:cs="Arial"/>
                <w:szCs w:val="18"/>
              </w:rPr>
            </w:pPr>
            <w:r w:rsidRPr="0006281E">
              <w:rPr>
                <w:rFonts w:cs="Arial"/>
                <w:szCs w:val="18"/>
              </w:rPr>
              <w:t>Description</w:t>
            </w:r>
          </w:p>
        </w:tc>
      </w:tr>
      <w:tr w:rsidR="00F36233" w:rsidRPr="0006281E" w14:paraId="5345C19E" w14:textId="77777777" w:rsidTr="006F021E">
        <w:trPr>
          <w:jc w:val="center"/>
        </w:trPr>
        <w:tc>
          <w:tcPr>
            <w:tcW w:w="1208" w:type="dxa"/>
            <w:vMerge/>
            <w:tcBorders>
              <w:left w:val="single" w:sz="12" w:space="0" w:color="auto"/>
              <w:right w:val="double" w:sz="4" w:space="0" w:color="auto"/>
            </w:tcBorders>
            <w:shd w:val="clear" w:color="auto" w:fill="D9D9D9"/>
          </w:tcPr>
          <w:p w14:paraId="3E5695C1" w14:textId="77777777" w:rsidR="00F36233" w:rsidRPr="0006281E" w:rsidRDefault="00F36233" w:rsidP="006F021E">
            <w:pPr>
              <w:pStyle w:val="a"/>
              <w:rPr>
                <w:rFonts w:cs="Arial"/>
                <w:b/>
                <w:bCs/>
                <w:szCs w:val="18"/>
              </w:rPr>
            </w:pPr>
          </w:p>
        </w:tc>
        <w:tc>
          <w:tcPr>
            <w:tcW w:w="247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1ABBCFF4" w14:textId="77777777" w:rsidR="00F36233" w:rsidRPr="0006281E" w:rsidRDefault="00F36233" w:rsidP="006F021E">
            <w:pPr>
              <w:pStyle w:val="a"/>
              <w:rPr>
                <w:rFonts w:cs="Arial"/>
                <w:szCs w:val="18"/>
              </w:rPr>
            </w:pPr>
            <w:proofErr w:type="spellStart"/>
            <w:r>
              <w:rPr>
                <w:rFonts w:cs="Arial"/>
                <w:szCs w:val="18"/>
              </w:rPr>
              <w:t>pVOID</w:t>
            </w:r>
            <w:proofErr w:type="spellEnd"/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57804" w14:textId="77777777" w:rsidR="00F36233" w:rsidRPr="0006281E" w:rsidRDefault="00F36233" w:rsidP="006F021E">
            <w:pPr>
              <w:pStyle w:val="a"/>
              <w:rPr>
                <w:rFonts w:cs="Arial"/>
                <w:szCs w:val="18"/>
              </w:rPr>
            </w:pPr>
            <w:proofErr w:type="spellStart"/>
            <w:r>
              <w:rPr>
                <w:rFonts w:cs="Arial"/>
                <w:szCs w:val="18"/>
              </w:rPr>
              <w:t>pch</w:t>
            </w:r>
            <w:proofErr w:type="spellEnd"/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A0A04" w14:textId="625C444B" w:rsidR="00905B23" w:rsidRPr="0006281E" w:rsidRDefault="00F36233" w:rsidP="00A7594F">
            <w:pPr>
              <w:pStyle w:val="a"/>
              <w:jc w:val="center"/>
              <w:rPr>
                <w:rFonts w:cs="Arial"/>
                <w:szCs w:val="18"/>
              </w:rPr>
            </w:pPr>
            <w:r w:rsidRPr="0006281E">
              <w:rPr>
                <w:rFonts w:cs="Arial"/>
                <w:szCs w:val="18"/>
              </w:rPr>
              <w:t>I</w:t>
            </w:r>
            <w:r w:rsidR="00905B23">
              <w:rPr>
                <w:rFonts w:cs="Arial"/>
                <w:szCs w:val="18"/>
              </w:rPr>
              <w:t>/O</w:t>
            </w:r>
          </w:p>
        </w:tc>
        <w:tc>
          <w:tcPr>
            <w:tcW w:w="3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42AF084" w14:textId="77777777" w:rsidR="00F36233" w:rsidRDefault="00F36233" w:rsidP="006F021E">
            <w:pPr>
              <w:pStyle w:val="a"/>
              <w:jc w:val="left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 xml:space="preserve">Pointer to channel of </w:t>
            </w:r>
            <w:r w:rsidR="004B58FF">
              <w:rPr>
                <w:rFonts w:cs="Arial"/>
                <w:szCs w:val="18"/>
              </w:rPr>
              <w:t>PDMA</w:t>
            </w:r>
          </w:p>
          <w:p w14:paraId="7EDF301D" w14:textId="048B146B" w:rsidR="00A6752E" w:rsidRPr="0006281E" w:rsidRDefault="00A6752E" w:rsidP="006F021E">
            <w:pPr>
              <w:pStyle w:val="a"/>
              <w:jc w:val="left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Valid range: [0: 28]</w:t>
            </w:r>
          </w:p>
        </w:tc>
      </w:tr>
      <w:tr w:rsidR="00F36233" w:rsidRPr="0006281E" w14:paraId="68814FF1" w14:textId="77777777" w:rsidTr="006F021E">
        <w:trPr>
          <w:trHeight w:val="308"/>
          <w:jc w:val="center"/>
        </w:trPr>
        <w:tc>
          <w:tcPr>
            <w:tcW w:w="1208" w:type="dxa"/>
            <w:vMerge w:val="restart"/>
            <w:tcBorders>
              <w:top w:val="single" w:sz="12" w:space="0" w:color="auto"/>
              <w:left w:val="single" w:sz="12" w:space="0" w:color="auto"/>
              <w:right w:val="double" w:sz="4" w:space="0" w:color="auto"/>
            </w:tcBorders>
            <w:shd w:val="clear" w:color="auto" w:fill="D9D9D9"/>
          </w:tcPr>
          <w:p w14:paraId="3621B89E" w14:textId="23B7169B" w:rsidR="00F36233" w:rsidRPr="0006281E" w:rsidRDefault="00F36233" w:rsidP="006F021E">
            <w:pPr>
              <w:pStyle w:val="a"/>
              <w:rPr>
                <w:rFonts w:cs="Arial"/>
                <w:b/>
                <w:bCs/>
                <w:szCs w:val="18"/>
              </w:rPr>
            </w:pPr>
            <w:r w:rsidRPr="0006281E">
              <w:rPr>
                <w:rFonts w:cs="Arial"/>
                <w:b/>
                <w:bCs/>
                <w:szCs w:val="18"/>
              </w:rPr>
              <w:t>Return value</w:t>
            </w:r>
          </w:p>
        </w:tc>
        <w:tc>
          <w:tcPr>
            <w:tcW w:w="3785" w:type="dxa"/>
            <w:gridSpan w:val="2"/>
            <w:tcBorders>
              <w:top w:val="single" w:sz="12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46B466A8" w14:textId="25FBFC9F" w:rsidR="00F36233" w:rsidRPr="0006281E" w:rsidRDefault="006A6BAE" w:rsidP="006F021E">
            <w:pPr>
              <w:pStyle w:val="a"/>
              <w:rPr>
                <w:rFonts w:cs="Arial"/>
                <w:szCs w:val="18"/>
              </w:rPr>
            </w:pPr>
            <w:r w:rsidRPr="006A6BAE">
              <w:rPr>
                <w:rFonts w:cs="Arial"/>
                <w:szCs w:val="18"/>
              </w:rPr>
              <w:t>PDMA_ERROR_INVALID_CHANNEL</w:t>
            </w:r>
          </w:p>
        </w:tc>
        <w:tc>
          <w:tcPr>
            <w:tcW w:w="4578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1D30C08" w14:textId="7B811F0B" w:rsidR="00F36233" w:rsidRPr="0006281E" w:rsidRDefault="00280D13" w:rsidP="00280D13">
            <w:pPr>
              <w:pStyle w:val="a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 xml:space="preserve">Current </w:t>
            </w:r>
            <w:r w:rsidR="004B58FF">
              <w:rPr>
                <w:rFonts w:cs="Arial"/>
                <w:szCs w:val="18"/>
              </w:rPr>
              <w:t>PDMA</w:t>
            </w:r>
            <w:r w:rsidR="00F36233">
              <w:rPr>
                <w:rFonts w:cs="Arial"/>
                <w:szCs w:val="18"/>
              </w:rPr>
              <w:t xml:space="preserve"> </w:t>
            </w:r>
            <w:r>
              <w:rPr>
                <w:rFonts w:cs="Arial"/>
                <w:szCs w:val="18"/>
              </w:rPr>
              <w:t>channel</w:t>
            </w:r>
            <w:r w:rsidR="00F36233">
              <w:rPr>
                <w:rFonts w:cs="Arial"/>
                <w:szCs w:val="18"/>
              </w:rPr>
              <w:t xml:space="preserve"> is invalid</w:t>
            </w:r>
          </w:p>
        </w:tc>
      </w:tr>
      <w:tr w:rsidR="00F36233" w:rsidRPr="0006281E" w14:paraId="5089347E" w14:textId="77777777" w:rsidTr="006F021E">
        <w:trPr>
          <w:trHeight w:val="355"/>
          <w:jc w:val="center"/>
        </w:trPr>
        <w:tc>
          <w:tcPr>
            <w:tcW w:w="1208" w:type="dxa"/>
            <w:vMerge/>
            <w:tcBorders>
              <w:left w:val="single" w:sz="12" w:space="0" w:color="auto"/>
              <w:right w:val="double" w:sz="4" w:space="0" w:color="auto"/>
            </w:tcBorders>
            <w:shd w:val="clear" w:color="auto" w:fill="D9D9D9"/>
          </w:tcPr>
          <w:p w14:paraId="43E4C3DE" w14:textId="77777777" w:rsidR="00F36233" w:rsidRPr="0006281E" w:rsidRDefault="00F36233" w:rsidP="006F021E">
            <w:pPr>
              <w:pStyle w:val="a"/>
              <w:rPr>
                <w:rFonts w:cs="Arial"/>
                <w:b/>
                <w:bCs/>
                <w:szCs w:val="18"/>
              </w:rPr>
            </w:pPr>
          </w:p>
        </w:tc>
        <w:tc>
          <w:tcPr>
            <w:tcW w:w="3785" w:type="dxa"/>
            <w:gridSpan w:val="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3A3AE408" w14:textId="41D093D3" w:rsidR="00F36233" w:rsidRDefault="000604F8" w:rsidP="006F021E">
            <w:pPr>
              <w:pStyle w:val="a"/>
              <w:rPr>
                <w:rFonts w:cs="Arial"/>
                <w:szCs w:val="18"/>
              </w:rPr>
            </w:pPr>
            <w:r w:rsidRPr="000604F8">
              <w:rPr>
                <w:rFonts w:cs="Arial"/>
                <w:szCs w:val="18"/>
              </w:rPr>
              <w:t>PDMA_ERROR_BUSY_CHANNEL</w:t>
            </w:r>
          </w:p>
        </w:tc>
        <w:tc>
          <w:tcPr>
            <w:tcW w:w="45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04ACC38" w14:textId="60B28013" w:rsidR="00F36233" w:rsidRPr="0006281E" w:rsidRDefault="00F36233" w:rsidP="006F021E">
            <w:pPr>
              <w:pStyle w:val="a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 xml:space="preserve">No available </w:t>
            </w:r>
            <w:r w:rsidR="004B58FF">
              <w:rPr>
                <w:rFonts w:cs="Arial"/>
                <w:szCs w:val="18"/>
              </w:rPr>
              <w:t>PDMA</w:t>
            </w:r>
            <w:r>
              <w:rPr>
                <w:rFonts w:cs="Arial"/>
                <w:szCs w:val="18"/>
              </w:rPr>
              <w:t xml:space="preserve"> module</w:t>
            </w:r>
          </w:p>
        </w:tc>
      </w:tr>
      <w:tr w:rsidR="00F36233" w:rsidRPr="0006281E" w14:paraId="17E8187A" w14:textId="77777777" w:rsidTr="006F021E">
        <w:trPr>
          <w:trHeight w:val="355"/>
          <w:jc w:val="center"/>
        </w:trPr>
        <w:tc>
          <w:tcPr>
            <w:tcW w:w="1208" w:type="dxa"/>
            <w:vMerge/>
            <w:tcBorders>
              <w:left w:val="single" w:sz="12" w:space="0" w:color="auto"/>
              <w:right w:val="double" w:sz="4" w:space="0" w:color="auto"/>
            </w:tcBorders>
            <w:shd w:val="clear" w:color="auto" w:fill="D9D9D9"/>
          </w:tcPr>
          <w:p w14:paraId="3AAFAFCD" w14:textId="77777777" w:rsidR="00F36233" w:rsidRPr="0006281E" w:rsidRDefault="00F36233" w:rsidP="006F021E">
            <w:pPr>
              <w:pStyle w:val="a"/>
              <w:rPr>
                <w:rFonts w:cs="Arial"/>
                <w:b/>
                <w:bCs/>
                <w:szCs w:val="18"/>
              </w:rPr>
            </w:pPr>
          </w:p>
        </w:tc>
        <w:tc>
          <w:tcPr>
            <w:tcW w:w="3785" w:type="dxa"/>
            <w:gridSpan w:val="2"/>
            <w:tcBorders>
              <w:top w:val="single" w:sz="4" w:space="0" w:color="auto"/>
              <w:left w:val="double" w:sz="4" w:space="0" w:color="auto"/>
              <w:bottom w:val="single" w:sz="12" w:space="0" w:color="auto"/>
              <w:right w:val="single" w:sz="4" w:space="0" w:color="auto"/>
            </w:tcBorders>
          </w:tcPr>
          <w:p w14:paraId="00F80E2A" w14:textId="7D678138" w:rsidR="00F36233" w:rsidRDefault="004B58FF" w:rsidP="006F021E">
            <w:pPr>
              <w:pStyle w:val="a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PDMA</w:t>
            </w:r>
            <w:r w:rsidR="00F36233">
              <w:rPr>
                <w:rFonts w:cs="Arial"/>
                <w:szCs w:val="18"/>
              </w:rPr>
              <w:t>_ERROR_NONE</w:t>
            </w:r>
          </w:p>
        </w:tc>
        <w:tc>
          <w:tcPr>
            <w:tcW w:w="4578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474407B2" w14:textId="77777777" w:rsidR="00F36233" w:rsidRDefault="00F36233" w:rsidP="006F021E">
            <w:pPr>
              <w:pStyle w:val="a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Normal end</w:t>
            </w:r>
          </w:p>
        </w:tc>
      </w:tr>
      <w:tr w:rsidR="00F36233" w:rsidRPr="0006281E" w14:paraId="5603EB2F" w14:textId="77777777" w:rsidTr="006F021E">
        <w:trPr>
          <w:trHeight w:val="641"/>
          <w:jc w:val="center"/>
        </w:trPr>
        <w:tc>
          <w:tcPr>
            <w:tcW w:w="12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double" w:sz="4" w:space="0" w:color="auto"/>
            </w:tcBorders>
            <w:shd w:val="clear" w:color="auto" w:fill="D9D9D9"/>
          </w:tcPr>
          <w:p w14:paraId="3DFFB2F9" w14:textId="77777777" w:rsidR="00F36233" w:rsidRPr="0006281E" w:rsidRDefault="00F36233" w:rsidP="006F021E">
            <w:pPr>
              <w:pStyle w:val="a"/>
              <w:rPr>
                <w:rFonts w:cs="Arial"/>
                <w:b/>
                <w:bCs/>
                <w:szCs w:val="18"/>
              </w:rPr>
            </w:pPr>
            <w:r w:rsidRPr="0006281E">
              <w:rPr>
                <w:rFonts w:cs="Arial"/>
                <w:b/>
                <w:bCs/>
                <w:szCs w:val="18"/>
              </w:rPr>
              <w:t>Description</w:t>
            </w:r>
          </w:p>
        </w:tc>
        <w:tc>
          <w:tcPr>
            <w:tcW w:w="8363" w:type="dxa"/>
            <w:gridSpan w:val="4"/>
            <w:tcBorders>
              <w:top w:val="single" w:sz="4" w:space="0" w:color="auto"/>
              <w:left w:val="double" w:sz="4" w:space="0" w:color="auto"/>
              <w:bottom w:val="single" w:sz="12" w:space="0" w:color="auto"/>
              <w:right w:val="single" w:sz="12" w:space="0" w:color="auto"/>
            </w:tcBorders>
          </w:tcPr>
          <w:p w14:paraId="1581CC35" w14:textId="3BB3012F" w:rsidR="00F36233" w:rsidRPr="0006281E" w:rsidRDefault="003665E0" w:rsidP="00F36233">
            <w:pPr>
              <w:pStyle w:val="ListParagraph"/>
              <w:numPr>
                <w:ilvl w:val="0"/>
                <w:numId w:val="34"/>
              </w:numPr>
              <w:spacing w:line="280" w:lineRule="exact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check_available_pdma_channel</w:t>
            </w:r>
            <w:proofErr w:type="spellEnd"/>
            <w:r w:rsidR="00F36233" w:rsidRPr="0006281E">
              <w:rPr>
                <w:rFonts w:ascii="Arial" w:hAnsi="Arial" w:cs="Arial"/>
                <w:sz w:val="18"/>
                <w:szCs w:val="18"/>
              </w:rPr>
              <w:t xml:space="preserve"> command </w:t>
            </w:r>
            <w:r w:rsidR="00F36233">
              <w:rPr>
                <w:rFonts w:ascii="Arial" w:hAnsi="Arial" w:cs="Arial"/>
                <w:sz w:val="18"/>
                <w:szCs w:val="18"/>
              </w:rPr>
              <w:t>processing</w:t>
            </w:r>
            <w:r w:rsidR="00F36233" w:rsidRPr="0006281E">
              <w:rPr>
                <w:rFonts w:ascii="Arial" w:hAnsi="Arial" w:cs="Arial"/>
                <w:sz w:val="18"/>
                <w:szCs w:val="18"/>
              </w:rPr>
              <w:t>:</w:t>
            </w:r>
          </w:p>
          <w:p w14:paraId="2F83C740" w14:textId="3F995A16" w:rsidR="00F36233" w:rsidRDefault="00F36233" w:rsidP="006F021E">
            <w:pPr>
              <w:spacing w:after="0" w:line="280" w:lineRule="exac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6281E">
              <w:rPr>
                <w:rFonts w:ascii="Arial" w:hAnsi="Arial" w:cs="Arial"/>
                <w:sz w:val="18"/>
                <w:szCs w:val="18"/>
              </w:rPr>
              <w:t xml:space="preserve">-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Check availability of </w:t>
            </w:r>
            <w:r w:rsidR="004B58FF">
              <w:rPr>
                <w:rFonts w:ascii="Arial" w:hAnsi="Arial" w:cs="Arial"/>
                <w:color w:val="000000"/>
                <w:sz w:val="18"/>
                <w:szCs w:val="18"/>
              </w:rPr>
              <w:t>PDMA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s</w:t>
            </w:r>
          </w:p>
          <w:p w14:paraId="6D7FAC5A" w14:textId="77777777" w:rsidR="00F36233" w:rsidRPr="0006281E" w:rsidRDefault="00F36233" w:rsidP="006F021E">
            <w:pPr>
              <w:spacing w:after="0" w:line="280" w:lineRule="exac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 Choose an available one for operation</w:t>
            </w:r>
          </w:p>
        </w:tc>
      </w:tr>
    </w:tbl>
    <w:p w14:paraId="305C7F87" w14:textId="77777777" w:rsidR="00430979" w:rsidRDefault="00430979" w:rsidP="00430979">
      <w:pPr>
        <w:pStyle w:val="RefIDs"/>
      </w:pPr>
      <w:r>
        <w:t xml:space="preserve">[Covers: </w:t>
      </w:r>
      <w:r w:rsidRPr="00C72809">
        <w:t>FD_PLG_RDR_005</w:t>
      </w:r>
      <w:r>
        <w:t>]</w:t>
      </w:r>
    </w:p>
    <w:p w14:paraId="4EB7BF39" w14:textId="2E2A5FFC" w:rsidR="00557207" w:rsidRPr="00800B5C" w:rsidRDefault="00557207" w:rsidP="00557207">
      <w:pPr>
        <w:rPr>
          <w:rFonts w:ascii="Arial" w:hAnsi="Arial" w:cs="Arial"/>
        </w:rPr>
      </w:pPr>
    </w:p>
    <w:p w14:paraId="60EC6F03" w14:textId="17797172" w:rsidR="00800B5C" w:rsidRPr="00800B5C" w:rsidRDefault="00EC11F0" w:rsidP="00800B5C">
      <w:pPr>
        <w:pStyle w:val="Caption"/>
        <w:jc w:val="center"/>
        <w:rPr>
          <w:rFonts w:ascii="Arial" w:eastAsia="MS Mincho" w:hAnsi="Arial" w:cs="Arial"/>
          <w:b w:val="0"/>
          <w:bCs w:val="0"/>
        </w:rPr>
      </w:pPr>
      <w:bookmarkStart w:id="50" w:name="_Toc532311049"/>
      <w:r>
        <w:rPr>
          <w:rFonts w:ascii="Arial" w:hAnsi="Arial" w:cs="Arial"/>
          <w:noProof/>
        </w:rPr>
        <w:lastRenderedPageBreak/>
        <w:drawing>
          <wp:inline distT="0" distB="0" distL="0" distR="0" wp14:anchorId="2901D4D8" wp14:editId="0996E2AD">
            <wp:extent cx="6193155" cy="798639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heck_available_pdma_channel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3155" cy="798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00B5C" w:rsidRPr="00800B5C">
        <w:rPr>
          <w:rFonts w:ascii="Arial" w:hAnsi="Arial" w:cs="Arial"/>
        </w:rPr>
        <w:t xml:space="preserve">Figure </w:t>
      </w:r>
      <w:r w:rsidR="00800B5C" w:rsidRPr="00800B5C">
        <w:rPr>
          <w:rFonts w:ascii="Arial" w:hAnsi="Arial" w:cs="Arial"/>
        </w:rPr>
        <w:fldChar w:fldCharType="begin"/>
      </w:r>
      <w:r w:rsidR="00800B5C" w:rsidRPr="00800B5C">
        <w:rPr>
          <w:rFonts w:ascii="Arial" w:hAnsi="Arial" w:cs="Arial"/>
        </w:rPr>
        <w:instrText xml:space="preserve"> STYLEREF 1 \s </w:instrText>
      </w:r>
      <w:r w:rsidR="00800B5C" w:rsidRPr="00800B5C">
        <w:rPr>
          <w:rFonts w:ascii="Arial" w:hAnsi="Arial" w:cs="Arial"/>
        </w:rPr>
        <w:fldChar w:fldCharType="separate"/>
      </w:r>
      <w:r w:rsidR="00A6752E">
        <w:rPr>
          <w:rFonts w:ascii="Arial" w:hAnsi="Arial" w:cs="Arial"/>
          <w:noProof/>
        </w:rPr>
        <w:t>3</w:t>
      </w:r>
      <w:r w:rsidR="00800B5C" w:rsidRPr="00800B5C">
        <w:rPr>
          <w:rFonts w:ascii="Arial" w:hAnsi="Arial" w:cs="Arial"/>
        </w:rPr>
        <w:fldChar w:fldCharType="end"/>
      </w:r>
      <w:r w:rsidR="00800B5C" w:rsidRPr="00800B5C">
        <w:rPr>
          <w:rFonts w:ascii="Arial" w:hAnsi="Arial" w:cs="Arial"/>
        </w:rPr>
        <w:noBreakHyphen/>
      </w:r>
      <w:r w:rsidR="00800B5C" w:rsidRPr="00800B5C">
        <w:rPr>
          <w:rFonts w:ascii="Arial" w:hAnsi="Arial" w:cs="Arial"/>
        </w:rPr>
        <w:fldChar w:fldCharType="begin"/>
      </w:r>
      <w:r w:rsidR="00800B5C" w:rsidRPr="00800B5C">
        <w:rPr>
          <w:rFonts w:ascii="Arial" w:hAnsi="Arial" w:cs="Arial"/>
        </w:rPr>
        <w:instrText xml:space="preserve"> SEQ Figure \* ARABIC \s 1 </w:instrText>
      </w:r>
      <w:r w:rsidR="00800B5C" w:rsidRPr="00800B5C">
        <w:rPr>
          <w:rFonts w:ascii="Arial" w:hAnsi="Arial" w:cs="Arial"/>
        </w:rPr>
        <w:fldChar w:fldCharType="separate"/>
      </w:r>
      <w:r w:rsidR="00A6752E">
        <w:rPr>
          <w:rFonts w:ascii="Arial" w:hAnsi="Arial" w:cs="Arial"/>
          <w:noProof/>
        </w:rPr>
        <w:t>6</w:t>
      </w:r>
      <w:r w:rsidR="00800B5C" w:rsidRPr="00800B5C">
        <w:rPr>
          <w:rFonts w:ascii="Arial" w:hAnsi="Arial" w:cs="Arial"/>
        </w:rPr>
        <w:fldChar w:fldCharType="end"/>
      </w:r>
      <w:r w:rsidR="00800B5C" w:rsidRPr="00800B5C">
        <w:rPr>
          <w:rFonts w:ascii="Arial" w:hAnsi="Arial" w:cs="Arial"/>
        </w:rPr>
        <w:t xml:space="preserve"> </w:t>
      </w:r>
      <w:proofErr w:type="spellStart"/>
      <w:r w:rsidR="00800B5C" w:rsidRPr="00800B5C">
        <w:rPr>
          <w:rFonts w:ascii="Arial" w:hAnsi="Arial" w:cs="Arial"/>
        </w:rPr>
        <w:t>check_available_pdma_channel</w:t>
      </w:r>
      <w:proofErr w:type="spellEnd"/>
      <w:r w:rsidR="00800B5C" w:rsidRPr="00800B5C">
        <w:rPr>
          <w:rFonts w:ascii="Arial" w:hAnsi="Arial" w:cs="Arial"/>
        </w:rPr>
        <w:t xml:space="preserve"> flowchart</w:t>
      </w:r>
      <w:bookmarkEnd w:id="50"/>
    </w:p>
    <w:p w14:paraId="09BE3463" w14:textId="4927C5ED" w:rsidR="00800B5C" w:rsidRDefault="00800B5C">
      <w:pPr>
        <w:overflowPunct/>
        <w:autoSpaceDE/>
        <w:autoSpaceDN/>
        <w:adjustRightInd/>
        <w:spacing w:after="0" w:line="240" w:lineRule="auto"/>
        <w:textAlignment w:val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15E0F981" w14:textId="77777777" w:rsidR="00800B5C" w:rsidRPr="00800B5C" w:rsidRDefault="00800B5C" w:rsidP="00557207">
      <w:pPr>
        <w:rPr>
          <w:rFonts w:ascii="Arial" w:hAnsi="Arial" w:cs="Arial"/>
        </w:rPr>
      </w:pPr>
    </w:p>
    <w:p w14:paraId="5F659461" w14:textId="57427772" w:rsidR="00D87FCF" w:rsidRDefault="00D87FCF" w:rsidP="00D87FCF">
      <w:pPr>
        <w:pStyle w:val="Heading1"/>
        <w:rPr>
          <w:rFonts w:ascii="Arial" w:hAnsi="Arial" w:cs="Arial"/>
        </w:rPr>
      </w:pPr>
      <w:bookmarkStart w:id="51" w:name="_Toc532311042"/>
      <w:r w:rsidRPr="0006281E">
        <w:rPr>
          <w:rFonts w:ascii="Arial" w:hAnsi="Arial" w:cs="Arial"/>
        </w:rPr>
        <w:t xml:space="preserve">Revision </w:t>
      </w:r>
      <w:r w:rsidR="00B63FB4" w:rsidRPr="0006281E">
        <w:rPr>
          <w:rFonts w:ascii="Arial" w:hAnsi="Arial" w:cs="Arial"/>
        </w:rPr>
        <w:t>history</w:t>
      </w:r>
      <w:bookmarkEnd w:id="51"/>
    </w:p>
    <w:p w14:paraId="7D3131D8" w14:textId="77777777" w:rsidR="009A24A9" w:rsidRPr="009A24A9" w:rsidRDefault="009A24A9" w:rsidP="009A24A9"/>
    <w:tbl>
      <w:tblPr>
        <w:tblStyle w:val="TableGrid"/>
        <w:tblW w:w="8526" w:type="dxa"/>
        <w:jc w:val="center"/>
        <w:tblLook w:val="04A0" w:firstRow="1" w:lastRow="0" w:firstColumn="1" w:lastColumn="0" w:noHBand="0" w:noVBand="1"/>
      </w:tblPr>
      <w:tblGrid>
        <w:gridCol w:w="951"/>
        <w:gridCol w:w="1474"/>
        <w:gridCol w:w="809"/>
        <w:gridCol w:w="2681"/>
        <w:gridCol w:w="1309"/>
        <w:gridCol w:w="1302"/>
      </w:tblGrid>
      <w:tr w:rsidR="009A24A9" w14:paraId="7150C033" w14:textId="77777777" w:rsidTr="00365295">
        <w:trPr>
          <w:jc w:val="center"/>
        </w:trPr>
        <w:tc>
          <w:tcPr>
            <w:tcW w:w="951" w:type="dxa"/>
            <w:shd w:val="clear" w:color="auto" w:fill="BFBFBF" w:themeFill="background1" w:themeFillShade="BF"/>
          </w:tcPr>
          <w:p w14:paraId="1DD77532" w14:textId="77777777" w:rsidR="009A24A9" w:rsidRPr="003B61EC" w:rsidRDefault="009A24A9" w:rsidP="00365295">
            <w:pPr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1474" w:type="dxa"/>
            <w:shd w:val="clear" w:color="auto" w:fill="BFBFBF" w:themeFill="background1" w:themeFillShade="BF"/>
          </w:tcPr>
          <w:p w14:paraId="6DB7C991" w14:textId="77777777" w:rsidR="009A24A9" w:rsidRPr="003B61EC" w:rsidRDefault="009A24A9" w:rsidP="00365295">
            <w:pPr>
              <w:jc w:val="center"/>
              <w:rPr>
                <w:b/>
              </w:rPr>
            </w:pPr>
            <w:r w:rsidRPr="003B61EC">
              <w:rPr>
                <w:b/>
              </w:rPr>
              <w:t>Date</w:t>
            </w:r>
          </w:p>
        </w:tc>
        <w:tc>
          <w:tcPr>
            <w:tcW w:w="809" w:type="dxa"/>
            <w:shd w:val="clear" w:color="auto" w:fill="BFBFBF" w:themeFill="background1" w:themeFillShade="BF"/>
          </w:tcPr>
          <w:p w14:paraId="3EBCA7AD" w14:textId="77777777" w:rsidR="009A24A9" w:rsidRPr="003B61EC" w:rsidRDefault="009A24A9" w:rsidP="00365295">
            <w:pPr>
              <w:jc w:val="center"/>
              <w:rPr>
                <w:b/>
              </w:rPr>
            </w:pPr>
            <w:r w:rsidRPr="003B61EC">
              <w:rPr>
                <w:b/>
              </w:rPr>
              <w:t>Page</w:t>
            </w:r>
          </w:p>
        </w:tc>
        <w:tc>
          <w:tcPr>
            <w:tcW w:w="2681" w:type="dxa"/>
            <w:shd w:val="clear" w:color="auto" w:fill="BFBFBF" w:themeFill="background1" w:themeFillShade="BF"/>
          </w:tcPr>
          <w:p w14:paraId="6679762E" w14:textId="77777777" w:rsidR="009A24A9" w:rsidRPr="003B61EC" w:rsidRDefault="009A24A9" w:rsidP="00365295">
            <w:pPr>
              <w:jc w:val="center"/>
              <w:rPr>
                <w:b/>
              </w:rPr>
            </w:pPr>
            <w:r w:rsidRPr="003B61EC">
              <w:rPr>
                <w:b/>
              </w:rPr>
              <w:t>Content</w:t>
            </w:r>
          </w:p>
        </w:tc>
        <w:tc>
          <w:tcPr>
            <w:tcW w:w="1309" w:type="dxa"/>
            <w:shd w:val="clear" w:color="auto" w:fill="BFBFBF" w:themeFill="background1" w:themeFillShade="BF"/>
          </w:tcPr>
          <w:p w14:paraId="5CB7B6D9" w14:textId="77777777" w:rsidR="009A24A9" w:rsidRPr="003B61EC" w:rsidRDefault="009A24A9" w:rsidP="00365295">
            <w:pPr>
              <w:jc w:val="center"/>
              <w:rPr>
                <w:b/>
              </w:rPr>
            </w:pPr>
            <w:r w:rsidRPr="003B61EC">
              <w:rPr>
                <w:b/>
              </w:rPr>
              <w:t>Approved</w:t>
            </w:r>
          </w:p>
        </w:tc>
        <w:tc>
          <w:tcPr>
            <w:tcW w:w="1302" w:type="dxa"/>
            <w:shd w:val="clear" w:color="auto" w:fill="BFBFBF" w:themeFill="background1" w:themeFillShade="BF"/>
          </w:tcPr>
          <w:p w14:paraId="0EEE9181" w14:textId="77777777" w:rsidR="009A24A9" w:rsidRPr="003B61EC" w:rsidRDefault="009A24A9" w:rsidP="00365295">
            <w:pPr>
              <w:jc w:val="center"/>
              <w:rPr>
                <w:b/>
              </w:rPr>
            </w:pPr>
            <w:r w:rsidRPr="003B61EC">
              <w:rPr>
                <w:b/>
              </w:rPr>
              <w:t>Changed</w:t>
            </w:r>
          </w:p>
        </w:tc>
      </w:tr>
      <w:tr w:rsidR="009A24A9" w14:paraId="744C1B4C" w14:textId="77777777" w:rsidTr="00365295">
        <w:trPr>
          <w:jc w:val="center"/>
        </w:trPr>
        <w:tc>
          <w:tcPr>
            <w:tcW w:w="951" w:type="dxa"/>
            <w:vAlign w:val="center"/>
          </w:tcPr>
          <w:p w14:paraId="41EA6986" w14:textId="77777777" w:rsidR="009A24A9" w:rsidRDefault="009A24A9" w:rsidP="00365295">
            <w:pPr>
              <w:jc w:val="center"/>
            </w:pPr>
            <w:bookmarkStart w:id="52" w:name="_GoBack" w:colFirst="3" w:colLast="3"/>
            <w:r>
              <w:t>1.0.0</w:t>
            </w:r>
          </w:p>
        </w:tc>
        <w:tc>
          <w:tcPr>
            <w:tcW w:w="1474" w:type="dxa"/>
            <w:vAlign w:val="center"/>
          </w:tcPr>
          <w:p w14:paraId="58DF2367" w14:textId="77777777" w:rsidR="009A24A9" w:rsidRDefault="009A24A9" w:rsidP="00365295">
            <w:pPr>
              <w:jc w:val="center"/>
            </w:pPr>
            <w:r>
              <w:t>Nov 14 2018</w:t>
            </w:r>
          </w:p>
        </w:tc>
        <w:tc>
          <w:tcPr>
            <w:tcW w:w="809" w:type="dxa"/>
            <w:vAlign w:val="center"/>
          </w:tcPr>
          <w:p w14:paraId="035E0B93" w14:textId="77777777" w:rsidR="009A24A9" w:rsidRDefault="009A24A9" w:rsidP="00365295">
            <w:pPr>
              <w:jc w:val="center"/>
            </w:pPr>
            <w:r>
              <w:t>-</w:t>
            </w:r>
          </w:p>
        </w:tc>
        <w:tc>
          <w:tcPr>
            <w:tcW w:w="2681" w:type="dxa"/>
            <w:vAlign w:val="center"/>
          </w:tcPr>
          <w:p w14:paraId="49EEC21F" w14:textId="77777777" w:rsidR="009A24A9" w:rsidRDefault="009A24A9" w:rsidP="00FE477A">
            <w:r w:rsidRPr="00B54EB4">
              <w:rPr>
                <w:rFonts w:cs="Arial"/>
                <w:szCs w:val="18"/>
              </w:rPr>
              <w:t>First Edition issued</w:t>
            </w:r>
          </w:p>
        </w:tc>
        <w:tc>
          <w:tcPr>
            <w:tcW w:w="1309" w:type="dxa"/>
            <w:vAlign w:val="center"/>
          </w:tcPr>
          <w:p w14:paraId="6799F02F" w14:textId="77777777" w:rsidR="009A24A9" w:rsidRDefault="009A24A9" w:rsidP="00365295">
            <w:pPr>
              <w:jc w:val="center"/>
            </w:pPr>
            <w:r>
              <w:t>Vu Phan</w:t>
            </w:r>
          </w:p>
        </w:tc>
        <w:tc>
          <w:tcPr>
            <w:tcW w:w="1302" w:type="dxa"/>
            <w:vAlign w:val="center"/>
          </w:tcPr>
          <w:p w14:paraId="17A01B82" w14:textId="77777777" w:rsidR="009A24A9" w:rsidRDefault="009A24A9" w:rsidP="00365295">
            <w:pPr>
              <w:jc w:val="center"/>
            </w:pPr>
            <w:r>
              <w:t>Vu Phan</w:t>
            </w:r>
          </w:p>
        </w:tc>
      </w:tr>
      <w:tr w:rsidR="009A24A9" w14:paraId="1F0C9CB5" w14:textId="77777777" w:rsidTr="00365295">
        <w:trPr>
          <w:jc w:val="center"/>
        </w:trPr>
        <w:tc>
          <w:tcPr>
            <w:tcW w:w="951" w:type="dxa"/>
            <w:vAlign w:val="center"/>
          </w:tcPr>
          <w:p w14:paraId="26C020FB" w14:textId="77777777" w:rsidR="009A24A9" w:rsidRDefault="009A24A9" w:rsidP="00365295">
            <w:pPr>
              <w:jc w:val="center"/>
            </w:pPr>
            <w:r>
              <w:t>1.1.0</w:t>
            </w:r>
          </w:p>
        </w:tc>
        <w:tc>
          <w:tcPr>
            <w:tcW w:w="1474" w:type="dxa"/>
            <w:vAlign w:val="center"/>
          </w:tcPr>
          <w:p w14:paraId="33BE0617" w14:textId="77777777" w:rsidR="009A24A9" w:rsidRDefault="009A24A9" w:rsidP="00365295">
            <w:pPr>
              <w:jc w:val="center"/>
            </w:pPr>
            <w:r>
              <w:t>Dec 10 2018</w:t>
            </w:r>
          </w:p>
        </w:tc>
        <w:tc>
          <w:tcPr>
            <w:tcW w:w="809" w:type="dxa"/>
            <w:vAlign w:val="center"/>
          </w:tcPr>
          <w:p w14:paraId="1BFC7015" w14:textId="77777777" w:rsidR="009A24A9" w:rsidRDefault="009A24A9" w:rsidP="00365295">
            <w:pPr>
              <w:jc w:val="center"/>
            </w:pPr>
            <w:r>
              <w:t>-</w:t>
            </w:r>
          </w:p>
        </w:tc>
        <w:tc>
          <w:tcPr>
            <w:tcW w:w="2681" w:type="dxa"/>
            <w:vAlign w:val="center"/>
          </w:tcPr>
          <w:p w14:paraId="3E64934C" w14:textId="77777777" w:rsidR="009A24A9" w:rsidRPr="00B54EB4" w:rsidRDefault="009A24A9" w:rsidP="00FE477A">
            <w:pPr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Add traceability ID</w:t>
            </w:r>
          </w:p>
        </w:tc>
        <w:tc>
          <w:tcPr>
            <w:tcW w:w="1309" w:type="dxa"/>
            <w:vAlign w:val="center"/>
          </w:tcPr>
          <w:p w14:paraId="337390E5" w14:textId="77777777" w:rsidR="009A24A9" w:rsidRDefault="009A24A9" w:rsidP="00365295">
            <w:pPr>
              <w:jc w:val="center"/>
            </w:pPr>
            <w:r>
              <w:t>Vu Phan</w:t>
            </w:r>
          </w:p>
        </w:tc>
        <w:tc>
          <w:tcPr>
            <w:tcW w:w="1302" w:type="dxa"/>
            <w:vAlign w:val="center"/>
          </w:tcPr>
          <w:p w14:paraId="738A6333" w14:textId="77777777" w:rsidR="009A24A9" w:rsidRDefault="009A24A9" w:rsidP="00365295">
            <w:pPr>
              <w:jc w:val="center"/>
            </w:pPr>
            <w:r>
              <w:t>Ngu Pham</w:t>
            </w:r>
          </w:p>
        </w:tc>
      </w:tr>
      <w:tr w:rsidR="00FE477A" w14:paraId="63662501" w14:textId="77777777" w:rsidTr="00365295">
        <w:trPr>
          <w:jc w:val="center"/>
        </w:trPr>
        <w:tc>
          <w:tcPr>
            <w:tcW w:w="951" w:type="dxa"/>
            <w:vAlign w:val="center"/>
          </w:tcPr>
          <w:p w14:paraId="24379789" w14:textId="4926AA80" w:rsidR="00FE477A" w:rsidRDefault="00FE477A" w:rsidP="00FE477A">
            <w:pPr>
              <w:jc w:val="center"/>
            </w:pPr>
            <w:r>
              <w:t>1.2.0</w:t>
            </w:r>
          </w:p>
        </w:tc>
        <w:tc>
          <w:tcPr>
            <w:tcW w:w="1474" w:type="dxa"/>
            <w:vAlign w:val="center"/>
          </w:tcPr>
          <w:p w14:paraId="03BD2DDA" w14:textId="6B67CCBC" w:rsidR="00FE477A" w:rsidRDefault="00FE477A" w:rsidP="00FE477A">
            <w:pPr>
              <w:jc w:val="center"/>
            </w:pPr>
            <w:r>
              <w:t>Jan 03, 2019</w:t>
            </w:r>
          </w:p>
        </w:tc>
        <w:tc>
          <w:tcPr>
            <w:tcW w:w="809" w:type="dxa"/>
            <w:vAlign w:val="center"/>
          </w:tcPr>
          <w:p w14:paraId="0B94B7D3" w14:textId="08263925" w:rsidR="00FE477A" w:rsidRDefault="00FE477A" w:rsidP="00FE477A">
            <w:pPr>
              <w:jc w:val="center"/>
            </w:pPr>
            <w:r>
              <w:t>-</w:t>
            </w:r>
          </w:p>
        </w:tc>
        <w:tc>
          <w:tcPr>
            <w:tcW w:w="2681" w:type="dxa"/>
            <w:vAlign w:val="center"/>
          </w:tcPr>
          <w:p w14:paraId="635CD2E5" w14:textId="3D6AE2D5" w:rsidR="00FE477A" w:rsidRDefault="00FE477A" w:rsidP="00FE477A">
            <w:pPr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Add range for input parameters</w:t>
            </w:r>
          </w:p>
        </w:tc>
        <w:tc>
          <w:tcPr>
            <w:tcW w:w="1309" w:type="dxa"/>
            <w:vAlign w:val="center"/>
          </w:tcPr>
          <w:p w14:paraId="7B1392B3" w14:textId="488CED87" w:rsidR="00FE477A" w:rsidRDefault="00FE477A" w:rsidP="00FE477A">
            <w:pPr>
              <w:jc w:val="center"/>
            </w:pPr>
            <w:r>
              <w:t>Vu Phan</w:t>
            </w:r>
          </w:p>
        </w:tc>
        <w:tc>
          <w:tcPr>
            <w:tcW w:w="1302" w:type="dxa"/>
            <w:vAlign w:val="center"/>
          </w:tcPr>
          <w:p w14:paraId="38EFD25E" w14:textId="61814050" w:rsidR="00FE477A" w:rsidRDefault="00FE477A" w:rsidP="00FE477A">
            <w:pPr>
              <w:jc w:val="center"/>
            </w:pPr>
            <w:r>
              <w:t>Tien Tran</w:t>
            </w:r>
          </w:p>
        </w:tc>
      </w:tr>
      <w:bookmarkEnd w:id="52"/>
    </w:tbl>
    <w:p w14:paraId="4A0EA0B3" w14:textId="77777777" w:rsidR="004D2E94" w:rsidRPr="0006281E" w:rsidRDefault="004D2E94" w:rsidP="000713A4">
      <w:pPr>
        <w:overflowPunct/>
        <w:autoSpaceDE/>
        <w:autoSpaceDN/>
        <w:adjustRightInd/>
        <w:spacing w:after="0" w:line="240" w:lineRule="auto"/>
        <w:textAlignment w:val="auto"/>
        <w:rPr>
          <w:rFonts w:ascii="Arial" w:hAnsi="Arial" w:cs="Arial"/>
          <w:noProof/>
          <w:lang w:eastAsia="ja-JP"/>
        </w:rPr>
      </w:pPr>
    </w:p>
    <w:sectPr w:rsidR="004D2E94" w:rsidRPr="0006281E" w:rsidSect="00F61279">
      <w:pgSz w:w="11907" w:h="16840" w:code="9"/>
      <w:pgMar w:top="1588" w:right="1077" w:bottom="1134" w:left="1077" w:header="1134" w:footer="68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90708D3" w14:textId="77777777" w:rsidR="00855B12" w:rsidRDefault="00855B12">
      <w:r>
        <w:separator/>
      </w:r>
    </w:p>
  </w:endnote>
  <w:endnote w:type="continuationSeparator" w:id="0">
    <w:p w14:paraId="03569585" w14:textId="77777777" w:rsidR="00855B12" w:rsidRDefault="00855B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eiryo">
    <w:altName w:val="MS Gothic"/>
    <w:charset w:val="80"/>
    <w:family w:val="swiss"/>
    <w:pitch w:val="variable"/>
    <w:sig w:usb0="E10102FF" w:usb1="EAC7FFFF" w:usb2="0001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55076781"/>
      <w:docPartObj>
        <w:docPartGallery w:val="Page Numbers (Bottom of Page)"/>
        <w:docPartUnique/>
      </w:docPartObj>
    </w:sdtPr>
    <w:sdtEndPr/>
    <w:sdtContent>
      <w:sdt>
        <w:sdtPr>
          <w:id w:val="1496386547"/>
          <w:docPartObj>
            <w:docPartGallery w:val="Page Numbers (Top of Page)"/>
            <w:docPartUnique/>
          </w:docPartObj>
        </w:sdtPr>
        <w:sdtEndPr/>
        <w:sdtContent>
          <w:p w14:paraId="51979112" w14:textId="2D60557E" w:rsidR="00F21D1C" w:rsidRDefault="00F21D1C" w:rsidP="00CA1F57">
            <w:pPr>
              <w:pStyle w:val="Footer"/>
            </w:pPr>
            <w:r w:rsidRPr="00EE0C7B">
              <w:rPr>
                <w:rFonts w:cs="Arial"/>
                <w:szCs w:val="18"/>
              </w:rPr>
              <w:t xml:space="preserve">Rev. </w:t>
            </w:r>
            <w:r w:rsidRPr="00EE0C7B">
              <w:rPr>
                <w:rFonts w:cs="Arial"/>
                <w:szCs w:val="18"/>
              </w:rPr>
              <w:fldChar w:fldCharType="begin"/>
            </w:r>
            <w:r w:rsidRPr="00EE0C7B">
              <w:rPr>
                <w:rFonts w:cs="Arial"/>
                <w:szCs w:val="18"/>
              </w:rPr>
              <w:instrText xml:space="preserve"> DOCPROPERTY  Revision  \* MERGEFORMAT </w:instrText>
            </w:r>
            <w:r w:rsidRPr="00EE0C7B">
              <w:rPr>
                <w:rFonts w:cs="Arial"/>
                <w:szCs w:val="18"/>
              </w:rPr>
              <w:fldChar w:fldCharType="separate"/>
            </w:r>
            <w:r>
              <w:rPr>
                <w:rFonts w:cs="Arial"/>
                <w:szCs w:val="18"/>
              </w:rPr>
              <w:t>0.0.1</w:t>
            </w:r>
            <w:r w:rsidRPr="00EE0C7B">
              <w:rPr>
                <w:rFonts w:cs="Arial"/>
                <w:szCs w:val="18"/>
              </w:rPr>
              <w:fldChar w:fldCharType="end"/>
            </w:r>
            <w:r>
              <w:tab/>
            </w:r>
            <w:r>
              <w:tab/>
              <w:t xml:space="preserve">Page </w:t>
            </w:r>
            <w:r>
              <w:rPr>
                <w:rStyle w:val="PageNumber"/>
              </w:rPr>
              <w:fldChar w:fldCharType="begin"/>
            </w:r>
            <w:r>
              <w:rPr>
                <w:rStyle w:val="PageNumber"/>
              </w:rPr>
              <w:instrText xml:space="preserve"> PAGE </w:instrText>
            </w:r>
            <w:r>
              <w:rPr>
                <w:rStyle w:val="PageNumber"/>
              </w:rPr>
              <w:fldChar w:fldCharType="separate"/>
            </w:r>
            <w:r w:rsidR="00FE477A">
              <w:rPr>
                <w:rStyle w:val="PageNumber"/>
                <w:noProof/>
              </w:rPr>
              <w:t>25</w:t>
            </w:r>
            <w:r>
              <w:rPr>
                <w:rStyle w:val="PageNumber"/>
              </w:rPr>
              <w:fldChar w:fldCharType="end"/>
            </w:r>
            <w:r>
              <w:rPr>
                <w:rStyle w:val="PageNumber"/>
              </w:rPr>
              <w:t xml:space="preserve"> of </w:t>
            </w:r>
            <w:r>
              <w:fldChar w:fldCharType="begin"/>
            </w:r>
            <w:r>
              <w:instrText xml:space="preserve"> =</w:instrTex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  <w:lang w:eastAsia="ja-JP"/>
              </w:rPr>
              <w:instrText>numpages</w:instrText>
            </w:r>
            <w:r>
              <w:instrText xml:space="preserve"> </w:instrText>
            </w:r>
            <w:r>
              <w:fldChar w:fldCharType="separate"/>
            </w:r>
            <w:r w:rsidR="00FE477A">
              <w:rPr>
                <w:noProof/>
                <w:lang w:eastAsia="ja-JP"/>
              </w:rPr>
              <w:instrText>25</w:instrText>
            </w:r>
            <w:r>
              <w:fldChar w:fldCharType="end"/>
            </w:r>
            <w:r>
              <w:instrText xml:space="preserve">-1 </w:instrText>
            </w:r>
            <w:r>
              <w:fldChar w:fldCharType="separate"/>
            </w:r>
            <w:r w:rsidR="00FE477A">
              <w:rPr>
                <w:noProof/>
              </w:rPr>
              <w:t>24</w:t>
            </w:r>
            <w:r>
              <w:fldChar w:fldCharType="end"/>
            </w:r>
          </w:p>
          <w:p w14:paraId="3EA5328F" w14:textId="696023F9" w:rsidR="00F21D1C" w:rsidRPr="005A6257" w:rsidRDefault="00F21D1C" w:rsidP="00CA1F57">
            <w:pPr>
              <w:pStyle w:val="Footer"/>
              <w:rPr>
                <w:rFonts w:cs="Arial"/>
                <w:szCs w:val="18"/>
              </w:rPr>
            </w:pPr>
            <w:r>
              <w:rPr>
                <w:noProof/>
              </w:rPr>
              <w:drawing>
                <wp:anchor distT="0" distB="0" distL="114300" distR="114300" simplePos="0" relativeHeight="251661824" behindDoc="0" locked="0" layoutInCell="1" allowOverlap="1" wp14:anchorId="62917BAD" wp14:editId="00B6C74C">
                  <wp:simplePos x="0" y="0"/>
                  <wp:positionH relativeFrom="page">
                    <wp:posOffset>3371850</wp:posOffset>
                  </wp:positionH>
                  <wp:positionV relativeFrom="page">
                    <wp:posOffset>9985375</wp:posOffset>
                  </wp:positionV>
                  <wp:extent cx="1085850" cy="207645"/>
                  <wp:effectExtent l="0" t="0" r="0" b="1905"/>
                  <wp:wrapNone/>
                  <wp:docPr id="59" name="Picture 12" descr="renesas_anf_blu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renesas_anf_blu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5850" cy="20764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cs="Arial"/>
                <w:szCs w:val="18"/>
              </w:rPr>
              <w:t>July</w:t>
            </w:r>
            <w:r w:rsidRPr="00EE0C7B">
              <w:rPr>
                <w:rFonts w:cs="Arial"/>
                <w:szCs w:val="18"/>
              </w:rPr>
              <w:t xml:space="preserve"> </w:t>
            </w:r>
            <w:r w:rsidRPr="00EE0C7B">
              <w:rPr>
                <w:rFonts w:cs="Arial"/>
                <w:szCs w:val="18"/>
              </w:rPr>
              <w:fldChar w:fldCharType="begin"/>
            </w:r>
            <w:r w:rsidRPr="00EE0C7B">
              <w:rPr>
                <w:rFonts w:cs="Arial"/>
                <w:szCs w:val="18"/>
              </w:rPr>
              <w:instrText xml:space="preserve"> DOCPROPERTY  ReleaseYear  \* MERGEFORMAT </w:instrText>
            </w:r>
            <w:r w:rsidRPr="00EE0C7B">
              <w:rPr>
                <w:rFonts w:cs="Arial"/>
                <w:szCs w:val="18"/>
              </w:rPr>
              <w:fldChar w:fldCharType="separate"/>
            </w:r>
            <w:r>
              <w:rPr>
                <w:rFonts w:cs="Arial"/>
                <w:szCs w:val="18"/>
              </w:rPr>
              <w:t>2018</w:t>
            </w:r>
            <w:r w:rsidRPr="00EE0C7B">
              <w:rPr>
                <w:rFonts w:cs="Arial"/>
                <w:szCs w:val="18"/>
              </w:rPr>
              <w:fldChar w:fldCharType="end"/>
            </w:r>
          </w:p>
          <w:p w14:paraId="21C00432" w14:textId="71D52196" w:rsidR="00F21D1C" w:rsidRDefault="00855B12" w:rsidP="00CA1F57">
            <w:pPr>
              <w:pStyle w:val="Footer"/>
              <w:jc w:val="right"/>
            </w:pP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AC1DA06" w14:textId="77777777" w:rsidR="00855B12" w:rsidRDefault="00855B12">
      <w:r>
        <w:separator/>
      </w:r>
    </w:p>
  </w:footnote>
  <w:footnote w:type="continuationSeparator" w:id="0">
    <w:p w14:paraId="26DC690E" w14:textId="77777777" w:rsidR="00855B12" w:rsidRDefault="00855B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E564C6" w14:textId="5852657B" w:rsidR="00F21D1C" w:rsidRPr="00C22137" w:rsidRDefault="00F21D1C" w:rsidP="00C22137">
    <w:pPr>
      <w:pStyle w:val="Header"/>
      <w:spacing w:after="0" w:line="260" w:lineRule="exact"/>
    </w:pPr>
    <w:r>
      <w:rPr>
        <w:rFonts w:cs="Arial"/>
        <w:kern w:val="2"/>
        <w:szCs w:val="21"/>
      </w:rPr>
      <w:t xml:space="preserve">ADSP Framework: PDMA Driver </w:t>
    </w:r>
    <w:r>
      <w:rPr>
        <w:rFonts w:cs="Arial"/>
        <w:kern w:val="2"/>
        <w:szCs w:val="21"/>
      </w:rPr>
      <w:fldChar w:fldCharType="begin"/>
    </w:r>
    <w:r>
      <w:rPr>
        <w:rFonts w:cs="Arial"/>
        <w:kern w:val="2"/>
        <w:szCs w:val="21"/>
      </w:rPr>
      <w:instrText xml:space="preserve"> DOCPROPERTY  DocumentType  \* MERGEFORMAT </w:instrText>
    </w:r>
    <w:r>
      <w:rPr>
        <w:rFonts w:cs="Arial"/>
        <w:kern w:val="2"/>
        <w:szCs w:val="21"/>
      </w:rPr>
      <w:fldChar w:fldCharType="separate"/>
    </w:r>
    <w:r>
      <w:rPr>
        <w:rFonts w:cs="Arial"/>
        <w:kern w:val="2"/>
        <w:szCs w:val="21"/>
      </w:rPr>
      <w:t>Detailed Design</w:t>
    </w:r>
    <w:r>
      <w:rPr>
        <w:rFonts w:cs="Arial"/>
        <w:kern w:val="2"/>
        <w:szCs w:val="21"/>
      </w:rPr>
      <w:fldChar w:fldCharType="end"/>
    </w:r>
    <w:r w:rsidRPr="00E24374">
      <w:rPr>
        <w:rFonts w:cs="Arial"/>
      </w:rPr>
      <w:fldChar w:fldCharType="begin"/>
    </w:r>
    <w:r w:rsidRPr="00E24374">
      <w:rPr>
        <w:rFonts w:cs="Arial"/>
      </w:rPr>
      <w:instrText xml:space="preserve"> DOCPROPERTY  ManualTitle2  \* MERGEFORMAT </w:instrText>
    </w:r>
    <w:r w:rsidRPr="00E24374">
      <w:rPr>
        <w:rFonts w:cs="Arial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9B242692"/>
    <w:lvl w:ilvl="0">
      <w:numFmt w:val="decimal"/>
      <w:lvlText w:val="*"/>
      <w:lvlJc w:val="left"/>
    </w:lvl>
  </w:abstractNum>
  <w:abstractNum w:abstractNumId="1" w15:restartNumberingAfterBreak="0">
    <w:nsid w:val="05913C2F"/>
    <w:multiLevelType w:val="hybridMultilevel"/>
    <w:tmpl w:val="0B4CC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073F2A"/>
    <w:multiLevelType w:val="multilevel"/>
    <w:tmpl w:val="DD10614A"/>
    <w:lvl w:ilvl="0">
      <w:start w:val="1"/>
      <w:numFmt w:val="decimal"/>
      <w:lvlRestart w:val="0"/>
      <w:isLgl/>
      <w:suff w:val="nothing"/>
      <w:lvlText w:val="Section %1"/>
      <w:lvlJc w:val="left"/>
      <w:pPr>
        <w:ind w:left="0" w:firstLine="0"/>
      </w:pPr>
      <w:rPr>
        <w:rFonts w:ascii="Times" w:hAnsi="Times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3" w15:restartNumberingAfterBreak="0">
    <w:nsid w:val="1EB835CC"/>
    <w:multiLevelType w:val="hybridMultilevel"/>
    <w:tmpl w:val="21BC7EDE"/>
    <w:lvl w:ilvl="0" w:tplc="004CA038">
      <w:start w:val="1"/>
      <w:numFmt w:val="bullet"/>
      <w:lvlRestart w:val="0"/>
      <w:pStyle w:val="table1unordered"/>
      <w:lvlText w:val=""/>
      <w:lvlJc w:val="left"/>
      <w:pPr>
        <w:tabs>
          <w:tab w:val="num" w:pos="346"/>
        </w:tabs>
        <w:ind w:left="346" w:hanging="289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1E10CE"/>
    <w:multiLevelType w:val="hybridMultilevel"/>
    <w:tmpl w:val="B2EEFC7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6D6C10"/>
    <w:multiLevelType w:val="multilevel"/>
    <w:tmpl w:val="A8C2B0D0"/>
    <w:lvl w:ilvl="0">
      <w:start w:val="12"/>
      <w:numFmt w:val="none"/>
      <w:lvlRestart w:val="0"/>
      <w:isLgl/>
      <w:suff w:val="nothing"/>
      <w:lvlText w:val=""/>
      <w:lvlJc w:val="left"/>
      <w:pPr>
        <w:ind w:left="0" w:firstLine="0"/>
      </w:pPr>
      <w:rPr>
        <w:rFonts w:ascii="Times" w:hAnsi="Times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(%4)"/>
      <w:lvlJc w:val="left"/>
      <w:pPr>
        <w:tabs>
          <w:tab w:val="num" w:pos="454"/>
        </w:tabs>
        <w:ind w:left="454" w:hanging="454"/>
      </w:pPr>
      <w:rPr>
        <w:rFonts w:ascii="Times New Roman" w:hAnsi="Times New Roman" w:hint="default"/>
        <w:b/>
        <w:i w:val="0"/>
        <w:sz w:val="20"/>
      </w:rPr>
    </w:lvl>
    <w:lvl w:ilvl="4">
      <w:start w:val="1"/>
      <w:numFmt w:val="lowerLetter"/>
      <w:lvlText w:val="(%5)"/>
      <w:lvlJc w:val="left"/>
      <w:pPr>
        <w:tabs>
          <w:tab w:val="num" w:pos="454"/>
        </w:tabs>
        <w:ind w:left="454" w:hanging="454"/>
      </w:pPr>
      <w:rPr>
        <w:rFonts w:ascii="Times New Roman" w:hAnsi="Times New Roman" w:hint="default"/>
        <w:b/>
        <w:i w:val="0"/>
        <w:sz w:val="20"/>
      </w:rPr>
    </w:lvl>
    <w:lvl w:ilvl="5">
      <w:start w:val="1"/>
      <w:numFmt w:val="lowerLetter"/>
      <w:pStyle w:val="Heading6"/>
      <w:lvlText w:val="%1(%6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6" w15:restartNumberingAfterBreak="0">
    <w:nsid w:val="275E7AC9"/>
    <w:multiLevelType w:val="multilevel"/>
    <w:tmpl w:val="4934C852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7" w15:restartNumberingAfterBreak="0">
    <w:nsid w:val="28BA1BE8"/>
    <w:multiLevelType w:val="multilevel"/>
    <w:tmpl w:val="80B0841A"/>
    <w:lvl w:ilvl="0">
      <w:start w:val="3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6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8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6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360" w:hanging="2160"/>
      </w:pPr>
      <w:rPr>
        <w:rFonts w:hint="default"/>
      </w:rPr>
    </w:lvl>
  </w:abstractNum>
  <w:abstractNum w:abstractNumId="8" w15:restartNumberingAfterBreak="0">
    <w:nsid w:val="2E1509F3"/>
    <w:multiLevelType w:val="hybridMultilevel"/>
    <w:tmpl w:val="B1C2CEFA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9" w15:restartNumberingAfterBreak="0">
    <w:nsid w:val="305726E5"/>
    <w:multiLevelType w:val="hybridMultilevel"/>
    <w:tmpl w:val="DA1046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F235C4"/>
    <w:multiLevelType w:val="multilevel"/>
    <w:tmpl w:val="15A22EDE"/>
    <w:lvl w:ilvl="0">
      <w:start w:val="1"/>
      <w:numFmt w:val="decimal"/>
      <w:pStyle w:val="Heading1"/>
      <w:lvlText w:val="%1."/>
      <w:lvlJc w:val="left"/>
      <w:pPr>
        <w:ind w:left="420" w:hanging="42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Heading2"/>
      <w:isLgl/>
      <w:lvlText w:val="%1.%2"/>
      <w:lvlJc w:val="left"/>
      <w:pPr>
        <w:tabs>
          <w:tab w:val="num" w:pos="6199"/>
        </w:tabs>
        <w:ind w:left="61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6199"/>
        </w:tabs>
        <w:ind w:left="61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6199"/>
        </w:tabs>
        <w:ind w:left="6199" w:hanging="799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5854"/>
        </w:tabs>
        <w:ind w:left="58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10406"/>
        </w:tabs>
        <w:ind w:left="86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1551"/>
        </w:tabs>
        <w:ind w:left="92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2334"/>
        </w:tabs>
        <w:ind w:left="97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3122"/>
        </w:tabs>
        <w:ind w:left="10502" w:hanging="1700"/>
      </w:pPr>
      <w:rPr>
        <w:rFonts w:hint="eastAsia"/>
      </w:rPr>
    </w:lvl>
  </w:abstractNum>
  <w:abstractNum w:abstractNumId="11" w15:restartNumberingAfterBreak="0">
    <w:nsid w:val="35E710E3"/>
    <w:multiLevelType w:val="hybridMultilevel"/>
    <w:tmpl w:val="04F208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EC2F04"/>
    <w:multiLevelType w:val="hybridMultilevel"/>
    <w:tmpl w:val="DA1046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8863668"/>
    <w:multiLevelType w:val="hybridMultilevel"/>
    <w:tmpl w:val="374AA52C"/>
    <w:lvl w:ilvl="0" w:tplc="5FD4BC44">
      <w:start w:val="1"/>
      <w:numFmt w:val="bullet"/>
      <w:lvlRestart w:val="0"/>
      <w:pStyle w:val="table2unordered"/>
      <w:lvlText w:val=""/>
      <w:lvlJc w:val="left"/>
      <w:pPr>
        <w:tabs>
          <w:tab w:val="num" w:pos="576"/>
        </w:tabs>
        <w:ind w:left="576" w:hanging="289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C1474D"/>
    <w:multiLevelType w:val="hybridMultilevel"/>
    <w:tmpl w:val="3D3C88B8"/>
    <w:lvl w:ilvl="0" w:tplc="7D7A17E8">
      <w:start w:val="1"/>
      <w:numFmt w:val="bullet"/>
      <w:pStyle w:val="Level1unordered"/>
      <w:lvlText w:val=""/>
      <w:lvlJc w:val="left"/>
      <w:pPr>
        <w:tabs>
          <w:tab w:val="num" w:pos="289"/>
        </w:tabs>
        <w:ind w:left="289" w:hanging="289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4536DC"/>
    <w:multiLevelType w:val="hybridMultilevel"/>
    <w:tmpl w:val="516C05A4"/>
    <w:lvl w:ilvl="0" w:tplc="CDD2995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C2779E"/>
    <w:multiLevelType w:val="hybridMultilevel"/>
    <w:tmpl w:val="6E624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58385F"/>
    <w:multiLevelType w:val="hybridMultilevel"/>
    <w:tmpl w:val="A81CA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6E07F4"/>
    <w:multiLevelType w:val="hybridMultilevel"/>
    <w:tmpl w:val="945E4A9C"/>
    <w:lvl w:ilvl="0" w:tplc="05E4601A">
      <w:start w:val="1"/>
      <w:numFmt w:val="bullet"/>
      <w:pStyle w:val="Level2unordered"/>
      <w:lvlText w:val=""/>
      <w:lvlJc w:val="left"/>
      <w:pPr>
        <w:tabs>
          <w:tab w:val="num" w:pos="652"/>
        </w:tabs>
        <w:ind w:left="6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34A7BE8"/>
    <w:multiLevelType w:val="hybridMultilevel"/>
    <w:tmpl w:val="7316A5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9C50D6"/>
    <w:multiLevelType w:val="hybridMultilevel"/>
    <w:tmpl w:val="AA5E5C2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56C49B4"/>
    <w:multiLevelType w:val="hybridMultilevel"/>
    <w:tmpl w:val="76D4002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8660AC4"/>
    <w:multiLevelType w:val="multilevel"/>
    <w:tmpl w:val="B3AC5A28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23" w15:restartNumberingAfterBreak="0">
    <w:nsid w:val="59264DAA"/>
    <w:multiLevelType w:val="hybridMultilevel"/>
    <w:tmpl w:val="8332B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F8546F7"/>
    <w:multiLevelType w:val="hybridMultilevel"/>
    <w:tmpl w:val="DA1046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14A775A"/>
    <w:multiLevelType w:val="hybridMultilevel"/>
    <w:tmpl w:val="281886C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8F47E1E"/>
    <w:multiLevelType w:val="hybridMultilevel"/>
    <w:tmpl w:val="2DDA51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0"/>
  </w:num>
  <w:num w:numId="3">
    <w:abstractNumId w:val="10"/>
  </w:num>
  <w:num w:numId="4">
    <w:abstractNumId w:val="10"/>
  </w:num>
  <w:num w:numId="5">
    <w:abstractNumId w:val="10"/>
  </w:num>
  <w:num w:numId="6">
    <w:abstractNumId w:val="10"/>
  </w:num>
  <w:num w:numId="7">
    <w:abstractNumId w:val="5"/>
  </w:num>
  <w:num w:numId="8">
    <w:abstractNumId w:val="14"/>
  </w:num>
  <w:num w:numId="9">
    <w:abstractNumId w:val="18"/>
  </w:num>
  <w:num w:numId="10">
    <w:abstractNumId w:val="18"/>
  </w:num>
  <w:num w:numId="11">
    <w:abstractNumId w:val="3"/>
  </w:num>
  <w:num w:numId="12">
    <w:abstractNumId w:val="13"/>
  </w:num>
  <w:num w:numId="13">
    <w:abstractNumId w:val="0"/>
    <w:lvlOverride w:ilvl="0">
      <w:lvl w:ilvl="0">
        <w:start w:val="1"/>
        <w:numFmt w:val="bullet"/>
        <w:lvlText w:val=""/>
        <w:legacy w:legacy="1" w:legacySpace="0" w:legacyIndent="288"/>
        <w:lvlJc w:val="left"/>
        <w:pPr>
          <w:ind w:left="288" w:hanging="288"/>
        </w:pPr>
        <w:rPr>
          <w:rFonts w:ascii="Symbol" w:hAnsi="Symbol" w:hint="default"/>
        </w:rPr>
      </w:lvl>
    </w:lvlOverride>
  </w:num>
  <w:num w:numId="14">
    <w:abstractNumId w:val="0"/>
    <w:lvlOverride w:ilvl="0">
      <w:lvl w:ilvl="0">
        <w:start w:val="1"/>
        <w:numFmt w:val="bullet"/>
        <w:lvlText w:val=""/>
        <w:legacy w:legacy="1" w:legacySpace="0" w:legacyIndent="288"/>
        <w:lvlJc w:val="left"/>
        <w:pPr>
          <w:ind w:left="576" w:hanging="288"/>
        </w:pPr>
        <w:rPr>
          <w:rFonts w:ascii="Symbol" w:hAnsi="Symbol" w:hint="default"/>
        </w:rPr>
      </w:lvl>
    </w:lvlOverride>
  </w:num>
  <w:num w:numId="15">
    <w:abstractNumId w:val="2"/>
  </w:num>
  <w:num w:numId="16">
    <w:abstractNumId w:val="22"/>
  </w:num>
  <w:num w:numId="17">
    <w:abstractNumId w:val="12"/>
  </w:num>
  <w:num w:numId="18">
    <w:abstractNumId w:val="4"/>
  </w:num>
  <w:num w:numId="19">
    <w:abstractNumId w:val="16"/>
  </w:num>
  <w:num w:numId="20">
    <w:abstractNumId w:val="10"/>
  </w:num>
  <w:num w:numId="21">
    <w:abstractNumId w:val="23"/>
  </w:num>
  <w:num w:numId="22">
    <w:abstractNumId w:val="24"/>
  </w:num>
  <w:num w:numId="23">
    <w:abstractNumId w:val="1"/>
  </w:num>
  <w:num w:numId="24">
    <w:abstractNumId w:val="20"/>
  </w:num>
  <w:num w:numId="25">
    <w:abstractNumId w:val="19"/>
  </w:num>
  <w:num w:numId="26">
    <w:abstractNumId w:val="9"/>
  </w:num>
  <w:num w:numId="27">
    <w:abstractNumId w:val="10"/>
  </w:num>
  <w:num w:numId="28">
    <w:abstractNumId w:val="10"/>
    <w:lvlOverride w:ilvl="0">
      <w:startOverride w:val="4"/>
    </w:lvlOverride>
    <w:lvlOverride w:ilvl="1">
      <w:startOverride w:val="5"/>
    </w:lvlOverride>
    <w:lvlOverride w:ilvl="2">
      <w:startOverride w:val="13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0"/>
    <w:lvlOverride w:ilvl="0">
      <w:startOverride w:val="4"/>
    </w:lvlOverride>
    <w:lvlOverride w:ilvl="1">
      <w:startOverride w:val="5"/>
    </w:lvlOverride>
    <w:lvlOverride w:ilvl="2">
      <w:startOverride w:val="13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5"/>
  </w:num>
  <w:num w:numId="31">
    <w:abstractNumId w:val="26"/>
  </w:num>
  <w:num w:numId="32">
    <w:abstractNumId w:val="8"/>
  </w:num>
  <w:num w:numId="33">
    <w:abstractNumId w:val="17"/>
  </w:num>
  <w:num w:numId="34">
    <w:abstractNumId w:val="21"/>
  </w:num>
  <w:num w:numId="35">
    <w:abstractNumId w:val="11"/>
  </w:num>
  <w:num w:numId="36">
    <w:abstractNumId w:val="25"/>
  </w:num>
  <w:num w:numId="3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C8A"/>
    <w:rsid w:val="0000077B"/>
    <w:rsid w:val="00000B02"/>
    <w:rsid w:val="00001BBE"/>
    <w:rsid w:val="00002118"/>
    <w:rsid w:val="000026C6"/>
    <w:rsid w:val="000027BC"/>
    <w:rsid w:val="0000370D"/>
    <w:rsid w:val="00003DFD"/>
    <w:rsid w:val="00004008"/>
    <w:rsid w:val="0000447D"/>
    <w:rsid w:val="00004C38"/>
    <w:rsid w:val="00005268"/>
    <w:rsid w:val="000053E8"/>
    <w:rsid w:val="00005504"/>
    <w:rsid w:val="00005F13"/>
    <w:rsid w:val="000061C1"/>
    <w:rsid w:val="000068DA"/>
    <w:rsid w:val="00006A18"/>
    <w:rsid w:val="00006F3B"/>
    <w:rsid w:val="00007390"/>
    <w:rsid w:val="00007642"/>
    <w:rsid w:val="00007CD4"/>
    <w:rsid w:val="00007F35"/>
    <w:rsid w:val="00010462"/>
    <w:rsid w:val="00011081"/>
    <w:rsid w:val="00011DB7"/>
    <w:rsid w:val="00011E80"/>
    <w:rsid w:val="000126BB"/>
    <w:rsid w:val="00012841"/>
    <w:rsid w:val="00012B2A"/>
    <w:rsid w:val="00013C7A"/>
    <w:rsid w:val="00013C86"/>
    <w:rsid w:val="000156AE"/>
    <w:rsid w:val="000156E5"/>
    <w:rsid w:val="000160B5"/>
    <w:rsid w:val="00016216"/>
    <w:rsid w:val="00016259"/>
    <w:rsid w:val="000170B0"/>
    <w:rsid w:val="00017FD0"/>
    <w:rsid w:val="00017FEB"/>
    <w:rsid w:val="000206BF"/>
    <w:rsid w:val="00020A3C"/>
    <w:rsid w:val="000211F2"/>
    <w:rsid w:val="00021445"/>
    <w:rsid w:val="00021F59"/>
    <w:rsid w:val="00022582"/>
    <w:rsid w:val="0002287B"/>
    <w:rsid w:val="00022C6E"/>
    <w:rsid w:val="00022DFB"/>
    <w:rsid w:val="00023819"/>
    <w:rsid w:val="00023869"/>
    <w:rsid w:val="00024E7D"/>
    <w:rsid w:val="00025128"/>
    <w:rsid w:val="00026276"/>
    <w:rsid w:val="00026400"/>
    <w:rsid w:val="00026423"/>
    <w:rsid w:val="00026A17"/>
    <w:rsid w:val="00027F35"/>
    <w:rsid w:val="000302E8"/>
    <w:rsid w:val="00030AA3"/>
    <w:rsid w:val="0003307E"/>
    <w:rsid w:val="00033431"/>
    <w:rsid w:val="0003387C"/>
    <w:rsid w:val="00034048"/>
    <w:rsid w:val="00034490"/>
    <w:rsid w:val="00034506"/>
    <w:rsid w:val="000347B3"/>
    <w:rsid w:val="00034CB1"/>
    <w:rsid w:val="000353E6"/>
    <w:rsid w:val="00036E0A"/>
    <w:rsid w:val="0003765E"/>
    <w:rsid w:val="00040933"/>
    <w:rsid w:val="00040952"/>
    <w:rsid w:val="00041242"/>
    <w:rsid w:val="000412AD"/>
    <w:rsid w:val="0004180A"/>
    <w:rsid w:val="0004203F"/>
    <w:rsid w:val="000422E4"/>
    <w:rsid w:val="000422F0"/>
    <w:rsid w:val="0004234F"/>
    <w:rsid w:val="00042853"/>
    <w:rsid w:val="00042BD9"/>
    <w:rsid w:val="000433CA"/>
    <w:rsid w:val="00043684"/>
    <w:rsid w:val="00043719"/>
    <w:rsid w:val="0004399F"/>
    <w:rsid w:val="00043D36"/>
    <w:rsid w:val="000446C4"/>
    <w:rsid w:val="0004476F"/>
    <w:rsid w:val="00045405"/>
    <w:rsid w:val="0004573D"/>
    <w:rsid w:val="00045E50"/>
    <w:rsid w:val="0004611F"/>
    <w:rsid w:val="00046703"/>
    <w:rsid w:val="000468E6"/>
    <w:rsid w:val="00046FE7"/>
    <w:rsid w:val="00050F37"/>
    <w:rsid w:val="00051432"/>
    <w:rsid w:val="00051AF1"/>
    <w:rsid w:val="00052AFD"/>
    <w:rsid w:val="0005381A"/>
    <w:rsid w:val="00053FD1"/>
    <w:rsid w:val="000544F9"/>
    <w:rsid w:val="0005561D"/>
    <w:rsid w:val="00057C0D"/>
    <w:rsid w:val="000604F8"/>
    <w:rsid w:val="0006198F"/>
    <w:rsid w:val="0006281E"/>
    <w:rsid w:val="00062980"/>
    <w:rsid w:val="0006347F"/>
    <w:rsid w:val="00063BEB"/>
    <w:rsid w:val="00064C60"/>
    <w:rsid w:val="0006528A"/>
    <w:rsid w:val="000663AE"/>
    <w:rsid w:val="000665BD"/>
    <w:rsid w:val="0006714A"/>
    <w:rsid w:val="000678A9"/>
    <w:rsid w:val="000710EA"/>
    <w:rsid w:val="000713A4"/>
    <w:rsid w:val="000717CA"/>
    <w:rsid w:val="00071AAF"/>
    <w:rsid w:val="00072372"/>
    <w:rsid w:val="00072A54"/>
    <w:rsid w:val="00072F6F"/>
    <w:rsid w:val="000739AD"/>
    <w:rsid w:val="00075ED5"/>
    <w:rsid w:val="0007673C"/>
    <w:rsid w:val="0007786A"/>
    <w:rsid w:val="00077FA5"/>
    <w:rsid w:val="00080945"/>
    <w:rsid w:val="00081C10"/>
    <w:rsid w:val="00081FF6"/>
    <w:rsid w:val="0008227E"/>
    <w:rsid w:val="00082EB3"/>
    <w:rsid w:val="000831A7"/>
    <w:rsid w:val="000836CB"/>
    <w:rsid w:val="00083EF6"/>
    <w:rsid w:val="00084F6C"/>
    <w:rsid w:val="00086334"/>
    <w:rsid w:val="00090BCD"/>
    <w:rsid w:val="00090D2F"/>
    <w:rsid w:val="00090E21"/>
    <w:rsid w:val="000912E5"/>
    <w:rsid w:val="0009354A"/>
    <w:rsid w:val="00093E3F"/>
    <w:rsid w:val="00093FA6"/>
    <w:rsid w:val="00095705"/>
    <w:rsid w:val="00095C5C"/>
    <w:rsid w:val="00095DED"/>
    <w:rsid w:val="00096B30"/>
    <w:rsid w:val="00097682"/>
    <w:rsid w:val="00097891"/>
    <w:rsid w:val="000A04A3"/>
    <w:rsid w:val="000A1495"/>
    <w:rsid w:val="000A2608"/>
    <w:rsid w:val="000A3DB7"/>
    <w:rsid w:val="000A44D8"/>
    <w:rsid w:val="000A4F5B"/>
    <w:rsid w:val="000A5ED7"/>
    <w:rsid w:val="000A63E4"/>
    <w:rsid w:val="000A6570"/>
    <w:rsid w:val="000A6A4D"/>
    <w:rsid w:val="000A6D90"/>
    <w:rsid w:val="000B1A44"/>
    <w:rsid w:val="000B1B35"/>
    <w:rsid w:val="000B1C6F"/>
    <w:rsid w:val="000B1C7B"/>
    <w:rsid w:val="000B258B"/>
    <w:rsid w:val="000B2E83"/>
    <w:rsid w:val="000B488A"/>
    <w:rsid w:val="000B49F6"/>
    <w:rsid w:val="000B501D"/>
    <w:rsid w:val="000B5409"/>
    <w:rsid w:val="000B6B6C"/>
    <w:rsid w:val="000B7394"/>
    <w:rsid w:val="000B78A3"/>
    <w:rsid w:val="000C084B"/>
    <w:rsid w:val="000C2650"/>
    <w:rsid w:val="000C2932"/>
    <w:rsid w:val="000C3374"/>
    <w:rsid w:val="000C33E6"/>
    <w:rsid w:val="000C56C7"/>
    <w:rsid w:val="000C5FBC"/>
    <w:rsid w:val="000C68EE"/>
    <w:rsid w:val="000C720D"/>
    <w:rsid w:val="000C72C1"/>
    <w:rsid w:val="000D0059"/>
    <w:rsid w:val="000D01CC"/>
    <w:rsid w:val="000D03AE"/>
    <w:rsid w:val="000D0640"/>
    <w:rsid w:val="000D137E"/>
    <w:rsid w:val="000D17FA"/>
    <w:rsid w:val="000D30E4"/>
    <w:rsid w:val="000D35DC"/>
    <w:rsid w:val="000D5309"/>
    <w:rsid w:val="000D6343"/>
    <w:rsid w:val="000D63E7"/>
    <w:rsid w:val="000D7557"/>
    <w:rsid w:val="000D7A11"/>
    <w:rsid w:val="000D7DD2"/>
    <w:rsid w:val="000E0BC2"/>
    <w:rsid w:val="000E12F2"/>
    <w:rsid w:val="000E229E"/>
    <w:rsid w:val="000E2381"/>
    <w:rsid w:val="000E24F7"/>
    <w:rsid w:val="000E31FD"/>
    <w:rsid w:val="000E330D"/>
    <w:rsid w:val="000E3A4D"/>
    <w:rsid w:val="000E3B75"/>
    <w:rsid w:val="000E42D8"/>
    <w:rsid w:val="000E4AF2"/>
    <w:rsid w:val="000E63B8"/>
    <w:rsid w:val="000F07D6"/>
    <w:rsid w:val="000F1235"/>
    <w:rsid w:val="000F1BC0"/>
    <w:rsid w:val="000F2340"/>
    <w:rsid w:val="000F28F8"/>
    <w:rsid w:val="000F3503"/>
    <w:rsid w:val="000F3DC8"/>
    <w:rsid w:val="000F3E0D"/>
    <w:rsid w:val="000F44BE"/>
    <w:rsid w:val="000F4834"/>
    <w:rsid w:val="000F5C55"/>
    <w:rsid w:val="000F6666"/>
    <w:rsid w:val="000F6BCD"/>
    <w:rsid w:val="000F6E92"/>
    <w:rsid w:val="0010023A"/>
    <w:rsid w:val="001015A1"/>
    <w:rsid w:val="001019BA"/>
    <w:rsid w:val="0010256A"/>
    <w:rsid w:val="00102DB0"/>
    <w:rsid w:val="0010361E"/>
    <w:rsid w:val="001048B2"/>
    <w:rsid w:val="001063D0"/>
    <w:rsid w:val="0010656C"/>
    <w:rsid w:val="00110185"/>
    <w:rsid w:val="0011032D"/>
    <w:rsid w:val="00110F2B"/>
    <w:rsid w:val="0011178D"/>
    <w:rsid w:val="001117AD"/>
    <w:rsid w:val="001118DE"/>
    <w:rsid w:val="00111F74"/>
    <w:rsid w:val="001122D7"/>
    <w:rsid w:val="00114195"/>
    <w:rsid w:val="00114767"/>
    <w:rsid w:val="0011491A"/>
    <w:rsid w:val="001153B9"/>
    <w:rsid w:val="00115996"/>
    <w:rsid w:val="00115FE7"/>
    <w:rsid w:val="00116B0B"/>
    <w:rsid w:val="0011724B"/>
    <w:rsid w:val="00117377"/>
    <w:rsid w:val="001206A1"/>
    <w:rsid w:val="00120BC1"/>
    <w:rsid w:val="001210C6"/>
    <w:rsid w:val="00122078"/>
    <w:rsid w:val="00122766"/>
    <w:rsid w:val="00123C72"/>
    <w:rsid w:val="00124EC5"/>
    <w:rsid w:val="00125830"/>
    <w:rsid w:val="00126EFE"/>
    <w:rsid w:val="0012772A"/>
    <w:rsid w:val="00127CDF"/>
    <w:rsid w:val="00127FF4"/>
    <w:rsid w:val="00130F8F"/>
    <w:rsid w:val="0013149D"/>
    <w:rsid w:val="001316B3"/>
    <w:rsid w:val="001320BA"/>
    <w:rsid w:val="00132BBC"/>
    <w:rsid w:val="00132E17"/>
    <w:rsid w:val="00133CB1"/>
    <w:rsid w:val="00134CAA"/>
    <w:rsid w:val="00134D9D"/>
    <w:rsid w:val="001369BF"/>
    <w:rsid w:val="00136AA6"/>
    <w:rsid w:val="001379DE"/>
    <w:rsid w:val="00137AEE"/>
    <w:rsid w:val="00140C8E"/>
    <w:rsid w:val="001413BD"/>
    <w:rsid w:val="00141BD7"/>
    <w:rsid w:val="00142349"/>
    <w:rsid w:val="00142AB5"/>
    <w:rsid w:val="00143754"/>
    <w:rsid w:val="00143C49"/>
    <w:rsid w:val="001441FF"/>
    <w:rsid w:val="001444D3"/>
    <w:rsid w:val="00144DFF"/>
    <w:rsid w:val="001455A4"/>
    <w:rsid w:val="001464B2"/>
    <w:rsid w:val="001465DB"/>
    <w:rsid w:val="00147D5D"/>
    <w:rsid w:val="001502B6"/>
    <w:rsid w:val="001513F5"/>
    <w:rsid w:val="001521B5"/>
    <w:rsid w:val="00152273"/>
    <w:rsid w:val="00153168"/>
    <w:rsid w:val="00153907"/>
    <w:rsid w:val="00154110"/>
    <w:rsid w:val="00154900"/>
    <w:rsid w:val="00155166"/>
    <w:rsid w:val="001551E8"/>
    <w:rsid w:val="00156153"/>
    <w:rsid w:val="00156633"/>
    <w:rsid w:val="00157C88"/>
    <w:rsid w:val="001605D6"/>
    <w:rsid w:val="00160A63"/>
    <w:rsid w:val="00160C83"/>
    <w:rsid w:val="001629A8"/>
    <w:rsid w:val="00163800"/>
    <w:rsid w:val="00163B4C"/>
    <w:rsid w:val="0016462E"/>
    <w:rsid w:val="00165641"/>
    <w:rsid w:val="00165FEE"/>
    <w:rsid w:val="00166853"/>
    <w:rsid w:val="0016776A"/>
    <w:rsid w:val="001708B1"/>
    <w:rsid w:val="0017093E"/>
    <w:rsid w:val="0017140A"/>
    <w:rsid w:val="00171C45"/>
    <w:rsid w:val="00171EC5"/>
    <w:rsid w:val="001731E8"/>
    <w:rsid w:val="00173511"/>
    <w:rsid w:val="00173D05"/>
    <w:rsid w:val="001767CC"/>
    <w:rsid w:val="00180D75"/>
    <w:rsid w:val="0018146C"/>
    <w:rsid w:val="001817EC"/>
    <w:rsid w:val="001819CE"/>
    <w:rsid w:val="0018210B"/>
    <w:rsid w:val="001831EB"/>
    <w:rsid w:val="00184951"/>
    <w:rsid w:val="001849B3"/>
    <w:rsid w:val="00184C10"/>
    <w:rsid w:val="0018554E"/>
    <w:rsid w:val="00185699"/>
    <w:rsid w:val="00185CDA"/>
    <w:rsid w:val="00185F98"/>
    <w:rsid w:val="001869D4"/>
    <w:rsid w:val="0018751B"/>
    <w:rsid w:val="001879C4"/>
    <w:rsid w:val="00187B62"/>
    <w:rsid w:val="00187C27"/>
    <w:rsid w:val="00187F04"/>
    <w:rsid w:val="00190861"/>
    <w:rsid w:val="00190875"/>
    <w:rsid w:val="00190959"/>
    <w:rsid w:val="00190D0D"/>
    <w:rsid w:val="001924F2"/>
    <w:rsid w:val="00192624"/>
    <w:rsid w:val="00192E4A"/>
    <w:rsid w:val="00192EF9"/>
    <w:rsid w:val="00193707"/>
    <w:rsid w:val="00194282"/>
    <w:rsid w:val="0019500D"/>
    <w:rsid w:val="0019724E"/>
    <w:rsid w:val="001A08BB"/>
    <w:rsid w:val="001A0906"/>
    <w:rsid w:val="001A1CAA"/>
    <w:rsid w:val="001A2FC6"/>
    <w:rsid w:val="001A335E"/>
    <w:rsid w:val="001A33E1"/>
    <w:rsid w:val="001A4D86"/>
    <w:rsid w:val="001A54DF"/>
    <w:rsid w:val="001A693C"/>
    <w:rsid w:val="001A74E2"/>
    <w:rsid w:val="001B0468"/>
    <w:rsid w:val="001B0B6B"/>
    <w:rsid w:val="001B27B2"/>
    <w:rsid w:val="001B2C97"/>
    <w:rsid w:val="001B3CAE"/>
    <w:rsid w:val="001B42DA"/>
    <w:rsid w:val="001B5D5A"/>
    <w:rsid w:val="001B5DEA"/>
    <w:rsid w:val="001B630C"/>
    <w:rsid w:val="001B69E0"/>
    <w:rsid w:val="001B6FE4"/>
    <w:rsid w:val="001C0574"/>
    <w:rsid w:val="001C0BDD"/>
    <w:rsid w:val="001C2720"/>
    <w:rsid w:val="001C3297"/>
    <w:rsid w:val="001C3716"/>
    <w:rsid w:val="001C3B96"/>
    <w:rsid w:val="001C53FF"/>
    <w:rsid w:val="001C5758"/>
    <w:rsid w:val="001C5A12"/>
    <w:rsid w:val="001C6F36"/>
    <w:rsid w:val="001C7976"/>
    <w:rsid w:val="001C7FC2"/>
    <w:rsid w:val="001D0204"/>
    <w:rsid w:val="001D17BA"/>
    <w:rsid w:val="001D32A6"/>
    <w:rsid w:val="001D3781"/>
    <w:rsid w:val="001D46D3"/>
    <w:rsid w:val="001D4BBA"/>
    <w:rsid w:val="001D4E6D"/>
    <w:rsid w:val="001D4F83"/>
    <w:rsid w:val="001D6212"/>
    <w:rsid w:val="001D623E"/>
    <w:rsid w:val="001D6B69"/>
    <w:rsid w:val="001D6CAF"/>
    <w:rsid w:val="001D7E73"/>
    <w:rsid w:val="001E086F"/>
    <w:rsid w:val="001E0BB7"/>
    <w:rsid w:val="001E0DF1"/>
    <w:rsid w:val="001E12C6"/>
    <w:rsid w:val="001E17C2"/>
    <w:rsid w:val="001E29B4"/>
    <w:rsid w:val="001E2D40"/>
    <w:rsid w:val="001E30D2"/>
    <w:rsid w:val="001E335C"/>
    <w:rsid w:val="001E35D5"/>
    <w:rsid w:val="001E413A"/>
    <w:rsid w:val="001E422C"/>
    <w:rsid w:val="001E4B8A"/>
    <w:rsid w:val="001E6152"/>
    <w:rsid w:val="001E6285"/>
    <w:rsid w:val="001E6306"/>
    <w:rsid w:val="001E7439"/>
    <w:rsid w:val="001E78AD"/>
    <w:rsid w:val="001E7E68"/>
    <w:rsid w:val="001F075D"/>
    <w:rsid w:val="001F16E6"/>
    <w:rsid w:val="001F1896"/>
    <w:rsid w:val="001F27F3"/>
    <w:rsid w:val="001F3628"/>
    <w:rsid w:val="001F3F08"/>
    <w:rsid w:val="001F59A5"/>
    <w:rsid w:val="001F5F53"/>
    <w:rsid w:val="001F617A"/>
    <w:rsid w:val="001F63A1"/>
    <w:rsid w:val="001F63D3"/>
    <w:rsid w:val="001F65A6"/>
    <w:rsid w:val="002002D4"/>
    <w:rsid w:val="002019AE"/>
    <w:rsid w:val="002024C7"/>
    <w:rsid w:val="002047DC"/>
    <w:rsid w:val="002048EC"/>
    <w:rsid w:val="002058C3"/>
    <w:rsid w:val="00205B00"/>
    <w:rsid w:val="002065AD"/>
    <w:rsid w:val="0020687A"/>
    <w:rsid w:val="00206C05"/>
    <w:rsid w:val="00207018"/>
    <w:rsid w:val="0021170F"/>
    <w:rsid w:val="00214095"/>
    <w:rsid w:val="002148C6"/>
    <w:rsid w:val="00214921"/>
    <w:rsid w:val="00215681"/>
    <w:rsid w:val="0021590A"/>
    <w:rsid w:val="00215F43"/>
    <w:rsid w:val="00216F04"/>
    <w:rsid w:val="0022033B"/>
    <w:rsid w:val="002206BE"/>
    <w:rsid w:val="002209CA"/>
    <w:rsid w:val="00220F6E"/>
    <w:rsid w:val="0022214A"/>
    <w:rsid w:val="0022354B"/>
    <w:rsid w:val="0022355D"/>
    <w:rsid w:val="002244D8"/>
    <w:rsid w:val="00224552"/>
    <w:rsid w:val="00224C7E"/>
    <w:rsid w:val="00225B12"/>
    <w:rsid w:val="00226C92"/>
    <w:rsid w:val="00230630"/>
    <w:rsid w:val="00230722"/>
    <w:rsid w:val="00231107"/>
    <w:rsid w:val="002318D0"/>
    <w:rsid w:val="002326E9"/>
    <w:rsid w:val="00232814"/>
    <w:rsid w:val="00232869"/>
    <w:rsid w:val="00232DD1"/>
    <w:rsid w:val="002331CE"/>
    <w:rsid w:val="00233D11"/>
    <w:rsid w:val="00233FD7"/>
    <w:rsid w:val="00234382"/>
    <w:rsid w:val="0023442D"/>
    <w:rsid w:val="00235638"/>
    <w:rsid w:val="00235C93"/>
    <w:rsid w:val="0023603D"/>
    <w:rsid w:val="0023642F"/>
    <w:rsid w:val="0023679A"/>
    <w:rsid w:val="00236EDB"/>
    <w:rsid w:val="002402D3"/>
    <w:rsid w:val="00240E17"/>
    <w:rsid w:val="00243824"/>
    <w:rsid w:val="00243A2A"/>
    <w:rsid w:val="00243F89"/>
    <w:rsid w:val="00244F7E"/>
    <w:rsid w:val="00245596"/>
    <w:rsid w:val="002470C0"/>
    <w:rsid w:val="002501C2"/>
    <w:rsid w:val="00250A40"/>
    <w:rsid w:val="00250E76"/>
    <w:rsid w:val="00250FBA"/>
    <w:rsid w:val="00251D06"/>
    <w:rsid w:val="00254028"/>
    <w:rsid w:val="002540A2"/>
    <w:rsid w:val="00254275"/>
    <w:rsid w:val="0025464D"/>
    <w:rsid w:val="00255CED"/>
    <w:rsid w:val="00255E7D"/>
    <w:rsid w:val="002566F5"/>
    <w:rsid w:val="0025795F"/>
    <w:rsid w:val="00257F96"/>
    <w:rsid w:val="00260472"/>
    <w:rsid w:val="00262B9B"/>
    <w:rsid w:val="0026333F"/>
    <w:rsid w:val="0026374C"/>
    <w:rsid w:val="00263A0D"/>
    <w:rsid w:val="00263CE2"/>
    <w:rsid w:val="002640DD"/>
    <w:rsid w:val="00265B49"/>
    <w:rsid w:val="00265B86"/>
    <w:rsid w:val="00265E95"/>
    <w:rsid w:val="00266104"/>
    <w:rsid w:val="00267374"/>
    <w:rsid w:val="00267EB7"/>
    <w:rsid w:val="00270414"/>
    <w:rsid w:val="00270CBC"/>
    <w:rsid w:val="00270F0B"/>
    <w:rsid w:val="002714FF"/>
    <w:rsid w:val="002717C0"/>
    <w:rsid w:val="00271AF1"/>
    <w:rsid w:val="00271CD8"/>
    <w:rsid w:val="00271D3F"/>
    <w:rsid w:val="00271FF1"/>
    <w:rsid w:val="002720BB"/>
    <w:rsid w:val="00272972"/>
    <w:rsid w:val="002730FF"/>
    <w:rsid w:val="0027556B"/>
    <w:rsid w:val="00275693"/>
    <w:rsid w:val="002761C3"/>
    <w:rsid w:val="00276D51"/>
    <w:rsid w:val="00280D13"/>
    <w:rsid w:val="00281D27"/>
    <w:rsid w:val="00281EC0"/>
    <w:rsid w:val="002822D8"/>
    <w:rsid w:val="00282585"/>
    <w:rsid w:val="002839C9"/>
    <w:rsid w:val="00284A22"/>
    <w:rsid w:val="00284E89"/>
    <w:rsid w:val="002866A9"/>
    <w:rsid w:val="00286954"/>
    <w:rsid w:val="00287440"/>
    <w:rsid w:val="00290030"/>
    <w:rsid w:val="00290883"/>
    <w:rsid w:val="0029179C"/>
    <w:rsid w:val="00293A27"/>
    <w:rsid w:val="00294711"/>
    <w:rsid w:val="00294A2F"/>
    <w:rsid w:val="00294A30"/>
    <w:rsid w:val="00295293"/>
    <w:rsid w:val="002959B7"/>
    <w:rsid w:val="00296418"/>
    <w:rsid w:val="002966E7"/>
    <w:rsid w:val="00296D18"/>
    <w:rsid w:val="002970D4"/>
    <w:rsid w:val="002973DC"/>
    <w:rsid w:val="002974C3"/>
    <w:rsid w:val="00297B70"/>
    <w:rsid w:val="00297C85"/>
    <w:rsid w:val="00297D66"/>
    <w:rsid w:val="00297EAE"/>
    <w:rsid w:val="002A00C5"/>
    <w:rsid w:val="002A0E08"/>
    <w:rsid w:val="002A13D3"/>
    <w:rsid w:val="002A2BAD"/>
    <w:rsid w:val="002A3921"/>
    <w:rsid w:val="002A403F"/>
    <w:rsid w:val="002A463F"/>
    <w:rsid w:val="002A4ACB"/>
    <w:rsid w:val="002A4C70"/>
    <w:rsid w:val="002A4EFB"/>
    <w:rsid w:val="002A50A5"/>
    <w:rsid w:val="002A53AA"/>
    <w:rsid w:val="002A5803"/>
    <w:rsid w:val="002A5AEB"/>
    <w:rsid w:val="002A5B80"/>
    <w:rsid w:val="002A6950"/>
    <w:rsid w:val="002A729A"/>
    <w:rsid w:val="002A757E"/>
    <w:rsid w:val="002B0890"/>
    <w:rsid w:val="002B1F82"/>
    <w:rsid w:val="002B204C"/>
    <w:rsid w:val="002B2235"/>
    <w:rsid w:val="002B25BE"/>
    <w:rsid w:val="002B2779"/>
    <w:rsid w:val="002B3034"/>
    <w:rsid w:val="002B4296"/>
    <w:rsid w:val="002B48D1"/>
    <w:rsid w:val="002B5B09"/>
    <w:rsid w:val="002B6155"/>
    <w:rsid w:val="002B6DEE"/>
    <w:rsid w:val="002B75AF"/>
    <w:rsid w:val="002C0596"/>
    <w:rsid w:val="002C0F1D"/>
    <w:rsid w:val="002C1F8D"/>
    <w:rsid w:val="002C1FC4"/>
    <w:rsid w:val="002C248A"/>
    <w:rsid w:val="002C24EA"/>
    <w:rsid w:val="002C2BDD"/>
    <w:rsid w:val="002C2E66"/>
    <w:rsid w:val="002C2EF9"/>
    <w:rsid w:val="002C4F93"/>
    <w:rsid w:val="002C51AE"/>
    <w:rsid w:val="002C5914"/>
    <w:rsid w:val="002C66F3"/>
    <w:rsid w:val="002C6F93"/>
    <w:rsid w:val="002D27F6"/>
    <w:rsid w:val="002D288D"/>
    <w:rsid w:val="002D3E7B"/>
    <w:rsid w:val="002D45FA"/>
    <w:rsid w:val="002D4951"/>
    <w:rsid w:val="002D5ABB"/>
    <w:rsid w:val="002D627E"/>
    <w:rsid w:val="002E193A"/>
    <w:rsid w:val="002E2DC0"/>
    <w:rsid w:val="002E391C"/>
    <w:rsid w:val="002E458B"/>
    <w:rsid w:val="002E515B"/>
    <w:rsid w:val="002E5629"/>
    <w:rsid w:val="002E590F"/>
    <w:rsid w:val="002E7ED8"/>
    <w:rsid w:val="002F0763"/>
    <w:rsid w:val="002F19BE"/>
    <w:rsid w:val="002F26A0"/>
    <w:rsid w:val="002F3265"/>
    <w:rsid w:val="002F3B28"/>
    <w:rsid w:val="002F3F4B"/>
    <w:rsid w:val="002F6BD7"/>
    <w:rsid w:val="002F7480"/>
    <w:rsid w:val="002F7C83"/>
    <w:rsid w:val="0030075E"/>
    <w:rsid w:val="00300CFD"/>
    <w:rsid w:val="00300ECF"/>
    <w:rsid w:val="00300ED5"/>
    <w:rsid w:val="00300EFF"/>
    <w:rsid w:val="003011A7"/>
    <w:rsid w:val="00304318"/>
    <w:rsid w:val="003050D8"/>
    <w:rsid w:val="00306974"/>
    <w:rsid w:val="00306C51"/>
    <w:rsid w:val="00306C73"/>
    <w:rsid w:val="00306C92"/>
    <w:rsid w:val="00306F4A"/>
    <w:rsid w:val="00307847"/>
    <w:rsid w:val="0031082D"/>
    <w:rsid w:val="0031121D"/>
    <w:rsid w:val="00311F0E"/>
    <w:rsid w:val="00312DB0"/>
    <w:rsid w:val="00314689"/>
    <w:rsid w:val="003151A7"/>
    <w:rsid w:val="003156E1"/>
    <w:rsid w:val="00315B39"/>
    <w:rsid w:val="0031719D"/>
    <w:rsid w:val="0032020B"/>
    <w:rsid w:val="00320536"/>
    <w:rsid w:val="00322655"/>
    <w:rsid w:val="00322895"/>
    <w:rsid w:val="00322925"/>
    <w:rsid w:val="00322931"/>
    <w:rsid w:val="00323065"/>
    <w:rsid w:val="00324538"/>
    <w:rsid w:val="00324CD8"/>
    <w:rsid w:val="00325234"/>
    <w:rsid w:val="003264C5"/>
    <w:rsid w:val="003300AD"/>
    <w:rsid w:val="00330FBF"/>
    <w:rsid w:val="0033173A"/>
    <w:rsid w:val="00332419"/>
    <w:rsid w:val="00333B31"/>
    <w:rsid w:val="003353BE"/>
    <w:rsid w:val="0033590A"/>
    <w:rsid w:val="00336E4E"/>
    <w:rsid w:val="003370EB"/>
    <w:rsid w:val="0033784D"/>
    <w:rsid w:val="00337FC8"/>
    <w:rsid w:val="00340329"/>
    <w:rsid w:val="00340F7B"/>
    <w:rsid w:val="00341AC4"/>
    <w:rsid w:val="00344F9F"/>
    <w:rsid w:val="0034535E"/>
    <w:rsid w:val="003474FD"/>
    <w:rsid w:val="00351734"/>
    <w:rsid w:val="0035183C"/>
    <w:rsid w:val="00351D13"/>
    <w:rsid w:val="00351EA5"/>
    <w:rsid w:val="003527E8"/>
    <w:rsid w:val="00353177"/>
    <w:rsid w:val="0035362A"/>
    <w:rsid w:val="00353DD7"/>
    <w:rsid w:val="00354075"/>
    <w:rsid w:val="00354CCC"/>
    <w:rsid w:val="003550E8"/>
    <w:rsid w:val="00355350"/>
    <w:rsid w:val="003553C4"/>
    <w:rsid w:val="00355F6D"/>
    <w:rsid w:val="00355FA5"/>
    <w:rsid w:val="003568B0"/>
    <w:rsid w:val="00356A6F"/>
    <w:rsid w:val="00357B8C"/>
    <w:rsid w:val="00360841"/>
    <w:rsid w:val="00360E3E"/>
    <w:rsid w:val="00361257"/>
    <w:rsid w:val="003614B3"/>
    <w:rsid w:val="003621BC"/>
    <w:rsid w:val="00362E79"/>
    <w:rsid w:val="003665E0"/>
    <w:rsid w:val="003671FD"/>
    <w:rsid w:val="003676AE"/>
    <w:rsid w:val="003678D0"/>
    <w:rsid w:val="00371973"/>
    <w:rsid w:val="00372003"/>
    <w:rsid w:val="0037240C"/>
    <w:rsid w:val="00372D0E"/>
    <w:rsid w:val="003732AA"/>
    <w:rsid w:val="00373D80"/>
    <w:rsid w:val="00374275"/>
    <w:rsid w:val="0037455C"/>
    <w:rsid w:val="00374DF9"/>
    <w:rsid w:val="00375C98"/>
    <w:rsid w:val="003767B8"/>
    <w:rsid w:val="00376836"/>
    <w:rsid w:val="00376F3D"/>
    <w:rsid w:val="00377713"/>
    <w:rsid w:val="00377CD5"/>
    <w:rsid w:val="00380580"/>
    <w:rsid w:val="00380E1D"/>
    <w:rsid w:val="003814B3"/>
    <w:rsid w:val="00381AE1"/>
    <w:rsid w:val="00382D56"/>
    <w:rsid w:val="0038477C"/>
    <w:rsid w:val="00384A08"/>
    <w:rsid w:val="00386118"/>
    <w:rsid w:val="00386411"/>
    <w:rsid w:val="00386419"/>
    <w:rsid w:val="0038677B"/>
    <w:rsid w:val="00386B5A"/>
    <w:rsid w:val="00387011"/>
    <w:rsid w:val="0038729E"/>
    <w:rsid w:val="003874CD"/>
    <w:rsid w:val="00387750"/>
    <w:rsid w:val="00387A90"/>
    <w:rsid w:val="00391B52"/>
    <w:rsid w:val="00391C16"/>
    <w:rsid w:val="00392120"/>
    <w:rsid w:val="00392AE7"/>
    <w:rsid w:val="00393147"/>
    <w:rsid w:val="003938A9"/>
    <w:rsid w:val="0039437E"/>
    <w:rsid w:val="0039626D"/>
    <w:rsid w:val="003962B5"/>
    <w:rsid w:val="0039703B"/>
    <w:rsid w:val="003A09FD"/>
    <w:rsid w:val="003A1053"/>
    <w:rsid w:val="003A12C5"/>
    <w:rsid w:val="003A15EE"/>
    <w:rsid w:val="003A24B1"/>
    <w:rsid w:val="003A386E"/>
    <w:rsid w:val="003A4387"/>
    <w:rsid w:val="003A4450"/>
    <w:rsid w:val="003A44FD"/>
    <w:rsid w:val="003A45B0"/>
    <w:rsid w:val="003A4AE0"/>
    <w:rsid w:val="003A6419"/>
    <w:rsid w:val="003A760C"/>
    <w:rsid w:val="003B1406"/>
    <w:rsid w:val="003B2830"/>
    <w:rsid w:val="003B2F90"/>
    <w:rsid w:val="003B3012"/>
    <w:rsid w:val="003B311B"/>
    <w:rsid w:val="003B3792"/>
    <w:rsid w:val="003B38FD"/>
    <w:rsid w:val="003B3BF3"/>
    <w:rsid w:val="003B3F74"/>
    <w:rsid w:val="003B41CC"/>
    <w:rsid w:val="003B5137"/>
    <w:rsid w:val="003B56AB"/>
    <w:rsid w:val="003B5844"/>
    <w:rsid w:val="003B5C4E"/>
    <w:rsid w:val="003B784A"/>
    <w:rsid w:val="003B7D78"/>
    <w:rsid w:val="003B7EC5"/>
    <w:rsid w:val="003C0374"/>
    <w:rsid w:val="003C0563"/>
    <w:rsid w:val="003C1287"/>
    <w:rsid w:val="003C33DF"/>
    <w:rsid w:val="003C3E62"/>
    <w:rsid w:val="003C4AC5"/>
    <w:rsid w:val="003C4ED9"/>
    <w:rsid w:val="003C567D"/>
    <w:rsid w:val="003C74C4"/>
    <w:rsid w:val="003C7697"/>
    <w:rsid w:val="003D00AE"/>
    <w:rsid w:val="003D0BB0"/>
    <w:rsid w:val="003D140C"/>
    <w:rsid w:val="003D14AF"/>
    <w:rsid w:val="003D16AA"/>
    <w:rsid w:val="003D1A25"/>
    <w:rsid w:val="003D1EF9"/>
    <w:rsid w:val="003D2B34"/>
    <w:rsid w:val="003D32CB"/>
    <w:rsid w:val="003D3848"/>
    <w:rsid w:val="003D4034"/>
    <w:rsid w:val="003D4D7B"/>
    <w:rsid w:val="003D62A0"/>
    <w:rsid w:val="003D6C84"/>
    <w:rsid w:val="003D6C8E"/>
    <w:rsid w:val="003D793E"/>
    <w:rsid w:val="003E19E2"/>
    <w:rsid w:val="003E1AF1"/>
    <w:rsid w:val="003E1BED"/>
    <w:rsid w:val="003E3E27"/>
    <w:rsid w:val="003E3F59"/>
    <w:rsid w:val="003E430C"/>
    <w:rsid w:val="003E49B7"/>
    <w:rsid w:val="003E4A68"/>
    <w:rsid w:val="003E7052"/>
    <w:rsid w:val="003E712E"/>
    <w:rsid w:val="003F140A"/>
    <w:rsid w:val="003F182B"/>
    <w:rsid w:val="003F1CFF"/>
    <w:rsid w:val="003F1DF1"/>
    <w:rsid w:val="003F1FA5"/>
    <w:rsid w:val="003F20F4"/>
    <w:rsid w:val="003F2176"/>
    <w:rsid w:val="003F2336"/>
    <w:rsid w:val="003F3171"/>
    <w:rsid w:val="003F36D3"/>
    <w:rsid w:val="003F4A1D"/>
    <w:rsid w:val="003F4B4A"/>
    <w:rsid w:val="003F4D94"/>
    <w:rsid w:val="003F5131"/>
    <w:rsid w:val="003F5869"/>
    <w:rsid w:val="003F5EB0"/>
    <w:rsid w:val="003F60FE"/>
    <w:rsid w:val="003F6D57"/>
    <w:rsid w:val="003F7749"/>
    <w:rsid w:val="003F7F16"/>
    <w:rsid w:val="00401F04"/>
    <w:rsid w:val="00402B1A"/>
    <w:rsid w:val="004041B1"/>
    <w:rsid w:val="00404B7B"/>
    <w:rsid w:val="00404F12"/>
    <w:rsid w:val="00406159"/>
    <w:rsid w:val="00406E7A"/>
    <w:rsid w:val="004073DB"/>
    <w:rsid w:val="0041031A"/>
    <w:rsid w:val="0041133C"/>
    <w:rsid w:val="00411BDF"/>
    <w:rsid w:val="00411C2F"/>
    <w:rsid w:val="004128AC"/>
    <w:rsid w:val="0041350F"/>
    <w:rsid w:val="00413611"/>
    <w:rsid w:val="00414A79"/>
    <w:rsid w:val="00414C00"/>
    <w:rsid w:val="00414D11"/>
    <w:rsid w:val="00415F04"/>
    <w:rsid w:val="00417C13"/>
    <w:rsid w:val="00417E9A"/>
    <w:rsid w:val="00420553"/>
    <w:rsid w:val="004207A6"/>
    <w:rsid w:val="004218A4"/>
    <w:rsid w:val="00422169"/>
    <w:rsid w:val="00424B3F"/>
    <w:rsid w:val="00425623"/>
    <w:rsid w:val="00425C66"/>
    <w:rsid w:val="00426CA3"/>
    <w:rsid w:val="00426DB9"/>
    <w:rsid w:val="00426DD0"/>
    <w:rsid w:val="00427F38"/>
    <w:rsid w:val="004308DD"/>
    <w:rsid w:val="00430979"/>
    <w:rsid w:val="00431588"/>
    <w:rsid w:val="00431A20"/>
    <w:rsid w:val="0043293C"/>
    <w:rsid w:val="00433177"/>
    <w:rsid w:val="004335AB"/>
    <w:rsid w:val="00433828"/>
    <w:rsid w:val="004341F3"/>
    <w:rsid w:val="00434452"/>
    <w:rsid w:val="00434F27"/>
    <w:rsid w:val="00435890"/>
    <w:rsid w:val="00435CA4"/>
    <w:rsid w:val="00435FEA"/>
    <w:rsid w:val="0043673C"/>
    <w:rsid w:val="004379AF"/>
    <w:rsid w:val="00437D53"/>
    <w:rsid w:val="00440178"/>
    <w:rsid w:val="0044053C"/>
    <w:rsid w:val="00440579"/>
    <w:rsid w:val="00440A69"/>
    <w:rsid w:val="00441A9F"/>
    <w:rsid w:val="00442DEA"/>
    <w:rsid w:val="0044309C"/>
    <w:rsid w:val="00443F00"/>
    <w:rsid w:val="00443F8E"/>
    <w:rsid w:val="00444012"/>
    <w:rsid w:val="00446145"/>
    <w:rsid w:val="00446D82"/>
    <w:rsid w:val="0044739A"/>
    <w:rsid w:val="004503CF"/>
    <w:rsid w:val="00450446"/>
    <w:rsid w:val="0045082C"/>
    <w:rsid w:val="00450C47"/>
    <w:rsid w:val="00450ED9"/>
    <w:rsid w:val="00451D08"/>
    <w:rsid w:val="00451D09"/>
    <w:rsid w:val="0045343B"/>
    <w:rsid w:val="00453C2B"/>
    <w:rsid w:val="0045452E"/>
    <w:rsid w:val="0045484E"/>
    <w:rsid w:val="00454ECF"/>
    <w:rsid w:val="004556B1"/>
    <w:rsid w:val="00455760"/>
    <w:rsid w:val="004602DE"/>
    <w:rsid w:val="00460D51"/>
    <w:rsid w:val="00461248"/>
    <w:rsid w:val="004618A7"/>
    <w:rsid w:val="004622C9"/>
    <w:rsid w:val="00463752"/>
    <w:rsid w:val="00465080"/>
    <w:rsid w:val="00465D7D"/>
    <w:rsid w:val="00466AA3"/>
    <w:rsid w:val="00466C02"/>
    <w:rsid w:val="00470407"/>
    <w:rsid w:val="004707E8"/>
    <w:rsid w:val="00470EC0"/>
    <w:rsid w:val="0047229B"/>
    <w:rsid w:val="00472378"/>
    <w:rsid w:val="004729B4"/>
    <w:rsid w:val="004733DC"/>
    <w:rsid w:val="00474063"/>
    <w:rsid w:val="00474DA2"/>
    <w:rsid w:val="0047607A"/>
    <w:rsid w:val="00476324"/>
    <w:rsid w:val="0047671A"/>
    <w:rsid w:val="00477C79"/>
    <w:rsid w:val="00480534"/>
    <w:rsid w:val="004806A0"/>
    <w:rsid w:val="0048105D"/>
    <w:rsid w:val="004814ED"/>
    <w:rsid w:val="00482BB1"/>
    <w:rsid w:val="00482E6F"/>
    <w:rsid w:val="004831E0"/>
    <w:rsid w:val="00483855"/>
    <w:rsid w:val="00483B3A"/>
    <w:rsid w:val="004846FB"/>
    <w:rsid w:val="00484C52"/>
    <w:rsid w:val="0048559B"/>
    <w:rsid w:val="00487125"/>
    <w:rsid w:val="00487A34"/>
    <w:rsid w:val="004902A5"/>
    <w:rsid w:val="004903BF"/>
    <w:rsid w:val="00491144"/>
    <w:rsid w:val="0049154D"/>
    <w:rsid w:val="00491817"/>
    <w:rsid w:val="0049207C"/>
    <w:rsid w:val="004922FF"/>
    <w:rsid w:val="00492E78"/>
    <w:rsid w:val="00495910"/>
    <w:rsid w:val="004969AE"/>
    <w:rsid w:val="00496D03"/>
    <w:rsid w:val="004975A1"/>
    <w:rsid w:val="004978D8"/>
    <w:rsid w:val="004A0FBD"/>
    <w:rsid w:val="004A16AA"/>
    <w:rsid w:val="004A2E43"/>
    <w:rsid w:val="004A2F36"/>
    <w:rsid w:val="004A3596"/>
    <w:rsid w:val="004A4E7A"/>
    <w:rsid w:val="004A538B"/>
    <w:rsid w:val="004A5CF6"/>
    <w:rsid w:val="004A5D27"/>
    <w:rsid w:val="004A5DBB"/>
    <w:rsid w:val="004A6167"/>
    <w:rsid w:val="004A64B8"/>
    <w:rsid w:val="004A6504"/>
    <w:rsid w:val="004A6581"/>
    <w:rsid w:val="004A79FB"/>
    <w:rsid w:val="004A79FD"/>
    <w:rsid w:val="004B010E"/>
    <w:rsid w:val="004B06A6"/>
    <w:rsid w:val="004B0C37"/>
    <w:rsid w:val="004B0CA6"/>
    <w:rsid w:val="004B1A73"/>
    <w:rsid w:val="004B21D0"/>
    <w:rsid w:val="004B2334"/>
    <w:rsid w:val="004B3A53"/>
    <w:rsid w:val="004B3E75"/>
    <w:rsid w:val="004B4202"/>
    <w:rsid w:val="004B43B5"/>
    <w:rsid w:val="004B4949"/>
    <w:rsid w:val="004B58FF"/>
    <w:rsid w:val="004B6042"/>
    <w:rsid w:val="004C0CC0"/>
    <w:rsid w:val="004C1AFE"/>
    <w:rsid w:val="004C1C10"/>
    <w:rsid w:val="004C1CEE"/>
    <w:rsid w:val="004C2190"/>
    <w:rsid w:val="004C2290"/>
    <w:rsid w:val="004C2CCE"/>
    <w:rsid w:val="004C40C8"/>
    <w:rsid w:val="004C52BA"/>
    <w:rsid w:val="004C6205"/>
    <w:rsid w:val="004C6C86"/>
    <w:rsid w:val="004C7347"/>
    <w:rsid w:val="004C7CB2"/>
    <w:rsid w:val="004D0BB0"/>
    <w:rsid w:val="004D1FD9"/>
    <w:rsid w:val="004D2E94"/>
    <w:rsid w:val="004D3218"/>
    <w:rsid w:val="004D351F"/>
    <w:rsid w:val="004D4007"/>
    <w:rsid w:val="004D6B7A"/>
    <w:rsid w:val="004D7BBC"/>
    <w:rsid w:val="004E05B0"/>
    <w:rsid w:val="004E0828"/>
    <w:rsid w:val="004E0D3C"/>
    <w:rsid w:val="004E15B1"/>
    <w:rsid w:val="004E2545"/>
    <w:rsid w:val="004E32A7"/>
    <w:rsid w:val="004E3C72"/>
    <w:rsid w:val="004E3D55"/>
    <w:rsid w:val="004E3F5A"/>
    <w:rsid w:val="004E46FD"/>
    <w:rsid w:val="004E47C0"/>
    <w:rsid w:val="004E4EA2"/>
    <w:rsid w:val="004E514D"/>
    <w:rsid w:val="004E631C"/>
    <w:rsid w:val="004F0416"/>
    <w:rsid w:val="004F0E02"/>
    <w:rsid w:val="004F1928"/>
    <w:rsid w:val="004F1D26"/>
    <w:rsid w:val="004F3425"/>
    <w:rsid w:val="004F3CAD"/>
    <w:rsid w:val="004F47C8"/>
    <w:rsid w:val="004F4E38"/>
    <w:rsid w:val="004F66C7"/>
    <w:rsid w:val="004F7ABC"/>
    <w:rsid w:val="00501D74"/>
    <w:rsid w:val="0050262E"/>
    <w:rsid w:val="00503683"/>
    <w:rsid w:val="00503EF4"/>
    <w:rsid w:val="00504184"/>
    <w:rsid w:val="00504522"/>
    <w:rsid w:val="0050465E"/>
    <w:rsid w:val="0050476F"/>
    <w:rsid w:val="0050504B"/>
    <w:rsid w:val="00505199"/>
    <w:rsid w:val="0050543B"/>
    <w:rsid w:val="005059A9"/>
    <w:rsid w:val="00505A51"/>
    <w:rsid w:val="005066F6"/>
    <w:rsid w:val="00507072"/>
    <w:rsid w:val="00507EA9"/>
    <w:rsid w:val="00510C75"/>
    <w:rsid w:val="00513FB2"/>
    <w:rsid w:val="00514BC3"/>
    <w:rsid w:val="005161F4"/>
    <w:rsid w:val="00516749"/>
    <w:rsid w:val="00517870"/>
    <w:rsid w:val="00517A70"/>
    <w:rsid w:val="00517F9E"/>
    <w:rsid w:val="00521A66"/>
    <w:rsid w:val="005222D8"/>
    <w:rsid w:val="00523613"/>
    <w:rsid w:val="00523CE5"/>
    <w:rsid w:val="00524261"/>
    <w:rsid w:val="00524359"/>
    <w:rsid w:val="005259F9"/>
    <w:rsid w:val="005262BE"/>
    <w:rsid w:val="00526425"/>
    <w:rsid w:val="00527A8A"/>
    <w:rsid w:val="005302AF"/>
    <w:rsid w:val="005302D1"/>
    <w:rsid w:val="005307B0"/>
    <w:rsid w:val="005308D4"/>
    <w:rsid w:val="00531F43"/>
    <w:rsid w:val="00532052"/>
    <w:rsid w:val="00532FCD"/>
    <w:rsid w:val="00533204"/>
    <w:rsid w:val="00533443"/>
    <w:rsid w:val="00534BE4"/>
    <w:rsid w:val="00535208"/>
    <w:rsid w:val="0053794B"/>
    <w:rsid w:val="00540198"/>
    <w:rsid w:val="005410BE"/>
    <w:rsid w:val="0054164F"/>
    <w:rsid w:val="00542170"/>
    <w:rsid w:val="005442B9"/>
    <w:rsid w:val="00546E07"/>
    <w:rsid w:val="00547E8F"/>
    <w:rsid w:val="00550568"/>
    <w:rsid w:val="005522EC"/>
    <w:rsid w:val="0055297F"/>
    <w:rsid w:val="00553514"/>
    <w:rsid w:val="00553C53"/>
    <w:rsid w:val="00554085"/>
    <w:rsid w:val="005552EE"/>
    <w:rsid w:val="005556B0"/>
    <w:rsid w:val="00555784"/>
    <w:rsid w:val="005570DA"/>
    <w:rsid w:val="00557182"/>
    <w:rsid w:val="00557207"/>
    <w:rsid w:val="005573A3"/>
    <w:rsid w:val="00560F26"/>
    <w:rsid w:val="005611E3"/>
    <w:rsid w:val="00561375"/>
    <w:rsid w:val="005631C1"/>
    <w:rsid w:val="00564495"/>
    <w:rsid w:val="00565514"/>
    <w:rsid w:val="0056552B"/>
    <w:rsid w:val="005655BA"/>
    <w:rsid w:val="005669C0"/>
    <w:rsid w:val="00566AD3"/>
    <w:rsid w:val="00567469"/>
    <w:rsid w:val="005718B3"/>
    <w:rsid w:val="005719FB"/>
    <w:rsid w:val="00571A8F"/>
    <w:rsid w:val="0057234B"/>
    <w:rsid w:val="0057320A"/>
    <w:rsid w:val="00573593"/>
    <w:rsid w:val="0057359F"/>
    <w:rsid w:val="00573F51"/>
    <w:rsid w:val="00573FCD"/>
    <w:rsid w:val="005743DB"/>
    <w:rsid w:val="0057457F"/>
    <w:rsid w:val="00580D2B"/>
    <w:rsid w:val="0058156A"/>
    <w:rsid w:val="00581F39"/>
    <w:rsid w:val="005821E4"/>
    <w:rsid w:val="00583525"/>
    <w:rsid w:val="005840A0"/>
    <w:rsid w:val="00585432"/>
    <w:rsid w:val="005858BD"/>
    <w:rsid w:val="005860F1"/>
    <w:rsid w:val="00586A35"/>
    <w:rsid w:val="00586E81"/>
    <w:rsid w:val="00586F75"/>
    <w:rsid w:val="0058778A"/>
    <w:rsid w:val="005912A2"/>
    <w:rsid w:val="0059233C"/>
    <w:rsid w:val="00592C76"/>
    <w:rsid w:val="00593A06"/>
    <w:rsid w:val="0059450E"/>
    <w:rsid w:val="005975E0"/>
    <w:rsid w:val="005A04F4"/>
    <w:rsid w:val="005A09F0"/>
    <w:rsid w:val="005A171B"/>
    <w:rsid w:val="005A2E54"/>
    <w:rsid w:val="005A359F"/>
    <w:rsid w:val="005A41F3"/>
    <w:rsid w:val="005A5D84"/>
    <w:rsid w:val="005A62A6"/>
    <w:rsid w:val="005A651D"/>
    <w:rsid w:val="005A7313"/>
    <w:rsid w:val="005A791B"/>
    <w:rsid w:val="005B006E"/>
    <w:rsid w:val="005B29E4"/>
    <w:rsid w:val="005B2CC4"/>
    <w:rsid w:val="005B2ED3"/>
    <w:rsid w:val="005B313F"/>
    <w:rsid w:val="005B38F6"/>
    <w:rsid w:val="005B3C36"/>
    <w:rsid w:val="005B4253"/>
    <w:rsid w:val="005B48E5"/>
    <w:rsid w:val="005B4A99"/>
    <w:rsid w:val="005B53DA"/>
    <w:rsid w:val="005B5D41"/>
    <w:rsid w:val="005B6B19"/>
    <w:rsid w:val="005B718C"/>
    <w:rsid w:val="005B71D3"/>
    <w:rsid w:val="005C0AAB"/>
    <w:rsid w:val="005C0F69"/>
    <w:rsid w:val="005C1762"/>
    <w:rsid w:val="005C2994"/>
    <w:rsid w:val="005C30FF"/>
    <w:rsid w:val="005C3654"/>
    <w:rsid w:val="005C4CAA"/>
    <w:rsid w:val="005C4FCF"/>
    <w:rsid w:val="005C52CA"/>
    <w:rsid w:val="005C5B2F"/>
    <w:rsid w:val="005C604B"/>
    <w:rsid w:val="005C65E0"/>
    <w:rsid w:val="005C6ED8"/>
    <w:rsid w:val="005C6F86"/>
    <w:rsid w:val="005C6FED"/>
    <w:rsid w:val="005C72B1"/>
    <w:rsid w:val="005C7E42"/>
    <w:rsid w:val="005D120D"/>
    <w:rsid w:val="005D1C58"/>
    <w:rsid w:val="005D23A8"/>
    <w:rsid w:val="005D2653"/>
    <w:rsid w:val="005D2F81"/>
    <w:rsid w:val="005D51B2"/>
    <w:rsid w:val="005D5525"/>
    <w:rsid w:val="005D5D89"/>
    <w:rsid w:val="005D6F2A"/>
    <w:rsid w:val="005D7BCB"/>
    <w:rsid w:val="005E005D"/>
    <w:rsid w:val="005E05C8"/>
    <w:rsid w:val="005E0D00"/>
    <w:rsid w:val="005E167F"/>
    <w:rsid w:val="005E19C1"/>
    <w:rsid w:val="005E200F"/>
    <w:rsid w:val="005E23BB"/>
    <w:rsid w:val="005E257E"/>
    <w:rsid w:val="005E27B5"/>
    <w:rsid w:val="005E2D84"/>
    <w:rsid w:val="005E3855"/>
    <w:rsid w:val="005E3A27"/>
    <w:rsid w:val="005E3C70"/>
    <w:rsid w:val="005E446E"/>
    <w:rsid w:val="005E52E7"/>
    <w:rsid w:val="005E5F7F"/>
    <w:rsid w:val="005E682F"/>
    <w:rsid w:val="005E6AC8"/>
    <w:rsid w:val="005E7012"/>
    <w:rsid w:val="005E7A03"/>
    <w:rsid w:val="005F0BD6"/>
    <w:rsid w:val="005F0DFA"/>
    <w:rsid w:val="005F1A4A"/>
    <w:rsid w:val="005F3572"/>
    <w:rsid w:val="005F3692"/>
    <w:rsid w:val="005F39AD"/>
    <w:rsid w:val="005F4AB4"/>
    <w:rsid w:val="005F5486"/>
    <w:rsid w:val="005F5FB1"/>
    <w:rsid w:val="005F78E3"/>
    <w:rsid w:val="005F7C2F"/>
    <w:rsid w:val="005F7C9C"/>
    <w:rsid w:val="0060016A"/>
    <w:rsid w:val="006004B7"/>
    <w:rsid w:val="006014BA"/>
    <w:rsid w:val="006017C7"/>
    <w:rsid w:val="0060182B"/>
    <w:rsid w:val="00601DC3"/>
    <w:rsid w:val="0060236B"/>
    <w:rsid w:val="006032C8"/>
    <w:rsid w:val="00603CC2"/>
    <w:rsid w:val="00604B13"/>
    <w:rsid w:val="00605583"/>
    <w:rsid w:val="006057B8"/>
    <w:rsid w:val="006058F4"/>
    <w:rsid w:val="00605CB4"/>
    <w:rsid w:val="00605E0E"/>
    <w:rsid w:val="0061141D"/>
    <w:rsid w:val="00612FDD"/>
    <w:rsid w:val="006130A8"/>
    <w:rsid w:val="00613B1C"/>
    <w:rsid w:val="00614B3E"/>
    <w:rsid w:val="00615552"/>
    <w:rsid w:val="00615874"/>
    <w:rsid w:val="0061594A"/>
    <w:rsid w:val="006162BB"/>
    <w:rsid w:val="006164A3"/>
    <w:rsid w:val="00616537"/>
    <w:rsid w:val="00616622"/>
    <w:rsid w:val="006169AC"/>
    <w:rsid w:val="00617E7A"/>
    <w:rsid w:val="00620279"/>
    <w:rsid w:val="00620F28"/>
    <w:rsid w:val="0062125C"/>
    <w:rsid w:val="0062142D"/>
    <w:rsid w:val="00621785"/>
    <w:rsid w:val="00621B91"/>
    <w:rsid w:val="00622547"/>
    <w:rsid w:val="00622B86"/>
    <w:rsid w:val="00622BF1"/>
    <w:rsid w:val="00623654"/>
    <w:rsid w:val="00623A08"/>
    <w:rsid w:val="00623F9E"/>
    <w:rsid w:val="00623FD6"/>
    <w:rsid w:val="00624071"/>
    <w:rsid w:val="0062419E"/>
    <w:rsid w:val="006248D4"/>
    <w:rsid w:val="00624C1F"/>
    <w:rsid w:val="0062601B"/>
    <w:rsid w:val="006268CC"/>
    <w:rsid w:val="00627493"/>
    <w:rsid w:val="00630B84"/>
    <w:rsid w:val="00630CB3"/>
    <w:rsid w:val="006313E5"/>
    <w:rsid w:val="00631AE4"/>
    <w:rsid w:val="00632666"/>
    <w:rsid w:val="006326EE"/>
    <w:rsid w:val="00633169"/>
    <w:rsid w:val="00633178"/>
    <w:rsid w:val="006336DC"/>
    <w:rsid w:val="00633AD1"/>
    <w:rsid w:val="00634038"/>
    <w:rsid w:val="00634119"/>
    <w:rsid w:val="0063489A"/>
    <w:rsid w:val="006356E8"/>
    <w:rsid w:val="00636329"/>
    <w:rsid w:val="00636344"/>
    <w:rsid w:val="006367FC"/>
    <w:rsid w:val="0063776F"/>
    <w:rsid w:val="006401F5"/>
    <w:rsid w:val="006423E6"/>
    <w:rsid w:val="006429D6"/>
    <w:rsid w:val="00643834"/>
    <w:rsid w:val="00643B7B"/>
    <w:rsid w:val="00643E63"/>
    <w:rsid w:val="00643F13"/>
    <w:rsid w:val="00645326"/>
    <w:rsid w:val="00645F24"/>
    <w:rsid w:val="00646C55"/>
    <w:rsid w:val="00651FF6"/>
    <w:rsid w:val="00652237"/>
    <w:rsid w:val="00654E4C"/>
    <w:rsid w:val="006553E7"/>
    <w:rsid w:val="006554F2"/>
    <w:rsid w:val="00655872"/>
    <w:rsid w:val="00655D5C"/>
    <w:rsid w:val="00655F2F"/>
    <w:rsid w:val="00656B76"/>
    <w:rsid w:val="00656E1C"/>
    <w:rsid w:val="00661607"/>
    <w:rsid w:val="00661D68"/>
    <w:rsid w:val="006620C9"/>
    <w:rsid w:val="006639E2"/>
    <w:rsid w:val="00663A8C"/>
    <w:rsid w:val="00664C28"/>
    <w:rsid w:val="00664DB8"/>
    <w:rsid w:val="00665261"/>
    <w:rsid w:val="00665945"/>
    <w:rsid w:val="00665BA7"/>
    <w:rsid w:val="00666674"/>
    <w:rsid w:val="00666791"/>
    <w:rsid w:val="00666EF9"/>
    <w:rsid w:val="00667130"/>
    <w:rsid w:val="0066772A"/>
    <w:rsid w:val="00667CFF"/>
    <w:rsid w:val="00670013"/>
    <w:rsid w:val="006705D0"/>
    <w:rsid w:val="00671046"/>
    <w:rsid w:val="0067472A"/>
    <w:rsid w:val="00674E1E"/>
    <w:rsid w:val="00674FD6"/>
    <w:rsid w:val="0067680D"/>
    <w:rsid w:val="00677E7D"/>
    <w:rsid w:val="00680FA1"/>
    <w:rsid w:val="0068179C"/>
    <w:rsid w:val="00681DE6"/>
    <w:rsid w:val="006824E0"/>
    <w:rsid w:val="006829A2"/>
    <w:rsid w:val="00684E31"/>
    <w:rsid w:val="006856A3"/>
    <w:rsid w:val="006871FC"/>
    <w:rsid w:val="00687590"/>
    <w:rsid w:val="006901D2"/>
    <w:rsid w:val="00690ED0"/>
    <w:rsid w:val="0069164C"/>
    <w:rsid w:val="006916E7"/>
    <w:rsid w:val="00691858"/>
    <w:rsid w:val="00691F74"/>
    <w:rsid w:val="00692A9E"/>
    <w:rsid w:val="00693773"/>
    <w:rsid w:val="00693B6F"/>
    <w:rsid w:val="00694713"/>
    <w:rsid w:val="00694961"/>
    <w:rsid w:val="0069577C"/>
    <w:rsid w:val="00695C9E"/>
    <w:rsid w:val="00695F18"/>
    <w:rsid w:val="006969C5"/>
    <w:rsid w:val="00697A6F"/>
    <w:rsid w:val="00697B97"/>
    <w:rsid w:val="006A0CEA"/>
    <w:rsid w:val="006A1280"/>
    <w:rsid w:val="006A13CA"/>
    <w:rsid w:val="006A384B"/>
    <w:rsid w:val="006A482F"/>
    <w:rsid w:val="006A483D"/>
    <w:rsid w:val="006A4AA6"/>
    <w:rsid w:val="006A4E9D"/>
    <w:rsid w:val="006A510B"/>
    <w:rsid w:val="006A51BC"/>
    <w:rsid w:val="006A5246"/>
    <w:rsid w:val="006A5709"/>
    <w:rsid w:val="006A589C"/>
    <w:rsid w:val="006A59AC"/>
    <w:rsid w:val="006A5D9C"/>
    <w:rsid w:val="006A5F7C"/>
    <w:rsid w:val="006A655D"/>
    <w:rsid w:val="006A65FC"/>
    <w:rsid w:val="006A6BAE"/>
    <w:rsid w:val="006A7FAC"/>
    <w:rsid w:val="006B17B4"/>
    <w:rsid w:val="006B1FDE"/>
    <w:rsid w:val="006B24CA"/>
    <w:rsid w:val="006B2EE1"/>
    <w:rsid w:val="006B3822"/>
    <w:rsid w:val="006B437C"/>
    <w:rsid w:val="006B4D26"/>
    <w:rsid w:val="006B561D"/>
    <w:rsid w:val="006B5B13"/>
    <w:rsid w:val="006B6663"/>
    <w:rsid w:val="006B70CA"/>
    <w:rsid w:val="006B736B"/>
    <w:rsid w:val="006B7412"/>
    <w:rsid w:val="006B77E8"/>
    <w:rsid w:val="006B78C6"/>
    <w:rsid w:val="006B7CC6"/>
    <w:rsid w:val="006C01F1"/>
    <w:rsid w:val="006C089E"/>
    <w:rsid w:val="006C156F"/>
    <w:rsid w:val="006C1E42"/>
    <w:rsid w:val="006C207B"/>
    <w:rsid w:val="006C27A4"/>
    <w:rsid w:val="006C3787"/>
    <w:rsid w:val="006C3B14"/>
    <w:rsid w:val="006C4E69"/>
    <w:rsid w:val="006C523D"/>
    <w:rsid w:val="006C590A"/>
    <w:rsid w:val="006C5C43"/>
    <w:rsid w:val="006C68DB"/>
    <w:rsid w:val="006C6CD9"/>
    <w:rsid w:val="006C6EC1"/>
    <w:rsid w:val="006C6FCC"/>
    <w:rsid w:val="006D060E"/>
    <w:rsid w:val="006D0A02"/>
    <w:rsid w:val="006D0BF0"/>
    <w:rsid w:val="006D1B9A"/>
    <w:rsid w:val="006D2031"/>
    <w:rsid w:val="006D28DB"/>
    <w:rsid w:val="006D31FC"/>
    <w:rsid w:val="006D48D7"/>
    <w:rsid w:val="006D4953"/>
    <w:rsid w:val="006D684F"/>
    <w:rsid w:val="006D6CBB"/>
    <w:rsid w:val="006D6F00"/>
    <w:rsid w:val="006D734B"/>
    <w:rsid w:val="006E0074"/>
    <w:rsid w:val="006E061C"/>
    <w:rsid w:val="006E1BEA"/>
    <w:rsid w:val="006E1CCF"/>
    <w:rsid w:val="006E273A"/>
    <w:rsid w:val="006E37AF"/>
    <w:rsid w:val="006E37C2"/>
    <w:rsid w:val="006E3BBE"/>
    <w:rsid w:val="006E4D4D"/>
    <w:rsid w:val="006E50C6"/>
    <w:rsid w:val="006E5795"/>
    <w:rsid w:val="006E5B13"/>
    <w:rsid w:val="006E5D77"/>
    <w:rsid w:val="006E666D"/>
    <w:rsid w:val="006E6C23"/>
    <w:rsid w:val="006F0BAE"/>
    <w:rsid w:val="006F1A25"/>
    <w:rsid w:val="006F239A"/>
    <w:rsid w:val="006F29E1"/>
    <w:rsid w:val="006F2B29"/>
    <w:rsid w:val="006F3DB2"/>
    <w:rsid w:val="006F4DBD"/>
    <w:rsid w:val="006F5098"/>
    <w:rsid w:val="006F648F"/>
    <w:rsid w:val="006F67FD"/>
    <w:rsid w:val="006F6807"/>
    <w:rsid w:val="006F69A3"/>
    <w:rsid w:val="006F69CF"/>
    <w:rsid w:val="006F6BBA"/>
    <w:rsid w:val="006F7781"/>
    <w:rsid w:val="006F779E"/>
    <w:rsid w:val="00700003"/>
    <w:rsid w:val="0070005F"/>
    <w:rsid w:val="007001C7"/>
    <w:rsid w:val="00700F24"/>
    <w:rsid w:val="00700FB0"/>
    <w:rsid w:val="0070137C"/>
    <w:rsid w:val="00702782"/>
    <w:rsid w:val="00702851"/>
    <w:rsid w:val="00702ED7"/>
    <w:rsid w:val="00705FB6"/>
    <w:rsid w:val="007101C3"/>
    <w:rsid w:val="00710459"/>
    <w:rsid w:val="00710982"/>
    <w:rsid w:val="007124DA"/>
    <w:rsid w:val="00712CC2"/>
    <w:rsid w:val="00712CF6"/>
    <w:rsid w:val="00713019"/>
    <w:rsid w:val="007137E0"/>
    <w:rsid w:val="007138AE"/>
    <w:rsid w:val="00714881"/>
    <w:rsid w:val="00714CB8"/>
    <w:rsid w:val="00715E67"/>
    <w:rsid w:val="007160F5"/>
    <w:rsid w:val="00716250"/>
    <w:rsid w:val="0072066B"/>
    <w:rsid w:val="0072112D"/>
    <w:rsid w:val="00721C0A"/>
    <w:rsid w:val="00722724"/>
    <w:rsid w:val="007239A8"/>
    <w:rsid w:val="0072512F"/>
    <w:rsid w:val="00725380"/>
    <w:rsid w:val="00725473"/>
    <w:rsid w:val="007255CA"/>
    <w:rsid w:val="007257B6"/>
    <w:rsid w:val="00725DBB"/>
    <w:rsid w:val="00726CB6"/>
    <w:rsid w:val="00727381"/>
    <w:rsid w:val="007304AF"/>
    <w:rsid w:val="00730725"/>
    <w:rsid w:val="00730B07"/>
    <w:rsid w:val="007323BA"/>
    <w:rsid w:val="0073243F"/>
    <w:rsid w:val="00733EAC"/>
    <w:rsid w:val="0073419B"/>
    <w:rsid w:val="00734A40"/>
    <w:rsid w:val="00736A27"/>
    <w:rsid w:val="00740F89"/>
    <w:rsid w:val="00740FC3"/>
    <w:rsid w:val="007414A1"/>
    <w:rsid w:val="007416F3"/>
    <w:rsid w:val="00741769"/>
    <w:rsid w:val="00741A96"/>
    <w:rsid w:val="00743064"/>
    <w:rsid w:val="007431E9"/>
    <w:rsid w:val="00745F3B"/>
    <w:rsid w:val="0074607D"/>
    <w:rsid w:val="007464AF"/>
    <w:rsid w:val="00746B8B"/>
    <w:rsid w:val="007476DB"/>
    <w:rsid w:val="00747BA2"/>
    <w:rsid w:val="007505ED"/>
    <w:rsid w:val="007507E4"/>
    <w:rsid w:val="007530A8"/>
    <w:rsid w:val="007543EE"/>
    <w:rsid w:val="00754681"/>
    <w:rsid w:val="0075496B"/>
    <w:rsid w:val="00754E75"/>
    <w:rsid w:val="0075551D"/>
    <w:rsid w:val="007555D2"/>
    <w:rsid w:val="00755A2E"/>
    <w:rsid w:val="00755A3A"/>
    <w:rsid w:val="00756029"/>
    <w:rsid w:val="00756ABB"/>
    <w:rsid w:val="00756EF3"/>
    <w:rsid w:val="00757C96"/>
    <w:rsid w:val="007611C1"/>
    <w:rsid w:val="00761FCB"/>
    <w:rsid w:val="00762048"/>
    <w:rsid w:val="007649CC"/>
    <w:rsid w:val="00765DB6"/>
    <w:rsid w:val="007664AD"/>
    <w:rsid w:val="007665BB"/>
    <w:rsid w:val="00766AC9"/>
    <w:rsid w:val="00766BB7"/>
    <w:rsid w:val="007677D4"/>
    <w:rsid w:val="00770395"/>
    <w:rsid w:val="0077206D"/>
    <w:rsid w:val="0077374E"/>
    <w:rsid w:val="00773FC9"/>
    <w:rsid w:val="00774421"/>
    <w:rsid w:val="007744C6"/>
    <w:rsid w:val="00774895"/>
    <w:rsid w:val="00774D24"/>
    <w:rsid w:val="00774D96"/>
    <w:rsid w:val="00775A6F"/>
    <w:rsid w:val="00776000"/>
    <w:rsid w:val="0077621B"/>
    <w:rsid w:val="00780BD3"/>
    <w:rsid w:val="00780F0E"/>
    <w:rsid w:val="00781BE4"/>
    <w:rsid w:val="00782ACC"/>
    <w:rsid w:val="00784977"/>
    <w:rsid w:val="00784E95"/>
    <w:rsid w:val="00785278"/>
    <w:rsid w:val="00786D78"/>
    <w:rsid w:val="0078785B"/>
    <w:rsid w:val="00787979"/>
    <w:rsid w:val="00787FCB"/>
    <w:rsid w:val="0079101A"/>
    <w:rsid w:val="00791A54"/>
    <w:rsid w:val="0079212A"/>
    <w:rsid w:val="00792B9B"/>
    <w:rsid w:val="007945DF"/>
    <w:rsid w:val="00795758"/>
    <w:rsid w:val="00795930"/>
    <w:rsid w:val="00795F3A"/>
    <w:rsid w:val="00796411"/>
    <w:rsid w:val="007970A6"/>
    <w:rsid w:val="0079750E"/>
    <w:rsid w:val="007979DB"/>
    <w:rsid w:val="007A035F"/>
    <w:rsid w:val="007A04BB"/>
    <w:rsid w:val="007A09E4"/>
    <w:rsid w:val="007A1CA7"/>
    <w:rsid w:val="007A224F"/>
    <w:rsid w:val="007A2F8E"/>
    <w:rsid w:val="007A3ACC"/>
    <w:rsid w:val="007A4069"/>
    <w:rsid w:val="007A422A"/>
    <w:rsid w:val="007A542E"/>
    <w:rsid w:val="007A5940"/>
    <w:rsid w:val="007A69B1"/>
    <w:rsid w:val="007B0911"/>
    <w:rsid w:val="007B0D95"/>
    <w:rsid w:val="007B0DBD"/>
    <w:rsid w:val="007B0EFF"/>
    <w:rsid w:val="007B164F"/>
    <w:rsid w:val="007B181D"/>
    <w:rsid w:val="007B20FE"/>
    <w:rsid w:val="007B2823"/>
    <w:rsid w:val="007B2B4B"/>
    <w:rsid w:val="007B3135"/>
    <w:rsid w:val="007B3427"/>
    <w:rsid w:val="007B3A24"/>
    <w:rsid w:val="007B4631"/>
    <w:rsid w:val="007B50B4"/>
    <w:rsid w:val="007B51AE"/>
    <w:rsid w:val="007B5B54"/>
    <w:rsid w:val="007B6588"/>
    <w:rsid w:val="007B7670"/>
    <w:rsid w:val="007B7B2F"/>
    <w:rsid w:val="007B7DEC"/>
    <w:rsid w:val="007C033F"/>
    <w:rsid w:val="007C089C"/>
    <w:rsid w:val="007C0EF9"/>
    <w:rsid w:val="007C10A9"/>
    <w:rsid w:val="007C1417"/>
    <w:rsid w:val="007C2045"/>
    <w:rsid w:val="007C31FF"/>
    <w:rsid w:val="007C4B25"/>
    <w:rsid w:val="007C4E39"/>
    <w:rsid w:val="007C5642"/>
    <w:rsid w:val="007C5BFF"/>
    <w:rsid w:val="007C6746"/>
    <w:rsid w:val="007C74C3"/>
    <w:rsid w:val="007D01DD"/>
    <w:rsid w:val="007D1EEC"/>
    <w:rsid w:val="007D237B"/>
    <w:rsid w:val="007D2477"/>
    <w:rsid w:val="007D25A5"/>
    <w:rsid w:val="007D2A9A"/>
    <w:rsid w:val="007D3586"/>
    <w:rsid w:val="007D505E"/>
    <w:rsid w:val="007D5A81"/>
    <w:rsid w:val="007D64AA"/>
    <w:rsid w:val="007D68B4"/>
    <w:rsid w:val="007D6C25"/>
    <w:rsid w:val="007D78DD"/>
    <w:rsid w:val="007E0263"/>
    <w:rsid w:val="007E0F10"/>
    <w:rsid w:val="007E1001"/>
    <w:rsid w:val="007E146A"/>
    <w:rsid w:val="007E2866"/>
    <w:rsid w:val="007E30D5"/>
    <w:rsid w:val="007E3BEF"/>
    <w:rsid w:val="007E436C"/>
    <w:rsid w:val="007E5182"/>
    <w:rsid w:val="007E613F"/>
    <w:rsid w:val="007E6F50"/>
    <w:rsid w:val="007E7296"/>
    <w:rsid w:val="007E77A3"/>
    <w:rsid w:val="007F4074"/>
    <w:rsid w:val="007F4778"/>
    <w:rsid w:val="007F488E"/>
    <w:rsid w:val="007F4D62"/>
    <w:rsid w:val="007F5282"/>
    <w:rsid w:val="007F5A56"/>
    <w:rsid w:val="007F5C8A"/>
    <w:rsid w:val="007F5CDF"/>
    <w:rsid w:val="007F740F"/>
    <w:rsid w:val="007F772C"/>
    <w:rsid w:val="007F7C88"/>
    <w:rsid w:val="00800AD4"/>
    <w:rsid w:val="00800B5C"/>
    <w:rsid w:val="00800E55"/>
    <w:rsid w:val="0080121C"/>
    <w:rsid w:val="00801304"/>
    <w:rsid w:val="008024FA"/>
    <w:rsid w:val="00802C8D"/>
    <w:rsid w:val="00803338"/>
    <w:rsid w:val="00803A74"/>
    <w:rsid w:val="00803E68"/>
    <w:rsid w:val="00803F80"/>
    <w:rsid w:val="008059B1"/>
    <w:rsid w:val="00805C18"/>
    <w:rsid w:val="00805EDC"/>
    <w:rsid w:val="00805F69"/>
    <w:rsid w:val="00806271"/>
    <w:rsid w:val="008067F3"/>
    <w:rsid w:val="00807D7A"/>
    <w:rsid w:val="00810538"/>
    <w:rsid w:val="00810772"/>
    <w:rsid w:val="00810D5B"/>
    <w:rsid w:val="00811626"/>
    <w:rsid w:val="00811904"/>
    <w:rsid w:val="008126E4"/>
    <w:rsid w:val="00812792"/>
    <w:rsid w:val="008139CD"/>
    <w:rsid w:val="00814103"/>
    <w:rsid w:val="00814221"/>
    <w:rsid w:val="008147F4"/>
    <w:rsid w:val="00815FD6"/>
    <w:rsid w:val="0081674B"/>
    <w:rsid w:val="00816C30"/>
    <w:rsid w:val="00816FA2"/>
    <w:rsid w:val="00822253"/>
    <w:rsid w:val="00822F31"/>
    <w:rsid w:val="0082325C"/>
    <w:rsid w:val="008234C1"/>
    <w:rsid w:val="0082420D"/>
    <w:rsid w:val="00824362"/>
    <w:rsid w:val="008249FF"/>
    <w:rsid w:val="0082589B"/>
    <w:rsid w:val="00826D22"/>
    <w:rsid w:val="00826F74"/>
    <w:rsid w:val="008272AE"/>
    <w:rsid w:val="0083010C"/>
    <w:rsid w:val="00830C90"/>
    <w:rsid w:val="00831765"/>
    <w:rsid w:val="00832F1D"/>
    <w:rsid w:val="0083305A"/>
    <w:rsid w:val="008333C6"/>
    <w:rsid w:val="008337B4"/>
    <w:rsid w:val="00833BAC"/>
    <w:rsid w:val="0083486C"/>
    <w:rsid w:val="00834F82"/>
    <w:rsid w:val="00835A03"/>
    <w:rsid w:val="00835A36"/>
    <w:rsid w:val="00836E53"/>
    <w:rsid w:val="008377A4"/>
    <w:rsid w:val="008402B8"/>
    <w:rsid w:val="00841544"/>
    <w:rsid w:val="00842108"/>
    <w:rsid w:val="008428CE"/>
    <w:rsid w:val="008428F8"/>
    <w:rsid w:val="00842AF6"/>
    <w:rsid w:val="0084726A"/>
    <w:rsid w:val="00847C9E"/>
    <w:rsid w:val="00847D11"/>
    <w:rsid w:val="00850059"/>
    <w:rsid w:val="00851916"/>
    <w:rsid w:val="00851EE8"/>
    <w:rsid w:val="00852A0A"/>
    <w:rsid w:val="00852BBE"/>
    <w:rsid w:val="008532EA"/>
    <w:rsid w:val="00853EBF"/>
    <w:rsid w:val="0085403D"/>
    <w:rsid w:val="0085433B"/>
    <w:rsid w:val="0085497D"/>
    <w:rsid w:val="00854E16"/>
    <w:rsid w:val="00855B12"/>
    <w:rsid w:val="00855B3C"/>
    <w:rsid w:val="00857BF1"/>
    <w:rsid w:val="00860B57"/>
    <w:rsid w:val="008612EA"/>
    <w:rsid w:val="00862A66"/>
    <w:rsid w:val="00862DD6"/>
    <w:rsid w:val="00862F31"/>
    <w:rsid w:val="008645F9"/>
    <w:rsid w:val="008655AA"/>
    <w:rsid w:val="00865737"/>
    <w:rsid w:val="0086587C"/>
    <w:rsid w:val="00866378"/>
    <w:rsid w:val="00866902"/>
    <w:rsid w:val="008708A8"/>
    <w:rsid w:val="008713E3"/>
    <w:rsid w:val="00871654"/>
    <w:rsid w:val="00874226"/>
    <w:rsid w:val="008744F0"/>
    <w:rsid w:val="008757AB"/>
    <w:rsid w:val="008759D7"/>
    <w:rsid w:val="00875FC5"/>
    <w:rsid w:val="008761DD"/>
    <w:rsid w:val="0087645E"/>
    <w:rsid w:val="00877964"/>
    <w:rsid w:val="00880A82"/>
    <w:rsid w:val="0088195C"/>
    <w:rsid w:val="00883720"/>
    <w:rsid w:val="00883E90"/>
    <w:rsid w:val="0088504D"/>
    <w:rsid w:val="0088579D"/>
    <w:rsid w:val="00885ABA"/>
    <w:rsid w:val="00885F42"/>
    <w:rsid w:val="00890F21"/>
    <w:rsid w:val="0089129E"/>
    <w:rsid w:val="0089189C"/>
    <w:rsid w:val="008923AF"/>
    <w:rsid w:val="00892AC8"/>
    <w:rsid w:val="008932E2"/>
    <w:rsid w:val="00894C1F"/>
    <w:rsid w:val="00895AC0"/>
    <w:rsid w:val="00896BF2"/>
    <w:rsid w:val="008A0015"/>
    <w:rsid w:val="008A09E0"/>
    <w:rsid w:val="008A0ADB"/>
    <w:rsid w:val="008A1978"/>
    <w:rsid w:val="008A1F38"/>
    <w:rsid w:val="008A2011"/>
    <w:rsid w:val="008A26C6"/>
    <w:rsid w:val="008A3953"/>
    <w:rsid w:val="008A42AA"/>
    <w:rsid w:val="008A7A7D"/>
    <w:rsid w:val="008A7BCE"/>
    <w:rsid w:val="008A7FE8"/>
    <w:rsid w:val="008B0E59"/>
    <w:rsid w:val="008B19FB"/>
    <w:rsid w:val="008B1F49"/>
    <w:rsid w:val="008B2779"/>
    <w:rsid w:val="008B40CB"/>
    <w:rsid w:val="008B426F"/>
    <w:rsid w:val="008B42C0"/>
    <w:rsid w:val="008B513C"/>
    <w:rsid w:val="008B6CA4"/>
    <w:rsid w:val="008B76C9"/>
    <w:rsid w:val="008B7820"/>
    <w:rsid w:val="008C1259"/>
    <w:rsid w:val="008C1539"/>
    <w:rsid w:val="008C2CCE"/>
    <w:rsid w:val="008C3743"/>
    <w:rsid w:val="008C3DA8"/>
    <w:rsid w:val="008C4B9A"/>
    <w:rsid w:val="008C5402"/>
    <w:rsid w:val="008C5FCF"/>
    <w:rsid w:val="008C67B7"/>
    <w:rsid w:val="008C76EF"/>
    <w:rsid w:val="008D013B"/>
    <w:rsid w:val="008D15B6"/>
    <w:rsid w:val="008D3E1D"/>
    <w:rsid w:val="008D4439"/>
    <w:rsid w:val="008D4996"/>
    <w:rsid w:val="008D5A15"/>
    <w:rsid w:val="008D601F"/>
    <w:rsid w:val="008D6CCE"/>
    <w:rsid w:val="008D73F9"/>
    <w:rsid w:val="008D7F50"/>
    <w:rsid w:val="008E02A5"/>
    <w:rsid w:val="008E083A"/>
    <w:rsid w:val="008E1687"/>
    <w:rsid w:val="008E1BD5"/>
    <w:rsid w:val="008E2198"/>
    <w:rsid w:val="008E2276"/>
    <w:rsid w:val="008E314D"/>
    <w:rsid w:val="008E38F1"/>
    <w:rsid w:val="008E5D34"/>
    <w:rsid w:val="008E5DB0"/>
    <w:rsid w:val="008E5ED8"/>
    <w:rsid w:val="008E63B4"/>
    <w:rsid w:val="008E64F6"/>
    <w:rsid w:val="008E7F9E"/>
    <w:rsid w:val="008F0C99"/>
    <w:rsid w:val="008F14F6"/>
    <w:rsid w:val="008F16EC"/>
    <w:rsid w:val="008F1ACF"/>
    <w:rsid w:val="008F24C8"/>
    <w:rsid w:val="008F2C12"/>
    <w:rsid w:val="008F3255"/>
    <w:rsid w:val="008F3613"/>
    <w:rsid w:val="008F3D81"/>
    <w:rsid w:val="008F4303"/>
    <w:rsid w:val="008F59E4"/>
    <w:rsid w:val="008F5E94"/>
    <w:rsid w:val="008F6064"/>
    <w:rsid w:val="008F663F"/>
    <w:rsid w:val="008F687B"/>
    <w:rsid w:val="008F69C7"/>
    <w:rsid w:val="008F70BA"/>
    <w:rsid w:val="009004B7"/>
    <w:rsid w:val="009008C8"/>
    <w:rsid w:val="00900CD0"/>
    <w:rsid w:val="00901067"/>
    <w:rsid w:val="00901E33"/>
    <w:rsid w:val="0090281D"/>
    <w:rsid w:val="00902E5F"/>
    <w:rsid w:val="00903324"/>
    <w:rsid w:val="009042B4"/>
    <w:rsid w:val="00904CF3"/>
    <w:rsid w:val="009053EB"/>
    <w:rsid w:val="00905B23"/>
    <w:rsid w:val="00910088"/>
    <w:rsid w:val="0091037C"/>
    <w:rsid w:val="00910489"/>
    <w:rsid w:val="00910B0A"/>
    <w:rsid w:val="009112A9"/>
    <w:rsid w:val="00911C6C"/>
    <w:rsid w:val="009125DA"/>
    <w:rsid w:val="00913207"/>
    <w:rsid w:val="00913FC7"/>
    <w:rsid w:val="00914AB1"/>
    <w:rsid w:val="00914F31"/>
    <w:rsid w:val="0091753C"/>
    <w:rsid w:val="00921444"/>
    <w:rsid w:val="00921F55"/>
    <w:rsid w:val="009225BD"/>
    <w:rsid w:val="0092784C"/>
    <w:rsid w:val="0093015B"/>
    <w:rsid w:val="0093033A"/>
    <w:rsid w:val="0093040E"/>
    <w:rsid w:val="00930DD6"/>
    <w:rsid w:val="00931344"/>
    <w:rsid w:val="00931CA3"/>
    <w:rsid w:val="00932336"/>
    <w:rsid w:val="009338A7"/>
    <w:rsid w:val="009344AB"/>
    <w:rsid w:val="00934D2C"/>
    <w:rsid w:val="00935B78"/>
    <w:rsid w:val="00935BC4"/>
    <w:rsid w:val="00935CF1"/>
    <w:rsid w:val="009363EC"/>
    <w:rsid w:val="009364E2"/>
    <w:rsid w:val="00942712"/>
    <w:rsid w:val="0094411E"/>
    <w:rsid w:val="00944145"/>
    <w:rsid w:val="0094446F"/>
    <w:rsid w:val="009448AF"/>
    <w:rsid w:val="009448B0"/>
    <w:rsid w:val="009477DF"/>
    <w:rsid w:val="00951BA0"/>
    <w:rsid w:val="00951D25"/>
    <w:rsid w:val="00952AD2"/>
    <w:rsid w:val="009542EA"/>
    <w:rsid w:val="0095435B"/>
    <w:rsid w:val="00954680"/>
    <w:rsid w:val="0095479B"/>
    <w:rsid w:val="009548E8"/>
    <w:rsid w:val="009552A6"/>
    <w:rsid w:val="00955542"/>
    <w:rsid w:val="00955C2E"/>
    <w:rsid w:val="0095671F"/>
    <w:rsid w:val="00956801"/>
    <w:rsid w:val="009569F5"/>
    <w:rsid w:val="00956AEF"/>
    <w:rsid w:val="00956EEB"/>
    <w:rsid w:val="00960D38"/>
    <w:rsid w:val="00962548"/>
    <w:rsid w:val="00963575"/>
    <w:rsid w:val="00964294"/>
    <w:rsid w:val="00964B56"/>
    <w:rsid w:val="0096621E"/>
    <w:rsid w:val="00966406"/>
    <w:rsid w:val="00966E95"/>
    <w:rsid w:val="00967B47"/>
    <w:rsid w:val="00967C5B"/>
    <w:rsid w:val="00970E6E"/>
    <w:rsid w:val="009728A8"/>
    <w:rsid w:val="0097413B"/>
    <w:rsid w:val="0097415B"/>
    <w:rsid w:val="00974D17"/>
    <w:rsid w:val="00975858"/>
    <w:rsid w:val="00975E57"/>
    <w:rsid w:val="00976061"/>
    <w:rsid w:val="00976151"/>
    <w:rsid w:val="009763EC"/>
    <w:rsid w:val="0097641F"/>
    <w:rsid w:val="00976ECA"/>
    <w:rsid w:val="00977035"/>
    <w:rsid w:val="00977310"/>
    <w:rsid w:val="009803EC"/>
    <w:rsid w:val="00981900"/>
    <w:rsid w:val="00982BE6"/>
    <w:rsid w:val="00983B6F"/>
    <w:rsid w:val="00983C7A"/>
    <w:rsid w:val="009854FD"/>
    <w:rsid w:val="009868B7"/>
    <w:rsid w:val="009873D5"/>
    <w:rsid w:val="0099051E"/>
    <w:rsid w:val="00990DB1"/>
    <w:rsid w:val="00991A4E"/>
    <w:rsid w:val="00991BA9"/>
    <w:rsid w:val="00991C34"/>
    <w:rsid w:val="0099284F"/>
    <w:rsid w:val="009928EF"/>
    <w:rsid w:val="00992F39"/>
    <w:rsid w:val="009933BE"/>
    <w:rsid w:val="009933D6"/>
    <w:rsid w:val="0099365B"/>
    <w:rsid w:val="00993FF5"/>
    <w:rsid w:val="009940F0"/>
    <w:rsid w:val="00994268"/>
    <w:rsid w:val="009949F4"/>
    <w:rsid w:val="00995353"/>
    <w:rsid w:val="00995678"/>
    <w:rsid w:val="009966C7"/>
    <w:rsid w:val="0099686C"/>
    <w:rsid w:val="00996ED2"/>
    <w:rsid w:val="0099703D"/>
    <w:rsid w:val="00997FE9"/>
    <w:rsid w:val="009A03D8"/>
    <w:rsid w:val="009A1A92"/>
    <w:rsid w:val="009A200A"/>
    <w:rsid w:val="009A21A0"/>
    <w:rsid w:val="009A24A9"/>
    <w:rsid w:val="009A2D76"/>
    <w:rsid w:val="009A3514"/>
    <w:rsid w:val="009A4B58"/>
    <w:rsid w:val="009A5467"/>
    <w:rsid w:val="009A5522"/>
    <w:rsid w:val="009A5771"/>
    <w:rsid w:val="009A6309"/>
    <w:rsid w:val="009A6605"/>
    <w:rsid w:val="009A6947"/>
    <w:rsid w:val="009A70BD"/>
    <w:rsid w:val="009A791E"/>
    <w:rsid w:val="009B0227"/>
    <w:rsid w:val="009B0815"/>
    <w:rsid w:val="009B0AA7"/>
    <w:rsid w:val="009B2924"/>
    <w:rsid w:val="009B3A5B"/>
    <w:rsid w:val="009B3CE7"/>
    <w:rsid w:val="009B3EC1"/>
    <w:rsid w:val="009B4766"/>
    <w:rsid w:val="009B58B5"/>
    <w:rsid w:val="009B6832"/>
    <w:rsid w:val="009C023A"/>
    <w:rsid w:val="009C061D"/>
    <w:rsid w:val="009C07E2"/>
    <w:rsid w:val="009C1766"/>
    <w:rsid w:val="009C1835"/>
    <w:rsid w:val="009C1BA6"/>
    <w:rsid w:val="009C1C84"/>
    <w:rsid w:val="009C242A"/>
    <w:rsid w:val="009C24B3"/>
    <w:rsid w:val="009C297B"/>
    <w:rsid w:val="009C2FD8"/>
    <w:rsid w:val="009C3270"/>
    <w:rsid w:val="009C32B0"/>
    <w:rsid w:val="009C45CE"/>
    <w:rsid w:val="009C48A2"/>
    <w:rsid w:val="009C4C88"/>
    <w:rsid w:val="009C7FDC"/>
    <w:rsid w:val="009D08B6"/>
    <w:rsid w:val="009D14C3"/>
    <w:rsid w:val="009D17B3"/>
    <w:rsid w:val="009D1C98"/>
    <w:rsid w:val="009D1EF5"/>
    <w:rsid w:val="009D1F4A"/>
    <w:rsid w:val="009D26D1"/>
    <w:rsid w:val="009D2B02"/>
    <w:rsid w:val="009D3094"/>
    <w:rsid w:val="009D30C6"/>
    <w:rsid w:val="009D4012"/>
    <w:rsid w:val="009D40A1"/>
    <w:rsid w:val="009D45C0"/>
    <w:rsid w:val="009D725D"/>
    <w:rsid w:val="009D7F1C"/>
    <w:rsid w:val="009E046F"/>
    <w:rsid w:val="009E062F"/>
    <w:rsid w:val="009E0AF2"/>
    <w:rsid w:val="009E0DD0"/>
    <w:rsid w:val="009E2798"/>
    <w:rsid w:val="009E3246"/>
    <w:rsid w:val="009E3313"/>
    <w:rsid w:val="009E3696"/>
    <w:rsid w:val="009E39B3"/>
    <w:rsid w:val="009E3BD5"/>
    <w:rsid w:val="009E4863"/>
    <w:rsid w:val="009E5FDB"/>
    <w:rsid w:val="009E6071"/>
    <w:rsid w:val="009E6429"/>
    <w:rsid w:val="009E6D94"/>
    <w:rsid w:val="009E76F9"/>
    <w:rsid w:val="009F047C"/>
    <w:rsid w:val="009F05FC"/>
    <w:rsid w:val="009F183E"/>
    <w:rsid w:val="009F1FE4"/>
    <w:rsid w:val="009F2503"/>
    <w:rsid w:val="009F3322"/>
    <w:rsid w:val="009F3614"/>
    <w:rsid w:val="009F39E9"/>
    <w:rsid w:val="009F3BE7"/>
    <w:rsid w:val="009F3E42"/>
    <w:rsid w:val="009F5E67"/>
    <w:rsid w:val="009F6229"/>
    <w:rsid w:val="009F6AA9"/>
    <w:rsid w:val="009F6B70"/>
    <w:rsid w:val="009F6F6F"/>
    <w:rsid w:val="009F79B8"/>
    <w:rsid w:val="00A0041F"/>
    <w:rsid w:val="00A014C3"/>
    <w:rsid w:val="00A0153B"/>
    <w:rsid w:val="00A023F3"/>
    <w:rsid w:val="00A02C4A"/>
    <w:rsid w:val="00A0328F"/>
    <w:rsid w:val="00A037EB"/>
    <w:rsid w:val="00A03E95"/>
    <w:rsid w:val="00A04489"/>
    <w:rsid w:val="00A04D8A"/>
    <w:rsid w:val="00A05BCC"/>
    <w:rsid w:val="00A06425"/>
    <w:rsid w:val="00A06837"/>
    <w:rsid w:val="00A07F26"/>
    <w:rsid w:val="00A10150"/>
    <w:rsid w:val="00A101E7"/>
    <w:rsid w:val="00A109C5"/>
    <w:rsid w:val="00A1121F"/>
    <w:rsid w:val="00A13D03"/>
    <w:rsid w:val="00A14456"/>
    <w:rsid w:val="00A16C13"/>
    <w:rsid w:val="00A17BBF"/>
    <w:rsid w:val="00A17C06"/>
    <w:rsid w:val="00A17C87"/>
    <w:rsid w:val="00A20022"/>
    <w:rsid w:val="00A204ED"/>
    <w:rsid w:val="00A216FF"/>
    <w:rsid w:val="00A21C54"/>
    <w:rsid w:val="00A21D09"/>
    <w:rsid w:val="00A22DBC"/>
    <w:rsid w:val="00A2439D"/>
    <w:rsid w:val="00A268EA"/>
    <w:rsid w:val="00A27BD9"/>
    <w:rsid w:val="00A30F84"/>
    <w:rsid w:val="00A3438A"/>
    <w:rsid w:val="00A35807"/>
    <w:rsid w:val="00A359D1"/>
    <w:rsid w:val="00A36D2A"/>
    <w:rsid w:val="00A3703C"/>
    <w:rsid w:val="00A37306"/>
    <w:rsid w:val="00A37B01"/>
    <w:rsid w:val="00A37CA2"/>
    <w:rsid w:val="00A403F8"/>
    <w:rsid w:val="00A40474"/>
    <w:rsid w:val="00A40DC0"/>
    <w:rsid w:val="00A40F5A"/>
    <w:rsid w:val="00A421C7"/>
    <w:rsid w:val="00A422C2"/>
    <w:rsid w:val="00A46108"/>
    <w:rsid w:val="00A46BCA"/>
    <w:rsid w:val="00A46CCF"/>
    <w:rsid w:val="00A47E13"/>
    <w:rsid w:val="00A47E5B"/>
    <w:rsid w:val="00A50B06"/>
    <w:rsid w:val="00A52C77"/>
    <w:rsid w:val="00A533DE"/>
    <w:rsid w:val="00A54A0A"/>
    <w:rsid w:val="00A5639B"/>
    <w:rsid w:val="00A575D4"/>
    <w:rsid w:val="00A57A3B"/>
    <w:rsid w:val="00A57C18"/>
    <w:rsid w:val="00A61A78"/>
    <w:rsid w:val="00A61B74"/>
    <w:rsid w:val="00A62907"/>
    <w:rsid w:val="00A62DA1"/>
    <w:rsid w:val="00A6408D"/>
    <w:rsid w:val="00A6633D"/>
    <w:rsid w:val="00A668E8"/>
    <w:rsid w:val="00A670FA"/>
    <w:rsid w:val="00A6752E"/>
    <w:rsid w:val="00A70F37"/>
    <w:rsid w:val="00A714C7"/>
    <w:rsid w:val="00A71EC1"/>
    <w:rsid w:val="00A734B8"/>
    <w:rsid w:val="00A73F05"/>
    <w:rsid w:val="00A740B3"/>
    <w:rsid w:val="00A74FAE"/>
    <w:rsid w:val="00A7594F"/>
    <w:rsid w:val="00A75A1A"/>
    <w:rsid w:val="00A75BAE"/>
    <w:rsid w:val="00A762D2"/>
    <w:rsid w:val="00A770B5"/>
    <w:rsid w:val="00A779A1"/>
    <w:rsid w:val="00A81885"/>
    <w:rsid w:val="00A81DEE"/>
    <w:rsid w:val="00A82E89"/>
    <w:rsid w:val="00A830C7"/>
    <w:rsid w:val="00A83208"/>
    <w:rsid w:val="00A83703"/>
    <w:rsid w:val="00A84C0B"/>
    <w:rsid w:val="00A85310"/>
    <w:rsid w:val="00A8549B"/>
    <w:rsid w:val="00A86646"/>
    <w:rsid w:val="00A874D5"/>
    <w:rsid w:val="00A8764F"/>
    <w:rsid w:val="00A87B14"/>
    <w:rsid w:val="00A90653"/>
    <w:rsid w:val="00A909A4"/>
    <w:rsid w:val="00A90BC8"/>
    <w:rsid w:val="00A9117E"/>
    <w:rsid w:val="00A921E9"/>
    <w:rsid w:val="00A92F34"/>
    <w:rsid w:val="00A9380F"/>
    <w:rsid w:val="00A93ACC"/>
    <w:rsid w:val="00A93B71"/>
    <w:rsid w:val="00A94125"/>
    <w:rsid w:val="00A96252"/>
    <w:rsid w:val="00A97620"/>
    <w:rsid w:val="00A97CE6"/>
    <w:rsid w:val="00AA04A9"/>
    <w:rsid w:val="00AA1590"/>
    <w:rsid w:val="00AA1B27"/>
    <w:rsid w:val="00AA1CA4"/>
    <w:rsid w:val="00AA4796"/>
    <w:rsid w:val="00AA486B"/>
    <w:rsid w:val="00AA499F"/>
    <w:rsid w:val="00AA4C8D"/>
    <w:rsid w:val="00AA4E21"/>
    <w:rsid w:val="00AA5496"/>
    <w:rsid w:val="00AA6BB9"/>
    <w:rsid w:val="00AA6DAB"/>
    <w:rsid w:val="00AA6EA6"/>
    <w:rsid w:val="00AA7828"/>
    <w:rsid w:val="00AB004D"/>
    <w:rsid w:val="00AB0945"/>
    <w:rsid w:val="00AB1A52"/>
    <w:rsid w:val="00AB32ED"/>
    <w:rsid w:val="00AB3430"/>
    <w:rsid w:val="00AB3577"/>
    <w:rsid w:val="00AB3EB5"/>
    <w:rsid w:val="00AB444A"/>
    <w:rsid w:val="00AB4764"/>
    <w:rsid w:val="00AB4E3D"/>
    <w:rsid w:val="00AB4FF6"/>
    <w:rsid w:val="00AB5788"/>
    <w:rsid w:val="00AB5FDE"/>
    <w:rsid w:val="00AB6278"/>
    <w:rsid w:val="00AB7A0E"/>
    <w:rsid w:val="00AB7E44"/>
    <w:rsid w:val="00AC0B32"/>
    <w:rsid w:val="00AC0C83"/>
    <w:rsid w:val="00AC0DEA"/>
    <w:rsid w:val="00AC1537"/>
    <w:rsid w:val="00AC2048"/>
    <w:rsid w:val="00AC2488"/>
    <w:rsid w:val="00AC2E76"/>
    <w:rsid w:val="00AC4363"/>
    <w:rsid w:val="00AC440E"/>
    <w:rsid w:val="00AC50D9"/>
    <w:rsid w:val="00AC52E0"/>
    <w:rsid w:val="00AC539A"/>
    <w:rsid w:val="00AC5BD7"/>
    <w:rsid w:val="00AC5D43"/>
    <w:rsid w:val="00AC64CE"/>
    <w:rsid w:val="00AC7BF7"/>
    <w:rsid w:val="00AD061F"/>
    <w:rsid w:val="00AD0625"/>
    <w:rsid w:val="00AD1272"/>
    <w:rsid w:val="00AD16BE"/>
    <w:rsid w:val="00AD2461"/>
    <w:rsid w:val="00AD29AC"/>
    <w:rsid w:val="00AD2D4D"/>
    <w:rsid w:val="00AD3E5E"/>
    <w:rsid w:val="00AD5274"/>
    <w:rsid w:val="00AD551E"/>
    <w:rsid w:val="00AD57CE"/>
    <w:rsid w:val="00AD6A47"/>
    <w:rsid w:val="00AD6FCD"/>
    <w:rsid w:val="00AD6FE3"/>
    <w:rsid w:val="00AD70D3"/>
    <w:rsid w:val="00AE0820"/>
    <w:rsid w:val="00AE0905"/>
    <w:rsid w:val="00AE0A9C"/>
    <w:rsid w:val="00AE17DF"/>
    <w:rsid w:val="00AE17ED"/>
    <w:rsid w:val="00AE1CEF"/>
    <w:rsid w:val="00AE2EBA"/>
    <w:rsid w:val="00AE3E30"/>
    <w:rsid w:val="00AE4E01"/>
    <w:rsid w:val="00AF03AD"/>
    <w:rsid w:val="00AF0AB8"/>
    <w:rsid w:val="00AF0B97"/>
    <w:rsid w:val="00AF156A"/>
    <w:rsid w:val="00AF1814"/>
    <w:rsid w:val="00AF1B76"/>
    <w:rsid w:val="00AF2FE0"/>
    <w:rsid w:val="00AF31DC"/>
    <w:rsid w:val="00AF3429"/>
    <w:rsid w:val="00AF450D"/>
    <w:rsid w:val="00AF490F"/>
    <w:rsid w:val="00AF4D3A"/>
    <w:rsid w:val="00AF650E"/>
    <w:rsid w:val="00AF6A09"/>
    <w:rsid w:val="00B00AF9"/>
    <w:rsid w:val="00B01941"/>
    <w:rsid w:val="00B0198A"/>
    <w:rsid w:val="00B02A50"/>
    <w:rsid w:val="00B04DA4"/>
    <w:rsid w:val="00B05857"/>
    <w:rsid w:val="00B06288"/>
    <w:rsid w:val="00B06C9B"/>
    <w:rsid w:val="00B06D4F"/>
    <w:rsid w:val="00B07AE1"/>
    <w:rsid w:val="00B10214"/>
    <w:rsid w:val="00B11750"/>
    <w:rsid w:val="00B117DB"/>
    <w:rsid w:val="00B12E04"/>
    <w:rsid w:val="00B1330A"/>
    <w:rsid w:val="00B13373"/>
    <w:rsid w:val="00B1357B"/>
    <w:rsid w:val="00B1397E"/>
    <w:rsid w:val="00B13A27"/>
    <w:rsid w:val="00B13C7E"/>
    <w:rsid w:val="00B147A2"/>
    <w:rsid w:val="00B14EF1"/>
    <w:rsid w:val="00B15E27"/>
    <w:rsid w:val="00B17309"/>
    <w:rsid w:val="00B20BB5"/>
    <w:rsid w:val="00B21785"/>
    <w:rsid w:val="00B21FF5"/>
    <w:rsid w:val="00B2272C"/>
    <w:rsid w:val="00B227DD"/>
    <w:rsid w:val="00B22C85"/>
    <w:rsid w:val="00B2341A"/>
    <w:rsid w:val="00B237A8"/>
    <w:rsid w:val="00B23967"/>
    <w:rsid w:val="00B23BCE"/>
    <w:rsid w:val="00B24773"/>
    <w:rsid w:val="00B24E15"/>
    <w:rsid w:val="00B254DB"/>
    <w:rsid w:val="00B2598F"/>
    <w:rsid w:val="00B25BAB"/>
    <w:rsid w:val="00B264D1"/>
    <w:rsid w:val="00B26A4D"/>
    <w:rsid w:val="00B27909"/>
    <w:rsid w:val="00B30396"/>
    <w:rsid w:val="00B30668"/>
    <w:rsid w:val="00B30BE1"/>
    <w:rsid w:val="00B30D80"/>
    <w:rsid w:val="00B315A8"/>
    <w:rsid w:val="00B32514"/>
    <w:rsid w:val="00B32AE1"/>
    <w:rsid w:val="00B332F3"/>
    <w:rsid w:val="00B33FC9"/>
    <w:rsid w:val="00B35837"/>
    <w:rsid w:val="00B35946"/>
    <w:rsid w:val="00B35ABD"/>
    <w:rsid w:val="00B35AC6"/>
    <w:rsid w:val="00B369F0"/>
    <w:rsid w:val="00B36AE7"/>
    <w:rsid w:val="00B400D5"/>
    <w:rsid w:val="00B403B5"/>
    <w:rsid w:val="00B412C3"/>
    <w:rsid w:val="00B4245F"/>
    <w:rsid w:val="00B43225"/>
    <w:rsid w:val="00B4439E"/>
    <w:rsid w:val="00B44D67"/>
    <w:rsid w:val="00B44DD4"/>
    <w:rsid w:val="00B45E34"/>
    <w:rsid w:val="00B47D8D"/>
    <w:rsid w:val="00B50B48"/>
    <w:rsid w:val="00B51019"/>
    <w:rsid w:val="00B51624"/>
    <w:rsid w:val="00B51891"/>
    <w:rsid w:val="00B51A5D"/>
    <w:rsid w:val="00B51E4B"/>
    <w:rsid w:val="00B52385"/>
    <w:rsid w:val="00B52A83"/>
    <w:rsid w:val="00B5329E"/>
    <w:rsid w:val="00B53D44"/>
    <w:rsid w:val="00B555FA"/>
    <w:rsid w:val="00B5629F"/>
    <w:rsid w:val="00B576D1"/>
    <w:rsid w:val="00B57A63"/>
    <w:rsid w:val="00B6273D"/>
    <w:rsid w:val="00B62C4A"/>
    <w:rsid w:val="00B63802"/>
    <w:rsid w:val="00B63FB4"/>
    <w:rsid w:val="00B65595"/>
    <w:rsid w:val="00B66237"/>
    <w:rsid w:val="00B66348"/>
    <w:rsid w:val="00B66A1F"/>
    <w:rsid w:val="00B679EC"/>
    <w:rsid w:val="00B70CC9"/>
    <w:rsid w:val="00B727F7"/>
    <w:rsid w:val="00B72B32"/>
    <w:rsid w:val="00B73317"/>
    <w:rsid w:val="00B7374C"/>
    <w:rsid w:val="00B73B25"/>
    <w:rsid w:val="00B7422F"/>
    <w:rsid w:val="00B745F0"/>
    <w:rsid w:val="00B7488F"/>
    <w:rsid w:val="00B74AB9"/>
    <w:rsid w:val="00B751A9"/>
    <w:rsid w:val="00B77C69"/>
    <w:rsid w:val="00B81945"/>
    <w:rsid w:val="00B81C4B"/>
    <w:rsid w:val="00B82DE2"/>
    <w:rsid w:val="00B84B93"/>
    <w:rsid w:val="00B8574C"/>
    <w:rsid w:val="00B86324"/>
    <w:rsid w:val="00B86D51"/>
    <w:rsid w:val="00B86F19"/>
    <w:rsid w:val="00B8796B"/>
    <w:rsid w:val="00B9074E"/>
    <w:rsid w:val="00B911C2"/>
    <w:rsid w:val="00B91A68"/>
    <w:rsid w:val="00B91A76"/>
    <w:rsid w:val="00B92C90"/>
    <w:rsid w:val="00B931DE"/>
    <w:rsid w:val="00B93640"/>
    <w:rsid w:val="00B939F6"/>
    <w:rsid w:val="00B93E90"/>
    <w:rsid w:val="00B94471"/>
    <w:rsid w:val="00B954E6"/>
    <w:rsid w:val="00B962F1"/>
    <w:rsid w:val="00B979EE"/>
    <w:rsid w:val="00B97CDB"/>
    <w:rsid w:val="00BA0934"/>
    <w:rsid w:val="00BA0A35"/>
    <w:rsid w:val="00BA1E63"/>
    <w:rsid w:val="00BA20CE"/>
    <w:rsid w:val="00BA22FF"/>
    <w:rsid w:val="00BA2967"/>
    <w:rsid w:val="00BA3274"/>
    <w:rsid w:val="00BA32FB"/>
    <w:rsid w:val="00BA3510"/>
    <w:rsid w:val="00BA3C20"/>
    <w:rsid w:val="00BA42A8"/>
    <w:rsid w:val="00BA4F77"/>
    <w:rsid w:val="00BA54DE"/>
    <w:rsid w:val="00BA553F"/>
    <w:rsid w:val="00BA79A6"/>
    <w:rsid w:val="00BB02D4"/>
    <w:rsid w:val="00BB3A15"/>
    <w:rsid w:val="00BB3B02"/>
    <w:rsid w:val="00BB4216"/>
    <w:rsid w:val="00BB50C7"/>
    <w:rsid w:val="00BB5624"/>
    <w:rsid w:val="00BB573E"/>
    <w:rsid w:val="00BB5EB3"/>
    <w:rsid w:val="00BB649A"/>
    <w:rsid w:val="00BB679F"/>
    <w:rsid w:val="00BB7194"/>
    <w:rsid w:val="00BB7644"/>
    <w:rsid w:val="00BB795A"/>
    <w:rsid w:val="00BC092A"/>
    <w:rsid w:val="00BC104C"/>
    <w:rsid w:val="00BC1C54"/>
    <w:rsid w:val="00BC2E85"/>
    <w:rsid w:val="00BC481D"/>
    <w:rsid w:val="00BC503C"/>
    <w:rsid w:val="00BC59B0"/>
    <w:rsid w:val="00BC5AE3"/>
    <w:rsid w:val="00BC5FF2"/>
    <w:rsid w:val="00BC6902"/>
    <w:rsid w:val="00BC7A00"/>
    <w:rsid w:val="00BD077B"/>
    <w:rsid w:val="00BD0DDF"/>
    <w:rsid w:val="00BD2072"/>
    <w:rsid w:val="00BD23DD"/>
    <w:rsid w:val="00BD26F7"/>
    <w:rsid w:val="00BD2916"/>
    <w:rsid w:val="00BD2A63"/>
    <w:rsid w:val="00BD2E37"/>
    <w:rsid w:val="00BD39A1"/>
    <w:rsid w:val="00BD3E84"/>
    <w:rsid w:val="00BD3F30"/>
    <w:rsid w:val="00BD4399"/>
    <w:rsid w:val="00BD45D8"/>
    <w:rsid w:val="00BD6130"/>
    <w:rsid w:val="00BD64C4"/>
    <w:rsid w:val="00BD75FD"/>
    <w:rsid w:val="00BD7956"/>
    <w:rsid w:val="00BE027B"/>
    <w:rsid w:val="00BE0563"/>
    <w:rsid w:val="00BE05B1"/>
    <w:rsid w:val="00BE1555"/>
    <w:rsid w:val="00BE1F8E"/>
    <w:rsid w:val="00BE29EA"/>
    <w:rsid w:val="00BE5082"/>
    <w:rsid w:val="00BE517A"/>
    <w:rsid w:val="00BE5A58"/>
    <w:rsid w:val="00BF014C"/>
    <w:rsid w:val="00BF149E"/>
    <w:rsid w:val="00BF1B9E"/>
    <w:rsid w:val="00BF2077"/>
    <w:rsid w:val="00BF23D5"/>
    <w:rsid w:val="00BF2879"/>
    <w:rsid w:val="00BF2AB8"/>
    <w:rsid w:val="00BF3276"/>
    <w:rsid w:val="00BF348F"/>
    <w:rsid w:val="00BF615D"/>
    <w:rsid w:val="00BF61BC"/>
    <w:rsid w:val="00BF661B"/>
    <w:rsid w:val="00BF6747"/>
    <w:rsid w:val="00BF6B6A"/>
    <w:rsid w:val="00BF7545"/>
    <w:rsid w:val="00C00A19"/>
    <w:rsid w:val="00C00D2C"/>
    <w:rsid w:val="00C01D45"/>
    <w:rsid w:val="00C01DC7"/>
    <w:rsid w:val="00C0237A"/>
    <w:rsid w:val="00C03BB0"/>
    <w:rsid w:val="00C04974"/>
    <w:rsid w:val="00C05903"/>
    <w:rsid w:val="00C06CD6"/>
    <w:rsid w:val="00C06E51"/>
    <w:rsid w:val="00C07411"/>
    <w:rsid w:val="00C07A51"/>
    <w:rsid w:val="00C100A1"/>
    <w:rsid w:val="00C12F6B"/>
    <w:rsid w:val="00C1301F"/>
    <w:rsid w:val="00C14893"/>
    <w:rsid w:val="00C14F84"/>
    <w:rsid w:val="00C15F0F"/>
    <w:rsid w:val="00C1682F"/>
    <w:rsid w:val="00C16FA8"/>
    <w:rsid w:val="00C17438"/>
    <w:rsid w:val="00C17507"/>
    <w:rsid w:val="00C20A5F"/>
    <w:rsid w:val="00C22137"/>
    <w:rsid w:val="00C232E3"/>
    <w:rsid w:val="00C23E6E"/>
    <w:rsid w:val="00C246D7"/>
    <w:rsid w:val="00C2497A"/>
    <w:rsid w:val="00C249EF"/>
    <w:rsid w:val="00C259AF"/>
    <w:rsid w:val="00C27797"/>
    <w:rsid w:val="00C27E04"/>
    <w:rsid w:val="00C32D9B"/>
    <w:rsid w:val="00C33307"/>
    <w:rsid w:val="00C33C74"/>
    <w:rsid w:val="00C33DBC"/>
    <w:rsid w:val="00C3462F"/>
    <w:rsid w:val="00C34E1F"/>
    <w:rsid w:val="00C35696"/>
    <w:rsid w:val="00C35C68"/>
    <w:rsid w:val="00C35D4E"/>
    <w:rsid w:val="00C3645B"/>
    <w:rsid w:val="00C37AD7"/>
    <w:rsid w:val="00C40320"/>
    <w:rsid w:val="00C407BD"/>
    <w:rsid w:val="00C40C1B"/>
    <w:rsid w:val="00C41587"/>
    <w:rsid w:val="00C42681"/>
    <w:rsid w:val="00C42875"/>
    <w:rsid w:val="00C42973"/>
    <w:rsid w:val="00C44182"/>
    <w:rsid w:val="00C44325"/>
    <w:rsid w:val="00C45B84"/>
    <w:rsid w:val="00C46394"/>
    <w:rsid w:val="00C47110"/>
    <w:rsid w:val="00C47697"/>
    <w:rsid w:val="00C5081A"/>
    <w:rsid w:val="00C51638"/>
    <w:rsid w:val="00C51806"/>
    <w:rsid w:val="00C5242C"/>
    <w:rsid w:val="00C533F2"/>
    <w:rsid w:val="00C53E34"/>
    <w:rsid w:val="00C542AC"/>
    <w:rsid w:val="00C5474D"/>
    <w:rsid w:val="00C54FED"/>
    <w:rsid w:val="00C552C0"/>
    <w:rsid w:val="00C55CE8"/>
    <w:rsid w:val="00C566D1"/>
    <w:rsid w:val="00C56847"/>
    <w:rsid w:val="00C56C8B"/>
    <w:rsid w:val="00C5784F"/>
    <w:rsid w:val="00C57F0B"/>
    <w:rsid w:val="00C60829"/>
    <w:rsid w:val="00C60990"/>
    <w:rsid w:val="00C60F24"/>
    <w:rsid w:val="00C61087"/>
    <w:rsid w:val="00C61223"/>
    <w:rsid w:val="00C615A7"/>
    <w:rsid w:val="00C6173C"/>
    <w:rsid w:val="00C61AC7"/>
    <w:rsid w:val="00C61D12"/>
    <w:rsid w:val="00C62606"/>
    <w:rsid w:val="00C626BD"/>
    <w:rsid w:val="00C6273F"/>
    <w:rsid w:val="00C62E1F"/>
    <w:rsid w:val="00C62F00"/>
    <w:rsid w:val="00C64A49"/>
    <w:rsid w:val="00C65361"/>
    <w:rsid w:val="00C654A9"/>
    <w:rsid w:val="00C66AB9"/>
    <w:rsid w:val="00C7072A"/>
    <w:rsid w:val="00C721A3"/>
    <w:rsid w:val="00C728FE"/>
    <w:rsid w:val="00C73162"/>
    <w:rsid w:val="00C734B3"/>
    <w:rsid w:val="00C73833"/>
    <w:rsid w:val="00C74648"/>
    <w:rsid w:val="00C746B6"/>
    <w:rsid w:val="00C77786"/>
    <w:rsid w:val="00C779D0"/>
    <w:rsid w:val="00C77A33"/>
    <w:rsid w:val="00C805DF"/>
    <w:rsid w:val="00C80A26"/>
    <w:rsid w:val="00C80B0A"/>
    <w:rsid w:val="00C80D52"/>
    <w:rsid w:val="00C80D7D"/>
    <w:rsid w:val="00C80DBC"/>
    <w:rsid w:val="00C80F13"/>
    <w:rsid w:val="00C839E6"/>
    <w:rsid w:val="00C83DED"/>
    <w:rsid w:val="00C84130"/>
    <w:rsid w:val="00C84CCE"/>
    <w:rsid w:val="00C85BAB"/>
    <w:rsid w:val="00C86432"/>
    <w:rsid w:val="00C86727"/>
    <w:rsid w:val="00C869E7"/>
    <w:rsid w:val="00C86E20"/>
    <w:rsid w:val="00C8723F"/>
    <w:rsid w:val="00C903D7"/>
    <w:rsid w:val="00C9126B"/>
    <w:rsid w:val="00C933AB"/>
    <w:rsid w:val="00C93557"/>
    <w:rsid w:val="00C9389B"/>
    <w:rsid w:val="00C939C5"/>
    <w:rsid w:val="00C952F0"/>
    <w:rsid w:val="00C95FC2"/>
    <w:rsid w:val="00C96B83"/>
    <w:rsid w:val="00C979EA"/>
    <w:rsid w:val="00CA1202"/>
    <w:rsid w:val="00CA1A0E"/>
    <w:rsid w:val="00CA1CDD"/>
    <w:rsid w:val="00CA1EF6"/>
    <w:rsid w:val="00CA1F57"/>
    <w:rsid w:val="00CA2CCD"/>
    <w:rsid w:val="00CA3796"/>
    <w:rsid w:val="00CA3A11"/>
    <w:rsid w:val="00CA3CE2"/>
    <w:rsid w:val="00CA44D0"/>
    <w:rsid w:val="00CA44EF"/>
    <w:rsid w:val="00CA4A0E"/>
    <w:rsid w:val="00CA4BE1"/>
    <w:rsid w:val="00CA4D1C"/>
    <w:rsid w:val="00CA4DB9"/>
    <w:rsid w:val="00CA5B3A"/>
    <w:rsid w:val="00CA5C2A"/>
    <w:rsid w:val="00CA6D06"/>
    <w:rsid w:val="00CA6D3A"/>
    <w:rsid w:val="00CB0709"/>
    <w:rsid w:val="00CB175F"/>
    <w:rsid w:val="00CB17FD"/>
    <w:rsid w:val="00CB2FF8"/>
    <w:rsid w:val="00CB45C0"/>
    <w:rsid w:val="00CB50E1"/>
    <w:rsid w:val="00CB553C"/>
    <w:rsid w:val="00CB576E"/>
    <w:rsid w:val="00CB5B1A"/>
    <w:rsid w:val="00CB5B7B"/>
    <w:rsid w:val="00CB6984"/>
    <w:rsid w:val="00CB6AE1"/>
    <w:rsid w:val="00CB6C8B"/>
    <w:rsid w:val="00CB738F"/>
    <w:rsid w:val="00CC0597"/>
    <w:rsid w:val="00CC10A6"/>
    <w:rsid w:val="00CC1845"/>
    <w:rsid w:val="00CC231E"/>
    <w:rsid w:val="00CC2A64"/>
    <w:rsid w:val="00CC2F2D"/>
    <w:rsid w:val="00CC3768"/>
    <w:rsid w:val="00CC3A1F"/>
    <w:rsid w:val="00CC690B"/>
    <w:rsid w:val="00CC6AF0"/>
    <w:rsid w:val="00CC75FC"/>
    <w:rsid w:val="00CD10A8"/>
    <w:rsid w:val="00CD10DB"/>
    <w:rsid w:val="00CD15B7"/>
    <w:rsid w:val="00CD231D"/>
    <w:rsid w:val="00CD3518"/>
    <w:rsid w:val="00CD396C"/>
    <w:rsid w:val="00CD4424"/>
    <w:rsid w:val="00CD49D9"/>
    <w:rsid w:val="00CD4C59"/>
    <w:rsid w:val="00CD53BA"/>
    <w:rsid w:val="00CD5791"/>
    <w:rsid w:val="00CD5BFD"/>
    <w:rsid w:val="00CD6205"/>
    <w:rsid w:val="00CD726C"/>
    <w:rsid w:val="00CD79BE"/>
    <w:rsid w:val="00CE08E9"/>
    <w:rsid w:val="00CE0D00"/>
    <w:rsid w:val="00CE0F47"/>
    <w:rsid w:val="00CE170E"/>
    <w:rsid w:val="00CE1808"/>
    <w:rsid w:val="00CE1A99"/>
    <w:rsid w:val="00CE1D2D"/>
    <w:rsid w:val="00CE2226"/>
    <w:rsid w:val="00CE2841"/>
    <w:rsid w:val="00CE29D2"/>
    <w:rsid w:val="00CE3748"/>
    <w:rsid w:val="00CE3BAB"/>
    <w:rsid w:val="00CE5686"/>
    <w:rsid w:val="00CE605A"/>
    <w:rsid w:val="00CE6641"/>
    <w:rsid w:val="00CF012B"/>
    <w:rsid w:val="00CF0D65"/>
    <w:rsid w:val="00CF0F62"/>
    <w:rsid w:val="00CF221D"/>
    <w:rsid w:val="00CF2FFE"/>
    <w:rsid w:val="00CF3128"/>
    <w:rsid w:val="00CF34C2"/>
    <w:rsid w:val="00CF3671"/>
    <w:rsid w:val="00CF3786"/>
    <w:rsid w:val="00CF3F9F"/>
    <w:rsid w:val="00CF51C8"/>
    <w:rsid w:val="00CF600B"/>
    <w:rsid w:val="00CF661C"/>
    <w:rsid w:val="00CF6C35"/>
    <w:rsid w:val="00CF736C"/>
    <w:rsid w:val="00CF74DF"/>
    <w:rsid w:val="00D00267"/>
    <w:rsid w:val="00D00E53"/>
    <w:rsid w:val="00D01A8F"/>
    <w:rsid w:val="00D01FDB"/>
    <w:rsid w:val="00D03468"/>
    <w:rsid w:val="00D04158"/>
    <w:rsid w:val="00D04312"/>
    <w:rsid w:val="00D04849"/>
    <w:rsid w:val="00D04EA9"/>
    <w:rsid w:val="00D05420"/>
    <w:rsid w:val="00D065FF"/>
    <w:rsid w:val="00D07ABC"/>
    <w:rsid w:val="00D07D78"/>
    <w:rsid w:val="00D10DE6"/>
    <w:rsid w:val="00D10FFE"/>
    <w:rsid w:val="00D11565"/>
    <w:rsid w:val="00D115F4"/>
    <w:rsid w:val="00D1163E"/>
    <w:rsid w:val="00D12B81"/>
    <w:rsid w:val="00D12BD6"/>
    <w:rsid w:val="00D13076"/>
    <w:rsid w:val="00D131C7"/>
    <w:rsid w:val="00D149E5"/>
    <w:rsid w:val="00D14BFA"/>
    <w:rsid w:val="00D16308"/>
    <w:rsid w:val="00D16660"/>
    <w:rsid w:val="00D16681"/>
    <w:rsid w:val="00D16B92"/>
    <w:rsid w:val="00D172AB"/>
    <w:rsid w:val="00D1755C"/>
    <w:rsid w:val="00D175EE"/>
    <w:rsid w:val="00D20409"/>
    <w:rsid w:val="00D2087E"/>
    <w:rsid w:val="00D24EC5"/>
    <w:rsid w:val="00D24EE3"/>
    <w:rsid w:val="00D26139"/>
    <w:rsid w:val="00D2661F"/>
    <w:rsid w:val="00D2717A"/>
    <w:rsid w:val="00D30CF7"/>
    <w:rsid w:val="00D30D9C"/>
    <w:rsid w:val="00D319AB"/>
    <w:rsid w:val="00D31A96"/>
    <w:rsid w:val="00D31EEE"/>
    <w:rsid w:val="00D320F4"/>
    <w:rsid w:val="00D32463"/>
    <w:rsid w:val="00D32AA6"/>
    <w:rsid w:val="00D33B37"/>
    <w:rsid w:val="00D34202"/>
    <w:rsid w:val="00D3520C"/>
    <w:rsid w:val="00D35603"/>
    <w:rsid w:val="00D405E6"/>
    <w:rsid w:val="00D40B77"/>
    <w:rsid w:val="00D4412D"/>
    <w:rsid w:val="00D448CD"/>
    <w:rsid w:val="00D456C4"/>
    <w:rsid w:val="00D4574D"/>
    <w:rsid w:val="00D45F27"/>
    <w:rsid w:val="00D46FB7"/>
    <w:rsid w:val="00D47454"/>
    <w:rsid w:val="00D47AAB"/>
    <w:rsid w:val="00D47FEF"/>
    <w:rsid w:val="00D50F09"/>
    <w:rsid w:val="00D513C5"/>
    <w:rsid w:val="00D51706"/>
    <w:rsid w:val="00D519B1"/>
    <w:rsid w:val="00D52580"/>
    <w:rsid w:val="00D52830"/>
    <w:rsid w:val="00D52AB0"/>
    <w:rsid w:val="00D54465"/>
    <w:rsid w:val="00D56067"/>
    <w:rsid w:val="00D56A01"/>
    <w:rsid w:val="00D57063"/>
    <w:rsid w:val="00D5792E"/>
    <w:rsid w:val="00D6051B"/>
    <w:rsid w:val="00D630EF"/>
    <w:rsid w:val="00D633AE"/>
    <w:rsid w:val="00D63BB6"/>
    <w:rsid w:val="00D63DB9"/>
    <w:rsid w:val="00D6411F"/>
    <w:rsid w:val="00D64227"/>
    <w:rsid w:val="00D644A7"/>
    <w:rsid w:val="00D646C7"/>
    <w:rsid w:val="00D64C4F"/>
    <w:rsid w:val="00D64DCB"/>
    <w:rsid w:val="00D652F0"/>
    <w:rsid w:val="00D65532"/>
    <w:rsid w:val="00D65FC6"/>
    <w:rsid w:val="00D6661C"/>
    <w:rsid w:val="00D666E7"/>
    <w:rsid w:val="00D67742"/>
    <w:rsid w:val="00D67BF2"/>
    <w:rsid w:val="00D71968"/>
    <w:rsid w:val="00D721BD"/>
    <w:rsid w:val="00D7285E"/>
    <w:rsid w:val="00D73E3D"/>
    <w:rsid w:val="00D747DB"/>
    <w:rsid w:val="00D7584C"/>
    <w:rsid w:val="00D763A6"/>
    <w:rsid w:val="00D76CB8"/>
    <w:rsid w:val="00D776E1"/>
    <w:rsid w:val="00D80B25"/>
    <w:rsid w:val="00D8169B"/>
    <w:rsid w:val="00D82DC2"/>
    <w:rsid w:val="00D8349C"/>
    <w:rsid w:val="00D83521"/>
    <w:rsid w:val="00D8530C"/>
    <w:rsid w:val="00D859AA"/>
    <w:rsid w:val="00D85B4B"/>
    <w:rsid w:val="00D85C8C"/>
    <w:rsid w:val="00D85DF2"/>
    <w:rsid w:val="00D85E03"/>
    <w:rsid w:val="00D872BE"/>
    <w:rsid w:val="00D8799B"/>
    <w:rsid w:val="00D879B3"/>
    <w:rsid w:val="00D87F90"/>
    <w:rsid w:val="00D87FCF"/>
    <w:rsid w:val="00D90026"/>
    <w:rsid w:val="00D9014D"/>
    <w:rsid w:val="00D90C37"/>
    <w:rsid w:val="00D90C44"/>
    <w:rsid w:val="00D9107E"/>
    <w:rsid w:val="00D92BC4"/>
    <w:rsid w:val="00D92DE6"/>
    <w:rsid w:val="00D92FC3"/>
    <w:rsid w:val="00D935A8"/>
    <w:rsid w:val="00D94041"/>
    <w:rsid w:val="00D947D5"/>
    <w:rsid w:val="00D95D6C"/>
    <w:rsid w:val="00D95FE8"/>
    <w:rsid w:val="00D96013"/>
    <w:rsid w:val="00DA0F19"/>
    <w:rsid w:val="00DA12B1"/>
    <w:rsid w:val="00DA28CB"/>
    <w:rsid w:val="00DA2AFD"/>
    <w:rsid w:val="00DA3094"/>
    <w:rsid w:val="00DA5AE7"/>
    <w:rsid w:val="00DA5C3C"/>
    <w:rsid w:val="00DA5EA3"/>
    <w:rsid w:val="00DA638C"/>
    <w:rsid w:val="00DA7162"/>
    <w:rsid w:val="00DA74D8"/>
    <w:rsid w:val="00DB03C4"/>
    <w:rsid w:val="00DB090A"/>
    <w:rsid w:val="00DB14A3"/>
    <w:rsid w:val="00DB1EA3"/>
    <w:rsid w:val="00DB1F8E"/>
    <w:rsid w:val="00DB2163"/>
    <w:rsid w:val="00DB28F8"/>
    <w:rsid w:val="00DB299C"/>
    <w:rsid w:val="00DB2D98"/>
    <w:rsid w:val="00DB34A1"/>
    <w:rsid w:val="00DB4213"/>
    <w:rsid w:val="00DB5069"/>
    <w:rsid w:val="00DB56D0"/>
    <w:rsid w:val="00DB647E"/>
    <w:rsid w:val="00DB6E21"/>
    <w:rsid w:val="00DB7AD4"/>
    <w:rsid w:val="00DB7CF1"/>
    <w:rsid w:val="00DB7E94"/>
    <w:rsid w:val="00DC0E8E"/>
    <w:rsid w:val="00DC20E1"/>
    <w:rsid w:val="00DC22FD"/>
    <w:rsid w:val="00DC231E"/>
    <w:rsid w:val="00DC27DD"/>
    <w:rsid w:val="00DC40A1"/>
    <w:rsid w:val="00DC529C"/>
    <w:rsid w:val="00DC6545"/>
    <w:rsid w:val="00DC6F95"/>
    <w:rsid w:val="00DD0226"/>
    <w:rsid w:val="00DD18B6"/>
    <w:rsid w:val="00DD19E8"/>
    <w:rsid w:val="00DD1FC1"/>
    <w:rsid w:val="00DD2822"/>
    <w:rsid w:val="00DD353E"/>
    <w:rsid w:val="00DD35FF"/>
    <w:rsid w:val="00DD3EF2"/>
    <w:rsid w:val="00DD46B8"/>
    <w:rsid w:val="00DD4E1F"/>
    <w:rsid w:val="00DD520D"/>
    <w:rsid w:val="00DD541D"/>
    <w:rsid w:val="00DD5DE7"/>
    <w:rsid w:val="00DD64C7"/>
    <w:rsid w:val="00DD706C"/>
    <w:rsid w:val="00DD7263"/>
    <w:rsid w:val="00DD74EB"/>
    <w:rsid w:val="00DE06C2"/>
    <w:rsid w:val="00DE11B4"/>
    <w:rsid w:val="00DE19D6"/>
    <w:rsid w:val="00DE1B8E"/>
    <w:rsid w:val="00DE1C9A"/>
    <w:rsid w:val="00DE1E91"/>
    <w:rsid w:val="00DE2E6E"/>
    <w:rsid w:val="00DE303B"/>
    <w:rsid w:val="00DE32E3"/>
    <w:rsid w:val="00DE3C95"/>
    <w:rsid w:val="00DE40A5"/>
    <w:rsid w:val="00DE4625"/>
    <w:rsid w:val="00DE4A6F"/>
    <w:rsid w:val="00DE4E1C"/>
    <w:rsid w:val="00DE4E4E"/>
    <w:rsid w:val="00DE5051"/>
    <w:rsid w:val="00DE5074"/>
    <w:rsid w:val="00DE54B6"/>
    <w:rsid w:val="00DE5D63"/>
    <w:rsid w:val="00DE73A6"/>
    <w:rsid w:val="00DE766D"/>
    <w:rsid w:val="00DE7873"/>
    <w:rsid w:val="00DE7CC0"/>
    <w:rsid w:val="00DF0516"/>
    <w:rsid w:val="00DF0ADD"/>
    <w:rsid w:val="00DF1315"/>
    <w:rsid w:val="00DF21FB"/>
    <w:rsid w:val="00DF2730"/>
    <w:rsid w:val="00DF4131"/>
    <w:rsid w:val="00DF4612"/>
    <w:rsid w:val="00DF5016"/>
    <w:rsid w:val="00DF66AC"/>
    <w:rsid w:val="00DF6854"/>
    <w:rsid w:val="00E01988"/>
    <w:rsid w:val="00E0210A"/>
    <w:rsid w:val="00E03066"/>
    <w:rsid w:val="00E03D29"/>
    <w:rsid w:val="00E03F6A"/>
    <w:rsid w:val="00E03F7A"/>
    <w:rsid w:val="00E04822"/>
    <w:rsid w:val="00E0490E"/>
    <w:rsid w:val="00E04EEC"/>
    <w:rsid w:val="00E050A6"/>
    <w:rsid w:val="00E06075"/>
    <w:rsid w:val="00E06D85"/>
    <w:rsid w:val="00E076F2"/>
    <w:rsid w:val="00E07D6D"/>
    <w:rsid w:val="00E10CB0"/>
    <w:rsid w:val="00E110C9"/>
    <w:rsid w:val="00E1189D"/>
    <w:rsid w:val="00E11A30"/>
    <w:rsid w:val="00E12718"/>
    <w:rsid w:val="00E1319D"/>
    <w:rsid w:val="00E13C18"/>
    <w:rsid w:val="00E14537"/>
    <w:rsid w:val="00E14A79"/>
    <w:rsid w:val="00E14E8D"/>
    <w:rsid w:val="00E14E9E"/>
    <w:rsid w:val="00E150A2"/>
    <w:rsid w:val="00E155AB"/>
    <w:rsid w:val="00E15A57"/>
    <w:rsid w:val="00E15E96"/>
    <w:rsid w:val="00E16B26"/>
    <w:rsid w:val="00E16D0D"/>
    <w:rsid w:val="00E20381"/>
    <w:rsid w:val="00E208B8"/>
    <w:rsid w:val="00E20A94"/>
    <w:rsid w:val="00E20C0F"/>
    <w:rsid w:val="00E21BF4"/>
    <w:rsid w:val="00E23DD9"/>
    <w:rsid w:val="00E26088"/>
    <w:rsid w:val="00E2670F"/>
    <w:rsid w:val="00E27D6B"/>
    <w:rsid w:val="00E306B3"/>
    <w:rsid w:val="00E31682"/>
    <w:rsid w:val="00E31DCB"/>
    <w:rsid w:val="00E3247B"/>
    <w:rsid w:val="00E32FCE"/>
    <w:rsid w:val="00E35EC1"/>
    <w:rsid w:val="00E363C9"/>
    <w:rsid w:val="00E372CD"/>
    <w:rsid w:val="00E37ED4"/>
    <w:rsid w:val="00E402DB"/>
    <w:rsid w:val="00E41D94"/>
    <w:rsid w:val="00E427C3"/>
    <w:rsid w:val="00E429A0"/>
    <w:rsid w:val="00E4379A"/>
    <w:rsid w:val="00E43913"/>
    <w:rsid w:val="00E43FEB"/>
    <w:rsid w:val="00E45C09"/>
    <w:rsid w:val="00E4694A"/>
    <w:rsid w:val="00E47501"/>
    <w:rsid w:val="00E476CD"/>
    <w:rsid w:val="00E507D4"/>
    <w:rsid w:val="00E509E9"/>
    <w:rsid w:val="00E50B23"/>
    <w:rsid w:val="00E50C24"/>
    <w:rsid w:val="00E50E37"/>
    <w:rsid w:val="00E518D1"/>
    <w:rsid w:val="00E51F66"/>
    <w:rsid w:val="00E5239B"/>
    <w:rsid w:val="00E52D02"/>
    <w:rsid w:val="00E53DBA"/>
    <w:rsid w:val="00E543A2"/>
    <w:rsid w:val="00E544A6"/>
    <w:rsid w:val="00E54D21"/>
    <w:rsid w:val="00E55176"/>
    <w:rsid w:val="00E55B97"/>
    <w:rsid w:val="00E562C8"/>
    <w:rsid w:val="00E603B5"/>
    <w:rsid w:val="00E6054F"/>
    <w:rsid w:val="00E60742"/>
    <w:rsid w:val="00E614E6"/>
    <w:rsid w:val="00E62A66"/>
    <w:rsid w:val="00E62A79"/>
    <w:rsid w:val="00E631F3"/>
    <w:rsid w:val="00E64342"/>
    <w:rsid w:val="00E64BE6"/>
    <w:rsid w:val="00E65B7A"/>
    <w:rsid w:val="00E669EE"/>
    <w:rsid w:val="00E66CCF"/>
    <w:rsid w:val="00E70152"/>
    <w:rsid w:val="00E70A01"/>
    <w:rsid w:val="00E71E98"/>
    <w:rsid w:val="00E7204B"/>
    <w:rsid w:val="00E722DB"/>
    <w:rsid w:val="00E72A7C"/>
    <w:rsid w:val="00E7336F"/>
    <w:rsid w:val="00E7393C"/>
    <w:rsid w:val="00E73BB8"/>
    <w:rsid w:val="00E7494F"/>
    <w:rsid w:val="00E75AA4"/>
    <w:rsid w:val="00E76BE5"/>
    <w:rsid w:val="00E7703D"/>
    <w:rsid w:val="00E80B35"/>
    <w:rsid w:val="00E810D4"/>
    <w:rsid w:val="00E8293E"/>
    <w:rsid w:val="00E835BF"/>
    <w:rsid w:val="00E85E09"/>
    <w:rsid w:val="00E86B40"/>
    <w:rsid w:val="00E8724A"/>
    <w:rsid w:val="00E872F2"/>
    <w:rsid w:val="00E874B3"/>
    <w:rsid w:val="00E87A0C"/>
    <w:rsid w:val="00E90348"/>
    <w:rsid w:val="00E9148E"/>
    <w:rsid w:val="00E91B93"/>
    <w:rsid w:val="00E91F1F"/>
    <w:rsid w:val="00E92011"/>
    <w:rsid w:val="00E93507"/>
    <w:rsid w:val="00E93550"/>
    <w:rsid w:val="00E93625"/>
    <w:rsid w:val="00E9374E"/>
    <w:rsid w:val="00E942F0"/>
    <w:rsid w:val="00E95C1A"/>
    <w:rsid w:val="00E96341"/>
    <w:rsid w:val="00E97EB8"/>
    <w:rsid w:val="00E97F30"/>
    <w:rsid w:val="00E97F57"/>
    <w:rsid w:val="00EA0D65"/>
    <w:rsid w:val="00EA118B"/>
    <w:rsid w:val="00EA2F04"/>
    <w:rsid w:val="00EA4B08"/>
    <w:rsid w:val="00EA4E8B"/>
    <w:rsid w:val="00EA5C9F"/>
    <w:rsid w:val="00EA62B0"/>
    <w:rsid w:val="00EA7451"/>
    <w:rsid w:val="00EA7FD6"/>
    <w:rsid w:val="00EB13CE"/>
    <w:rsid w:val="00EB19BE"/>
    <w:rsid w:val="00EB1D81"/>
    <w:rsid w:val="00EB28B2"/>
    <w:rsid w:val="00EB28FC"/>
    <w:rsid w:val="00EB2E64"/>
    <w:rsid w:val="00EB3152"/>
    <w:rsid w:val="00EB4ADB"/>
    <w:rsid w:val="00EB4BEB"/>
    <w:rsid w:val="00EB4C05"/>
    <w:rsid w:val="00EB5F80"/>
    <w:rsid w:val="00EB6597"/>
    <w:rsid w:val="00EB6615"/>
    <w:rsid w:val="00EB6A73"/>
    <w:rsid w:val="00EB708D"/>
    <w:rsid w:val="00EB727F"/>
    <w:rsid w:val="00EB78D2"/>
    <w:rsid w:val="00EC0C64"/>
    <w:rsid w:val="00EC11F0"/>
    <w:rsid w:val="00EC1310"/>
    <w:rsid w:val="00EC1B3A"/>
    <w:rsid w:val="00EC233E"/>
    <w:rsid w:val="00EC3A8E"/>
    <w:rsid w:val="00EC3C9F"/>
    <w:rsid w:val="00EC3D5E"/>
    <w:rsid w:val="00EC4741"/>
    <w:rsid w:val="00EC4DCF"/>
    <w:rsid w:val="00EC5A67"/>
    <w:rsid w:val="00EC5DE7"/>
    <w:rsid w:val="00EC6784"/>
    <w:rsid w:val="00ED003A"/>
    <w:rsid w:val="00ED0169"/>
    <w:rsid w:val="00ED06E5"/>
    <w:rsid w:val="00ED1CB5"/>
    <w:rsid w:val="00ED24D3"/>
    <w:rsid w:val="00ED2610"/>
    <w:rsid w:val="00ED3804"/>
    <w:rsid w:val="00ED3953"/>
    <w:rsid w:val="00ED3B92"/>
    <w:rsid w:val="00ED3F6A"/>
    <w:rsid w:val="00ED47E9"/>
    <w:rsid w:val="00ED4C0D"/>
    <w:rsid w:val="00ED5383"/>
    <w:rsid w:val="00ED6E54"/>
    <w:rsid w:val="00ED7B20"/>
    <w:rsid w:val="00EE07F1"/>
    <w:rsid w:val="00EE186C"/>
    <w:rsid w:val="00EE1B28"/>
    <w:rsid w:val="00EE23A9"/>
    <w:rsid w:val="00EE2DF5"/>
    <w:rsid w:val="00EE3828"/>
    <w:rsid w:val="00EE427F"/>
    <w:rsid w:val="00EE5254"/>
    <w:rsid w:val="00EE5E39"/>
    <w:rsid w:val="00EE6A3E"/>
    <w:rsid w:val="00EE7C90"/>
    <w:rsid w:val="00EF034F"/>
    <w:rsid w:val="00EF0A05"/>
    <w:rsid w:val="00EF1655"/>
    <w:rsid w:val="00EF1EB8"/>
    <w:rsid w:val="00EF2CFE"/>
    <w:rsid w:val="00EF36CF"/>
    <w:rsid w:val="00EF3E3B"/>
    <w:rsid w:val="00EF502E"/>
    <w:rsid w:val="00EF6BB3"/>
    <w:rsid w:val="00EF6DAB"/>
    <w:rsid w:val="00F00261"/>
    <w:rsid w:val="00F007C1"/>
    <w:rsid w:val="00F00C1A"/>
    <w:rsid w:val="00F00C67"/>
    <w:rsid w:val="00F02869"/>
    <w:rsid w:val="00F02B61"/>
    <w:rsid w:val="00F02C68"/>
    <w:rsid w:val="00F03931"/>
    <w:rsid w:val="00F03F2E"/>
    <w:rsid w:val="00F04120"/>
    <w:rsid w:val="00F042E2"/>
    <w:rsid w:val="00F04346"/>
    <w:rsid w:val="00F04774"/>
    <w:rsid w:val="00F04E9E"/>
    <w:rsid w:val="00F0581E"/>
    <w:rsid w:val="00F059BE"/>
    <w:rsid w:val="00F05C09"/>
    <w:rsid w:val="00F06376"/>
    <w:rsid w:val="00F074BC"/>
    <w:rsid w:val="00F11336"/>
    <w:rsid w:val="00F119F5"/>
    <w:rsid w:val="00F11D84"/>
    <w:rsid w:val="00F11FB4"/>
    <w:rsid w:val="00F12D19"/>
    <w:rsid w:val="00F13981"/>
    <w:rsid w:val="00F15264"/>
    <w:rsid w:val="00F1792E"/>
    <w:rsid w:val="00F20A00"/>
    <w:rsid w:val="00F21401"/>
    <w:rsid w:val="00F21476"/>
    <w:rsid w:val="00F2164F"/>
    <w:rsid w:val="00F21B3C"/>
    <w:rsid w:val="00F21D1C"/>
    <w:rsid w:val="00F23785"/>
    <w:rsid w:val="00F23A3F"/>
    <w:rsid w:val="00F23E1F"/>
    <w:rsid w:val="00F24AFB"/>
    <w:rsid w:val="00F24E3F"/>
    <w:rsid w:val="00F25280"/>
    <w:rsid w:val="00F25469"/>
    <w:rsid w:val="00F25E56"/>
    <w:rsid w:val="00F262E8"/>
    <w:rsid w:val="00F26908"/>
    <w:rsid w:val="00F31423"/>
    <w:rsid w:val="00F31761"/>
    <w:rsid w:val="00F31E3E"/>
    <w:rsid w:val="00F320A1"/>
    <w:rsid w:val="00F32640"/>
    <w:rsid w:val="00F32A83"/>
    <w:rsid w:val="00F32A98"/>
    <w:rsid w:val="00F32E1C"/>
    <w:rsid w:val="00F33AE0"/>
    <w:rsid w:val="00F33B93"/>
    <w:rsid w:val="00F33D42"/>
    <w:rsid w:val="00F3406B"/>
    <w:rsid w:val="00F36233"/>
    <w:rsid w:val="00F36D2A"/>
    <w:rsid w:val="00F374A7"/>
    <w:rsid w:val="00F40CD0"/>
    <w:rsid w:val="00F411DA"/>
    <w:rsid w:val="00F416B0"/>
    <w:rsid w:val="00F425B1"/>
    <w:rsid w:val="00F42B60"/>
    <w:rsid w:val="00F42F27"/>
    <w:rsid w:val="00F43AA6"/>
    <w:rsid w:val="00F43E4A"/>
    <w:rsid w:val="00F444B4"/>
    <w:rsid w:val="00F445F9"/>
    <w:rsid w:val="00F44A9A"/>
    <w:rsid w:val="00F45088"/>
    <w:rsid w:val="00F4523B"/>
    <w:rsid w:val="00F45373"/>
    <w:rsid w:val="00F46409"/>
    <w:rsid w:val="00F505AC"/>
    <w:rsid w:val="00F516B7"/>
    <w:rsid w:val="00F52C75"/>
    <w:rsid w:val="00F550AF"/>
    <w:rsid w:val="00F55527"/>
    <w:rsid w:val="00F55B76"/>
    <w:rsid w:val="00F55F21"/>
    <w:rsid w:val="00F5669D"/>
    <w:rsid w:val="00F56E41"/>
    <w:rsid w:val="00F56EF7"/>
    <w:rsid w:val="00F570E1"/>
    <w:rsid w:val="00F578B5"/>
    <w:rsid w:val="00F60D5A"/>
    <w:rsid w:val="00F6101B"/>
    <w:rsid w:val="00F61279"/>
    <w:rsid w:val="00F61A0E"/>
    <w:rsid w:val="00F62897"/>
    <w:rsid w:val="00F62CB4"/>
    <w:rsid w:val="00F62DDB"/>
    <w:rsid w:val="00F62FC8"/>
    <w:rsid w:val="00F635D1"/>
    <w:rsid w:val="00F640AB"/>
    <w:rsid w:val="00F6475B"/>
    <w:rsid w:val="00F65349"/>
    <w:rsid w:val="00F65794"/>
    <w:rsid w:val="00F661BE"/>
    <w:rsid w:val="00F7067F"/>
    <w:rsid w:val="00F708EF"/>
    <w:rsid w:val="00F70AA0"/>
    <w:rsid w:val="00F70D22"/>
    <w:rsid w:val="00F70EFF"/>
    <w:rsid w:val="00F711B0"/>
    <w:rsid w:val="00F71203"/>
    <w:rsid w:val="00F722A7"/>
    <w:rsid w:val="00F729BC"/>
    <w:rsid w:val="00F72AAC"/>
    <w:rsid w:val="00F72C21"/>
    <w:rsid w:val="00F7327D"/>
    <w:rsid w:val="00F7399B"/>
    <w:rsid w:val="00F74660"/>
    <w:rsid w:val="00F75016"/>
    <w:rsid w:val="00F7510A"/>
    <w:rsid w:val="00F7571C"/>
    <w:rsid w:val="00F7582D"/>
    <w:rsid w:val="00F766D4"/>
    <w:rsid w:val="00F76A95"/>
    <w:rsid w:val="00F76F60"/>
    <w:rsid w:val="00F77649"/>
    <w:rsid w:val="00F808A3"/>
    <w:rsid w:val="00F8256F"/>
    <w:rsid w:val="00F82923"/>
    <w:rsid w:val="00F82BB3"/>
    <w:rsid w:val="00F82E15"/>
    <w:rsid w:val="00F83D89"/>
    <w:rsid w:val="00F84144"/>
    <w:rsid w:val="00F846C4"/>
    <w:rsid w:val="00F859C0"/>
    <w:rsid w:val="00F85F05"/>
    <w:rsid w:val="00F860A5"/>
    <w:rsid w:val="00F8667C"/>
    <w:rsid w:val="00F866BC"/>
    <w:rsid w:val="00F868FF"/>
    <w:rsid w:val="00F8695C"/>
    <w:rsid w:val="00F8759C"/>
    <w:rsid w:val="00F87666"/>
    <w:rsid w:val="00F90CC5"/>
    <w:rsid w:val="00F90F1F"/>
    <w:rsid w:val="00F9115F"/>
    <w:rsid w:val="00F94A71"/>
    <w:rsid w:val="00F94C8A"/>
    <w:rsid w:val="00F96457"/>
    <w:rsid w:val="00F965A6"/>
    <w:rsid w:val="00F96990"/>
    <w:rsid w:val="00F96DEC"/>
    <w:rsid w:val="00F97AC3"/>
    <w:rsid w:val="00F97CB3"/>
    <w:rsid w:val="00FA077B"/>
    <w:rsid w:val="00FA0883"/>
    <w:rsid w:val="00FA0BA9"/>
    <w:rsid w:val="00FA0BD0"/>
    <w:rsid w:val="00FA150D"/>
    <w:rsid w:val="00FA15EE"/>
    <w:rsid w:val="00FA171D"/>
    <w:rsid w:val="00FA1EAF"/>
    <w:rsid w:val="00FA25A1"/>
    <w:rsid w:val="00FA296A"/>
    <w:rsid w:val="00FA3671"/>
    <w:rsid w:val="00FA36DD"/>
    <w:rsid w:val="00FA39D6"/>
    <w:rsid w:val="00FA3AA9"/>
    <w:rsid w:val="00FA590C"/>
    <w:rsid w:val="00FA5C0C"/>
    <w:rsid w:val="00FA6AA6"/>
    <w:rsid w:val="00FA70C2"/>
    <w:rsid w:val="00FA77A0"/>
    <w:rsid w:val="00FA79AA"/>
    <w:rsid w:val="00FB0214"/>
    <w:rsid w:val="00FB10C3"/>
    <w:rsid w:val="00FB1797"/>
    <w:rsid w:val="00FB23DD"/>
    <w:rsid w:val="00FB2510"/>
    <w:rsid w:val="00FB2951"/>
    <w:rsid w:val="00FB3B97"/>
    <w:rsid w:val="00FB42FE"/>
    <w:rsid w:val="00FB4CA2"/>
    <w:rsid w:val="00FB4D1C"/>
    <w:rsid w:val="00FB596E"/>
    <w:rsid w:val="00FB5F05"/>
    <w:rsid w:val="00FB7B91"/>
    <w:rsid w:val="00FB7D6B"/>
    <w:rsid w:val="00FC027A"/>
    <w:rsid w:val="00FC08C6"/>
    <w:rsid w:val="00FC107A"/>
    <w:rsid w:val="00FC28A3"/>
    <w:rsid w:val="00FC3A69"/>
    <w:rsid w:val="00FC3D77"/>
    <w:rsid w:val="00FC448A"/>
    <w:rsid w:val="00FC4528"/>
    <w:rsid w:val="00FC662E"/>
    <w:rsid w:val="00FC67AC"/>
    <w:rsid w:val="00FC766B"/>
    <w:rsid w:val="00FC7760"/>
    <w:rsid w:val="00FC7B37"/>
    <w:rsid w:val="00FC7DC3"/>
    <w:rsid w:val="00FC7EFC"/>
    <w:rsid w:val="00FD0994"/>
    <w:rsid w:val="00FD195C"/>
    <w:rsid w:val="00FD290A"/>
    <w:rsid w:val="00FD3FEA"/>
    <w:rsid w:val="00FD48BB"/>
    <w:rsid w:val="00FD50A4"/>
    <w:rsid w:val="00FD5333"/>
    <w:rsid w:val="00FD5FD1"/>
    <w:rsid w:val="00FD6ED8"/>
    <w:rsid w:val="00FD75D6"/>
    <w:rsid w:val="00FE056D"/>
    <w:rsid w:val="00FE088F"/>
    <w:rsid w:val="00FE0CF9"/>
    <w:rsid w:val="00FE12B5"/>
    <w:rsid w:val="00FE2C22"/>
    <w:rsid w:val="00FE2C9F"/>
    <w:rsid w:val="00FE3B37"/>
    <w:rsid w:val="00FE3C08"/>
    <w:rsid w:val="00FE423F"/>
    <w:rsid w:val="00FE477A"/>
    <w:rsid w:val="00FE4897"/>
    <w:rsid w:val="00FF0D78"/>
    <w:rsid w:val="00FF0E3A"/>
    <w:rsid w:val="00FF1A2D"/>
    <w:rsid w:val="00FF2A01"/>
    <w:rsid w:val="00FF2A05"/>
    <w:rsid w:val="00FF2D5A"/>
    <w:rsid w:val="00FF4739"/>
    <w:rsid w:val="00FF4F7E"/>
    <w:rsid w:val="00FF50A1"/>
    <w:rsid w:val="00FF541C"/>
    <w:rsid w:val="00FF594E"/>
    <w:rsid w:val="00FF5D29"/>
    <w:rsid w:val="00FF61F9"/>
    <w:rsid w:val="00FF6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oNotEmbedSmartTags/>
  <w:decimalSymbol w:val="."/>
  <w:listSeparator w:val=","/>
  <w14:docId w14:val="4512550A"/>
  <w15:docId w15:val="{EB64611A-2306-4123-B1A8-0D4320C39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MS Mincho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27DD"/>
    <w:pPr>
      <w:overflowPunct w:val="0"/>
      <w:autoSpaceDE w:val="0"/>
      <w:autoSpaceDN w:val="0"/>
      <w:adjustRightInd w:val="0"/>
      <w:spacing w:after="200" w:line="-260" w:lineRule="auto"/>
      <w:textAlignment w:val="baseline"/>
    </w:pPr>
    <w:rPr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71046"/>
    <w:pPr>
      <w:keepNext/>
      <w:widowControl w:val="0"/>
      <w:numPr>
        <w:numId w:val="6"/>
      </w:numPr>
      <w:tabs>
        <w:tab w:val="left" w:pos="600"/>
        <w:tab w:val="left" w:pos="800"/>
      </w:tabs>
      <w:spacing w:after="0" w:line="240" w:lineRule="auto"/>
      <w:ind w:left="800" w:hanging="800"/>
      <w:jc w:val="both"/>
      <w:outlineLvl w:val="0"/>
    </w:pPr>
    <w:rPr>
      <w:b/>
      <w:sz w:val="28"/>
    </w:rPr>
  </w:style>
  <w:style w:type="paragraph" w:styleId="Heading2">
    <w:name w:val="heading 2"/>
    <w:basedOn w:val="Normal"/>
    <w:next w:val="Normal"/>
    <w:link w:val="Heading2Char"/>
    <w:autoRedefine/>
    <w:qFormat/>
    <w:rsid w:val="006A1280"/>
    <w:pPr>
      <w:keepNext/>
      <w:keepLines/>
      <w:numPr>
        <w:ilvl w:val="1"/>
        <w:numId w:val="2"/>
      </w:numPr>
      <w:spacing w:before="120" w:line="300" w:lineRule="exact"/>
      <w:ind w:left="800" w:hanging="800"/>
      <w:outlineLvl w:val="1"/>
    </w:pPr>
    <w:rPr>
      <w:rFonts w:ascii="Arial" w:hAnsi="Arial" w:cstheme="majorHAnsi"/>
      <w:b/>
      <w:sz w:val="24"/>
    </w:rPr>
  </w:style>
  <w:style w:type="paragraph" w:styleId="Heading3">
    <w:name w:val="heading 3"/>
    <w:basedOn w:val="Heading2"/>
    <w:next w:val="Normal"/>
    <w:link w:val="Heading3Char"/>
    <w:qFormat/>
    <w:rsid w:val="0090281D"/>
    <w:pPr>
      <w:numPr>
        <w:ilvl w:val="2"/>
      </w:numPr>
      <w:tabs>
        <w:tab w:val="clear" w:pos="6199"/>
      </w:tabs>
      <w:ind w:left="800" w:hanging="800"/>
      <w:outlineLvl w:val="2"/>
    </w:pPr>
    <w:rPr>
      <w:sz w:val="20"/>
    </w:rPr>
  </w:style>
  <w:style w:type="paragraph" w:styleId="Heading4">
    <w:name w:val="heading 4"/>
    <w:basedOn w:val="Normal"/>
    <w:next w:val="Normal"/>
    <w:link w:val="Heading4Char"/>
    <w:qFormat/>
    <w:rsid w:val="00C77786"/>
    <w:pPr>
      <w:keepLines/>
      <w:numPr>
        <w:ilvl w:val="3"/>
        <w:numId w:val="6"/>
      </w:numPr>
      <w:spacing w:line="260" w:lineRule="exact"/>
      <w:ind w:left="800" w:hanging="800"/>
      <w:outlineLvl w:val="3"/>
    </w:pPr>
    <w:rPr>
      <w:b/>
    </w:rPr>
  </w:style>
  <w:style w:type="paragraph" w:styleId="Heading5">
    <w:name w:val="heading 5"/>
    <w:aliases w:val="Figure"/>
    <w:basedOn w:val="Normal"/>
    <w:next w:val="Normal"/>
    <w:link w:val="Heading5Char"/>
    <w:qFormat/>
    <w:rsid w:val="003D6C8E"/>
    <w:pPr>
      <w:keepNext/>
      <w:keepLines/>
      <w:spacing w:after="0" w:line="240" w:lineRule="auto"/>
      <w:jc w:val="center"/>
      <w:outlineLvl w:val="4"/>
    </w:pPr>
    <w:rPr>
      <w:b/>
    </w:rPr>
  </w:style>
  <w:style w:type="paragraph" w:styleId="Heading6">
    <w:name w:val="heading 6"/>
    <w:basedOn w:val="Normal"/>
    <w:next w:val="Normal"/>
    <w:link w:val="Heading6Char"/>
    <w:qFormat/>
    <w:rsid w:val="0043293C"/>
    <w:pPr>
      <w:numPr>
        <w:ilvl w:val="5"/>
        <w:numId w:val="7"/>
      </w:numPr>
      <w:spacing w:line="260" w:lineRule="exact"/>
      <w:outlineLvl w:val="5"/>
    </w:pPr>
    <w:rPr>
      <w:b/>
    </w:rPr>
  </w:style>
  <w:style w:type="paragraph" w:styleId="Heading7">
    <w:name w:val="heading 7"/>
    <w:basedOn w:val="Normal"/>
    <w:next w:val="Normal"/>
    <w:link w:val="Heading7Char"/>
    <w:qFormat/>
    <w:rsid w:val="0043293C"/>
    <w:pPr>
      <w:overflowPunct/>
      <w:autoSpaceDE/>
      <w:autoSpaceDN/>
      <w:adjustRightInd/>
      <w:spacing w:before="240" w:after="60"/>
      <w:textAlignment w:val="auto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link w:val="Heading8Char"/>
    <w:qFormat/>
    <w:rsid w:val="0043293C"/>
    <w:pPr>
      <w:overflowPunct/>
      <w:autoSpaceDE/>
      <w:autoSpaceDN/>
      <w:adjustRightInd/>
      <w:spacing w:before="240" w:after="60"/>
      <w:textAlignment w:val="auto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link w:val="Heading9Char"/>
    <w:qFormat/>
    <w:rsid w:val="0043293C"/>
    <w:pPr>
      <w:overflowPunct/>
      <w:autoSpaceDE/>
      <w:autoSpaceDN/>
      <w:adjustRightInd/>
      <w:spacing w:before="240" w:after="60"/>
      <w:textAlignment w:val="auto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43293C"/>
    <w:pPr>
      <w:pBdr>
        <w:bottom w:val="single" w:sz="18" w:space="1" w:color="324099"/>
      </w:pBdr>
      <w:tabs>
        <w:tab w:val="center" w:pos="4820"/>
        <w:tab w:val="right" w:pos="9639"/>
      </w:tabs>
    </w:pPr>
    <w:rPr>
      <w:rFonts w:ascii="Arial" w:hAnsi="Arial"/>
    </w:rPr>
  </w:style>
  <w:style w:type="paragraph" w:styleId="Footer">
    <w:name w:val="footer"/>
    <w:basedOn w:val="Normal"/>
    <w:link w:val="FooterChar"/>
    <w:uiPriority w:val="99"/>
    <w:rsid w:val="0043293C"/>
    <w:pPr>
      <w:pBdr>
        <w:top w:val="single" w:sz="18" w:space="1" w:color="324099"/>
      </w:pBdr>
      <w:tabs>
        <w:tab w:val="center" w:pos="4820"/>
        <w:tab w:val="right" w:pos="9639"/>
      </w:tabs>
      <w:spacing w:after="0" w:line="240" w:lineRule="auto"/>
    </w:pPr>
    <w:rPr>
      <w:rFonts w:ascii="Arial" w:hAnsi="Arial"/>
      <w:sz w:val="18"/>
    </w:rPr>
  </w:style>
  <w:style w:type="paragraph" w:customStyle="1" w:styleId="Bit">
    <w:name w:val="Bit"/>
    <w:basedOn w:val="Normal"/>
    <w:rsid w:val="0043293C"/>
    <w:pPr>
      <w:widowControl w:val="0"/>
      <w:spacing w:after="0" w:line="240" w:lineRule="auto"/>
    </w:pPr>
    <w:rPr>
      <w:rFonts w:ascii="Arial" w:hAnsi="Arial"/>
      <w:color w:val="FFFFFF"/>
      <w:sz w:val="116"/>
      <w:lang w:eastAsia="ja-JP"/>
    </w:rPr>
  </w:style>
  <w:style w:type="paragraph" w:customStyle="1" w:styleId="box">
    <w:name w:val="box"/>
    <w:basedOn w:val="Normal"/>
    <w:rsid w:val="0043293C"/>
    <w:pPr>
      <w:keepNext/>
      <w:keepLines/>
      <w:pBdr>
        <w:top w:val="single" w:sz="6" w:space="5" w:color="auto"/>
        <w:left w:val="single" w:sz="6" w:space="5" w:color="auto"/>
        <w:bottom w:val="single" w:sz="6" w:space="5" w:color="auto"/>
        <w:right w:val="single" w:sz="6" w:space="5" w:color="auto"/>
      </w:pBdr>
      <w:spacing w:before="100" w:after="60" w:line="260" w:lineRule="auto"/>
      <w:jc w:val="center"/>
    </w:pPr>
    <w:rPr>
      <w:rFonts w:ascii="Arial" w:hAnsi="Arial"/>
      <w:noProof/>
      <w:sz w:val="18"/>
    </w:rPr>
  </w:style>
  <w:style w:type="paragraph" w:customStyle="1" w:styleId="boxb">
    <w:name w:val="boxb"/>
    <w:basedOn w:val="box"/>
    <w:rsid w:val="0043293C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cautionhead">
    <w:name w:val="caution head"/>
    <w:basedOn w:val="Normal"/>
    <w:next w:val="Normal"/>
    <w:rsid w:val="0043293C"/>
    <w:pPr>
      <w:pBdr>
        <w:top w:val="single" w:sz="6" w:space="3" w:color="auto"/>
        <w:left w:val="single" w:sz="6" w:space="3" w:color="auto"/>
        <w:bottom w:val="single" w:sz="6" w:space="3" w:color="auto"/>
        <w:right w:val="single" w:sz="6" w:space="3" w:color="auto"/>
      </w:pBdr>
      <w:jc w:val="center"/>
    </w:pPr>
    <w:rPr>
      <w:rFonts w:ascii="Arial" w:hAnsi="Arial"/>
      <w:b/>
    </w:rPr>
  </w:style>
  <w:style w:type="paragraph" w:customStyle="1" w:styleId="cautionitem">
    <w:name w:val="caution item"/>
    <w:basedOn w:val="cautionhead"/>
    <w:rsid w:val="0043293C"/>
    <w:rPr>
      <w:b w:val="0"/>
      <w:sz w:val="18"/>
    </w:rPr>
  </w:style>
  <w:style w:type="paragraph" w:customStyle="1" w:styleId="code">
    <w:name w:val="code"/>
    <w:basedOn w:val="Normal"/>
    <w:rsid w:val="0043293C"/>
    <w:pPr>
      <w:keepNext/>
      <w:keepLines/>
      <w:tabs>
        <w:tab w:val="left" w:pos="540"/>
        <w:tab w:val="left" w:pos="900"/>
        <w:tab w:val="left" w:pos="1260"/>
        <w:tab w:val="left" w:pos="1620"/>
        <w:tab w:val="left" w:pos="1980"/>
        <w:tab w:val="left" w:pos="2340"/>
        <w:tab w:val="left" w:pos="2700"/>
      </w:tabs>
      <w:spacing w:before="20" w:after="60" w:line="-220" w:lineRule="auto"/>
      <w:ind w:left="180"/>
    </w:pPr>
    <w:rPr>
      <w:rFonts w:ascii="Courier New" w:hAnsi="Courier New"/>
      <w:sz w:val="18"/>
    </w:rPr>
  </w:style>
  <w:style w:type="paragraph" w:customStyle="1" w:styleId="colophon">
    <w:name w:val="colophon"/>
    <w:basedOn w:val="Normal"/>
    <w:rsid w:val="0043293C"/>
    <w:pPr>
      <w:widowControl w:val="0"/>
      <w:tabs>
        <w:tab w:val="left" w:pos="1701"/>
      </w:tabs>
      <w:spacing w:before="60" w:after="0" w:line="240" w:lineRule="auto"/>
      <w:ind w:left="57"/>
    </w:pPr>
    <w:rPr>
      <w:rFonts w:ascii="Arial" w:hAnsi="Arial"/>
      <w:lang w:eastAsia="ja-JP"/>
    </w:rPr>
  </w:style>
  <w:style w:type="paragraph" w:customStyle="1" w:styleId="colophontitle">
    <w:name w:val="colophon_title"/>
    <w:rsid w:val="0043293C"/>
    <w:pPr>
      <w:spacing w:line="260" w:lineRule="exact"/>
      <w:ind w:left="57"/>
    </w:pPr>
    <w:rPr>
      <w:rFonts w:ascii="Arial" w:hAnsi="Arial"/>
      <w:b/>
      <w:sz w:val="24"/>
      <w:lang w:eastAsia="en-US"/>
    </w:rPr>
  </w:style>
  <w:style w:type="character" w:styleId="CommentReference">
    <w:name w:val="annotation reference"/>
    <w:semiHidden/>
    <w:rsid w:val="0043293C"/>
    <w:rPr>
      <w:sz w:val="18"/>
      <w:szCs w:val="18"/>
    </w:rPr>
  </w:style>
  <w:style w:type="paragraph" w:customStyle="1" w:styleId="copyright">
    <w:name w:val="copyright"/>
    <w:rsid w:val="0043293C"/>
    <w:pPr>
      <w:spacing w:before="60"/>
      <w:jc w:val="center"/>
    </w:pPr>
    <w:rPr>
      <w:rFonts w:ascii="Arial" w:hAnsi="Arial" w:cs="Arial"/>
      <w:sz w:val="18"/>
      <w:lang w:eastAsia="en-US"/>
    </w:rPr>
  </w:style>
  <w:style w:type="paragraph" w:styleId="Date">
    <w:name w:val="Date"/>
    <w:basedOn w:val="Normal"/>
    <w:next w:val="Normal"/>
    <w:link w:val="DateChar"/>
    <w:rsid w:val="0043293C"/>
    <w:pPr>
      <w:widowControl w:val="0"/>
      <w:spacing w:after="0" w:line="320" w:lineRule="exact"/>
    </w:pPr>
    <w:rPr>
      <w:rFonts w:ascii="Arial" w:hAnsi="Arial"/>
      <w:sz w:val="32"/>
      <w:lang w:eastAsia="ja-JP"/>
    </w:rPr>
  </w:style>
  <w:style w:type="paragraph" w:customStyle="1" w:styleId="equation">
    <w:name w:val="equation"/>
    <w:basedOn w:val="Normal"/>
    <w:rsid w:val="0043293C"/>
    <w:pPr>
      <w:keepLines/>
      <w:spacing w:line="260" w:lineRule="auto"/>
      <w:ind w:left="720"/>
    </w:pPr>
    <w:rPr>
      <w:rFonts w:ascii="Arial" w:hAnsi="Arial"/>
      <w:sz w:val="18"/>
    </w:rPr>
  </w:style>
  <w:style w:type="paragraph" w:customStyle="1" w:styleId="figuretitle">
    <w:name w:val="figure title"/>
    <w:basedOn w:val="Heading4"/>
    <w:next w:val="Normal"/>
    <w:rsid w:val="0043293C"/>
    <w:pPr>
      <w:numPr>
        <w:ilvl w:val="0"/>
        <w:numId w:val="0"/>
      </w:numPr>
      <w:jc w:val="center"/>
      <w:outlineLvl w:val="9"/>
    </w:pPr>
  </w:style>
  <w:style w:type="paragraph" w:styleId="Index1">
    <w:name w:val="index 1"/>
    <w:basedOn w:val="Normal"/>
    <w:next w:val="Normal"/>
    <w:autoRedefine/>
    <w:semiHidden/>
    <w:rsid w:val="00747BA2"/>
    <w:pPr>
      <w:tabs>
        <w:tab w:val="right" w:leader="dot" w:pos="4500"/>
      </w:tabs>
      <w:overflowPunct/>
      <w:autoSpaceDE/>
      <w:autoSpaceDN/>
      <w:adjustRightInd/>
      <w:spacing w:after="0" w:line="259" w:lineRule="exact"/>
      <w:textAlignment w:val="auto"/>
    </w:pPr>
  </w:style>
  <w:style w:type="paragraph" w:styleId="Index2">
    <w:name w:val="index 2"/>
    <w:basedOn w:val="Normal"/>
    <w:next w:val="Normal"/>
    <w:autoRedefine/>
    <w:semiHidden/>
    <w:rsid w:val="00747BA2"/>
    <w:pPr>
      <w:tabs>
        <w:tab w:val="right" w:leader="dot" w:pos="4502"/>
      </w:tabs>
      <w:overflowPunct/>
      <w:autoSpaceDE/>
      <w:autoSpaceDN/>
      <w:adjustRightInd/>
      <w:spacing w:after="0" w:line="-259" w:lineRule="auto"/>
      <w:ind w:left="200"/>
      <w:textAlignment w:val="auto"/>
    </w:pPr>
  </w:style>
  <w:style w:type="paragraph" w:styleId="IndexHeading">
    <w:name w:val="index heading"/>
    <w:basedOn w:val="Normal"/>
    <w:next w:val="Index1"/>
    <w:semiHidden/>
    <w:rsid w:val="00747BA2"/>
    <w:pPr>
      <w:overflowPunct/>
      <w:autoSpaceDE/>
      <w:autoSpaceDN/>
      <w:adjustRightInd/>
      <w:spacing w:after="0" w:line="260" w:lineRule="atLeast"/>
      <w:textAlignment w:val="auto"/>
    </w:pPr>
    <w:rPr>
      <w:b/>
      <w:sz w:val="24"/>
    </w:rPr>
  </w:style>
  <w:style w:type="paragraph" w:customStyle="1" w:styleId="Level1cont">
    <w:name w:val="Level 1 cont"/>
    <w:basedOn w:val="Normal"/>
    <w:rsid w:val="0043293C"/>
    <w:pPr>
      <w:keepLines/>
      <w:spacing w:after="40"/>
      <w:ind w:left="288"/>
    </w:pPr>
  </w:style>
  <w:style w:type="paragraph" w:customStyle="1" w:styleId="Level1contend">
    <w:name w:val="Level 1 cont end"/>
    <w:basedOn w:val="Level1cont"/>
    <w:next w:val="Normal"/>
    <w:rsid w:val="0043293C"/>
    <w:pPr>
      <w:overflowPunct/>
      <w:autoSpaceDE/>
      <w:autoSpaceDN/>
      <w:adjustRightInd/>
      <w:spacing w:after="200" w:line="260" w:lineRule="atLeast"/>
      <w:textAlignment w:val="auto"/>
    </w:pPr>
  </w:style>
  <w:style w:type="paragraph" w:customStyle="1" w:styleId="Level1ordered">
    <w:name w:val="Level 1 ordered"/>
    <w:basedOn w:val="Normal"/>
    <w:rsid w:val="0043293C"/>
    <w:pPr>
      <w:spacing w:after="40" w:line="260" w:lineRule="exact"/>
      <w:ind w:left="288" w:hanging="288"/>
    </w:pPr>
  </w:style>
  <w:style w:type="paragraph" w:customStyle="1" w:styleId="Level1unordered">
    <w:name w:val="Level 1 unordered"/>
    <w:basedOn w:val="Level1ordered"/>
    <w:rsid w:val="0043293C"/>
    <w:pPr>
      <w:numPr>
        <w:numId w:val="8"/>
      </w:numPr>
    </w:pPr>
  </w:style>
  <w:style w:type="paragraph" w:customStyle="1" w:styleId="Level2cont">
    <w:name w:val="Level 2 cont"/>
    <w:basedOn w:val="Level1cont"/>
    <w:rsid w:val="0043293C"/>
    <w:pPr>
      <w:ind w:left="576"/>
    </w:pPr>
  </w:style>
  <w:style w:type="paragraph" w:customStyle="1" w:styleId="Level2contend">
    <w:name w:val="Level 2 cont end"/>
    <w:basedOn w:val="Level2cont"/>
    <w:next w:val="Normal"/>
    <w:rsid w:val="0043293C"/>
    <w:pPr>
      <w:overflowPunct/>
      <w:autoSpaceDE/>
      <w:autoSpaceDN/>
      <w:adjustRightInd/>
      <w:spacing w:after="200" w:line="260" w:lineRule="atLeast"/>
      <w:textAlignment w:val="auto"/>
    </w:pPr>
  </w:style>
  <w:style w:type="paragraph" w:customStyle="1" w:styleId="Level2ordered">
    <w:name w:val="Level 2 ordered"/>
    <w:basedOn w:val="Normal"/>
    <w:rsid w:val="0043293C"/>
    <w:pPr>
      <w:spacing w:after="40" w:line="260" w:lineRule="exact"/>
      <w:ind w:left="576" w:hanging="288"/>
    </w:pPr>
  </w:style>
  <w:style w:type="paragraph" w:customStyle="1" w:styleId="Level2unordered">
    <w:name w:val="Level 2 unordered"/>
    <w:basedOn w:val="Level1unordered"/>
    <w:rsid w:val="0043293C"/>
    <w:pPr>
      <w:keepLines/>
      <w:numPr>
        <w:numId w:val="10"/>
      </w:numPr>
    </w:pPr>
  </w:style>
  <w:style w:type="paragraph" w:customStyle="1" w:styleId="Level3cont">
    <w:name w:val="Level 3 cont"/>
    <w:basedOn w:val="Level2cont"/>
    <w:rsid w:val="0043293C"/>
    <w:pPr>
      <w:ind w:left="864"/>
    </w:pPr>
  </w:style>
  <w:style w:type="paragraph" w:customStyle="1" w:styleId="Level3contend">
    <w:name w:val="Level 3 cont end"/>
    <w:basedOn w:val="Level3cont"/>
    <w:next w:val="Normal"/>
    <w:rsid w:val="0043293C"/>
    <w:pPr>
      <w:overflowPunct/>
      <w:autoSpaceDE/>
      <w:autoSpaceDN/>
      <w:adjustRightInd/>
      <w:spacing w:after="200" w:line="260" w:lineRule="atLeast"/>
      <w:textAlignment w:val="auto"/>
    </w:pPr>
  </w:style>
  <w:style w:type="paragraph" w:customStyle="1" w:styleId="Level3ordered">
    <w:name w:val="Level 3 ordered"/>
    <w:basedOn w:val="Normal"/>
    <w:rsid w:val="0043293C"/>
    <w:pPr>
      <w:spacing w:after="40" w:line="260" w:lineRule="exact"/>
      <w:ind w:left="864" w:hanging="288"/>
    </w:pPr>
  </w:style>
  <w:style w:type="paragraph" w:customStyle="1" w:styleId="Level3unordered">
    <w:name w:val="Level 3 unordered"/>
    <w:basedOn w:val="Level2unordered"/>
    <w:rsid w:val="0043293C"/>
    <w:pPr>
      <w:numPr>
        <w:numId w:val="0"/>
      </w:numPr>
    </w:pPr>
  </w:style>
  <w:style w:type="paragraph" w:customStyle="1" w:styleId="tablebody">
    <w:name w:val="table body"/>
    <w:aliases w:val="tb"/>
    <w:basedOn w:val="Normal"/>
    <w:link w:val="tablebody0"/>
    <w:rsid w:val="0043293C"/>
    <w:pPr>
      <w:keepNext/>
      <w:keepLines/>
      <w:spacing w:before="20" w:after="60" w:line="220" w:lineRule="exact"/>
      <w:ind w:left="57" w:right="57"/>
    </w:pPr>
    <w:rPr>
      <w:rFonts w:ascii="Arial" w:hAnsi="Arial"/>
      <w:sz w:val="18"/>
    </w:rPr>
  </w:style>
  <w:style w:type="paragraph" w:customStyle="1" w:styleId="tableend">
    <w:name w:val="table end"/>
    <w:basedOn w:val="tablebody"/>
    <w:next w:val="Normal"/>
    <w:rsid w:val="0043293C"/>
    <w:pPr>
      <w:keepNext w:val="0"/>
    </w:pPr>
  </w:style>
  <w:style w:type="paragraph" w:customStyle="1" w:styleId="listend">
    <w:name w:val="list end"/>
    <w:basedOn w:val="tableend"/>
    <w:next w:val="Normal"/>
    <w:rsid w:val="0043293C"/>
    <w:pPr>
      <w:keepLines w:val="0"/>
      <w:spacing w:before="0" w:after="0" w:line="160" w:lineRule="exact"/>
      <w:jc w:val="both"/>
    </w:pPr>
    <w:rPr>
      <w:rFonts w:ascii="Times New Roman" w:hAnsi="Times New Roman"/>
    </w:rPr>
  </w:style>
  <w:style w:type="paragraph" w:customStyle="1" w:styleId="note">
    <w:name w:val="note"/>
    <w:basedOn w:val="Normal"/>
    <w:next w:val="Normal"/>
    <w:rsid w:val="0043293C"/>
    <w:pPr>
      <w:ind w:left="640" w:hanging="640"/>
    </w:pPr>
  </w:style>
  <w:style w:type="paragraph" w:customStyle="1" w:styleId="notenumber">
    <w:name w:val="note number"/>
    <w:basedOn w:val="Normal"/>
    <w:rsid w:val="0043293C"/>
    <w:pPr>
      <w:tabs>
        <w:tab w:val="left" w:pos="620"/>
      </w:tabs>
      <w:spacing w:after="40"/>
      <w:ind w:left="900" w:hanging="900"/>
    </w:pPr>
  </w:style>
  <w:style w:type="paragraph" w:customStyle="1" w:styleId="notenumbercont">
    <w:name w:val="note number cont"/>
    <w:basedOn w:val="notenumber"/>
    <w:rsid w:val="0043293C"/>
    <w:pPr>
      <w:tabs>
        <w:tab w:val="clear" w:pos="620"/>
      </w:tabs>
      <w:ind w:firstLine="0"/>
      <w:jc w:val="both"/>
    </w:pPr>
  </w:style>
  <w:style w:type="character" w:styleId="PageNumber">
    <w:name w:val="page number"/>
    <w:rsid w:val="0043293C"/>
    <w:rPr>
      <w:rFonts w:ascii="Arial" w:hAnsi="Arial"/>
    </w:rPr>
  </w:style>
  <w:style w:type="paragraph" w:customStyle="1" w:styleId="RNumber">
    <w:name w:val="R_Number"/>
    <w:basedOn w:val="Normal"/>
    <w:rsid w:val="0043293C"/>
    <w:pPr>
      <w:widowControl w:val="0"/>
      <w:spacing w:after="0" w:line="240" w:lineRule="auto"/>
      <w:jc w:val="right"/>
    </w:pPr>
    <w:rPr>
      <w:rFonts w:ascii="Arial" w:hAnsi="Arial"/>
      <w:sz w:val="18"/>
      <w:lang w:eastAsia="ja-JP"/>
    </w:rPr>
  </w:style>
  <w:style w:type="paragraph" w:customStyle="1" w:styleId="Space">
    <w:name w:val="Space"/>
    <w:basedOn w:val="tableend"/>
    <w:next w:val="Normal"/>
    <w:autoRedefine/>
    <w:rsid w:val="0043293C"/>
    <w:pPr>
      <w:keepLines w:val="0"/>
      <w:spacing w:before="0" w:after="0" w:line="240" w:lineRule="auto"/>
    </w:pPr>
    <w:rPr>
      <w:color w:val="0000FF"/>
    </w:rPr>
  </w:style>
  <w:style w:type="paragraph" w:customStyle="1" w:styleId="table1cont">
    <w:name w:val="table 1 cont"/>
    <w:basedOn w:val="tablebody"/>
    <w:rsid w:val="0043293C"/>
    <w:pPr>
      <w:spacing w:after="40"/>
      <w:ind w:left="346"/>
    </w:pPr>
  </w:style>
  <w:style w:type="paragraph" w:customStyle="1" w:styleId="table1unordered">
    <w:name w:val="table 1 unordered"/>
    <w:basedOn w:val="Level1unordered"/>
    <w:rsid w:val="0043293C"/>
    <w:pPr>
      <w:numPr>
        <w:numId w:val="11"/>
      </w:numPr>
      <w:ind w:right="57"/>
    </w:pPr>
    <w:rPr>
      <w:rFonts w:ascii="Arial" w:hAnsi="Arial"/>
      <w:sz w:val="18"/>
    </w:rPr>
  </w:style>
  <w:style w:type="paragraph" w:customStyle="1" w:styleId="table1ordered">
    <w:name w:val="table 1 ordered"/>
    <w:basedOn w:val="table1unordered"/>
    <w:rsid w:val="0043293C"/>
  </w:style>
  <w:style w:type="paragraph" w:customStyle="1" w:styleId="table2unordered">
    <w:name w:val="table 2 unordered"/>
    <w:basedOn w:val="table1unordered"/>
    <w:rsid w:val="0043293C"/>
    <w:pPr>
      <w:numPr>
        <w:numId w:val="12"/>
      </w:numPr>
    </w:pPr>
  </w:style>
  <w:style w:type="paragraph" w:customStyle="1" w:styleId="table2cont">
    <w:name w:val="table 2 cont"/>
    <w:basedOn w:val="table2unordered"/>
    <w:rsid w:val="0043293C"/>
    <w:pPr>
      <w:ind w:left="578"/>
    </w:pPr>
  </w:style>
  <w:style w:type="paragraph" w:customStyle="1" w:styleId="table2ordered">
    <w:name w:val="table 2 ordered"/>
    <w:basedOn w:val="table2unordered"/>
    <w:rsid w:val="0043293C"/>
    <w:pPr>
      <w:ind w:left="578"/>
    </w:pPr>
  </w:style>
  <w:style w:type="paragraph" w:customStyle="1" w:styleId="tablecondition">
    <w:name w:val="table condition"/>
    <w:basedOn w:val="Normal"/>
    <w:rsid w:val="0043293C"/>
    <w:pPr>
      <w:keepNext/>
      <w:spacing w:line="260" w:lineRule="exact"/>
    </w:pPr>
  </w:style>
  <w:style w:type="paragraph" w:customStyle="1" w:styleId="tablecontinued">
    <w:name w:val="table continued"/>
    <w:basedOn w:val="Heading5"/>
    <w:next w:val="Normal"/>
    <w:rsid w:val="0043293C"/>
    <w:pPr>
      <w:outlineLvl w:val="9"/>
    </w:pPr>
  </w:style>
  <w:style w:type="paragraph" w:customStyle="1" w:styleId="tablehead">
    <w:name w:val="table head"/>
    <w:basedOn w:val="tablebody"/>
    <w:next w:val="tablebody"/>
    <w:rsid w:val="0043293C"/>
    <w:pPr>
      <w:jc w:val="center"/>
    </w:pPr>
    <w:rPr>
      <w:b/>
    </w:rPr>
  </w:style>
  <w:style w:type="paragraph" w:customStyle="1" w:styleId="tablenote">
    <w:name w:val="table note"/>
    <w:basedOn w:val="tablebody"/>
    <w:next w:val="tableend"/>
    <w:rsid w:val="0043293C"/>
    <w:pPr>
      <w:spacing w:before="0" w:after="40"/>
      <w:ind w:left="600" w:hanging="600"/>
    </w:pPr>
  </w:style>
  <w:style w:type="paragraph" w:customStyle="1" w:styleId="tablenumbernote">
    <w:name w:val="table number note"/>
    <w:basedOn w:val="tablenote"/>
    <w:rsid w:val="0043293C"/>
    <w:pPr>
      <w:tabs>
        <w:tab w:val="left" w:pos="640"/>
      </w:tabs>
      <w:ind w:left="920" w:hanging="920"/>
    </w:pPr>
  </w:style>
  <w:style w:type="paragraph" w:customStyle="1" w:styleId="tablenumbernotecont">
    <w:name w:val="table number note cont"/>
    <w:basedOn w:val="tablenumbernote"/>
    <w:rsid w:val="0043293C"/>
    <w:pPr>
      <w:ind w:hanging="20"/>
    </w:pPr>
  </w:style>
  <w:style w:type="paragraph" w:customStyle="1" w:styleId="TableofContents">
    <w:name w:val="Table of Contents"/>
    <w:basedOn w:val="Heading1"/>
    <w:rsid w:val="0043293C"/>
    <w:pPr>
      <w:numPr>
        <w:numId w:val="0"/>
      </w:numPr>
      <w:jc w:val="center"/>
      <w:outlineLvl w:val="9"/>
    </w:pPr>
    <w:rPr>
      <w:b w:val="0"/>
    </w:rPr>
  </w:style>
  <w:style w:type="paragraph" w:styleId="TableofFigures">
    <w:name w:val="table of figures"/>
    <w:basedOn w:val="Normal"/>
    <w:next w:val="Normal"/>
    <w:uiPriority w:val="99"/>
    <w:rsid w:val="00BD3E84"/>
    <w:pPr>
      <w:tabs>
        <w:tab w:val="right" w:leader="dot" w:pos="9752"/>
      </w:tabs>
      <w:overflowPunct/>
      <w:autoSpaceDE/>
      <w:autoSpaceDN/>
      <w:adjustRightInd/>
      <w:spacing w:after="0"/>
      <w:ind w:left="400" w:hanging="400"/>
      <w:textAlignment w:val="auto"/>
    </w:pPr>
    <w:rPr>
      <w:rFonts w:ascii="Arial" w:hAnsi="Arial"/>
    </w:rPr>
  </w:style>
  <w:style w:type="paragraph" w:customStyle="1" w:styleId="tabletitle">
    <w:name w:val="table title"/>
    <w:basedOn w:val="Heading5"/>
    <w:rsid w:val="0043293C"/>
    <w:pPr>
      <w:ind w:left="1077" w:hanging="1077"/>
      <w:outlineLvl w:val="9"/>
    </w:pPr>
  </w:style>
  <w:style w:type="paragraph" w:styleId="Title">
    <w:name w:val="Title"/>
    <w:basedOn w:val="Normal"/>
    <w:link w:val="TitleChar"/>
    <w:qFormat/>
    <w:rsid w:val="0043293C"/>
    <w:pPr>
      <w:widowControl w:val="0"/>
      <w:spacing w:before="60" w:after="60" w:line="480" w:lineRule="auto"/>
      <w:jc w:val="center"/>
      <w:outlineLvl w:val="0"/>
    </w:pPr>
    <w:rPr>
      <w:rFonts w:ascii="Arial" w:hAnsi="Arial" w:cs="Arial"/>
      <w:bCs/>
      <w:kern w:val="28"/>
      <w:sz w:val="76"/>
      <w:szCs w:val="32"/>
      <w:lang w:eastAsia="ja-JP"/>
    </w:rPr>
  </w:style>
  <w:style w:type="paragraph" w:styleId="TOC1">
    <w:name w:val="toc 1"/>
    <w:basedOn w:val="Normal"/>
    <w:next w:val="TOC2"/>
    <w:uiPriority w:val="39"/>
    <w:rsid w:val="00BD3E84"/>
    <w:pPr>
      <w:keepNext/>
      <w:keepLines/>
      <w:tabs>
        <w:tab w:val="left" w:pos="595"/>
        <w:tab w:val="right" w:leader="dot" w:pos="9752"/>
      </w:tabs>
      <w:spacing w:before="260" w:after="0"/>
    </w:pPr>
    <w:rPr>
      <w:rFonts w:ascii="Arial" w:hAnsi="Arial"/>
      <w:sz w:val="24"/>
    </w:rPr>
  </w:style>
  <w:style w:type="paragraph" w:styleId="TOC2">
    <w:name w:val="toc 2"/>
    <w:basedOn w:val="TOC1"/>
    <w:next w:val="TOC3"/>
    <w:uiPriority w:val="39"/>
    <w:rsid w:val="0043293C"/>
    <w:pPr>
      <w:spacing w:before="0"/>
    </w:pPr>
    <w:rPr>
      <w:sz w:val="20"/>
    </w:rPr>
  </w:style>
  <w:style w:type="paragraph" w:styleId="TOC3">
    <w:name w:val="toc 3"/>
    <w:basedOn w:val="TOC1"/>
    <w:next w:val="TOC4"/>
    <w:uiPriority w:val="39"/>
    <w:rsid w:val="0043293C"/>
    <w:pPr>
      <w:tabs>
        <w:tab w:val="clear" w:pos="595"/>
        <w:tab w:val="left" w:pos="284"/>
        <w:tab w:val="left" w:pos="1134"/>
      </w:tabs>
      <w:spacing w:before="0" w:line="260" w:lineRule="exact"/>
      <w:ind w:left="284"/>
    </w:pPr>
    <w:rPr>
      <w:sz w:val="20"/>
    </w:rPr>
  </w:style>
  <w:style w:type="paragraph" w:styleId="TOC4">
    <w:name w:val="toc 4"/>
    <w:basedOn w:val="TOC1"/>
    <w:semiHidden/>
    <w:rsid w:val="0043293C"/>
    <w:pPr>
      <w:tabs>
        <w:tab w:val="clear" w:pos="595"/>
        <w:tab w:val="left" w:pos="799"/>
        <w:tab w:val="left" w:pos="1797"/>
      </w:tabs>
      <w:spacing w:before="0" w:line="260" w:lineRule="exact"/>
      <w:ind w:left="799"/>
    </w:pPr>
    <w:rPr>
      <w:sz w:val="20"/>
    </w:rPr>
  </w:style>
  <w:style w:type="paragraph" w:styleId="TOC5">
    <w:name w:val="toc 5"/>
    <w:basedOn w:val="TOC4"/>
    <w:semiHidden/>
    <w:rsid w:val="0043293C"/>
  </w:style>
  <w:style w:type="paragraph" w:styleId="TOC6">
    <w:name w:val="toc 6"/>
    <w:basedOn w:val="Normal"/>
    <w:next w:val="Normal"/>
    <w:semiHidden/>
    <w:rsid w:val="0043293C"/>
    <w:pPr>
      <w:tabs>
        <w:tab w:val="right" w:pos="7920"/>
      </w:tabs>
      <w:spacing w:after="0"/>
      <w:ind w:left="1000"/>
    </w:pPr>
  </w:style>
  <w:style w:type="paragraph" w:styleId="TOC7">
    <w:name w:val="toc 7"/>
    <w:basedOn w:val="Normal"/>
    <w:next w:val="Normal"/>
    <w:semiHidden/>
    <w:rsid w:val="0043293C"/>
    <w:pPr>
      <w:tabs>
        <w:tab w:val="right" w:pos="7920"/>
      </w:tabs>
      <w:spacing w:after="0"/>
      <w:ind w:left="1200"/>
    </w:pPr>
  </w:style>
  <w:style w:type="paragraph" w:styleId="TOC8">
    <w:name w:val="toc 8"/>
    <w:basedOn w:val="Normal"/>
    <w:next w:val="Normal"/>
    <w:semiHidden/>
    <w:rsid w:val="0043293C"/>
    <w:pPr>
      <w:tabs>
        <w:tab w:val="right" w:pos="7920"/>
      </w:tabs>
      <w:spacing w:after="0"/>
      <w:ind w:left="1400"/>
    </w:pPr>
  </w:style>
  <w:style w:type="paragraph" w:styleId="TOC9">
    <w:name w:val="toc 9"/>
    <w:basedOn w:val="Normal"/>
    <w:next w:val="Normal"/>
    <w:semiHidden/>
    <w:rsid w:val="0043293C"/>
    <w:pPr>
      <w:tabs>
        <w:tab w:val="right" w:pos="7920"/>
      </w:tabs>
      <w:spacing w:after="0"/>
      <w:ind w:left="1600"/>
    </w:pPr>
  </w:style>
  <w:style w:type="paragraph" w:customStyle="1" w:styleId="warninghead">
    <w:name w:val="warning head"/>
    <w:basedOn w:val="cautionhead"/>
    <w:next w:val="Normal"/>
    <w:rsid w:val="0043293C"/>
  </w:style>
  <w:style w:type="paragraph" w:customStyle="1" w:styleId="warningitem">
    <w:name w:val="warning item"/>
    <w:basedOn w:val="cautionitem"/>
    <w:rsid w:val="0043293C"/>
  </w:style>
  <w:style w:type="paragraph" w:customStyle="1" w:styleId="lastpage">
    <w:name w:val="last page"/>
    <w:aliases w:val="lp"/>
    <w:basedOn w:val="Normal"/>
    <w:rsid w:val="00747BA2"/>
    <w:pPr>
      <w:spacing w:after="0" w:line="240" w:lineRule="auto"/>
      <w:jc w:val="center"/>
    </w:pPr>
    <w:rPr>
      <w:rFonts w:ascii="Arial" w:hAnsi="Arial"/>
      <w:sz w:val="18"/>
    </w:rPr>
  </w:style>
  <w:style w:type="paragraph" w:styleId="BalloonText">
    <w:name w:val="Balloon Text"/>
    <w:basedOn w:val="Normal"/>
    <w:link w:val="BalloonTextChar"/>
    <w:semiHidden/>
    <w:unhideWhenUsed/>
    <w:rsid w:val="009D1F4A"/>
    <w:pPr>
      <w:spacing w:after="0" w:line="240" w:lineRule="auto"/>
    </w:pPr>
    <w:rPr>
      <w:rFonts w:ascii="Arial" w:eastAsia="MS Gothic" w:hAnsi="Arial"/>
      <w:sz w:val="18"/>
      <w:szCs w:val="18"/>
    </w:rPr>
  </w:style>
  <w:style w:type="character" w:customStyle="1" w:styleId="BalloonTextChar">
    <w:name w:val="Balloon Text Char"/>
    <w:link w:val="BalloonText"/>
    <w:semiHidden/>
    <w:rsid w:val="009D1F4A"/>
    <w:rPr>
      <w:rFonts w:ascii="Arial" w:eastAsia="MS Gothic" w:hAnsi="Arial" w:cs="Times New Roman"/>
      <w:sz w:val="18"/>
      <w:szCs w:val="18"/>
      <w:lang w:eastAsia="en-US"/>
    </w:rPr>
  </w:style>
  <w:style w:type="paragraph" w:customStyle="1" w:styleId="a">
    <w:name w:val="表本文"/>
    <w:basedOn w:val="Normal"/>
    <w:rsid w:val="00F8759C"/>
    <w:pPr>
      <w:widowControl w:val="0"/>
      <w:overflowPunct/>
      <w:snapToGrid w:val="0"/>
      <w:spacing w:after="0" w:line="280" w:lineRule="exact"/>
      <w:jc w:val="both"/>
    </w:pPr>
    <w:rPr>
      <w:rFonts w:ascii="Arial" w:eastAsia="MS PGothic" w:hAnsi="Arial"/>
      <w:kern w:val="2"/>
      <w:sz w:val="18"/>
      <w:szCs w:val="21"/>
      <w:lang w:eastAsia="ja-JP"/>
    </w:rPr>
  </w:style>
  <w:style w:type="paragraph" w:styleId="ListParagraph">
    <w:name w:val="List Paragraph"/>
    <w:basedOn w:val="Normal"/>
    <w:uiPriority w:val="34"/>
    <w:qFormat/>
    <w:rsid w:val="00F8759C"/>
    <w:pPr>
      <w:widowControl w:val="0"/>
      <w:overflowPunct/>
      <w:snapToGrid w:val="0"/>
      <w:spacing w:after="0" w:line="240" w:lineRule="auto"/>
      <w:ind w:left="720"/>
      <w:contextualSpacing/>
      <w:jc w:val="both"/>
      <w:textAlignment w:val="auto"/>
    </w:pPr>
    <w:rPr>
      <w:rFonts w:eastAsia="MS PGothic"/>
      <w:kern w:val="2"/>
      <w:szCs w:val="21"/>
      <w:lang w:eastAsia="ja-JP"/>
    </w:rPr>
  </w:style>
  <w:style w:type="paragraph" w:styleId="TOCHeading">
    <w:name w:val="TOC Heading"/>
    <w:basedOn w:val="Heading1"/>
    <w:next w:val="Normal"/>
    <w:uiPriority w:val="39"/>
    <w:unhideWhenUsed/>
    <w:qFormat/>
    <w:rsid w:val="004A79FB"/>
    <w:pPr>
      <w:numPr>
        <w:numId w:val="0"/>
      </w:numPr>
      <w:overflowPunct/>
      <w:autoSpaceDE/>
      <w:autoSpaceDN/>
      <w:adjustRightInd/>
      <w:spacing w:before="480" w:line="276" w:lineRule="auto"/>
      <w:textAlignment w:val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Cs w:val="28"/>
      <w:lang w:eastAsia="ja-JP"/>
    </w:rPr>
  </w:style>
  <w:style w:type="character" w:styleId="Hyperlink">
    <w:name w:val="Hyperlink"/>
    <w:basedOn w:val="DefaultParagraphFont"/>
    <w:uiPriority w:val="99"/>
    <w:unhideWhenUsed/>
    <w:rsid w:val="004A79FB"/>
    <w:rPr>
      <w:color w:val="0000FF" w:themeColor="hyperlink"/>
      <w:u w:val="single"/>
    </w:rPr>
  </w:style>
  <w:style w:type="paragraph" w:styleId="Caption">
    <w:name w:val="caption"/>
    <w:aliases w:val="Table"/>
    <w:basedOn w:val="Normal"/>
    <w:next w:val="Normal"/>
    <w:link w:val="CaptionChar"/>
    <w:qFormat/>
    <w:rsid w:val="001048B2"/>
    <w:pPr>
      <w:overflowPunct/>
      <w:autoSpaceDE/>
      <w:autoSpaceDN/>
      <w:adjustRightInd/>
      <w:spacing w:before="120" w:after="120" w:line="240" w:lineRule="auto"/>
      <w:textAlignment w:val="auto"/>
    </w:pPr>
    <w:rPr>
      <w:rFonts w:eastAsia="Times New Roman"/>
      <w:b/>
      <w:bCs/>
    </w:rPr>
  </w:style>
  <w:style w:type="character" w:customStyle="1" w:styleId="CaptionChar">
    <w:name w:val="Caption Char"/>
    <w:aliases w:val="Table Char"/>
    <w:basedOn w:val="DefaultParagraphFont"/>
    <w:link w:val="Caption"/>
    <w:rsid w:val="001048B2"/>
    <w:rPr>
      <w:rFonts w:eastAsia="Times New Roman"/>
      <w:b/>
      <w:bCs/>
      <w:lang w:eastAsia="en-US"/>
    </w:rPr>
  </w:style>
  <w:style w:type="table" w:styleId="TableGrid">
    <w:name w:val="Table Grid"/>
    <w:basedOn w:val="TableNormal"/>
    <w:uiPriority w:val="59"/>
    <w:rsid w:val="00142AB5"/>
    <w:rPr>
      <w:rFonts w:eastAsia="Times New Roma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910B0A"/>
    <w:rPr>
      <w:rFonts w:ascii="Courier New" w:eastAsia="Times New Roman" w:hAnsi="Courier New" w:cs="Courier New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573593"/>
    <w:rPr>
      <w:color w:val="808080"/>
    </w:rPr>
  </w:style>
  <w:style w:type="paragraph" w:styleId="PlainText">
    <w:name w:val="Plain Text"/>
    <w:basedOn w:val="Normal"/>
    <w:link w:val="PlainTextChar"/>
    <w:uiPriority w:val="99"/>
    <w:unhideWhenUsed/>
    <w:rsid w:val="002209CA"/>
    <w:pPr>
      <w:overflowPunct/>
      <w:autoSpaceDE/>
      <w:autoSpaceDN/>
      <w:adjustRightInd/>
      <w:spacing w:after="0" w:line="240" w:lineRule="auto"/>
      <w:textAlignment w:val="auto"/>
    </w:pPr>
    <w:rPr>
      <w:rFonts w:ascii="Calibri" w:eastAsia="Times New Roman" w:hAnsi="Calibri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209CA"/>
    <w:rPr>
      <w:rFonts w:ascii="Calibri" w:eastAsia="Times New Roman" w:hAnsi="Calibri" w:cs="Consolas"/>
      <w:sz w:val="22"/>
      <w:szCs w:val="21"/>
      <w:lang w:eastAsia="en-US"/>
    </w:rPr>
  </w:style>
  <w:style w:type="paragraph" w:customStyle="1" w:styleId="TOCLOFLOTheading">
    <w:name w:val="TOC_LOF_LOT_heading"/>
    <w:basedOn w:val="Heading1"/>
    <w:qFormat/>
    <w:rsid w:val="00B33FC9"/>
    <w:pPr>
      <w:numPr>
        <w:numId w:val="0"/>
      </w:numPr>
      <w:overflowPunct/>
      <w:autoSpaceDE/>
      <w:autoSpaceDN/>
      <w:adjustRightInd/>
      <w:spacing w:before="100" w:beforeAutospacing="1" w:after="100" w:afterAutospacing="1"/>
      <w:textAlignment w:val="auto"/>
    </w:pPr>
    <w:rPr>
      <w:rFonts w:eastAsia="Arial" w:cs="Arial"/>
      <w:bCs/>
      <w:kern w:val="32"/>
      <w:szCs w:val="32"/>
    </w:rPr>
  </w:style>
  <w:style w:type="character" w:customStyle="1" w:styleId="HeaderChar">
    <w:name w:val="Header Char"/>
    <w:basedOn w:val="DefaultParagraphFont"/>
    <w:link w:val="Header"/>
    <w:rsid w:val="00B227DD"/>
    <w:rPr>
      <w:rFonts w:ascii="Arial" w:hAnsi="Arial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671046"/>
    <w:rPr>
      <w:b/>
      <w:sz w:val="28"/>
      <w:lang w:eastAsia="en-US"/>
    </w:rPr>
  </w:style>
  <w:style w:type="paragraph" w:styleId="Bibliography">
    <w:name w:val="Bibliography"/>
    <w:basedOn w:val="Normal"/>
    <w:next w:val="Normal"/>
    <w:uiPriority w:val="37"/>
    <w:unhideWhenUsed/>
    <w:rsid w:val="001C53FF"/>
  </w:style>
  <w:style w:type="paragraph" w:styleId="FootnoteText">
    <w:name w:val="footnote text"/>
    <w:basedOn w:val="Normal"/>
    <w:link w:val="FootnoteTextChar"/>
    <w:uiPriority w:val="99"/>
    <w:unhideWhenUsed/>
    <w:rsid w:val="00E402DB"/>
    <w:pPr>
      <w:spacing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rsid w:val="00E402DB"/>
    <w:rPr>
      <w:lang w:eastAsia="en-US"/>
    </w:rPr>
  </w:style>
  <w:style w:type="character" w:styleId="FootnoteReference">
    <w:name w:val="footnote reference"/>
    <w:basedOn w:val="DefaultParagraphFont"/>
    <w:semiHidden/>
    <w:unhideWhenUsed/>
    <w:rsid w:val="00E402DB"/>
    <w:rPr>
      <w:vertAlign w:val="superscript"/>
    </w:rPr>
  </w:style>
  <w:style w:type="character" w:styleId="FollowedHyperlink">
    <w:name w:val="FollowedHyperlink"/>
    <w:basedOn w:val="DefaultParagraphFont"/>
    <w:semiHidden/>
    <w:unhideWhenUsed/>
    <w:rsid w:val="00134CAA"/>
    <w:rPr>
      <w:color w:val="800080" w:themeColor="followedHyperlink"/>
      <w:u w:val="single"/>
    </w:rPr>
  </w:style>
  <w:style w:type="character" w:customStyle="1" w:styleId="FooterChar">
    <w:name w:val="Footer Char"/>
    <w:basedOn w:val="DefaultParagraphFont"/>
    <w:link w:val="Footer"/>
    <w:uiPriority w:val="99"/>
    <w:rsid w:val="00386B5A"/>
    <w:rPr>
      <w:rFonts w:ascii="Arial" w:hAnsi="Arial"/>
      <w:sz w:val="18"/>
      <w:lang w:eastAsia="en-US"/>
    </w:rPr>
  </w:style>
  <w:style w:type="paragraph" w:styleId="CommentText">
    <w:name w:val="annotation text"/>
    <w:basedOn w:val="Normal"/>
    <w:link w:val="CommentTextChar"/>
    <w:semiHidden/>
    <w:unhideWhenUsed/>
    <w:rsid w:val="00440178"/>
  </w:style>
  <w:style w:type="character" w:customStyle="1" w:styleId="CommentTextChar">
    <w:name w:val="Comment Text Char"/>
    <w:basedOn w:val="DefaultParagraphFont"/>
    <w:link w:val="CommentText"/>
    <w:semiHidden/>
    <w:rsid w:val="00440178"/>
    <w:rPr>
      <w:lang w:eastAsia="en-US"/>
    </w:rPr>
  </w:style>
  <w:style w:type="paragraph" w:styleId="NormalWeb">
    <w:name w:val="Normal (Web)"/>
    <w:basedOn w:val="Normal"/>
    <w:uiPriority w:val="99"/>
    <w:unhideWhenUsed/>
    <w:rsid w:val="00AC4363"/>
    <w:pPr>
      <w:overflowPunct/>
      <w:autoSpaceDE/>
      <w:autoSpaceDN/>
      <w:adjustRightInd/>
      <w:spacing w:before="100" w:beforeAutospacing="1" w:after="100" w:afterAutospacing="1" w:line="240" w:lineRule="auto"/>
      <w:textAlignment w:val="auto"/>
    </w:pPr>
    <w:rPr>
      <w:rFonts w:eastAsiaTheme="minorEastAsia"/>
      <w:sz w:val="24"/>
      <w:szCs w:val="24"/>
    </w:rPr>
  </w:style>
  <w:style w:type="paragraph" w:styleId="Revision">
    <w:name w:val="Revision"/>
    <w:hidden/>
    <w:uiPriority w:val="99"/>
    <w:semiHidden/>
    <w:rsid w:val="004E3F5A"/>
    <w:rPr>
      <w:lang w:eastAsia="en-US"/>
    </w:rPr>
  </w:style>
  <w:style w:type="table" w:styleId="LightList">
    <w:name w:val="Light List"/>
    <w:basedOn w:val="TableNormal"/>
    <w:uiPriority w:val="61"/>
    <w:rsid w:val="00F444B4"/>
    <w:rPr>
      <w:rFonts w:asciiTheme="minorHAnsi" w:eastAsiaTheme="minorEastAsia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3">
    <w:name w:val="Light List Accent 3"/>
    <w:basedOn w:val="TableNormal"/>
    <w:uiPriority w:val="61"/>
    <w:rsid w:val="00F444B4"/>
    <w:rPr>
      <w:rFonts w:asciiTheme="minorHAnsi" w:eastAsiaTheme="minorEastAsia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paragraph" w:customStyle="1" w:styleId="DecimalAligned">
    <w:name w:val="Decimal Aligned"/>
    <w:basedOn w:val="Normal"/>
    <w:uiPriority w:val="40"/>
    <w:qFormat/>
    <w:rsid w:val="00F444B4"/>
    <w:pPr>
      <w:tabs>
        <w:tab w:val="decimal" w:pos="360"/>
      </w:tabs>
      <w:overflowPunct/>
      <w:autoSpaceDE/>
      <w:autoSpaceDN/>
      <w:adjustRightInd/>
      <w:spacing w:line="276" w:lineRule="auto"/>
      <w:textAlignment w:val="auto"/>
    </w:pPr>
    <w:rPr>
      <w:rFonts w:asciiTheme="minorHAnsi" w:eastAsiaTheme="minorEastAsia" w:hAnsiTheme="minorHAnsi"/>
      <w:sz w:val="22"/>
      <w:szCs w:val="22"/>
    </w:rPr>
  </w:style>
  <w:style w:type="character" w:styleId="SubtleEmphasis">
    <w:name w:val="Subtle Emphasis"/>
    <w:basedOn w:val="DefaultParagraphFont"/>
    <w:uiPriority w:val="19"/>
    <w:qFormat/>
    <w:rsid w:val="00F444B4"/>
    <w:rPr>
      <w:i/>
      <w:iCs/>
    </w:rPr>
  </w:style>
  <w:style w:type="table" w:styleId="LightShading-Accent1">
    <w:name w:val="Light Shading Accent 1"/>
    <w:basedOn w:val="TableNormal"/>
    <w:uiPriority w:val="60"/>
    <w:rsid w:val="00F444B4"/>
    <w:rPr>
      <w:rFonts w:asciiTheme="minorHAnsi" w:eastAsiaTheme="minorEastAsia" w:hAnsiTheme="minorHAnsi" w:cstheme="minorBidi"/>
      <w:color w:val="365F91" w:themeColor="accent1" w:themeShade="BF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customStyle="1" w:styleId="a0">
    <w:name w:val="改訂記録_タイトル"/>
    <w:rsid w:val="004814ED"/>
    <w:pPr>
      <w:spacing w:before="40"/>
      <w:ind w:left="113"/>
    </w:pPr>
    <w:rPr>
      <w:rFonts w:ascii="Arial" w:eastAsia="MS Gothic" w:hAnsi="Arial"/>
      <w:sz w:val="24"/>
    </w:rPr>
  </w:style>
  <w:style w:type="paragraph" w:customStyle="1" w:styleId="a1">
    <w:name w:val="暫定版"/>
    <w:next w:val="Normal"/>
    <w:rsid w:val="00F61A0E"/>
    <w:pPr>
      <w:jc w:val="right"/>
    </w:pPr>
    <w:rPr>
      <w:rFonts w:ascii="Arial" w:eastAsia="MS Gothic" w:hAnsi="Arial"/>
      <w:color w:val="324099"/>
      <w:sz w:val="36"/>
    </w:rPr>
  </w:style>
  <w:style w:type="paragraph" w:customStyle="1" w:styleId="R">
    <w:name w:val="R番号"/>
    <w:rsid w:val="00F61A0E"/>
    <w:pPr>
      <w:spacing w:line="240" w:lineRule="atLeast"/>
      <w:jc w:val="right"/>
    </w:pPr>
    <w:rPr>
      <w:rFonts w:ascii="Arial" w:eastAsia="MS Gothic" w:hAnsi="Arial"/>
      <w:sz w:val="18"/>
    </w:rPr>
  </w:style>
  <w:style w:type="paragraph" w:customStyle="1" w:styleId="Arial16pt0mm403">
    <w:name w:val="スタイル 図表目次 + +見出しのフォント (Arial) 16 pt 左 :  0 mm ぶら下げインデント :  4.03..."/>
    <w:basedOn w:val="TableofFigures"/>
    <w:rsid w:val="00C77786"/>
    <w:pPr>
      <w:spacing w:line="360" w:lineRule="auto"/>
      <w:ind w:left="403" w:hanging="403"/>
    </w:pPr>
    <w:rPr>
      <w:rFonts w:asciiTheme="majorHAnsi" w:hAnsiTheme="majorHAnsi" w:cs="MS Mincho"/>
      <w:b/>
      <w:sz w:val="32"/>
    </w:rPr>
  </w:style>
  <w:style w:type="paragraph" w:customStyle="1" w:styleId="Preliminary">
    <w:name w:val="Preliminary"/>
    <w:basedOn w:val="Normal"/>
    <w:link w:val="Preliminary0"/>
    <w:qFormat/>
    <w:rsid w:val="00842108"/>
    <w:pPr>
      <w:spacing w:after="0" w:line="140" w:lineRule="exact"/>
    </w:pPr>
    <w:rPr>
      <w:rFonts w:ascii="Arial" w:eastAsia="Arial" w:hAnsi="Arial" w:cs="Arial"/>
      <w:sz w:val="14"/>
      <w:szCs w:val="14"/>
      <w:lang w:eastAsia="ja-JP"/>
    </w:rPr>
  </w:style>
  <w:style w:type="character" w:customStyle="1" w:styleId="Preliminary0">
    <w:name w:val="Preliminary (文字)"/>
    <w:basedOn w:val="DefaultParagraphFont"/>
    <w:link w:val="Preliminary"/>
    <w:rsid w:val="00842108"/>
    <w:rPr>
      <w:rFonts w:ascii="Arial" w:eastAsia="Arial" w:hAnsi="Arial" w:cs="Arial"/>
      <w:sz w:val="14"/>
      <w:szCs w:val="14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9C45CE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9C45CE"/>
    <w:rPr>
      <w:b/>
      <w:bCs/>
      <w:lang w:eastAsia="en-US"/>
    </w:rPr>
  </w:style>
  <w:style w:type="character" w:customStyle="1" w:styleId="shorttext">
    <w:name w:val="short_text"/>
    <w:basedOn w:val="DefaultParagraphFont"/>
    <w:rsid w:val="00F868FF"/>
  </w:style>
  <w:style w:type="character" w:customStyle="1" w:styleId="Heading3Char">
    <w:name w:val="Heading 3 Char"/>
    <w:basedOn w:val="DefaultParagraphFont"/>
    <w:link w:val="Heading3"/>
    <w:rsid w:val="00D64227"/>
    <w:rPr>
      <w:rFonts w:ascii="Arial" w:hAnsi="Arial"/>
      <w:b/>
      <w:lang w:eastAsia="en-US"/>
    </w:rPr>
  </w:style>
  <w:style w:type="character" w:customStyle="1" w:styleId="Heading2Char">
    <w:name w:val="Heading 2 Char"/>
    <w:basedOn w:val="DefaultParagraphFont"/>
    <w:link w:val="Heading2"/>
    <w:rsid w:val="006A1280"/>
    <w:rPr>
      <w:rFonts w:ascii="Arial" w:hAnsi="Arial" w:cstheme="majorHAnsi"/>
      <w:b/>
      <w:sz w:val="24"/>
      <w:lang w:eastAsia="en-US"/>
    </w:rPr>
  </w:style>
  <w:style w:type="character" w:customStyle="1" w:styleId="Heading4Char">
    <w:name w:val="Heading 4 Char"/>
    <w:basedOn w:val="DefaultParagraphFont"/>
    <w:link w:val="Heading4"/>
    <w:rsid w:val="00D30D9C"/>
    <w:rPr>
      <w:b/>
      <w:lang w:eastAsia="en-US"/>
    </w:rPr>
  </w:style>
  <w:style w:type="character" w:customStyle="1" w:styleId="Heading5Char">
    <w:name w:val="Heading 5 Char"/>
    <w:aliases w:val="Figure Char"/>
    <w:basedOn w:val="DefaultParagraphFont"/>
    <w:link w:val="Heading5"/>
    <w:rsid w:val="003D6C8E"/>
    <w:rPr>
      <w:b/>
      <w:lang w:eastAsia="en-US"/>
    </w:rPr>
  </w:style>
  <w:style w:type="character" w:customStyle="1" w:styleId="Heading6Char">
    <w:name w:val="Heading 6 Char"/>
    <w:basedOn w:val="DefaultParagraphFont"/>
    <w:link w:val="Heading6"/>
    <w:rsid w:val="00D30D9C"/>
    <w:rPr>
      <w:b/>
      <w:lang w:eastAsia="en-US"/>
    </w:rPr>
  </w:style>
  <w:style w:type="character" w:customStyle="1" w:styleId="Heading7Char">
    <w:name w:val="Heading 7 Char"/>
    <w:basedOn w:val="DefaultParagraphFont"/>
    <w:link w:val="Heading7"/>
    <w:rsid w:val="00D30D9C"/>
    <w:rPr>
      <w:rFonts w:ascii="Arial" w:hAnsi="Arial"/>
      <w:lang w:eastAsia="en-US"/>
    </w:rPr>
  </w:style>
  <w:style w:type="character" w:customStyle="1" w:styleId="Heading8Char">
    <w:name w:val="Heading 8 Char"/>
    <w:basedOn w:val="DefaultParagraphFont"/>
    <w:link w:val="Heading8"/>
    <w:rsid w:val="00D30D9C"/>
    <w:rPr>
      <w:rFonts w:ascii="Arial" w:hAnsi="Arial"/>
      <w:i/>
      <w:lang w:eastAsia="en-US"/>
    </w:rPr>
  </w:style>
  <w:style w:type="character" w:customStyle="1" w:styleId="Heading9Char">
    <w:name w:val="Heading 9 Char"/>
    <w:basedOn w:val="DefaultParagraphFont"/>
    <w:link w:val="Heading9"/>
    <w:rsid w:val="00D30D9C"/>
    <w:rPr>
      <w:rFonts w:ascii="Arial" w:hAnsi="Arial"/>
      <w:b/>
      <w:i/>
      <w:sz w:val="18"/>
      <w:lang w:eastAsia="en-US"/>
    </w:rPr>
  </w:style>
  <w:style w:type="character" w:customStyle="1" w:styleId="DateChar">
    <w:name w:val="Date Char"/>
    <w:basedOn w:val="DefaultParagraphFont"/>
    <w:link w:val="Date"/>
    <w:rsid w:val="00D30D9C"/>
    <w:rPr>
      <w:rFonts w:ascii="Arial" w:hAnsi="Arial"/>
      <w:sz w:val="32"/>
    </w:rPr>
  </w:style>
  <w:style w:type="character" w:customStyle="1" w:styleId="TitleChar">
    <w:name w:val="Title Char"/>
    <w:basedOn w:val="DefaultParagraphFont"/>
    <w:link w:val="Title"/>
    <w:rsid w:val="00D30D9C"/>
    <w:rPr>
      <w:rFonts w:ascii="Arial" w:hAnsi="Arial" w:cs="Arial"/>
      <w:bCs/>
      <w:kern w:val="28"/>
      <w:sz w:val="76"/>
      <w:szCs w:val="32"/>
    </w:rPr>
  </w:style>
  <w:style w:type="paragraph" w:styleId="NoSpacing">
    <w:name w:val="No Spacing"/>
    <w:link w:val="NoSpacingChar"/>
    <w:uiPriority w:val="1"/>
    <w:qFormat/>
    <w:rsid w:val="00E55176"/>
    <w:rPr>
      <w:rFonts w:asciiTheme="minorHAnsi" w:eastAsiaTheme="minorEastAsia" w:hAnsiTheme="minorHAnsi" w:cstheme="minorBidi"/>
      <w:sz w:val="22"/>
      <w:szCs w:val="22"/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55176"/>
    <w:rPr>
      <w:rFonts w:asciiTheme="minorHAnsi" w:eastAsiaTheme="minorEastAsia" w:hAnsiTheme="minorHAnsi" w:cstheme="minorBidi"/>
      <w:sz w:val="22"/>
      <w:szCs w:val="22"/>
      <w:lang w:eastAsia="en-US"/>
    </w:rPr>
  </w:style>
  <w:style w:type="paragraph" w:customStyle="1" w:styleId="StyleCaptionCaptionCharCharCharCaptionCharCharCharCharCh">
    <w:name w:val="Style CaptionCaption Char Char CharCaption Char Char Char Char Ch..."/>
    <w:basedOn w:val="Caption"/>
    <w:rsid w:val="001048B2"/>
  </w:style>
  <w:style w:type="character" w:customStyle="1" w:styleId="tablebody0">
    <w:name w:val="table body (文字)"/>
    <w:aliases w:val="tb (文字)"/>
    <w:link w:val="tablebody"/>
    <w:rsid w:val="00BF2879"/>
    <w:rPr>
      <w:rFonts w:ascii="Arial" w:hAnsi="Arial"/>
      <w:sz w:val="18"/>
      <w:lang w:eastAsia="en-US"/>
    </w:rPr>
  </w:style>
  <w:style w:type="character" w:styleId="Strong">
    <w:name w:val="Strong"/>
    <w:basedOn w:val="DefaultParagraphFont"/>
    <w:qFormat/>
    <w:rsid w:val="003D6C8E"/>
    <w:rPr>
      <w:rFonts w:ascii="Times New Roman" w:hAnsi="Times New Roman"/>
      <w:b/>
      <w:bCs/>
      <w:sz w:val="20"/>
    </w:rPr>
  </w:style>
  <w:style w:type="character" w:styleId="Emphasis">
    <w:name w:val="Emphasis"/>
    <w:basedOn w:val="DefaultParagraphFont"/>
    <w:qFormat/>
    <w:rsid w:val="0006198F"/>
    <w:rPr>
      <w:i/>
      <w:iCs/>
    </w:rPr>
  </w:style>
  <w:style w:type="paragraph" w:customStyle="1" w:styleId="ReqID">
    <w:name w:val="ReqID"/>
    <w:basedOn w:val="Normal"/>
    <w:next w:val="Normal"/>
    <w:link w:val="ReqIDChar"/>
    <w:qFormat/>
    <w:rsid w:val="00430979"/>
    <w:pPr>
      <w:overflowPunct/>
      <w:autoSpaceDE/>
      <w:autoSpaceDN/>
      <w:adjustRightInd/>
      <w:spacing w:after="0" w:line="0" w:lineRule="atLeast"/>
      <w:textAlignment w:val="auto"/>
    </w:pPr>
    <w:rPr>
      <w:rFonts w:ascii="Verdana" w:eastAsia="Meiryo" w:hAnsi="Verdana" w:cs="Arial"/>
      <w:b/>
      <w:i/>
      <w:vanish/>
      <w:color w:val="0000FF"/>
      <w:lang w:val="en-GB" w:eastAsia="fr-FR"/>
    </w:rPr>
  </w:style>
  <w:style w:type="character" w:customStyle="1" w:styleId="ReqIDChar">
    <w:name w:val="ReqID Char"/>
    <w:link w:val="ReqID"/>
    <w:rsid w:val="00430979"/>
    <w:rPr>
      <w:rFonts w:ascii="Verdana" w:eastAsia="Meiryo" w:hAnsi="Verdana" w:cs="Arial"/>
      <w:b/>
      <w:i/>
      <w:vanish/>
      <w:color w:val="0000FF"/>
      <w:lang w:val="en-GB" w:eastAsia="fr-FR"/>
    </w:rPr>
  </w:style>
  <w:style w:type="paragraph" w:customStyle="1" w:styleId="RefIDs">
    <w:name w:val="RefIDs"/>
    <w:basedOn w:val="Normal"/>
    <w:next w:val="Normal"/>
    <w:link w:val="RefIDsChar"/>
    <w:qFormat/>
    <w:rsid w:val="00430979"/>
    <w:pPr>
      <w:wordWrap w:val="0"/>
      <w:overflowPunct/>
      <w:autoSpaceDE/>
      <w:autoSpaceDN/>
      <w:adjustRightInd/>
      <w:spacing w:after="0" w:line="0" w:lineRule="atLeast"/>
      <w:jc w:val="right"/>
      <w:textAlignment w:val="auto"/>
    </w:pPr>
    <w:rPr>
      <w:rFonts w:ascii="Verdana" w:eastAsia="Meiryo" w:hAnsi="Verdana" w:cs="Arial"/>
      <w:b/>
      <w:i/>
      <w:vanish/>
      <w:color w:val="00B050"/>
      <w:lang w:val="en-GB" w:eastAsia="ja-JP"/>
    </w:rPr>
  </w:style>
  <w:style w:type="character" w:customStyle="1" w:styleId="RefIDsChar">
    <w:name w:val="RefIDs Char"/>
    <w:basedOn w:val="DefaultParagraphFont"/>
    <w:link w:val="RefIDs"/>
    <w:rsid w:val="00430979"/>
    <w:rPr>
      <w:rFonts w:ascii="Verdana" w:eastAsia="Meiryo" w:hAnsi="Verdana" w:cs="Arial"/>
      <w:b/>
      <w:i/>
      <w:vanish/>
      <w:color w:val="00B05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8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5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44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1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16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24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4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02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4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84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1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0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8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2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4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5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0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0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9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0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2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8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8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9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4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1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8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0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7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2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0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2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44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4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63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57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9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1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6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9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7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8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8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8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2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9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4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3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6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8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7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0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6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8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3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7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4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3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9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4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1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9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4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8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9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4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1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5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9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03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2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60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1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9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4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1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8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46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3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8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9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70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7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7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9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20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42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0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1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7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4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1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6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76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8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65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5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9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42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6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2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0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4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2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8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5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0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99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5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5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5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3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32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36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8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1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0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4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2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8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0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34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2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0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9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1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5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3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2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9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1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54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6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1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9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8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8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0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06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1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92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7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8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1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8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5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9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5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0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0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7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2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8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43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56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3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5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9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4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95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9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9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1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15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5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0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8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2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9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0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86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9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0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8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8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7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8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7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74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43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3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2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7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3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0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4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6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0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2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6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3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1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7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4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9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2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9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8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1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6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4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5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2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6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06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9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95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6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5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8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4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8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9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8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7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4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9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1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13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8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9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4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8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5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0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1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9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8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8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9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5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63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0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3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7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4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2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5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3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2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0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8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3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9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0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0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9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86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9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0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5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8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4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6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2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5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5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3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9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8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5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5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1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9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97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5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6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5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4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9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2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4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1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8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6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3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44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1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0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0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3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6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0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6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1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74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4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26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7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3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2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1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8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2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0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5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7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73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0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7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6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8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7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1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4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9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9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2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0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8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7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4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2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87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8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8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8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5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0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8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6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3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1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9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2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3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0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2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0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9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4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4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7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0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25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3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73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3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1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4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9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5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4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4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3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0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5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94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83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0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9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0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6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0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7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6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6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6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9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59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0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83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4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2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1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94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2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9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0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2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2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2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0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0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1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9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1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1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6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4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56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2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1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87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5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2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1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5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1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9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2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3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3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5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6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1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7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2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2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9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1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0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4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2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4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6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3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8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4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8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7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4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9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5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2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9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7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2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9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7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4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44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2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8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4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9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25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5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2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8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2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9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8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2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8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05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8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9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8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1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7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5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5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9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8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5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0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2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3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6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9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7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84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4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5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5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g"/><Relationship Id="rId5" Type="http://schemas.openxmlformats.org/officeDocument/2006/relationships/webSettings" Target="webSettings.xml"/><Relationship Id="rId15" Type="http://schemas.openxmlformats.org/officeDocument/2006/relationships/image" Target="media/image7.jpg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6.jp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uoidang\Downloads\ume_template_word_a4_20160105\ume_template_word_a4_20160105\A4umtpwe01.dotm" TargetMode="Externa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CM_PARTS</b:Tag>
    <b:SourceType>Report</b:SourceType>
    <b:Guid>{2FBFBD5C-6F4C-4492-B6E5-2257082B137D}</b:Guid>
    <b:Title>RH850/V1R Radar DSP Math Software Library Detailed Design – Common Parts</b:Title>
    <b:Year>2017</b:Year>
    <b:Publisher>Renesas Eletronics</b:Publisher>
    <b:RefOrder>1</b:RefOrder>
  </b:Source>
</b:Sources>
</file>

<file path=customXml/itemProps1.xml><?xml version="1.0" encoding="utf-8"?>
<ds:datastoreItem xmlns:ds="http://schemas.openxmlformats.org/officeDocument/2006/customXml" ds:itemID="{C171A791-2C17-494B-B6BE-61ED1D2058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A4umtpwe01.dotm</Template>
  <TotalTime>12279</TotalTime>
  <Pages>26</Pages>
  <Words>2643</Words>
  <Characters>15066</Characters>
  <Application>Microsoft Office Word</Application>
  <DocSecurity>0</DocSecurity>
  <Lines>125</Lines>
  <Paragraphs>35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>RH850/V1R Radar DSP Math Software Library</vt:lpstr>
      <vt:lpstr>RH850/V1R Radar DSP Math Software Library</vt:lpstr>
    </vt:vector>
  </TitlesOfParts>
  <Company>Renesas Electronics Corporation</Company>
  <LinksUpToDate>false</LinksUpToDate>
  <CharactersWithSpaces>17674</CharactersWithSpaces>
  <SharedDoc>false</SharedDoc>
  <HLinks>
    <vt:vector size="6" baseType="variant">
      <vt:variant>
        <vt:i4>821375114</vt:i4>
      </vt:variant>
      <vt:variant>
        <vt:i4>-1</vt:i4>
      </vt:variant>
      <vt:variant>
        <vt:i4>2052</vt:i4>
      </vt:variant>
      <vt:variant>
        <vt:i4>1</vt:i4>
      </vt:variant>
      <vt:variant>
        <vt:lpwstr>C:\Documents and Settings\b1900078\My Documents\ロゴ\renesas_anf_blue.emf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RH850/V1R Radar DSP Math Software Library</dc:title>
  <dc:subject/>
  <dc:creator>Quang Vinh. Nguyen</dc:creator>
  <cp:keywords/>
  <dc:description/>
  <cp:lastModifiedBy>Tien Phi. Tran</cp:lastModifiedBy>
  <cp:revision>959</cp:revision>
  <cp:lastPrinted>2017-07-12T07:34:00Z</cp:lastPrinted>
  <dcterms:created xsi:type="dcterms:W3CDTF">2018-07-16T07:48:00Z</dcterms:created>
  <dcterms:modified xsi:type="dcterms:W3CDTF">2019-01-03T06:51:00Z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leaseYear">
    <vt:lpwstr>2017</vt:lpwstr>
  </property>
  <property fmtid="{D5CDD505-2E9C-101B-9397-08002B2CF9AE}" pid="3" name="ReleaseMonth">
    <vt:lpwstr>Jun.</vt:lpwstr>
  </property>
  <property fmtid="{D5CDD505-2E9C-101B-9397-08002B2CF9AE}" pid="4" name="ReleaseDay">
    <vt:lpwstr>20</vt:lpwstr>
  </property>
  <property fmtid="{D5CDD505-2E9C-101B-9397-08002B2CF9AE}" pid="5" name="CopyrightYear">
    <vt:lpwstr>2017</vt:lpwstr>
  </property>
  <property fmtid="{D5CDD505-2E9C-101B-9397-08002B2CF9AE}" pid="6" name="DocumentType">
    <vt:lpwstr>Detailed Design</vt:lpwstr>
  </property>
  <property fmtid="{D5CDD505-2E9C-101B-9397-08002B2CF9AE}" pid="7" name="ProductNumber">
    <vt:lpwstr/>
  </property>
  <property fmtid="{D5CDD505-2E9C-101B-9397-08002B2CF9AE}" pid="8" name="ManualNumber">
    <vt:lpwstr>R11UM0064EJ0001</vt:lpwstr>
  </property>
  <property fmtid="{D5CDD505-2E9C-101B-9397-08002B2CF9AE}" pid="9" name="Revision">
    <vt:lpwstr>0.01</vt:lpwstr>
  </property>
  <property fmtid="{D5CDD505-2E9C-101B-9397-08002B2CF9AE}" pid="10" name="MCName">
    <vt:lpwstr>Radar DSP Math Library</vt:lpwstr>
  </property>
  <property fmtid="{D5CDD505-2E9C-101B-9397-08002B2CF9AE}" pid="11" name="ManualTitle1">
    <vt:lpwstr>Radar DSP Math Software Library</vt:lpwstr>
  </property>
  <property fmtid="{D5CDD505-2E9C-101B-9397-08002B2CF9AE}" pid="12" name="ManualTitle2">
    <vt:lpwstr/>
  </property>
  <property fmtid="{D5CDD505-2E9C-101B-9397-08002B2CF9AE}" pid="13" name="DocumentTypeTitle">
    <vt:lpwstr>User's Manual</vt:lpwstr>
  </property>
  <property fmtid="{D5CDD505-2E9C-101B-9397-08002B2CF9AE}" pid="14" name="CONFIDENTIAL">
    <vt:lpwstr/>
  </property>
  <property fmtid="{D5CDD505-2E9C-101B-9397-08002B2CF9AE}" pid="15" name="ManualDevice">
    <vt:lpwstr>RH850/V1R</vt:lpwstr>
  </property>
  <property fmtid="{D5CDD505-2E9C-101B-9397-08002B2CF9AE}" pid="16" name="FunctionName">
    <vt:lpwstr>PFP AddElement</vt:lpwstr>
  </property>
</Properties>
</file>