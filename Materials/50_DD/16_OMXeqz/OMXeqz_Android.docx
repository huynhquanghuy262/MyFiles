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7129621" w:displacedByCustomXml="next"/>
    <w:bookmarkStart w:id="1" w:name="_Toc121799709" w:displacedByCustomXml="next"/>
    <w:bookmarkStart w:id="2" w:name="_Toc412391320" w:displacedByCustomXml="next"/>
    <w:bookmarkStart w:id="3" w:name="_Toc412390618" w:displacedByCustomXml="next"/>
    <w:bookmarkStart w:id="4" w:name="_Toc412388095" w:displacedByCustomXml="next"/>
    <w:bookmarkStart w:id="5" w:name="_Toc412387990" w:displacedByCustomXml="next"/>
    <w:bookmarkStart w:id="6" w:name="_Toc412387847" w:displacedByCustomXml="next"/>
    <w:bookmarkStart w:id="7" w:name="_Toc348511327" w:displacedByCustomXml="next"/>
    <w:bookmarkStart w:id="8" w:name="_Toc348510772" w:displacedByCustomXml="next"/>
    <w:sdt>
      <w:sdtPr>
        <w:rPr>
          <w:rFonts w:cs="Arial"/>
          <w:lang w:val="ja-JP"/>
        </w:rPr>
        <w:id w:val="-2026084350"/>
        <w:docPartObj>
          <w:docPartGallery w:val="Cover Pages"/>
          <w:docPartUnique/>
        </w:docPartObj>
      </w:sdtPr>
      <w:sdtEndPr/>
      <w:sdtContent>
        <w:p w14:paraId="7B23EBFC" w14:textId="4FDA9AD8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lang w:val="ja-JP" w:eastAsia="ja-JP"/>
            </w:rPr>
          </w:pPr>
        </w:p>
        <w:p w14:paraId="2C21212D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lang w:val="ja-JP" w:eastAsia="ja-JP"/>
            </w:rPr>
          </w:pPr>
        </w:p>
        <w:p w14:paraId="0E02944A" w14:textId="77777777" w:rsidR="00F61279" w:rsidRPr="00B54EB4" w:rsidRDefault="00F61279" w:rsidP="00860689">
          <w:pPr>
            <w:pStyle w:val="Style1"/>
            <w:spacing w:after="120" w:line="240" w:lineRule="auto"/>
            <w:jc w:val="both"/>
            <w:rPr>
              <w:rFonts w:cs="Arial"/>
            </w:rPr>
          </w:pPr>
        </w:p>
        <w:p w14:paraId="13FFA5AA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lang w:val="ja-JP" w:eastAsia="ja-JP"/>
            </w:rPr>
          </w:pPr>
        </w:p>
        <w:p w14:paraId="518328DF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lang w:val="ja-JP" w:eastAsia="ja-JP"/>
            </w:rPr>
          </w:pPr>
        </w:p>
        <w:p w14:paraId="2FC3E31B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b/>
              <w:sz w:val="40"/>
            </w:rPr>
          </w:pPr>
          <w:r w:rsidRPr="00B54EB4">
            <w:rPr>
              <w:rFonts w:cs="Arial"/>
              <w:b/>
              <w:sz w:val="40"/>
            </w:rPr>
            <w:t>Document Type: Detail Design</w:t>
          </w:r>
        </w:p>
        <w:p w14:paraId="08EC5276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b/>
              <w:sz w:val="36"/>
            </w:rPr>
          </w:pPr>
        </w:p>
        <w:p w14:paraId="6D242F90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b/>
              <w:sz w:val="40"/>
            </w:rPr>
          </w:pPr>
          <w:r w:rsidRPr="00B54EB4">
            <w:rPr>
              <w:rFonts w:cs="Arial"/>
              <w:b/>
              <w:sz w:val="40"/>
            </w:rPr>
            <w:t xml:space="preserve">Document Name: </w:t>
          </w:r>
        </w:p>
        <w:p w14:paraId="20419815" w14:textId="77777777" w:rsidR="00F61279" w:rsidRPr="00B54EB4" w:rsidRDefault="00F61279" w:rsidP="00860689">
          <w:pPr>
            <w:tabs>
              <w:tab w:val="left" w:pos="1740"/>
            </w:tabs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b/>
              <w:sz w:val="36"/>
            </w:rPr>
          </w:pPr>
          <w:r w:rsidRPr="00B54EB4">
            <w:rPr>
              <w:rFonts w:cs="Arial"/>
              <w:b/>
              <w:sz w:val="36"/>
            </w:rPr>
            <w:tab/>
          </w:r>
        </w:p>
        <w:p w14:paraId="0F741F58" w14:textId="17CC5FE4" w:rsidR="00F61279" w:rsidRPr="00B54EB4" w:rsidRDefault="00656E1C" w:rsidP="00860689">
          <w:pPr>
            <w:overflowPunct/>
            <w:autoSpaceDE/>
            <w:autoSpaceDN/>
            <w:adjustRightInd/>
            <w:spacing w:after="120" w:line="240" w:lineRule="auto"/>
            <w:ind w:left="360" w:right="33"/>
            <w:jc w:val="both"/>
            <w:textAlignment w:val="auto"/>
            <w:rPr>
              <w:rFonts w:cs="Arial"/>
              <w:b/>
              <w:kern w:val="2"/>
              <w:sz w:val="44"/>
              <w:szCs w:val="21"/>
            </w:rPr>
          </w:pPr>
          <w:r w:rsidRPr="00B54EB4">
            <w:rPr>
              <w:rFonts w:cs="Arial"/>
              <w:b/>
              <w:kern w:val="2"/>
              <w:sz w:val="44"/>
              <w:szCs w:val="21"/>
            </w:rPr>
            <w:t>ADSP</w:t>
          </w:r>
          <w:r w:rsidR="00010A16">
            <w:rPr>
              <w:rFonts w:cs="Arial"/>
              <w:b/>
              <w:kern w:val="2"/>
              <w:sz w:val="44"/>
              <w:szCs w:val="21"/>
            </w:rPr>
            <w:t xml:space="preserve"> </w:t>
          </w:r>
          <w:r w:rsidR="00DF02B8">
            <w:rPr>
              <w:rFonts w:cs="Arial"/>
              <w:b/>
              <w:kern w:val="2"/>
              <w:sz w:val="44"/>
              <w:szCs w:val="21"/>
            </w:rPr>
            <w:t xml:space="preserve">OMX </w:t>
          </w:r>
          <w:r w:rsidR="00D61CFE">
            <w:rPr>
              <w:rFonts w:cs="Arial"/>
              <w:b/>
              <w:kern w:val="2"/>
              <w:sz w:val="44"/>
              <w:szCs w:val="21"/>
            </w:rPr>
            <w:t>RDR</w:t>
          </w:r>
        </w:p>
        <w:p w14:paraId="6BE82C30" w14:textId="77777777" w:rsidR="00656E1C" w:rsidRPr="00B54EB4" w:rsidRDefault="00656E1C" w:rsidP="00860689">
          <w:pPr>
            <w:overflowPunct/>
            <w:autoSpaceDE/>
            <w:autoSpaceDN/>
            <w:adjustRightInd/>
            <w:spacing w:after="120" w:line="240" w:lineRule="auto"/>
            <w:ind w:left="360" w:right="33"/>
            <w:jc w:val="both"/>
            <w:textAlignment w:val="auto"/>
            <w:rPr>
              <w:rFonts w:cs="Arial"/>
              <w:b/>
              <w:sz w:val="72"/>
            </w:rPr>
          </w:pPr>
        </w:p>
        <w:p w14:paraId="74E331E8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lang w:val="ja-JP"/>
            </w:rPr>
          </w:pPr>
        </w:p>
        <w:p w14:paraId="37AEAC00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lang w:val="ja-JP"/>
            </w:rPr>
          </w:pPr>
        </w:p>
        <w:p w14:paraId="43095D55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lang w:val="ja-JP"/>
            </w:rPr>
          </w:pPr>
        </w:p>
        <w:p w14:paraId="594E5DD8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lang w:val="ja-JP"/>
            </w:rPr>
          </w:pPr>
        </w:p>
        <w:p w14:paraId="2E730AC0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  <w:lang w:val="ja-JP"/>
            </w:rPr>
          </w:pPr>
        </w:p>
        <w:p w14:paraId="252D87E3" w14:textId="77777777" w:rsidR="00F61279" w:rsidRPr="00B54EB4" w:rsidRDefault="00F61279" w:rsidP="00860689">
          <w:pPr>
            <w:overflowPunct/>
            <w:autoSpaceDE/>
            <w:autoSpaceDN/>
            <w:adjustRightInd/>
            <w:spacing w:after="120" w:line="240" w:lineRule="auto"/>
            <w:ind w:left="540"/>
            <w:jc w:val="both"/>
            <w:textAlignment w:val="auto"/>
            <w:rPr>
              <w:rFonts w:cs="Arial"/>
            </w:rPr>
          </w:pPr>
        </w:p>
        <w:p w14:paraId="5EC2CA6F" w14:textId="6356DDA0" w:rsidR="00F61279" w:rsidRPr="00B54EB4" w:rsidRDefault="006F5CD0" w:rsidP="00860689">
          <w:pPr>
            <w:overflowPunct/>
            <w:autoSpaceDE/>
            <w:autoSpaceDN/>
            <w:adjustRightInd/>
            <w:spacing w:after="120" w:line="240" w:lineRule="auto"/>
            <w:ind w:left="540"/>
            <w:jc w:val="both"/>
            <w:textAlignment w:val="auto"/>
            <w:rPr>
              <w:rFonts w:cs="Arial"/>
            </w:rPr>
          </w:pPr>
          <w:r w:rsidRPr="00B54EB4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58912" behindDoc="0" locked="0" layoutInCell="1" allowOverlap="1" wp14:anchorId="0CD794DB" wp14:editId="7B240C94">
                    <wp:simplePos x="0" y="0"/>
                    <wp:positionH relativeFrom="column">
                      <wp:posOffset>3564255</wp:posOffset>
                    </wp:positionH>
                    <wp:positionV relativeFrom="paragraph">
                      <wp:posOffset>13335</wp:posOffset>
                    </wp:positionV>
                    <wp:extent cx="2505075" cy="946150"/>
                    <wp:effectExtent l="0" t="0" r="28575" b="2540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05075" cy="946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E35F4" w14:textId="77777777" w:rsidR="00615829" w:rsidRPr="00EC1310" w:rsidRDefault="00615829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 Design Vietnam Co. Ltd</w:t>
                                </w:r>
                              </w:p>
                              <w:p w14:paraId="3C989C58" w14:textId="77777777" w:rsidR="00615829" w:rsidRPr="00EC1310" w:rsidRDefault="00615829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R-Car Software Solution 2 Group</w:t>
                                </w:r>
                              </w:p>
                              <w:p w14:paraId="45B2B97B" w14:textId="77777777" w:rsidR="00615829" w:rsidRPr="00EC1310" w:rsidRDefault="00615829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Middleware 1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0CD794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left:0;text-align:left;margin-left:280.65pt;margin-top:1.05pt;width:197.25pt;height:74.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" fillcolor="white [3201]" strokecolor="white [3212]" strokeweight=".5pt">
                    <v:textbox>
                      <w:txbxContent>
                        <w:p w14:paraId="3BEE35F4" w14:textId="77777777" w:rsidR="00615829" w:rsidRPr="00EC1310" w:rsidRDefault="00615829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Design Vietnam Co. Ltd</w:t>
                          </w:r>
                        </w:p>
                        <w:p w14:paraId="3C989C58" w14:textId="77777777" w:rsidR="00615829" w:rsidRPr="00EC1310" w:rsidRDefault="00615829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R-Car Software Solution 2 Group</w:t>
                          </w:r>
                        </w:p>
                        <w:p w14:paraId="45B2B97B" w14:textId="77777777" w:rsidR="00615829" w:rsidRPr="00EC1310" w:rsidRDefault="00615829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Middleware 1 Team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1279" w:rsidRPr="00B54EB4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52768" behindDoc="0" locked="0" layoutInCell="1" allowOverlap="1" wp14:anchorId="1FC23F3D" wp14:editId="4ED619F7">
                    <wp:simplePos x="0" y="0"/>
                    <wp:positionH relativeFrom="column">
                      <wp:posOffset>278130</wp:posOffset>
                    </wp:positionH>
                    <wp:positionV relativeFrom="paragraph">
                      <wp:posOffset>49530</wp:posOffset>
                    </wp:positionV>
                    <wp:extent cx="2581275" cy="1219200"/>
                    <wp:effectExtent l="0" t="0" r="28575" b="1905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1275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B900" w14:textId="77777777" w:rsidR="00615829" w:rsidRPr="00EC1310" w:rsidRDefault="00615829" w:rsidP="00F61279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 Electronic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s</w:t>
                                </w: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Corporation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1FC23F3D" id="Text Box 12" o:spid="_x0000_s1027" type="#_x0000_t202" style="position:absolute;left:0;text-align:left;margin-left:21.9pt;margin-top:3.9pt;width:203.25pt;height:96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" fillcolor="white [3201]" strokecolor="white [3212]" strokeweight=".5pt">
                    <v:textbox>
                      <w:txbxContent>
                        <w:p w14:paraId="7748B900" w14:textId="77777777" w:rsidR="00615829" w:rsidRPr="00EC1310" w:rsidRDefault="00615829" w:rsidP="00F61279">
                          <w:pPr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Electronic</w:t>
                          </w:r>
                          <w:r>
                            <w:rPr>
                              <w:rFonts w:asciiTheme="majorHAnsi" w:hAnsiTheme="majorHAnsi" w:cstheme="majorHAnsi"/>
                              <w:sz w:val="24"/>
                            </w:rPr>
                            <w:t>s</w:t>
                          </w: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Corporation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1DCDC4A" w14:textId="77777777" w:rsidR="00F61279" w:rsidRPr="00B54EB4" w:rsidRDefault="00F61279" w:rsidP="00860689">
          <w:pPr>
            <w:tabs>
              <w:tab w:val="right" w:pos="8820"/>
            </w:tabs>
            <w:overflowPunct/>
            <w:autoSpaceDE/>
            <w:autoSpaceDN/>
            <w:adjustRightInd/>
            <w:spacing w:after="120" w:line="240" w:lineRule="auto"/>
            <w:ind w:left="540"/>
            <w:jc w:val="both"/>
            <w:textAlignment w:val="auto"/>
            <w:rPr>
              <w:rFonts w:cs="Arial"/>
            </w:rPr>
          </w:pPr>
          <w:r w:rsidRPr="00B54EB4">
            <w:rPr>
              <w:rFonts w:cs="Arial"/>
              <w:lang w:val="ja-JP"/>
            </w:rPr>
            <w:tab/>
          </w:r>
        </w:p>
        <w:p w14:paraId="40FBE62A" w14:textId="77777777" w:rsidR="00F61279" w:rsidRPr="00B54EB4" w:rsidRDefault="00F61279" w:rsidP="00860689">
          <w:pPr>
            <w:tabs>
              <w:tab w:val="right" w:pos="8820"/>
            </w:tabs>
            <w:overflowPunct/>
            <w:autoSpaceDE/>
            <w:autoSpaceDN/>
            <w:adjustRightInd/>
            <w:spacing w:after="120" w:line="240" w:lineRule="auto"/>
            <w:ind w:left="540"/>
            <w:jc w:val="both"/>
            <w:textAlignment w:val="auto"/>
            <w:rPr>
              <w:rFonts w:cs="Arial"/>
            </w:rPr>
          </w:pPr>
        </w:p>
        <w:p w14:paraId="1AB9A6A9" w14:textId="77777777" w:rsidR="00F61279" w:rsidRPr="00B54EB4" w:rsidRDefault="00F61279" w:rsidP="00860689">
          <w:pPr>
            <w:tabs>
              <w:tab w:val="right" w:pos="8820"/>
            </w:tabs>
            <w:overflowPunct/>
            <w:autoSpaceDE/>
            <w:autoSpaceDN/>
            <w:adjustRightInd/>
            <w:spacing w:after="120" w:line="240" w:lineRule="auto"/>
            <w:ind w:left="540"/>
            <w:jc w:val="both"/>
            <w:textAlignment w:val="auto"/>
            <w:rPr>
              <w:rFonts w:cs="Arial"/>
            </w:rPr>
          </w:pPr>
        </w:p>
        <w:p w14:paraId="5F3B6D38" w14:textId="77777777" w:rsidR="00F61279" w:rsidRPr="00B54EB4" w:rsidRDefault="00F61279" w:rsidP="00860689">
          <w:pPr>
            <w:tabs>
              <w:tab w:val="right" w:pos="8820"/>
            </w:tabs>
            <w:overflowPunct/>
            <w:autoSpaceDE/>
            <w:autoSpaceDN/>
            <w:adjustRightInd/>
            <w:spacing w:after="120" w:line="240" w:lineRule="auto"/>
            <w:ind w:left="540"/>
            <w:jc w:val="both"/>
            <w:textAlignment w:val="auto"/>
            <w:rPr>
              <w:rFonts w:cs="Arial"/>
            </w:rPr>
          </w:pPr>
        </w:p>
        <w:p w14:paraId="05D9F6A8" w14:textId="77777777" w:rsidR="00F61279" w:rsidRPr="00B54EB4" w:rsidRDefault="00F61279" w:rsidP="00860689">
          <w:pPr>
            <w:tabs>
              <w:tab w:val="right" w:pos="8820"/>
            </w:tabs>
            <w:overflowPunct/>
            <w:autoSpaceDE/>
            <w:autoSpaceDN/>
            <w:adjustRightInd/>
            <w:spacing w:after="120" w:line="240" w:lineRule="auto"/>
            <w:ind w:left="540"/>
            <w:jc w:val="both"/>
            <w:textAlignment w:val="auto"/>
            <w:rPr>
              <w:rFonts w:cs="Arial"/>
            </w:rPr>
          </w:pPr>
        </w:p>
        <w:p w14:paraId="15D8416F" w14:textId="77777777" w:rsidR="00F61279" w:rsidRPr="00B54EB4" w:rsidRDefault="00F61279" w:rsidP="00860689">
          <w:pPr>
            <w:tabs>
              <w:tab w:val="right" w:pos="8820"/>
            </w:tabs>
            <w:overflowPunct/>
            <w:autoSpaceDE/>
            <w:autoSpaceDN/>
            <w:adjustRightInd/>
            <w:spacing w:after="120" w:line="240" w:lineRule="auto"/>
            <w:ind w:left="540"/>
            <w:jc w:val="both"/>
            <w:textAlignment w:val="auto"/>
            <w:rPr>
              <w:rFonts w:cs="Arial"/>
            </w:rPr>
          </w:pPr>
        </w:p>
        <w:p w14:paraId="1C7BBCAF" w14:textId="6966A77A" w:rsidR="00F61279" w:rsidRPr="00B54EB4" w:rsidRDefault="00F61279" w:rsidP="00860689">
          <w:pPr>
            <w:tabs>
              <w:tab w:val="right" w:pos="8820"/>
            </w:tabs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cs="Arial"/>
            </w:rPr>
          </w:pPr>
        </w:p>
        <w:p w14:paraId="52023C0C" w14:textId="77777777" w:rsidR="00F61279" w:rsidRPr="00B54EB4" w:rsidRDefault="00F61279" w:rsidP="00860689">
          <w:pPr>
            <w:tabs>
              <w:tab w:val="right" w:pos="8820"/>
            </w:tabs>
            <w:overflowPunct/>
            <w:autoSpaceDE/>
            <w:autoSpaceDN/>
            <w:adjustRightInd/>
            <w:spacing w:after="120" w:line="240" w:lineRule="auto"/>
            <w:ind w:left="5580"/>
            <w:jc w:val="both"/>
            <w:textAlignment w:val="auto"/>
            <w:rPr>
              <w:rFonts w:cs="Arial"/>
              <w:lang w:val="ja-JP"/>
            </w:rPr>
          </w:pPr>
          <w:r w:rsidRPr="00B54EB4">
            <w:rPr>
              <w:rFonts w:cs="Arial"/>
            </w:rPr>
            <w:tab/>
          </w:r>
        </w:p>
        <w:p w14:paraId="350BC646" w14:textId="77777777" w:rsidR="00F61279" w:rsidRPr="00B54EB4" w:rsidRDefault="002D3A81" w:rsidP="00860689">
          <w:pPr>
            <w:tabs>
              <w:tab w:val="right" w:pos="8820"/>
            </w:tabs>
            <w:overflowPunct/>
            <w:autoSpaceDE/>
            <w:autoSpaceDN/>
            <w:adjustRightInd/>
            <w:spacing w:after="120" w:line="240" w:lineRule="auto"/>
            <w:jc w:val="both"/>
            <w:textAlignment w:val="auto"/>
            <w:rPr>
              <w:rFonts w:eastAsiaTheme="majorEastAsia" w:cs="Arial"/>
              <w:b/>
              <w:bCs/>
              <w:color w:val="365F91" w:themeColor="accent1" w:themeShade="BF"/>
              <w:sz w:val="28"/>
              <w:szCs w:val="28"/>
              <w:lang w:val="ja-JP" w:eastAsia="ja-JP"/>
            </w:rPr>
          </w:pPr>
        </w:p>
      </w:sdtContent>
    </w:sdt>
    <w:p w14:paraId="7E9FFF43" w14:textId="77777777" w:rsidR="001279C8" w:rsidRDefault="00F61279" w:rsidP="00860689">
      <w:pPr>
        <w:pStyle w:val="TOCHeading"/>
        <w:tabs>
          <w:tab w:val="clear" w:pos="600"/>
          <w:tab w:val="clear" w:pos="800"/>
          <w:tab w:val="left" w:pos="1410"/>
        </w:tabs>
        <w:spacing w:line="240" w:lineRule="auto"/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 w:eastAsia="en-US"/>
        </w:rPr>
      </w:pPr>
      <w:r w:rsidRPr="00B54EB4"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 w:eastAsia="en-US"/>
        </w:rPr>
        <w:lastRenderedPageBreak/>
        <w:t xml:space="preserve"> </w:t>
      </w:r>
    </w:p>
    <w:sdt>
      <w:sdtPr>
        <w:rPr>
          <w:rFonts w:ascii="Arial" w:eastAsia="MS Mincho" w:hAnsi="Arial" w:cs="Arial"/>
          <w:b w:val="0"/>
          <w:bCs w:val="0"/>
          <w:color w:val="000000" w:themeColor="text1"/>
          <w:sz w:val="24"/>
          <w:szCs w:val="20"/>
          <w:lang w:val="ja-JP" w:eastAsia="en-US"/>
        </w:rPr>
        <w:id w:val="-1176337185"/>
        <w:docPartObj>
          <w:docPartGallery w:val="Table of Contents"/>
          <w:docPartUnique/>
        </w:docPartObj>
      </w:sdtPr>
      <w:sdtEndPr>
        <w:rPr>
          <w:color w:val="auto"/>
          <w:sz w:val="20"/>
        </w:rPr>
      </w:sdtEndPr>
      <w:sdtContent>
        <w:p w14:paraId="7D5AD9A7" w14:textId="37B38FCA" w:rsidR="00F23785" w:rsidRPr="00B54EB4" w:rsidRDefault="00F23785" w:rsidP="00860689">
          <w:pPr>
            <w:pStyle w:val="TOCHeading"/>
            <w:tabs>
              <w:tab w:val="clear" w:pos="600"/>
              <w:tab w:val="clear" w:pos="800"/>
              <w:tab w:val="left" w:pos="1410"/>
            </w:tabs>
            <w:spacing w:line="240" w:lineRule="auto"/>
            <w:rPr>
              <w:rFonts w:ascii="Arial" w:hAnsi="Arial" w:cs="Arial"/>
              <w:color w:val="000000" w:themeColor="text1"/>
              <w:sz w:val="32"/>
              <w:szCs w:val="20"/>
            </w:rPr>
          </w:pPr>
          <w:r w:rsidRPr="00B54EB4">
            <w:rPr>
              <w:rFonts w:ascii="Arial" w:hAnsi="Arial" w:cs="Arial"/>
              <w:color w:val="000000" w:themeColor="text1"/>
              <w:sz w:val="32"/>
              <w:szCs w:val="20"/>
              <w:lang w:val="ja-JP"/>
            </w:rPr>
            <w:t>Table of Contents</w:t>
          </w:r>
        </w:p>
        <w:p w14:paraId="54E0D351" w14:textId="77777777" w:rsidR="00167D61" w:rsidRDefault="00CD7E3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"1-4" \h \z \u </w:instrText>
          </w:r>
          <w:r>
            <w:rPr>
              <w:rFonts w:cs="Arial"/>
            </w:rPr>
            <w:fldChar w:fldCharType="separate"/>
          </w:r>
          <w:hyperlink w:anchor="_Toc534269798" w:history="1">
            <w:r w:rsidR="00167D61" w:rsidRPr="007721FA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rFonts w:cs="Arial"/>
                <w:noProof/>
              </w:rPr>
              <w:t>Overview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_Toc534269798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3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50179D4C" w14:textId="77777777" w:rsidR="00167D61" w:rsidRDefault="002D3A8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799" w:history="1">
            <w:r w:rsidR="00167D61" w:rsidRPr="007721FA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rFonts w:cs="Arial"/>
                <w:noProof/>
              </w:rPr>
              <w:t>Function list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_Toc534269799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4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34FA4267" w14:textId="77777777" w:rsidR="00167D61" w:rsidRDefault="002D3A8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00" w:history="1">
            <w:r w:rsidR="00167D61" w:rsidRPr="007721FA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rFonts w:cs="Arial"/>
                <w:noProof/>
              </w:rPr>
              <w:t>Detail information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_Toc534269800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5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7FD2426E" w14:textId="77777777" w:rsidR="00167D61" w:rsidRDefault="002D3A8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01" w:history="1">
            <w:r w:rsidR="00167D61" w:rsidRPr="007721FA">
              <w:rPr>
                <w:rStyle w:val="Hyperlink"/>
                <w:rFonts w:ascii="Arial" w:hAnsi="Arial" w:cs="Arial"/>
                <w:noProof/>
              </w:rPr>
              <w:t>3.1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rFonts w:ascii="Arial" w:hAnsi="Arial" w:cs="Arial"/>
                <w:noProof/>
              </w:rPr>
              <w:t>Data type and Macro definition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_Toc534269801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5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404B6E12" w14:textId="77777777" w:rsidR="00167D61" w:rsidRDefault="002D3A8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02" w:history="1">
            <w:r w:rsidR="00167D61" w:rsidRPr="007721FA">
              <w:rPr>
                <w:rStyle w:val="Hyperlink"/>
                <w:rFonts w:ascii="Arial" w:hAnsi="Arial" w:cs="Arial"/>
                <w:noProof/>
              </w:rPr>
              <w:t>3.2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rFonts w:ascii="Arial" w:hAnsi="Arial" w:cs="Arial"/>
                <w:noProof/>
              </w:rPr>
              <w:t>Function definition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_Toc534269802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6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28CA88F9" w14:textId="77777777" w:rsidR="00167D61" w:rsidRDefault="002D3A8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03" w:history="1">
            <w:r w:rsidR="00167D61" w:rsidRPr="007721FA">
              <w:rPr>
                <w:rStyle w:val="Hyperlink"/>
                <w:rFonts w:ascii="Arial" w:hAnsi="Arial"/>
                <w:noProof/>
              </w:rPr>
              <w:t>3.2.1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noProof/>
              </w:rPr>
              <w:t>EQUALIZER_Setup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_Toc534269803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6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7CF58987" w14:textId="77777777" w:rsidR="00167D61" w:rsidRDefault="002D3A8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04" w:history="1">
            <w:r w:rsidR="00167D61" w:rsidRPr="007721FA">
              <w:rPr>
                <w:rStyle w:val="Hyperlink"/>
                <w:rFonts w:ascii="Arial" w:hAnsi="Arial"/>
                <w:noProof/>
              </w:rPr>
              <w:t>3.2.2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noProof/>
              </w:rPr>
              <w:t>EQUALIZER_RuntimeInit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_Toc534269804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7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72A9EE69" w14:textId="77777777" w:rsidR="00167D61" w:rsidRDefault="002D3A8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05" w:history="1">
            <w:r w:rsidR="00167D61" w:rsidRPr="007721FA">
              <w:rPr>
                <w:rStyle w:val="Hyperlink"/>
                <w:rFonts w:ascii="Arial" w:hAnsi="Arial"/>
                <w:noProof/>
              </w:rPr>
              <w:t>3.2.3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noProof/>
              </w:rPr>
              <w:t>EQUALIZER_GetParam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_Toc534269805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8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7C2C2169" w14:textId="77777777" w:rsidR="00167D61" w:rsidRDefault="002D3A8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06" w:history="1">
            <w:r w:rsidR="00167D61" w:rsidRPr="007721FA">
              <w:rPr>
                <w:rStyle w:val="Hyperlink"/>
                <w:rFonts w:ascii="Arial" w:hAnsi="Arial"/>
                <w:noProof/>
              </w:rPr>
              <w:t>3.2.4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noProof/>
              </w:rPr>
              <w:t>EQUALIZER_TimeStamp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_Toc534269806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9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440AAF4E" w14:textId="77777777" w:rsidR="00167D61" w:rsidRDefault="002D3A8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07" w:history="1">
            <w:r w:rsidR="00167D61" w:rsidRPr="007721FA">
              <w:rPr>
                <w:rStyle w:val="Hyperlink"/>
                <w:rFonts w:ascii="Arial" w:hAnsi="Arial"/>
                <w:noProof/>
              </w:rPr>
              <w:t>3.2.5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noProof/>
              </w:rPr>
              <w:t>EQUALIZER_GetParameter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_Toc534269807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10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68F42E68" w14:textId="77777777" w:rsidR="00167D61" w:rsidRDefault="002D3A8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08" w:history="1">
            <w:r w:rsidR="00167D61" w:rsidRPr="007721FA">
              <w:rPr>
                <w:rStyle w:val="Hyperlink"/>
                <w:rFonts w:ascii="Arial" w:hAnsi="Arial"/>
                <w:noProof/>
              </w:rPr>
              <w:t>3.2.6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noProof/>
              </w:rPr>
              <w:t>EQUALIZER_SetParameter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_Toc534269808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11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7AA53B45" w14:textId="77777777" w:rsidR="00167D61" w:rsidRDefault="002D3A8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09" w:history="1">
            <w:r w:rsidR="00167D61" w:rsidRPr="007721FA">
              <w:rPr>
                <w:rStyle w:val="Hyperlink"/>
                <w:rFonts w:ascii="Arial" w:hAnsi="Arial"/>
                <w:noProof/>
              </w:rPr>
              <w:t>3.2.7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noProof/>
              </w:rPr>
              <w:t>EQUALIZER_ComponentInit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_Toc534269809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12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2FDFD10F" w14:textId="77777777" w:rsidR="00167D61" w:rsidRDefault="002D3A8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10" w:history="1">
            <w:r w:rsidR="00167D61" w:rsidRPr="007721FA">
              <w:rPr>
                <w:rStyle w:val="Hyperlink"/>
                <w:rFonts w:ascii="Arial" w:hAnsi="Arial"/>
                <w:noProof/>
              </w:rPr>
              <w:t>3.2.8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noProof/>
              </w:rPr>
              <w:t>EQUALIZER_ComponentDeInit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_Toc534269810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13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38640431" w14:textId="77777777" w:rsidR="00167D61" w:rsidRDefault="002D3A8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11" w:history="1">
            <w:r w:rsidR="00167D61" w:rsidRPr="007721FA">
              <w:rPr>
                <w:rStyle w:val="Hyperlink"/>
                <w:rFonts w:ascii="Arial" w:hAnsi="Arial"/>
                <w:noProof/>
              </w:rPr>
              <w:t>3.2.9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noProof/>
              </w:rPr>
              <w:t>EQUALIZER_ComponentCreate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_Toc534269811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14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70019A2C" w14:textId="77777777" w:rsidR="00167D61" w:rsidRDefault="002D3A8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269812" w:history="1">
            <w:r w:rsidR="00167D61" w:rsidRPr="007721FA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167D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D61" w:rsidRPr="007721FA">
              <w:rPr>
                <w:rStyle w:val="Hyperlink"/>
                <w:rFonts w:cs="Arial"/>
                <w:noProof/>
              </w:rPr>
              <w:t>Revision history</w:t>
            </w:r>
            <w:r w:rsidR="00167D61">
              <w:rPr>
                <w:noProof/>
                <w:webHidden/>
              </w:rPr>
              <w:tab/>
            </w:r>
            <w:r w:rsidR="00167D61">
              <w:rPr>
                <w:noProof/>
                <w:webHidden/>
              </w:rPr>
              <w:fldChar w:fldCharType="begin"/>
            </w:r>
            <w:r w:rsidR="00167D61">
              <w:rPr>
                <w:noProof/>
                <w:webHidden/>
              </w:rPr>
              <w:instrText xml:space="preserve"> PAGEREF _Toc534269812 \h </w:instrText>
            </w:r>
            <w:r w:rsidR="00167D61">
              <w:rPr>
                <w:noProof/>
                <w:webHidden/>
              </w:rPr>
            </w:r>
            <w:r w:rsidR="00167D61">
              <w:rPr>
                <w:noProof/>
                <w:webHidden/>
              </w:rPr>
              <w:fldChar w:fldCharType="separate"/>
            </w:r>
            <w:r w:rsidR="00167D61">
              <w:rPr>
                <w:noProof/>
                <w:webHidden/>
              </w:rPr>
              <w:t>16</w:t>
            </w:r>
            <w:r w:rsidR="00167D61">
              <w:rPr>
                <w:noProof/>
                <w:webHidden/>
              </w:rPr>
              <w:fldChar w:fldCharType="end"/>
            </w:r>
          </w:hyperlink>
        </w:p>
        <w:p w14:paraId="1128AA0F" w14:textId="4486686F" w:rsidR="00F23785" w:rsidRPr="00B54EB4" w:rsidRDefault="00CD7E33" w:rsidP="00860689">
          <w:pPr>
            <w:spacing w:after="120" w:line="240" w:lineRule="auto"/>
            <w:jc w:val="both"/>
            <w:rPr>
              <w:rFonts w:cs="Arial"/>
            </w:rPr>
          </w:pPr>
          <w:r>
            <w:rPr>
              <w:rFonts w:asciiTheme="majorHAnsi" w:hAnsiTheme="majorHAnsi" w:cs="Arial"/>
            </w:rPr>
            <w:fldChar w:fldCharType="end"/>
          </w:r>
        </w:p>
      </w:sdtContent>
    </w:sdt>
    <w:p w14:paraId="6010CAF4" w14:textId="77777777" w:rsidR="00C77786" w:rsidRPr="00B54EB4" w:rsidRDefault="00C77786" w:rsidP="00860689">
      <w:pPr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cs="Arial"/>
          <w:b/>
          <w:sz w:val="32"/>
        </w:rPr>
      </w:pPr>
      <w:r w:rsidRPr="00B54EB4">
        <w:rPr>
          <w:rFonts w:cs="Arial"/>
        </w:rPr>
        <w:br w:type="page"/>
      </w:r>
    </w:p>
    <w:p w14:paraId="7F46D3BF" w14:textId="629F11BD" w:rsidR="008932E2" w:rsidRPr="00B54EB4" w:rsidRDefault="00B33FC9" w:rsidP="00860689">
      <w:pPr>
        <w:pStyle w:val="Arial16pt0mm403"/>
        <w:spacing w:after="120" w:line="240" w:lineRule="auto"/>
        <w:jc w:val="both"/>
        <w:rPr>
          <w:rFonts w:ascii="Arial" w:hAnsi="Arial" w:cs="Arial"/>
        </w:rPr>
      </w:pPr>
      <w:r w:rsidRPr="00B54EB4">
        <w:rPr>
          <w:rFonts w:ascii="Arial" w:hAnsi="Arial" w:cs="Arial"/>
        </w:rPr>
        <w:lastRenderedPageBreak/>
        <w:t>List of Figures</w:t>
      </w:r>
      <w:bookmarkEnd w:id="0"/>
    </w:p>
    <w:p w14:paraId="0E12B216" w14:textId="77777777" w:rsidR="00167D61" w:rsidRDefault="0089129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4EB4">
        <w:rPr>
          <w:rFonts w:cs="Arial"/>
        </w:rPr>
        <w:fldChar w:fldCharType="begin"/>
      </w:r>
      <w:r w:rsidRPr="00B54EB4">
        <w:rPr>
          <w:rFonts w:cs="Arial"/>
        </w:rPr>
        <w:instrText xml:space="preserve"> TOC \h \z \c "Figure" </w:instrText>
      </w:r>
      <w:r w:rsidRPr="00B54EB4">
        <w:rPr>
          <w:rFonts w:cs="Arial"/>
        </w:rPr>
        <w:fldChar w:fldCharType="separate"/>
      </w:r>
      <w:hyperlink w:anchor="_Toc534269813" w:history="1">
        <w:r w:rsidR="00167D61" w:rsidRPr="003019F7">
          <w:rPr>
            <w:rStyle w:val="Hyperlink"/>
            <w:rFonts w:cs="Arial"/>
            <w:noProof/>
          </w:rPr>
          <w:t>Figure 1</w:t>
        </w:r>
        <w:r w:rsidR="00167D61" w:rsidRPr="003019F7">
          <w:rPr>
            <w:rStyle w:val="Hyperlink"/>
            <w:rFonts w:cs="Arial"/>
            <w:noProof/>
          </w:rPr>
          <w:noBreakHyphen/>
          <w:t>1 The software architecture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_Toc534269813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3</w:t>
        </w:r>
        <w:r w:rsidR="00167D61">
          <w:rPr>
            <w:noProof/>
            <w:webHidden/>
          </w:rPr>
          <w:fldChar w:fldCharType="end"/>
        </w:r>
      </w:hyperlink>
    </w:p>
    <w:p w14:paraId="7E46A99D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14" w:history="1">
        <w:r w:rsidR="00167D61" w:rsidRPr="003019F7">
          <w:rPr>
            <w:rStyle w:val="Hyperlink"/>
            <w:rFonts w:cs="Arial"/>
            <w:noProof/>
          </w:rPr>
          <w:t>Figure 3</w:t>
        </w:r>
        <w:r w:rsidR="00167D61" w:rsidRPr="003019F7">
          <w:rPr>
            <w:rStyle w:val="Hyperlink"/>
            <w:rFonts w:cs="Arial"/>
            <w:noProof/>
          </w:rPr>
          <w:noBreakHyphen/>
          <w:t>1 EQUALIZER_Setup flowchart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_Toc534269814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6</w:t>
        </w:r>
        <w:r w:rsidR="00167D61">
          <w:rPr>
            <w:noProof/>
            <w:webHidden/>
          </w:rPr>
          <w:fldChar w:fldCharType="end"/>
        </w:r>
      </w:hyperlink>
    </w:p>
    <w:p w14:paraId="77E5F201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15" w:history="1">
        <w:r w:rsidR="00167D61" w:rsidRPr="003019F7">
          <w:rPr>
            <w:rStyle w:val="Hyperlink"/>
            <w:rFonts w:cs="Arial"/>
            <w:noProof/>
          </w:rPr>
          <w:t>Figure 3</w:t>
        </w:r>
        <w:r w:rsidR="00167D61" w:rsidRPr="003019F7">
          <w:rPr>
            <w:rStyle w:val="Hyperlink"/>
            <w:rFonts w:cs="Arial"/>
            <w:noProof/>
          </w:rPr>
          <w:noBreakHyphen/>
          <w:t>2 EQUALIZER_RuntimeInit flowchart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_Toc534269815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7</w:t>
        </w:r>
        <w:r w:rsidR="00167D61">
          <w:rPr>
            <w:noProof/>
            <w:webHidden/>
          </w:rPr>
          <w:fldChar w:fldCharType="end"/>
        </w:r>
      </w:hyperlink>
    </w:p>
    <w:p w14:paraId="4B8207E0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16" w:history="1">
        <w:r w:rsidR="00167D61" w:rsidRPr="003019F7">
          <w:rPr>
            <w:rStyle w:val="Hyperlink"/>
            <w:rFonts w:cs="Arial"/>
            <w:noProof/>
          </w:rPr>
          <w:t>Figure 3</w:t>
        </w:r>
        <w:r w:rsidR="00167D61" w:rsidRPr="003019F7">
          <w:rPr>
            <w:rStyle w:val="Hyperlink"/>
            <w:rFonts w:cs="Arial"/>
            <w:noProof/>
          </w:rPr>
          <w:noBreakHyphen/>
          <w:t>3 EQUALIZER_GetParam flowchart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_Toc534269816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8</w:t>
        </w:r>
        <w:r w:rsidR="00167D61">
          <w:rPr>
            <w:noProof/>
            <w:webHidden/>
          </w:rPr>
          <w:fldChar w:fldCharType="end"/>
        </w:r>
      </w:hyperlink>
    </w:p>
    <w:p w14:paraId="5674EB6C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17" w:history="1">
        <w:r w:rsidR="00167D61" w:rsidRPr="003019F7">
          <w:rPr>
            <w:rStyle w:val="Hyperlink"/>
            <w:rFonts w:cs="Arial"/>
            <w:noProof/>
          </w:rPr>
          <w:t>Figure 3</w:t>
        </w:r>
        <w:r w:rsidR="00167D61" w:rsidRPr="003019F7">
          <w:rPr>
            <w:rStyle w:val="Hyperlink"/>
            <w:rFonts w:cs="Arial"/>
            <w:noProof/>
          </w:rPr>
          <w:noBreakHyphen/>
          <w:t>4 EQUALIZER_TimeStamp flowchart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_Toc534269817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9</w:t>
        </w:r>
        <w:r w:rsidR="00167D61">
          <w:rPr>
            <w:noProof/>
            <w:webHidden/>
          </w:rPr>
          <w:fldChar w:fldCharType="end"/>
        </w:r>
      </w:hyperlink>
    </w:p>
    <w:p w14:paraId="5E788046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18" w:history="1">
        <w:r w:rsidR="00167D61" w:rsidRPr="003019F7">
          <w:rPr>
            <w:rStyle w:val="Hyperlink"/>
            <w:rFonts w:cs="Arial"/>
            <w:noProof/>
          </w:rPr>
          <w:t>Figure 3</w:t>
        </w:r>
        <w:r w:rsidR="00167D61" w:rsidRPr="003019F7">
          <w:rPr>
            <w:rStyle w:val="Hyperlink"/>
            <w:rFonts w:cs="Arial"/>
            <w:noProof/>
          </w:rPr>
          <w:noBreakHyphen/>
          <w:t>5 EQUALIZER_GetParameter flowchart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_Toc534269818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10</w:t>
        </w:r>
        <w:r w:rsidR="00167D61">
          <w:rPr>
            <w:noProof/>
            <w:webHidden/>
          </w:rPr>
          <w:fldChar w:fldCharType="end"/>
        </w:r>
      </w:hyperlink>
    </w:p>
    <w:p w14:paraId="4FDDE8CD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19" w:history="1">
        <w:r w:rsidR="00167D61" w:rsidRPr="003019F7">
          <w:rPr>
            <w:rStyle w:val="Hyperlink"/>
            <w:rFonts w:cs="Arial"/>
            <w:noProof/>
          </w:rPr>
          <w:t>Figure 3</w:t>
        </w:r>
        <w:r w:rsidR="00167D61" w:rsidRPr="003019F7">
          <w:rPr>
            <w:rStyle w:val="Hyperlink"/>
            <w:rFonts w:cs="Arial"/>
            <w:noProof/>
          </w:rPr>
          <w:noBreakHyphen/>
          <w:t>6 EQUALIZER_SetParameter flowchart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_Toc534269819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11</w:t>
        </w:r>
        <w:r w:rsidR="00167D61">
          <w:rPr>
            <w:noProof/>
            <w:webHidden/>
          </w:rPr>
          <w:fldChar w:fldCharType="end"/>
        </w:r>
      </w:hyperlink>
    </w:p>
    <w:p w14:paraId="0F38E57B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20" w:history="1">
        <w:r w:rsidR="00167D61" w:rsidRPr="003019F7">
          <w:rPr>
            <w:rStyle w:val="Hyperlink"/>
            <w:rFonts w:cs="Arial"/>
            <w:noProof/>
          </w:rPr>
          <w:t>Figure 3</w:t>
        </w:r>
        <w:r w:rsidR="00167D61" w:rsidRPr="003019F7">
          <w:rPr>
            <w:rStyle w:val="Hyperlink"/>
            <w:rFonts w:cs="Arial"/>
            <w:noProof/>
          </w:rPr>
          <w:noBreakHyphen/>
          <w:t>7 EQUALIZER_ComponentInit flowchart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_Toc534269820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12</w:t>
        </w:r>
        <w:r w:rsidR="00167D61">
          <w:rPr>
            <w:noProof/>
            <w:webHidden/>
          </w:rPr>
          <w:fldChar w:fldCharType="end"/>
        </w:r>
      </w:hyperlink>
    </w:p>
    <w:p w14:paraId="14C84D78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21" w:history="1">
        <w:r w:rsidR="00167D61" w:rsidRPr="003019F7">
          <w:rPr>
            <w:rStyle w:val="Hyperlink"/>
            <w:rFonts w:cs="Arial"/>
            <w:noProof/>
          </w:rPr>
          <w:t>Figure 3</w:t>
        </w:r>
        <w:r w:rsidR="00167D61" w:rsidRPr="003019F7">
          <w:rPr>
            <w:rStyle w:val="Hyperlink"/>
            <w:rFonts w:cs="Arial"/>
            <w:noProof/>
          </w:rPr>
          <w:noBreakHyphen/>
          <w:t>8 EQUALIZER_ComponentDeInit flowchart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_Toc534269821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13</w:t>
        </w:r>
        <w:r w:rsidR="00167D61">
          <w:rPr>
            <w:noProof/>
            <w:webHidden/>
          </w:rPr>
          <w:fldChar w:fldCharType="end"/>
        </w:r>
      </w:hyperlink>
    </w:p>
    <w:p w14:paraId="6350A765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22" w:history="1">
        <w:r w:rsidR="00167D61" w:rsidRPr="003019F7">
          <w:rPr>
            <w:rStyle w:val="Hyperlink"/>
            <w:rFonts w:cs="Arial"/>
            <w:noProof/>
          </w:rPr>
          <w:t>Figure 3</w:t>
        </w:r>
        <w:r w:rsidR="00167D61" w:rsidRPr="003019F7">
          <w:rPr>
            <w:rStyle w:val="Hyperlink"/>
            <w:rFonts w:cs="Arial"/>
            <w:noProof/>
          </w:rPr>
          <w:noBreakHyphen/>
          <w:t>9 EQUALIZER_ComponentCreate flowchart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_Toc534269822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15</w:t>
        </w:r>
        <w:r w:rsidR="00167D61">
          <w:rPr>
            <w:noProof/>
            <w:webHidden/>
          </w:rPr>
          <w:fldChar w:fldCharType="end"/>
        </w:r>
      </w:hyperlink>
    </w:p>
    <w:p w14:paraId="569950B9" w14:textId="53C620C4" w:rsidR="0089129E" w:rsidRPr="00B54EB4" w:rsidRDefault="0089129E" w:rsidP="00860689">
      <w:pPr>
        <w:spacing w:after="120" w:line="240" w:lineRule="auto"/>
        <w:jc w:val="both"/>
        <w:rPr>
          <w:rFonts w:cs="Arial"/>
        </w:rPr>
      </w:pPr>
      <w:r w:rsidRPr="00B54EB4">
        <w:rPr>
          <w:rFonts w:cs="Arial"/>
        </w:rPr>
        <w:fldChar w:fldCharType="end"/>
      </w:r>
    </w:p>
    <w:p w14:paraId="32919391" w14:textId="77777777" w:rsidR="00167D61" w:rsidRDefault="0089129E" w:rsidP="00860689">
      <w:pPr>
        <w:pStyle w:val="Arial16pt0mm403"/>
        <w:spacing w:after="120" w:line="240" w:lineRule="auto"/>
        <w:jc w:val="both"/>
        <w:rPr>
          <w:noProof/>
        </w:rPr>
      </w:pPr>
      <w:r w:rsidRPr="00B54EB4">
        <w:rPr>
          <w:rFonts w:ascii="Arial" w:hAnsi="Arial" w:cs="Arial"/>
        </w:rPr>
        <w:t>List of Table</w:t>
      </w:r>
      <w:r w:rsidRPr="00B54EB4">
        <w:rPr>
          <w:rFonts w:ascii="Arial" w:hAnsi="Arial" w:cs="Arial"/>
        </w:rPr>
        <w:fldChar w:fldCharType="begin"/>
      </w:r>
      <w:r w:rsidRPr="00B54EB4">
        <w:rPr>
          <w:rFonts w:ascii="Arial" w:hAnsi="Arial" w:cs="Arial"/>
        </w:rPr>
        <w:instrText xml:space="preserve"> TOC \h \z \c "Table" </w:instrText>
      </w:r>
      <w:r w:rsidRPr="00B54EB4">
        <w:rPr>
          <w:rFonts w:ascii="Arial" w:hAnsi="Arial" w:cs="Arial"/>
        </w:rPr>
        <w:fldChar w:fldCharType="separate"/>
      </w:r>
    </w:p>
    <w:p w14:paraId="15D6E530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23" w:history="1">
        <w:r w:rsidR="00167D61" w:rsidRPr="00352864">
          <w:rPr>
            <w:rStyle w:val="Hyperlink"/>
            <w:rFonts w:cs="Arial"/>
            <w:noProof/>
          </w:rPr>
          <w:t>Table 2</w:t>
        </w:r>
        <w:r w:rsidR="00167D61" w:rsidRPr="00352864">
          <w:rPr>
            <w:rStyle w:val="Hyperlink"/>
            <w:rFonts w:cs="Arial"/>
            <w:noProof/>
          </w:rPr>
          <w:noBreakHyphen/>
          <w:t>1 Function list of OMX Equalizer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_Toc534269823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4</w:t>
        </w:r>
        <w:r w:rsidR="00167D61">
          <w:rPr>
            <w:noProof/>
            <w:webHidden/>
          </w:rPr>
          <w:fldChar w:fldCharType="end"/>
        </w:r>
      </w:hyperlink>
    </w:p>
    <w:p w14:paraId="70232F29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24" w:history="1">
        <w:r w:rsidR="00167D61" w:rsidRPr="00352864">
          <w:rPr>
            <w:rStyle w:val="Hyperlink"/>
            <w:rFonts w:cs="Arial"/>
            <w:noProof/>
          </w:rPr>
          <w:t>Table 3</w:t>
        </w:r>
        <w:r w:rsidR="00167D61" w:rsidRPr="00352864">
          <w:rPr>
            <w:rStyle w:val="Hyperlink"/>
            <w:rFonts w:cs="Arial"/>
            <w:noProof/>
          </w:rPr>
          <w:noBreakHyphen/>
          <w:t>1 XAOMXEqualizer type structure information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_Toc534269824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5</w:t>
        </w:r>
        <w:r w:rsidR="00167D61">
          <w:rPr>
            <w:noProof/>
            <w:webHidden/>
          </w:rPr>
          <w:fldChar w:fldCharType="end"/>
        </w:r>
      </w:hyperlink>
    </w:p>
    <w:p w14:paraId="10D5381A" w14:textId="77777777" w:rsidR="00167D61" w:rsidRDefault="002D3A8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69825" w:history="1">
        <w:r w:rsidR="00167D61" w:rsidRPr="00352864">
          <w:rPr>
            <w:rStyle w:val="Hyperlink"/>
            <w:rFonts w:cs="Arial"/>
            <w:noProof/>
          </w:rPr>
          <w:t>Table 3</w:t>
        </w:r>
        <w:r w:rsidR="00167D61" w:rsidRPr="00352864">
          <w:rPr>
            <w:rStyle w:val="Hyperlink"/>
            <w:rFonts w:cs="Arial"/>
            <w:noProof/>
          </w:rPr>
          <w:noBreakHyphen/>
          <w:t>2 Macro definitions of OMX Equalizer</w:t>
        </w:r>
        <w:r w:rsidR="00167D61">
          <w:rPr>
            <w:noProof/>
            <w:webHidden/>
          </w:rPr>
          <w:tab/>
        </w:r>
        <w:r w:rsidR="00167D61">
          <w:rPr>
            <w:noProof/>
            <w:webHidden/>
          </w:rPr>
          <w:fldChar w:fldCharType="begin"/>
        </w:r>
        <w:r w:rsidR="00167D61">
          <w:rPr>
            <w:noProof/>
            <w:webHidden/>
          </w:rPr>
          <w:instrText xml:space="preserve"> PAGEREF _Toc534269825 \h </w:instrText>
        </w:r>
        <w:r w:rsidR="00167D61">
          <w:rPr>
            <w:noProof/>
            <w:webHidden/>
          </w:rPr>
        </w:r>
        <w:r w:rsidR="00167D61">
          <w:rPr>
            <w:noProof/>
            <w:webHidden/>
          </w:rPr>
          <w:fldChar w:fldCharType="separate"/>
        </w:r>
        <w:r w:rsidR="00167D61">
          <w:rPr>
            <w:noProof/>
            <w:webHidden/>
          </w:rPr>
          <w:t>5</w:t>
        </w:r>
        <w:r w:rsidR="00167D61">
          <w:rPr>
            <w:noProof/>
            <w:webHidden/>
          </w:rPr>
          <w:fldChar w:fldCharType="end"/>
        </w:r>
      </w:hyperlink>
    </w:p>
    <w:p w14:paraId="63B383E2" w14:textId="03C90DE6" w:rsidR="00C404F9" w:rsidRPr="00B54EB4" w:rsidRDefault="0089129E" w:rsidP="00C404F9">
      <w:pPr>
        <w:pStyle w:val="TableofFigures"/>
        <w:rPr>
          <w:rFonts w:cs="Arial"/>
        </w:rPr>
      </w:pPr>
      <w:r w:rsidRPr="00B54EB4">
        <w:rPr>
          <w:rFonts w:cs="Arial"/>
        </w:rPr>
        <w:fldChar w:fldCharType="end"/>
      </w:r>
    </w:p>
    <w:p w14:paraId="04080BD1" w14:textId="1CBA0F30" w:rsidR="009E0DD0" w:rsidRPr="00B54EB4" w:rsidRDefault="009E0DD0" w:rsidP="00860689">
      <w:pPr>
        <w:pStyle w:val="Caption"/>
        <w:spacing w:after="120"/>
        <w:jc w:val="both"/>
        <w:rPr>
          <w:rFonts w:cs="Arial"/>
        </w:rPr>
        <w:sectPr w:rsidR="009E0DD0" w:rsidRPr="00B54EB4" w:rsidSect="00E55176">
          <w:headerReference w:type="default" r:id="rId8"/>
          <w:footerReference w:type="default" r:id="rId9"/>
          <w:pgSz w:w="11907" w:h="16840" w:code="9"/>
          <w:pgMar w:top="1588" w:right="1077" w:bottom="1134" w:left="1077" w:header="1134" w:footer="680" w:gutter="0"/>
          <w:pgNumType w:start="0"/>
          <w:cols w:space="720"/>
          <w:titlePg/>
          <w:docGrid w:linePitch="360"/>
        </w:sectPr>
      </w:pPr>
    </w:p>
    <w:p w14:paraId="6EE329EE" w14:textId="027C39E5" w:rsidR="00F61A0E" w:rsidRPr="00B54EB4" w:rsidRDefault="002717C0" w:rsidP="00860689">
      <w:pPr>
        <w:pStyle w:val="Heading1"/>
        <w:rPr>
          <w:rFonts w:cs="Arial"/>
        </w:rPr>
      </w:pPr>
      <w:bookmarkStart w:id="9" w:name="_Toc534269798"/>
      <w:bookmarkEnd w:id="1"/>
      <w:r w:rsidRPr="00B54EB4">
        <w:rPr>
          <w:rFonts w:cs="Arial"/>
        </w:rPr>
        <w:lastRenderedPageBreak/>
        <w:t>Overview</w:t>
      </w:r>
      <w:bookmarkEnd w:id="9"/>
    </w:p>
    <w:bookmarkEnd w:id="8"/>
    <w:bookmarkEnd w:id="7"/>
    <w:bookmarkEnd w:id="6"/>
    <w:bookmarkEnd w:id="5"/>
    <w:bookmarkEnd w:id="4"/>
    <w:bookmarkEnd w:id="3"/>
    <w:bookmarkEnd w:id="2"/>
    <w:p w14:paraId="6AD0DA96" w14:textId="2566797B" w:rsidR="005840A0" w:rsidRPr="00B54EB4" w:rsidRDefault="00DF02B8" w:rsidP="00860689">
      <w:pPr>
        <w:spacing w:after="120" w:line="240" w:lineRule="auto"/>
        <w:jc w:val="both"/>
        <w:rPr>
          <w:rFonts w:cs="Arial"/>
        </w:rPr>
      </w:pPr>
      <w:r w:rsidRPr="00DF02B8">
        <w:rPr>
          <w:rFonts w:cs="Arial"/>
        </w:rPr>
        <w:t xml:space="preserve">In this chapter, overview of </w:t>
      </w:r>
      <w:r>
        <w:rPr>
          <w:rFonts w:cs="Arial"/>
        </w:rPr>
        <w:t xml:space="preserve">OMX </w:t>
      </w:r>
      <w:r w:rsidR="00C404F9">
        <w:rPr>
          <w:rFonts w:cs="Arial"/>
        </w:rPr>
        <w:t>Equalizer</w:t>
      </w:r>
      <w:r>
        <w:rPr>
          <w:rFonts w:cs="Arial"/>
        </w:rPr>
        <w:t xml:space="preserve"> interface is explained</w:t>
      </w:r>
      <w:r w:rsidR="00C95FC2" w:rsidRPr="00B54EB4">
        <w:rPr>
          <w:rFonts w:cs="Arial"/>
        </w:rPr>
        <w:t>.</w:t>
      </w:r>
    </w:p>
    <w:p w14:paraId="572B435C" w14:textId="4CF5A11A" w:rsidR="0006439D" w:rsidRDefault="006D4ADC" w:rsidP="00C06E9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05FB61" wp14:editId="5958B6DF">
                <wp:simplePos x="0" y="0"/>
                <wp:positionH relativeFrom="column">
                  <wp:posOffset>331445</wp:posOffset>
                </wp:positionH>
                <wp:positionV relativeFrom="paragraph">
                  <wp:posOffset>237754</wp:posOffset>
                </wp:positionV>
                <wp:extent cx="5729844" cy="4839195"/>
                <wp:effectExtent l="0" t="0" r="23495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844" cy="48391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1F14745" id="Rectangle 216" o:spid="_x0000_s1026" style="position:absolute;margin-left:26.1pt;margin-top:18.7pt;width:451.15pt;height:38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" filled="f" strokecolor="black [3200]">
                <v:stroke joinstyle="round"/>
              </v:rect>
            </w:pict>
          </mc:Fallback>
        </mc:AlternateContent>
      </w:r>
      <w:bookmarkStart w:id="10" w:name="_Toc519504627"/>
    </w:p>
    <w:p w14:paraId="7D3A6339" w14:textId="57B2A4AC" w:rsidR="00DF02B8" w:rsidRDefault="008B7516" w:rsidP="00DF02B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644900" wp14:editId="12C21929">
                <wp:simplePos x="0" y="0"/>
                <wp:positionH relativeFrom="column">
                  <wp:posOffset>1572417</wp:posOffset>
                </wp:positionH>
                <wp:positionV relativeFrom="paragraph">
                  <wp:posOffset>122860</wp:posOffset>
                </wp:positionV>
                <wp:extent cx="4352595" cy="2333501"/>
                <wp:effectExtent l="0" t="0" r="10160" b="1016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595" cy="2333501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E602373" id="Rectangle 220" o:spid="_x0000_s1026" style="position:absolute;margin-left:123.8pt;margin-top:9.65pt;width:342.7pt;height:18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" filled="f" strokecolor="black [3200]" strokeweight=".5pt">
                <v:stroke joinstyle="round"/>
              </v:rect>
            </w:pict>
          </mc:Fallback>
        </mc:AlternateContent>
      </w:r>
      <w:r w:rsidR="00BE01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C0728" wp14:editId="1A9A0953">
                <wp:simplePos x="0" y="0"/>
                <wp:positionH relativeFrom="column">
                  <wp:posOffset>1674401</wp:posOffset>
                </wp:positionH>
                <wp:positionV relativeFrom="paragraph">
                  <wp:posOffset>180975</wp:posOffset>
                </wp:positionV>
                <wp:extent cx="4184169" cy="416520"/>
                <wp:effectExtent l="0" t="0" r="0" b="0"/>
                <wp:wrapNone/>
                <wp:docPr id="24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4169" cy="4165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D3B93" w14:textId="77777777" w:rsidR="00615829" w:rsidRPr="00C33819" w:rsidRDefault="00615829" w:rsidP="00BE011D">
                            <w:pPr>
                              <w:pStyle w:val="NormalWeb"/>
                              <w:jc w:val="center"/>
                            </w:pPr>
                            <w:r w:rsidRPr="00AF1CDD">
                              <w:rPr>
                                <w:sz w:val="32"/>
                                <w:szCs w:val="32"/>
                              </w:rPr>
                              <w:t>User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D0C0728" id="Rectangle 7" o:spid="_x0000_s1028" style="position:absolute;margin-left:131.85pt;margin-top:14.25pt;width:329.45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" fillcolor="#d9d9d9">
                <v:textbox>
                  <w:txbxContent>
                    <w:p w14:paraId="6F7D3B93" w14:textId="77777777" w:rsidR="00615829" w:rsidRPr="00C33819" w:rsidRDefault="00615829" w:rsidP="00BE011D">
                      <w:pPr>
                        <w:pStyle w:val="NormalWeb"/>
                        <w:jc w:val="center"/>
                      </w:pPr>
                      <w:r w:rsidRPr="00AF1CDD">
                        <w:rPr>
                          <w:sz w:val="32"/>
                          <w:szCs w:val="32"/>
                        </w:rPr>
                        <w:t>User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28366F5" w14:textId="21363F1F" w:rsidR="00DF02B8" w:rsidRDefault="00C06E9F" w:rsidP="00DF02B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2FB50" wp14:editId="434BCFD0">
                <wp:simplePos x="0" y="0"/>
                <wp:positionH relativeFrom="column">
                  <wp:posOffset>3048635</wp:posOffset>
                </wp:positionH>
                <wp:positionV relativeFrom="paragraph">
                  <wp:posOffset>48895</wp:posOffset>
                </wp:positionV>
                <wp:extent cx="0" cy="2513198"/>
                <wp:effectExtent l="76200" t="38100" r="95250" b="5905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319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24B0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240.05pt;margin-top:3.85pt;width:0;height:19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" strokecolor="black [3040]">
                <v:stroke dashstyle="dash" startarrow="block" endarrow="block"/>
              </v:shape>
            </w:pict>
          </mc:Fallback>
        </mc:AlternateContent>
      </w:r>
      <w:r w:rsidR="006D4A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00B3C5" wp14:editId="00B5C49E">
                <wp:simplePos x="0" y="0"/>
                <wp:positionH relativeFrom="column">
                  <wp:posOffset>4817896</wp:posOffset>
                </wp:positionH>
                <wp:positionV relativeFrom="paragraph">
                  <wp:posOffset>157983</wp:posOffset>
                </wp:positionV>
                <wp:extent cx="0" cy="2513198"/>
                <wp:effectExtent l="76200" t="38100" r="95250" b="5905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319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5F9D2F9" id="Straight Arrow Connector 203" o:spid="_x0000_s1026" type="#_x0000_t32" style="position:absolute;margin-left:379.35pt;margin-top:12.45pt;width:0;height:197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" strokecolor="black [3040]">
                <v:stroke dashstyle="dash" startarrow="block" endarrow="block"/>
              </v:shape>
            </w:pict>
          </mc:Fallback>
        </mc:AlternateContent>
      </w:r>
      <w:r w:rsidR="006D4A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2064D7" wp14:editId="7C66069C">
                <wp:simplePos x="0" y="0"/>
                <wp:positionH relativeFrom="column">
                  <wp:posOffset>1997597</wp:posOffset>
                </wp:positionH>
                <wp:positionV relativeFrom="paragraph">
                  <wp:posOffset>157550</wp:posOffset>
                </wp:positionV>
                <wp:extent cx="0" cy="2513198"/>
                <wp:effectExtent l="76200" t="38100" r="95250" b="5905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319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B3C2AFA" id="Straight Arrow Connector 201" o:spid="_x0000_s1026" type="#_x0000_t32" style="position:absolute;margin-left:157.3pt;margin-top:12.4pt;width:0;height:197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" strokecolor="black [3040]">
                <v:stroke dashstyle="dash" startarrow="block" endarrow="block"/>
              </v:shape>
            </w:pict>
          </mc:Fallback>
        </mc:AlternateContent>
      </w:r>
    </w:p>
    <w:p w14:paraId="2490188E" w14:textId="520EE97D" w:rsidR="00DF02B8" w:rsidRDefault="006D4ADC" w:rsidP="00DF02B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74A63" wp14:editId="3B365CFD">
                <wp:simplePos x="0" y="0"/>
                <wp:positionH relativeFrom="column">
                  <wp:posOffset>4477136</wp:posOffset>
                </wp:positionH>
                <wp:positionV relativeFrom="paragraph">
                  <wp:posOffset>258137</wp:posOffset>
                </wp:positionV>
                <wp:extent cx="1379855" cy="532765"/>
                <wp:effectExtent l="0" t="0" r="10795" b="19685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532765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 w="12700" algn="ctr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ABB6C" w14:textId="6B32DCD7" w:rsidR="00615829" w:rsidRPr="00BE011D" w:rsidRDefault="00615829" w:rsidP="00BE011D">
                            <w:pPr>
                              <w:pStyle w:val="NormalWeb"/>
                              <w:jc w:val="center"/>
                              <w:rPr>
                                <w:sz w:val="20"/>
                              </w:rPr>
                            </w:pPr>
                            <w:r w:rsidRPr="00BE011D">
                              <w:rPr>
                                <w:color w:val="000000"/>
                                <w:sz w:val="18"/>
                                <w:szCs w:val="22"/>
                              </w:rPr>
                              <w:t xml:space="preserve">OMX </w:t>
                            </w:r>
                            <w:r>
                              <w:rPr>
                                <w:color w:val="000000"/>
                                <w:sz w:val="18"/>
                                <w:szCs w:val="22"/>
                              </w:rPr>
                              <w:t>TDM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8D74A63" id="Rectangle 196" o:spid="_x0000_s1029" style="position:absolute;margin-left:352.55pt;margin-top:20.35pt;width:108.65pt;height:4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" fillcolor="#bdd6ee" strokecolor="#1f4d78" strokeweight="1pt">
                <v:textbox>
                  <w:txbxContent>
                    <w:p w14:paraId="46DABB6C" w14:textId="6B32DCD7" w:rsidR="00615829" w:rsidRPr="00BE011D" w:rsidRDefault="00615829" w:rsidP="00BE011D">
                      <w:pPr>
                        <w:pStyle w:val="NormalWeb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011D">
                        <w:rPr>
                          <w:color w:val="000000"/>
                          <w:sz w:val="18"/>
                          <w:szCs w:val="22"/>
                        </w:rPr>
                        <w:t>OMX</w:t>
                      </w:r>
                      <w:proofErr w:type="spellEnd"/>
                      <w:r w:rsidRPr="00BE011D">
                        <w:rPr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22"/>
                        </w:rPr>
                        <w:t>TDM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FFC49" wp14:editId="5DE7D2D2">
                <wp:simplePos x="0" y="0"/>
                <wp:positionH relativeFrom="column">
                  <wp:posOffset>2945656</wp:posOffset>
                </wp:positionH>
                <wp:positionV relativeFrom="paragraph">
                  <wp:posOffset>258137</wp:posOffset>
                </wp:positionV>
                <wp:extent cx="1379855" cy="532765"/>
                <wp:effectExtent l="0" t="0" r="10795" b="19685"/>
                <wp:wrapNone/>
                <wp:docPr id="19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532765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 w="63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11D04" w14:textId="5F515E83" w:rsidR="00615829" w:rsidRPr="00BE011D" w:rsidRDefault="00615829" w:rsidP="00BE011D">
                            <w:pPr>
                              <w:pStyle w:val="NormalWeb"/>
                              <w:jc w:val="center"/>
                              <w:rPr>
                                <w:sz w:val="20"/>
                              </w:rPr>
                            </w:pPr>
                            <w:r w:rsidRPr="00BE011D">
                              <w:rPr>
                                <w:color w:val="000000"/>
                                <w:sz w:val="18"/>
                                <w:szCs w:val="22"/>
                              </w:rPr>
                              <w:t xml:space="preserve">OMX </w:t>
                            </w:r>
                            <w:r>
                              <w:rPr>
                                <w:color w:val="000000"/>
                                <w:sz w:val="18"/>
                                <w:szCs w:val="22"/>
                              </w:rPr>
                              <w:t>Renderer/Capture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36FFC49" id="Rectangle 194" o:spid="_x0000_s1030" style="position:absolute;margin-left:231.95pt;margin-top:20.35pt;width:108.65pt;height:4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" fillcolor="#bdd6ee" strokecolor="black [3213]" strokeweight=".5pt">
                <v:textbox>
                  <w:txbxContent>
                    <w:p w14:paraId="22011D04" w14:textId="5F515E83" w:rsidR="00615829" w:rsidRPr="00BE011D" w:rsidRDefault="00615829" w:rsidP="00BE011D">
                      <w:pPr>
                        <w:pStyle w:val="NormalWeb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011D">
                        <w:rPr>
                          <w:color w:val="000000"/>
                          <w:sz w:val="18"/>
                          <w:szCs w:val="22"/>
                        </w:rPr>
                        <w:t>OMX</w:t>
                      </w:r>
                      <w:proofErr w:type="spellEnd"/>
                      <w:r w:rsidRPr="00BE011D">
                        <w:rPr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22"/>
                        </w:rPr>
                        <w:t>Renderer/Capture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ED92D" wp14:editId="2EBBBAA2">
                <wp:simplePos x="0" y="0"/>
                <wp:positionH relativeFrom="column">
                  <wp:posOffset>1672228</wp:posOffset>
                </wp:positionH>
                <wp:positionV relativeFrom="paragraph">
                  <wp:posOffset>258137</wp:posOffset>
                </wp:positionV>
                <wp:extent cx="1093470" cy="532933"/>
                <wp:effectExtent l="19050" t="19050" r="11430" b="19685"/>
                <wp:wrapNone/>
                <wp:docPr id="254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3470" cy="532933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 w="28575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D9190" w14:textId="69608EEE" w:rsidR="00615829" w:rsidRPr="00BE011D" w:rsidRDefault="00615829" w:rsidP="00BE011D">
                            <w:pPr>
                              <w:pStyle w:val="NormalWeb"/>
                              <w:jc w:val="center"/>
                              <w:rPr>
                                <w:sz w:val="20"/>
                              </w:rPr>
                            </w:pPr>
                            <w:r w:rsidRPr="00BE011D">
                              <w:rPr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22"/>
                              </w:rPr>
                              <w:t>O</w:t>
                            </w:r>
                            <w:r w:rsidRPr="00BE011D">
                              <w:rPr>
                                <w:color w:val="000000"/>
                                <w:sz w:val="18"/>
                                <w:szCs w:val="22"/>
                              </w:rPr>
                              <w:t>MX Equalizer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D7ED92D" id="Rectangle 254" o:spid="_x0000_s1031" style="position:absolute;margin-left:131.65pt;margin-top:20.35pt;width:86.1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" fillcolor="#bdd6ee" strokecolor="red" strokeweight="2.25pt">
                <v:textbox>
                  <w:txbxContent>
                    <w:p w14:paraId="024D9190" w14:textId="69608EEE" w:rsidR="00615829" w:rsidRPr="00BE011D" w:rsidRDefault="00615829" w:rsidP="00BE011D">
                      <w:pPr>
                        <w:pStyle w:val="NormalWeb"/>
                        <w:jc w:val="center"/>
                        <w:rPr>
                          <w:sz w:val="20"/>
                        </w:rPr>
                      </w:pPr>
                      <w:r w:rsidRPr="00BE011D">
                        <w:rPr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22"/>
                        </w:rPr>
                        <w:t>O</w:t>
                      </w:r>
                      <w:r w:rsidRPr="00BE011D">
                        <w:rPr>
                          <w:color w:val="000000"/>
                          <w:sz w:val="18"/>
                          <w:szCs w:val="22"/>
                        </w:rPr>
                        <w:t>MX</w:t>
                      </w:r>
                      <w:proofErr w:type="spellEnd"/>
                      <w:r w:rsidRPr="00BE011D">
                        <w:rPr>
                          <w:color w:val="000000"/>
                          <w:sz w:val="18"/>
                          <w:szCs w:val="22"/>
                        </w:rPr>
                        <w:t xml:space="preserve"> Equalizer</w:t>
                      </w:r>
                    </w:p>
                  </w:txbxContent>
                </v:textbox>
              </v:rect>
            </w:pict>
          </mc:Fallback>
        </mc:AlternateContent>
      </w:r>
    </w:p>
    <w:p w14:paraId="60ED902C" w14:textId="743431BF" w:rsidR="00DF02B8" w:rsidRDefault="00DF02B8" w:rsidP="00DF02B8"/>
    <w:p w14:paraId="695270DB" w14:textId="5B4639F0" w:rsidR="00DF02B8" w:rsidRDefault="00DF02B8" w:rsidP="00DF02B8"/>
    <w:p w14:paraId="0089D68A" w14:textId="31E16A3B" w:rsidR="00DF02B8" w:rsidRDefault="006D4ADC" w:rsidP="00DF02B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430447" wp14:editId="6E2ED3D2">
                <wp:simplePos x="0" y="0"/>
                <wp:positionH relativeFrom="column">
                  <wp:posOffset>617220</wp:posOffset>
                </wp:positionH>
                <wp:positionV relativeFrom="paragraph">
                  <wp:posOffset>228304</wp:posOffset>
                </wp:positionV>
                <wp:extent cx="872451" cy="345407"/>
                <wp:effectExtent l="0" t="0" r="0" b="0"/>
                <wp:wrapNone/>
                <wp:docPr id="211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51" cy="345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C6CC6" w14:textId="77777777" w:rsidR="00615829" w:rsidRPr="00523E25" w:rsidRDefault="00615829" w:rsidP="006D4ADC">
                            <w:pPr>
                              <w:pStyle w:val="NormalWeb"/>
                              <w:rPr>
                                <w:rFonts w:eastAsia="Meiryo" w:cs="Meiryo"/>
                                <w:sz w:val="16"/>
                                <w:szCs w:val="16"/>
                              </w:rPr>
                            </w:pPr>
                            <w:r w:rsidRPr="00523E25">
                              <w:rPr>
                                <w:rFonts w:eastAsia="Meiryo" w:cs="Meiryo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User</w:t>
                            </w:r>
                            <w:r w:rsidRPr="00523E25">
                              <w:rPr>
                                <w:rFonts w:eastAsia="Meiryo" w:cs="Meiryo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E430447" id="テキスト ボックス 11" o:spid="_x0000_s1032" type="#_x0000_t202" style="position:absolute;margin-left:48.6pt;margin-top:18pt;width:68.7pt;height:2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" filled="f" stroked="f">
                <v:textbox style="mso-fit-shape-to-text:t">
                  <w:txbxContent>
                    <w:p w14:paraId="3E5C6CC6" w14:textId="77777777" w:rsidR="00615829" w:rsidRPr="00523E25" w:rsidRDefault="00615829" w:rsidP="006D4ADC">
                      <w:pPr>
                        <w:pStyle w:val="NormalWeb"/>
                        <w:rPr>
                          <w:rFonts w:eastAsia="Meiryo" w:cs="Meiryo"/>
                          <w:sz w:val="16"/>
                          <w:szCs w:val="16"/>
                        </w:rPr>
                      </w:pPr>
                      <w:r w:rsidRPr="00523E25">
                        <w:rPr>
                          <w:rFonts w:eastAsia="Meiryo" w:cs="Meiryo" w:hint="eastAsia"/>
                          <w:color w:val="000000"/>
                          <w:kern w:val="24"/>
                          <w:sz w:val="16"/>
                          <w:szCs w:val="16"/>
                        </w:rPr>
                        <w:t>User</w:t>
                      </w:r>
                      <w:r w:rsidRPr="00523E25">
                        <w:rPr>
                          <w:rFonts w:eastAsia="Meiryo" w:cs="Meiryo"/>
                          <w:color w:val="000000"/>
                          <w:kern w:val="24"/>
                          <w:sz w:val="16"/>
                          <w:szCs w:val="16"/>
                        </w:rPr>
                        <w:t xml:space="preserve"> Space</w:t>
                      </w:r>
                    </w:p>
                  </w:txbxContent>
                </v:textbox>
              </v:shape>
            </w:pict>
          </mc:Fallback>
        </mc:AlternateContent>
      </w:r>
      <w:r w:rsidR="00BE01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98A5E" wp14:editId="1F09463E">
                <wp:simplePos x="0" y="0"/>
                <wp:positionH relativeFrom="column">
                  <wp:posOffset>1635519</wp:posOffset>
                </wp:positionH>
                <wp:positionV relativeFrom="paragraph">
                  <wp:posOffset>45716</wp:posOffset>
                </wp:positionV>
                <wp:extent cx="4184654" cy="297488"/>
                <wp:effectExtent l="0" t="0" r="0" b="0"/>
                <wp:wrapNone/>
                <wp:docPr id="2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4654" cy="297488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 w="12700" algn="ctr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1E885" w14:textId="331907F9" w:rsidR="00615829" w:rsidRPr="00AF1CDD" w:rsidRDefault="00615829" w:rsidP="00BE011D">
                            <w:pPr>
                              <w:pStyle w:val="NormalWeb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instrText>DOCPROPERTY  APIName  \* MERGEFORMAT</w:instrTex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ADSP Interface for Linux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(base)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5A98A5E" id="Rectangle 10" o:spid="_x0000_s1033" style="position:absolute;margin-left:128.8pt;margin-top:3.6pt;width:329.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" fillcolor="#bdd6ee" strokecolor="#1f4d78" strokeweight="1pt">
                <v:textbox>
                  <w:txbxContent>
                    <w:p w14:paraId="04E1E885" w14:textId="331907F9" w:rsidR="00615829" w:rsidRPr="00AF1CDD" w:rsidRDefault="00615829" w:rsidP="00BE011D">
                      <w:pPr>
                        <w:pStyle w:val="NormalWeb"/>
                        <w:jc w:val="center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fldChar w:fldCharType="begin"/>
                      </w:r>
                      <w:r>
                        <w:rPr>
                          <w:color w:val="000000"/>
                          <w:sz w:val="22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000000"/>
                          <w:sz w:val="22"/>
                        </w:rPr>
                        <w:instrText>DOCPROPERTY  APIName  \* MERGEFORMAT</w:instrText>
                      </w:r>
                      <w:r>
                        <w:rPr>
                          <w:color w:val="000000"/>
                          <w:sz w:val="22"/>
                        </w:rPr>
                        <w:instrText xml:space="preserve"> </w:instrText>
                      </w:r>
                      <w:r>
                        <w:rPr>
                          <w:color w:val="000000"/>
                          <w:sz w:val="22"/>
                        </w:rPr>
                        <w:fldChar w:fldCharType="separate"/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ADSP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Interface for Linux </w:t>
                      </w:r>
                      <w:r>
                        <w:rPr>
                          <w:color w:val="000000"/>
                          <w:sz w:val="22"/>
                        </w:rPr>
                        <w:fldChar w:fldCharType="end"/>
                      </w:r>
                      <w:r>
                        <w:rPr>
                          <w:color w:val="000000"/>
                          <w:sz w:val="22"/>
                        </w:rPr>
                        <w:t>(base)</w:t>
                      </w:r>
                    </w:p>
                  </w:txbxContent>
                </v:textbox>
              </v:rect>
            </w:pict>
          </mc:Fallback>
        </mc:AlternateContent>
      </w:r>
    </w:p>
    <w:p w14:paraId="16AAC40B" w14:textId="759D3E72" w:rsidR="00DF02B8" w:rsidRDefault="006D4ADC" w:rsidP="00DF02B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AA93FF" wp14:editId="0901AED7">
                <wp:simplePos x="0" y="0"/>
                <wp:positionH relativeFrom="column">
                  <wp:posOffset>617220</wp:posOffset>
                </wp:positionH>
                <wp:positionV relativeFrom="paragraph">
                  <wp:posOffset>288290</wp:posOffset>
                </wp:positionV>
                <wp:extent cx="871855" cy="344805"/>
                <wp:effectExtent l="0" t="0" r="0" b="0"/>
                <wp:wrapNone/>
                <wp:docPr id="212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06CD4" w14:textId="057DFA85" w:rsidR="00615829" w:rsidRPr="00523E25" w:rsidRDefault="00615829" w:rsidP="006D4ADC">
                            <w:pPr>
                              <w:pStyle w:val="NormalWeb"/>
                              <w:rPr>
                                <w:rFonts w:eastAsia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Meiryo" w:cs="Meiryo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Kernel</w:t>
                            </w:r>
                            <w:r w:rsidRPr="00523E25">
                              <w:rPr>
                                <w:rFonts w:eastAsia="Meiryo" w:cs="Meiryo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7AA93FF" id="_x0000_s1034" type="#_x0000_t202" style="position:absolute;margin-left:48.6pt;margin-top:22.7pt;width:68.65pt;height:2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" filled="f" stroked="f">
                <v:textbox style="mso-fit-shape-to-text:t">
                  <w:txbxContent>
                    <w:p w14:paraId="4FE06CD4" w14:textId="057DFA85" w:rsidR="00615829" w:rsidRPr="00523E25" w:rsidRDefault="00615829" w:rsidP="006D4ADC">
                      <w:pPr>
                        <w:pStyle w:val="NormalWeb"/>
                        <w:rPr>
                          <w:rFonts w:eastAsia="Meiryo" w:cs="Meiryo"/>
                          <w:sz w:val="16"/>
                          <w:szCs w:val="16"/>
                        </w:rPr>
                      </w:pPr>
                      <w:r>
                        <w:rPr>
                          <w:rFonts w:eastAsia="Meiryo" w:cs="Meiryo"/>
                          <w:color w:val="000000"/>
                          <w:kern w:val="24"/>
                          <w:sz w:val="16"/>
                          <w:szCs w:val="16"/>
                        </w:rPr>
                        <w:t>Kernel</w:t>
                      </w:r>
                      <w:r w:rsidRPr="00523E25">
                        <w:rPr>
                          <w:rFonts w:eastAsia="Meiryo" w:cs="Meiryo"/>
                          <w:color w:val="000000"/>
                          <w:kern w:val="24"/>
                          <w:sz w:val="16"/>
                          <w:szCs w:val="16"/>
                        </w:rPr>
                        <w:t xml:space="preserve"> 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E4BD41" wp14:editId="2E9E2288">
                <wp:simplePos x="0" y="0"/>
                <wp:positionH relativeFrom="column">
                  <wp:posOffset>549910</wp:posOffset>
                </wp:positionH>
                <wp:positionV relativeFrom="paragraph">
                  <wp:posOffset>278080</wp:posOffset>
                </wp:positionV>
                <wp:extent cx="5374203" cy="5610"/>
                <wp:effectExtent l="0" t="0" r="17145" b="3302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4203" cy="5610"/>
                        </a:xfrm>
                        <a:prstGeom prst="line">
                          <a:avLst/>
                        </a:prstGeom>
                        <a:ln w="635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C66576F" id="Straight Connector 210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21.9pt" to="466.4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" strokecolor="black [3040]" strokeweight=".5pt">
                <v:stroke dashstyle="3 1"/>
              </v:line>
            </w:pict>
          </mc:Fallback>
        </mc:AlternateContent>
      </w:r>
    </w:p>
    <w:p w14:paraId="550B2A9E" w14:textId="316BBFEB" w:rsidR="00DF02B8" w:rsidRDefault="006D4ADC" w:rsidP="00DF02B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CB1E4B" wp14:editId="1000F63E">
                <wp:simplePos x="0" y="0"/>
                <wp:positionH relativeFrom="column">
                  <wp:posOffset>617220</wp:posOffset>
                </wp:positionH>
                <wp:positionV relativeFrom="paragraph">
                  <wp:posOffset>200048</wp:posOffset>
                </wp:positionV>
                <wp:extent cx="559410" cy="438108"/>
                <wp:effectExtent l="0" t="0" r="0" b="0"/>
                <wp:wrapNone/>
                <wp:docPr id="213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10" cy="438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F775A" w14:textId="77777777" w:rsidR="00615829" w:rsidRPr="006D4ADC" w:rsidRDefault="00615829" w:rsidP="006D4ADC">
                            <w:pPr>
                              <w:pStyle w:val="NormalWeb"/>
                              <w:rPr>
                                <w:rFonts w:eastAsia="Meiryo" w:cs="Meiryo"/>
                                <w:sz w:val="22"/>
                              </w:rPr>
                            </w:pPr>
                            <w:r w:rsidRPr="006D4ADC">
                              <w:rPr>
                                <w:rFonts w:eastAsia="Meiryo" w:cs="Meiryo"/>
                                <w:color w:val="000000"/>
                                <w:kern w:val="24"/>
                                <w:sz w:val="22"/>
                              </w:rPr>
                              <w:t>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2CB1E4B" id="_x0000_s1035" type="#_x0000_t202" style="position:absolute;margin-left:48.6pt;margin-top:15.75pt;width:44.05pt;height:3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" filled="f" stroked="f">
                <v:textbox style="mso-fit-shape-to-text:t">
                  <w:txbxContent>
                    <w:p w14:paraId="48AF775A" w14:textId="77777777" w:rsidR="00615829" w:rsidRPr="006D4ADC" w:rsidRDefault="00615829" w:rsidP="006D4ADC">
                      <w:pPr>
                        <w:pStyle w:val="NormalWeb"/>
                        <w:rPr>
                          <w:rFonts w:eastAsia="Meiryo" w:cs="Meiryo"/>
                          <w:sz w:val="22"/>
                        </w:rPr>
                      </w:pPr>
                      <w:r w:rsidRPr="006D4ADC">
                        <w:rPr>
                          <w:rFonts w:eastAsia="Meiryo" w:cs="Meiryo"/>
                          <w:color w:val="000000"/>
                          <w:kern w:val="24"/>
                          <w:sz w:val="22"/>
                        </w:rP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  <w:r w:rsidR="00BE01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7FEA3" wp14:editId="3BFA7FA1">
                <wp:simplePos x="0" y="0"/>
                <wp:positionH relativeFrom="column">
                  <wp:posOffset>1635413</wp:posOffset>
                </wp:positionH>
                <wp:positionV relativeFrom="paragraph">
                  <wp:posOffset>76838</wp:posOffset>
                </wp:positionV>
                <wp:extent cx="4184469" cy="289532"/>
                <wp:effectExtent l="0" t="0" r="0" b="0"/>
                <wp:wrapNone/>
                <wp:docPr id="2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4469" cy="289532"/>
                        </a:xfrm>
                        <a:prstGeom prst="rect">
                          <a:avLst/>
                        </a:prstGeom>
                        <a:solidFill>
                          <a:srgbClr val="F7CAAC"/>
                        </a:solidFill>
                        <a:ln w="12700" algn="ctr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DC9E6" w14:textId="77777777" w:rsidR="00615829" w:rsidRPr="00AF1CDD" w:rsidRDefault="00615829" w:rsidP="00BE011D">
                            <w:pPr>
                              <w:pStyle w:val="NormalWeb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DOCPROPERTY  DRVName  \* MERGEFORMAT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ADSP Driver for Linux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297FEA3" id="Rectangle 12" o:spid="_x0000_s1036" style="position:absolute;margin-left:128.75pt;margin-top:6.05pt;width:329.5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" fillcolor="#f7caac" strokecolor="#823b0b" strokeweight="1pt">
                <v:textbox>
                  <w:txbxContent>
                    <w:p w14:paraId="691DC9E6" w14:textId="77777777" w:rsidR="00615829" w:rsidRPr="00AF1CDD" w:rsidRDefault="00615829" w:rsidP="00BE011D">
                      <w:pPr>
                        <w:pStyle w:val="NormalWeb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DOCPROPERTY  DRVName  \* MERGEFORMAT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proofErr w:type="spellStart"/>
                      <w:r>
                        <w:rPr>
                          <w:color w:val="000000"/>
                        </w:rPr>
                        <w:t>ADSP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Driver for Linux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5CF2359A" w14:textId="263C5DFD" w:rsidR="00DF02B8" w:rsidRDefault="008B7516" w:rsidP="00DF02B8">
      <w:pPr>
        <w:pStyle w:val="ReqTex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C081B4" wp14:editId="1F7249CD">
                <wp:simplePos x="0" y="0"/>
                <wp:positionH relativeFrom="column">
                  <wp:posOffset>617220</wp:posOffset>
                </wp:positionH>
                <wp:positionV relativeFrom="paragraph">
                  <wp:posOffset>119933</wp:posOffset>
                </wp:positionV>
                <wp:extent cx="871855" cy="252442"/>
                <wp:effectExtent l="0" t="0" r="0" b="0"/>
                <wp:wrapNone/>
                <wp:docPr id="214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52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DE929" w14:textId="385D057B" w:rsidR="00615829" w:rsidRPr="006D4ADC" w:rsidRDefault="00615829" w:rsidP="006D4ADC">
                            <w:pPr>
                              <w:pStyle w:val="NormalWeb"/>
                              <w:rPr>
                                <w:rFonts w:eastAsia="Meiryo" w:cs="Meiryo"/>
                                <w:sz w:val="22"/>
                              </w:rPr>
                            </w:pPr>
                            <w:r>
                              <w:rPr>
                                <w:rFonts w:eastAsia="Meiryo" w:cs="Meiryo"/>
                                <w:color w:val="000000"/>
                                <w:kern w:val="24"/>
                                <w:sz w:val="22"/>
                              </w:rPr>
                              <w:t>Audio HW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EC081B4" id="_x0000_s1037" type="#_x0000_t202" style="position:absolute;margin-left:48.6pt;margin-top:9.45pt;width:68.65pt;height:1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" filled="f" stroked="f">
                <v:textbox>
                  <w:txbxContent>
                    <w:p w14:paraId="486DE929" w14:textId="385D057B" w:rsidR="00615829" w:rsidRPr="006D4ADC" w:rsidRDefault="00615829" w:rsidP="006D4ADC">
                      <w:pPr>
                        <w:pStyle w:val="NormalWeb"/>
                        <w:rPr>
                          <w:rFonts w:eastAsia="Meiryo" w:cs="Meiryo"/>
                          <w:sz w:val="22"/>
                        </w:rPr>
                      </w:pPr>
                      <w:r>
                        <w:rPr>
                          <w:rFonts w:eastAsia="Meiryo" w:cs="Meiryo"/>
                          <w:color w:val="000000"/>
                          <w:kern w:val="24"/>
                          <w:sz w:val="22"/>
                        </w:rPr>
                        <w:t xml:space="preserve">Audio </w:t>
                      </w:r>
                      <w:proofErr w:type="spellStart"/>
                      <w:r>
                        <w:rPr>
                          <w:rFonts w:eastAsia="Meiryo" w:cs="Meiryo"/>
                          <w:color w:val="000000"/>
                          <w:kern w:val="24"/>
                          <w:sz w:val="22"/>
                        </w:rPr>
                        <w:t>HW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AD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B12E6" wp14:editId="4D513D6D">
                <wp:simplePos x="0" y="0"/>
                <wp:positionH relativeFrom="column">
                  <wp:posOffset>550265</wp:posOffset>
                </wp:positionH>
                <wp:positionV relativeFrom="paragraph">
                  <wp:posOffset>154823</wp:posOffset>
                </wp:positionV>
                <wp:extent cx="5374203" cy="5610"/>
                <wp:effectExtent l="0" t="0" r="17145" b="3302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4203" cy="56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0FD8F07" id="Straight Connector 20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12.2pt" to="466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" strokecolor="black [3213]" strokeweight=".5pt">
                <v:stroke dashstyle="dash"/>
              </v:line>
            </w:pict>
          </mc:Fallback>
        </mc:AlternateContent>
      </w:r>
    </w:p>
    <w:bookmarkStart w:id="11" w:name="_Ref437886856"/>
    <w:bookmarkStart w:id="12" w:name="_Ref441066814"/>
    <w:bookmarkStart w:id="13" w:name="_Ref441066827"/>
    <w:bookmarkStart w:id="14" w:name="_Ref441066853"/>
    <w:p w14:paraId="52FF2A5D" w14:textId="74EE68C8" w:rsidR="00DF02B8" w:rsidRDefault="008B7516" w:rsidP="00DF02B8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0F6F61" wp14:editId="76C3EFED">
                <wp:simplePos x="0" y="0"/>
                <wp:positionH relativeFrom="column">
                  <wp:posOffset>596158</wp:posOffset>
                </wp:positionH>
                <wp:positionV relativeFrom="paragraph">
                  <wp:posOffset>218415</wp:posOffset>
                </wp:positionV>
                <wp:extent cx="871855" cy="252442"/>
                <wp:effectExtent l="0" t="0" r="0" b="0"/>
                <wp:wrapNone/>
                <wp:docPr id="219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52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2779A" w14:textId="7C25E7FE" w:rsidR="00615829" w:rsidRPr="006D4ADC" w:rsidRDefault="00615829" w:rsidP="008B7516">
                            <w:pPr>
                              <w:pStyle w:val="NormalWeb"/>
                              <w:rPr>
                                <w:rFonts w:eastAsia="Meiryo" w:cs="Meiryo"/>
                                <w:sz w:val="22"/>
                              </w:rPr>
                            </w:pPr>
                            <w:r>
                              <w:rPr>
                                <w:rFonts w:eastAsia="Meiryo" w:cs="Meiryo"/>
                                <w:color w:val="000000"/>
                                <w:kern w:val="24"/>
                                <w:sz w:val="22"/>
                              </w:rPr>
                              <w:t>ADSP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50F6F61" id="_x0000_s1038" type="#_x0000_t202" style="position:absolute;margin-left:46.95pt;margin-top:17.2pt;width:68.65pt;height:1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" filled="f" stroked="f">
                <v:textbox>
                  <w:txbxContent>
                    <w:p w14:paraId="6A92779A" w14:textId="7C25E7FE" w:rsidR="00615829" w:rsidRPr="006D4ADC" w:rsidRDefault="00615829" w:rsidP="008B7516">
                      <w:pPr>
                        <w:pStyle w:val="NormalWeb"/>
                        <w:rPr>
                          <w:rFonts w:eastAsia="Meiryo" w:cs="Meiryo"/>
                          <w:sz w:val="22"/>
                        </w:rPr>
                      </w:pPr>
                      <w:proofErr w:type="spellStart"/>
                      <w:r>
                        <w:rPr>
                          <w:rFonts w:eastAsia="Meiryo" w:cs="Meiryo"/>
                          <w:color w:val="000000"/>
                          <w:kern w:val="24"/>
                          <w:sz w:val="22"/>
                        </w:rPr>
                        <w:t>ADSP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A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AC1397" wp14:editId="50F7041D">
                <wp:simplePos x="0" y="0"/>
                <wp:positionH relativeFrom="column">
                  <wp:posOffset>479887</wp:posOffset>
                </wp:positionH>
                <wp:positionV relativeFrom="paragraph">
                  <wp:posOffset>220576</wp:posOffset>
                </wp:positionV>
                <wp:extent cx="5445257" cy="1080654"/>
                <wp:effectExtent l="0" t="0" r="22225" b="2476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257" cy="1080654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24883A5" id="Rectangle 218" o:spid="_x0000_s1026" style="position:absolute;margin-left:37.8pt;margin-top:17.35pt;width:428.75pt;height:85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" filled="f" strokecolor="black [3200]" strokeweight=".5pt">
                <v:stroke joinstyle="round"/>
              </v:rect>
            </w:pict>
          </mc:Fallback>
        </mc:AlternateContent>
      </w:r>
    </w:p>
    <w:bookmarkEnd w:id="11"/>
    <w:bookmarkEnd w:id="12"/>
    <w:bookmarkEnd w:id="13"/>
    <w:bookmarkEnd w:id="14"/>
    <w:p w14:paraId="22090E53" w14:textId="7A8F6F3B" w:rsidR="00DF02B8" w:rsidRDefault="006D4ADC" w:rsidP="00DF02B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58E6D8" wp14:editId="1DAFA212">
                <wp:simplePos x="0" y="0"/>
                <wp:positionH relativeFrom="column">
                  <wp:posOffset>2407114</wp:posOffset>
                </wp:positionH>
                <wp:positionV relativeFrom="paragraph">
                  <wp:posOffset>249493</wp:posOffset>
                </wp:positionV>
                <wp:extent cx="0" cy="466117"/>
                <wp:effectExtent l="76200" t="38100" r="57150" b="4826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11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80D0EB" id="Straight Arrow Connector 204" o:spid="_x0000_s1026" type="#_x0000_t32" style="position:absolute;margin-left:189.55pt;margin-top:19.65pt;width:0;height:3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" strokecolor="black [3040]">
                <v:stroke dashstyle="dash"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C7D713" wp14:editId="2F58EBF2">
                <wp:simplePos x="0" y="0"/>
                <wp:positionH relativeFrom="column">
                  <wp:posOffset>548893</wp:posOffset>
                </wp:positionH>
                <wp:positionV relativeFrom="paragraph">
                  <wp:posOffset>248628</wp:posOffset>
                </wp:positionV>
                <wp:extent cx="888326" cy="321914"/>
                <wp:effectExtent l="0" t="0" r="0" b="0"/>
                <wp:wrapNone/>
                <wp:docPr id="2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8326" cy="32191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11BB4" w14:textId="77777777" w:rsidR="00615829" w:rsidRPr="00C33819" w:rsidRDefault="00615829" w:rsidP="00BE011D">
                            <w:pPr>
                              <w:pStyle w:val="NormalWeb"/>
                              <w:jc w:val="center"/>
                              <w:rPr>
                                <w:rFonts w:ascii="Meiryo" w:eastAsia="Meiryo" w:hAnsi="Meiryo" w:cs="Meiryo"/>
                              </w:rPr>
                            </w:pPr>
                            <w:r w:rsidRPr="00AF1CDD">
                              <w:rPr>
                                <w:rFonts w:ascii="Meiryo" w:eastAsia="Meiryo" w:hAnsi="Meiryo" w:cs="Meiryo"/>
                                <w:color w:val="000000"/>
                                <w:sz w:val="18"/>
                                <w:szCs w:val="18"/>
                              </w:rPr>
                              <w:t>NC/EC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C7D713" id="Rectangle 17" o:spid="_x0000_s1039" style="position:absolute;margin-left:43.2pt;margin-top:19.6pt;width:69.95pt;height:2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" fillcolor="#d9d9d9">
                <v:textbox>
                  <w:txbxContent>
                    <w:p w14:paraId="67911BB4" w14:textId="77777777" w:rsidR="00615829" w:rsidRPr="00C33819" w:rsidRDefault="00615829" w:rsidP="00BE011D">
                      <w:pPr>
                        <w:pStyle w:val="NormalWeb"/>
                        <w:jc w:val="center"/>
                        <w:rPr>
                          <w:rFonts w:ascii="Meiryo" w:eastAsia="Meiryo" w:hAnsi="Meiryo" w:cs="Meiryo"/>
                        </w:rPr>
                      </w:pPr>
                      <w:r w:rsidRPr="00AF1CDD">
                        <w:rPr>
                          <w:rFonts w:ascii="Meiryo" w:eastAsia="Meiryo" w:hAnsi="Meiryo" w:cs="Meiryo"/>
                          <w:color w:val="000000"/>
                          <w:sz w:val="18"/>
                          <w:szCs w:val="18"/>
                        </w:rPr>
                        <w:t>NC/EC</w:t>
                      </w:r>
                    </w:p>
                  </w:txbxContent>
                </v:textbox>
              </v:rect>
            </w:pict>
          </mc:Fallback>
        </mc:AlternateContent>
      </w:r>
      <w:r w:rsidR="00BE01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F3371" wp14:editId="0160702B">
                <wp:simplePos x="0" y="0"/>
                <wp:positionH relativeFrom="column">
                  <wp:posOffset>1603874</wp:posOffset>
                </wp:positionH>
                <wp:positionV relativeFrom="paragraph">
                  <wp:posOffset>64135</wp:posOffset>
                </wp:positionV>
                <wp:extent cx="4211262" cy="329583"/>
                <wp:effectExtent l="0" t="0" r="0" b="0"/>
                <wp:wrapNone/>
                <wp:docPr id="24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1262" cy="329583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 w="12700" algn="ctr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BE310" w14:textId="77777777" w:rsidR="00615829" w:rsidRPr="00AF1CDD" w:rsidRDefault="00615829" w:rsidP="00BE011D">
                            <w:pPr>
                              <w:pStyle w:val="NormalWeb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DOCPROPERTY  FWKName  \* MERGEFORMAT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ADSP Framework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F2F3371" id="_x0000_s1040" style="position:absolute;margin-left:126.3pt;margin-top:5.05pt;width:331.6pt;height:2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" fillcolor="#bdd6ee" strokecolor="#1f4d78" strokeweight="1pt">
                <v:textbox>
                  <w:txbxContent>
                    <w:p w14:paraId="13CBE310" w14:textId="77777777" w:rsidR="00615829" w:rsidRPr="00AF1CDD" w:rsidRDefault="00615829" w:rsidP="00BE011D">
                      <w:pPr>
                        <w:pStyle w:val="NormalWeb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DOCPROPERTY  FWKName  \* MERGEFORMAT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proofErr w:type="spellStart"/>
                      <w:r>
                        <w:rPr>
                          <w:color w:val="000000"/>
                        </w:rPr>
                        <w:t>ADSP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Framework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68BAB01B" w14:textId="79F26C5C" w:rsidR="00DF02B8" w:rsidRDefault="006D4ADC" w:rsidP="00DF02B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7B5293" wp14:editId="37088811">
                <wp:simplePos x="0" y="0"/>
                <wp:positionH relativeFrom="column">
                  <wp:posOffset>4544060</wp:posOffset>
                </wp:positionH>
                <wp:positionV relativeFrom="paragraph">
                  <wp:posOffset>18945</wp:posOffset>
                </wp:positionV>
                <wp:extent cx="5610" cy="1049036"/>
                <wp:effectExtent l="76200" t="38100" r="71120" b="5588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04903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37E4B0A" id="Straight Arrow Connector 207" o:spid="_x0000_s1026" type="#_x0000_t32" style="position:absolute;margin-left:357.8pt;margin-top:1.5pt;width:.45pt;height:8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" strokecolor="black [3040]">
                <v:stroke dashstyle="longDash"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1E80E7" wp14:editId="4F867A2F">
                <wp:simplePos x="0" y="0"/>
                <wp:positionH relativeFrom="column">
                  <wp:posOffset>4123717</wp:posOffset>
                </wp:positionH>
                <wp:positionV relativeFrom="paragraph">
                  <wp:posOffset>24710</wp:posOffset>
                </wp:positionV>
                <wp:extent cx="5610" cy="1049036"/>
                <wp:effectExtent l="76200" t="38100" r="71120" b="5588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04903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8DDE215" id="Straight Arrow Connector 206" o:spid="_x0000_s1026" type="#_x0000_t32" style="position:absolute;margin-left:324.7pt;margin-top:1.95pt;width:.45pt;height:8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" strokecolor="black [3040]">
                <v:stroke dashstyle="longDash"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0BCF3" wp14:editId="43FBF896">
                <wp:simplePos x="0" y="0"/>
                <wp:positionH relativeFrom="column">
                  <wp:posOffset>2872942</wp:posOffset>
                </wp:positionH>
                <wp:positionV relativeFrom="paragraph">
                  <wp:posOffset>282785</wp:posOffset>
                </wp:positionV>
                <wp:extent cx="1379855" cy="398145"/>
                <wp:effectExtent l="0" t="0" r="10795" b="20955"/>
                <wp:wrapNone/>
                <wp:docPr id="19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398145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 w="12700" algn="ctr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17686" w14:textId="3F82F877" w:rsidR="00615829" w:rsidRPr="00BE011D" w:rsidRDefault="00615829" w:rsidP="00BE011D">
                            <w:pPr>
                              <w:pStyle w:val="NormalWeb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22"/>
                              </w:rPr>
                              <w:t>Renderer/Capture 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B90BCF3" id="Rectangle 199" o:spid="_x0000_s1041" style="position:absolute;margin-left:226.2pt;margin-top:22.25pt;width:108.65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" fillcolor="#bdd6ee" strokecolor="#1f4d78" strokeweight="1pt">
                <v:textbox>
                  <w:txbxContent>
                    <w:p w14:paraId="46B17686" w14:textId="3F82F877" w:rsidR="00615829" w:rsidRPr="00BE011D" w:rsidRDefault="00615829" w:rsidP="00BE011D">
                      <w:pPr>
                        <w:pStyle w:val="NormalWeb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18"/>
                          <w:szCs w:val="22"/>
                        </w:rPr>
                        <w:t>Renderer/Capture Plugin</w:t>
                      </w:r>
                    </w:p>
                  </w:txbxContent>
                </v:textbox>
              </v:rect>
            </w:pict>
          </mc:Fallback>
        </mc:AlternateContent>
      </w:r>
      <w:r w:rsidRPr="00BE011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7B6FF6" wp14:editId="59EEEE31">
                <wp:simplePos x="0" y="0"/>
                <wp:positionH relativeFrom="column">
                  <wp:posOffset>4436110</wp:posOffset>
                </wp:positionH>
                <wp:positionV relativeFrom="paragraph">
                  <wp:posOffset>294215</wp:posOffset>
                </wp:positionV>
                <wp:extent cx="1380015" cy="398297"/>
                <wp:effectExtent l="0" t="0" r="10795" b="20955"/>
                <wp:wrapNone/>
                <wp:docPr id="20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0015" cy="398297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 w="12700" algn="ctr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3B7E0" w14:textId="47771BDA" w:rsidR="00615829" w:rsidRPr="00BE011D" w:rsidRDefault="00615829" w:rsidP="00BE011D">
                            <w:pPr>
                              <w:pStyle w:val="Arial16pt0mm403"/>
                              <w:jc w:val="center"/>
                              <w:rPr>
                                <w:b w:val="0"/>
                                <w:sz w:val="20"/>
                              </w:rPr>
                            </w:pPr>
                            <w:r w:rsidRPr="00BE011D">
                              <w:rPr>
                                <w:b w:val="0"/>
                                <w:color w:val="000000"/>
                                <w:sz w:val="18"/>
                                <w:szCs w:val="22"/>
                              </w:rPr>
                              <w:t>TDM 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47B6FF6" id="Rectangle 200" o:spid="_x0000_s1042" style="position:absolute;margin-left:349.3pt;margin-top:23.15pt;width:108.65pt;height:3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" fillcolor="#bdd6ee" strokecolor="#1f4d78" strokeweight="1pt">
                <v:textbox>
                  <w:txbxContent>
                    <w:p w14:paraId="1003B7E0" w14:textId="47771BDA" w:rsidR="00615829" w:rsidRPr="00BE011D" w:rsidRDefault="00615829" w:rsidP="00BE011D">
                      <w:pPr>
                        <w:pStyle w:val="Arial16pt0mm403"/>
                        <w:jc w:val="center"/>
                        <w:rPr>
                          <w:b w:val="0"/>
                          <w:sz w:val="20"/>
                        </w:rPr>
                      </w:pPr>
                      <w:proofErr w:type="spellStart"/>
                      <w:r w:rsidRPr="00BE011D">
                        <w:rPr>
                          <w:b w:val="0"/>
                          <w:color w:val="000000"/>
                          <w:sz w:val="18"/>
                          <w:szCs w:val="22"/>
                        </w:rPr>
                        <w:t>TDM</w:t>
                      </w:r>
                      <w:proofErr w:type="spellEnd"/>
                      <w:r w:rsidRPr="00BE011D">
                        <w:rPr>
                          <w:b w:val="0"/>
                          <w:color w:val="000000"/>
                          <w:sz w:val="18"/>
                          <w:szCs w:val="22"/>
                        </w:rPr>
                        <w:t xml:space="preserve"> Plugin</w:t>
                      </w:r>
                    </w:p>
                  </w:txbxContent>
                </v:textbox>
              </v:rect>
            </w:pict>
          </mc:Fallback>
        </mc:AlternateContent>
      </w:r>
      <w:r w:rsidRPr="00BE01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13CF0" wp14:editId="51749B7B">
                <wp:simplePos x="0" y="0"/>
                <wp:positionH relativeFrom="column">
                  <wp:posOffset>1604536</wp:posOffset>
                </wp:positionH>
                <wp:positionV relativeFrom="paragraph">
                  <wp:posOffset>282575</wp:posOffset>
                </wp:positionV>
                <wp:extent cx="1093914" cy="398297"/>
                <wp:effectExtent l="0" t="0" r="11430" b="20955"/>
                <wp:wrapNone/>
                <wp:docPr id="19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3914" cy="398297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 w="12700" algn="ctr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80966" w14:textId="7C8BBF45" w:rsidR="00615829" w:rsidRPr="00BE011D" w:rsidRDefault="00615829" w:rsidP="00BE011D">
                            <w:pPr>
                              <w:pStyle w:val="Arial16pt0mm403"/>
                              <w:jc w:val="center"/>
                              <w:rPr>
                                <w:b w:val="0"/>
                                <w:sz w:val="20"/>
                              </w:rPr>
                            </w:pPr>
                            <w:r w:rsidRPr="00BE011D">
                              <w:rPr>
                                <w:b w:val="0"/>
                                <w:color w:val="000000"/>
                                <w:sz w:val="18"/>
                                <w:szCs w:val="22"/>
                              </w:rPr>
                              <w:t>Equalizer</w:t>
                            </w:r>
                            <w:r>
                              <w:rPr>
                                <w:b w:val="0"/>
                                <w:color w:val="000000"/>
                                <w:sz w:val="18"/>
                                <w:szCs w:val="22"/>
                              </w:rPr>
                              <w:t xml:space="preserve"> 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D113CF0" id="Rectangle 198" o:spid="_x0000_s1043" style="position:absolute;margin-left:126.35pt;margin-top:22.25pt;width:86.15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" fillcolor="#bdd6ee" strokecolor="#1f4d78" strokeweight="1pt">
                <v:textbox>
                  <w:txbxContent>
                    <w:p w14:paraId="35C80966" w14:textId="7C8BBF45" w:rsidR="00615829" w:rsidRPr="00BE011D" w:rsidRDefault="00615829" w:rsidP="00BE011D">
                      <w:pPr>
                        <w:pStyle w:val="Arial16pt0mm403"/>
                        <w:jc w:val="center"/>
                        <w:rPr>
                          <w:b w:val="0"/>
                          <w:sz w:val="20"/>
                        </w:rPr>
                      </w:pPr>
                      <w:r w:rsidRPr="00BE011D">
                        <w:rPr>
                          <w:b w:val="0"/>
                          <w:color w:val="000000"/>
                          <w:sz w:val="18"/>
                          <w:szCs w:val="22"/>
                        </w:rPr>
                        <w:t>Equalizer</w:t>
                      </w:r>
                      <w:r>
                        <w:rPr>
                          <w:b w:val="0"/>
                          <w:color w:val="000000"/>
                          <w:sz w:val="18"/>
                          <w:szCs w:val="22"/>
                        </w:rPr>
                        <w:t xml:space="preserve"> Plugin</w:t>
                      </w:r>
                    </w:p>
                  </w:txbxContent>
                </v:textbox>
              </v:rect>
            </w:pict>
          </mc:Fallback>
        </mc:AlternateContent>
      </w:r>
    </w:p>
    <w:p w14:paraId="2EEDCB5E" w14:textId="34929889" w:rsidR="00DF02B8" w:rsidRDefault="006D4ADC" w:rsidP="00DF02B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B4005" wp14:editId="509A8E45">
                <wp:simplePos x="0" y="0"/>
                <wp:positionH relativeFrom="column">
                  <wp:posOffset>551434</wp:posOffset>
                </wp:positionH>
                <wp:positionV relativeFrom="paragraph">
                  <wp:posOffset>70980</wp:posOffset>
                </wp:positionV>
                <wp:extent cx="885786" cy="326994"/>
                <wp:effectExtent l="0" t="0" r="0" b="0"/>
                <wp:wrapNone/>
                <wp:docPr id="25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786" cy="32699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5174" w14:textId="77777777" w:rsidR="00615829" w:rsidRPr="00C33819" w:rsidRDefault="00615829" w:rsidP="00BE011D">
                            <w:pPr>
                              <w:pStyle w:val="NormalWeb"/>
                              <w:jc w:val="center"/>
                              <w:rPr>
                                <w:rFonts w:ascii="Meiryo" w:eastAsia="Meiryo" w:hAnsi="Meiryo" w:cs="Meiryo"/>
                              </w:rPr>
                            </w:pPr>
                            <w:r w:rsidRPr="00AF1CDD">
                              <w:rPr>
                                <w:rFonts w:ascii="Meiryo" w:eastAsia="Meiryo" w:hAnsi="Meiryo" w:cs="Meiryo"/>
                                <w:color w:val="000000"/>
                                <w:sz w:val="18"/>
                                <w:szCs w:val="18"/>
                              </w:rPr>
                              <w:t>Codec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E5B4005" id="_x0000_s1044" style="position:absolute;margin-left:43.4pt;margin-top:5.6pt;width:69.75pt;height:2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" fillcolor="#d9d9d9">
                <v:textbox>
                  <w:txbxContent>
                    <w:p w14:paraId="65BC5174" w14:textId="77777777" w:rsidR="00615829" w:rsidRPr="00C33819" w:rsidRDefault="00615829" w:rsidP="00BE011D">
                      <w:pPr>
                        <w:pStyle w:val="NormalWeb"/>
                        <w:jc w:val="center"/>
                        <w:rPr>
                          <w:rFonts w:ascii="Meiryo" w:eastAsia="Meiryo" w:hAnsi="Meiryo" w:cs="Meiryo"/>
                        </w:rPr>
                      </w:pPr>
                      <w:r w:rsidRPr="00AF1CDD">
                        <w:rPr>
                          <w:rFonts w:ascii="Meiryo" w:eastAsia="Meiryo" w:hAnsi="Meiryo" w:cs="Meiryo"/>
                          <w:color w:val="000000"/>
                          <w:sz w:val="18"/>
                          <w:szCs w:val="18"/>
                        </w:rPr>
                        <w:t>Codec</w:t>
                      </w:r>
                    </w:p>
                  </w:txbxContent>
                </v:textbox>
              </v:rect>
            </w:pict>
          </mc:Fallback>
        </mc:AlternateContent>
      </w:r>
    </w:p>
    <w:p w14:paraId="4D1FD80D" w14:textId="3C78F92B" w:rsidR="00DF02B8" w:rsidRDefault="00DF02B8" w:rsidP="00DF02B8"/>
    <w:p w14:paraId="068B308E" w14:textId="4B3381A0" w:rsidR="00DF02B8" w:rsidRDefault="006D4ADC" w:rsidP="00DF02B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EB916B" wp14:editId="440CC511">
                <wp:simplePos x="0" y="0"/>
                <wp:positionH relativeFrom="column">
                  <wp:posOffset>597114</wp:posOffset>
                </wp:positionH>
                <wp:positionV relativeFrom="paragraph">
                  <wp:posOffset>56678</wp:posOffset>
                </wp:positionV>
                <wp:extent cx="2793876" cy="335883"/>
                <wp:effectExtent l="0" t="0" r="0" b="0"/>
                <wp:wrapNone/>
                <wp:docPr id="215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876" cy="335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90292" w14:textId="77777777" w:rsidR="00615829" w:rsidRPr="006D4ADC" w:rsidRDefault="00615829" w:rsidP="006D4ADC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6D4ADC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T</w:t>
                            </w:r>
                            <w:r w:rsidRPr="006D4ADC">
                              <w:rPr>
                                <w:color w:val="FF0000"/>
                                <w:sz w:val="18"/>
                              </w:rPr>
                              <w:t>his document’s target is in side of red square.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EB916B" id="Text Box 274" o:spid="_x0000_s1045" type="#_x0000_t202" style="position:absolute;margin-left:47pt;margin-top:4.45pt;width:220pt;height:26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" stroked="f">
                <v:textbox inset="5.85pt,.7pt,5.85pt,.7pt">
                  <w:txbxContent>
                    <w:p w14:paraId="40D90292" w14:textId="77777777" w:rsidR="00615829" w:rsidRPr="006D4ADC" w:rsidRDefault="00615829" w:rsidP="006D4ADC">
                      <w:pPr>
                        <w:rPr>
                          <w:color w:val="FF0000"/>
                          <w:sz w:val="18"/>
                        </w:rPr>
                      </w:pPr>
                      <w:r w:rsidRPr="006D4ADC">
                        <w:rPr>
                          <w:rFonts w:hint="eastAsia"/>
                          <w:color w:val="FF0000"/>
                          <w:sz w:val="18"/>
                        </w:rPr>
                        <w:t>T</w:t>
                      </w:r>
                      <w:r w:rsidRPr="006D4ADC">
                        <w:rPr>
                          <w:color w:val="FF0000"/>
                          <w:sz w:val="18"/>
                        </w:rPr>
                        <w:t>his document’s target is in side of red square.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E7446" wp14:editId="7F19AAF8">
                <wp:simplePos x="0" y="0"/>
                <wp:positionH relativeFrom="column">
                  <wp:posOffset>4908554</wp:posOffset>
                </wp:positionH>
                <wp:positionV relativeFrom="paragraph">
                  <wp:posOffset>196063</wp:posOffset>
                </wp:positionV>
                <wp:extent cx="641322" cy="602557"/>
                <wp:effectExtent l="0" t="0" r="26035" b="26670"/>
                <wp:wrapNone/>
                <wp:docPr id="25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22" cy="602557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8AFB7" w14:textId="77777777" w:rsidR="00615829" w:rsidRPr="00C33819" w:rsidRDefault="00615829" w:rsidP="00BE011D">
                            <w:pPr>
                              <w:pStyle w:val="NormalWeb"/>
                              <w:jc w:val="center"/>
                            </w:pPr>
                            <w:r w:rsidRPr="00AF1CDD">
                              <w:rPr>
                                <w:color w:val="000000"/>
                              </w:rPr>
                              <w:t>DAC/ADC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64E7446" id="Rectangle 253" o:spid="_x0000_s1046" style="position:absolute;margin-left:386.5pt;margin-top:15.45pt;width:50.5pt;height:4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" fillcolor="#d9d9d9">
                <v:textbox>
                  <w:txbxContent>
                    <w:p w14:paraId="7D78AFB7" w14:textId="77777777" w:rsidR="00615829" w:rsidRPr="00C33819" w:rsidRDefault="00615829" w:rsidP="00BE011D">
                      <w:pPr>
                        <w:pStyle w:val="NormalWeb"/>
                        <w:jc w:val="center"/>
                      </w:pPr>
                      <w:r w:rsidRPr="00AF1CDD">
                        <w:rPr>
                          <w:color w:val="000000"/>
                        </w:rPr>
                        <w:t>DAC/ADC</w:t>
                      </w:r>
                    </w:p>
                  </w:txbxContent>
                </v:textbox>
              </v:rect>
            </w:pict>
          </mc:Fallback>
        </mc:AlternateContent>
      </w:r>
      <w:r w:rsidR="00BE01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F58FE" wp14:editId="145BB028">
                <wp:simplePos x="0" y="0"/>
                <wp:positionH relativeFrom="column">
                  <wp:posOffset>3440792</wp:posOffset>
                </wp:positionH>
                <wp:positionV relativeFrom="paragraph">
                  <wp:posOffset>101600</wp:posOffset>
                </wp:positionV>
                <wp:extent cx="1198885" cy="736530"/>
                <wp:effectExtent l="0" t="0" r="0" b="0"/>
                <wp:wrapNone/>
                <wp:docPr id="25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5" cy="7365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80424" w14:textId="77777777" w:rsidR="00615829" w:rsidRPr="00C33819" w:rsidRDefault="00615829" w:rsidP="00BE011D">
                            <w:pPr>
                              <w:pStyle w:val="NormalWeb"/>
                              <w:jc w:val="center"/>
                              <w:rPr>
                                <w:rFonts w:eastAsia="Meiryo" w:cs="Meiryo"/>
                              </w:rPr>
                            </w:pPr>
                            <w:r w:rsidRPr="00AF1CDD">
                              <w:rPr>
                                <w:rFonts w:eastAsia="Meiryo" w:cs="Meiryo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Meiryo" w:cs="Meiryo"/>
                                <w:color w:val="000000"/>
                                <w:sz w:val="18"/>
                                <w:szCs w:val="18"/>
                              </w:rPr>
                              <w:t>RC/CTU/MIX/ DVC</w:t>
                            </w:r>
                            <w:r w:rsidRPr="00AF1CDD">
                              <w:rPr>
                                <w:rFonts w:eastAsia="Meiryo" w:cs="Meiryo"/>
                                <w:color w:val="000000"/>
                                <w:sz w:val="18"/>
                                <w:szCs w:val="18"/>
                              </w:rPr>
                              <w:t>/ SSI/</w:t>
                            </w:r>
                          </w:p>
                          <w:p w14:paraId="3D03B53E" w14:textId="77777777" w:rsidR="00615829" w:rsidRPr="00C33819" w:rsidRDefault="00615829" w:rsidP="00BE011D">
                            <w:pPr>
                              <w:pStyle w:val="NormalWeb"/>
                              <w:jc w:val="center"/>
                              <w:rPr>
                                <w:rFonts w:eastAsia="Meiryo" w:cs="Meiryo"/>
                              </w:rPr>
                            </w:pPr>
                            <w:r w:rsidRPr="00AF1CDD">
                              <w:rPr>
                                <w:rFonts w:eastAsia="Meiryo" w:cs="Meiryo"/>
                                <w:color w:val="000000"/>
                                <w:sz w:val="18"/>
                                <w:szCs w:val="18"/>
                              </w:rPr>
                              <w:t>ADMA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7AF58FE" id="Rectangle 13" o:spid="_x0000_s1047" style="position:absolute;margin-left:270.95pt;margin-top:8pt;width:94.4pt;height:5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" fillcolor="#d9d9d9">
                <v:textbox>
                  <w:txbxContent>
                    <w:p w14:paraId="61380424" w14:textId="77777777" w:rsidR="00615829" w:rsidRPr="00C33819" w:rsidRDefault="00615829" w:rsidP="00BE011D">
                      <w:pPr>
                        <w:pStyle w:val="NormalWeb"/>
                        <w:jc w:val="center"/>
                        <w:rPr>
                          <w:rFonts w:eastAsia="Meiryo" w:cs="Meiryo"/>
                        </w:rPr>
                      </w:pPr>
                      <w:proofErr w:type="spellStart"/>
                      <w:r w:rsidRPr="00AF1CDD">
                        <w:rPr>
                          <w:rFonts w:eastAsia="Meiryo" w:cs="Meiryo"/>
                          <w:color w:val="00000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="Meiryo" w:cs="Meiryo"/>
                          <w:color w:val="000000"/>
                          <w:sz w:val="18"/>
                          <w:szCs w:val="18"/>
                        </w:rPr>
                        <w:t>RC</w:t>
                      </w:r>
                      <w:proofErr w:type="spellEnd"/>
                      <w:r>
                        <w:rPr>
                          <w:rFonts w:eastAsia="Meiryo" w:cs="Meiryo"/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eastAsia="Meiryo" w:cs="Meiryo"/>
                          <w:color w:val="000000"/>
                          <w:sz w:val="18"/>
                          <w:szCs w:val="18"/>
                        </w:rPr>
                        <w:t>CTU</w:t>
                      </w:r>
                      <w:proofErr w:type="spellEnd"/>
                      <w:r>
                        <w:rPr>
                          <w:rFonts w:eastAsia="Meiryo" w:cs="Meiryo"/>
                          <w:color w:val="000000"/>
                          <w:sz w:val="18"/>
                          <w:szCs w:val="18"/>
                        </w:rPr>
                        <w:t>/MIX/ DVC</w:t>
                      </w:r>
                      <w:r w:rsidRPr="00AF1CDD">
                        <w:rPr>
                          <w:rFonts w:eastAsia="Meiryo" w:cs="Meiryo"/>
                          <w:color w:val="000000"/>
                          <w:sz w:val="18"/>
                          <w:szCs w:val="18"/>
                        </w:rPr>
                        <w:t>/ SSI/</w:t>
                      </w:r>
                    </w:p>
                    <w:p w14:paraId="3D03B53E" w14:textId="77777777" w:rsidR="00615829" w:rsidRPr="00C33819" w:rsidRDefault="00615829" w:rsidP="00BE011D">
                      <w:pPr>
                        <w:pStyle w:val="NormalWeb"/>
                        <w:jc w:val="center"/>
                        <w:rPr>
                          <w:rFonts w:eastAsia="Meiryo" w:cs="Meiryo"/>
                        </w:rPr>
                      </w:pPr>
                      <w:proofErr w:type="spellStart"/>
                      <w:r w:rsidRPr="00AF1CDD">
                        <w:rPr>
                          <w:rFonts w:eastAsia="Meiryo" w:cs="Meiryo"/>
                          <w:color w:val="000000"/>
                          <w:sz w:val="18"/>
                          <w:szCs w:val="18"/>
                        </w:rPr>
                        <w:t>ADMA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8ED76C8" w14:textId="1EF66279" w:rsidR="00DF02B8" w:rsidRDefault="006D4ADC" w:rsidP="00DF02B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2C895B" wp14:editId="24D672D5">
                <wp:simplePos x="0" y="0"/>
                <wp:positionH relativeFrom="column">
                  <wp:posOffset>4437867</wp:posOffset>
                </wp:positionH>
                <wp:positionV relativeFrom="paragraph">
                  <wp:posOffset>236325</wp:posOffset>
                </wp:positionV>
                <wp:extent cx="594640" cy="0"/>
                <wp:effectExtent l="38100" t="76200" r="1524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4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9D19ADE" id="Straight Arrow Connector 208" o:spid="_x0000_s1026" type="#_x0000_t32" style="position:absolute;margin-left:349.45pt;margin-top:18.6pt;width:46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" strokecolor="black [3040]">
                <v:stroke dashstyle="longDash" startarrow="block" endarrow="block"/>
              </v:shape>
            </w:pict>
          </mc:Fallback>
        </mc:AlternateContent>
      </w:r>
    </w:p>
    <w:p w14:paraId="3E6486A2" w14:textId="465140AB" w:rsidR="00DF02B8" w:rsidRDefault="00DF02B8" w:rsidP="00DF02B8"/>
    <w:p w14:paraId="3FFAFDC4" w14:textId="77777777" w:rsidR="00DF02B8" w:rsidRPr="00DF02B8" w:rsidRDefault="00DF02B8" w:rsidP="00DF02B8"/>
    <w:p w14:paraId="447063B4" w14:textId="420F4850" w:rsidR="0006439D" w:rsidRDefault="0006439D" w:rsidP="0006439D">
      <w:pPr>
        <w:pStyle w:val="Caption"/>
        <w:spacing w:after="120"/>
        <w:jc w:val="center"/>
        <w:rPr>
          <w:rStyle w:val="Strong"/>
          <w:rFonts w:ascii="Arial" w:hAnsi="Arial" w:cs="Arial"/>
          <w:b/>
          <w:bCs/>
        </w:rPr>
      </w:pPr>
      <w:bookmarkStart w:id="15" w:name="_Toc534269813"/>
      <w:r w:rsidRPr="00B54EB4">
        <w:rPr>
          <w:rFonts w:cs="Arial"/>
        </w:rPr>
        <w:t xml:space="preserve">Figure </w:t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STYLEREF 1 \s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1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noBreakHyphen/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SEQ Figure \* ARABIC \s 1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1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</w:t>
      </w:r>
      <w:r w:rsidRPr="00B54EB4">
        <w:rPr>
          <w:rStyle w:val="Strong"/>
          <w:rFonts w:ascii="Arial" w:hAnsi="Arial" w:cs="Arial"/>
          <w:b/>
          <w:bCs/>
        </w:rPr>
        <w:t>The software architecture</w:t>
      </w:r>
      <w:bookmarkEnd w:id="10"/>
      <w:bookmarkEnd w:id="15"/>
    </w:p>
    <w:p w14:paraId="0936C240" w14:textId="55E07106" w:rsidR="009C1835" w:rsidRPr="008B7516" w:rsidRDefault="008B7516" w:rsidP="008B7516">
      <w:pPr>
        <w:overflowPunct/>
        <w:autoSpaceDE/>
        <w:autoSpaceDN/>
        <w:adjustRightInd/>
        <w:spacing w:after="0" w:line="240" w:lineRule="auto"/>
        <w:textAlignment w:val="auto"/>
        <w:rPr>
          <w:rFonts w:eastAsia="Times New Roman" w:cs="Arial"/>
          <w:b/>
          <w:bCs/>
        </w:rPr>
      </w:pPr>
      <w:bookmarkStart w:id="16" w:name="_Hlk486856838"/>
      <w:r>
        <w:rPr>
          <w:rFonts w:cs="Arial"/>
        </w:rPr>
        <w:br w:type="page"/>
      </w:r>
    </w:p>
    <w:p w14:paraId="6CDD0C65" w14:textId="5ED983CE" w:rsidR="00802C8D" w:rsidRPr="00B54EB4" w:rsidRDefault="009C1835" w:rsidP="00860689">
      <w:pPr>
        <w:pStyle w:val="Heading1"/>
        <w:rPr>
          <w:rFonts w:cs="Arial"/>
        </w:rPr>
      </w:pPr>
      <w:bookmarkStart w:id="17" w:name="_Toc534269799"/>
      <w:r w:rsidRPr="00B54EB4">
        <w:rPr>
          <w:rFonts w:cs="Arial"/>
        </w:rPr>
        <w:lastRenderedPageBreak/>
        <w:t>Function list</w:t>
      </w:r>
      <w:bookmarkEnd w:id="17"/>
    </w:p>
    <w:bookmarkEnd w:id="16"/>
    <w:p w14:paraId="05FA4361" w14:textId="59FD361E" w:rsidR="00F61279" w:rsidRPr="00B54EB4" w:rsidRDefault="005556B0" w:rsidP="00860689">
      <w:pPr>
        <w:spacing w:before="120" w:after="120" w:line="240" w:lineRule="auto"/>
        <w:jc w:val="both"/>
        <w:rPr>
          <w:rFonts w:cs="Arial"/>
        </w:rPr>
      </w:pPr>
      <w:r w:rsidRPr="00B54EB4">
        <w:rPr>
          <w:rFonts w:cs="Arial"/>
        </w:rPr>
        <w:t>The following is list of functions</w:t>
      </w:r>
      <w:r w:rsidR="00F61279" w:rsidRPr="00B54EB4">
        <w:rPr>
          <w:rFonts w:cs="Arial"/>
        </w:rPr>
        <w:t>:</w:t>
      </w:r>
    </w:p>
    <w:p w14:paraId="62120379" w14:textId="49468823" w:rsidR="00734417" w:rsidRPr="00B54EB4" w:rsidRDefault="00734417" w:rsidP="00860689">
      <w:pPr>
        <w:pStyle w:val="Caption"/>
        <w:spacing w:after="120"/>
        <w:rPr>
          <w:rFonts w:cs="Arial"/>
        </w:rPr>
      </w:pPr>
      <w:bookmarkStart w:id="18" w:name="_Toc529341649"/>
      <w:bookmarkStart w:id="19" w:name="_Toc529347534"/>
      <w:bookmarkStart w:id="20" w:name="_Toc534269823"/>
      <w:r w:rsidRPr="00B54EB4">
        <w:rPr>
          <w:rFonts w:cs="Arial"/>
        </w:rPr>
        <w:t xml:space="preserve">Table </w:t>
      </w:r>
      <w:r w:rsidR="0095320B" w:rsidRPr="00B54EB4">
        <w:rPr>
          <w:rFonts w:cs="Arial"/>
          <w:noProof/>
        </w:rPr>
        <w:fldChar w:fldCharType="begin"/>
      </w:r>
      <w:r w:rsidR="0095320B" w:rsidRPr="00B54EB4">
        <w:rPr>
          <w:rFonts w:cs="Arial"/>
          <w:noProof/>
        </w:rPr>
        <w:instrText xml:space="preserve"> STYLEREF 1 \s </w:instrText>
      </w:r>
      <w:r w:rsidR="0095320B"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2</w:t>
      </w:r>
      <w:r w:rsidR="0095320B" w:rsidRPr="00B54EB4">
        <w:rPr>
          <w:rFonts w:cs="Arial"/>
          <w:noProof/>
        </w:rPr>
        <w:fldChar w:fldCharType="end"/>
      </w:r>
      <w:r w:rsidR="0029790B" w:rsidRPr="00B54EB4">
        <w:rPr>
          <w:rFonts w:cs="Arial"/>
        </w:rPr>
        <w:noBreakHyphen/>
      </w:r>
      <w:r w:rsidR="0095320B" w:rsidRPr="00B54EB4">
        <w:rPr>
          <w:rFonts w:cs="Arial"/>
          <w:noProof/>
        </w:rPr>
        <w:fldChar w:fldCharType="begin"/>
      </w:r>
      <w:r w:rsidR="0095320B" w:rsidRPr="00B54EB4">
        <w:rPr>
          <w:rFonts w:cs="Arial"/>
          <w:noProof/>
        </w:rPr>
        <w:instrText xml:space="preserve"> SEQ Table \* ARABIC \s 1 </w:instrText>
      </w:r>
      <w:r w:rsidR="0095320B"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1</w:t>
      </w:r>
      <w:r w:rsidR="0095320B"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Function lis</w:t>
      </w:r>
      <w:r w:rsidR="00657200">
        <w:rPr>
          <w:rFonts w:cs="Arial"/>
        </w:rPr>
        <w:t>t</w:t>
      </w:r>
      <w:r w:rsidR="008B7516">
        <w:rPr>
          <w:rFonts w:cs="Arial"/>
        </w:rPr>
        <w:t xml:space="preserve"> of OMX </w:t>
      </w:r>
      <w:bookmarkEnd w:id="18"/>
      <w:r w:rsidR="00865D5C">
        <w:rPr>
          <w:rFonts w:cs="Arial"/>
        </w:rPr>
        <w:t>Equalizer</w:t>
      </w:r>
      <w:bookmarkEnd w:id="19"/>
      <w:bookmarkEnd w:id="20"/>
    </w:p>
    <w:tbl>
      <w:tblPr>
        <w:tblpPr w:leftFromText="180" w:rightFromText="180" w:vertAnchor="text" w:horzAnchor="margin" w:tblpY="275"/>
        <w:tblW w:w="10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9"/>
        <w:gridCol w:w="3690"/>
        <w:gridCol w:w="5850"/>
      </w:tblGrid>
      <w:tr w:rsidR="00734417" w:rsidRPr="00B54EB4" w14:paraId="0F7F3E1F" w14:textId="77777777" w:rsidTr="00D21580">
        <w:trPr>
          <w:trHeight w:val="20"/>
        </w:trPr>
        <w:tc>
          <w:tcPr>
            <w:tcW w:w="549" w:type="dxa"/>
            <w:shd w:val="clear" w:color="auto" w:fill="D9D9D9" w:themeFill="background1" w:themeFillShade="D9"/>
          </w:tcPr>
          <w:p w14:paraId="1D3735C8" w14:textId="77777777" w:rsidR="00734417" w:rsidRPr="00B54EB4" w:rsidRDefault="00734417" w:rsidP="00860689">
            <w:pPr>
              <w:pStyle w:val="a"/>
              <w:spacing w:after="120" w:line="240" w:lineRule="auto"/>
              <w:rPr>
                <w:rFonts w:cs="Arial"/>
                <w:b/>
                <w:szCs w:val="18"/>
              </w:rPr>
            </w:pPr>
            <w:bookmarkStart w:id="21" w:name="_Toc496800155"/>
            <w:bookmarkStart w:id="22" w:name="_Toc519510053"/>
            <w:r w:rsidRPr="00B54EB4">
              <w:rPr>
                <w:rFonts w:cs="Arial"/>
                <w:b/>
                <w:szCs w:val="18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A16F18D" w14:textId="77777777" w:rsidR="00734417" w:rsidRPr="00B54EB4" w:rsidRDefault="00734417" w:rsidP="00860689">
            <w:pPr>
              <w:pStyle w:val="a"/>
              <w:spacing w:after="120" w:line="240" w:lineRule="auto"/>
              <w:rPr>
                <w:rFonts w:cs="Arial"/>
                <w:b/>
                <w:szCs w:val="18"/>
              </w:rPr>
            </w:pPr>
            <w:r w:rsidRPr="00B54EB4">
              <w:rPr>
                <w:rFonts w:cs="Arial"/>
                <w:b/>
                <w:szCs w:val="18"/>
              </w:rPr>
              <w:t>Function Name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0D3D9B66" w14:textId="77777777" w:rsidR="00734417" w:rsidRPr="00B54EB4" w:rsidRDefault="00734417" w:rsidP="00860689">
            <w:pPr>
              <w:pStyle w:val="a"/>
              <w:spacing w:after="120" w:line="240" w:lineRule="auto"/>
              <w:rPr>
                <w:rFonts w:cs="Arial"/>
                <w:b/>
                <w:szCs w:val="18"/>
              </w:rPr>
            </w:pPr>
            <w:r w:rsidRPr="00B54EB4">
              <w:rPr>
                <w:rFonts w:cs="Arial"/>
                <w:b/>
                <w:szCs w:val="18"/>
              </w:rPr>
              <w:t>Outline</w:t>
            </w:r>
          </w:p>
        </w:tc>
      </w:tr>
      <w:tr w:rsidR="00865D5C" w:rsidRPr="00B54EB4" w14:paraId="512E19AE" w14:textId="77777777" w:rsidTr="00D21580">
        <w:trPr>
          <w:trHeight w:val="20"/>
        </w:trPr>
        <w:tc>
          <w:tcPr>
            <w:tcW w:w="549" w:type="dxa"/>
          </w:tcPr>
          <w:p w14:paraId="1F7EE93B" w14:textId="77777777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54EB4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1</w:t>
            </w:r>
          </w:p>
        </w:tc>
        <w:tc>
          <w:tcPr>
            <w:tcW w:w="3690" w:type="dxa"/>
          </w:tcPr>
          <w:p w14:paraId="62C63839" w14:textId="6867B30C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EQUALIZER_</w:t>
            </w:r>
            <w:r w:rsidRPr="008B7516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Setup</w:t>
            </w:r>
          </w:p>
        </w:tc>
        <w:tc>
          <w:tcPr>
            <w:tcW w:w="5850" w:type="dxa"/>
          </w:tcPr>
          <w:p w14:paraId="6967E0F6" w14:textId="7ADF389B" w:rsidR="00865D5C" w:rsidRPr="00B54EB4" w:rsidRDefault="001461BE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Equalizer </w:t>
            </w:r>
            <w:r w:rsidR="00865D5C" w:rsidRPr="00551FDF">
              <w:rPr>
                <w:rFonts w:cs="Arial"/>
                <w:color w:val="000000"/>
                <w:szCs w:val="18"/>
              </w:rPr>
              <w:t>prepare codec setup parameters</w:t>
            </w:r>
            <w:r w:rsidR="00865D5C">
              <w:rPr>
                <w:rFonts w:cs="Arial"/>
                <w:color w:val="000000"/>
                <w:szCs w:val="18"/>
              </w:rPr>
              <w:t>.</w:t>
            </w:r>
          </w:p>
        </w:tc>
      </w:tr>
      <w:tr w:rsidR="00865D5C" w:rsidRPr="00B54EB4" w14:paraId="462D16E3" w14:textId="77777777" w:rsidTr="00D21580">
        <w:trPr>
          <w:trHeight w:val="20"/>
        </w:trPr>
        <w:tc>
          <w:tcPr>
            <w:tcW w:w="549" w:type="dxa"/>
          </w:tcPr>
          <w:p w14:paraId="709BF9A8" w14:textId="77777777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54EB4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2</w:t>
            </w:r>
          </w:p>
        </w:tc>
        <w:tc>
          <w:tcPr>
            <w:tcW w:w="3690" w:type="dxa"/>
          </w:tcPr>
          <w:p w14:paraId="2AC58CE1" w14:textId="358E41CF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EQUALIZER_</w:t>
            </w:r>
            <w:r w:rsidRPr="008B7516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RuntimeInit</w:t>
            </w:r>
          </w:p>
        </w:tc>
        <w:tc>
          <w:tcPr>
            <w:tcW w:w="5850" w:type="dxa"/>
          </w:tcPr>
          <w:p w14:paraId="77BA6E79" w14:textId="4A5443FA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Return no parameter is set in runtime.</w:t>
            </w:r>
          </w:p>
        </w:tc>
      </w:tr>
      <w:tr w:rsidR="00865D5C" w:rsidRPr="00B54EB4" w14:paraId="1767DA4E" w14:textId="77777777" w:rsidTr="00D21580">
        <w:trPr>
          <w:trHeight w:val="20"/>
        </w:trPr>
        <w:tc>
          <w:tcPr>
            <w:tcW w:w="549" w:type="dxa"/>
          </w:tcPr>
          <w:p w14:paraId="4AD3D0EA" w14:textId="77777777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54EB4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3</w:t>
            </w:r>
          </w:p>
        </w:tc>
        <w:tc>
          <w:tcPr>
            <w:tcW w:w="3690" w:type="dxa"/>
          </w:tcPr>
          <w:p w14:paraId="3B0281AA" w14:textId="0AAA4CA4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EQUALIZER_</w:t>
            </w:r>
            <w:r w:rsidRPr="008B7516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GetParam</w:t>
            </w:r>
          </w:p>
        </w:tc>
        <w:tc>
          <w:tcPr>
            <w:tcW w:w="5850" w:type="dxa"/>
          </w:tcPr>
          <w:p w14:paraId="6A353CBC" w14:textId="3860F1B2" w:rsidR="00865D5C" w:rsidRPr="00B54EB4" w:rsidRDefault="00865D5C" w:rsidP="001461BE">
            <w:pPr>
              <w:pStyle w:val="a"/>
              <w:tabs>
                <w:tab w:val="left" w:pos="2016"/>
              </w:tabs>
              <w:spacing w:after="120" w:line="240" w:lineRule="auto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Check the message length is </w:t>
            </w:r>
            <w:r w:rsidR="001461BE">
              <w:rPr>
                <w:rFonts w:cs="Arial"/>
                <w:color w:val="000000"/>
                <w:szCs w:val="18"/>
              </w:rPr>
              <w:t>0</w:t>
            </w:r>
            <w:r>
              <w:rPr>
                <w:rFonts w:cs="Arial"/>
                <w:color w:val="000000"/>
                <w:szCs w:val="18"/>
              </w:rPr>
              <w:t>.</w:t>
            </w:r>
          </w:p>
        </w:tc>
      </w:tr>
      <w:tr w:rsidR="00865D5C" w:rsidRPr="00B54EB4" w14:paraId="71FEA57D" w14:textId="77777777" w:rsidTr="00D21580">
        <w:trPr>
          <w:trHeight w:val="20"/>
        </w:trPr>
        <w:tc>
          <w:tcPr>
            <w:tcW w:w="549" w:type="dxa"/>
          </w:tcPr>
          <w:p w14:paraId="062EAC4B" w14:textId="77777777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54EB4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4</w:t>
            </w:r>
          </w:p>
        </w:tc>
        <w:tc>
          <w:tcPr>
            <w:tcW w:w="3690" w:type="dxa"/>
          </w:tcPr>
          <w:p w14:paraId="47947770" w14:textId="4FB5CD95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EQUALIZER_</w:t>
            </w:r>
            <w:r w:rsidRPr="008B7516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TimeStamp</w:t>
            </w:r>
          </w:p>
        </w:tc>
        <w:tc>
          <w:tcPr>
            <w:tcW w:w="5850" w:type="dxa"/>
          </w:tcPr>
          <w:p w14:paraId="25B6D463" w14:textId="0C9CAFD0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Calculate t</w:t>
            </w:r>
            <w:r w:rsidRPr="009271B6">
              <w:rPr>
                <w:rFonts w:cs="Arial"/>
                <w:color w:val="000000"/>
                <w:szCs w:val="18"/>
              </w:rPr>
              <w:t xml:space="preserve">imestamp </w:t>
            </w:r>
            <w:r>
              <w:rPr>
                <w:rFonts w:cs="Arial"/>
                <w:color w:val="000000"/>
                <w:szCs w:val="18"/>
              </w:rPr>
              <w:t>for current output buffer and next buffer.</w:t>
            </w:r>
          </w:p>
        </w:tc>
      </w:tr>
      <w:tr w:rsidR="00865D5C" w:rsidRPr="00B54EB4" w14:paraId="58A2B64A" w14:textId="77777777" w:rsidTr="00D21580">
        <w:trPr>
          <w:trHeight w:val="20"/>
        </w:trPr>
        <w:tc>
          <w:tcPr>
            <w:tcW w:w="549" w:type="dxa"/>
          </w:tcPr>
          <w:p w14:paraId="511FB035" w14:textId="77777777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54EB4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5</w:t>
            </w:r>
          </w:p>
        </w:tc>
        <w:tc>
          <w:tcPr>
            <w:tcW w:w="3690" w:type="dxa"/>
          </w:tcPr>
          <w:p w14:paraId="47B7CE93" w14:textId="72117A81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EQUALIZER_</w:t>
            </w:r>
            <w:r w:rsidRPr="008B7516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GetParameter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B7C3" w14:textId="23958CB1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Get Equalizer parameter.</w:t>
            </w:r>
          </w:p>
        </w:tc>
      </w:tr>
      <w:tr w:rsidR="00865D5C" w:rsidRPr="00B54EB4" w14:paraId="4C9F45F3" w14:textId="77777777" w:rsidTr="00D21580">
        <w:trPr>
          <w:trHeight w:val="20"/>
        </w:trPr>
        <w:tc>
          <w:tcPr>
            <w:tcW w:w="549" w:type="dxa"/>
          </w:tcPr>
          <w:p w14:paraId="753817DC" w14:textId="77777777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54EB4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6</w:t>
            </w:r>
          </w:p>
        </w:tc>
        <w:tc>
          <w:tcPr>
            <w:tcW w:w="3690" w:type="dxa"/>
          </w:tcPr>
          <w:p w14:paraId="03F8511B" w14:textId="3B433672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EQUALIZER_</w:t>
            </w:r>
            <w:r w:rsidRPr="008B7516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SetParameter</w:t>
            </w:r>
          </w:p>
        </w:tc>
        <w:tc>
          <w:tcPr>
            <w:tcW w:w="5850" w:type="dxa"/>
          </w:tcPr>
          <w:p w14:paraId="684C27C9" w14:textId="1C8C8C95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Set Equalizer parameter.</w:t>
            </w:r>
          </w:p>
        </w:tc>
      </w:tr>
      <w:tr w:rsidR="00865D5C" w:rsidRPr="00B54EB4" w14:paraId="070CE234" w14:textId="77777777" w:rsidTr="00D21580">
        <w:trPr>
          <w:trHeight w:val="20"/>
        </w:trPr>
        <w:tc>
          <w:tcPr>
            <w:tcW w:w="549" w:type="dxa"/>
          </w:tcPr>
          <w:p w14:paraId="154B65C1" w14:textId="77777777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54EB4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7</w:t>
            </w:r>
          </w:p>
        </w:tc>
        <w:tc>
          <w:tcPr>
            <w:tcW w:w="3690" w:type="dxa"/>
          </w:tcPr>
          <w:p w14:paraId="088B54DD" w14:textId="56F9E973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EQUALIZER_</w:t>
            </w:r>
            <w:r w:rsidRPr="008B7516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ComponentDeInit</w:t>
            </w:r>
          </w:p>
        </w:tc>
        <w:tc>
          <w:tcPr>
            <w:tcW w:w="5850" w:type="dxa"/>
          </w:tcPr>
          <w:p w14:paraId="64435B27" w14:textId="4C7DB8E5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Destroy Equalizer component and private data.</w:t>
            </w:r>
          </w:p>
        </w:tc>
      </w:tr>
      <w:tr w:rsidR="00865D5C" w:rsidRPr="00B54EB4" w14:paraId="4CFA5FCC" w14:textId="77777777" w:rsidTr="00D21580">
        <w:trPr>
          <w:trHeight w:val="20"/>
        </w:trPr>
        <w:tc>
          <w:tcPr>
            <w:tcW w:w="549" w:type="dxa"/>
          </w:tcPr>
          <w:p w14:paraId="144EA21C" w14:textId="77777777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54EB4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8</w:t>
            </w:r>
          </w:p>
        </w:tc>
        <w:tc>
          <w:tcPr>
            <w:tcW w:w="3690" w:type="dxa"/>
          </w:tcPr>
          <w:p w14:paraId="27ADCF02" w14:textId="0E2AF40C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EQUALIZER_</w:t>
            </w:r>
            <w:r w:rsidRPr="008B7516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ComponentInit</w:t>
            </w:r>
          </w:p>
        </w:tc>
        <w:tc>
          <w:tcPr>
            <w:tcW w:w="5850" w:type="dxa"/>
          </w:tcPr>
          <w:p w14:paraId="51EB5A77" w14:textId="20E13572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Initialize base codec interface, parameters, PCM and Equalizer format.</w:t>
            </w:r>
          </w:p>
        </w:tc>
      </w:tr>
      <w:tr w:rsidR="00865D5C" w:rsidRPr="00B54EB4" w14:paraId="205D7F1F" w14:textId="77777777" w:rsidTr="00D21580">
        <w:trPr>
          <w:trHeight w:val="20"/>
        </w:trPr>
        <w:tc>
          <w:tcPr>
            <w:tcW w:w="549" w:type="dxa"/>
          </w:tcPr>
          <w:p w14:paraId="3C39E369" w14:textId="77777777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54EB4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9</w:t>
            </w:r>
          </w:p>
        </w:tc>
        <w:tc>
          <w:tcPr>
            <w:tcW w:w="3690" w:type="dxa"/>
          </w:tcPr>
          <w:p w14:paraId="13D605DE" w14:textId="7ACC1C05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EQUALIZER_</w:t>
            </w:r>
            <w:r w:rsidRPr="008B7516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ComponentCreate</w:t>
            </w:r>
          </w:p>
        </w:tc>
        <w:tc>
          <w:tcPr>
            <w:tcW w:w="5850" w:type="dxa"/>
          </w:tcPr>
          <w:p w14:paraId="14ABDD82" w14:textId="035BE235" w:rsidR="00865D5C" w:rsidRPr="00B54EB4" w:rsidRDefault="00865D5C" w:rsidP="00865D5C">
            <w:pPr>
              <w:pStyle w:val="a"/>
              <w:tabs>
                <w:tab w:val="left" w:pos="2016"/>
              </w:tabs>
              <w:spacing w:after="120" w:line="240" w:lineRule="auto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Create base component and initialize the Equalizer component.</w:t>
            </w:r>
          </w:p>
        </w:tc>
      </w:tr>
      <w:bookmarkEnd w:id="21"/>
      <w:bookmarkEnd w:id="22"/>
    </w:tbl>
    <w:p w14:paraId="22439741" w14:textId="22009ED4" w:rsidR="00E57E88" w:rsidRDefault="00E57E88">
      <w:pPr>
        <w:overflowPunct/>
        <w:autoSpaceDE/>
        <w:autoSpaceDN/>
        <w:adjustRightInd/>
        <w:spacing w:after="0" w:line="240" w:lineRule="auto"/>
        <w:textAlignment w:val="auto"/>
        <w:rPr>
          <w:rFonts w:eastAsia="Times New Roman" w:cs="Arial"/>
        </w:rPr>
      </w:pPr>
    </w:p>
    <w:p w14:paraId="0D26B96E" w14:textId="77777777" w:rsidR="00C404F9" w:rsidRDefault="00C404F9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  <w:b/>
          <w:sz w:val="28"/>
        </w:rPr>
      </w:pPr>
      <w:r>
        <w:rPr>
          <w:rFonts w:cs="Arial"/>
        </w:rPr>
        <w:br w:type="page"/>
      </w:r>
    </w:p>
    <w:p w14:paraId="2A1F239C" w14:textId="2917B27A" w:rsidR="00605583" w:rsidRPr="00B54EB4" w:rsidRDefault="002717C0" w:rsidP="00860689">
      <w:pPr>
        <w:pStyle w:val="Heading1"/>
        <w:rPr>
          <w:rFonts w:cs="Arial"/>
        </w:rPr>
      </w:pPr>
      <w:bookmarkStart w:id="23" w:name="_Toc534269800"/>
      <w:r w:rsidRPr="00B54EB4">
        <w:rPr>
          <w:rFonts w:cs="Arial"/>
        </w:rPr>
        <w:lastRenderedPageBreak/>
        <w:t>Detail information</w:t>
      </w:r>
      <w:bookmarkEnd w:id="23"/>
    </w:p>
    <w:p w14:paraId="7C870F60" w14:textId="366634C7" w:rsidR="006058F4" w:rsidRPr="00B54EB4" w:rsidRDefault="006058F4" w:rsidP="00860689">
      <w:pPr>
        <w:spacing w:after="120" w:line="240" w:lineRule="auto"/>
        <w:jc w:val="both"/>
        <w:rPr>
          <w:rFonts w:cs="Arial"/>
        </w:rPr>
      </w:pPr>
      <w:bookmarkStart w:id="24" w:name="_Toc490833972"/>
      <w:r w:rsidRPr="00B54EB4">
        <w:rPr>
          <w:rFonts w:cs="Arial"/>
        </w:rPr>
        <w:t>This section describes detail information of data types</w:t>
      </w:r>
      <w:r w:rsidR="00DA2757">
        <w:rPr>
          <w:rFonts w:cs="Arial"/>
        </w:rPr>
        <w:t xml:space="preserve">, </w:t>
      </w:r>
      <w:r w:rsidRPr="00B54EB4">
        <w:rPr>
          <w:rFonts w:cs="Arial"/>
        </w:rPr>
        <w:t>macro definition</w:t>
      </w:r>
      <w:r w:rsidR="00E4379A" w:rsidRPr="00B54EB4">
        <w:rPr>
          <w:rFonts w:cs="Arial"/>
        </w:rPr>
        <w:t>s</w:t>
      </w:r>
      <w:r w:rsidRPr="00B54EB4">
        <w:rPr>
          <w:rFonts w:cs="Arial"/>
        </w:rPr>
        <w:t>.</w:t>
      </w:r>
    </w:p>
    <w:p w14:paraId="6465C01F" w14:textId="20425F22" w:rsidR="006058F4" w:rsidRDefault="006058F4" w:rsidP="00860689">
      <w:pPr>
        <w:pStyle w:val="Heading2"/>
        <w:jc w:val="both"/>
        <w:rPr>
          <w:rFonts w:ascii="Arial" w:hAnsi="Arial" w:cs="Arial"/>
        </w:rPr>
      </w:pPr>
      <w:bookmarkStart w:id="25" w:name="_Toc490833971"/>
      <w:bookmarkStart w:id="26" w:name="_Toc534269801"/>
      <w:r w:rsidRPr="00B54EB4">
        <w:rPr>
          <w:rFonts w:ascii="Arial" w:hAnsi="Arial" w:cs="Arial"/>
        </w:rPr>
        <w:t>Data type</w:t>
      </w:r>
      <w:r w:rsidR="00685B5B">
        <w:rPr>
          <w:rFonts w:ascii="Arial" w:hAnsi="Arial" w:cs="Arial"/>
        </w:rPr>
        <w:t xml:space="preserve"> </w:t>
      </w:r>
      <w:r w:rsidRPr="00B54EB4">
        <w:rPr>
          <w:rFonts w:ascii="Arial" w:hAnsi="Arial" w:cs="Arial"/>
        </w:rPr>
        <w:t xml:space="preserve">and </w:t>
      </w:r>
      <w:r w:rsidR="004B2334" w:rsidRPr="00B54EB4">
        <w:rPr>
          <w:rFonts w:ascii="Arial" w:hAnsi="Arial" w:cs="Arial"/>
        </w:rPr>
        <w:t>M</w:t>
      </w:r>
      <w:r w:rsidRPr="00B54EB4">
        <w:rPr>
          <w:rFonts w:ascii="Arial" w:hAnsi="Arial" w:cs="Arial"/>
        </w:rPr>
        <w:t>acro definitio</w:t>
      </w:r>
      <w:bookmarkEnd w:id="25"/>
      <w:r w:rsidR="0050504B" w:rsidRPr="00B54EB4">
        <w:rPr>
          <w:rFonts w:ascii="Arial" w:hAnsi="Arial" w:cs="Arial"/>
        </w:rPr>
        <w:t>n</w:t>
      </w:r>
      <w:bookmarkEnd w:id="26"/>
    </w:p>
    <w:p w14:paraId="2D486409" w14:textId="77777777" w:rsidR="00E57E88" w:rsidRPr="00E57E88" w:rsidRDefault="00E57E88" w:rsidP="00E57E88"/>
    <w:p w14:paraId="284FF1F3" w14:textId="735B7570" w:rsidR="004A52C1" w:rsidRPr="00B54EB4" w:rsidRDefault="004A52C1" w:rsidP="00860689">
      <w:pPr>
        <w:pStyle w:val="Caption"/>
        <w:spacing w:after="120"/>
        <w:jc w:val="both"/>
        <w:rPr>
          <w:rFonts w:cs="Arial"/>
        </w:rPr>
      </w:pPr>
      <w:bookmarkStart w:id="27" w:name="_Toc529341651"/>
      <w:bookmarkStart w:id="28" w:name="_Toc529347535"/>
      <w:bookmarkStart w:id="29" w:name="_Toc534269824"/>
      <w:bookmarkEnd w:id="24"/>
      <w:r w:rsidRPr="00B54EB4">
        <w:rPr>
          <w:rFonts w:cs="Arial"/>
        </w:rPr>
        <w:t xml:space="preserve">Table </w:t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STYLEREF 1 \s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noBreakHyphen/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SEQ Table \* ARABIC \s 1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1</w:t>
      </w:r>
      <w:r w:rsidRPr="00B54EB4">
        <w:rPr>
          <w:rFonts w:cs="Arial"/>
          <w:noProof/>
        </w:rPr>
        <w:fldChar w:fldCharType="end"/>
      </w:r>
      <w:r w:rsidR="00C27AF2">
        <w:rPr>
          <w:rFonts w:cs="Arial"/>
        </w:rPr>
        <w:t xml:space="preserve"> </w:t>
      </w:r>
      <w:r w:rsidR="00E57E88" w:rsidRPr="00E57E88">
        <w:rPr>
          <w:rFonts w:cs="Arial"/>
        </w:rPr>
        <w:t>XAOMX</w:t>
      </w:r>
      <w:r w:rsidR="001461BE">
        <w:rPr>
          <w:rFonts w:cs="Arial"/>
        </w:rPr>
        <w:t xml:space="preserve">Equalizer </w:t>
      </w:r>
      <w:r w:rsidRPr="00B54EB4">
        <w:rPr>
          <w:rFonts w:cs="Arial"/>
        </w:rPr>
        <w:t>type structure information</w:t>
      </w:r>
      <w:bookmarkEnd w:id="27"/>
      <w:bookmarkEnd w:id="28"/>
      <w:bookmarkEnd w:id="29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125"/>
        <w:gridCol w:w="4883"/>
      </w:tblGrid>
      <w:tr w:rsidR="004A52C1" w:rsidRPr="00B54EB4" w14:paraId="69C07989" w14:textId="77777777" w:rsidTr="00865D5C">
        <w:trPr>
          <w:trHeight w:val="328"/>
        </w:trPr>
        <w:tc>
          <w:tcPr>
            <w:tcW w:w="512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E01D10B" w14:textId="77777777" w:rsidR="004A52C1" w:rsidRPr="00B54EB4" w:rsidRDefault="004A52C1" w:rsidP="00860689">
            <w:pPr>
              <w:spacing w:after="120" w:line="240" w:lineRule="auto"/>
              <w:jc w:val="both"/>
              <w:rPr>
                <w:rFonts w:cs="Arial"/>
              </w:rPr>
            </w:pPr>
            <w:r w:rsidRPr="00B54EB4">
              <w:rPr>
                <w:rFonts w:cs="Arial"/>
              </w:rPr>
              <w:t>Member name</w:t>
            </w:r>
          </w:p>
        </w:tc>
        <w:tc>
          <w:tcPr>
            <w:tcW w:w="488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BD5DB3" w14:textId="77777777" w:rsidR="004A52C1" w:rsidRPr="00B54EB4" w:rsidRDefault="004A52C1" w:rsidP="00860689">
            <w:pPr>
              <w:spacing w:after="120" w:line="240" w:lineRule="auto"/>
              <w:jc w:val="both"/>
              <w:rPr>
                <w:rFonts w:cs="Arial"/>
              </w:rPr>
            </w:pPr>
            <w:r w:rsidRPr="00B54EB4">
              <w:rPr>
                <w:rFonts w:cs="Arial"/>
              </w:rPr>
              <w:t>Outline</w:t>
            </w:r>
          </w:p>
        </w:tc>
      </w:tr>
      <w:tr w:rsidR="004A52C1" w:rsidRPr="00B54EB4" w14:paraId="729A52DE" w14:textId="77777777" w:rsidTr="00865D5C">
        <w:tc>
          <w:tcPr>
            <w:tcW w:w="5125" w:type="dxa"/>
            <w:tcBorders>
              <w:top w:val="double" w:sz="4" w:space="0" w:color="auto"/>
            </w:tcBorders>
            <w:vAlign w:val="bottom"/>
          </w:tcPr>
          <w:p w14:paraId="180370FC" w14:textId="7084A8E6" w:rsidR="004A52C1" w:rsidRPr="00B54EB4" w:rsidRDefault="00E57E88" w:rsidP="00860689">
            <w:pPr>
              <w:spacing w:after="120" w:line="240" w:lineRule="auto"/>
              <w:jc w:val="both"/>
              <w:rPr>
                <w:rFonts w:cs="Arial"/>
              </w:rPr>
            </w:pPr>
            <w:r w:rsidRPr="00E57E88">
              <w:rPr>
                <w:rFonts w:cs="Arial"/>
              </w:rPr>
              <w:t>XAOMXCodecBase                  base</w:t>
            </w:r>
          </w:p>
        </w:tc>
        <w:tc>
          <w:tcPr>
            <w:tcW w:w="4883" w:type="dxa"/>
            <w:tcBorders>
              <w:top w:val="double" w:sz="4" w:space="0" w:color="auto"/>
            </w:tcBorders>
            <w:vAlign w:val="bottom"/>
          </w:tcPr>
          <w:p w14:paraId="571242D2" w14:textId="0A5AB214" w:rsidR="004A52C1" w:rsidRPr="00B54EB4" w:rsidRDefault="00E57E88" w:rsidP="00860689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G</w:t>
            </w:r>
            <w:r w:rsidRPr="00E57E88">
              <w:rPr>
                <w:rFonts w:cs="Arial"/>
              </w:rPr>
              <w:t>eneric codec structure</w:t>
            </w:r>
            <w:r>
              <w:rPr>
                <w:rFonts w:cs="Arial"/>
              </w:rPr>
              <w:t>.</w:t>
            </w:r>
          </w:p>
        </w:tc>
      </w:tr>
      <w:tr w:rsidR="00C27AF2" w:rsidRPr="00B54EB4" w14:paraId="12B1B27F" w14:textId="77777777" w:rsidTr="00865D5C">
        <w:tc>
          <w:tcPr>
            <w:tcW w:w="5125" w:type="dxa"/>
            <w:vAlign w:val="bottom"/>
          </w:tcPr>
          <w:p w14:paraId="256A1406" w14:textId="2795C117" w:rsidR="00C27AF2" w:rsidRPr="00B54EB4" w:rsidRDefault="00865D5C" w:rsidP="00C27AF2">
            <w:pPr>
              <w:spacing w:after="120" w:line="240" w:lineRule="auto"/>
              <w:jc w:val="both"/>
              <w:rPr>
                <w:rFonts w:cs="Arial"/>
              </w:rPr>
            </w:pPr>
            <w:r w:rsidRPr="00865D5C">
              <w:rPr>
                <w:rFonts w:cs="Arial"/>
              </w:rPr>
              <w:t>OMX_AUDIO_PARAM_PCMMODETYPE     sPCM_in</w:t>
            </w:r>
          </w:p>
        </w:tc>
        <w:tc>
          <w:tcPr>
            <w:tcW w:w="4883" w:type="dxa"/>
            <w:vAlign w:val="bottom"/>
          </w:tcPr>
          <w:p w14:paraId="718EE9F1" w14:textId="76E6C655" w:rsidR="00C27AF2" w:rsidRPr="00B54EB4" w:rsidRDefault="00E57E88" w:rsidP="00865D5C">
            <w:pPr>
              <w:spacing w:after="120" w:line="240" w:lineRule="auto"/>
              <w:jc w:val="both"/>
              <w:rPr>
                <w:rFonts w:cs="Arial"/>
              </w:rPr>
            </w:pPr>
            <w:r w:rsidRPr="00E57E88">
              <w:rPr>
                <w:rFonts w:cs="Arial"/>
              </w:rPr>
              <w:t>PCM-specific parameters (</w:t>
            </w:r>
            <w:r w:rsidR="00865D5C">
              <w:rPr>
                <w:rFonts w:cs="Arial"/>
              </w:rPr>
              <w:t>in</w:t>
            </w:r>
            <w:r w:rsidRPr="00E57E88">
              <w:rPr>
                <w:rFonts w:cs="Arial"/>
              </w:rPr>
              <w:t>put port)</w:t>
            </w:r>
            <w:r>
              <w:rPr>
                <w:rFonts w:cs="Arial"/>
              </w:rPr>
              <w:t>.</w:t>
            </w:r>
          </w:p>
        </w:tc>
      </w:tr>
      <w:tr w:rsidR="00865D5C" w:rsidRPr="00B54EB4" w14:paraId="1A2C5C4B" w14:textId="77777777" w:rsidTr="00865D5C">
        <w:tc>
          <w:tcPr>
            <w:tcW w:w="5125" w:type="dxa"/>
            <w:vAlign w:val="bottom"/>
          </w:tcPr>
          <w:p w14:paraId="1CB24255" w14:textId="704B4FD9" w:rsidR="00865D5C" w:rsidRPr="00865D5C" w:rsidRDefault="00865D5C" w:rsidP="00865D5C">
            <w:pPr>
              <w:spacing w:after="120" w:line="240" w:lineRule="auto"/>
              <w:jc w:val="both"/>
              <w:rPr>
                <w:rFonts w:cs="Arial"/>
              </w:rPr>
            </w:pPr>
            <w:r w:rsidRPr="00865D5C">
              <w:rPr>
                <w:rFonts w:cs="Arial"/>
              </w:rPr>
              <w:t>OMX_AUDIO_PARAM_PCMMODETYPE     sPCM_</w:t>
            </w:r>
            <w:r>
              <w:rPr>
                <w:rFonts w:cs="Arial"/>
              </w:rPr>
              <w:t>out</w:t>
            </w:r>
          </w:p>
        </w:tc>
        <w:tc>
          <w:tcPr>
            <w:tcW w:w="4883" w:type="dxa"/>
            <w:vAlign w:val="bottom"/>
          </w:tcPr>
          <w:p w14:paraId="7DA76721" w14:textId="5C5F3C90" w:rsidR="00865D5C" w:rsidRPr="00E57E88" w:rsidRDefault="00865D5C" w:rsidP="00865D5C">
            <w:pPr>
              <w:spacing w:after="120" w:line="240" w:lineRule="auto"/>
              <w:jc w:val="both"/>
              <w:rPr>
                <w:rFonts w:cs="Arial"/>
              </w:rPr>
            </w:pPr>
            <w:r w:rsidRPr="00E57E88">
              <w:rPr>
                <w:rFonts w:cs="Arial"/>
              </w:rPr>
              <w:t>PCM-specific parameters (</w:t>
            </w:r>
            <w:r>
              <w:rPr>
                <w:rFonts w:cs="Arial"/>
              </w:rPr>
              <w:t>out</w:t>
            </w:r>
            <w:r w:rsidRPr="00E57E88">
              <w:rPr>
                <w:rFonts w:cs="Arial"/>
              </w:rPr>
              <w:t>put port)</w:t>
            </w:r>
            <w:r>
              <w:rPr>
                <w:rFonts w:cs="Arial"/>
              </w:rPr>
              <w:t>.</w:t>
            </w:r>
          </w:p>
        </w:tc>
      </w:tr>
      <w:tr w:rsidR="00865D5C" w:rsidRPr="00B54EB4" w14:paraId="35BCA927" w14:textId="77777777" w:rsidTr="00865D5C">
        <w:tc>
          <w:tcPr>
            <w:tcW w:w="5125" w:type="dxa"/>
            <w:vAlign w:val="bottom"/>
          </w:tcPr>
          <w:p w14:paraId="46197400" w14:textId="165C6A3D" w:rsidR="00865D5C" w:rsidRPr="00B54EB4" w:rsidRDefault="00865D5C" w:rsidP="00865D5C">
            <w:pPr>
              <w:spacing w:after="120" w:line="240" w:lineRule="auto"/>
              <w:jc w:val="both"/>
              <w:rPr>
                <w:rFonts w:cs="Arial"/>
              </w:rPr>
            </w:pPr>
            <w:r w:rsidRPr="00E57E88">
              <w:rPr>
                <w:rFonts w:cs="Arial"/>
              </w:rPr>
              <w:t>XAOMX_AUDIO_PARAM_</w:t>
            </w:r>
            <w:r w:rsidR="001461BE">
              <w:rPr>
                <w:rFonts w:cs="Arial"/>
              </w:rPr>
              <w:t xml:space="preserve">EQUALIZER </w:t>
            </w:r>
            <w:r w:rsidRPr="00E57E88">
              <w:rPr>
                <w:rFonts w:cs="Arial"/>
              </w:rPr>
              <w:t xml:space="preserve">      s</w:t>
            </w:r>
            <w:r>
              <w:rPr>
                <w:rFonts w:cs="Arial"/>
              </w:rPr>
              <w:t>EQU</w:t>
            </w:r>
          </w:p>
        </w:tc>
        <w:tc>
          <w:tcPr>
            <w:tcW w:w="4883" w:type="dxa"/>
            <w:vAlign w:val="bottom"/>
          </w:tcPr>
          <w:p w14:paraId="5983F0E0" w14:textId="13986A08" w:rsidR="00865D5C" w:rsidRPr="00B54EB4" w:rsidRDefault="00B640F8" w:rsidP="00865D5C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Equalizer</w:t>
            </w:r>
            <w:r w:rsidR="00865D5C" w:rsidRPr="00E57E88">
              <w:rPr>
                <w:rFonts w:cs="Arial"/>
              </w:rPr>
              <w:t xml:space="preserve"> parameters</w:t>
            </w:r>
            <w:r w:rsidR="00865D5C">
              <w:rPr>
                <w:rFonts w:cs="Arial"/>
              </w:rPr>
              <w:t>.</w:t>
            </w:r>
          </w:p>
        </w:tc>
      </w:tr>
    </w:tbl>
    <w:p w14:paraId="09DB5ACD" w14:textId="1EC419BF" w:rsidR="004A52C1" w:rsidRDefault="00E57E88" w:rsidP="00860689">
      <w:pPr>
        <w:spacing w:after="120" w:line="240" w:lineRule="auto"/>
        <w:jc w:val="both"/>
        <w:rPr>
          <w:rFonts w:cs="Arial"/>
        </w:rPr>
      </w:pPr>
      <w:r>
        <w:rPr>
          <w:rFonts w:cs="Arial"/>
        </w:rPr>
        <w:t>Note:</w:t>
      </w:r>
    </w:p>
    <w:p w14:paraId="641C7306" w14:textId="24752F0A" w:rsidR="00E57E88" w:rsidRDefault="00E57E88" w:rsidP="00860689">
      <w:pPr>
        <w:spacing w:after="120" w:line="240" w:lineRule="auto"/>
        <w:jc w:val="both"/>
        <w:rPr>
          <w:rFonts w:cs="Arial"/>
        </w:rPr>
      </w:pPr>
      <w:r>
        <w:rPr>
          <w:rFonts w:cs="Arial"/>
        </w:rPr>
        <w:t>Struct XAOMXCodecBase is a base codec struc</w:t>
      </w:r>
      <w:r w:rsidR="00FE13CB">
        <w:rPr>
          <w:rFonts w:cs="Arial"/>
        </w:rPr>
        <w:t>ture</w:t>
      </w:r>
      <w:r>
        <w:rPr>
          <w:rFonts w:cs="Arial"/>
        </w:rPr>
        <w:t xml:space="preserve"> of OMX in omx-codec-base.h</w:t>
      </w:r>
    </w:p>
    <w:p w14:paraId="315B8828" w14:textId="6760DA93" w:rsidR="00E57E88" w:rsidRDefault="00E57E88" w:rsidP="00860689">
      <w:pPr>
        <w:spacing w:after="120" w:line="240" w:lineRule="auto"/>
        <w:jc w:val="both"/>
        <w:rPr>
          <w:rFonts w:cs="Arial"/>
        </w:rPr>
      </w:pPr>
      <w:r>
        <w:rPr>
          <w:rFonts w:cs="Arial"/>
        </w:rPr>
        <w:t xml:space="preserve">Struct </w:t>
      </w:r>
      <w:r w:rsidRPr="00E57E88">
        <w:rPr>
          <w:rFonts w:cs="Arial"/>
        </w:rPr>
        <w:t>OMX_AUDIO_PARAM_PCMMODETYPE</w:t>
      </w:r>
      <w:r>
        <w:rPr>
          <w:rFonts w:cs="Arial"/>
        </w:rPr>
        <w:t xml:space="preserve"> is a </w:t>
      </w:r>
      <w:r w:rsidRPr="00E57E88">
        <w:rPr>
          <w:rFonts w:cs="Arial"/>
        </w:rPr>
        <w:t>PCM format description</w:t>
      </w:r>
      <w:r>
        <w:rPr>
          <w:rFonts w:cs="Arial"/>
        </w:rPr>
        <w:t xml:space="preserve"> in OMX_Audio.h</w:t>
      </w:r>
    </w:p>
    <w:p w14:paraId="6366F514" w14:textId="67F5C49A" w:rsidR="008120CC" w:rsidRDefault="00E57E88" w:rsidP="00860689">
      <w:pPr>
        <w:spacing w:after="120" w:line="240" w:lineRule="auto"/>
        <w:jc w:val="both"/>
        <w:rPr>
          <w:rFonts w:cs="Arial"/>
        </w:rPr>
      </w:pPr>
      <w:r>
        <w:rPr>
          <w:rFonts w:cs="Arial"/>
        </w:rPr>
        <w:t xml:space="preserve">Struct </w:t>
      </w:r>
      <w:r w:rsidRPr="00E57E88">
        <w:rPr>
          <w:rFonts w:cs="Arial"/>
        </w:rPr>
        <w:t>XAOMX_AUDIO_PARAM_</w:t>
      </w:r>
      <w:r w:rsidR="00B640F8">
        <w:rPr>
          <w:rFonts w:cs="Arial"/>
        </w:rPr>
        <w:t>EQUALIZER</w:t>
      </w:r>
      <w:r>
        <w:rPr>
          <w:rFonts w:cs="Arial"/>
        </w:rPr>
        <w:t xml:space="preserve"> is </w:t>
      </w:r>
      <w:r w:rsidR="00F8464D">
        <w:rPr>
          <w:rFonts w:cs="Arial"/>
        </w:rPr>
        <w:t>a p</w:t>
      </w:r>
      <w:r w:rsidR="00F8464D" w:rsidRPr="00F8464D">
        <w:rPr>
          <w:rFonts w:cs="Arial"/>
        </w:rPr>
        <w:t>arametric</w:t>
      </w:r>
      <w:r w:rsidR="00865D5C">
        <w:rPr>
          <w:rFonts w:cs="Arial"/>
        </w:rPr>
        <w:t xml:space="preserve"> Equalizer </w:t>
      </w:r>
      <w:r w:rsidR="00F8464D">
        <w:rPr>
          <w:rFonts w:cs="Arial"/>
        </w:rPr>
        <w:t>s</w:t>
      </w:r>
      <w:r w:rsidR="00F8464D" w:rsidRPr="00F8464D">
        <w:rPr>
          <w:rFonts w:cs="Arial"/>
        </w:rPr>
        <w:t xml:space="preserve">ettings </w:t>
      </w:r>
      <w:r w:rsidR="00F8464D">
        <w:rPr>
          <w:rFonts w:cs="Arial"/>
        </w:rPr>
        <w:t>s</w:t>
      </w:r>
      <w:r w:rsidR="00F8464D" w:rsidRPr="00F8464D">
        <w:rPr>
          <w:rFonts w:cs="Arial"/>
        </w:rPr>
        <w:t>tructure</w:t>
      </w:r>
      <w:r w:rsidR="00F8464D">
        <w:rPr>
          <w:rFonts w:cs="Arial"/>
        </w:rPr>
        <w:t>.</w:t>
      </w:r>
    </w:p>
    <w:p w14:paraId="7899F5B9" w14:textId="77777777" w:rsidR="00F8464D" w:rsidRPr="00B54EB4" w:rsidRDefault="00F8464D" w:rsidP="00860689">
      <w:pPr>
        <w:spacing w:after="120" w:line="240" w:lineRule="auto"/>
        <w:jc w:val="both"/>
        <w:rPr>
          <w:rFonts w:cs="Arial"/>
        </w:rPr>
      </w:pPr>
    </w:p>
    <w:p w14:paraId="16DCA0BE" w14:textId="7E134596" w:rsidR="00991A4E" w:rsidRPr="00B54EB4" w:rsidRDefault="0089129E" w:rsidP="00860689">
      <w:pPr>
        <w:pStyle w:val="Caption"/>
        <w:spacing w:after="120"/>
        <w:jc w:val="both"/>
        <w:rPr>
          <w:rFonts w:cs="Arial"/>
        </w:rPr>
      </w:pPr>
      <w:bookmarkStart w:id="30" w:name="_Toc529341653"/>
      <w:bookmarkStart w:id="31" w:name="_Toc529347536"/>
      <w:bookmarkStart w:id="32" w:name="_Toc534269825"/>
      <w:r w:rsidRPr="00B54EB4">
        <w:rPr>
          <w:rFonts w:cs="Arial"/>
        </w:rPr>
        <w:t xml:space="preserve">Table </w:t>
      </w:r>
      <w:r w:rsidR="0095320B" w:rsidRPr="00B54EB4">
        <w:rPr>
          <w:rFonts w:cs="Arial"/>
          <w:noProof/>
        </w:rPr>
        <w:fldChar w:fldCharType="begin"/>
      </w:r>
      <w:r w:rsidR="0095320B" w:rsidRPr="00B54EB4">
        <w:rPr>
          <w:rFonts w:cs="Arial"/>
          <w:noProof/>
        </w:rPr>
        <w:instrText xml:space="preserve"> STYLEREF 1 \s </w:instrText>
      </w:r>
      <w:r w:rsidR="0095320B"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="0095320B" w:rsidRPr="00B54EB4">
        <w:rPr>
          <w:rFonts w:cs="Arial"/>
          <w:noProof/>
        </w:rPr>
        <w:fldChar w:fldCharType="end"/>
      </w:r>
      <w:r w:rsidR="0029790B" w:rsidRPr="00B54EB4">
        <w:rPr>
          <w:rFonts w:cs="Arial"/>
        </w:rPr>
        <w:noBreakHyphen/>
      </w:r>
      <w:r w:rsidR="0095320B" w:rsidRPr="00B54EB4">
        <w:rPr>
          <w:rFonts w:cs="Arial"/>
          <w:noProof/>
        </w:rPr>
        <w:fldChar w:fldCharType="begin"/>
      </w:r>
      <w:r w:rsidR="0095320B" w:rsidRPr="00B54EB4">
        <w:rPr>
          <w:rFonts w:cs="Arial"/>
          <w:noProof/>
        </w:rPr>
        <w:instrText xml:space="preserve"> SEQ Table \* ARABIC \s 1 </w:instrText>
      </w:r>
      <w:r w:rsidR="0095320B"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2</w:t>
      </w:r>
      <w:r w:rsidR="0095320B"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</w:t>
      </w:r>
      <w:r w:rsidR="00991A4E" w:rsidRPr="00B54EB4">
        <w:rPr>
          <w:rFonts w:cs="Arial"/>
        </w:rPr>
        <w:t>Macro definitions</w:t>
      </w:r>
      <w:r w:rsidR="00F8464D">
        <w:rPr>
          <w:rFonts w:cs="Arial"/>
        </w:rPr>
        <w:t xml:space="preserve"> of OMX </w:t>
      </w:r>
      <w:bookmarkEnd w:id="30"/>
      <w:r w:rsidR="00B640F8">
        <w:rPr>
          <w:rFonts w:cs="Arial"/>
        </w:rPr>
        <w:t>Equalizer</w:t>
      </w:r>
      <w:bookmarkEnd w:id="31"/>
      <w:bookmarkEnd w:id="32"/>
    </w:p>
    <w:tbl>
      <w:tblPr>
        <w:tblStyle w:val="TableGrid"/>
        <w:tblW w:w="10297" w:type="dxa"/>
        <w:tblLook w:val="04A0" w:firstRow="1" w:lastRow="0" w:firstColumn="1" w:lastColumn="0" w:noHBand="0" w:noVBand="1"/>
      </w:tblPr>
      <w:tblGrid>
        <w:gridCol w:w="3940"/>
        <w:gridCol w:w="1725"/>
        <w:gridCol w:w="4632"/>
      </w:tblGrid>
      <w:tr w:rsidR="007B2B4B" w:rsidRPr="00B54EB4" w14:paraId="152656A9" w14:textId="77777777" w:rsidTr="00F8464D">
        <w:trPr>
          <w:trHeight w:val="20"/>
        </w:trPr>
        <w:tc>
          <w:tcPr>
            <w:tcW w:w="3940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135371D" w14:textId="39AC7A9C" w:rsidR="007B2B4B" w:rsidRPr="00B54EB4" w:rsidRDefault="007B2B4B" w:rsidP="00860689">
            <w:pPr>
              <w:spacing w:after="120" w:line="240" w:lineRule="auto"/>
              <w:jc w:val="both"/>
              <w:rPr>
                <w:rFonts w:cs="Arial"/>
              </w:rPr>
            </w:pPr>
            <w:r w:rsidRPr="00B54EB4">
              <w:rPr>
                <w:rFonts w:cs="Arial"/>
              </w:rPr>
              <w:t>Macro</w:t>
            </w:r>
          </w:p>
        </w:tc>
        <w:tc>
          <w:tcPr>
            <w:tcW w:w="172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05E27E40" w14:textId="351B0ECC" w:rsidR="007B2B4B" w:rsidRPr="00B54EB4" w:rsidRDefault="00211B9C" w:rsidP="00860689">
            <w:pPr>
              <w:spacing w:after="120" w:line="240" w:lineRule="auto"/>
              <w:jc w:val="both"/>
              <w:rPr>
                <w:rFonts w:cs="Arial"/>
              </w:rPr>
            </w:pPr>
            <w:r w:rsidRPr="00B54EB4">
              <w:rPr>
                <w:rFonts w:cs="Arial"/>
              </w:rPr>
              <w:t>Value</w:t>
            </w:r>
          </w:p>
        </w:tc>
        <w:tc>
          <w:tcPr>
            <w:tcW w:w="463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01903AA4" w14:textId="4B93F31D" w:rsidR="007B2B4B" w:rsidRPr="00B54EB4" w:rsidRDefault="007B2B4B" w:rsidP="00CD7E33">
            <w:pPr>
              <w:spacing w:after="120" w:line="240" w:lineRule="auto"/>
              <w:rPr>
                <w:rFonts w:cs="Arial"/>
              </w:rPr>
            </w:pPr>
            <w:r w:rsidRPr="00B54EB4">
              <w:rPr>
                <w:rFonts w:cs="Arial"/>
              </w:rPr>
              <w:t>Outline</w:t>
            </w:r>
          </w:p>
        </w:tc>
      </w:tr>
      <w:tr w:rsidR="0072610E" w:rsidRPr="00B54EB4" w14:paraId="2CFEB11E" w14:textId="77777777" w:rsidTr="00F8464D">
        <w:trPr>
          <w:trHeight w:val="20"/>
        </w:trPr>
        <w:tc>
          <w:tcPr>
            <w:tcW w:w="3940" w:type="dxa"/>
          </w:tcPr>
          <w:p w14:paraId="16598758" w14:textId="4BD7E07D" w:rsidR="0072610E" w:rsidRPr="00B54EB4" w:rsidRDefault="00F8464D" w:rsidP="00B640F8">
            <w:pPr>
              <w:spacing w:after="120" w:line="240" w:lineRule="auto"/>
              <w:jc w:val="both"/>
              <w:rPr>
                <w:rFonts w:cs="Arial"/>
              </w:rPr>
            </w:pPr>
            <w:r w:rsidRPr="00F8464D">
              <w:rPr>
                <w:rFonts w:cs="Arial"/>
              </w:rPr>
              <w:t>NUM_</w:t>
            </w:r>
            <w:r w:rsidR="00B640F8">
              <w:rPr>
                <w:rFonts w:cs="Arial"/>
              </w:rPr>
              <w:t>IN</w:t>
            </w:r>
            <w:r w:rsidRPr="00F8464D">
              <w:rPr>
                <w:rFonts w:cs="Arial"/>
              </w:rPr>
              <w:t>PUT_BUFFERS</w:t>
            </w:r>
          </w:p>
        </w:tc>
        <w:tc>
          <w:tcPr>
            <w:tcW w:w="1725" w:type="dxa"/>
          </w:tcPr>
          <w:p w14:paraId="17E5B50F" w14:textId="3540D8F1" w:rsidR="0072610E" w:rsidRPr="00B54EB4" w:rsidRDefault="00F8464D" w:rsidP="0072610E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32" w:type="dxa"/>
          </w:tcPr>
          <w:p w14:paraId="03AA07ED" w14:textId="18FF44B3" w:rsidR="0072610E" w:rsidRPr="00B54EB4" w:rsidRDefault="00F8464D" w:rsidP="00B640F8">
            <w:pPr>
              <w:spacing w:after="120" w:line="240" w:lineRule="auto"/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Pr="00F8464D">
              <w:rPr>
                <w:rFonts w:cs="Arial"/>
              </w:rPr>
              <w:t xml:space="preserve">otal amount of </w:t>
            </w:r>
            <w:r w:rsidR="00B640F8">
              <w:rPr>
                <w:rFonts w:cs="Arial"/>
              </w:rPr>
              <w:t>in</w:t>
            </w:r>
            <w:r w:rsidRPr="00F8464D">
              <w:rPr>
                <w:rFonts w:cs="Arial"/>
              </w:rPr>
              <w:t>put buffers</w:t>
            </w:r>
            <w:r>
              <w:rPr>
                <w:rFonts w:cs="Arial"/>
              </w:rPr>
              <w:t>.</w:t>
            </w:r>
          </w:p>
        </w:tc>
      </w:tr>
      <w:tr w:rsidR="0072610E" w:rsidRPr="00B54EB4" w14:paraId="4A132EFC" w14:textId="77777777" w:rsidTr="00F8464D">
        <w:trPr>
          <w:trHeight w:val="20"/>
        </w:trPr>
        <w:tc>
          <w:tcPr>
            <w:tcW w:w="3940" w:type="dxa"/>
          </w:tcPr>
          <w:p w14:paraId="1D6333D5" w14:textId="1B8F1524" w:rsidR="0072610E" w:rsidRPr="00B54EB4" w:rsidRDefault="00B640F8" w:rsidP="0072610E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</w:t>
            </w:r>
            <w:r w:rsidR="00F8464D" w:rsidRPr="00F8464D">
              <w:rPr>
                <w:rFonts w:cs="Arial"/>
              </w:rPr>
              <w:t>PUT_BUFFER_LENGTH</w:t>
            </w:r>
          </w:p>
        </w:tc>
        <w:tc>
          <w:tcPr>
            <w:tcW w:w="1725" w:type="dxa"/>
          </w:tcPr>
          <w:p w14:paraId="01C82C9A" w14:textId="7BCBB8A4" w:rsidR="0072610E" w:rsidRPr="00B54EB4" w:rsidRDefault="00F8464D" w:rsidP="0072610E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4096</w:t>
            </w:r>
          </w:p>
        </w:tc>
        <w:tc>
          <w:tcPr>
            <w:tcW w:w="4632" w:type="dxa"/>
          </w:tcPr>
          <w:p w14:paraId="7763C897" w14:textId="3E7F5AA8" w:rsidR="0072610E" w:rsidRPr="00B54EB4" w:rsidRDefault="00F8464D" w:rsidP="00B640F8">
            <w:pPr>
              <w:spacing w:after="120" w:line="240" w:lineRule="auto"/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F8464D">
              <w:rPr>
                <w:rFonts w:cs="Arial"/>
              </w:rPr>
              <w:t xml:space="preserve">efault </w:t>
            </w:r>
            <w:r w:rsidR="00B640F8">
              <w:rPr>
                <w:rFonts w:cs="Arial"/>
              </w:rPr>
              <w:t>in</w:t>
            </w:r>
            <w:r w:rsidRPr="00F8464D">
              <w:rPr>
                <w:rFonts w:cs="Arial"/>
              </w:rPr>
              <w:t>put buffer length</w:t>
            </w:r>
            <w:r>
              <w:rPr>
                <w:rFonts w:cs="Arial"/>
              </w:rPr>
              <w:t>.</w:t>
            </w:r>
          </w:p>
        </w:tc>
      </w:tr>
      <w:tr w:rsidR="00B640F8" w:rsidRPr="00B54EB4" w14:paraId="14BD01B0" w14:textId="77777777" w:rsidTr="00F8464D">
        <w:trPr>
          <w:trHeight w:val="20"/>
        </w:trPr>
        <w:tc>
          <w:tcPr>
            <w:tcW w:w="3940" w:type="dxa"/>
          </w:tcPr>
          <w:p w14:paraId="1C12B4CE" w14:textId="3A1D567B" w:rsidR="00B640F8" w:rsidRDefault="00B640F8" w:rsidP="0072610E">
            <w:pPr>
              <w:spacing w:after="120" w:line="240" w:lineRule="auto"/>
              <w:jc w:val="both"/>
              <w:rPr>
                <w:rFonts w:cs="Arial"/>
              </w:rPr>
            </w:pPr>
            <w:r w:rsidRPr="00B640F8">
              <w:rPr>
                <w:rFonts w:cs="Arial"/>
              </w:rPr>
              <w:t>NUM_OUTPUT_BUFFERS</w:t>
            </w:r>
          </w:p>
        </w:tc>
        <w:tc>
          <w:tcPr>
            <w:tcW w:w="1725" w:type="dxa"/>
          </w:tcPr>
          <w:p w14:paraId="14AEF651" w14:textId="335ACB20" w:rsidR="00B640F8" w:rsidRDefault="00B640F8" w:rsidP="0072610E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32" w:type="dxa"/>
          </w:tcPr>
          <w:p w14:paraId="172C2CBD" w14:textId="166BD4FB" w:rsidR="00B640F8" w:rsidRDefault="00B640F8" w:rsidP="00B640F8">
            <w:pPr>
              <w:spacing w:after="120" w:line="240" w:lineRule="auto"/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Pr="00B640F8">
              <w:rPr>
                <w:rFonts w:cs="Arial"/>
              </w:rPr>
              <w:t>otal amount of output buffers</w:t>
            </w:r>
            <w:r>
              <w:rPr>
                <w:rFonts w:cs="Arial"/>
              </w:rPr>
              <w:t>.</w:t>
            </w:r>
          </w:p>
        </w:tc>
      </w:tr>
      <w:tr w:rsidR="00B640F8" w:rsidRPr="00B54EB4" w14:paraId="22082BF1" w14:textId="77777777" w:rsidTr="00F8464D">
        <w:trPr>
          <w:trHeight w:val="20"/>
        </w:trPr>
        <w:tc>
          <w:tcPr>
            <w:tcW w:w="3940" w:type="dxa"/>
          </w:tcPr>
          <w:p w14:paraId="2D56E350" w14:textId="43806637" w:rsidR="00B640F8" w:rsidRPr="00B640F8" w:rsidRDefault="00B640F8" w:rsidP="00B640F8">
            <w:pPr>
              <w:spacing w:after="120" w:line="240" w:lineRule="auto"/>
              <w:jc w:val="both"/>
              <w:rPr>
                <w:rFonts w:cs="Arial"/>
              </w:rPr>
            </w:pPr>
            <w:r w:rsidRPr="00B640F8">
              <w:rPr>
                <w:rFonts w:cs="Arial"/>
              </w:rPr>
              <w:t>OUTPUT_BUFFER_LENGTH</w:t>
            </w:r>
          </w:p>
        </w:tc>
        <w:tc>
          <w:tcPr>
            <w:tcW w:w="1725" w:type="dxa"/>
          </w:tcPr>
          <w:p w14:paraId="795B38C2" w14:textId="11CDA394" w:rsidR="00B640F8" w:rsidRDefault="00B640F8" w:rsidP="00B640F8">
            <w:pPr>
              <w:spacing w:after="120" w:line="240" w:lineRule="auto"/>
              <w:jc w:val="both"/>
              <w:rPr>
                <w:rFonts w:cs="Arial"/>
              </w:rPr>
            </w:pPr>
            <w:r w:rsidRPr="00B640F8">
              <w:rPr>
                <w:rFonts w:cs="Arial"/>
              </w:rPr>
              <w:t>4096</w:t>
            </w:r>
          </w:p>
        </w:tc>
        <w:tc>
          <w:tcPr>
            <w:tcW w:w="4632" w:type="dxa"/>
          </w:tcPr>
          <w:p w14:paraId="3B9D7116" w14:textId="3DFE4D53" w:rsidR="00B640F8" w:rsidRDefault="00B640F8" w:rsidP="00B640F8">
            <w:pPr>
              <w:spacing w:after="120" w:line="240" w:lineRule="auto"/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F8464D">
              <w:rPr>
                <w:rFonts w:cs="Arial"/>
              </w:rPr>
              <w:t xml:space="preserve">efault </w:t>
            </w:r>
            <w:r>
              <w:rPr>
                <w:rFonts w:cs="Arial"/>
              </w:rPr>
              <w:t>out</w:t>
            </w:r>
            <w:r w:rsidRPr="00F8464D">
              <w:rPr>
                <w:rFonts w:cs="Arial"/>
              </w:rPr>
              <w:t>put buffer length</w:t>
            </w:r>
            <w:r>
              <w:rPr>
                <w:rFonts w:cs="Arial"/>
              </w:rPr>
              <w:t>.</w:t>
            </w:r>
          </w:p>
        </w:tc>
      </w:tr>
      <w:tr w:rsidR="00B640F8" w:rsidRPr="00B54EB4" w14:paraId="2995613B" w14:textId="77777777" w:rsidTr="00F8464D">
        <w:trPr>
          <w:trHeight w:val="20"/>
        </w:trPr>
        <w:tc>
          <w:tcPr>
            <w:tcW w:w="3940" w:type="dxa"/>
          </w:tcPr>
          <w:p w14:paraId="5842F323" w14:textId="5AEBE8D9" w:rsidR="00B640F8" w:rsidRPr="00B54EB4" w:rsidRDefault="00B640F8" w:rsidP="00B640F8">
            <w:pPr>
              <w:spacing w:after="120" w:line="240" w:lineRule="auto"/>
              <w:jc w:val="both"/>
              <w:rPr>
                <w:rFonts w:cs="Arial"/>
              </w:rPr>
            </w:pPr>
            <w:r w:rsidRPr="00F8464D">
              <w:rPr>
                <w:rFonts w:cs="Arial"/>
              </w:rPr>
              <w:t>BUFFER_ALIGNMENT</w:t>
            </w:r>
          </w:p>
        </w:tc>
        <w:tc>
          <w:tcPr>
            <w:tcW w:w="1725" w:type="dxa"/>
          </w:tcPr>
          <w:p w14:paraId="10B3ACAA" w14:textId="190B03E2" w:rsidR="00B640F8" w:rsidRPr="00B54EB4" w:rsidRDefault="00B640F8" w:rsidP="00B640F8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32</w:t>
            </w:r>
          </w:p>
        </w:tc>
        <w:tc>
          <w:tcPr>
            <w:tcW w:w="4632" w:type="dxa"/>
          </w:tcPr>
          <w:p w14:paraId="1B766F37" w14:textId="7894123C" w:rsidR="00B640F8" w:rsidRPr="00B54EB4" w:rsidRDefault="00B640F8" w:rsidP="00B640F8">
            <w:pPr>
              <w:spacing w:after="120" w:line="240" w:lineRule="auto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F8464D">
              <w:rPr>
                <w:rFonts w:cs="Arial"/>
              </w:rPr>
              <w:t>equired data alignment</w:t>
            </w:r>
            <w:r>
              <w:rPr>
                <w:rFonts w:cs="Arial"/>
              </w:rPr>
              <w:t xml:space="preserve"> of Equalizer.</w:t>
            </w:r>
          </w:p>
        </w:tc>
      </w:tr>
    </w:tbl>
    <w:p w14:paraId="48C3FCD2" w14:textId="77777777" w:rsidR="00F8464D" w:rsidRDefault="00F8464D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  <w:b/>
          <w:sz w:val="24"/>
        </w:rPr>
      </w:pPr>
      <w:r>
        <w:rPr>
          <w:rFonts w:cs="Arial"/>
        </w:rPr>
        <w:br w:type="page"/>
      </w:r>
    </w:p>
    <w:p w14:paraId="48A2A850" w14:textId="32D5A266" w:rsidR="002717C0" w:rsidRPr="00B54EB4" w:rsidRDefault="002717C0" w:rsidP="00860689">
      <w:pPr>
        <w:pStyle w:val="Heading2"/>
        <w:jc w:val="both"/>
        <w:rPr>
          <w:rFonts w:ascii="Arial" w:hAnsi="Arial" w:cs="Arial"/>
        </w:rPr>
      </w:pPr>
      <w:bookmarkStart w:id="33" w:name="_Toc534269802"/>
      <w:r w:rsidRPr="00B54EB4">
        <w:rPr>
          <w:rFonts w:ascii="Arial" w:hAnsi="Arial" w:cs="Arial"/>
        </w:rPr>
        <w:lastRenderedPageBreak/>
        <w:t>Function definition</w:t>
      </w:r>
      <w:bookmarkEnd w:id="33"/>
    </w:p>
    <w:p w14:paraId="654B0313" w14:textId="4A09BCC7" w:rsidR="00551FDF" w:rsidRDefault="00865D5C" w:rsidP="001461BE">
      <w:pPr>
        <w:pStyle w:val="Heading3"/>
      </w:pPr>
      <w:bookmarkStart w:id="34" w:name="_Toc534269803"/>
      <w:r>
        <w:t>EQUALIZER_</w:t>
      </w:r>
      <w:r w:rsidR="00551FDF" w:rsidRPr="00551FDF">
        <w:t>Setup</w:t>
      </w:r>
      <w:bookmarkEnd w:id="34"/>
    </w:p>
    <w:p w14:paraId="729C0D55" w14:textId="56A863D1" w:rsidR="00E91B2F" w:rsidRPr="00E91B2F" w:rsidRDefault="00E91B2F" w:rsidP="00E91B2F">
      <w:pPr>
        <w:pStyle w:val="ReqID"/>
      </w:pPr>
      <w:r>
        <w:t>DD_API_EQZ_01_001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9"/>
        <w:gridCol w:w="1042"/>
        <w:gridCol w:w="678"/>
        <w:gridCol w:w="4065"/>
      </w:tblGrid>
      <w:tr w:rsidR="00551FDF" w:rsidRPr="00E7371A" w14:paraId="10ABFBEA" w14:textId="77777777" w:rsidTr="005E6CF9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9C1DCDA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65308004" w14:textId="1D5D21BF" w:rsidR="00551FDF" w:rsidRPr="00E7371A" w:rsidRDefault="00551FDF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551FDF">
              <w:rPr>
                <w:rFonts w:ascii="Courier New" w:hAnsi="Courier New" w:cs="Courier New"/>
                <w:szCs w:val="18"/>
              </w:rPr>
              <w:t xml:space="preserve">static s32 </w:t>
            </w:r>
            <w:r w:rsidR="00865D5C">
              <w:rPr>
                <w:rFonts w:ascii="Courier New" w:hAnsi="Courier New" w:cs="Courier New"/>
                <w:szCs w:val="18"/>
              </w:rPr>
              <w:t>EQUALIZER_</w:t>
            </w:r>
            <w:r w:rsidRPr="00551FDF">
              <w:rPr>
                <w:rFonts w:ascii="Courier New" w:hAnsi="Courier New" w:cs="Courier New"/>
                <w:szCs w:val="18"/>
              </w:rPr>
              <w:t>Setup(</w:t>
            </w:r>
            <w:r w:rsidR="00C404F9">
              <w:rPr>
                <w:rFonts w:ascii="Courier New" w:hAnsi="Courier New" w:cs="Courier New"/>
                <w:szCs w:val="18"/>
              </w:rPr>
              <w:t>XAOMXCodecBase*</w:t>
            </w:r>
            <w:r w:rsidRPr="00551FDF">
              <w:rPr>
                <w:rFonts w:ascii="Courier New" w:hAnsi="Courier New" w:cs="Courier New"/>
                <w:szCs w:val="18"/>
              </w:rPr>
              <w:t>pBase, xf_set_param_msg_t *msg)</w:t>
            </w:r>
          </w:p>
        </w:tc>
      </w:tr>
      <w:tr w:rsidR="00551FDF" w:rsidRPr="00E7371A" w14:paraId="05B49B63" w14:textId="77777777" w:rsidTr="005E6CF9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0EBE70C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50B832F" w14:textId="0DB020D3" w:rsidR="00551FDF" w:rsidRPr="00E7371A" w:rsidRDefault="001461BE" w:rsidP="005E6CF9">
            <w:pPr>
              <w:overflowPunct/>
              <w:autoSpaceDE/>
              <w:autoSpaceDN/>
              <w:adjustRightInd/>
              <w:spacing w:after="120" w:line="240" w:lineRule="auto"/>
              <w:jc w:val="both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Equalizer </w:t>
            </w:r>
            <w:r w:rsidR="00551FDF" w:rsidRPr="00551FDF">
              <w:rPr>
                <w:rFonts w:cs="Arial"/>
                <w:color w:val="000000"/>
                <w:sz w:val="18"/>
                <w:szCs w:val="18"/>
              </w:rPr>
              <w:t>prepare codec setup parameters</w:t>
            </w:r>
            <w:r w:rsidR="00551FDF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551FDF" w:rsidRPr="00E7371A" w14:paraId="2AC57F42" w14:textId="77777777" w:rsidTr="005E6CF9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CB9DB5C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12153AF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Type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6940C67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Name</w:t>
            </w:r>
          </w:p>
        </w:tc>
        <w:tc>
          <w:tcPr>
            <w:tcW w:w="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8ACD597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I/O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098ABEC7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Description</w:t>
            </w:r>
          </w:p>
        </w:tc>
      </w:tr>
      <w:tr w:rsidR="00551FDF" w:rsidRPr="00E7371A" w14:paraId="1E5C6EFD" w14:textId="77777777" w:rsidTr="005E6CF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5AFCBD5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42BA7CE" w14:textId="2616B9E8" w:rsidR="00551FDF" w:rsidRPr="00E7371A" w:rsidRDefault="001461B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XAOMXCodecBase</w:t>
            </w:r>
            <w:r w:rsidR="00551FDF">
              <w:rPr>
                <w:rFonts w:cs="Arial"/>
                <w:szCs w:val="18"/>
              </w:rPr>
              <w:t>*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8CBC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pBase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EEBA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A314A9" w14:textId="3BA2E559" w:rsidR="00551FDF" w:rsidRPr="00E7371A" w:rsidRDefault="00551FDF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F8464D">
              <w:rPr>
                <w:rFonts w:cs="Arial"/>
                <w:szCs w:val="18"/>
              </w:rPr>
              <w:t xml:space="preserve">Pointer to </w:t>
            </w:r>
            <w:r w:rsidR="001E38C8">
              <w:rPr>
                <w:rFonts w:cs="Arial"/>
                <w:szCs w:val="18"/>
              </w:rPr>
              <w:t>base codec structure</w:t>
            </w:r>
            <w:r w:rsidR="00865D5C">
              <w:rPr>
                <w:rFonts w:cs="Arial"/>
                <w:szCs w:val="18"/>
              </w:rPr>
              <w:t xml:space="preserve"> </w:t>
            </w:r>
            <w:r w:rsidRPr="00F8464D">
              <w:rPr>
                <w:rFonts w:cs="Arial"/>
                <w:szCs w:val="18"/>
              </w:rPr>
              <w:t>of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F8464D">
              <w:rPr>
                <w:rFonts w:cs="Arial"/>
                <w:szCs w:val="18"/>
              </w:rPr>
              <w:t>component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551FDF" w:rsidRPr="00E7371A" w14:paraId="76985278" w14:textId="77777777" w:rsidTr="005E6CF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B1AA059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865844" w14:textId="08D6F930" w:rsidR="00551FDF" w:rsidRPr="00F8464D" w:rsidRDefault="00551FDF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3B02B0">
              <w:rPr>
                <w:rFonts w:cs="Arial"/>
                <w:szCs w:val="18"/>
              </w:rPr>
              <w:t>xf_set_param_msg_t</w:t>
            </w:r>
            <w:r>
              <w:rPr>
                <w:rFonts w:cs="Arial"/>
                <w:szCs w:val="18"/>
              </w:rPr>
              <w:t>*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BB0" w14:textId="77777777" w:rsidR="00551FDF" w:rsidRDefault="00551FDF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msg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A79D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E5025D" w14:textId="63126463" w:rsidR="00551FDF" w:rsidRPr="00F8464D" w:rsidRDefault="00551FDF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3B02B0">
              <w:rPr>
                <w:rFonts w:cs="Arial"/>
                <w:szCs w:val="18"/>
              </w:rPr>
              <w:t>Message send to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3B02B0">
              <w:rPr>
                <w:rFonts w:cs="Arial"/>
                <w:szCs w:val="18"/>
              </w:rPr>
              <w:t>plugin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551FDF" w:rsidRPr="00E7371A" w14:paraId="0A47DF08" w14:textId="77777777" w:rsidTr="008217D8">
        <w:trPr>
          <w:trHeight w:val="144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DB2C1CA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621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5DC130FB" w14:textId="59826721" w:rsidR="00551FDF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</w:t>
            </w:r>
            <w:r w:rsidR="00551FDF">
              <w:rPr>
                <w:rFonts w:cs="Arial"/>
                <w:szCs w:val="18"/>
              </w:rPr>
              <w:t>ength</w:t>
            </w:r>
          </w:p>
        </w:tc>
        <w:tc>
          <w:tcPr>
            <w:tcW w:w="474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780FBC7" w14:textId="0CAEE286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3B02B0">
              <w:rPr>
                <w:rFonts w:cs="Arial"/>
                <w:szCs w:val="18"/>
              </w:rPr>
              <w:t>Number of parameters want to set for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3B02B0">
              <w:rPr>
                <w:rFonts w:cs="Arial"/>
                <w:szCs w:val="18"/>
              </w:rPr>
              <w:t>plugin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551FDF" w:rsidRPr="00E7371A" w14:paraId="65AACAC3" w14:textId="77777777" w:rsidTr="009271B6">
        <w:trPr>
          <w:trHeight w:val="884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2227EED" w14:textId="77777777" w:rsidR="00551FDF" w:rsidRPr="00E7371A" w:rsidRDefault="00551FDF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06C45CE" w14:textId="7A3A46A6" w:rsidR="00551FDF" w:rsidRPr="00E7371A" w:rsidRDefault="00865D5C" w:rsidP="00551FDF">
            <w:pPr>
              <w:pStyle w:val="ListParagraph"/>
              <w:numPr>
                <w:ilvl w:val="0"/>
                <w:numId w:val="34"/>
              </w:numPr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EQUALIZER_</w:t>
            </w:r>
            <w:r w:rsidR="00551FDF" w:rsidRPr="00551FDF">
              <w:rPr>
                <w:rFonts w:cs="Arial"/>
                <w:sz w:val="18"/>
                <w:szCs w:val="18"/>
              </w:rPr>
              <w:t>Setup</w:t>
            </w:r>
            <w:r w:rsidR="00551FDF" w:rsidRPr="003B02B0">
              <w:rPr>
                <w:rFonts w:cs="Arial"/>
                <w:sz w:val="18"/>
                <w:szCs w:val="18"/>
              </w:rPr>
              <w:t xml:space="preserve"> </w:t>
            </w:r>
            <w:r w:rsidR="00551FDF" w:rsidRPr="00E7371A">
              <w:rPr>
                <w:rFonts w:cs="Arial"/>
                <w:sz w:val="18"/>
                <w:szCs w:val="18"/>
              </w:rPr>
              <w:t>processing:</w:t>
            </w:r>
          </w:p>
          <w:p w14:paraId="44BEC57B" w14:textId="28987A44" w:rsidR="00551FDF" w:rsidRPr="00E7371A" w:rsidRDefault="00551FDF" w:rsidP="005427BF">
            <w:pPr>
              <w:spacing w:after="12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7371A">
              <w:rPr>
                <w:rFonts w:cs="Arial"/>
                <w:sz w:val="18"/>
                <w:szCs w:val="18"/>
              </w:rPr>
              <w:t xml:space="preserve">- </w:t>
            </w:r>
            <w:r w:rsidR="005427BF">
              <w:rPr>
                <w:rFonts w:cs="Arial"/>
                <w:sz w:val="18"/>
                <w:szCs w:val="18"/>
              </w:rPr>
              <w:t>Prepare PCM width</w:t>
            </w:r>
            <w:r>
              <w:rPr>
                <w:rFonts w:cs="Arial"/>
                <w:sz w:val="18"/>
                <w:szCs w:val="18"/>
              </w:rPr>
              <w:t xml:space="preserve">, sample rate, </w:t>
            </w:r>
            <w:r w:rsidR="00B640F8">
              <w:rPr>
                <w:rFonts w:cs="Arial"/>
                <w:sz w:val="18"/>
                <w:szCs w:val="18"/>
              </w:rPr>
              <w:t>Equalizer type,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B640F8">
              <w:rPr>
                <w:rFonts w:cs="Arial"/>
                <w:sz w:val="18"/>
                <w:szCs w:val="18"/>
              </w:rPr>
              <w:t xml:space="preserve">center frequencies, filter type, filter bandwidth, filter </w:t>
            </w:r>
            <w:r w:rsidR="005427BF">
              <w:rPr>
                <w:rFonts w:cs="Arial"/>
                <w:sz w:val="18"/>
                <w:szCs w:val="18"/>
              </w:rPr>
              <w:t>gain,</w:t>
            </w:r>
            <w:r w:rsidR="00B640F8">
              <w:rPr>
                <w:rFonts w:cs="Arial"/>
                <w:sz w:val="18"/>
                <w:szCs w:val="18"/>
              </w:rPr>
              <w:t xml:space="preserve"> and filter gain base </w:t>
            </w:r>
            <w:r>
              <w:rPr>
                <w:rFonts w:cs="Arial"/>
                <w:sz w:val="18"/>
                <w:szCs w:val="18"/>
              </w:rPr>
              <w:t>values into command message.</w:t>
            </w:r>
          </w:p>
        </w:tc>
      </w:tr>
    </w:tbl>
    <w:p w14:paraId="695276A7" w14:textId="099AE5F7" w:rsidR="00E91B2F" w:rsidRPr="00BE17BE" w:rsidRDefault="00E91B2F" w:rsidP="00E91B2F">
      <w:pPr>
        <w:pStyle w:val="RefIDs"/>
      </w:pPr>
      <w:r w:rsidRPr="00BE17BE">
        <w:rPr>
          <w:rFonts w:hint="eastAsia"/>
        </w:rPr>
        <w:t xml:space="preserve">[Covers: </w:t>
      </w:r>
      <w:r w:rsidRPr="00AB10E0">
        <w:t>FD_API_</w:t>
      </w:r>
      <w:r>
        <w:t>EQZ</w:t>
      </w:r>
      <w:r w:rsidRPr="00AB10E0">
        <w:t>_00</w:t>
      </w:r>
      <w:r>
        <w:t>3</w:t>
      </w:r>
      <w:r w:rsidRPr="00BE17BE">
        <w:rPr>
          <w:rFonts w:hint="eastAsia"/>
        </w:rPr>
        <w:t>]</w:t>
      </w:r>
    </w:p>
    <w:p w14:paraId="643174D4" w14:textId="77777777" w:rsidR="00551FDF" w:rsidRPr="00B54EB4" w:rsidRDefault="00551FDF" w:rsidP="00551FDF">
      <w:pPr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cs="Arial"/>
        </w:rPr>
      </w:pPr>
    </w:p>
    <w:p w14:paraId="585BC89F" w14:textId="77777777" w:rsidR="00551FDF" w:rsidRPr="00B54EB4" w:rsidRDefault="00551FDF" w:rsidP="00551FDF">
      <w:pPr>
        <w:overflowPunct/>
        <w:autoSpaceDE/>
        <w:autoSpaceDN/>
        <w:adjustRightInd/>
        <w:spacing w:after="120" w:line="240" w:lineRule="auto"/>
        <w:jc w:val="center"/>
        <w:textAlignment w:val="auto"/>
        <w:rPr>
          <w:rFonts w:cs="Arial"/>
        </w:rPr>
      </w:pPr>
      <w:r w:rsidRPr="00B54EB4">
        <w:rPr>
          <w:rFonts w:cs="Arial"/>
          <w:noProof/>
        </w:rPr>
        <w:drawing>
          <wp:inline distT="0" distB="0" distL="0" distR="0" wp14:anchorId="1CA8417E" wp14:editId="47206E88">
            <wp:extent cx="3731277" cy="2943772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_hw_dma_set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77" cy="294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1367" w14:textId="32F61CD1" w:rsidR="00551FDF" w:rsidRDefault="00551FDF" w:rsidP="00792CAA">
      <w:pPr>
        <w:pStyle w:val="Caption"/>
        <w:spacing w:after="120"/>
        <w:jc w:val="center"/>
        <w:rPr>
          <w:rFonts w:cs="Arial"/>
        </w:rPr>
      </w:pPr>
      <w:bookmarkStart w:id="35" w:name="_Toc534269814"/>
      <w:r w:rsidRPr="00B54EB4">
        <w:rPr>
          <w:rFonts w:cs="Arial"/>
        </w:rPr>
        <w:t xml:space="preserve">Figure </w:t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STYLEREF 1 \s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noBreakHyphen/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SEQ Figure \* ARABIC \s 1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1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</w:t>
      </w:r>
      <w:r w:rsidR="00865D5C">
        <w:rPr>
          <w:rFonts w:cs="Arial"/>
        </w:rPr>
        <w:t>EQUALIZER_</w:t>
      </w:r>
      <w:r w:rsidRPr="00551FDF">
        <w:rPr>
          <w:rFonts w:cs="Arial"/>
        </w:rPr>
        <w:t>Setup</w:t>
      </w:r>
      <w:r>
        <w:rPr>
          <w:rFonts w:cs="Arial"/>
        </w:rPr>
        <w:t xml:space="preserve"> </w:t>
      </w:r>
      <w:r w:rsidRPr="00B54EB4">
        <w:rPr>
          <w:rFonts w:cs="Arial"/>
        </w:rPr>
        <w:t>flowchart</w:t>
      </w:r>
      <w:bookmarkEnd w:id="35"/>
      <w:r>
        <w:rPr>
          <w:rFonts w:cs="Arial"/>
        </w:rPr>
        <w:br w:type="page"/>
      </w:r>
    </w:p>
    <w:p w14:paraId="4FAD794D" w14:textId="74F1F76A" w:rsidR="00473B7E" w:rsidRDefault="00865D5C" w:rsidP="001461BE">
      <w:pPr>
        <w:pStyle w:val="Heading3"/>
      </w:pPr>
      <w:bookmarkStart w:id="36" w:name="_Toc534269804"/>
      <w:r>
        <w:lastRenderedPageBreak/>
        <w:t>EQUALIZER_</w:t>
      </w:r>
      <w:r w:rsidR="00473B7E" w:rsidRPr="00473B7E">
        <w:t>RuntimeInit</w:t>
      </w:r>
      <w:bookmarkEnd w:id="36"/>
    </w:p>
    <w:p w14:paraId="01AD97DF" w14:textId="49A807EF" w:rsidR="00E91B2F" w:rsidRPr="00E91B2F" w:rsidRDefault="00E91B2F" w:rsidP="00E91B2F">
      <w:pPr>
        <w:pStyle w:val="ReqID"/>
      </w:pPr>
      <w:r>
        <w:t>DD_API_EQZ_01_002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9"/>
        <w:gridCol w:w="1042"/>
        <w:gridCol w:w="678"/>
        <w:gridCol w:w="4065"/>
      </w:tblGrid>
      <w:tr w:rsidR="00473B7E" w:rsidRPr="00E7371A" w14:paraId="63CF07DD" w14:textId="77777777" w:rsidTr="005E6CF9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D1362A0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7BBB844A" w14:textId="0B9BEEA8" w:rsidR="00473B7E" w:rsidRPr="00E7371A" w:rsidRDefault="00A14F85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A14F85">
              <w:rPr>
                <w:rFonts w:ascii="Courier New" w:hAnsi="Courier New" w:cs="Courier New"/>
                <w:szCs w:val="18"/>
              </w:rPr>
              <w:t xml:space="preserve">static s32 </w:t>
            </w:r>
            <w:r w:rsidR="00865D5C">
              <w:rPr>
                <w:rFonts w:ascii="Courier New" w:hAnsi="Courier New" w:cs="Courier New"/>
                <w:szCs w:val="18"/>
              </w:rPr>
              <w:t>EQUALIZER_</w:t>
            </w:r>
            <w:r w:rsidRPr="00A14F85">
              <w:rPr>
                <w:rFonts w:ascii="Courier New" w:hAnsi="Courier New" w:cs="Courier New"/>
                <w:szCs w:val="18"/>
              </w:rPr>
              <w:t>RuntimeInit(</w:t>
            </w:r>
            <w:r w:rsidR="00C404F9">
              <w:rPr>
                <w:rFonts w:ascii="Courier New" w:hAnsi="Courier New" w:cs="Courier New"/>
                <w:szCs w:val="18"/>
              </w:rPr>
              <w:t>XAOMXCodecBase*</w:t>
            </w:r>
            <w:r w:rsidRPr="00A14F85">
              <w:rPr>
                <w:rFonts w:ascii="Courier New" w:hAnsi="Courier New" w:cs="Courier New"/>
                <w:szCs w:val="18"/>
              </w:rPr>
              <w:t>pBase, xf_start_msg_t *msg)</w:t>
            </w:r>
          </w:p>
        </w:tc>
      </w:tr>
      <w:tr w:rsidR="00473B7E" w:rsidRPr="00E7371A" w14:paraId="27322A50" w14:textId="77777777" w:rsidTr="005E6CF9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86D823A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C29B5D9" w14:textId="4F8DE7E2" w:rsidR="00473B7E" w:rsidRPr="00E7371A" w:rsidRDefault="001461BE" w:rsidP="005E6CF9">
            <w:pPr>
              <w:overflowPunct/>
              <w:autoSpaceDE/>
              <w:autoSpaceDN/>
              <w:adjustRightInd/>
              <w:spacing w:after="120" w:line="240" w:lineRule="auto"/>
              <w:jc w:val="both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1461BE">
              <w:rPr>
                <w:rFonts w:cs="Arial"/>
                <w:color w:val="000000"/>
                <w:sz w:val="18"/>
                <w:szCs w:val="18"/>
              </w:rPr>
              <w:t>Return no parameter is set in runtime.</w:t>
            </w:r>
          </w:p>
        </w:tc>
      </w:tr>
      <w:tr w:rsidR="00473B7E" w:rsidRPr="00E7371A" w14:paraId="035275FB" w14:textId="77777777" w:rsidTr="005E6CF9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A8E08CB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5F42365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Type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FEB6C1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Name</w:t>
            </w:r>
          </w:p>
        </w:tc>
        <w:tc>
          <w:tcPr>
            <w:tcW w:w="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3B5D484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I/O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1A6B3F4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Description</w:t>
            </w:r>
          </w:p>
        </w:tc>
      </w:tr>
      <w:tr w:rsidR="00473B7E" w:rsidRPr="00E7371A" w14:paraId="415C44C6" w14:textId="77777777" w:rsidTr="005E6CF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D84C599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9D46E4" w14:textId="65FBA2C0" w:rsidR="00473B7E" w:rsidRPr="00E7371A" w:rsidRDefault="00C404F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XAOMXCodecBase*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6E2B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pBase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638E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0802B3" w14:textId="334958B2" w:rsidR="00473B7E" w:rsidRPr="00E7371A" w:rsidRDefault="00473B7E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F8464D">
              <w:rPr>
                <w:rFonts w:cs="Arial"/>
                <w:szCs w:val="18"/>
              </w:rPr>
              <w:t xml:space="preserve">Pointer to </w:t>
            </w:r>
            <w:r w:rsidR="001E38C8">
              <w:rPr>
                <w:rFonts w:cs="Arial"/>
                <w:szCs w:val="18"/>
              </w:rPr>
              <w:t xml:space="preserve">base codec </w:t>
            </w:r>
            <w:r w:rsidR="001461BE">
              <w:rPr>
                <w:rFonts w:cs="Arial"/>
                <w:szCs w:val="18"/>
              </w:rPr>
              <w:t>structure of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F8464D">
              <w:rPr>
                <w:rFonts w:cs="Arial"/>
                <w:szCs w:val="18"/>
              </w:rPr>
              <w:t>component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473B7E" w:rsidRPr="00E7371A" w14:paraId="2728578A" w14:textId="77777777" w:rsidTr="005E6CF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BC73F2B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CF02EC" w14:textId="15C8D890" w:rsidR="00473B7E" w:rsidRPr="00F8464D" w:rsidRDefault="00473B7E" w:rsidP="00A14F85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3B02B0">
              <w:rPr>
                <w:rFonts w:cs="Arial"/>
                <w:szCs w:val="18"/>
              </w:rPr>
              <w:t>xf_</w:t>
            </w:r>
            <w:r w:rsidR="00A14F85">
              <w:rPr>
                <w:rFonts w:cs="Arial"/>
                <w:szCs w:val="18"/>
              </w:rPr>
              <w:t>start</w:t>
            </w:r>
            <w:r w:rsidRPr="003B02B0">
              <w:rPr>
                <w:rFonts w:cs="Arial"/>
                <w:szCs w:val="18"/>
              </w:rPr>
              <w:t>_msg_t</w:t>
            </w:r>
            <w:r>
              <w:rPr>
                <w:rFonts w:cs="Arial"/>
                <w:szCs w:val="18"/>
              </w:rPr>
              <w:t>*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1AE" w14:textId="77777777" w:rsidR="00473B7E" w:rsidRDefault="00473B7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msg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D31E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982DF8" w14:textId="0B6781F6" w:rsidR="00473B7E" w:rsidRPr="00F8464D" w:rsidRDefault="00473B7E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3B02B0">
              <w:rPr>
                <w:rFonts w:cs="Arial"/>
                <w:szCs w:val="18"/>
              </w:rPr>
              <w:t>Message send to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3B02B0">
              <w:rPr>
                <w:rFonts w:cs="Arial"/>
                <w:szCs w:val="18"/>
              </w:rPr>
              <w:t>plugin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473B7E" w:rsidRPr="00E7371A" w14:paraId="75CFC440" w14:textId="77777777" w:rsidTr="00792CAA">
        <w:trPr>
          <w:trHeight w:val="20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1B317CF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621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5EA52F66" w14:textId="36B1EBDD" w:rsidR="00473B7E" w:rsidRPr="00E7371A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</w:t>
            </w:r>
          </w:p>
        </w:tc>
        <w:tc>
          <w:tcPr>
            <w:tcW w:w="474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1835AC" w14:textId="642B839F" w:rsidR="00473B7E" w:rsidRPr="00E7371A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N</w:t>
            </w:r>
            <w:r w:rsidRPr="001461BE">
              <w:rPr>
                <w:rFonts w:cs="Arial"/>
                <w:color w:val="000000"/>
                <w:szCs w:val="18"/>
              </w:rPr>
              <w:t>o parameter is set in runtime</w:t>
            </w:r>
          </w:p>
        </w:tc>
      </w:tr>
      <w:tr w:rsidR="00473B7E" w:rsidRPr="00E7371A" w14:paraId="2F84A39D" w14:textId="77777777" w:rsidTr="005E6CF9">
        <w:trPr>
          <w:trHeight w:val="884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EA8B101" w14:textId="77777777" w:rsidR="00473B7E" w:rsidRPr="00E7371A" w:rsidRDefault="00473B7E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89B578A" w14:textId="364CB041" w:rsidR="00473B7E" w:rsidRPr="00E7371A" w:rsidRDefault="00865D5C" w:rsidP="00473B7E">
            <w:pPr>
              <w:pStyle w:val="ListParagraph"/>
              <w:numPr>
                <w:ilvl w:val="0"/>
                <w:numId w:val="34"/>
              </w:numPr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EQUALIZER_</w:t>
            </w:r>
            <w:r w:rsidR="00473B7E" w:rsidRPr="00473B7E">
              <w:rPr>
                <w:rFonts w:cs="Arial"/>
                <w:sz w:val="18"/>
                <w:szCs w:val="18"/>
              </w:rPr>
              <w:t>RuntimeInit</w:t>
            </w:r>
            <w:r w:rsidR="00473B7E">
              <w:rPr>
                <w:rFonts w:cs="Arial"/>
                <w:sz w:val="18"/>
                <w:szCs w:val="18"/>
              </w:rPr>
              <w:t xml:space="preserve"> </w:t>
            </w:r>
            <w:r w:rsidR="00473B7E" w:rsidRPr="00E7371A">
              <w:rPr>
                <w:rFonts w:cs="Arial"/>
                <w:sz w:val="18"/>
                <w:szCs w:val="18"/>
              </w:rPr>
              <w:t>processing:</w:t>
            </w:r>
          </w:p>
          <w:p w14:paraId="2A7A43B8" w14:textId="736AA0B8" w:rsidR="00473B7E" w:rsidRPr="00E7371A" w:rsidRDefault="00473B7E" w:rsidP="00473B7E">
            <w:pPr>
              <w:spacing w:after="12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7371A">
              <w:rPr>
                <w:rFonts w:cs="Arial"/>
                <w:sz w:val="18"/>
                <w:szCs w:val="18"/>
              </w:rPr>
              <w:t xml:space="preserve">- </w:t>
            </w:r>
            <w:r w:rsidR="001461BE" w:rsidRPr="001461BE">
              <w:rPr>
                <w:rFonts w:cs="Arial"/>
                <w:sz w:val="18"/>
                <w:szCs w:val="18"/>
              </w:rPr>
              <w:t>Return no parameter is set in runtime.</w:t>
            </w:r>
          </w:p>
        </w:tc>
      </w:tr>
    </w:tbl>
    <w:p w14:paraId="7CCE7697" w14:textId="77777777" w:rsidR="00E91B2F" w:rsidRPr="00BE17BE" w:rsidRDefault="00E91B2F" w:rsidP="00E91B2F">
      <w:pPr>
        <w:pStyle w:val="RefIDs"/>
      </w:pPr>
      <w:r w:rsidRPr="00BE17BE">
        <w:rPr>
          <w:rFonts w:hint="eastAsia"/>
        </w:rPr>
        <w:t xml:space="preserve">[Covers: </w:t>
      </w:r>
      <w:r w:rsidRPr="00AB10E0">
        <w:t>FD_API_</w:t>
      </w:r>
      <w:r>
        <w:t>EQZ</w:t>
      </w:r>
      <w:r w:rsidRPr="00AB10E0">
        <w:t>_00</w:t>
      </w:r>
      <w:r>
        <w:t>3</w:t>
      </w:r>
      <w:r w:rsidRPr="00BE17BE">
        <w:rPr>
          <w:rFonts w:hint="eastAsia"/>
        </w:rPr>
        <w:t>]</w:t>
      </w:r>
    </w:p>
    <w:p w14:paraId="0E85999A" w14:textId="77777777" w:rsidR="00473B7E" w:rsidRPr="00B54EB4" w:rsidRDefault="00473B7E" w:rsidP="00473B7E">
      <w:pPr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cs="Arial"/>
        </w:rPr>
      </w:pPr>
    </w:p>
    <w:p w14:paraId="36625B13" w14:textId="77777777" w:rsidR="00473B7E" w:rsidRPr="00B54EB4" w:rsidRDefault="00473B7E" w:rsidP="00473B7E">
      <w:pPr>
        <w:overflowPunct/>
        <w:autoSpaceDE/>
        <w:autoSpaceDN/>
        <w:adjustRightInd/>
        <w:spacing w:after="120" w:line="240" w:lineRule="auto"/>
        <w:jc w:val="center"/>
        <w:textAlignment w:val="auto"/>
        <w:rPr>
          <w:rFonts w:cs="Arial"/>
        </w:rPr>
      </w:pPr>
      <w:r w:rsidRPr="00B54EB4">
        <w:rPr>
          <w:rFonts w:cs="Arial"/>
          <w:noProof/>
        </w:rPr>
        <w:drawing>
          <wp:inline distT="0" distB="0" distL="0" distR="0" wp14:anchorId="76EB67A3" wp14:editId="01CDFA8F">
            <wp:extent cx="2786490" cy="224716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_hw_dma_setu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490" cy="22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AF3B" w14:textId="67250347" w:rsidR="00A14F85" w:rsidRDefault="00473B7E" w:rsidP="00473B7E">
      <w:pPr>
        <w:pStyle w:val="Caption"/>
        <w:spacing w:after="120"/>
        <w:jc w:val="center"/>
        <w:rPr>
          <w:rFonts w:cs="Arial"/>
        </w:rPr>
      </w:pPr>
      <w:bookmarkStart w:id="37" w:name="_Toc534269815"/>
      <w:r w:rsidRPr="00B54EB4">
        <w:rPr>
          <w:rFonts w:cs="Arial"/>
        </w:rPr>
        <w:t xml:space="preserve">Figure </w:t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STYLEREF 1 \s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noBreakHyphen/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SEQ Figure \* ARABIC \s 1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2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</w:t>
      </w:r>
      <w:r w:rsidR="00865D5C">
        <w:rPr>
          <w:rFonts w:cs="Arial"/>
        </w:rPr>
        <w:t>EQUALIZER_</w:t>
      </w:r>
      <w:r w:rsidRPr="00473B7E">
        <w:rPr>
          <w:rFonts w:cs="Arial"/>
        </w:rPr>
        <w:t>RuntimeInit</w:t>
      </w:r>
      <w:r>
        <w:rPr>
          <w:rFonts w:cs="Arial"/>
        </w:rPr>
        <w:t xml:space="preserve"> </w:t>
      </w:r>
      <w:r w:rsidRPr="00B54EB4">
        <w:rPr>
          <w:rFonts w:cs="Arial"/>
        </w:rPr>
        <w:t>flowchart</w:t>
      </w:r>
      <w:bookmarkEnd w:id="37"/>
    </w:p>
    <w:p w14:paraId="57D2769E" w14:textId="77777777" w:rsidR="00A14F85" w:rsidRDefault="00A14F85">
      <w:pPr>
        <w:overflowPunct/>
        <w:autoSpaceDE/>
        <w:autoSpaceDN/>
        <w:adjustRightInd/>
        <w:spacing w:after="0" w:line="240" w:lineRule="auto"/>
        <w:textAlignment w:val="auto"/>
        <w:rPr>
          <w:rFonts w:eastAsia="Times New Roman" w:cs="Arial"/>
          <w:b/>
          <w:bCs/>
        </w:rPr>
      </w:pPr>
      <w:r>
        <w:rPr>
          <w:rFonts w:cs="Arial"/>
        </w:rPr>
        <w:br w:type="page"/>
      </w:r>
    </w:p>
    <w:p w14:paraId="150EFFC7" w14:textId="4C518B8F" w:rsidR="00A14F85" w:rsidRDefault="00865D5C" w:rsidP="001461BE">
      <w:pPr>
        <w:pStyle w:val="Heading3"/>
      </w:pPr>
      <w:bookmarkStart w:id="38" w:name="_Toc534269805"/>
      <w:r>
        <w:lastRenderedPageBreak/>
        <w:t>EQUALIZER_</w:t>
      </w:r>
      <w:r w:rsidR="00A14F85" w:rsidRPr="00A14F85">
        <w:t>GetParam</w:t>
      </w:r>
      <w:bookmarkEnd w:id="38"/>
    </w:p>
    <w:p w14:paraId="6F63DD57" w14:textId="05426F33" w:rsidR="00E91B2F" w:rsidRPr="00E91B2F" w:rsidRDefault="00E91B2F" w:rsidP="00E91B2F">
      <w:pPr>
        <w:pStyle w:val="ReqID"/>
      </w:pPr>
      <w:r>
        <w:t>DD_API_EQZ_01_003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9"/>
        <w:gridCol w:w="1042"/>
        <w:gridCol w:w="678"/>
        <w:gridCol w:w="4065"/>
      </w:tblGrid>
      <w:tr w:rsidR="00A14F85" w:rsidRPr="00E7371A" w14:paraId="386688BD" w14:textId="77777777" w:rsidTr="005E6CF9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B773248" w14:textId="77777777" w:rsidR="00A14F85" w:rsidRPr="00E7371A" w:rsidRDefault="00A14F85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69929160" w14:textId="70CEC6BF" w:rsidR="00A14F85" w:rsidRDefault="00A14F85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A14F85">
              <w:rPr>
                <w:rFonts w:ascii="Courier New" w:hAnsi="Courier New" w:cs="Courier New"/>
                <w:szCs w:val="18"/>
              </w:rPr>
              <w:t xml:space="preserve">static s32 </w:t>
            </w:r>
            <w:r w:rsidR="00865D5C">
              <w:rPr>
                <w:rFonts w:ascii="Courier New" w:hAnsi="Courier New" w:cs="Courier New"/>
                <w:szCs w:val="18"/>
              </w:rPr>
              <w:t>EQUALIZER_</w:t>
            </w:r>
            <w:r w:rsidRPr="00A14F85">
              <w:rPr>
                <w:rFonts w:ascii="Courier New" w:hAnsi="Courier New" w:cs="Courier New"/>
                <w:szCs w:val="18"/>
              </w:rPr>
              <w:t xml:space="preserve">GetParam(XAOMXCodecBase </w:t>
            </w:r>
            <w:r>
              <w:rPr>
                <w:rFonts w:ascii="Courier New" w:hAnsi="Courier New" w:cs="Courier New"/>
                <w:szCs w:val="18"/>
              </w:rPr>
              <w:t xml:space="preserve">     </w:t>
            </w:r>
            <w:r w:rsidRPr="00A14F85">
              <w:rPr>
                <w:rFonts w:ascii="Courier New" w:hAnsi="Courier New" w:cs="Courier New"/>
                <w:szCs w:val="18"/>
              </w:rPr>
              <w:t xml:space="preserve">*pBase, </w:t>
            </w:r>
          </w:p>
          <w:p w14:paraId="380C1756" w14:textId="33215554" w:rsidR="00A14F85" w:rsidRDefault="00A14F85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                           </w:t>
            </w:r>
            <w:r w:rsidR="001461BE">
              <w:rPr>
                <w:rFonts w:ascii="Courier New" w:hAnsi="Courier New" w:cs="Courier New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Cs w:val="18"/>
              </w:rPr>
              <w:t xml:space="preserve"> </w:t>
            </w:r>
            <w:r w:rsidRPr="00A14F85">
              <w:rPr>
                <w:rFonts w:ascii="Courier New" w:hAnsi="Courier New" w:cs="Courier New"/>
                <w:szCs w:val="18"/>
              </w:rPr>
              <w:t xml:space="preserve">xf_get_param_msg_t </w:t>
            </w:r>
            <w:r>
              <w:rPr>
                <w:rFonts w:ascii="Courier New" w:hAnsi="Courier New" w:cs="Courier New"/>
                <w:szCs w:val="18"/>
              </w:rPr>
              <w:t xml:space="preserve"> </w:t>
            </w:r>
            <w:r w:rsidRPr="00A14F85">
              <w:rPr>
                <w:rFonts w:ascii="Courier New" w:hAnsi="Courier New" w:cs="Courier New"/>
                <w:szCs w:val="18"/>
              </w:rPr>
              <w:t xml:space="preserve">*msg, </w:t>
            </w:r>
          </w:p>
          <w:p w14:paraId="26D0EED1" w14:textId="6FDC3CAF" w:rsidR="00A14F85" w:rsidRPr="00E7371A" w:rsidRDefault="00A14F85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                            </w:t>
            </w:r>
            <w:r w:rsidR="001461BE">
              <w:rPr>
                <w:rFonts w:ascii="Courier New" w:hAnsi="Courier New" w:cs="Courier New"/>
                <w:szCs w:val="18"/>
              </w:rPr>
              <w:t xml:space="preserve">  </w:t>
            </w:r>
            <w:r w:rsidRPr="00A14F85">
              <w:rPr>
                <w:rFonts w:ascii="Courier New" w:hAnsi="Courier New" w:cs="Courier New"/>
                <w:szCs w:val="18"/>
              </w:rPr>
              <w:t xml:space="preserve">u32 </w:t>
            </w:r>
            <w:r>
              <w:rPr>
                <w:rFonts w:ascii="Courier New" w:hAnsi="Courier New" w:cs="Courier New"/>
                <w:szCs w:val="18"/>
              </w:rPr>
              <w:t xml:space="preserve">                </w:t>
            </w:r>
            <w:r w:rsidRPr="00A14F85">
              <w:rPr>
                <w:rFonts w:ascii="Courier New" w:hAnsi="Courier New" w:cs="Courier New"/>
                <w:szCs w:val="18"/>
              </w:rPr>
              <w:t>length)</w:t>
            </w:r>
          </w:p>
        </w:tc>
      </w:tr>
      <w:tr w:rsidR="00A14F85" w:rsidRPr="00E7371A" w14:paraId="558AE0B4" w14:textId="77777777" w:rsidTr="005E6CF9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0989912" w14:textId="77777777" w:rsidR="00A14F85" w:rsidRPr="00E7371A" w:rsidRDefault="00A14F85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09351C49" w14:textId="6245460A" w:rsidR="00A14F85" w:rsidRPr="00E7371A" w:rsidRDefault="001461BE" w:rsidP="001461BE">
            <w:pPr>
              <w:overflowPunct/>
              <w:autoSpaceDE/>
              <w:autoSpaceDN/>
              <w:adjustRightInd/>
              <w:spacing w:after="120" w:line="240" w:lineRule="auto"/>
              <w:jc w:val="both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1461BE">
              <w:rPr>
                <w:rFonts w:cs="Arial"/>
                <w:color w:val="000000"/>
                <w:sz w:val="18"/>
                <w:szCs w:val="18"/>
              </w:rPr>
              <w:t xml:space="preserve">Check the message length is </w:t>
            </w:r>
            <w:r>
              <w:rPr>
                <w:rFonts w:cs="Arial"/>
                <w:color w:val="000000"/>
                <w:sz w:val="18"/>
                <w:szCs w:val="18"/>
              </w:rPr>
              <w:t>0.</w:t>
            </w:r>
          </w:p>
        </w:tc>
      </w:tr>
      <w:tr w:rsidR="009271B6" w:rsidRPr="00E7371A" w14:paraId="49EEEAAB" w14:textId="77777777" w:rsidTr="005E6CF9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BDB3E78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F85CB5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Type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70960CC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Name</w:t>
            </w:r>
          </w:p>
        </w:tc>
        <w:tc>
          <w:tcPr>
            <w:tcW w:w="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DD3522A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I/O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2F041037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Description</w:t>
            </w:r>
          </w:p>
        </w:tc>
      </w:tr>
      <w:tr w:rsidR="009271B6" w:rsidRPr="00E7371A" w14:paraId="10FD21D4" w14:textId="77777777" w:rsidTr="005E6CF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DAD700B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1B0529A" w14:textId="5F5018C8" w:rsidR="009271B6" w:rsidRPr="00E7371A" w:rsidRDefault="00C404F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XAOMXCodecBase*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BA7B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pBase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E70A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F722C1" w14:textId="68DF8D2E" w:rsidR="009271B6" w:rsidRPr="00E7371A" w:rsidRDefault="009271B6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F8464D">
              <w:rPr>
                <w:rFonts w:cs="Arial"/>
                <w:szCs w:val="18"/>
              </w:rPr>
              <w:t xml:space="preserve">Pointer to </w:t>
            </w:r>
            <w:r w:rsidR="001E38C8">
              <w:rPr>
                <w:rFonts w:cs="Arial"/>
                <w:szCs w:val="18"/>
              </w:rPr>
              <w:t xml:space="preserve">base codec </w:t>
            </w:r>
            <w:r w:rsidR="001461BE">
              <w:rPr>
                <w:rFonts w:cs="Arial"/>
                <w:szCs w:val="18"/>
              </w:rPr>
              <w:t>structure of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F8464D">
              <w:rPr>
                <w:rFonts w:cs="Arial"/>
                <w:szCs w:val="18"/>
              </w:rPr>
              <w:t>component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9271B6" w:rsidRPr="00E7371A" w14:paraId="7B9294D3" w14:textId="77777777" w:rsidTr="005E6CF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A078214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D161EB7" w14:textId="3B2742B7" w:rsidR="009271B6" w:rsidRPr="00F8464D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A14F85">
              <w:rPr>
                <w:rFonts w:cs="Arial"/>
                <w:szCs w:val="18"/>
              </w:rPr>
              <w:t xml:space="preserve">xf_get_param_msg_t </w:t>
            </w:r>
            <w:r>
              <w:rPr>
                <w:rFonts w:cs="Arial"/>
                <w:szCs w:val="18"/>
              </w:rPr>
              <w:t>*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5070" w14:textId="77777777" w:rsidR="009271B6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msg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9933" w14:textId="2E78C4BD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01226D" w14:textId="62FB8CC0" w:rsidR="009271B6" w:rsidRPr="00F8464D" w:rsidRDefault="009271B6" w:rsidP="00A14F85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3B02B0">
              <w:rPr>
                <w:rFonts w:cs="Arial"/>
                <w:szCs w:val="18"/>
              </w:rPr>
              <w:t xml:space="preserve">Message </w:t>
            </w:r>
            <w:r>
              <w:rPr>
                <w:rFonts w:cs="Arial"/>
                <w:szCs w:val="18"/>
              </w:rPr>
              <w:t>receive</w:t>
            </w:r>
            <w:r w:rsidRPr="003B02B0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from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3B02B0">
              <w:rPr>
                <w:rFonts w:cs="Arial"/>
                <w:szCs w:val="18"/>
              </w:rPr>
              <w:t>plugin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9271B6" w:rsidRPr="00E7371A" w14:paraId="4E8B38BA" w14:textId="77777777" w:rsidTr="005E6CF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55931E3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9DBCEBF" w14:textId="19120208" w:rsidR="009271B6" w:rsidRPr="00A14F85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u32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43D6" w14:textId="0D2EC9F2" w:rsidR="009271B6" w:rsidRDefault="00963E2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leng</w:t>
            </w:r>
            <w:r w:rsidR="009271B6">
              <w:rPr>
                <w:rFonts w:cs="Arial"/>
                <w:szCs w:val="18"/>
              </w:rPr>
              <w:t>th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4966" w14:textId="74529D78" w:rsidR="009271B6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6B42F" w14:textId="10CE3105" w:rsidR="009271B6" w:rsidRPr="003B02B0" w:rsidRDefault="009271B6" w:rsidP="00A14F85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A14F85">
              <w:rPr>
                <w:rFonts w:cs="Arial"/>
                <w:szCs w:val="18"/>
              </w:rPr>
              <w:t>Length of message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99794E" w:rsidRPr="00E7371A" w14:paraId="2A4F4701" w14:textId="77777777" w:rsidTr="0099794E">
        <w:trPr>
          <w:trHeight w:val="20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1644BB4" w14:textId="77777777" w:rsidR="0099794E" w:rsidRPr="00E7371A" w:rsidRDefault="0099794E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621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FB90558" w14:textId="5E36A300" w:rsidR="0099794E" w:rsidRPr="00E7371A" w:rsidRDefault="0099794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</w:t>
            </w:r>
          </w:p>
        </w:tc>
        <w:tc>
          <w:tcPr>
            <w:tcW w:w="47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EC95A" w14:textId="46EDBEB6" w:rsidR="0099794E" w:rsidRPr="00E7371A" w:rsidRDefault="0099794E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return.</w:t>
            </w:r>
          </w:p>
        </w:tc>
      </w:tr>
      <w:tr w:rsidR="0099794E" w:rsidRPr="00E7371A" w14:paraId="420B8C7A" w14:textId="77777777" w:rsidTr="0099794E">
        <w:trPr>
          <w:trHeight w:val="20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26AED2D" w14:textId="77777777" w:rsidR="0099794E" w:rsidRPr="00E7371A" w:rsidRDefault="0099794E" w:rsidP="0099794E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621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2B19A43A" w14:textId="1A7EA8D1" w:rsidR="0099794E" w:rsidRDefault="0099794E" w:rsidP="0099794E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6979F6">
              <w:rPr>
                <w:rFonts w:cs="Arial"/>
                <w:szCs w:val="18"/>
              </w:rPr>
              <w:t>-EBADF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BE067C" w14:textId="347C50A9" w:rsidR="0099794E" w:rsidRDefault="0099794E" w:rsidP="0099794E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  <w:r w:rsidRPr="006979F6">
              <w:rPr>
                <w:rFonts w:cs="Arial"/>
                <w:szCs w:val="18"/>
              </w:rPr>
              <w:t>he message length</w:t>
            </w:r>
            <w:r>
              <w:rPr>
                <w:rFonts w:cs="Arial"/>
                <w:szCs w:val="18"/>
              </w:rPr>
              <w:t xml:space="preserve"> is invalid</w:t>
            </w:r>
            <w:r w:rsidR="008217D8">
              <w:rPr>
                <w:rFonts w:cs="Arial"/>
                <w:szCs w:val="18"/>
              </w:rPr>
              <w:t>.</w:t>
            </w:r>
          </w:p>
        </w:tc>
      </w:tr>
      <w:tr w:rsidR="0099794E" w:rsidRPr="00E7371A" w14:paraId="0E6BA572" w14:textId="77777777" w:rsidTr="005E6CF9">
        <w:trPr>
          <w:trHeight w:val="884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E63CBE1" w14:textId="77777777" w:rsidR="0099794E" w:rsidRPr="00E7371A" w:rsidRDefault="0099794E" w:rsidP="0099794E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15913A67" w14:textId="19D6FD74" w:rsidR="0099794E" w:rsidRPr="00E7371A" w:rsidRDefault="00865D5C" w:rsidP="0099794E">
            <w:pPr>
              <w:pStyle w:val="ListParagraph"/>
              <w:numPr>
                <w:ilvl w:val="0"/>
                <w:numId w:val="34"/>
              </w:numPr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EQUALIZER_</w:t>
            </w:r>
            <w:r w:rsidR="0099794E" w:rsidRPr="00A14F85">
              <w:rPr>
                <w:rFonts w:cs="Arial"/>
                <w:sz w:val="18"/>
                <w:szCs w:val="18"/>
              </w:rPr>
              <w:t>GetParam</w:t>
            </w:r>
            <w:r w:rsidR="0099794E">
              <w:rPr>
                <w:rFonts w:cs="Arial"/>
                <w:sz w:val="18"/>
                <w:szCs w:val="18"/>
              </w:rPr>
              <w:t xml:space="preserve"> </w:t>
            </w:r>
            <w:r w:rsidR="0099794E" w:rsidRPr="00E7371A">
              <w:rPr>
                <w:rFonts w:cs="Arial"/>
                <w:sz w:val="18"/>
                <w:szCs w:val="18"/>
              </w:rPr>
              <w:t>processing:</w:t>
            </w:r>
          </w:p>
          <w:p w14:paraId="7F7A35B7" w14:textId="4C114277" w:rsidR="0099794E" w:rsidRPr="00E7371A" w:rsidRDefault="0099794E" w:rsidP="0099794E">
            <w:pPr>
              <w:spacing w:after="12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7371A">
              <w:rPr>
                <w:rFonts w:cs="Arial"/>
                <w:sz w:val="18"/>
                <w:szCs w:val="18"/>
              </w:rPr>
              <w:t xml:space="preserve">- </w:t>
            </w:r>
            <w:r w:rsidR="001461BE" w:rsidRPr="001461BE">
              <w:rPr>
                <w:rFonts w:cs="Arial"/>
                <w:color w:val="000000"/>
                <w:sz w:val="18"/>
                <w:szCs w:val="18"/>
              </w:rPr>
              <w:t xml:space="preserve">Check the message length is </w:t>
            </w:r>
            <w:r w:rsidR="001461BE">
              <w:rPr>
                <w:rFonts w:cs="Arial"/>
                <w:color w:val="000000"/>
                <w:sz w:val="18"/>
                <w:szCs w:val="18"/>
              </w:rPr>
              <w:t>0.</w:t>
            </w:r>
          </w:p>
        </w:tc>
      </w:tr>
    </w:tbl>
    <w:p w14:paraId="6039EC8B" w14:textId="77777777" w:rsidR="00E91B2F" w:rsidRPr="00BE17BE" w:rsidRDefault="00E91B2F" w:rsidP="00E91B2F">
      <w:pPr>
        <w:pStyle w:val="RefIDs"/>
      </w:pPr>
      <w:r w:rsidRPr="00BE17BE">
        <w:rPr>
          <w:rFonts w:hint="eastAsia"/>
        </w:rPr>
        <w:t xml:space="preserve">[Covers: </w:t>
      </w:r>
      <w:r w:rsidRPr="00AB10E0">
        <w:t>FD_API_</w:t>
      </w:r>
      <w:r>
        <w:t>EQZ</w:t>
      </w:r>
      <w:r w:rsidRPr="00AB10E0">
        <w:t>_00</w:t>
      </w:r>
      <w:r>
        <w:t>3</w:t>
      </w:r>
      <w:r w:rsidRPr="00BE17BE">
        <w:rPr>
          <w:rFonts w:hint="eastAsia"/>
        </w:rPr>
        <w:t>]</w:t>
      </w:r>
    </w:p>
    <w:p w14:paraId="52B6B28C" w14:textId="77777777" w:rsidR="00A14F85" w:rsidRPr="00B54EB4" w:rsidRDefault="00A14F85" w:rsidP="00A14F85">
      <w:pPr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cs="Arial"/>
        </w:rPr>
      </w:pPr>
    </w:p>
    <w:p w14:paraId="45EC7E2D" w14:textId="77777777" w:rsidR="00A14F85" w:rsidRPr="00B54EB4" w:rsidRDefault="00A14F85" w:rsidP="00A14F85">
      <w:pPr>
        <w:overflowPunct/>
        <w:autoSpaceDE/>
        <w:autoSpaceDN/>
        <w:adjustRightInd/>
        <w:spacing w:after="120" w:line="240" w:lineRule="auto"/>
        <w:jc w:val="center"/>
        <w:textAlignment w:val="auto"/>
        <w:rPr>
          <w:rFonts w:cs="Arial"/>
        </w:rPr>
      </w:pPr>
      <w:r w:rsidRPr="00B54EB4">
        <w:rPr>
          <w:rFonts w:cs="Arial"/>
          <w:noProof/>
        </w:rPr>
        <w:drawing>
          <wp:inline distT="0" distB="0" distL="0" distR="0" wp14:anchorId="58AE492E" wp14:editId="407107BD">
            <wp:extent cx="3818180" cy="231750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_hw_dma_setu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180" cy="23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4B9B" w14:textId="3B688D27" w:rsidR="00D66AB0" w:rsidRDefault="00A14F85" w:rsidP="00A14F85">
      <w:pPr>
        <w:pStyle w:val="Caption"/>
        <w:spacing w:after="120"/>
        <w:jc w:val="center"/>
        <w:rPr>
          <w:rFonts w:cs="Arial"/>
        </w:rPr>
      </w:pPr>
      <w:bookmarkStart w:id="39" w:name="_Toc534269816"/>
      <w:r w:rsidRPr="00B54EB4">
        <w:rPr>
          <w:rFonts w:cs="Arial"/>
        </w:rPr>
        <w:t xml:space="preserve">Figure </w:t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STYLEREF 1 \s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noBreakHyphen/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SEQ Figure \* ARABIC \s 1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</w:t>
      </w:r>
      <w:r w:rsidR="00865D5C">
        <w:rPr>
          <w:rFonts w:cs="Arial"/>
        </w:rPr>
        <w:t>EQUALIZER_</w:t>
      </w:r>
      <w:r w:rsidRPr="00A14F85">
        <w:rPr>
          <w:rFonts w:cs="Arial"/>
        </w:rPr>
        <w:t>GetParam</w:t>
      </w:r>
      <w:r>
        <w:rPr>
          <w:rFonts w:cs="Arial"/>
        </w:rPr>
        <w:t xml:space="preserve"> </w:t>
      </w:r>
      <w:r w:rsidRPr="00B54EB4">
        <w:rPr>
          <w:rFonts w:cs="Arial"/>
        </w:rPr>
        <w:t>flowchart</w:t>
      </w:r>
      <w:bookmarkEnd w:id="39"/>
    </w:p>
    <w:p w14:paraId="54418B40" w14:textId="3EAC4DAC" w:rsidR="00D66AB0" w:rsidRDefault="00D66AB0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412F3C55" w14:textId="1E35B2F1" w:rsidR="009271B6" w:rsidRDefault="00865D5C" w:rsidP="001461BE">
      <w:pPr>
        <w:pStyle w:val="Heading3"/>
      </w:pPr>
      <w:bookmarkStart w:id="40" w:name="_Toc534269806"/>
      <w:r>
        <w:lastRenderedPageBreak/>
        <w:t>EQUALIZER_</w:t>
      </w:r>
      <w:r w:rsidR="009271B6" w:rsidRPr="009271B6">
        <w:t>TimeStamp</w:t>
      </w:r>
      <w:bookmarkEnd w:id="40"/>
    </w:p>
    <w:p w14:paraId="0D1E81A0" w14:textId="7CD45F11" w:rsidR="00E91B2F" w:rsidRPr="00E91B2F" w:rsidRDefault="00E91B2F" w:rsidP="00E91B2F">
      <w:pPr>
        <w:pStyle w:val="ReqID"/>
      </w:pPr>
      <w:r>
        <w:t>DD_API_EQZ_01_004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734"/>
        <w:gridCol w:w="1032"/>
        <w:gridCol w:w="665"/>
        <w:gridCol w:w="3933"/>
      </w:tblGrid>
      <w:tr w:rsidR="009271B6" w:rsidRPr="00E7371A" w14:paraId="463871C6" w14:textId="77777777" w:rsidTr="005E6CF9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C2A7287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4D98ECE5" w14:textId="3D26AB2A" w:rsidR="00AE421A" w:rsidRDefault="00AE421A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AE421A">
              <w:rPr>
                <w:rFonts w:ascii="Courier New" w:hAnsi="Courier New" w:cs="Courier New"/>
                <w:szCs w:val="18"/>
              </w:rPr>
              <w:t xml:space="preserve">static void </w:t>
            </w:r>
            <w:r w:rsidR="00865D5C">
              <w:rPr>
                <w:rFonts w:ascii="Courier New" w:hAnsi="Courier New" w:cs="Courier New"/>
                <w:szCs w:val="18"/>
              </w:rPr>
              <w:t>EQUALIZER_</w:t>
            </w:r>
            <w:r w:rsidRPr="00AE421A">
              <w:rPr>
                <w:rFonts w:ascii="Courier New" w:hAnsi="Courier New" w:cs="Courier New"/>
                <w:szCs w:val="18"/>
              </w:rPr>
              <w:t>T</w:t>
            </w:r>
            <w:r>
              <w:rPr>
                <w:rFonts w:ascii="Courier New" w:hAnsi="Courier New" w:cs="Courier New"/>
                <w:szCs w:val="18"/>
              </w:rPr>
              <w:t>imeStamp(XAOMXCodecBase        *pBase,</w:t>
            </w:r>
          </w:p>
          <w:p w14:paraId="25AF03FB" w14:textId="5F13A47C" w:rsidR="009271B6" w:rsidRPr="00E7371A" w:rsidRDefault="00AE421A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                       </w:t>
            </w:r>
            <w:r w:rsidR="00023E53">
              <w:rPr>
                <w:rFonts w:ascii="Courier New" w:hAnsi="Courier New" w:cs="Courier New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Cs w:val="18"/>
              </w:rPr>
              <w:t xml:space="preserve">       </w:t>
            </w:r>
            <w:r w:rsidRPr="00AE421A">
              <w:rPr>
                <w:rFonts w:ascii="Courier New" w:hAnsi="Courier New" w:cs="Courier New"/>
                <w:szCs w:val="18"/>
              </w:rPr>
              <w:t xml:space="preserve">OMX_BUFFERHEADERTYPE </w:t>
            </w:r>
            <w:r>
              <w:rPr>
                <w:rFonts w:ascii="Courier New" w:hAnsi="Courier New" w:cs="Courier New"/>
                <w:szCs w:val="18"/>
              </w:rPr>
              <w:t xml:space="preserve"> </w:t>
            </w:r>
            <w:r w:rsidRPr="00AE421A">
              <w:rPr>
                <w:rFonts w:ascii="Courier New" w:hAnsi="Courier New" w:cs="Courier New"/>
                <w:szCs w:val="18"/>
              </w:rPr>
              <w:t>*pBufHdr)</w:t>
            </w:r>
          </w:p>
        </w:tc>
      </w:tr>
      <w:tr w:rsidR="009271B6" w:rsidRPr="00E7371A" w14:paraId="5FCC9546" w14:textId="77777777" w:rsidTr="005E6CF9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E719E9B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7DE8CCD" w14:textId="54E2560C" w:rsidR="009271B6" w:rsidRPr="00E7371A" w:rsidRDefault="009271B6" w:rsidP="009271B6">
            <w:pPr>
              <w:overflowPunct/>
              <w:autoSpaceDE/>
              <w:autoSpaceDN/>
              <w:adjustRightInd/>
              <w:spacing w:after="120" w:line="240" w:lineRule="auto"/>
              <w:jc w:val="both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Calculate t</w:t>
            </w:r>
            <w:r w:rsidRPr="009271B6">
              <w:rPr>
                <w:rFonts w:cs="Arial"/>
                <w:color w:val="000000"/>
                <w:sz w:val="18"/>
                <w:szCs w:val="18"/>
              </w:rPr>
              <w:t xml:space="preserve">imestamp </w:t>
            </w:r>
            <w:r w:rsidR="00AE421A">
              <w:rPr>
                <w:rFonts w:cs="Arial"/>
                <w:color w:val="000000"/>
                <w:sz w:val="18"/>
                <w:szCs w:val="18"/>
              </w:rPr>
              <w:t>for current output buffer and next buffer.</w:t>
            </w:r>
          </w:p>
        </w:tc>
      </w:tr>
      <w:tr w:rsidR="009271B6" w:rsidRPr="00E7371A" w14:paraId="32211E87" w14:textId="77777777" w:rsidTr="00AE421A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687817C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734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7F50D4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Type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A4CCC9A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Name</w:t>
            </w:r>
          </w:p>
        </w:tc>
        <w:tc>
          <w:tcPr>
            <w:tcW w:w="6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F5205E2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I/O</w:t>
            </w:r>
          </w:p>
        </w:tc>
        <w:tc>
          <w:tcPr>
            <w:tcW w:w="39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08B8BC6C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Description</w:t>
            </w:r>
          </w:p>
        </w:tc>
      </w:tr>
      <w:tr w:rsidR="009271B6" w:rsidRPr="00E7371A" w14:paraId="7A133686" w14:textId="77777777" w:rsidTr="00AE421A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B9CE9B9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DBF3F64" w14:textId="5F134C90" w:rsidR="009271B6" w:rsidRPr="00E7371A" w:rsidRDefault="00C404F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XAOMXCodecBase</w:t>
            </w:r>
            <w:r w:rsidR="009271B6">
              <w:rPr>
                <w:rFonts w:cs="Arial"/>
                <w:szCs w:val="18"/>
              </w:rPr>
              <w:t>*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A95B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pBase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F395" w14:textId="2AFDBDAA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</w:t>
            </w:r>
            <w:r w:rsidR="00C404F9">
              <w:rPr>
                <w:rFonts w:cs="Arial"/>
                <w:szCs w:val="18"/>
              </w:rPr>
              <w:t>/O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CD67C9" w14:textId="7825EB1A" w:rsidR="009271B6" w:rsidRPr="00E7371A" w:rsidRDefault="009271B6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F8464D">
              <w:rPr>
                <w:rFonts w:cs="Arial"/>
                <w:szCs w:val="18"/>
              </w:rPr>
              <w:t xml:space="preserve">Pointer to </w:t>
            </w:r>
            <w:r w:rsidR="001E38C8">
              <w:rPr>
                <w:rFonts w:cs="Arial"/>
                <w:szCs w:val="18"/>
              </w:rPr>
              <w:t xml:space="preserve">base codec </w:t>
            </w:r>
            <w:r w:rsidR="001461BE">
              <w:rPr>
                <w:rFonts w:cs="Arial"/>
                <w:szCs w:val="18"/>
              </w:rPr>
              <w:t>structure of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F8464D">
              <w:rPr>
                <w:rFonts w:cs="Arial"/>
                <w:szCs w:val="18"/>
              </w:rPr>
              <w:t>component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9271B6" w:rsidRPr="00E7371A" w14:paraId="30BD42A7" w14:textId="77777777" w:rsidTr="00AE421A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E1FAED6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08320D5" w14:textId="0D3977A7" w:rsidR="009271B6" w:rsidRPr="00F8464D" w:rsidRDefault="00AE421A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AE421A">
              <w:rPr>
                <w:rFonts w:cs="Arial"/>
                <w:szCs w:val="18"/>
              </w:rPr>
              <w:t>OMX_BUFFERHEADERTYPE</w:t>
            </w:r>
            <w:r>
              <w:rPr>
                <w:rFonts w:cs="Arial"/>
                <w:szCs w:val="18"/>
              </w:rPr>
              <w:t>*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6418" w14:textId="77777777" w:rsidR="009271B6" w:rsidRDefault="009271B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msg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C8F4" w14:textId="49E7AD2D" w:rsidR="009271B6" w:rsidRPr="00E7371A" w:rsidRDefault="00C404F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CD297C" w14:textId="5B67DDB9" w:rsidR="009271B6" w:rsidRPr="00F8464D" w:rsidRDefault="00AE421A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AE421A">
              <w:rPr>
                <w:rFonts w:cs="Arial"/>
                <w:szCs w:val="18"/>
              </w:rPr>
              <w:t>Output buffer</w:t>
            </w:r>
            <w:r w:rsidR="00C06E9F">
              <w:rPr>
                <w:rFonts w:cs="Arial"/>
                <w:szCs w:val="18"/>
              </w:rPr>
              <w:t>.</w:t>
            </w:r>
          </w:p>
        </w:tc>
      </w:tr>
      <w:tr w:rsidR="00AE421A" w:rsidRPr="00E7371A" w14:paraId="6C913487" w14:textId="77777777" w:rsidTr="00792CAA">
        <w:trPr>
          <w:trHeight w:val="144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2C5BFB7" w14:textId="77777777" w:rsidR="00AE421A" w:rsidRPr="00E7371A" w:rsidRDefault="00AE421A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CE65D2C" w14:textId="67DC3C28" w:rsidR="00AE421A" w:rsidRPr="00E7371A" w:rsidRDefault="00AE421A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None.</w:t>
            </w:r>
          </w:p>
        </w:tc>
      </w:tr>
      <w:tr w:rsidR="009271B6" w:rsidRPr="00E7371A" w14:paraId="6D3662BE" w14:textId="77777777" w:rsidTr="005E6CF9">
        <w:trPr>
          <w:trHeight w:val="884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9990D31" w14:textId="77777777" w:rsidR="009271B6" w:rsidRPr="00E7371A" w:rsidRDefault="009271B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1F9BC4E1" w14:textId="6B6398AB" w:rsidR="009271B6" w:rsidRPr="00E7371A" w:rsidRDefault="00865D5C" w:rsidP="009271B6">
            <w:pPr>
              <w:pStyle w:val="ListParagraph"/>
              <w:numPr>
                <w:ilvl w:val="0"/>
                <w:numId w:val="34"/>
              </w:numPr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EQUALIZER_</w:t>
            </w:r>
            <w:r w:rsidR="009271B6" w:rsidRPr="009271B6">
              <w:rPr>
                <w:rFonts w:cs="Arial"/>
                <w:sz w:val="18"/>
                <w:szCs w:val="18"/>
              </w:rPr>
              <w:t>TimeStam</w:t>
            </w:r>
            <w:r w:rsidR="009271B6">
              <w:rPr>
                <w:rFonts w:cs="Arial"/>
                <w:sz w:val="18"/>
                <w:szCs w:val="18"/>
              </w:rPr>
              <w:t xml:space="preserve">p </w:t>
            </w:r>
            <w:r w:rsidR="009271B6" w:rsidRPr="00E7371A">
              <w:rPr>
                <w:rFonts w:cs="Arial"/>
                <w:sz w:val="18"/>
                <w:szCs w:val="18"/>
              </w:rPr>
              <w:t>processing:</w:t>
            </w:r>
          </w:p>
          <w:p w14:paraId="586979CF" w14:textId="77777777" w:rsidR="009271B6" w:rsidRDefault="009271B6" w:rsidP="00B14EA0">
            <w:pPr>
              <w:spacing w:after="12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7371A">
              <w:rPr>
                <w:rFonts w:cs="Arial"/>
                <w:sz w:val="18"/>
                <w:szCs w:val="18"/>
              </w:rPr>
              <w:t xml:space="preserve">- </w:t>
            </w:r>
            <w:r w:rsidR="00B14EA0">
              <w:rPr>
                <w:rFonts w:cs="Arial"/>
                <w:sz w:val="18"/>
                <w:szCs w:val="18"/>
              </w:rPr>
              <w:t>A</w:t>
            </w:r>
            <w:r w:rsidR="00B14EA0" w:rsidRPr="00B14EA0">
              <w:rPr>
                <w:rFonts w:cs="Arial"/>
                <w:sz w:val="18"/>
                <w:szCs w:val="18"/>
              </w:rPr>
              <w:t>dd current timestamp to the output buffer</w:t>
            </w:r>
            <w:r>
              <w:rPr>
                <w:rFonts w:cs="Arial"/>
                <w:sz w:val="18"/>
                <w:szCs w:val="18"/>
              </w:rPr>
              <w:t>.</w:t>
            </w:r>
          </w:p>
          <w:p w14:paraId="35DCA86E" w14:textId="4F104B42" w:rsidR="00B14EA0" w:rsidRPr="00E7371A" w:rsidRDefault="00B14EA0" w:rsidP="00B14EA0">
            <w:pPr>
              <w:spacing w:after="12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 Calculate timestamp for the next buffer.</w:t>
            </w:r>
          </w:p>
        </w:tc>
      </w:tr>
    </w:tbl>
    <w:p w14:paraId="097BEEC9" w14:textId="77777777" w:rsidR="00E91B2F" w:rsidRPr="00BE17BE" w:rsidRDefault="00E91B2F" w:rsidP="00E91B2F">
      <w:pPr>
        <w:pStyle w:val="RefIDs"/>
      </w:pPr>
      <w:r w:rsidRPr="00BE17BE">
        <w:rPr>
          <w:rFonts w:hint="eastAsia"/>
        </w:rPr>
        <w:t xml:space="preserve">[Covers: </w:t>
      </w:r>
      <w:r w:rsidRPr="00AB10E0">
        <w:t>FD_API_</w:t>
      </w:r>
      <w:r>
        <w:t>EQZ</w:t>
      </w:r>
      <w:r w:rsidRPr="00AB10E0">
        <w:t>_00</w:t>
      </w:r>
      <w:r>
        <w:t>3</w:t>
      </w:r>
      <w:r w:rsidRPr="00BE17BE">
        <w:rPr>
          <w:rFonts w:hint="eastAsia"/>
        </w:rPr>
        <w:t>]</w:t>
      </w:r>
    </w:p>
    <w:p w14:paraId="5A770A9C" w14:textId="77777777" w:rsidR="009271B6" w:rsidRPr="00B54EB4" w:rsidRDefault="009271B6" w:rsidP="009271B6">
      <w:pPr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cs="Arial"/>
        </w:rPr>
      </w:pPr>
    </w:p>
    <w:p w14:paraId="23DED89E" w14:textId="77777777" w:rsidR="009271B6" w:rsidRPr="00B54EB4" w:rsidRDefault="009271B6" w:rsidP="009271B6">
      <w:pPr>
        <w:overflowPunct/>
        <w:autoSpaceDE/>
        <w:autoSpaceDN/>
        <w:adjustRightInd/>
        <w:spacing w:after="120" w:line="240" w:lineRule="auto"/>
        <w:jc w:val="center"/>
        <w:textAlignment w:val="auto"/>
        <w:rPr>
          <w:rFonts w:cs="Arial"/>
        </w:rPr>
      </w:pPr>
      <w:r w:rsidRPr="00B54EB4">
        <w:rPr>
          <w:rFonts w:cs="Arial"/>
          <w:noProof/>
        </w:rPr>
        <w:drawing>
          <wp:inline distT="0" distB="0" distL="0" distR="0" wp14:anchorId="370BE46A" wp14:editId="275F7825">
            <wp:extent cx="3674423" cy="25204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_hw_dma_setup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423" cy="25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E5FD" w14:textId="18755AA2" w:rsidR="00B14EA0" w:rsidRDefault="009271B6" w:rsidP="009271B6">
      <w:pPr>
        <w:pStyle w:val="Caption"/>
        <w:spacing w:after="120"/>
        <w:jc w:val="center"/>
        <w:rPr>
          <w:rFonts w:cs="Arial"/>
        </w:rPr>
      </w:pPr>
      <w:bookmarkStart w:id="41" w:name="_Toc534269817"/>
      <w:r w:rsidRPr="00B54EB4">
        <w:rPr>
          <w:rFonts w:cs="Arial"/>
        </w:rPr>
        <w:t xml:space="preserve">Figure </w:t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STYLEREF 1 \s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noBreakHyphen/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SEQ Figure \* ARABIC \s 1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4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</w:t>
      </w:r>
      <w:r w:rsidR="00865D5C">
        <w:rPr>
          <w:rFonts w:cs="Arial"/>
        </w:rPr>
        <w:t>EQUALIZER_</w:t>
      </w:r>
      <w:r w:rsidRPr="009271B6">
        <w:rPr>
          <w:rFonts w:cs="Arial"/>
        </w:rPr>
        <w:t>TimeStamp</w:t>
      </w:r>
      <w:r>
        <w:rPr>
          <w:rFonts w:cs="Arial"/>
        </w:rPr>
        <w:t xml:space="preserve"> </w:t>
      </w:r>
      <w:r w:rsidRPr="00B54EB4">
        <w:rPr>
          <w:rFonts w:cs="Arial"/>
        </w:rPr>
        <w:t>flowchart</w:t>
      </w:r>
      <w:bookmarkEnd w:id="41"/>
    </w:p>
    <w:p w14:paraId="7137857B" w14:textId="77777777" w:rsidR="00B14EA0" w:rsidRDefault="00B14EA0">
      <w:pPr>
        <w:overflowPunct/>
        <w:autoSpaceDE/>
        <w:autoSpaceDN/>
        <w:adjustRightInd/>
        <w:spacing w:after="0" w:line="240" w:lineRule="auto"/>
        <w:textAlignment w:val="auto"/>
        <w:rPr>
          <w:rFonts w:eastAsia="Times New Roman" w:cs="Arial"/>
          <w:b/>
          <w:bCs/>
        </w:rPr>
      </w:pPr>
      <w:r>
        <w:rPr>
          <w:rFonts w:cs="Arial"/>
        </w:rPr>
        <w:br w:type="page"/>
      </w:r>
    </w:p>
    <w:p w14:paraId="6CF3608E" w14:textId="7F359DB0" w:rsidR="00B14EA0" w:rsidRDefault="00865D5C" w:rsidP="001461BE">
      <w:pPr>
        <w:pStyle w:val="Heading3"/>
      </w:pPr>
      <w:bookmarkStart w:id="42" w:name="_Toc534269807"/>
      <w:r>
        <w:lastRenderedPageBreak/>
        <w:t>EQUALIZER_</w:t>
      </w:r>
      <w:r w:rsidR="00B14EA0" w:rsidRPr="00B14EA0">
        <w:t>GetParameter</w:t>
      </w:r>
      <w:bookmarkEnd w:id="42"/>
    </w:p>
    <w:p w14:paraId="46EF737B" w14:textId="7B0BF0DB" w:rsidR="00E91B2F" w:rsidRPr="00E91B2F" w:rsidRDefault="00E91B2F" w:rsidP="00E91B2F">
      <w:pPr>
        <w:pStyle w:val="ReqID"/>
      </w:pPr>
      <w:r>
        <w:t>DD_API_EQZ_01_005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733"/>
        <w:gridCol w:w="1034"/>
        <w:gridCol w:w="665"/>
        <w:gridCol w:w="3932"/>
      </w:tblGrid>
      <w:tr w:rsidR="00B14EA0" w:rsidRPr="00E7371A" w14:paraId="01252412" w14:textId="77777777" w:rsidTr="005E6CF9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FCC12F5" w14:textId="77777777" w:rsidR="00B14EA0" w:rsidRPr="00E7371A" w:rsidRDefault="00B14EA0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389C650F" w14:textId="5EDE44C5" w:rsidR="00B14EA0" w:rsidRDefault="00B14EA0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B14EA0">
              <w:rPr>
                <w:rFonts w:ascii="Courier New" w:hAnsi="Courier New" w:cs="Courier New"/>
                <w:szCs w:val="18"/>
              </w:rPr>
              <w:t xml:space="preserve">static OMX_ERRORTYPE </w:t>
            </w:r>
            <w:r w:rsidR="00865D5C">
              <w:rPr>
                <w:rFonts w:ascii="Courier New" w:hAnsi="Courier New" w:cs="Courier New"/>
                <w:szCs w:val="18"/>
              </w:rPr>
              <w:t>EQUALIZER_</w:t>
            </w:r>
            <w:r w:rsidRPr="00B14EA0">
              <w:rPr>
                <w:rFonts w:ascii="Courier New" w:hAnsi="Courier New" w:cs="Courier New"/>
                <w:szCs w:val="18"/>
              </w:rPr>
              <w:t xml:space="preserve">GetParameter(XAOMXCodecBase </w:t>
            </w:r>
            <w:r>
              <w:rPr>
                <w:rFonts w:ascii="Courier New" w:hAnsi="Courier New" w:cs="Courier New"/>
                <w:szCs w:val="18"/>
              </w:rPr>
              <w:t xml:space="preserve">  </w:t>
            </w:r>
            <w:r w:rsidRPr="00B14EA0">
              <w:rPr>
                <w:rFonts w:ascii="Courier New" w:hAnsi="Courier New" w:cs="Courier New"/>
                <w:szCs w:val="18"/>
              </w:rPr>
              <w:t>*pBase,</w:t>
            </w:r>
          </w:p>
          <w:p w14:paraId="70A1291C" w14:textId="75055922" w:rsidR="00B14EA0" w:rsidRDefault="00B14EA0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B14EA0">
              <w:rPr>
                <w:rFonts w:ascii="Courier New" w:hAnsi="Courier New" w:cs="Courier New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Cs w:val="18"/>
              </w:rPr>
              <w:t xml:space="preserve">                            </w:t>
            </w:r>
            <w:r w:rsidR="00F465FB">
              <w:rPr>
                <w:rFonts w:ascii="Courier New" w:hAnsi="Courier New" w:cs="Courier New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Cs w:val="18"/>
              </w:rPr>
              <w:t xml:space="preserve">             </w:t>
            </w:r>
            <w:r w:rsidRPr="00B14EA0">
              <w:rPr>
                <w:rFonts w:ascii="Courier New" w:hAnsi="Courier New" w:cs="Courier New"/>
                <w:szCs w:val="18"/>
              </w:rPr>
              <w:t xml:space="preserve">OMX_INDEXTYPE </w:t>
            </w:r>
            <w:r>
              <w:rPr>
                <w:rFonts w:ascii="Courier New" w:hAnsi="Courier New" w:cs="Courier New"/>
                <w:szCs w:val="18"/>
              </w:rPr>
              <w:t xml:space="preserve">   </w:t>
            </w:r>
            <w:r w:rsidRPr="00B14EA0">
              <w:rPr>
                <w:rFonts w:ascii="Courier New" w:hAnsi="Courier New" w:cs="Courier New"/>
                <w:szCs w:val="18"/>
              </w:rPr>
              <w:t xml:space="preserve">nIndex, </w:t>
            </w:r>
          </w:p>
          <w:p w14:paraId="17C1CEBF" w14:textId="5C1F36BC" w:rsidR="00B14EA0" w:rsidRPr="00E7371A" w:rsidRDefault="00B14EA0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                             </w:t>
            </w:r>
            <w:r w:rsidR="00F465FB">
              <w:rPr>
                <w:rFonts w:ascii="Courier New" w:hAnsi="Courier New" w:cs="Courier New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Cs w:val="18"/>
              </w:rPr>
              <w:t xml:space="preserve">             </w:t>
            </w:r>
            <w:r w:rsidRPr="00B14EA0">
              <w:rPr>
                <w:rFonts w:ascii="Courier New" w:hAnsi="Courier New" w:cs="Courier New"/>
                <w:szCs w:val="18"/>
              </w:rPr>
              <w:t xml:space="preserve">OMX_PTR </w:t>
            </w:r>
            <w:r>
              <w:rPr>
                <w:rFonts w:ascii="Courier New" w:hAnsi="Courier New" w:cs="Courier New"/>
                <w:szCs w:val="18"/>
              </w:rPr>
              <w:t xml:space="preserve">         </w:t>
            </w:r>
            <w:r w:rsidRPr="00B14EA0">
              <w:rPr>
                <w:rFonts w:ascii="Courier New" w:hAnsi="Courier New" w:cs="Courier New"/>
                <w:szCs w:val="18"/>
              </w:rPr>
              <w:t>pParam)</w:t>
            </w:r>
          </w:p>
        </w:tc>
      </w:tr>
      <w:tr w:rsidR="00B14EA0" w:rsidRPr="00E7371A" w14:paraId="1AE6AE72" w14:textId="77777777" w:rsidTr="005E6CF9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8E5803D" w14:textId="77777777" w:rsidR="00B14EA0" w:rsidRPr="00E7371A" w:rsidRDefault="00B14EA0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7755264" w14:textId="0259531A" w:rsidR="00B14EA0" w:rsidRPr="00E7371A" w:rsidRDefault="00E033A4" w:rsidP="005E6CF9">
            <w:pPr>
              <w:overflowPunct/>
              <w:autoSpaceDE/>
              <w:autoSpaceDN/>
              <w:adjustRightInd/>
              <w:spacing w:after="120" w:line="240" w:lineRule="auto"/>
              <w:jc w:val="both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Get parameter and save to pParam.</w:t>
            </w:r>
          </w:p>
        </w:tc>
      </w:tr>
      <w:tr w:rsidR="00E033A4" w:rsidRPr="00E7371A" w14:paraId="1B90786B" w14:textId="77777777" w:rsidTr="00E033A4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EBEFA9F" w14:textId="77777777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733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FA169E0" w14:textId="77777777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Type</w:t>
            </w:r>
          </w:p>
        </w:tc>
        <w:tc>
          <w:tcPr>
            <w:tcW w:w="10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E676E20" w14:textId="77777777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Name</w:t>
            </w:r>
          </w:p>
        </w:tc>
        <w:tc>
          <w:tcPr>
            <w:tcW w:w="6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0F87A7F" w14:textId="77777777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I/O</w:t>
            </w:r>
          </w:p>
        </w:tc>
        <w:tc>
          <w:tcPr>
            <w:tcW w:w="39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47802ECE" w14:textId="77777777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Description</w:t>
            </w:r>
          </w:p>
        </w:tc>
      </w:tr>
      <w:tr w:rsidR="00E033A4" w:rsidRPr="00E7371A" w14:paraId="1344FB39" w14:textId="77777777" w:rsidTr="00E033A4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06863B6" w14:textId="77777777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FC5F17F" w14:textId="41C74272" w:rsidR="00E033A4" w:rsidRPr="00E7371A" w:rsidRDefault="00C404F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XAOMXCodecBase*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4757" w14:textId="77777777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pBase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A2E7" w14:textId="77777777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DD7100" w14:textId="1C12800D" w:rsidR="00E033A4" w:rsidRPr="00E7371A" w:rsidRDefault="00E033A4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F8464D">
              <w:rPr>
                <w:rFonts w:cs="Arial"/>
                <w:szCs w:val="18"/>
              </w:rPr>
              <w:t xml:space="preserve">Pointer to </w:t>
            </w:r>
            <w:r w:rsidR="001E38C8">
              <w:rPr>
                <w:rFonts w:cs="Arial"/>
                <w:szCs w:val="18"/>
              </w:rPr>
              <w:t xml:space="preserve">base codec </w:t>
            </w:r>
            <w:r w:rsidR="001461BE">
              <w:rPr>
                <w:rFonts w:cs="Arial"/>
                <w:szCs w:val="18"/>
              </w:rPr>
              <w:t>structure of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F8464D">
              <w:rPr>
                <w:rFonts w:cs="Arial"/>
                <w:szCs w:val="18"/>
              </w:rPr>
              <w:t>component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E033A4" w:rsidRPr="00E7371A" w14:paraId="10DB6D42" w14:textId="77777777" w:rsidTr="00E033A4">
        <w:trPr>
          <w:trHeight w:val="47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8667499" w14:textId="77777777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D9408F1" w14:textId="2F31596A" w:rsidR="00E033A4" w:rsidRPr="00F8464D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OMX_INDEXTYPE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ECF3" w14:textId="3968874F" w:rsidR="00E033A4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nIndex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1998" w14:textId="75F5DCDA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CBB467" w14:textId="77777777" w:rsidR="00E033A4" w:rsidRDefault="00E033A4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Index of parameter structure</w:t>
            </w:r>
            <w:r>
              <w:rPr>
                <w:rFonts w:cs="Arial"/>
                <w:szCs w:val="18"/>
              </w:rPr>
              <w:t>.</w:t>
            </w:r>
          </w:p>
          <w:p w14:paraId="6DD4B067" w14:textId="77777777" w:rsidR="00167D61" w:rsidRDefault="00167D61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Supported range:</w:t>
            </w:r>
          </w:p>
          <w:p w14:paraId="7F0F1A2D" w14:textId="77777777" w:rsidR="00167D61" w:rsidRDefault="00167D61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167D61">
              <w:rPr>
                <w:rFonts w:cs="Arial"/>
                <w:szCs w:val="18"/>
              </w:rPr>
              <w:t>OMX_IndexParamAudioPcm</w:t>
            </w:r>
          </w:p>
          <w:p w14:paraId="217D7A73" w14:textId="77777777" w:rsidR="00167D61" w:rsidRDefault="00167D61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167D61">
              <w:rPr>
                <w:rFonts w:cs="Arial"/>
                <w:szCs w:val="18"/>
              </w:rPr>
              <w:t>XAOMX_IndexParamAudioEqualizer</w:t>
            </w:r>
          </w:p>
          <w:p w14:paraId="31DCDEBD" w14:textId="77777777" w:rsidR="00167D61" w:rsidRDefault="00167D61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167D61">
              <w:rPr>
                <w:rFonts w:cs="Arial"/>
                <w:szCs w:val="18"/>
              </w:rPr>
              <w:t>OMX_IndexParamCompBufferSupplier</w:t>
            </w:r>
          </w:p>
          <w:p w14:paraId="3774A49A" w14:textId="2EE21218" w:rsidR="00167D61" w:rsidRPr="00F8464D" w:rsidRDefault="00167D61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</w:p>
        </w:tc>
      </w:tr>
      <w:tr w:rsidR="00E033A4" w:rsidRPr="00E7371A" w14:paraId="3CF8003B" w14:textId="77777777" w:rsidTr="00E033A4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D614A2A" w14:textId="13804938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8670274" w14:textId="4811EADE" w:rsidR="00E033A4" w:rsidRPr="00E033A4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OMX_PTR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E3C6" w14:textId="28A65200" w:rsidR="00E033A4" w:rsidRPr="008217D8" w:rsidRDefault="000233E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8217D8">
              <w:rPr>
                <w:rFonts w:cs="Arial"/>
                <w:szCs w:val="18"/>
              </w:rPr>
              <w:t>pParam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EF48" w14:textId="688BF9F1" w:rsidR="00E033A4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B7A84" w14:textId="6E921659" w:rsidR="00E033A4" w:rsidRPr="00E033A4" w:rsidRDefault="00E033A4" w:rsidP="00E033A4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 xml:space="preserve">Pointer to parameter structure want to </w:t>
            </w:r>
            <w:r>
              <w:rPr>
                <w:rFonts w:cs="Arial"/>
                <w:szCs w:val="18"/>
              </w:rPr>
              <w:t>save</w:t>
            </w:r>
            <w:r w:rsidR="008217D8">
              <w:rPr>
                <w:rFonts w:cs="Arial"/>
                <w:szCs w:val="18"/>
              </w:rPr>
              <w:t>.</w:t>
            </w:r>
          </w:p>
        </w:tc>
      </w:tr>
      <w:tr w:rsidR="00E033A4" w:rsidRPr="00E7371A" w14:paraId="04D8F4F9" w14:textId="618BD1DD" w:rsidTr="00E033A4">
        <w:trPr>
          <w:trHeight w:val="14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CFB3120" w14:textId="77777777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767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9882A6" w14:textId="77D0AAE5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OMX_ErrorNone</w:t>
            </w:r>
          </w:p>
        </w:tc>
        <w:tc>
          <w:tcPr>
            <w:tcW w:w="45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FF0531" w14:textId="3E64C8C2" w:rsidR="00E033A4" w:rsidRPr="00E7371A" w:rsidRDefault="00E033A4" w:rsidP="00E033A4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return.</w:t>
            </w:r>
          </w:p>
        </w:tc>
      </w:tr>
      <w:tr w:rsidR="00E033A4" w:rsidRPr="00E7371A" w14:paraId="3C1A248B" w14:textId="77777777" w:rsidTr="00E033A4">
        <w:trPr>
          <w:trHeight w:val="144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4B2DA38" w14:textId="77777777" w:rsidR="00E033A4" w:rsidRPr="00E7371A" w:rsidRDefault="00E033A4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C6A6192" w14:textId="7EFC7310" w:rsidR="00E033A4" w:rsidRPr="00E033A4" w:rsidRDefault="00E033A4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OMX_ErrorUnsupportedIndex</w:t>
            </w:r>
          </w:p>
        </w:tc>
        <w:tc>
          <w:tcPr>
            <w:tcW w:w="45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82E1CF8" w14:textId="54019D6E" w:rsidR="00E033A4" w:rsidRDefault="00E033A4" w:rsidP="00E033A4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Wrong Index of structure</w:t>
            </w:r>
            <w:r w:rsidR="008217D8">
              <w:rPr>
                <w:rFonts w:cs="Arial"/>
                <w:szCs w:val="18"/>
              </w:rPr>
              <w:t>.</w:t>
            </w:r>
          </w:p>
        </w:tc>
      </w:tr>
      <w:tr w:rsidR="00B14EA0" w:rsidRPr="00E7371A" w14:paraId="200EE71A" w14:textId="77777777" w:rsidTr="005E6CF9">
        <w:trPr>
          <w:trHeight w:val="884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23A9FB2" w14:textId="77777777" w:rsidR="00B14EA0" w:rsidRPr="00E7371A" w:rsidRDefault="00B14EA0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E0D1BB8" w14:textId="17602B47" w:rsidR="00B14EA0" w:rsidRPr="00E7371A" w:rsidRDefault="00865D5C" w:rsidP="00EB1336">
            <w:pPr>
              <w:pStyle w:val="ListParagraph"/>
              <w:numPr>
                <w:ilvl w:val="0"/>
                <w:numId w:val="34"/>
              </w:numPr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EQUALIZER_</w:t>
            </w:r>
            <w:r w:rsidR="00EB1336" w:rsidRPr="00EB1336">
              <w:rPr>
                <w:rFonts w:cs="Arial"/>
                <w:sz w:val="18"/>
                <w:szCs w:val="18"/>
              </w:rPr>
              <w:t xml:space="preserve">GetParameter </w:t>
            </w:r>
            <w:r w:rsidR="00B14EA0" w:rsidRPr="00E7371A">
              <w:rPr>
                <w:rFonts w:cs="Arial"/>
                <w:sz w:val="18"/>
                <w:szCs w:val="18"/>
              </w:rPr>
              <w:t>processing:</w:t>
            </w:r>
          </w:p>
          <w:p w14:paraId="37B7C50A" w14:textId="0BB09D8C" w:rsidR="00B14EA0" w:rsidRPr="00E7371A" w:rsidRDefault="00B14EA0" w:rsidP="00457CE7">
            <w:pPr>
              <w:rPr>
                <w:rFonts w:cs="Arial"/>
                <w:sz w:val="18"/>
                <w:szCs w:val="18"/>
              </w:rPr>
            </w:pPr>
            <w:r w:rsidRPr="00E7371A">
              <w:rPr>
                <w:rFonts w:cs="Arial"/>
                <w:sz w:val="18"/>
                <w:szCs w:val="18"/>
              </w:rPr>
              <w:t xml:space="preserve">- </w:t>
            </w:r>
            <w:r w:rsidR="00FD481D">
              <w:rPr>
                <w:rFonts w:cs="Arial"/>
                <w:sz w:val="18"/>
                <w:szCs w:val="18"/>
              </w:rPr>
              <w:t xml:space="preserve">Get parameters of </w:t>
            </w:r>
            <w:r w:rsidR="00FD481D" w:rsidRPr="00FD481D">
              <w:rPr>
                <w:rFonts w:cs="Arial"/>
                <w:sz w:val="18"/>
                <w:szCs w:val="18"/>
              </w:rPr>
              <w:t>OMX_AUDIO_PARAM_PCMMODETYPE</w:t>
            </w:r>
            <w:r w:rsidR="00FD481D">
              <w:rPr>
                <w:rFonts w:cs="Arial"/>
                <w:sz w:val="18"/>
                <w:szCs w:val="18"/>
              </w:rPr>
              <w:t xml:space="preserve">, </w:t>
            </w:r>
            <w:r w:rsidR="00FD481D" w:rsidRPr="00FD481D">
              <w:rPr>
                <w:rFonts w:cs="Arial"/>
                <w:sz w:val="18"/>
                <w:szCs w:val="18"/>
              </w:rPr>
              <w:t>XAOMX_AUDIO_PARAM_</w:t>
            </w:r>
            <w:r w:rsidR="00457CE7">
              <w:rPr>
                <w:rFonts w:cs="Arial"/>
                <w:sz w:val="18"/>
                <w:szCs w:val="18"/>
                <w:u w:val="single"/>
              </w:rPr>
              <w:t>EQUALIZER</w:t>
            </w:r>
            <w:r w:rsidR="00FD481D">
              <w:rPr>
                <w:rFonts w:cs="Arial"/>
                <w:sz w:val="18"/>
                <w:szCs w:val="18"/>
              </w:rPr>
              <w:t xml:space="preserve">, </w:t>
            </w:r>
            <w:r w:rsidR="00FD481D" w:rsidRPr="00FD481D">
              <w:rPr>
                <w:rFonts w:cs="Arial"/>
                <w:sz w:val="18"/>
                <w:szCs w:val="18"/>
              </w:rPr>
              <w:t>OMX_PARAM_BUFFERSUPPLIERTYPE structure</w:t>
            </w:r>
            <w:r w:rsidR="00FD481D">
              <w:rPr>
                <w:rFonts w:cs="Arial"/>
                <w:sz w:val="18"/>
                <w:szCs w:val="18"/>
              </w:rPr>
              <w:t xml:space="preserve"> base on nIndex.</w:t>
            </w:r>
          </w:p>
        </w:tc>
      </w:tr>
    </w:tbl>
    <w:p w14:paraId="403573EB" w14:textId="27AAD46D" w:rsidR="00E91B2F" w:rsidRPr="00BE17BE" w:rsidRDefault="00E91B2F" w:rsidP="00E91B2F">
      <w:pPr>
        <w:pStyle w:val="RefIDs"/>
      </w:pPr>
      <w:r w:rsidRPr="00BE17BE">
        <w:rPr>
          <w:rFonts w:hint="eastAsia"/>
        </w:rPr>
        <w:t xml:space="preserve">[Covers: </w:t>
      </w:r>
      <w:r w:rsidRPr="00AB10E0">
        <w:t>FD_API_</w:t>
      </w:r>
      <w:r>
        <w:t>EQZ</w:t>
      </w:r>
      <w:r w:rsidRPr="00AB10E0">
        <w:t>_00</w:t>
      </w:r>
      <w:r>
        <w:t>4</w:t>
      </w:r>
      <w:r w:rsidRPr="00BE17BE">
        <w:rPr>
          <w:rFonts w:hint="eastAsia"/>
        </w:rPr>
        <w:t>]</w:t>
      </w:r>
    </w:p>
    <w:p w14:paraId="76C49B72" w14:textId="77777777" w:rsidR="00B14EA0" w:rsidRPr="00B54EB4" w:rsidRDefault="00B14EA0" w:rsidP="00B14EA0">
      <w:pPr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cs="Arial"/>
        </w:rPr>
      </w:pPr>
    </w:p>
    <w:p w14:paraId="6F8C5DCC" w14:textId="77777777" w:rsidR="00B14EA0" w:rsidRPr="00B54EB4" w:rsidRDefault="00B14EA0" w:rsidP="00B14EA0">
      <w:pPr>
        <w:overflowPunct/>
        <w:autoSpaceDE/>
        <w:autoSpaceDN/>
        <w:adjustRightInd/>
        <w:spacing w:after="120" w:line="240" w:lineRule="auto"/>
        <w:jc w:val="center"/>
        <w:textAlignment w:val="auto"/>
        <w:rPr>
          <w:rFonts w:cs="Arial"/>
        </w:rPr>
      </w:pPr>
      <w:r w:rsidRPr="00B54EB4">
        <w:rPr>
          <w:rFonts w:cs="Arial"/>
          <w:noProof/>
        </w:rPr>
        <w:drawing>
          <wp:inline distT="0" distB="0" distL="0" distR="0" wp14:anchorId="5CA3002E" wp14:editId="61941CB8">
            <wp:extent cx="5613940" cy="291806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_hw_dma_setup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40" cy="29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3ED6" w14:textId="452B589A" w:rsidR="00B14EA0" w:rsidRDefault="00B14EA0" w:rsidP="00B14EA0">
      <w:pPr>
        <w:pStyle w:val="Caption"/>
        <w:spacing w:after="120"/>
        <w:jc w:val="center"/>
        <w:rPr>
          <w:rFonts w:cs="Arial"/>
        </w:rPr>
      </w:pPr>
      <w:bookmarkStart w:id="43" w:name="_Toc534269818"/>
      <w:r w:rsidRPr="00B54EB4">
        <w:rPr>
          <w:rFonts w:cs="Arial"/>
        </w:rPr>
        <w:t xml:space="preserve">Figure </w:t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STYLEREF 1 \s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noBreakHyphen/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SEQ Figure \* ARABIC \s 1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5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</w:t>
      </w:r>
      <w:r w:rsidR="00865D5C">
        <w:rPr>
          <w:rFonts w:cs="Arial"/>
        </w:rPr>
        <w:t>EQUALIZER_</w:t>
      </w:r>
      <w:r w:rsidR="00EB1336" w:rsidRPr="00EB1336">
        <w:rPr>
          <w:rFonts w:cs="Arial"/>
        </w:rPr>
        <w:t>GetParameter</w:t>
      </w:r>
      <w:r>
        <w:rPr>
          <w:rFonts w:cs="Arial"/>
        </w:rPr>
        <w:t xml:space="preserve"> </w:t>
      </w:r>
      <w:r w:rsidRPr="00B54EB4">
        <w:rPr>
          <w:rFonts w:cs="Arial"/>
        </w:rPr>
        <w:t>flowchart</w:t>
      </w:r>
      <w:bookmarkEnd w:id="43"/>
    </w:p>
    <w:p w14:paraId="06328EF5" w14:textId="15C9557B" w:rsidR="00B14EA0" w:rsidRDefault="00B14EA0" w:rsidP="00B14EA0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765B2720" w14:textId="05C0E049" w:rsidR="00EB1336" w:rsidRDefault="00865D5C" w:rsidP="001461BE">
      <w:pPr>
        <w:pStyle w:val="Heading3"/>
      </w:pPr>
      <w:bookmarkStart w:id="44" w:name="_Toc534269808"/>
      <w:r>
        <w:lastRenderedPageBreak/>
        <w:t>EQUALIZER_</w:t>
      </w:r>
      <w:r w:rsidR="00EB1336">
        <w:t>S</w:t>
      </w:r>
      <w:r w:rsidR="00EB1336" w:rsidRPr="00B14EA0">
        <w:t>etParameter</w:t>
      </w:r>
      <w:bookmarkEnd w:id="44"/>
    </w:p>
    <w:p w14:paraId="53690E8F" w14:textId="7AB3D056" w:rsidR="00E91B2F" w:rsidRPr="00E91B2F" w:rsidRDefault="00E91B2F" w:rsidP="00E91B2F">
      <w:pPr>
        <w:pStyle w:val="ReqID"/>
      </w:pPr>
      <w:r>
        <w:t>DD_API_EQZ_01_006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733"/>
        <w:gridCol w:w="1034"/>
        <w:gridCol w:w="665"/>
        <w:gridCol w:w="3932"/>
      </w:tblGrid>
      <w:tr w:rsidR="00EB1336" w:rsidRPr="00E7371A" w14:paraId="6D52EE4B" w14:textId="77777777" w:rsidTr="005E6CF9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1F8EA77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6547AA2D" w14:textId="66CCBF77" w:rsidR="00EB1336" w:rsidRDefault="00EB1336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B14EA0">
              <w:rPr>
                <w:rFonts w:ascii="Courier New" w:hAnsi="Courier New" w:cs="Courier New"/>
                <w:szCs w:val="18"/>
              </w:rPr>
              <w:t xml:space="preserve">static OMX_ERRORTYPE </w:t>
            </w:r>
            <w:r w:rsidR="00865D5C">
              <w:rPr>
                <w:rFonts w:ascii="Courier New" w:hAnsi="Courier New" w:cs="Courier New"/>
                <w:szCs w:val="18"/>
              </w:rPr>
              <w:t>EQUALIZER_</w:t>
            </w:r>
            <w:r>
              <w:rPr>
                <w:rFonts w:ascii="Courier New" w:hAnsi="Courier New" w:cs="Courier New"/>
                <w:szCs w:val="18"/>
              </w:rPr>
              <w:t>S</w:t>
            </w:r>
            <w:r w:rsidRPr="00B14EA0">
              <w:rPr>
                <w:rFonts w:ascii="Courier New" w:hAnsi="Courier New" w:cs="Courier New"/>
                <w:szCs w:val="18"/>
              </w:rPr>
              <w:t xml:space="preserve">etParameter(XAOMXCodecBase </w:t>
            </w:r>
            <w:r>
              <w:rPr>
                <w:rFonts w:ascii="Courier New" w:hAnsi="Courier New" w:cs="Courier New"/>
                <w:szCs w:val="18"/>
              </w:rPr>
              <w:t xml:space="preserve">  </w:t>
            </w:r>
            <w:r w:rsidRPr="00B14EA0">
              <w:rPr>
                <w:rFonts w:ascii="Courier New" w:hAnsi="Courier New" w:cs="Courier New"/>
                <w:szCs w:val="18"/>
              </w:rPr>
              <w:t>*pBase,</w:t>
            </w:r>
          </w:p>
          <w:p w14:paraId="09585D1D" w14:textId="77777777" w:rsidR="00EB1336" w:rsidRDefault="00EB1336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B14EA0">
              <w:rPr>
                <w:rFonts w:ascii="Courier New" w:hAnsi="Courier New" w:cs="Courier New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Cs w:val="18"/>
              </w:rPr>
              <w:t xml:space="preserve">                                         </w:t>
            </w:r>
            <w:r w:rsidRPr="00B14EA0">
              <w:rPr>
                <w:rFonts w:ascii="Courier New" w:hAnsi="Courier New" w:cs="Courier New"/>
                <w:szCs w:val="18"/>
              </w:rPr>
              <w:t xml:space="preserve">OMX_INDEXTYPE </w:t>
            </w:r>
            <w:r>
              <w:rPr>
                <w:rFonts w:ascii="Courier New" w:hAnsi="Courier New" w:cs="Courier New"/>
                <w:szCs w:val="18"/>
              </w:rPr>
              <w:t xml:space="preserve">   </w:t>
            </w:r>
            <w:r w:rsidRPr="00B14EA0">
              <w:rPr>
                <w:rFonts w:ascii="Courier New" w:hAnsi="Courier New" w:cs="Courier New"/>
                <w:szCs w:val="18"/>
              </w:rPr>
              <w:t xml:space="preserve">nIndex, </w:t>
            </w:r>
          </w:p>
          <w:p w14:paraId="1DF8D011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                                          </w:t>
            </w:r>
            <w:r w:rsidRPr="00B14EA0">
              <w:rPr>
                <w:rFonts w:ascii="Courier New" w:hAnsi="Courier New" w:cs="Courier New"/>
                <w:szCs w:val="18"/>
              </w:rPr>
              <w:t xml:space="preserve">OMX_PTR </w:t>
            </w:r>
            <w:r>
              <w:rPr>
                <w:rFonts w:ascii="Courier New" w:hAnsi="Courier New" w:cs="Courier New"/>
                <w:szCs w:val="18"/>
              </w:rPr>
              <w:t xml:space="preserve">         </w:t>
            </w:r>
            <w:r w:rsidRPr="00B14EA0">
              <w:rPr>
                <w:rFonts w:ascii="Courier New" w:hAnsi="Courier New" w:cs="Courier New"/>
                <w:szCs w:val="18"/>
              </w:rPr>
              <w:t>pParam)</w:t>
            </w:r>
          </w:p>
        </w:tc>
      </w:tr>
      <w:tr w:rsidR="00EB1336" w:rsidRPr="00E7371A" w14:paraId="6A99C4A9" w14:textId="77777777" w:rsidTr="005E6CF9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18CB673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2E400F5A" w14:textId="5DEB04C5" w:rsidR="00EB1336" w:rsidRPr="00E7371A" w:rsidRDefault="00EB1336" w:rsidP="00EB1336">
            <w:pPr>
              <w:overflowPunct/>
              <w:autoSpaceDE/>
              <w:autoSpaceDN/>
              <w:adjustRightInd/>
              <w:spacing w:after="120" w:line="240" w:lineRule="auto"/>
              <w:jc w:val="both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Set parameter from pParam and save to parameter structure.</w:t>
            </w:r>
          </w:p>
        </w:tc>
      </w:tr>
      <w:tr w:rsidR="00EB1336" w:rsidRPr="00E7371A" w14:paraId="287F3C96" w14:textId="77777777" w:rsidTr="005E6CF9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81A86D9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733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B40B8D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Type</w:t>
            </w:r>
          </w:p>
        </w:tc>
        <w:tc>
          <w:tcPr>
            <w:tcW w:w="10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22BD619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Name</w:t>
            </w:r>
          </w:p>
        </w:tc>
        <w:tc>
          <w:tcPr>
            <w:tcW w:w="6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6C14790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I/O</w:t>
            </w:r>
          </w:p>
        </w:tc>
        <w:tc>
          <w:tcPr>
            <w:tcW w:w="39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FE327EB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Description</w:t>
            </w:r>
          </w:p>
        </w:tc>
      </w:tr>
      <w:tr w:rsidR="00EB1336" w:rsidRPr="00E7371A" w14:paraId="38A18A4B" w14:textId="77777777" w:rsidTr="005E6CF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44414A5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2D8C2BA" w14:textId="62EB5352" w:rsidR="00EB1336" w:rsidRPr="00E7371A" w:rsidRDefault="00C404F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XAOMXCodecBase*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29AB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pBase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65A1" w14:textId="3422785C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</w:t>
            </w:r>
            <w:r w:rsidR="00615829">
              <w:rPr>
                <w:rFonts w:cs="Arial"/>
                <w:szCs w:val="18"/>
              </w:rPr>
              <w:t>/O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11A987" w14:textId="50CED027" w:rsidR="00EB1336" w:rsidRPr="00E7371A" w:rsidRDefault="00EB1336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F8464D">
              <w:rPr>
                <w:rFonts w:cs="Arial"/>
                <w:szCs w:val="18"/>
              </w:rPr>
              <w:t xml:space="preserve">Pointer to </w:t>
            </w:r>
            <w:r w:rsidR="001E38C8">
              <w:rPr>
                <w:rFonts w:cs="Arial"/>
                <w:szCs w:val="18"/>
              </w:rPr>
              <w:t xml:space="preserve">base codec </w:t>
            </w:r>
            <w:r w:rsidR="001461BE">
              <w:rPr>
                <w:rFonts w:cs="Arial"/>
                <w:szCs w:val="18"/>
              </w:rPr>
              <w:t>structure of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F8464D">
              <w:rPr>
                <w:rFonts w:cs="Arial"/>
                <w:szCs w:val="18"/>
              </w:rPr>
              <w:t>component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EB1336" w:rsidRPr="00E7371A" w14:paraId="1BCFB0E3" w14:textId="77777777" w:rsidTr="005E6CF9">
        <w:trPr>
          <w:trHeight w:val="47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8432874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373AF60" w14:textId="77777777" w:rsidR="00EB1336" w:rsidRPr="00F8464D" w:rsidRDefault="00EB133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OMX_INDEXTYPE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C96B" w14:textId="77777777" w:rsidR="00EB1336" w:rsidRDefault="00EB133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nIndex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FC04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59BF19" w14:textId="77777777" w:rsidR="00EB1336" w:rsidRDefault="00EB1336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Index of parameter structure</w:t>
            </w:r>
            <w:r>
              <w:rPr>
                <w:rFonts w:cs="Arial"/>
                <w:szCs w:val="18"/>
              </w:rPr>
              <w:t>.</w:t>
            </w:r>
          </w:p>
          <w:p w14:paraId="6B04CBAA" w14:textId="77777777" w:rsidR="00167D61" w:rsidRDefault="00167D61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Supported range:</w:t>
            </w:r>
          </w:p>
          <w:p w14:paraId="1B0A6DF8" w14:textId="77777777" w:rsidR="00167D61" w:rsidRDefault="00167D61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167D61">
              <w:rPr>
                <w:rFonts w:cs="Arial"/>
                <w:szCs w:val="18"/>
              </w:rPr>
              <w:t>OMX_IndexParamAudioPcm</w:t>
            </w:r>
          </w:p>
          <w:p w14:paraId="27CADAA6" w14:textId="77777777" w:rsidR="00167D61" w:rsidRDefault="00167D61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167D61">
              <w:rPr>
                <w:rFonts w:cs="Arial"/>
                <w:szCs w:val="18"/>
              </w:rPr>
              <w:t>XAOMX_IndexParamAudioEqualizer</w:t>
            </w:r>
          </w:p>
          <w:p w14:paraId="35968783" w14:textId="77777777" w:rsidR="00167D61" w:rsidRDefault="00167D61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167D61">
              <w:rPr>
                <w:rFonts w:cs="Arial"/>
                <w:szCs w:val="18"/>
              </w:rPr>
              <w:t>OMX_IndexParamCompBufferSupplier</w:t>
            </w:r>
          </w:p>
          <w:p w14:paraId="0972FFE5" w14:textId="5E491AD0" w:rsidR="00167D61" w:rsidRPr="00F8464D" w:rsidRDefault="00167D61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</w:p>
        </w:tc>
      </w:tr>
      <w:tr w:rsidR="00EB1336" w:rsidRPr="00E7371A" w14:paraId="1E24AAF2" w14:textId="77777777" w:rsidTr="005E6CF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9C1ACE4" w14:textId="320631B2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61251AF" w14:textId="77777777" w:rsidR="00EB1336" w:rsidRPr="00E033A4" w:rsidRDefault="00EB1336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OMX_PTR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A2E1" w14:textId="18549B64" w:rsidR="00EB1336" w:rsidRPr="008217D8" w:rsidRDefault="000233E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8217D8">
              <w:rPr>
                <w:rFonts w:cs="Arial"/>
                <w:szCs w:val="18"/>
              </w:rPr>
              <w:t>pParam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78B0" w14:textId="5231B741" w:rsidR="00EB1336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17E7CE" w14:textId="32250A89" w:rsidR="00EB1336" w:rsidRPr="00E033A4" w:rsidRDefault="00EB1336" w:rsidP="00EB1336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 xml:space="preserve">Pointer to parameter structure want to </w:t>
            </w:r>
            <w:r>
              <w:rPr>
                <w:rFonts w:cs="Arial"/>
                <w:szCs w:val="18"/>
              </w:rPr>
              <w:t>set.</w:t>
            </w:r>
          </w:p>
        </w:tc>
      </w:tr>
      <w:tr w:rsidR="00615829" w:rsidRPr="00E7371A" w14:paraId="012FE479" w14:textId="77777777" w:rsidTr="005E6CF9">
        <w:trPr>
          <w:trHeight w:val="14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FBEC8F9" w14:textId="77777777" w:rsidR="00615829" w:rsidRPr="00E7371A" w:rsidRDefault="00615829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767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530E819" w14:textId="77777777" w:rsidR="00615829" w:rsidRPr="00E7371A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OMX_ErrorNone</w:t>
            </w:r>
          </w:p>
        </w:tc>
        <w:tc>
          <w:tcPr>
            <w:tcW w:w="45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44F9CC" w14:textId="77777777" w:rsidR="00615829" w:rsidRPr="00E7371A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return.</w:t>
            </w:r>
          </w:p>
        </w:tc>
      </w:tr>
      <w:tr w:rsidR="00615829" w:rsidRPr="00E7371A" w14:paraId="750D80AF" w14:textId="77777777" w:rsidTr="00615829">
        <w:trPr>
          <w:trHeight w:val="144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55CB5DF" w14:textId="77777777" w:rsidR="00615829" w:rsidRPr="00E7371A" w:rsidRDefault="00615829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BA0387" w14:textId="77777777" w:rsidR="00615829" w:rsidRPr="00E033A4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OMX_ErrorUnsupportedIndex</w:t>
            </w:r>
          </w:p>
        </w:tc>
        <w:tc>
          <w:tcPr>
            <w:tcW w:w="4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63D61" w14:textId="665AD9BC" w:rsidR="00615829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Wrong Index of structure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615829" w:rsidRPr="00E7371A" w14:paraId="3A1CFD40" w14:textId="77777777" w:rsidTr="005E6CF9">
        <w:trPr>
          <w:trHeight w:val="144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68689B2" w14:textId="77777777" w:rsidR="00615829" w:rsidRPr="00E7371A" w:rsidRDefault="00615829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425D412A" w14:textId="6C4B1115" w:rsidR="00615829" w:rsidRPr="00E033A4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615829">
              <w:rPr>
                <w:rFonts w:cs="Arial"/>
                <w:szCs w:val="18"/>
              </w:rPr>
              <w:t>OMX_ErrorBadPortIndex</w:t>
            </w:r>
          </w:p>
        </w:tc>
        <w:tc>
          <w:tcPr>
            <w:tcW w:w="45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99B763" w14:textId="228D16B4" w:rsidR="00615829" w:rsidRPr="00E033A4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Port index is invalid</w:t>
            </w:r>
          </w:p>
        </w:tc>
      </w:tr>
      <w:tr w:rsidR="00EB1336" w:rsidRPr="00E7371A" w14:paraId="7D4CAAB7" w14:textId="77777777" w:rsidTr="005E6CF9">
        <w:trPr>
          <w:trHeight w:val="884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20EC099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2AFF6D59" w14:textId="698E6DAD" w:rsidR="00EB1336" w:rsidRPr="00E7371A" w:rsidRDefault="00865D5C" w:rsidP="00EB1336">
            <w:pPr>
              <w:pStyle w:val="ListParagraph"/>
              <w:numPr>
                <w:ilvl w:val="0"/>
                <w:numId w:val="34"/>
              </w:numPr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EQUALIZER_</w:t>
            </w:r>
            <w:r w:rsidR="00EB1336">
              <w:rPr>
                <w:rFonts w:cs="Arial"/>
                <w:sz w:val="18"/>
                <w:szCs w:val="18"/>
              </w:rPr>
              <w:t>S</w:t>
            </w:r>
            <w:r w:rsidR="00EB1336" w:rsidRPr="00EB1336">
              <w:rPr>
                <w:rFonts w:cs="Arial"/>
                <w:sz w:val="18"/>
                <w:szCs w:val="18"/>
              </w:rPr>
              <w:t xml:space="preserve">etParameter </w:t>
            </w:r>
            <w:r w:rsidR="00EB1336" w:rsidRPr="00E7371A">
              <w:rPr>
                <w:rFonts w:cs="Arial"/>
                <w:sz w:val="18"/>
                <w:szCs w:val="18"/>
              </w:rPr>
              <w:t>processing:</w:t>
            </w:r>
          </w:p>
          <w:p w14:paraId="2412B8EA" w14:textId="3F518C67" w:rsidR="00EB1336" w:rsidRPr="00E7371A" w:rsidRDefault="00EB1336" w:rsidP="00C404F9">
            <w:pPr>
              <w:spacing w:after="120" w:line="240" w:lineRule="auto"/>
              <w:rPr>
                <w:rFonts w:cs="Arial"/>
                <w:sz w:val="18"/>
                <w:szCs w:val="18"/>
              </w:rPr>
            </w:pPr>
            <w:r w:rsidRPr="00E7371A">
              <w:rPr>
                <w:rFonts w:cs="Arial"/>
                <w:sz w:val="18"/>
                <w:szCs w:val="18"/>
              </w:rPr>
              <w:t xml:space="preserve">- </w:t>
            </w:r>
            <w:r>
              <w:rPr>
                <w:rFonts w:cs="Arial"/>
                <w:sz w:val="18"/>
                <w:szCs w:val="18"/>
              </w:rPr>
              <w:t xml:space="preserve">Set parameters of </w:t>
            </w:r>
            <w:r w:rsidRPr="00FD481D">
              <w:rPr>
                <w:rFonts w:cs="Arial"/>
                <w:sz w:val="18"/>
                <w:szCs w:val="18"/>
              </w:rPr>
              <w:t>OMX_AUDIO_PARAM_PCMMODETYPE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FD481D">
              <w:rPr>
                <w:rFonts w:cs="Arial"/>
                <w:sz w:val="18"/>
                <w:szCs w:val="18"/>
              </w:rPr>
              <w:t>XAOMX_AUDIO_PARAM_</w:t>
            </w:r>
            <w:r w:rsidR="00C404F9">
              <w:rPr>
                <w:rFonts w:cs="Arial"/>
                <w:sz w:val="18"/>
                <w:szCs w:val="18"/>
              </w:rPr>
              <w:t>EQUALIZER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FD481D">
              <w:rPr>
                <w:rFonts w:cs="Arial"/>
                <w:sz w:val="18"/>
                <w:szCs w:val="18"/>
              </w:rPr>
              <w:t>OMX_PARAM_BUFFERSUPPLIERTYPE structure</w:t>
            </w:r>
            <w:r>
              <w:rPr>
                <w:rFonts w:cs="Arial"/>
                <w:sz w:val="18"/>
                <w:szCs w:val="18"/>
              </w:rPr>
              <w:t xml:space="preserve"> base on nIndex.</w:t>
            </w:r>
          </w:p>
        </w:tc>
      </w:tr>
    </w:tbl>
    <w:p w14:paraId="116D5548" w14:textId="1A9D8EA3" w:rsidR="00E91B2F" w:rsidRPr="00BE17BE" w:rsidRDefault="00E91B2F" w:rsidP="00E91B2F">
      <w:pPr>
        <w:pStyle w:val="RefIDs"/>
      </w:pPr>
      <w:r w:rsidRPr="00BE17BE">
        <w:rPr>
          <w:rFonts w:hint="eastAsia"/>
        </w:rPr>
        <w:t xml:space="preserve">[Covers: </w:t>
      </w:r>
      <w:r w:rsidRPr="00AB10E0">
        <w:t>FD_API_</w:t>
      </w:r>
      <w:r>
        <w:t>EQZ</w:t>
      </w:r>
      <w:r w:rsidRPr="00AB10E0">
        <w:t>_00</w:t>
      </w:r>
      <w:r>
        <w:t>5</w:t>
      </w:r>
      <w:r w:rsidRPr="00BE17BE">
        <w:rPr>
          <w:rFonts w:hint="eastAsia"/>
        </w:rPr>
        <w:t>]</w:t>
      </w:r>
    </w:p>
    <w:p w14:paraId="013E3A27" w14:textId="77777777" w:rsidR="00EB1336" w:rsidRPr="00B54EB4" w:rsidRDefault="00EB1336" w:rsidP="00EB1336">
      <w:pPr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cs="Arial"/>
        </w:rPr>
      </w:pPr>
    </w:p>
    <w:p w14:paraId="4B498D75" w14:textId="77777777" w:rsidR="00EB1336" w:rsidRPr="00B54EB4" w:rsidRDefault="00EB1336" w:rsidP="00EB1336">
      <w:pPr>
        <w:overflowPunct/>
        <w:autoSpaceDE/>
        <w:autoSpaceDN/>
        <w:adjustRightInd/>
        <w:spacing w:after="120" w:line="240" w:lineRule="auto"/>
        <w:jc w:val="center"/>
        <w:textAlignment w:val="auto"/>
        <w:rPr>
          <w:rFonts w:cs="Arial"/>
        </w:rPr>
      </w:pPr>
      <w:r w:rsidRPr="00B54EB4">
        <w:rPr>
          <w:rFonts w:cs="Arial"/>
          <w:noProof/>
        </w:rPr>
        <w:drawing>
          <wp:inline distT="0" distB="0" distL="0" distR="0" wp14:anchorId="17B5D782" wp14:editId="15CB2AD9">
            <wp:extent cx="5613938" cy="291806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_hw_dma_setu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38" cy="29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08C" w14:textId="77521A44" w:rsidR="00EB1336" w:rsidRDefault="00EB1336" w:rsidP="00EB1336">
      <w:pPr>
        <w:pStyle w:val="Caption"/>
        <w:spacing w:after="120"/>
        <w:jc w:val="center"/>
        <w:rPr>
          <w:rFonts w:cs="Arial"/>
        </w:rPr>
      </w:pPr>
      <w:bookmarkStart w:id="45" w:name="_Toc534269819"/>
      <w:r w:rsidRPr="00B54EB4">
        <w:rPr>
          <w:rFonts w:cs="Arial"/>
        </w:rPr>
        <w:t xml:space="preserve">Figure </w:t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STYLEREF 1 \s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noBreakHyphen/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SEQ Figure \* ARABIC \s 1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6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</w:t>
      </w:r>
      <w:r w:rsidR="00865D5C">
        <w:rPr>
          <w:rFonts w:cs="Arial"/>
        </w:rPr>
        <w:t>EQUALIZER_</w:t>
      </w:r>
      <w:r>
        <w:rPr>
          <w:rFonts w:cs="Arial"/>
        </w:rPr>
        <w:t>S</w:t>
      </w:r>
      <w:r w:rsidRPr="00EB1336">
        <w:rPr>
          <w:rFonts w:cs="Arial"/>
        </w:rPr>
        <w:t>etParameter</w:t>
      </w:r>
      <w:r>
        <w:rPr>
          <w:rFonts w:cs="Arial"/>
        </w:rPr>
        <w:t xml:space="preserve"> </w:t>
      </w:r>
      <w:r w:rsidRPr="00B54EB4">
        <w:rPr>
          <w:rFonts w:cs="Arial"/>
        </w:rPr>
        <w:t>flowchart</w:t>
      </w:r>
      <w:bookmarkEnd w:id="45"/>
    </w:p>
    <w:p w14:paraId="4CCCD488" w14:textId="77777777" w:rsidR="00EB1336" w:rsidRDefault="00EB1336">
      <w:pPr>
        <w:overflowPunct/>
        <w:autoSpaceDE/>
        <w:autoSpaceDN/>
        <w:adjustRightInd/>
        <w:spacing w:after="0" w:line="240" w:lineRule="auto"/>
        <w:textAlignment w:val="auto"/>
        <w:rPr>
          <w:rFonts w:eastAsia="Times New Roman" w:cs="Arial"/>
          <w:b/>
          <w:bCs/>
        </w:rPr>
      </w:pPr>
      <w:r>
        <w:rPr>
          <w:rFonts w:cs="Arial"/>
        </w:rPr>
        <w:br w:type="page"/>
      </w:r>
    </w:p>
    <w:p w14:paraId="3BABBD3B" w14:textId="598C4651" w:rsidR="00EB1336" w:rsidRDefault="00865D5C" w:rsidP="001461BE">
      <w:pPr>
        <w:pStyle w:val="Heading3"/>
      </w:pPr>
      <w:bookmarkStart w:id="46" w:name="_Toc534269809"/>
      <w:r>
        <w:lastRenderedPageBreak/>
        <w:t>EQUALIZER_</w:t>
      </w:r>
      <w:r w:rsidR="00EB1336" w:rsidRPr="00EB1336">
        <w:t>ComponentInit</w:t>
      </w:r>
      <w:bookmarkEnd w:id="46"/>
    </w:p>
    <w:p w14:paraId="7572882F" w14:textId="112830E4" w:rsidR="00E91B2F" w:rsidRPr="00E91B2F" w:rsidRDefault="00E91B2F" w:rsidP="00E91B2F">
      <w:pPr>
        <w:pStyle w:val="ReqID"/>
      </w:pPr>
      <w:r>
        <w:t>DD_API_EQZ_01_007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697"/>
        <w:gridCol w:w="1247"/>
        <w:gridCol w:w="653"/>
        <w:gridCol w:w="3767"/>
      </w:tblGrid>
      <w:tr w:rsidR="00EB1336" w:rsidRPr="00E7371A" w14:paraId="1ED58927" w14:textId="77777777" w:rsidTr="005E6CF9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68755DA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1F3E706" w14:textId="468D396A" w:rsidR="00EB1336" w:rsidRDefault="00EB1336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EB1336">
              <w:rPr>
                <w:rFonts w:ascii="Courier New" w:hAnsi="Courier New" w:cs="Courier New"/>
                <w:szCs w:val="18"/>
              </w:rPr>
              <w:t xml:space="preserve">static OMX_ERRORTYPE </w:t>
            </w:r>
            <w:r w:rsidR="00865D5C">
              <w:rPr>
                <w:rFonts w:ascii="Courier New" w:hAnsi="Courier New" w:cs="Courier New"/>
                <w:szCs w:val="18"/>
              </w:rPr>
              <w:t>EQUALIZER_</w:t>
            </w:r>
            <w:r w:rsidRPr="00EB1336">
              <w:rPr>
                <w:rFonts w:ascii="Courier New" w:hAnsi="Courier New" w:cs="Courier New"/>
                <w:szCs w:val="18"/>
              </w:rPr>
              <w:t xml:space="preserve">ComponentInit(xf_proxy_t </w:t>
            </w:r>
            <w:r>
              <w:rPr>
                <w:rFonts w:ascii="Courier New" w:hAnsi="Courier New" w:cs="Courier New"/>
                <w:szCs w:val="18"/>
              </w:rPr>
              <w:t xml:space="preserve">     </w:t>
            </w:r>
            <w:r w:rsidRPr="00EB1336">
              <w:rPr>
                <w:rFonts w:ascii="Courier New" w:hAnsi="Courier New" w:cs="Courier New"/>
                <w:szCs w:val="18"/>
              </w:rPr>
              <w:t xml:space="preserve">*proxy, </w:t>
            </w:r>
          </w:p>
          <w:p w14:paraId="42281BDB" w14:textId="759231C0" w:rsidR="00EB1336" w:rsidRDefault="00EB1336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                                          </w:t>
            </w:r>
            <w:r w:rsidR="00C404F9">
              <w:rPr>
                <w:rFonts w:ascii="Courier New" w:hAnsi="Courier New" w:cs="Courier New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Cs w:val="18"/>
              </w:rPr>
              <w:t xml:space="preserve"> </w:t>
            </w:r>
            <w:r w:rsidRPr="00EB1336">
              <w:rPr>
                <w:rFonts w:ascii="Courier New" w:hAnsi="Courier New" w:cs="Courier New"/>
                <w:szCs w:val="18"/>
              </w:rPr>
              <w:t xml:space="preserve">OMX_HANDLETYPE </w:t>
            </w:r>
            <w:r>
              <w:rPr>
                <w:rFonts w:ascii="Courier New" w:hAnsi="Courier New" w:cs="Courier New"/>
                <w:szCs w:val="18"/>
              </w:rPr>
              <w:t xml:space="preserve"> </w:t>
            </w:r>
            <w:r w:rsidRPr="00EB1336">
              <w:rPr>
                <w:rFonts w:ascii="Courier New" w:hAnsi="Courier New" w:cs="Courier New"/>
                <w:szCs w:val="18"/>
              </w:rPr>
              <w:t>hComponent,</w:t>
            </w:r>
          </w:p>
          <w:p w14:paraId="4A9CBE9D" w14:textId="32DABE4F" w:rsidR="00EB1336" w:rsidRDefault="00EB1336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EB1336">
              <w:rPr>
                <w:rFonts w:ascii="Courier New" w:hAnsi="Courier New" w:cs="Courier New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Cs w:val="18"/>
              </w:rPr>
              <w:t xml:space="preserve">                                        </w:t>
            </w:r>
            <w:r w:rsidR="00C404F9">
              <w:rPr>
                <w:rFonts w:ascii="Courier New" w:hAnsi="Courier New" w:cs="Courier New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Cs w:val="18"/>
              </w:rPr>
              <w:t xml:space="preserve">  </w:t>
            </w:r>
            <w:r w:rsidRPr="00EB1336">
              <w:rPr>
                <w:rFonts w:ascii="Courier New" w:hAnsi="Courier New" w:cs="Courier New"/>
                <w:szCs w:val="18"/>
              </w:rPr>
              <w:t xml:space="preserve">OMX_PTR </w:t>
            </w:r>
            <w:r>
              <w:rPr>
                <w:rFonts w:ascii="Courier New" w:hAnsi="Courier New" w:cs="Courier New"/>
                <w:szCs w:val="18"/>
              </w:rPr>
              <w:t xml:space="preserve">        </w:t>
            </w:r>
            <w:r w:rsidRPr="00EB1336">
              <w:rPr>
                <w:rFonts w:ascii="Courier New" w:hAnsi="Courier New" w:cs="Courier New"/>
                <w:szCs w:val="18"/>
              </w:rPr>
              <w:t xml:space="preserve">pAppData, </w:t>
            </w:r>
          </w:p>
          <w:p w14:paraId="62743301" w14:textId="1314B801" w:rsidR="00EB1336" w:rsidRPr="00E7371A" w:rsidRDefault="00EB1336" w:rsidP="005E6CF9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                                         </w:t>
            </w:r>
            <w:r w:rsidR="00C404F9">
              <w:rPr>
                <w:rFonts w:ascii="Courier New" w:hAnsi="Courier New" w:cs="Courier New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Cs w:val="18"/>
              </w:rPr>
              <w:t xml:space="preserve">  </w:t>
            </w:r>
            <w:r w:rsidRPr="00EB1336">
              <w:rPr>
                <w:rFonts w:ascii="Courier New" w:hAnsi="Courier New" w:cs="Courier New"/>
                <w:szCs w:val="18"/>
              </w:rPr>
              <w:t>OMX_CALLBACKTYPE *pCallbacks)</w:t>
            </w:r>
          </w:p>
        </w:tc>
      </w:tr>
      <w:tr w:rsidR="00EB1336" w:rsidRPr="00E7371A" w14:paraId="7795A4E3" w14:textId="77777777" w:rsidTr="005E6CF9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0FB6434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73FD9DC" w14:textId="2F565CD8" w:rsidR="00EB1336" w:rsidRPr="00E7371A" w:rsidRDefault="00B72415" w:rsidP="00C06E9F">
            <w:pPr>
              <w:overflowPunct/>
              <w:autoSpaceDE/>
              <w:autoSpaceDN/>
              <w:adjustRightInd/>
              <w:spacing w:after="120" w:line="240" w:lineRule="auto"/>
              <w:jc w:val="both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Initialize base codec interface, parameters, PCM and</w:t>
            </w:r>
            <w:r w:rsidR="00865D5C">
              <w:rPr>
                <w:rFonts w:cs="Arial"/>
                <w:color w:val="000000"/>
                <w:sz w:val="18"/>
                <w:szCs w:val="18"/>
              </w:rPr>
              <w:t xml:space="preserve"> Equalizer </w:t>
            </w:r>
            <w:r>
              <w:rPr>
                <w:rFonts w:cs="Arial"/>
                <w:color w:val="000000"/>
                <w:sz w:val="18"/>
                <w:szCs w:val="18"/>
              </w:rPr>
              <w:t>format.</w:t>
            </w:r>
          </w:p>
        </w:tc>
      </w:tr>
      <w:tr w:rsidR="00283910" w:rsidRPr="00E7371A" w14:paraId="4596A8DA" w14:textId="77777777" w:rsidTr="000233ED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2E38736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69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DC6E814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Type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2C2095A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Name</w:t>
            </w:r>
          </w:p>
        </w:tc>
        <w:tc>
          <w:tcPr>
            <w:tcW w:w="6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8EDA37A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I/O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FA55ABC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Description</w:t>
            </w:r>
          </w:p>
        </w:tc>
      </w:tr>
      <w:tr w:rsidR="00283910" w:rsidRPr="00E7371A" w14:paraId="66CD5427" w14:textId="77777777" w:rsidTr="000233ED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FD882C5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1D95A8" w14:textId="51BFE8FB" w:rsidR="00283910" w:rsidRPr="00E7371A" w:rsidRDefault="00C404F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xf_proxy_t</w:t>
            </w:r>
            <w:r w:rsidR="00283910">
              <w:rPr>
                <w:rFonts w:cs="Arial"/>
                <w:szCs w:val="18"/>
              </w:rPr>
              <w:t>*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42EC" w14:textId="5CA1E232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B1336">
              <w:rPr>
                <w:rFonts w:cs="Arial"/>
                <w:szCs w:val="18"/>
              </w:rPr>
              <w:t>proxy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900" w14:textId="35CD988A" w:rsidR="00283910" w:rsidRPr="00E7371A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6AD07E" w14:textId="6679373A" w:rsidR="00283910" w:rsidRPr="00E7371A" w:rsidRDefault="00283910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EB1336">
              <w:rPr>
                <w:rFonts w:cs="Arial"/>
                <w:szCs w:val="18"/>
              </w:rPr>
              <w:t>OpenMAX interface proxy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283910" w:rsidRPr="00E7371A" w14:paraId="3A69DC64" w14:textId="77777777" w:rsidTr="000233ED">
        <w:trPr>
          <w:trHeight w:val="47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E2248F6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455FBAE" w14:textId="44307274" w:rsidR="00283910" w:rsidRPr="00F8464D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B1336">
              <w:rPr>
                <w:rFonts w:cs="Arial"/>
                <w:szCs w:val="18"/>
              </w:rPr>
              <w:t>OMX_HANDLETYPE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14DB" w14:textId="4F1A0CCB" w:rsidR="00283910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B1336">
              <w:rPr>
                <w:rFonts w:cs="Arial"/>
                <w:szCs w:val="18"/>
              </w:rPr>
              <w:t>hComponent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FCD0" w14:textId="63D02102" w:rsidR="00283910" w:rsidRPr="00E7371A" w:rsidRDefault="00615829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87694" w14:textId="3E152476" w:rsidR="00283910" w:rsidRPr="00F8464D" w:rsidRDefault="00283910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EB1336">
              <w:rPr>
                <w:rFonts w:cs="Arial"/>
                <w:szCs w:val="18"/>
              </w:rPr>
              <w:t>Pointer to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EB1336">
              <w:rPr>
                <w:rFonts w:cs="Arial"/>
                <w:szCs w:val="18"/>
              </w:rPr>
              <w:t>component handle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283910" w:rsidRPr="00E7371A" w14:paraId="15471163" w14:textId="77777777" w:rsidTr="000233ED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A38ACE4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4D6206" w14:textId="77777777" w:rsidR="00283910" w:rsidRPr="00E033A4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OMX_PTR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46B0" w14:textId="2B818A95" w:rsidR="00283910" w:rsidRPr="000233ED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0233ED">
              <w:rPr>
                <w:rFonts w:cs="Arial"/>
                <w:szCs w:val="18"/>
              </w:rPr>
              <w:t>pAppData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A4DB" w14:textId="33A92911" w:rsidR="00283910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3B3402" w14:textId="35460A49" w:rsidR="00283910" w:rsidRPr="00E033A4" w:rsidRDefault="00283910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EB1336">
              <w:rPr>
                <w:rFonts w:cs="Arial"/>
                <w:szCs w:val="18"/>
              </w:rPr>
              <w:t>Pointer to pAppData of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EB1336">
              <w:rPr>
                <w:rFonts w:cs="Arial"/>
                <w:szCs w:val="18"/>
              </w:rPr>
              <w:t>component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283910" w:rsidRPr="00E7371A" w14:paraId="5ED5D701" w14:textId="77777777" w:rsidTr="000233ED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600AF66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3558A82" w14:textId="3A49FDD6" w:rsidR="00283910" w:rsidRPr="00E033A4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0233ED">
              <w:rPr>
                <w:rFonts w:cs="Arial"/>
                <w:szCs w:val="18"/>
              </w:rPr>
              <w:t>OMX_CALLBACKTYPE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8EBE" w14:textId="0EF1E53D" w:rsidR="00283910" w:rsidRPr="000233ED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0233ED">
              <w:rPr>
                <w:rFonts w:cs="Arial"/>
                <w:szCs w:val="18"/>
              </w:rPr>
              <w:t>pCallbacks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EFFB" w14:textId="1DA17304" w:rsidR="00283910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1A4BAB" w14:textId="7A9F1124" w:rsidR="00283910" w:rsidRPr="00EB1336" w:rsidRDefault="00283910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0233ED">
              <w:rPr>
                <w:rFonts w:cs="Arial"/>
                <w:szCs w:val="18"/>
              </w:rPr>
              <w:t>Pointer to Callbacks of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0233ED">
              <w:rPr>
                <w:rFonts w:cs="Arial"/>
                <w:szCs w:val="18"/>
              </w:rPr>
              <w:t>component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283910" w:rsidRPr="00E7371A" w14:paraId="2260D4A8" w14:textId="77777777" w:rsidTr="00283910">
        <w:trPr>
          <w:trHeight w:val="14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272C294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944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79F89C5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OMX_ErrorNone</w:t>
            </w:r>
          </w:p>
        </w:tc>
        <w:tc>
          <w:tcPr>
            <w:tcW w:w="442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753AE2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return.</w:t>
            </w:r>
          </w:p>
        </w:tc>
      </w:tr>
      <w:tr w:rsidR="00283910" w:rsidRPr="00E7371A" w14:paraId="09D6156D" w14:textId="77777777" w:rsidTr="00283910">
        <w:trPr>
          <w:trHeight w:val="144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298961E" w14:textId="77777777" w:rsidR="00283910" w:rsidRPr="00E7371A" w:rsidRDefault="00283910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2C3EFFD" w14:textId="7BEB0241" w:rsidR="00283910" w:rsidRPr="00E033A4" w:rsidRDefault="00283910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283910">
              <w:rPr>
                <w:rFonts w:cs="Arial"/>
                <w:szCs w:val="18"/>
              </w:rPr>
              <w:t>OMX_ErrorInsufficientResources</w:t>
            </w:r>
          </w:p>
        </w:tc>
        <w:tc>
          <w:tcPr>
            <w:tcW w:w="442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DA96C1" w14:textId="31634E54" w:rsidR="00283910" w:rsidRDefault="00283910" w:rsidP="00283910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Initialize base codec interface is fail.</w:t>
            </w:r>
          </w:p>
        </w:tc>
      </w:tr>
      <w:tr w:rsidR="00EB1336" w:rsidRPr="00E7371A" w14:paraId="5DE659D0" w14:textId="77777777" w:rsidTr="000233ED">
        <w:trPr>
          <w:trHeight w:val="884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2FFC743" w14:textId="77777777" w:rsidR="00EB1336" w:rsidRPr="00E7371A" w:rsidRDefault="00EB1336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98C0D15" w14:textId="65414DD5" w:rsidR="00EB1336" w:rsidRPr="00E7371A" w:rsidRDefault="00865D5C" w:rsidP="00EB1336">
            <w:pPr>
              <w:pStyle w:val="ListParagraph"/>
              <w:numPr>
                <w:ilvl w:val="0"/>
                <w:numId w:val="34"/>
              </w:numPr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EQUALIZER_</w:t>
            </w:r>
            <w:r w:rsidR="00EB1336" w:rsidRPr="00EB1336">
              <w:rPr>
                <w:rFonts w:cs="Arial"/>
                <w:sz w:val="18"/>
                <w:szCs w:val="18"/>
              </w:rPr>
              <w:t xml:space="preserve">ComponentInit </w:t>
            </w:r>
            <w:r w:rsidR="00EB1336" w:rsidRPr="00E7371A">
              <w:rPr>
                <w:rFonts w:cs="Arial"/>
                <w:sz w:val="18"/>
                <w:szCs w:val="18"/>
              </w:rPr>
              <w:t>processing:</w:t>
            </w:r>
          </w:p>
          <w:p w14:paraId="0CDEE43B" w14:textId="117AA2CD" w:rsidR="00EB1336" w:rsidRPr="00E7371A" w:rsidRDefault="00EB1336" w:rsidP="005E6CF9">
            <w:pPr>
              <w:spacing w:after="12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7371A">
              <w:rPr>
                <w:rFonts w:cs="Arial"/>
                <w:sz w:val="18"/>
                <w:szCs w:val="18"/>
              </w:rPr>
              <w:t xml:space="preserve">- </w:t>
            </w:r>
            <w:r w:rsidR="00B72415">
              <w:rPr>
                <w:rFonts w:cs="Arial"/>
                <w:color w:val="000000"/>
                <w:sz w:val="18"/>
                <w:szCs w:val="18"/>
              </w:rPr>
              <w:t>Initialize base codec interface, parameters, PCM and</w:t>
            </w:r>
            <w:r w:rsidR="00865D5C">
              <w:rPr>
                <w:rFonts w:cs="Arial"/>
                <w:color w:val="000000"/>
                <w:sz w:val="18"/>
                <w:szCs w:val="18"/>
              </w:rPr>
              <w:t xml:space="preserve"> Equalizer </w:t>
            </w:r>
            <w:r w:rsidR="00B72415">
              <w:rPr>
                <w:rFonts w:cs="Arial"/>
                <w:color w:val="000000"/>
                <w:sz w:val="18"/>
                <w:szCs w:val="18"/>
              </w:rPr>
              <w:t>format.</w:t>
            </w:r>
          </w:p>
        </w:tc>
      </w:tr>
    </w:tbl>
    <w:p w14:paraId="62A22DBD" w14:textId="7AB2220B" w:rsidR="00E91B2F" w:rsidRPr="00BE17BE" w:rsidRDefault="00E91B2F" w:rsidP="00E91B2F">
      <w:pPr>
        <w:pStyle w:val="RefIDs"/>
      </w:pPr>
      <w:r w:rsidRPr="00BE17BE">
        <w:rPr>
          <w:rFonts w:hint="eastAsia"/>
        </w:rPr>
        <w:t xml:space="preserve">[Covers: </w:t>
      </w:r>
      <w:r w:rsidRPr="00AB10E0">
        <w:t>FD_API_</w:t>
      </w:r>
      <w:r>
        <w:t>EQZ</w:t>
      </w:r>
      <w:r w:rsidRPr="00AB10E0">
        <w:t>_00</w:t>
      </w:r>
      <w:r>
        <w:t>1</w:t>
      </w:r>
      <w:r w:rsidRPr="00BE17BE">
        <w:rPr>
          <w:rFonts w:hint="eastAsia"/>
        </w:rPr>
        <w:t>]</w:t>
      </w:r>
    </w:p>
    <w:p w14:paraId="69106B1C" w14:textId="77777777" w:rsidR="00EB1336" w:rsidRPr="00B54EB4" w:rsidRDefault="00EB1336" w:rsidP="00EB1336">
      <w:pPr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cs="Arial"/>
        </w:rPr>
      </w:pPr>
    </w:p>
    <w:p w14:paraId="35E9F640" w14:textId="77777777" w:rsidR="00EB1336" w:rsidRPr="00B54EB4" w:rsidRDefault="00EB1336" w:rsidP="00EB1336">
      <w:pPr>
        <w:overflowPunct/>
        <w:autoSpaceDE/>
        <w:autoSpaceDN/>
        <w:adjustRightInd/>
        <w:spacing w:after="120" w:line="240" w:lineRule="auto"/>
        <w:jc w:val="center"/>
        <w:textAlignment w:val="auto"/>
        <w:rPr>
          <w:rFonts w:cs="Arial"/>
        </w:rPr>
      </w:pPr>
      <w:r w:rsidRPr="00B54EB4">
        <w:rPr>
          <w:rFonts w:cs="Arial"/>
          <w:noProof/>
        </w:rPr>
        <w:drawing>
          <wp:inline distT="0" distB="0" distL="0" distR="0" wp14:anchorId="607E54D4" wp14:editId="1F66B503">
            <wp:extent cx="3627589" cy="46565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_hw_dma_setu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427" cy="466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D05C" w14:textId="6AA34324" w:rsidR="00EB1336" w:rsidRDefault="00EB1336" w:rsidP="00EB1336">
      <w:pPr>
        <w:pStyle w:val="Caption"/>
        <w:spacing w:after="120"/>
        <w:jc w:val="center"/>
        <w:rPr>
          <w:rFonts w:cs="Arial"/>
        </w:rPr>
      </w:pPr>
      <w:bookmarkStart w:id="47" w:name="_Toc534269820"/>
      <w:r w:rsidRPr="00B54EB4">
        <w:rPr>
          <w:rFonts w:cs="Arial"/>
        </w:rPr>
        <w:t xml:space="preserve">Figure </w:t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STYLEREF 1 \s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noBreakHyphen/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SEQ Figure \* ARABIC \s 1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7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</w:t>
      </w:r>
      <w:r w:rsidR="00865D5C">
        <w:rPr>
          <w:rFonts w:cs="Arial"/>
        </w:rPr>
        <w:t>EQUALIZER_</w:t>
      </w:r>
      <w:r w:rsidRPr="00EB1336">
        <w:rPr>
          <w:rFonts w:cs="Arial"/>
        </w:rPr>
        <w:t xml:space="preserve">ComponentInit </w:t>
      </w:r>
      <w:r w:rsidRPr="00B54EB4">
        <w:rPr>
          <w:rFonts w:cs="Arial"/>
        </w:rPr>
        <w:t>flowchart</w:t>
      </w:r>
      <w:bookmarkEnd w:id="47"/>
    </w:p>
    <w:p w14:paraId="2329FC2A" w14:textId="529C423C" w:rsidR="007934F3" w:rsidRDefault="00865D5C" w:rsidP="001461BE">
      <w:pPr>
        <w:pStyle w:val="Heading3"/>
      </w:pPr>
      <w:bookmarkStart w:id="48" w:name="_Toc534269810"/>
      <w:r>
        <w:lastRenderedPageBreak/>
        <w:t>EQUALIZER_</w:t>
      </w:r>
      <w:r w:rsidR="007934F3" w:rsidRPr="00EB1336">
        <w:t>Component</w:t>
      </w:r>
      <w:r w:rsidR="007934F3">
        <w:t>De</w:t>
      </w:r>
      <w:r w:rsidR="007934F3" w:rsidRPr="00EB1336">
        <w:t>Init</w:t>
      </w:r>
      <w:bookmarkEnd w:id="48"/>
    </w:p>
    <w:p w14:paraId="4FA5DF6C" w14:textId="40ACEB98" w:rsidR="00E91B2F" w:rsidRPr="00E91B2F" w:rsidRDefault="00E91B2F" w:rsidP="00E91B2F">
      <w:pPr>
        <w:pStyle w:val="ReqID"/>
      </w:pPr>
      <w:r>
        <w:t>DD_API_EQZ_01_008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697"/>
        <w:gridCol w:w="1247"/>
        <w:gridCol w:w="653"/>
        <w:gridCol w:w="3767"/>
      </w:tblGrid>
      <w:tr w:rsidR="007934F3" w:rsidRPr="00E7371A" w14:paraId="43558EAF" w14:textId="77777777" w:rsidTr="005E6CF9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CBB9A3F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3BD05B91" w14:textId="1BB5A35E" w:rsidR="007934F3" w:rsidRPr="00E7371A" w:rsidRDefault="007934F3" w:rsidP="007934F3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EB1336">
              <w:rPr>
                <w:rFonts w:ascii="Courier New" w:hAnsi="Courier New" w:cs="Courier New"/>
                <w:szCs w:val="18"/>
              </w:rPr>
              <w:t xml:space="preserve">static OMX_ERRORTYPE </w:t>
            </w:r>
            <w:r w:rsidR="00865D5C">
              <w:rPr>
                <w:rFonts w:ascii="Courier New" w:hAnsi="Courier New" w:cs="Courier New"/>
                <w:szCs w:val="18"/>
              </w:rPr>
              <w:t>EQUALIZER_</w:t>
            </w:r>
            <w:r w:rsidRPr="00EB1336">
              <w:rPr>
                <w:rFonts w:ascii="Courier New" w:hAnsi="Courier New" w:cs="Courier New"/>
                <w:szCs w:val="18"/>
              </w:rPr>
              <w:t>Component</w:t>
            </w:r>
            <w:r>
              <w:rPr>
                <w:rFonts w:ascii="Courier New" w:hAnsi="Courier New" w:cs="Courier New"/>
                <w:szCs w:val="18"/>
              </w:rPr>
              <w:t>De</w:t>
            </w:r>
            <w:r w:rsidRPr="00EB1336">
              <w:rPr>
                <w:rFonts w:ascii="Courier New" w:hAnsi="Courier New" w:cs="Courier New"/>
                <w:szCs w:val="18"/>
              </w:rPr>
              <w:t xml:space="preserve">Init(OMX_HANDLETYPE </w:t>
            </w:r>
            <w:r>
              <w:rPr>
                <w:rFonts w:ascii="Courier New" w:hAnsi="Courier New" w:cs="Courier New"/>
                <w:szCs w:val="18"/>
              </w:rPr>
              <w:t xml:space="preserve"> </w:t>
            </w:r>
            <w:r w:rsidRPr="00EB1336">
              <w:rPr>
                <w:rFonts w:ascii="Courier New" w:hAnsi="Courier New" w:cs="Courier New"/>
                <w:szCs w:val="18"/>
              </w:rPr>
              <w:t>hComponent)</w:t>
            </w:r>
          </w:p>
        </w:tc>
      </w:tr>
      <w:tr w:rsidR="007934F3" w:rsidRPr="00E7371A" w14:paraId="6F8574CE" w14:textId="77777777" w:rsidTr="005E6CF9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44FB494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0CF65E9" w14:textId="102345C4" w:rsidR="007934F3" w:rsidRPr="00E7371A" w:rsidRDefault="00141458" w:rsidP="005E6CF9">
            <w:pPr>
              <w:overflowPunct/>
              <w:autoSpaceDE/>
              <w:autoSpaceDN/>
              <w:adjustRightInd/>
              <w:spacing w:after="120" w:line="240" w:lineRule="auto"/>
              <w:jc w:val="both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Destroy</w:t>
            </w:r>
            <w:r w:rsidR="00865D5C">
              <w:rPr>
                <w:rFonts w:cs="Arial"/>
                <w:color w:val="000000"/>
                <w:sz w:val="18"/>
                <w:szCs w:val="18"/>
              </w:rPr>
              <w:t xml:space="preserve"> Equalizer </w:t>
            </w:r>
            <w:r>
              <w:rPr>
                <w:rFonts w:cs="Arial"/>
                <w:color w:val="000000"/>
                <w:sz w:val="18"/>
                <w:szCs w:val="18"/>
              </w:rPr>
              <w:t>component and private data.</w:t>
            </w:r>
          </w:p>
        </w:tc>
      </w:tr>
      <w:tr w:rsidR="007934F3" w:rsidRPr="00E7371A" w14:paraId="0EEEA78A" w14:textId="77777777" w:rsidTr="005E6CF9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DDF08E1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69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0649E4B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Type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197524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Name</w:t>
            </w:r>
          </w:p>
        </w:tc>
        <w:tc>
          <w:tcPr>
            <w:tcW w:w="6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EAFD460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I/O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A7328BC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Description</w:t>
            </w:r>
          </w:p>
        </w:tc>
      </w:tr>
      <w:tr w:rsidR="007934F3" w:rsidRPr="00E7371A" w14:paraId="3248F4B5" w14:textId="77777777" w:rsidTr="005E6CF9">
        <w:trPr>
          <w:trHeight w:val="47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6ECF069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ACFD546" w14:textId="77777777" w:rsidR="007934F3" w:rsidRPr="00F8464D" w:rsidRDefault="007934F3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B1336">
              <w:rPr>
                <w:rFonts w:cs="Arial"/>
                <w:szCs w:val="18"/>
              </w:rPr>
              <w:t>OMX_HANDLETYPE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8BD6" w14:textId="77777777" w:rsidR="007934F3" w:rsidRDefault="007934F3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B1336">
              <w:rPr>
                <w:rFonts w:cs="Arial"/>
                <w:szCs w:val="18"/>
              </w:rPr>
              <w:t>hComponent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6D6E" w14:textId="46781C64" w:rsidR="007934F3" w:rsidRPr="00E7371A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CE2E2" w14:textId="6B445EC8" w:rsidR="007934F3" w:rsidRPr="00F8464D" w:rsidRDefault="007934F3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EB1336">
              <w:rPr>
                <w:rFonts w:cs="Arial"/>
                <w:szCs w:val="18"/>
              </w:rPr>
              <w:t>Pointer to</w:t>
            </w:r>
            <w:r w:rsidR="00865D5C">
              <w:rPr>
                <w:rFonts w:cs="Arial"/>
                <w:szCs w:val="18"/>
              </w:rPr>
              <w:t xml:space="preserve"> Equalizer </w:t>
            </w:r>
            <w:r w:rsidRPr="00EB1336">
              <w:rPr>
                <w:rFonts w:cs="Arial"/>
                <w:szCs w:val="18"/>
              </w:rPr>
              <w:t>component handle</w:t>
            </w:r>
            <w:r>
              <w:rPr>
                <w:rFonts w:cs="Arial"/>
                <w:szCs w:val="18"/>
              </w:rPr>
              <w:t>.</w:t>
            </w:r>
          </w:p>
        </w:tc>
      </w:tr>
      <w:tr w:rsidR="007934F3" w:rsidRPr="00E7371A" w14:paraId="5DF605B7" w14:textId="77777777" w:rsidTr="005E6CF9">
        <w:trPr>
          <w:trHeight w:val="14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8553513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944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7E1E594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OMX_ErrorNone</w:t>
            </w:r>
          </w:p>
        </w:tc>
        <w:tc>
          <w:tcPr>
            <w:tcW w:w="442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14A23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return.</w:t>
            </w:r>
          </w:p>
        </w:tc>
      </w:tr>
      <w:tr w:rsidR="007934F3" w:rsidRPr="00E7371A" w14:paraId="1252589C" w14:textId="77777777" w:rsidTr="005E6CF9">
        <w:trPr>
          <w:trHeight w:val="144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24637FD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1ADEBE14" w14:textId="58B0D84B" w:rsidR="007934F3" w:rsidRPr="00E033A4" w:rsidRDefault="00141458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141458">
              <w:rPr>
                <w:rFonts w:cs="Arial"/>
                <w:szCs w:val="18"/>
              </w:rPr>
              <w:t>OMX_ErrorBadParameter</w:t>
            </w:r>
          </w:p>
        </w:tc>
        <w:tc>
          <w:tcPr>
            <w:tcW w:w="442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2EBE95" w14:textId="76B44CED" w:rsidR="007934F3" w:rsidRDefault="00141458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Private data is NULL</w:t>
            </w:r>
            <w:r w:rsidR="008217D8">
              <w:rPr>
                <w:rFonts w:cs="Arial"/>
                <w:szCs w:val="18"/>
              </w:rPr>
              <w:t>.</w:t>
            </w:r>
          </w:p>
        </w:tc>
      </w:tr>
      <w:tr w:rsidR="007934F3" w:rsidRPr="00E7371A" w14:paraId="0C9AA75A" w14:textId="77777777" w:rsidTr="00C404F9">
        <w:trPr>
          <w:trHeight w:val="864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C1E2386" w14:textId="77777777" w:rsidR="007934F3" w:rsidRPr="00E7371A" w:rsidRDefault="007934F3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2B45B721" w14:textId="683C0E2E" w:rsidR="007934F3" w:rsidRPr="00E7371A" w:rsidRDefault="00865D5C" w:rsidP="007934F3">
            <w:pPr>
              <w:pStyle w:val="ListParagraph"/>
              <w:numPr>
                <w:ilvl w:val="0"/>
                <w:numId w:val="34"/>
              </w:numPr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EQUALIZER_</w:t>
            </w:r>
            <w:r w:rsidR="007934F3" w:rsidRPr="00EB1336">
              <w:rPr>
                <w:rFonts w:cs="Arial"/>
                <w:sz w:val="18"/>
                <w:szCs w:val="18"/>
              </w:rPr>
              <w:t>Component</w:t>
            </w:r>
            <w:r w:rsidR="00141458">
              <w:rPr>
                <w:rFonts w:cs="Arial"/>
                <w:sz w:val="18"/>
                <w:szCs w:val="18"/>
              </w:rPr>
              <w:t>De</w:t>
            </w:r>
            <w:r w:rsidR="007934F3" w:rsidRPr="00EB1336">
              <w:rPr>
                <w:rFonts w:cs="Arial"/>
                <w:sz w:val="18"/>
                <w:szCs w:val="18"/>
              </w:rPr>
              <w:t xml:space="preserve">Init </w:t>
            </w:r>
            <w:r w:rsidR="007934F3" w:rsidRPr="00E7371A">
              <w:rPr>
                <w:rFonts w:cs="Arial"/>
                <w:sz w:val="18"/>
                <w:szCs w:val="18"/>
              </w:rPr>
              <w:t>processing:</w:t>
            </w:r>
          </w:p>
          <w:p w14:paraId="2C8F32BF" w14:textId="2DA25BC6" w:rsidR="007934F3" w:rsidRPr="00E7371A" w:rsidRDefault="007934F3" w:rsidP="005E6CF9">
            <w:pPr>
              <w:spacing w:after="12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7371A">
              <w:rPr>
                <w:rFonts w:cs="Arial"/>
                <w:sz w:val="18"/>
                <w:szCs w:val="18"/>
              </w:rPr>
              <w:t xml:space="preserve">- </w:t>
            </w:r>
            <w:r w:rsidR="00141458">
              <w:rPr>
                <w:rFonts w:cs="Arial"/>
                <w:color w:val="000000"/>
                <w:sz w:val="18"/>
                <w:szCs w:val="18"/>
              </w:rPr>
              <w:t>Destroy</w:t>
            </w:r>
            <w:r w:rsidR="00865D5C">
              <w:rPr>
                <w:rFonts w:cs="Arial"/>
                <w:color w:val="000000"/>
                <w:sz w:val="18"/>
                <w:szCs w:val="18"/>
              </w:rPr>
              <w:t xml:space="preserve"> Equalizer </w:t>
            </w:r>
            <w:r w:rsidR="00141458">
              <w:rPr>
                <w:rFonts w:cs="Arial"/>
                <w:color w:val="000000"/>
                <w:sz w:val="18"/>
                <w:szCs w:val="18"/>
              </w:rPr>
              <w:t>component and private data</w:t>
            </w:r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749D3F68" w14:textId="21097097" w:rsidR="00E91B2F" w:rsidRPr="00BE17BE" w:rsidRDefault="00E91B2F" w:rsidP="00E91B2F">
      <w:pPr>
        <w:pStyle w:val="RefIDs"/>
      </w:pPr>
      <w:r w:rsidRPr="00BE17BE">
        <w:rPr>
          <w:rFonts w:hint="eastAsia"/>
        </w:rPr>
        <w:t xml:space="preserve">[Covers: </w:t>
      </w:r>
      <w:r w:rsidRPr="00AB10E0">
        <w:t>FD_API_</w:t>
      </w:r>
      <w:r>
        <w:t>EQZ</w:t>
      </w:r>
      <w:r w:rsidRPr="00AB10E0">
        <w:t>_00</w:t>
      </w:r>
      <w:r>
        <w:t>2</w:t>
      </w:r>
      <w:r w:rsidRPr="00BE17BE">
        <w:rPr>
          <w:rFonts w:hint="eastAsia"/>
        </w:rPr>
        <w:t>]</w:t>
      </w:r>
    </w:p>
    <w:p w14:paraId="2412D2A2" w14:textId="77777777" w:rsidR="007934F3" w:rsidRPr="00B54EB4" w:rsidRDefault="007934F3" w:rsidP="007934F3">
      <w:pPr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cs="Arial"/>
        </w:rPr>
      </w:pPr>
    </w:p>
    <w:p w14:paraId="01274767" w14:textId="77777777" w:rsidR="007934F3" w:rsidRPr="00B54EB4" w:rsidRDefault="007934F3" w:rsidP="007934F3">
      <w:pPr>
        <w:overflowPunct/>
        <w:autoSpaceDE/>
        <w:autoSpaceDN/>
        <w:adjustRightInd/>
        <w:spacing w:after="120" w:line="240" w:lineRule="auto"/>
        <w:jc w:val="center"/>
        <w:textAlignment w:val="auto"/>
        <w:rPr>
          <w:rFonts w:cs="Arial"/>
        </w:rPr>
      </w:pPr>
      <w:r w:rsidRPr="00B54EB4">
        <w:rPr>
          <w:rFonts w:cs="Arial"/>
          <w:noProof/>
        </w:rPr>
        <w:drawing>
          <wp:inline distT="0" distB="0" distL="0" distR="0" wp14:anchorId="030E2C59" wp14:editId="6393647B">
            <wp:extent cx="3759471" cy="357872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_hw_dma_setu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471" cy="35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F6E2" w14:textId="243AFB75" w:rsidR="00141458" w:rsidRDefault="007934F3" w:rsidP="007934F3">
      <w:pPr>
        <w:pStyle w:val="Caption"/>
        <w:spacing w:after="120"/>
        <w:jc w:val="center"/>
        <w:rPr>
          <w:rFonts w:cs="Arial"/>
        </w:rPr>
      </w:pPr>
      <w:bookmarkStart w:id="49" w:name="_Toc534269821"/>
      <w:r w:rsidRPr="00B54EB4">
        <w:rPr>
          <w:rFonts w:cs="Arial"/>
        </w:rPr>
        <w:t xml:space="preserve">Figure </w:t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STYLEREF 1 \s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noBreakHyphen/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SEQ Figure \* ARABIC \s 1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8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</w:t>
      </w:r>
      <w:r w:rsidR="00865D5C">
        <w:rPr>
          <w:rFonts w:cs="Arial"/>
        </w:rPr>
        <w:t>EQUALIZER_</w:t>
      </w:r>
      <w:r w:rsidRPr="00EB1336">
        <w:rPr>
          <w:rFonts w:cs="Arial"/>
        </w:rPr>
        <w:t>Component</w:t>
      </w:r>
      <w:r w:rsidR="00141458">
        <w:rPr>
          <w:rFonts w:cs="Arial"/>
        </w:rPr>
        <w:t>De</w:t>
      </w:r>
      <w:r w:rsidRPr="00EB1336">
        <w:rPr>
          <w:rFonts w:cs="Arial"/>
        </w:rPr>
        <w:t xml:space="preserve">Init </w:t>
      </w:r>
      <w:r w:rsidRPr="00B54EB4">
        <w:rPr>
          <w:rFonts w:cs="Arial"/>
        </w:rPr>
        <w:t>flowchart</w:t>
      </w:r>
      <w:bookmarkEnd w:id="49"/>
    </w:p>
    <w:p w14:paraId="026123A0" w14:textId="77777777" w:rsidR="00141458" w:rsidRDefault="00141458">
      <w:pPr>
        <w:overflowPunct/>
        <w:autoSpaceDE/>
        <w:autoSpaceDN/>
        <w:adjustRightInd/>
        <w:spacing w:after="0" w:line="240" w:lineRule="auto"/>
        <w:textAlignment w:val="auto"/>
        <w:rPr>
          <w:rFonts w:eastAsia="Times New Roman" w:cs="Arial"/>
          <w:b/>
          <w:bCs/>
        </w:rPr>
      </w:pPr>
      <w:r>
        <w:rPr>
          <w:rFonts w:cs="Arial"/>
        </w:rPr>
        <w:br w:type="page"/>
      </w:r>
    </w:p>
    <w:p w14:paraId="0E0C1EED" w14:textId="48FA9D6C" w:rsidR="00141458" w:rsidRDefault="00865D5C" w:rsidP="001461BE">
      <w:pPr>
        <w:pStyle w:val="Heading3"/>
      </w:pPr>
      <w:bookmarkStart w:id="50" w:name="_Toc534269811"/>
      <w:r>
        <w:lastRenderedPageBreak/>
        <w:t>EQUALIZER_</w:t>
      </w:r>
      <w:r w:rsidR="00141458" w:rsidRPr="00141458">
        <w:t>ComponentCreate</w:t>
      </w:r>
      <w:bookmarkEnd w:id="50"/>
    </w:p>
    <w:p w14:paraId="51760423" w14:textId="4FEE7903" w:rsidR="00E91B2F" w:rsidRPr="00E91B2F" w:rsidRDefault="00E91B2F" w:rsidP="00E91B2F">
      <w:pPr>
        <w:pStyle w:val="ReqID"/>
      </w:pPr>
      <w:r>
        <w:t>DD_API_EQZ_01_009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697"/>
        <w:gridCol w:w="1247"/>
        <w:gridCol w:w="653"/>
        <w:gridCol w:w="3767"/>
      </w:tblGrid>
      <w:tr w:rsidR="00141458" w:rsidRPr="00E7371A" w14:paraId="246789EA" w14:textId="77777777" w:rsidTr="005E6CF9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20B2E49" w14:textId="77777777" w:rsidR="00141458" w:rsidRPr="00E7371A" w:rsidRDefault="00141458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01FB653D" w14:textId="4D87901D" w:rsidR="00141458" w:rsidRPr="00E7371A" w:rsidRDefault="000701CD" w:rsidP="00C06E9F">
            <w:pPr>
              <w:pStyle w:val="a"/>
              <w:spacing w:after="120" w:line="240" w:lineRule="auto"/>
              <w:rPr>
                <w:rFonts w:ascii="Courier New" w:hAnsi="Courier New" w:cs="Courier New"/>
                <w:szCs w:val="18"/>
              </w:rPr>
            </w:pPr>
            <w:r w:rsidRPr="000701CD">
              <w:rPr>
                <w:rFonts w:ascii="Courier New" w:hAnsi="Courier New" w:cs="Courier New"/>
                <w:szCs w:val="18"/>
              </w:rPr>
              <w:t>OMX_ERRORTYPE EQUALIZER_ComponentCreate(xf_proxy_t *proxy, OMX_HANDLETYPE *hComponent, OMX_PTR pAppData, OMX_CALLBACKTYPE *pCallbacks)</w:t>
            </w:r>
          </w:p>
        </w:tc>
      </w:tr>
      <w:tr w:rsidR="00141458" w:rsidRPr="00E7371A" w14:paraId="20E89E13" w14:textId="77777777" w:rsidTr="005E6CF9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3229BB0" w14:textId="77777777" w:rsidR="00141458" w:rsidRPr="00E7371A" w:rsidRDefault="00141458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1BB7E49" w14:textId="5C3A66D2" w:rsidR="00141458" w:rsidRPr="00E7371A" w:rsidRDefault="00141458" w:rsidP="005E6CF9">
            <w:pPr>
              <w:overflowPunct/>
              <w:autoSpaceDE/>
              <w:autoSpaceDN/>
              <w:adjustRightInd/>
              <w:spacing w:after="120" w:line="240" w:lineRule="auto"/>
              <w:jc w:val="both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Create </w:t>
            </w:r>
            <w:r w:rsidR="003822D0">
              <w:rPr>
                <w:rFonts w:cs="Arial"/>
                <w:color w:val="000000"/>
                <w:sz w:val="18"/>
                <w:szCs w:val="18"/>
              </w:rPr>
              <w:t xml:space="preserve">base component </w:t>
            </w:r>
            <w:r>
              <w:rPr>
                <w:rFonts w:cs="Arial"/>
                <w:color w:val="000000"/>
                <w:sz w:val="18"/>
                <w:szCs w:val="18"/>
              </w:rPr>
              <w:t>and initialize the</w:t>
            </w:r>
            <w:r w:rsidR="00865D5C">
              <w:rPr>
                <w:rFonts w:cs="Arial"/>
                <w:color w:val="000000"/>
                <w:sz w:val="18"/>
                <w:szCs w:val="18"/>
              </w:rPr>
              <w:t xml:space="preserve"> Equalizer </w:t>
            </w:r>
            <w:r>
              <w:rPr>
                <w:rFonts w:cs="Arial"/>
                <w:color w:val="000000"/>
                <w:sz w:val="18"/>
                <w:szCs w:val="18"/>
              </w:rPr>
              <w:t>component</w:t>
            </w:r>
            <w:r w:rsidR="003822D0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0701CD" w:rsidRPr="00E7371A" w14:paraId="23753D7F" w14:textId="77777777" w:rsidTr="005E6CF9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704F36E" w14:textId="77777777" w:rsidR="000701CD" w:rsidRPr="00E7371A" w:rsidRDefault="000701CD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69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3FB831A" w14:textId="77777777" w:rsidR="000701CD" w:rsidRPr="00E7371A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Type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2E14281" w14:textId="77777777" w:rsidR="000701CD" w:rsidRPr="00E7371A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Name</w:t>
            </w:r>
          </w:p>
        </w:tc>
        <w:tc>
          <w:tcPr>
            <w:tcW w:w="6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6C12256" w14:textId="77777777" w:rsidR="000701CD" w:rsidRPr="00E7371A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I/O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A4EFE0E" w14:textId="77777777" w:rsidR="000701CD" w:rsidRPr="00E7371A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7371A">
              <w:rPr>
                <w:rFonts w:cs="Arial"/>
                <w:szCs w:val="18"/>
              </w:rPr>
              <w:t>Description</w:t>
            </w:r>
          </w:p>
        </w:tc>
      </w:tr>
      <w:tr w:rsidR="000701CD" w:rsidRPr="00E7371A" w14:paraId="2398F0D0" w14:textId="77777777" w:rsidTr="005E6CF9">
        <w:trPr>
          <w:trHeight w:val="47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3C505E1" w14:textId="77777777" w:rsidR="000701CD" w:rsidRPr="00E7371A" w:rsidRDefault="000701CD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87F734A" w14:textId="66F2FABD" w:rsidR="000701CD" w:rsidRPr="00F8464D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0701CD">
              <w:rPr>
                <w:rFonts w:cs="Arial"/>
                <w:szCs w:val="18"/>
              </w:rPr>
              <w:t>xf_proxy_t</w:t>
            </w:r>
            <w:r>
              <w:rPr>
                <w:rFonts w:cs="Arial"/>
                <w:szCs w:val="18"/>
              </w:rPr>
              <w:t>*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9C98" w14:textId="202EE60D" w:rsidR="000701CD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proxy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74B3" w14:textId="4DADAF01" w:rsidR="000701CD" w:rsidRPr="00E7371A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23A5B5" w14:textId="537E7717" w:rsidR="000701CD" w:rsidRPr="00F8464D" w:rsidRDefault="000701CD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0701CD">
              <w:rPr>
                <w:rFonts w:cs="Arial"/>
                <w:szCs w:val="18"/>
              </w:rPr>
              <w:t>OpenMAX interface proxy</w:t>
            </w:r>
          </w:p>
        </w:tc>
      </w:tr>
      <w:tr w:rsidR="000701CD" w:rsidRPr="00E7371A" w14:paraId="70DB0F6A" w14:textId="77777777" w:rsidTr="005E6CF9">
        <w:trPr>
          <w:trHeight w:val="47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CE8B747" w14:textId="77777777" w:rsidR="000701CD" w:rsidRPr="00E7371A" w:rsidRDefault="000701CD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6CBF7E1" w14:textId="2EFE116D" w:rsidR="000701CD" w:rsidRPr="00EB1336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0701CD">
              <w:rPr>
                <w:rFonts w:cs="Arial"/>
                <w:szCs w:val="18"/>
              </w:rPr>
              <w:t>OMX_HANDLETYPE</w:t>
            </w:r>
            <w:r>
              <w:rPr>
                <w:rFonts w:cs="Arial"/>
                <w:szCs w:val="18"/>
              </w:rPr>
              <w:t>*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71D1" w14:textId="0D0AABA1" w:rsidR="000701CD" w:rsidRPr="00EB1336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0701CD">
              <w:rPr>
                <w:rFonts w:cs="Arial"/>
                <w:szCs w:val="18"/>
              </w:rPr>
              <w:t>hComponent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3B29" w14:textId="04E3FC88" w:rsidR="000701CD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F284BD" w14:textId="51FD0C9C" w:rsidR="000701CD" w:rsidRPr="00EB1336" w:rsidRDefault="000701CD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0701CD">
              <w:rPr>
                <w:rFonts w:cs="Arial"/>
                <w:szCs w:val="18"/>
              </w:rPr>
              <w:t>Pointer to Equalizer component handle</w:t>
            </w:r>
          </w:p>
        </w:tc>
      </w:tr>
      <w:tr w:rsidR="000701CD" w:rsidRPr="00E7371A" w14:paraId="51F38C98" w14:textId="77777777" w:rsidTr="005E6CF9">
        <w:trPr>
          <w:trHeight w:val="47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71CD714" w14:textId="77777777" w:rsidR="000701CD" w:rsidRPr="00E7371A" w:rsidRDefault="000701CD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873CDBD" w14:textId="691D6092" w:rsidR="000701CD" w:rsidRPr="00EB1336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0701CD">
              <w:rPr>
                <w:rFonts w:cs="Arial"/>
                <w:szCs w:val="18"/>
              </w:rPr>
              <w:t>OMX_PTR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C3B3" w14:textId="7F2A7298" w:rsidR="000701CD" w:rsidRPr="00EB1336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0701CD">
              <w:rPr>
                <w:rFonts w:cs="Arial"/>
                <w:szCs w:val="18"/>
              </w:rPr>
              <w:t>pAppData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5D35" w14:textId="42966313" w:rsidR="000701CD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CC700E" w14:textId="07E6AB90" w:rsidR="000701CD" w:rsidRPr="00EB1336" w:rsidRDefault="000701CD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0701CD">
              <w:rPr>
                <w:rFonts w:cs="Arial"/>
                <w:szCs w:val="18"/>
              </w:rPr>
              <w:t>Pointer to pAppData of Equalizer component</w:t>
            </w:r>
          </w:p>
        </w:tc>
      </w:tr>
      <w:tr w:rsidR="000701CD" w:rsidRPr="00E7371A" w14:paraId="6BC64100" w14:textId="77777777" w:rsidTr="005E6CF9">
        <w:trPr>
          <w:trHeight w:val="47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83ECF08" w14:textId="77777777" w:rsidR="000701CD" w:rsidRPr="00E7371A" w:rsidRDefault="000701CD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C992E8D" w14:textId="58780C0F" w:rsidR="000701CD" w:rsidRPr="00EB1336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OMX_CALLBACKTYPE</w:t>
            </w:r>
            <w:r w:rsidRPr="000701CD">
              <w:rPr>
                <w:rFonts w:cs="Arial"/>
                <w:szCs w:val="18"/>
              </w:rPr>
              <w:t>*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8ABC" w14:textId="216B7964" w:rsidR="000701CD" w:rsidRPr="00EB1336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0701CD">
              <w:rPr>
                <w:rFonts w:cs="Arial"/>
                <w:szCs w:val="18"/>
              </w:rPr>
              <w:t>pCallbacks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36A2" w14:textId="2428E302" w:rsidR="000701CD" w:rsidRDefault="000701CD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0ACF79" w14:textId="423A7D65" w:rsidR="000701CD" w:rsidRPr="00EB1336" w:rsidRDefault="000701CD" w:rsidP="005E6CF9">
            <w:pPr>
              <w:pStyle w:val="a"/>
              <w:spacing w:after="120" w:line="240" w:lineRule="auto"/>
              <w:jc w:val="left"/>
              <w:rPr>
                <w:rFonts w:cs="Arial"/>
                <w:szCs w:val="18"/>
              </w:rPr>
            </w:pPr>
            <w:r w:rsidRPr="000701CD">
              <w:rPr>
                <w:rFonts w:cs="Arial"/>
                <w:szCs w:val="18"/>
              </w:rPr>
              <w:t>Pointer to Callbacks of Equalizer component</w:t>
            </w:r>
          </w:p>
        </w:tc>
      </w:tr>
      <w:tr w:rsidR="00141458" w:rsidRPr="00E7371A" w14:paraId="3BB4D07E" w14:textId="77777777" w:rsidTr="005E6CF9">
        <w:trPr>
          <w:trHeight w:val="14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D5B3028" w14:textId="77777777" w:rsidR="00141458" w:rsidRPr="00E7371A" w:rsidRDefault="00141458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944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E534B24" w14:textId="77777777" w:rsidR="00141458" w:rsidRPr="00E7371A" w:rsidRDefault="00141458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E033A4">
              <w:rPr>
                <w:rFonts w:cs="Arial"/>
                <w:szCs w:val="18"/>
              </w:rPr>
              <w:t>OMX_ErrorNone</w:t>
            </w:r>
          </w:p>
        </w:tc>
        <w:tc>
          <w:tcPr>
            <w:tcW w:w="442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769167" w14:textId="77777777" w:rsidR="00141458" w:rsidRPr="00E7371A" w:rsidRDefault="00141458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return.</w:t>
            </w:r>
          </w:p>
        </w:tc>
      </w:tr>
      <w:tr w:rsidR="00141458" w:rsidRPr="00E7371A" w14:paraId="3ABDE69C" w14:textId="77777777" w:rsidTr="005E6CF9">
        <w:trPr>
          <w:trHeight w:val="144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2AF54D5" w14:textId="77777777" w:rsidR="00141458" w:rsidRPr="00E7371A" w:rsidRDefault="00141458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3B5627CD" w14:textId="191501F4" w:rsidR="00141458" w:rsidRPr="00E033A4" w:rsidRDefault="00141458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 w:rsidRPr="00141458">
              <w:rPr>
                <w:rFonts w:cs="Arial"/>
                <w:szCs w:val="18"/>
              </w:rPr>
              <w:t>OMX_ErrorInsufficientResources</w:t>
            </w:r>
          </w:p>
        </w:tc>
        <w:tc>
          <w:tcPr>
            <w:tcW w:w="442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D180D4" w14:textId="170F7A96" w:rsidR="003822D0" w:rsidRDefault="00E22D15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Cannot</w:t>
            </w:r>
            <w:r w:rsidR="003822D0">
              <w:rPr>
                <w:rFonts w:cs="Arial"/>
                <w:szCs w:val="18"/>
              </w:rPr>
              <w:t xml:space="preserve"> create the base component.</w:t>
            </w:r>
          </w:p>
          <w:p w14:paraId="11C44ECB" w14:textId="0F5A0AB2" w:rsidR="00141458" w:rsidRDefault="00E22D15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Cannot</w:t>
            </w:r>
            <w:r w:rsidR="00141458">
              <w:rPr>
                <w:rFonts w:cs="Arial"/>
                <w:szCs w:val="18"/>
              </w:rPr>
              <w:t xml:space="preserve"> allocate private memory.</w:t>
            </w:r>
          </w:p>
          <w:p w14:paraId="7341B4B1" w14:textId="060947EB" w:rsidR="00141458" w:rsidRDefault="00141458" w:rsidP="005E6CF9">
            <w:pPr>
              <w:pStyle w:val="a"/>
              <w:spacing w:after="12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Initialize the</w:t>
            </w:r>
            <w:r w:rsidR="00865D5C">
              <w:rPr>
                <w:rFonts w:cs="Arial"/>
                <w:szCs w:val="18"/>
              </w:rPr>
              <w:t xml:space="preserve"> Equalizer </w:t>
            </w:r>
            <w:r>
              <w:rPr>
                <w:rFonts w:cs="Arial"/>
                <w:szCs w:val="18"/>
              </w:rPr>
              <w:t>component is fail.</w:t>
            </w:r>
          </w:p>
        </w:tc>
      </w:tr>
      <w:tr w:rsidR="00141458" w:rsidRPr="00E7371A" w14:paraId="51FB3A07" w14:textId="77777777" w:rsidTr="005E6CF9">
        <w:trPr>
          <w:trHeight w:val="884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244AF56" w14:textId="77777777" w:rsidR="00141458" w:rsidRPr="00E7371A" w:rsidRDefault="00141458" w:rsidP="005E6CF9">
            <w:pPr>
              <w:pStyle w:val="a"/>
              <w:spacing w:after="120" w:line="240" w:lineRule="auto"/>
              <w:rPr>
                <w:rFonts w:cs="Arial"/>
                <w:b/>
                <w:bCs/>
                <w:szCs w:val="18"/>
              </w:rPr>
            </w:pPr>
            <w:r w:rsidRPr="00E7371A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00746B7" w14:textId="0F83D0D0" w:rsidR="00141458" w:rsidRPr="00E7371A" w:rsidRDefault="00865D5C" w:rsidP="00141458">
            <w:pPr>
              <w:pStyle w:val="ListParagraph"/>
              <w:numPr>
                <w:ilvl w:val="0"/>
                <w:numId w:val="34"/>
              </w:numPr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EQUALIZER_</w:t>
            </w:r>
            <w:r w:rsidR="00141458" w:rsidRPr="00EB1336">
              <w:rPr>
                <w:rFonts w:cs="Arial"/>
                <w:sz w:val="18"/>
                <w:szCs w:val="18"/>
              </w:rPr>
              <w:t>Component</w:t>
            </w:r>
            <w:r w:rsidR="00C06E9F">
              <w:rPr>
                <w:rFonts w:cs="Arial"/>
                <w:sz w:val="18"/>
                <w:szCs w:val="18"/>
              </w:rPr>
              <w:t>Create</w:t>
            </w:r>
            <w:r w:rsidR="00141458" w:rsidRPr="00EB1336">
              <w:rPr>
                <w:rFonts w:cs="Arial"/>
                <w:sz w:val="18"/>
                <w:szCs w:val="18"/>
              </w:rPr>
              <w:t xml:space="preserve"> </w:t>
            </w:r>
            <w:r w:rsidR="00141458" w:rsidRPr="00E7371A">
              <w:rPr>
                <w:rFonts w:cs="Arial"/>
                <w:sz w:val="18"/>
                <w:szCs w:val="18"/>
              </w:rPr>
              <w:t>processing:</w:t>
            </w:r>
          </w:p>
          <w:p w14:paraId="30011088" w14:textId="77777777" w:rsidR="00141458" w:rsidRDefault="00141458" w:rsidP="003822D0">
            <w:pPr>
              <w:spacing w:after="12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E7371A">
              <w:rPr>
                <w:rFonts w:cs="Arial"/>
                <w:sz w:val="18"/>
                <w:szCs w:val="18"/>
              </w:rPr>
              <w:t xml:space="preserve">- </w:t>
            </w:r>
            <w:r w:rsidR="003822D0">
              <w:rPr>
                <w:rFonts w:cs="Arial"/>
                <w:color w:val="000000"/>
                <w:sz w:val="18"/>
                <w:szCs w:val="18"/>
              </w:rPr>
              <w:t>Create the base component.</w:t>
            </w:r>
          </w:p>
          <w:p w14:paraId="2A8BC45D" w14:textId="77777777" w:rsidR="003822D0" w:rsidRDefault="003822D0" w:rsidP="003822D0">
            <w:pPr>
              <w:spacing w:after="12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 Allocate the private memory.</w:t>
            </w:r>
          </w:p>
          <w:p w14:paraId="7230B777" w14:textId="2675897B" w:rsidR="003822D0" w:rsidRPr="00E7371A" w:rsidRDefault="003822D0" w:rsidP="003822D0">
            <w:pPr>
              <w:spacing w:after="12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 Initialize the</w:t>
            </w:r>
            <w:r w:rsidR="00865D5C">
              <w:rPr>
                <w:rFonts w:cs="Arial"/>
                <w:color w:val="000000"/>
                <w:sz w:val="18"/>
                <w:szCs w:val="18"/>
              </w:rPr>
              <w:t xml:space="preserve"> Equalizer </w:t>
            </w:r>
            <w:r>
              <w:rPr>
                <w:rFonts w:cs="Arial"/>
                <w:color w:val="000000"/>
                <w:sz w:val="18"/>
                <w:szCs w:val="18"/>
              </w:rPr>
              <w:t>component.</w:t>
            </w:r>
          </w:p>
        </w:tc>
      </w:tr>
    </w:tbl>
    <w:p w14:paraId="1CE088C0" w14:textId="6077F95B" w:rsidR="00E91B2F" w:rsidRPr="00BE17BE" w:rsidRDefault="00E91B2F" w:rsidP="00E91B2F">
      <w:pPr>
        <w:pStyle w:val="RefIDs"/>
      </w:pPr>
      <w:r w:rsidRPr="00BE17BE">
        <w:rPr>
          <w:rFonts w:hint="eastAsia"/>
        </w:rPr>
        <w:t xml:space="preserve">[Covers: </w:t>
      </w:r>
      <w:r w:rsidRPr="00AB10E0">
        <w:t>FD_API_</w:t>
      </w:r>
      <w:r>
        <w:t>EQZ</w:t>
      </w:r>
      <w:r w:rsidRPr="00AB10E0">
        <w:t>_00</w:t>
      </w:r>
      <w:r>
        <w:t>1</w:t>
      </w:r>
      <w:r w:rsidRPr="00BE17BE">
        <w:rPr>
          <w:rFonts w:hint="eastAsia"/>
        </w:rPr>
        <w:t>]</w:t>
      </w:r>
    </w:p>
    <w:p w14:paraId="2DEE0AAA" w14:textId="77777777" w:rsidR="00141458" w:rsidRPr="00B54EB4" w:rsidRDefault="00141458" w:rsidP="00141458">
      <w:pPr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cs="Arial"/>
        </w:rPr>
      </w:pPr>
    </w:p>
    <w:p w14:paraId="201BF9B8" w14:textId="77777777" w:rsidR="00141458" w:rsidRPr="00B54EB4" w:rsidRDefault="00141458" w:rsidP="00141458">
      <w:pPr>
        <w:overflowPunct/>
        <w:autoSpaceDE/>
        <w:autoSpaceDN/>
        <w:adjustRightInd/>
        <w:spacing w:after="120" w:line="240" w:lineRule="auto"/>
        <w:jc w:val="center"/>
        <w:textAlignment w:val="auto"/>
        <w:rPr>
          <w:rFonts w:cs="Arial"/>
        </w:rPr>
      </w:pPr>
      <w:r w:rsidRPr="00B54EB4">
        <w:rPr>
          <w:rFonts w:cs="Arial"/>
          <w:noProof/>
        </w:rPr>
        <w:lastRenderedPageBreak/>
        <w:drawing>
          <wp:inline distT="0" distB="0" distL="0" distR="0" wp14:anchorId="1B6216FE" wp14:editId="0F792460">
            <wp:extent cx="6682295" cy="511332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_hw_dma_setu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511" cy="51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ABB" w14:textId="00AA01C4" w:rsidR="002617CB" w:rsidRDefault="00141458" w:rsidP="002617CB">
      <w:pPr>
        <w:pStyle w:val="Caption"/>
        <w:spacing w:after="120"/>
        <w:jc w:val="center"/>
        <w:rPr>
          <w:rFonts w:cs="Arial"/>
          <w:b w:val="0"/>
          <w:bCs w:val="0"/>
        </w:rPr>
      </w:pPr>
      <w:bookmarkStart w:id="51" w:name="_Toc534269822"/>
      <w:r w:rsidRPr="00B54EB4">
        <w:rPr>
          <w:rFonts w:cs="Arial"/>
        </w:rPr>
        <w:t xml:space="preserve">Figure </w:t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STYLEREF 1 \s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3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noBreakHyphen/>
      </w:r>
      <w:r w:rsidRPr="00B54EB4">
        <w:rPr>
          <w:rFonts w:cs="Arial"/>
          <w:noProof/>
        </w:rPr>
        <w:fldChar w:fldCharType="begin"/>
      </w:r>
      <w:r w:rsidRPr="00B54EB4">
        <w:rPr>
          <w:rFonts w:cs="Arial"/>
          <w:noProof/>
        </w:rPr>
        <w:instrText xml:space="preserve"> SEQ Figure \* ARABIC \s 1 </w:instrText>
      </w:r>
      <w:r w:rsidRPr="00B54EB4">
        <w:rPr>
          <w:rFonts w:cs="Arial"/>
          <w:noProof/>
        </w:rPr>
        <w:fldChar w:fldCharType="separate"/>
      </w:r>
      <w:r w:rsidR="00167D61">
        <w:rPr>
          <w:rFonts w:cs="Arial"/>
          <w:noProof/>
        </w:rPr>
        <w:t>9</w:t>
      </w:r>
      <w:r w:rsidRPr="00B54EB4">
        <w:rPr>
          <w:rFonts w:cs="Arial"/>
          <w:noProof/>
        </w:rPr>
        <w:fldChar w:fldCharType="end"/>
      </w:r>
      <w:r w:rsidRPr="00B54EB4">
        <w:rPr>
          <w:rFonts w:cs="Arial"/>
        </w:rPr>
        <w:t xml:space="preserve"> </w:t>
      </w:r>
      <w:r w:rsidR="00865D5C">
        <w:rPr>
          <w:rFonts w:cs="Arial"/>
        </w:rPr>
        <w:t>EQUALIZER_</w:t>
      </w:r>
      <w:r w:rsidRPr="00EB1336">
        <w:rPr>
          <w:rFonts w:cs="Arial"/>
        </w:rPr>
        <w:t>Component</w:t>
      </w:r>
      <w:r w:rsidR="00C06E9F">
        <w:rPr>
          <w:rFonts w:cs="Arial"/>
        </w:rPr>
        <w:t>Create</w:t>
      </w:r>
      <w:r w:rsidRPr="00EB1336">
        <w:rPr>
          <w:rFonts w:cs="Arial"/>
        </w:rPr>
        <w:t xml:space="preserve"> </w:t>
      </w:r>
      <w:r w:rsidRPr="00B54EB4">
        <w:rPr>
          <w:rFonts w:cs="Arial"/>
        </w:rPr>
        <w:t>flowchart</w:t>
      </w:r>
      <w:bookmarkEnd w:id="51"/>
      <w:r w:rsidR="002617CB">
        <w:rPr>
          <w:rFonts w:cs="Arial"/>
        </w:rPr>
        <w:br w:type="page"/>
      </w:r>
    </w:p>
    <w:p w14:paraId="5F659461" w14:textId="6BE400D3" w:rsidR="00D87FCF" w:rsidRPr="00B54EB4" w:rsidRDefault="00D87FCF" w:rsidP="00860689">
      <w:pPr>
        <w:pStyle w:val="Heading1"/>
        <w:rPr>
          <w:rFonts w:cs="Arial"/>
        </w:rPr>
      </w:pPr>
      <w:bookmarkStart w:id="52" w:name="_Toc534269812"/>
      <w:r w:rsidRPr="00B54EB4">
        <w:rPr>
          <w:rFonts w:cs="Arial"/>
        </w:rPr>
        <w:lastRenderedPageBreak/>
        <w:t xml:space="preserve">Revision </w:t>
      </w:r>
      <w:r w:rsidR="00B63FB4" w:rsidRPr="00B54EB4">
        <w:rPr>
          <w:rFonts w:cs="Arial"/>
        </w:rPr>
        <w:t>history</w:t>
      </w:r>
      <w:bookmarkEnd w:id="52"/>
    </w:p>
    <w:tbl>
      <w:tblPr>
        <w:tblStyle w:val="TableGrid"/>
        <w:tblW w:w="8526" w:type="dxa"/>
        <w:jc w:val="center"/>
        <w:tblLook w:val="04A0" w:firstRow="1" w:lastRow="0" w:firstColumn="1" w:lastColumn="0" w:noHBand="0" w:noVBand="1"/>
      </w:tblPr>
      <w:tblGrid>
        <w:gridCol w:w="951"/>
        <w:gridCol w:w="1474"/>
        <w:gridCol w:w="809"/>
        <w:gridCol w:w="2681"/>
        <w:gridCol w:w="1309"/>
        <w:gridCol w:w="1302"/>
      </w:tblGrid>
      <w:tr w:rsidR="00A61C9D" w14:paraId="3A5C119A" w14:textId="77777777" w:rsidTr="00365295">
        <w:trPr>
          <w:jc w:val="center"/>
        </w:trPr>
        <w:tc>
          <w:tcPr>
            <w:tcW w:w="951" w:type="dxa"/>
            <w:shd w:val="clear" w:color="auto" w:fill="BFBFBF" w:themeFill="background1" w:themeFillShade="BF"/>
          </w:tcPr>
          <w:p w14:paraId="0CEC0D58" w14:textId="77777777" w:rsidR="00A61C9D" w:rsidRPr="003B61EC" w:rsidRDefault="00A61C9D" w:rsidP="0036529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14:paraId="56C88DFB" w14:textId="77777777" w:rsidR="00A61C9D" w:rsidRPr="003B61EC" w:rsidRDefault="00A61C9D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Date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66FBCC0B" w14:textId="77777777" w:rsidR="00A61C9D" w:rsidRPr="003B61EC" w:rsidRDefault="00A61C9D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Page</w:t>
            </w:r>
          </w:p>
        </w:tc>
        <w:tc>
          <w:tcPr>
            <w:tcW w:w="2681" w:type="dxa"/>
            <w:shd w:val="clear" w:color="auto" w:fill="BFBFBF" w:themeFill="background1" w:themeFillShade="BF"/>
          </w:tcPr>
          <w:p w14:paraId="64CFB77B" w14:textId="77777777" w:rsidR="00A61C9D" w:rsidRPr="003B61EC" w:rsidRDefault="00A61C9D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Content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14:paraId="0FBEE2B2" w14:textId="77777777" w:rsidR="00A61C9D" w:rsidRPr="003B61EC" w:rsidRDefault="00A61C9D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Approved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290B878E" w14:textId="77777777" w:rsidR="00A61C9D" w:rsidRPr="003B61EC" w:rsidRDefault="00A61C9D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Changed</w:t>
            </w:r>
          </w:p>
        </w:tc>
      </w:tr>
      <w:tr w:rsidR="00A61C9D" w14:paraId="4F6A7A3F" w14:textId="77777777" w:rsidTr="00365295">
        <w:trPr>
          <w:jc w:val="center"/>
        </w:trPr>
        <w:tc>
          <w:tcPr>
            <w:tcW w:w="951" w:type="dxa"/>
            <w:vAlign w:val="center"/>
          </w:tcPr>
          <w:p w14:paraId="791C1191" w14:textId="77777777" w:rsidR="00A61C9D" w:rsidRDefault="00A61C9D" w:rsidP="00365295">
            <w:pPr>
              <w:jc w:val="center"/>
            </w:pPr>
            <w:r>
              <w:t>1.0.0</w:t>
            </w:r>
          </w:p>
        </w:tc>
        <w:tc>
          <w:tcPr>
            <w:tcW w:w="1474" w:type="dxa"/>
            <w:vAlign w:val="center"/>
          </w:tcPr>
          <w:p w14:paraId="44DAD299" w14:textId="77777777" w:rsidR="00A61C9D" w:rsidRDefault="00A61C9D" w:rsidP="00365295">
            <w:pPr>
              <w:jc w:val="center"/>
            </w:pPr>
            <w:r>
              <w:t>Nov 14 2018</w:t>
            </w:r>
          </w:p>
        </w:tc>
        <w:tc>
          <w:tcPr>
            <w:tcW w:w="809" w:type="dxa"/>
            <w:vAlign w:val="center"/>
          </w:tcPr>
          <w:p w14:paraId="19CE1937" w14:textId="77777777" w:rsidR="00A61C9D" w:rsidRDefault="00A61C9D" w:rsidP="00365295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12AA2076" w14:textId="77777777" w:rsidR="00A61C9D" w:rsidRDefault="00A61C9D" w:rsidP="00365295">
            <w:pPr>
              <w:jc w:val="center"/>
            </w:pPr>
            <w:r w:rsidRPr="00B54EB4">
              <w:rPr>
                <w:rFonts w:cs="Arial"/>
                <w:szCs w:val="18"/>
              </w:rPr>
              <w:t>First Edition issued</w:t>
            </w:r>
          </w:p>
        </w:tc>
        <w:tc>
          <w:tcPr>
            <w:tcW w:w="1309" w:type="dxa"/>
            <w:vAlign w:val="center"/>
          </w:tcPr>
          <w:p w14:paraId="23ABFB4D" w14:textId="77777777" w:rsidR="00A61C9D" w:rsidRDefault="00A61C9D" w:rsidP="00365295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17D487CD" w14:textId="77777777" w:rsidR="00A61C9D" w:rsidRDefault="00A61C9D" w:rsidP="00365295">
            <w:pPr>
              <w:jc w:val="center"/>
            </w:pPr>
            <w:r>
              <w:t>Vu Phan</w:t>
            </w:r>
          </w:p>
        </w:tc>
      </w:tr>
      <w:tr w:rsidR="00A61C9D" w14:paraId="0392A4F6" w14:textId="77777777" w:rsidTr="00365295">
        <w:trPr>
          <w:jc w:val="center"/>
        </w:trPr>
        <w:tc>
          <w:tcPr>
            <w:tcW w:w="951" w:type="dxa"/>
            <w:vAlign w:val="center"/>
          </w:tcPr>
          <w:p w14:paraId="42E09442" w14:textId="77777777" w:rsidR="00A61C9D" w:rsidRDefault="00A61C9D" w:rsidP="00365295">
            <w:pPr>
              <w:jc w:val="center"/>
            </w:pPr>
            <w:r>
              <w:t>1.1.0</w:t>
            </w:r>
          </w:p>
        </w:tc>
        <w:tc>
          <w:tcPr>
            <w:tcW w:w="1474" w:type="dxa"/>
            <w:vAlign w:val="center"/>
          </w:tcPr>
          <w:p w14:paraId="3CA48BDB" w14:textId="77777777" w:rsidR="00A61C9D" w:rsidRDefault="00A61C9D" w:rsidP="00365295">
            <w:pPr>
              <w:jc w:val="center"/>
            </w:pPr>
            <w:r>
              <w:t>Dec 10 2018</w:t>
            </w:r>
          </w:p>
        </w:tc>
        <w:tc>
          <w:tcPr>
            <w:tcW w:w="809" w:type="dxa"/>
            <w:vAlign w:val="center"/>
          </w:tcPr>
          <w:p w14:paraId="0F962F45" w14:textId="77777777" w:rsidR="00A61C9D" w:rsidRDefault="00A61C9D" w:rsidP="00365295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0FA03453" w14:textId="77777777" w:rsidR="00A61C9D" w:rsidRPr="00B54EB4" w:rsidRDefault="00A61C9D" w:rsidP="00365295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traceability ID</w:t>
            </w:r>
          </w:p>
        </w:tc>
        <w:tc>
          <w:tcPr>
            <w:tcW w:w="1309" w:type="dxa"/>
            <w:vAlign w:val="center"/>
          </w:tcPr>
          <w:p w14:paraId="100407DB" w14:textId="77777777" w:rsidR="00A61C9D" w:rsidRDefault="00A61C9D" w:rsidP="00365295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05AE1CC7" w14:textId="77777777" w:rsidR="00A61C9D" w:rsidRDefault="00A61C9D" w:rsidP="00365295">
            <w:pPr>
              <w:jc w:val="center"/>
            </w:pPr>
            <w:r>
              <w:t>Ngu Pham</w:t>
            </w:r>
          </w:p>
        </w:tc>
      </w:tr>
      <w:tr w:rsidR="00D74E71" w14:paraId="2A807274" w14:textId="77777777" w:rsidTr="00D74E71">
        <w:tblPrEx>
          <w:jc w:val="left"/>
        </w:tblPrEx>
        <w:tc>
          <w:tcPr>
            <w:tcW w:w="951" w:type="dxa"/>
          </w:tcPr>
          <w:p w14:paraId="26DD4D12" w14:textId="77777777" w:rsidR="00D74E71" w:rsidRDefault="00D74E71" w:rsidP="00C40DA5">
            <w:pPr>
              <w:jc w:val="center"/>
            </w:pPr>
            <w:r>
              <w:t>1.2.0</w:t>
            </w:r>
          </w:p>
        </w:tc>
        <w:tc>
          <w:tcPr>
            <w:tcW w:w="1474" w:type="dxa"/>
          </w:tcPr>
          <w:p w14:paraId="12E2701A" w14:textId="77777777" w:rsidR="00D74E71" w:rsidRDefault="00D74E71" w:rsidP="00C40DA5">
            <w:pPr>
              <w:jc w:val="center"/>
            </w:pPr>
            <w:r>
              <w:t>Jan 03, 2019</w:t>
            </w:r>
          </w:p>
        </w:tc>
        <w:tc>
          <w:tcPr>
            <w:tcW w:w="809" w:type="dxa"/>
          </w:tcPr>
          <w:p w14:paraId="13F350A4" w14:textId="77777777" w:rsidR="00D74E71" w:rsidRDefault="00D74E71" w:rsidP="00C40DA5">
            <w:pPr>
              <w:jc w:val="center"/>
            </w:pPr>
            <w:r>
              <w:t>-</w:t>
            </w:r>
          </w:p>
        </w:tc>
        <w:tc>
          <w:tcPr>
            <w:tcW w:w="2681" w:type="dxa"/>
          </w:tcPr>
          <w:p w14:paraId="78696A15" w14:textId="77777777" w:rsidR="00D74E71" w:rsidRDefault="00D74E71" w:rsidP="00C40DA5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range for input parameters</w:t>
            </w:r>
          </w:p>
        </w:tc>
        <w:tc>
          <w:tcPr>
            <w:tcW w:w="1309" w:type="dxa"/>
          </w:tcPr>
          <w:p w14:paraId="7F17A4E8" w14:textId="77777777" w:rsidR="00D74E71" w:rsidRDefault="00D74E71" w:rsidP="00C40DA5">
            <w:pPr>
              <w:jc w:val="center"/>
            </w:pPr>
            <w:r>
              <w:t>Vu Phan</w:t>
            </w:r>
          </w:p>
        </w:tc>
        <w:tc>
          <w:tcPr>
            <w:tcW w:w="1302" w:type="dxa"/>
          </w:tcPr>
          <w:p w14:paraId="491E4D18" w14:textId="77777777" w:rsidR="00D74E71" w:rsidRDefault="00D74E71" w:rsidP="00C40DA5">
            <w:pPr>
              <w:jc w:val="center"/>
            </w:pPr>
            <w:r>
              <w:t>Tien Tran</w:t>
            </w:r>
          </w:p>
        </w:tc>
      </w:tr>
    </w:tbl>
    <w:p w14:paraId="4A0EA0B3" w14:textId="023880F1" w:rsidR="004D2E94" w:rsidRPr="00B54EB4" w:rsidRDefault="004D2E94" w:rsidP="001A5183">
      <w:pPr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cs="Arial"/>
          <w:noProof/>
          <w:lang w:eastAsia="ja-JP"/>
        </w:rPr>
      </w:pPr>
      <w:bookmarkStart w:id="53" w:name="_GoBack"/>
      <w:bookmarkEnd w:id="53"/>
    </w:p>
    <w:sectPr w:rsidR="004D2E94" w:rsidRPr="00B54EB4" w:rsidSect="00F61279">
      <w:pgSz w:w="11907" w:h="16840" w:code="9"/>
      <w:pgMar w:top="1588" w:right="1077" w:bottom="1134" w:left="1077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08B59" w14:textId="77777777" w:rsidR="002D3A81" w:rsidRDefault="002D3A81">
      <w:r>
        <w:separator/>
      </w:r>
    </w:p>
  </w:endnote>
  <w:endnote w:type="continuationSeparator" w:id="0">
    <w:p w14:paraId="2BF06341" w14:textId="77777777" w:rsidR="002D3A81" w:rsidRDefault="002D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0062840"/>
      <w:docPartObj>
        <w:docPartGallery w:val="Page Numbers (Bottom of Page)"/>
        <w:docPartUnique/>
      </w:docPartObj>
    </w:sdtPr>
    <w:sdtEndPr/>
    <w:sdtContent>
      <w:sdt>
        <w:sdtPr>
          <w:id w:val="-1124075688"/>
          <w:docPartObj>
            <w:docPartGallery w:val="Page Numbers (Top of Page)"/>
            <w:docPartUnique/>
          </w:docPartObj>
        </w:sdtPr>
        <w:sdtEndPr/>
        <w:sdtContent>
          <w:p w14:paraId="51979112" w14:textId="4694DB4F" w:rsidR="00615829" w:rsidRDefault="00615829" w:rsidP="00CA1F57">
            <w:pPr>
              <w:pStyle w:val="Footer"/>
            </w:pPr>
            <w:r w:rsidRPr="00EE0C7B">
              <w:rPr>
                <w:rFonts w:cs="Arial"/>
                <w:szCs w:val="18"/>
              </w:rPr>
              <w:t xml:space="preserve">Rev.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Revision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1.0</w:t>
            </w:r>
            <w:r w:rsidRPr="00EE0C7B">
              <w:rPr>
                <w:rFonts w:cs="Arial"/>
                <w:szCs w:val="18"/>
              </w:rPr>
              <w:fldChar w:fldCharType="end"/>
            </w:r>
            <w:r>
              <w:rPr>
                <w:rFonts w:cs="Arial"/>
                <w:szCs w:val="18"/>
              </w:rPr>
              <w:t>.0</w:t>
            </w:r>
            <w:r>
              <w:tab/>
            </w:r>
            <w:r>
              <w:tab/>
              <w:t xml:space="preserve">Page </w:t>
            </w:r>
            <w:r>
              <w:rPr>
                <w:rStyle w:val="PageNumber"/>
              </w:rPr>
              <w:fldChar w:fldCharType="begin"/>
            </w:r>
            <w:r>
              <w:rPr>
                <w:rStyle w:val="PageNumber"/>
              </w:rPr>
              <w:instrText xml:space="preserve"> PAGE </w:instrText>
            </w:r>
            <w:r>
              <w:rPr>
                <w:rStyle w:val="PageNumber"/>
              </w:rPr>
              <w:fldChar w:fldCharType="separate"/>
            </w:r>
            <w:r w:rsidR="00D74E71">
              <w:rPr>
                <w:rStyle w:val="PageNumber"/>
                <w:noProof/>
              </w:rPr>
              <w:t>16</w:t>
            </w:r>
            <w:r>
              <w:rPr>
                <w:rStyle w:val="PageNumber"/>
              </w:rPr>
              <w:fldChar w:fldCharType="end"/>
            </w:r>
            <w:r>
              <w:rPr>
                <w:rStyle w:val="PageNumber"/>
              </w:rPr>
              <w:t xml:space="preserve"> of </w:t>
            </w:r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  <w:lang w:eastAsia="ja-JP"/>
              </w:rPr>
              <w:instrText>numpages</w:instrText>
            </w:r>
            <w:r>
              <w:instrText xml:space="preserve"> </w:instrText>
            </w:r>
            <w:r>
              <w:fldChar w:fldCharType="separate"/>
            </w:r>
            <w:r w:rsidR="00D74E71">
              <w:rPr>
                <w:noProof/>
                <w:lang w:eastAsia="ja-JP"/>
              </w:rPr>
              <w:instrText>16</w:instrText>
            </w:r>
            <w: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D74E71">
              <w:rPr>
                <w:noProof/>
              </w:rPr>
              <w:t>15</w:t>
            </w:r>
            <w:r>
              <w:fldChar w:fldCharType="end"/>
            </w:r>
          </w:p>
          <w:p w14:paraId="3EA5328F" w14:textId="65CBD7BC" w:rsidR="00615829" w:rsidRPr="005A6257" w:rsidRDefault="00615829" w:rsidP="00CA1F57">
            <w:pPr>
              <w:pStyle w:val="Footer"/>
              <w:rPr>
                <w:rFonts w:cs="Arial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917BAD" wp14:editId="00B6C74C">
                  <wp:simplePos x="0" y="0"/>
                  <wp:positionH relativeFrom="page">
                    <wp:posOffset>3371850</wp:posOffset>
                  </wp:positionH>
                  <wp:positionV relativeFrom="page">
                    <wp:posOffset>9985375</wp:posOffset>
                  </wp:positionV>
                  <wp:extent cx="1085850" cy="207645"/>
                  <wp:effectExtent l="0" t="0" r="0" b="1905"/>
                  <wp:wrapNone/>
                  <wp:docPr id="28" name="Picture 12" descr="renesas_anf_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nesas_anf_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7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szCs w:val="18"/>
              </w:rPr>
              <w:t>Nov</w:t>
            </w:r>
            <w:r w:rsidRPr="00EE0C7B">
              <w:rPr>
                <w:rFonts w:cs="Arial"/>
                <w:szCs w:val="18"/>
              </w:rPr>
              <w:t xml:space="preserve">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ReleaseYear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2018</w:t>
            </w:r>
            <w:r w:rsidRPr="00EE0C7B">
              <w:rPr>
                <w:rFonts w:cs="Arial"/>
                <w:szCs w:val="18"/>
              </w:rPr>
              <w:fldChar w:fldCharType="end"/>
            </w:r>
          </w:p>
          <w:p w14:paraId="21C00432" w14:textId="71D52196" w:rsidR="00615829" w:rsidRDefault="002D3A81" w:rsidP="00CA1F57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C51AE" w14:textId="77777777" w:rsidR="002D3A81" w:rsidRDefault="002D3A81">
      <w:r>
        <w:separator/>
      </w:r>
    </w:p>
  </w:footnote>
  <w:footnote w:type="continuationSeparator" w:id="0">
    <w:p w14:paraId="77B45A4A" w14:textId="77777777" w:rsidR="002D3A81" w:rsidRDefault="002D3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564C6" w14:textId="03E3ADCA" w:rsidR="00615829" w:rsidRPr="006F5CD0" w:rsidRDefault="00615829" w:rsidP="006F5CD0">
    <w:pPr>
      <w:pStyle w:val="Header"/>
      <w:spacing w:after="0" w:line="260" w:lineRule="exact"/>
    </w:pPr>
    <w:r>
      <w:rPr>
        <w:rFonts w:cs="Arial"/>
        <w:kern w:val="2"/>
        <w:szCs w:val="21"/>
      </w:rPr>
      <w:t>ADSP OMX Equalizer Interface</w:t>
    </w:r>
    <w:r w:rsidRPr="00E24374">
      <w:rPr>
        <w:rFonts w:cs="Arial"/>
        <w:kern w:val="2"/>
        <w:szCs w:val="21"/>
      </w:rPr>
      <w:t xml:space="preserve"> </w:t>
    </w:r>
    <w:r>
      <w:rPr>
        <w:rFonts w:cs="Arial"/>
        <w:kern w:val="2"/>
        <w:szCs w:val="21"/>
      </w:rPr>
      <w:fldChar w:fldCharType="begin"/>
    </w:r>
    <w:r>
      <w:rPr>
        <w:rFonts w:cs="Arial"/>
        <w:kern w:val="2"/>
        <w:szCs w:val="21"/>
      </w:rPr>
      <w:instrText xml:space="preserve"> DOCPROPERTY  DocumentType  \* MERGEFORMAT </w:instrText>
    </w:r>
    <w:r>
      <w:rPr>
        <w:rFonts w:cs="Arial"/>
        <w:kern w:val="2"/>
        <w:szCs w:val="21"/>
      </w:rPr>
      <w:fldChar w:fldCharType="separate"/>
    </w:r>
    <w:r>
      <w:rPr>
        <w:rFonts w:cs="Arial"/>
        <w:kern w:val="2"/>
        <w:szCs w:val="21"/>
      </w:rPr>
      <w:t>Detailed Design</w:t>
    </w:r>
    <w:r>
      <w:rPr>
        <w:rFonts w:cs="Arial"/>
        <w:kern w:val="2"/>
        <w:szCs w:val="21"/>
      </w:rPr>
      <w:fldChar w:fldCharType="end"/>
    </w:r>
    <w:r w:rsidRPr="00E24374">
      <w:rPr>
        <w:rFonts w:cs="Arial"/>
      </w:rPr>
      <w:fldChar w:fldCharType="begin"/>
    </w:r>
    <w:r w:rsidRPr="00E24374">
      <w:rPr>
        <w:rFonts w:cs="Arial"/>
      </w:rPr>
      <w:instrText xml:space="preserve"> DOCPROPERTY  ManualTitle2  \* MERGEFORMAT </w:instrText>
    </w:r>
    <w:r w:rsidRPr="00E24374">
      <w:rPr>
        <w:rFonts w:cs="Arial"/>
      </w:rP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5913C2F"/>
    <w:multiLevelType w:val="hybridMultilevel"/>
    <w:tmpl w:val="0B4C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10CE"/>
    <w:multiLevelType w:val="hybridMultilevel"/>
    <w:tmpl w:val="B2EEF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275E7AC9"/>
    <w:multiLevelType w:val="multilevel"/>
    <w:tmpl w:val="4934C85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2E1509F3"/>
    <w:multiLevelType w:val="hybridMultilevel"/>
    <w:tmpl w:val="B1C2CE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05726E5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235C4"/>
    <w:multiLevelType w:val="multilevel"/>
    <w:tmpl w:val="15A22EDE"/>
    <w:lvl w:ilvl="0">
      <w:start w:val="1"/>
      <w:numFmt w:val="decimal"/>
      <w:pStyle w:val="Heading1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889"/>
        </w:tabs>
        <w:ind w:left="88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79"/>
        </w:tabs>
        <w:ind w:left="97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29"/>
        </w:tabs>
        <w:ind w:left="142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5854"/>
        </w:tabs>
        <w:ind w:left="58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406"/>
        </w:tabs>
        <w:ind w:left="86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51"/>
        </w:tabs>
        <w:ind w:left="92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334"/>
        </w:tabs>
        <w:ind w:left="97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122"/>
        </w:tabs>
        <w:ind w:left="10502" w:hanging="1700"/>
      </w:pPr>
      <w:rPr>
        <w:rFonts w:hint="eastAsia"/>
      </w:rPr>
    </w:lvl>
  </w:abstractNum>
  <w:abstractNum w:abstractNumId="10" w15:restartNumberingAfterBreak="0">
    <w:nsid w:val="35E710E3"/>
    <w:multiLevelType w:val="hybridMultilevel"/>
    <w:tmpl w:val="04F2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C2F04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15412"/>
    <w:multiLevelType w:val="multilevel"/>
    <w:tmpl w:val="E59C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536DC"/>
    <w:multiLevelType w:val="hybridMultilevel"/>
    <w:tmpl w:val="516C05A4"/>
    <w:lvl w:ilvl="0" w:tplc="CDD29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779E"/>
    <w:multiLevelType w:val="hybridMultilevel"/>
    <w:tmpl w:val="6E62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8385F"/>
    <w:multiLevelType w:val="hybridMultilevel"/>
    <w:tmpl w:val="A81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A7BE8"/>
    <w:multiLevelType w:val="hybridMultilevel"/>
    <w:tmpl w:val="7316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C50D6"/>
    <w:multiLevelType w:val="hybridMultilevel"/>
    <w:tmpl w:val="AA5E5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C49B4"/>
    <w:multiLevelType w:val="hybridMultilevel"/>
    <w:tmpl w:val="76D40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264DAA"/>
    <w:multiLevelType w:val="hybridMultilevel"/>
    <w:tmpl w:val="8332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13578"/>
    <w:multiLevelType w:val="hybridMultilevel"/>
    <w:tmpl w:val="3A068166"/>
    <w:lvl w:ilvl="0" w:tplc="0D8AC44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546F7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775A"/>
    <w:multiLevelType w:val="hybridMultilevel"/>
    <w:tmpl w:val="28188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A728F"/>
    <w:multiLevelType w:val="hybridMultilevel"/>
    <w:tmpl w:val="B316C51E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8F47E1E"/>
    <w:multiLevelType w:val="hybridMultilevel"/>
    <w:tmpl w:val="2DDA5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C236A"/>
    <w:multiLevelType w:val="hybridMultilevel"/>
    <w:tmpl w:val="5A087D5A"/>
    <w:lvl w:ilvl="0" w:tplc="060442F0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5"/>
  </w:num>
  <w:num w:numId="8">
    <w:abstractNumId w:val="14"/>
  </w:num>
  <w:num w:numId="9">
    <w:abstractNumId w:val="18"/>
  </w:num>
  <w:num w:numId="10">
    <w:abstractNumId w:val="18"/>
  </w:num>
  <w:num w:numId="11">
    <w:abstractNumId w:val="3"/>
  </w:num>
  <w:num w:numId="12">
    <w:abstractNumId w:val="12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15">
    <w:abstractNumId w:val="2"/>
  </w:num>
  <w:num w:numId="16">
    <w:abstractNumId w:val="22"/>
  </w:num>
  <w:num w:numId="17">
    <w:abstractNumId w:val="11"/>
  </w:num>
  <w:num w:numId="18">
    <w:abstractNumId w:val="4"/>
  </w:num>
  <w:num w:numId="19">
    <w:abstractNumId w:val="16"/>
  </w:num>
  <w:num w:numId="20">
    <w:abstractNumId w:val="9"/>
  </w:num>
  <w:num w:numId="21">
    <w:abstractNumId w:val="23"/>
  </w:num>
  <w:num w:numId="22">
    <w:abstractNumId w:val="25"/>
  </w:num>
  <w:num w:numId="23">
    <w:abstractNumId w:val="1"/>
  </w:num>
  <w:num w:numId="24">
    <w:abstractNumId w:val="20"/>
  </w:num>
  <w:num w:numId="25">
    <w:abstractNumId w:val="19"/>
  </w:num>
  <w:num w:numId="26">
    <w:abstractNumId w:val="8"/>
  </w:num>
  <w:num w:numId="27">
    <w:abstractNumId w:val="9"/>
  </w:num>
  <w:num w:numId="28">
    <w:abstractNumId w:val="9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8"/>
  </w:num>
  <w:num w:numId="32">
    <w:abstractNumId w:val="7"/>
  </w:num>
  <w:num w:numId="33">
    <w:abstractNumId w:val="17"/>
  </w:num>
  <w:num w:numId="34">
    <w:abstractNumId w:val="21"/>
  </w:num>
  <w:num w:numId="35">
    <w:abstractNumId w:val="10"/>
  </w:num>
  <w:num w:numId="36">
    <w:abstractNumId w:val="26"/>
  </w:num>
  <w:num w:numId="37">
    <w:abstractNumId w:val="13"/>
  </w:num>
  <w:num w:numId="38">
    <w:abstractNumId w:val="24"/>
  </w:num>
  <w:num w:numId="39">
    <w:abstractNumId w:val="29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0077B"/>
    <w:rsid w:val="00001BBE"/>
    <w:rsid w:val="00002118"/>
    <w:rsid w:val="000026C6"/>
    <w:rsid w:val="000027BC"/>
    <w:rsid w:val="0000370D"/>
    <w:rsid w:val="00003DFD"/>
    <w:rsid w:val="00004319"/>
    <w:rsid w:val="0000447D"/>
    <w:rsid w:val="00004C38"/>
    <w:rsid w:val="000061C1"/>
    <w:rsid w:val="000068DA"/>
    <w:rsid w:val="00006A18"/>
    <w:rsid w:val="00007642"/>
    <w:rsid w:val="00007CD4"/>
    <w:rsid w:val="00010462"/>
    <w:rsid w:val="00010A16"/>
    <w:rsid w:val="00011081"/>
    <w:rsid w:val="00011DB7"/>
    <w:rsid w:val="00011EE2"/>
    <w:rsid w:val="000126BB"/>
    <w:rsid w:val="00012841"/>
    <w:rsid w:val="00012B2A"/>
    <w:rsid w:val="00013C7A"/>
    <w:rsid w:val="00013C86"/>
    <w:rsid w:val="00014500"/>
    <w:rsid w:val="00014A9B"/>
    <w:rsid w:val="00016216"/>
    <w:rsid w:val="00016259"/>
    <w:rsid w:val="00017F7A"/>
    <w:rsid w:val="00017FD0"/>
    <w:rsid w:val="000206BF"/>
    <w:rsid w:val="00020A3C"/>
    <w:rsid w:val="000211F2"/>
    <w:rsid w:val="00021227"/>
    <w:rsid w:val="00021445"/>
    <w:rsid w:val="000223CC"/>
    <w:rsid w:val="00022582"/>
    <w:rsid w:val="0002287B"/>
    <w:rsid w:val="00022C6E"/>
    <w:rsid w:val="00022DFB"/>
    <w:rsid w:val="000233ED"/>
    <w:rsid w:val="00023819"/>
    <w:rsid w:val="00023869"/>
    <w:rsid w:val="00023E53"/>
    <w:rsid w:val="00024E7D"/>
    <w:rsid w:val="00025128"/>
    <w:rsid w:val="00025239"/>
    <w:rsid w:val="00026276"/>
    <w:rsid w:val="00026423"/>
    <w:rsid w:val="00026A17"/>
    <w:rsid w:val="00027F35"/>
    <w:rsid w:val="000302E8"/>
    <w:rsid w:val="00030AA3"/>
    <w:rsid w:val="0003307E"/>
    <w:rsid w:val="000333E9"/>
    <w:rsid w:val="0003387C"/>
    <w:rsid w:val="00034048"/>
    <w:rsid w:val="000342F8"/>
    <w:rsid w:val="00034490"/>
    <w:rsid w:val="000347B3"/>
    <w:rsid w:val="00034CB1"/>
    <w:rsid w:val="000353E6"/>
    <w:rsid w:val="00036E0A"/>
    <w:rsid w:val="0003765E"/>
    <w:rsid w:val="00040952"/>
    <w:rsid w:val="00041242"/>
    <w:rsid w:val="000412AD"/>
    <w:rsid w:val="0004180A"/>
    <w:rsid w:val="000422E4"/>
    <w:rsid w:val="000422F0"/>
    <w:rsid w:val="0004234F"/>
    <w:rsid w:val="00042853"/>
    <w:rsid w:val="00042BD9"/>
    <w:rsid w:val="00043719"/>
    <w:rsid w:val="0004399F"/>
    <w:rsid w:val="00043D36"/>
    <w:rsid w:val="000446C4"/>
    <w:rsid w:val="0004476F"/>
    <w:rsid w:val="0004573D"/>
    <w:rsid w:val="00045E50"/>
    <w:rsid w:val="0004611F"/>
    <w:rsid w:val="00046703"/>
    <w:rsid w:val="000468E6"/>
    <w:rsid w:val="00046FE7"/>
    <w:rsid w:val="00050961"/>
    <w:rsid w:val="00050F37"/>
    <w:rsid w:val="00051432"/>
    <w:rsid w:val="00051AF1"/>
    <w:rsid w:val="00052AFD"/>
    <w:rsid w:val="0005381A"/>
    <w:rsid w:val="00053FD1"/>
    <w:rsid w:val="0005561D"/>
    <w:rsid w:val="0005725D"/>
    <w:rsid w:val="00062980"/>
    <w:rsid w:val="0006347F"/>
    <w:rsid w:val="00063BEB"/>
    <w:rsid w:val="0006439D"/>
    <w:rsid w:val="00064C60"/>
    <w:rsid w:val="0006528A"/>
    <w:rsid w:val="000663AE"/>
    <w:rsid w:val="000665BD"/>
    <w:rsid w:val="0006714A"/>
    <w:rsid w:val="000678A9"/>
    <w:rsid w:val="000701CD"/>
    <w:rsid w:val="0007026C"/>
    <w:rsid w:val="000710EA"/>
    <w:rsid w:val="00072372"/>
    <w:rsid w:val="00072E2D"/>
    <w:rsid w:val="000739AD"/>
    <w:rsid w:val="00075ED5"/>
    <w:rsid w:val="000761D7"/>
    <w:rsid w:val="000765E2"/>
    <w:rsid w:val="0007786A"/>
    <w:rsid w:val="00077B23"/>
    <w:rsid w:val="00077FA5"/>
    <w:rsid w:val="00080945"/>
    <w:rsid w:val="00082AB1"/>
    <w:rsid w:val="00082EB3"/>
    <w:rsid w:val="000833D0"/>
    <w:rsid w:val="000844F6"/>
    <w:rsid w:val="00084F6C"/>
    <w:rsid w:val="00090BCD"/>
    <w:rsid w:val="00090CA3"/>
    <w:rsid w:val="000912E5"/>
    <w:rsid w:val="00093396"/>
    <w:rsid w:val="00093E3F"/>
    <w:rsid w:val="00095705"/>
    <w:rsid w:val="00095C5C"/>
    <w:rsid w:val="00096B30"/>
    <w:rsid w:val="000974F1"/>
    <w:rsid w:val="00097891"/>
    <w:rsid w:val="000A04A3"/>
    <w:rsid w:val="000A3063"/>
    <w:rsid w:val="000A3FF5"/>
    <w:rsid w:val="000A44D8"/>
    <w:rsid w:val="000A63E4"/>
    <w:rsid w:val="000A6A4D"/>
    <w:rsid w:val="000A6D90"/>
    <w:rsid w:val="000B1B35"/>
    <w:rsid w:val="000B1C6F"/>
    <w:rsid w:val="000B258B"/>
    <w:rsid w:val="000B3D2B"/>
    <w:rsid w:val="000B488A"/>
    <w:rsid w:val="000B49F6"/>
    <w:rsid w:val="000B517D"/>
    <w:rsid w:val="000B5409"/>
    <w:rsid w:val="000B7394"/>
    <w:rsid w:val="000B78A3"/>
    <w:rsid w:val="000C22DF"/>
    <w:rsid w:val="000C2650"/>
    <w:rsid w:val="000C3374"/>
    <w:rsid w:val="000C3930"/>
    <w:rsid w:val="000C56C7"/>
    <w:rsid w:val="000C5FBC"/>
    <w:rsid w:val="000C720D"/>
    <w:rsid w:val="000C72C1"/>
    <w:rsid w:val="000C7D76"/>
    <w:rsid w:val="000D0059"/>
    <w:rsid w:val="000D03AE"/>
    <w:rsid w:val="000D0640"/>
    <w:rsid w:val="000D137E"/>
    <w:rsid w:val="000D17FA"/>
    <w:rsid w:val="000D35DC"/>
    <w:rsid w:val="000D3C56"/>
    <w:rsid w:val="000D5309"/>
    <w:rsid w:val="000D575A"/>
    <w:rsid w:val="000D6343"/>
    <w:rsid w:val="000D63E7"/>
    <w:rsid w:val="000D7557"/>
    <w:rsid w:val="000E03E3"/>
    <w:rsid w:val="000E0BC2"/>
    <w:rsid w:val="000E12F2"/>
    <w:rsid w:val="000E229E"/>
    <w:rsid w:val="000E2381"/>
    <w:rsid w:val="000E24F7"/>
    <w:rsid w:val="000E30DC"/>
    <w:rsid w:val="000E31FD"/>
    <w:rsid w:val="000E330D"/>
    <w:rsid w:val="000E3A4D"/>
    <w:rsid w:val="000E42D8"/>
    <w:rsid w:val="000E4AF2"/>
    <w:rsid w:val="000E63B8"/>
    <w:rsid w:val="000F0D41"/>
    <w:rsid w:val="000F1235"/>
    <w:rsid w:val="000F1BC0"/>
    <w:rsid w:val="000F2340"/>
    <w:rsid w:val="000F28F8"/>
    <w:rsid w:val="000F3503"/>
    <w:rsid w:val="000F4834"/>
    <w:rsid w:val="000F5C55"/>
    <w:rsid w:val="000F6BCD"/>
    <w:rsid w:val="000F6E92"/>
    <w:rsid w:val="001015A1"/>
    <w:rsid w:val="0010256A"/>
    <w:rsid w:val="00102DB0"/>
    <w:rsid w:val="001048B2"/>
    <w:rsid w:val="0010656C"/>
    <w:rsid w:val="00107FC8"/>
    <w:rsid w:val="00110185"/>
    <w:rsid w:val="001117AD"/>
    <w:rsid w:val="00111F74"/>
    <w:rsid w:val="00114767"/>
    <w:rsid w:val="0011491A"/>
    <w:rsid w:val="001153B9"/>
    <w:rsid w:val="00115996"/>
    <w:rsid w:val="00116666"/>
    <w:rsid w:val="00116B0B"/>
    <w:rsid w:val="00116C75"/>
    <w:rsid w:val="0011724B"/>
    <w:rsid w:val="00117377"/>
    <w:rsid w:val="001206A1"/>
    <w:rsid w:val="00120BC1"/>
    <w:rsid w:val="00122766"/>
    <w:rsid w:val="00123562"/>
    <w:rsid w:val="00123C72"/>
    <w:rsid w:val="00124EC5"/>
    <w:rsid w:val="00125830"/>
    <w:rsid w:val="0012772A"/>
    <w:rsid w:val="001279C8"/>
    <w:rsid w:val="00127CDF"/>
    <w:rsid w:val="00130F8F"/>
    <w:rsid w:val="001320BA"/>
    <w:rsid w:val="00132E17"/>
    <w:rsid w:val="00133CB1"/>
    <w:rsid w:val="00134CAA"/>
    <w:rsid w:val="001358B8"/>
    <w:rsid w:val="001369BF"/>
    <w:rsid w:val="00136E9B"/>
    <w:rsid w:val="00140C8E"/>
    <w:rsid w:val="001413BD"/>
    <w:rsid w:val="00141458"/>
    <w:rsid w:val="00141BD7"/>
    <w:rsid w:val="00142349"/>
    <w:rsid w:val="00142644"/>
    <w:rsid w:val="00142AB5"/>
    <w:rsid w:val="00143C49"/>
    <w:rsid w:val="001441FF"/>
    <w:rsid w:val="001444D3"/>
    <w:rsid w:val="001455A4"/>
    <w:rsid w:val="001461BE"/>
    <w:rsid w:val="001465DB"/>
    <w:rsid w:val="001513F5"/>
    <w:rsid w:val="001521B5"/>
    <w:rsid w:val="00152273"/>
    <w:rsid w:val="00153168"/>
    <w:rsid w:val="00154110"/>
    <w:rsid w:val="0015496C"/>
    <w:rsid w:val="00155166"/>
    <w:rsid w:val="001551E8"/>
    <w:rsid w:val="00156153"/>
    <w:rsid w:val="00156643"/>
    <w:rsid w:val="001605D6"/>
    <w:rsid w:val="001629A8"/>
    <w:rsid w:val="00163800"/>
    <w:rsid w:val="0016462E"/>
    <w:rsid w:val="00165641"/>
    <w:rsid w:val="00165FEE"/>
    <w:rsid w:val="0016776A"/>
    <w:rsid w:val="00167D61"/>
    <w:rsid w:val="001724C5"/>
    <w:rsid w:val="001731E8"/>
    <w:rsid w:val="001767CC"/>
    <w:rsid w:val="0018001D"/>
    <w:rsid w:val="00180D75"/>
    <w:rsid w:val="001817EC"/>
    <w:rsid w:val="00181FAE"/>
    <w:rsid w:val="0018210B"/>
    <w:rsid w:val="00184951"/>
    <w:rsid w:val="00184C10"/>
    <w:rsid w:val="0018554E"/>
    <w:rsid w:val="00185CDA"/>
    <w:rsid w:val="001869D4"/>
    <w:rsid w:val="0018751B"/>
    <w:rsid w:val="001879C4"/>
    <w:rsid w:val="00187C27"/>
    <w:rsid w:val="00187F04"/>
    <w:rsid w:val="00190875"/>
    <w:rsid w:val="00190959"/>
    <w:rsid w:val="00190D0D"/>
    <w:rsid w:val="00191237"/>
    <w:rsid w:val="00191A1F"/>
    <w:rsid w:val="001924F2"/>
    <w:rsid w:val="00192624"/>
    <w:rsid w:val="00192EF9"/>
    <w:rsid w:val="00193E49"/>
    <w:rsid w:val="001A039E"/>
    <w:rsid w:val="001A08BB"/>
    <w:rsid w:val="001A0906"/>
    <w:rsid w:val="001A1CAA"/>
    <w:rsid w:val="001A249B"/>
    <w:rsid w:val="001A2FC6"/>
    <w:rsid w:val="001A335E"/>
    <w:rsid w:val="001A5183"/>
    <w:rsid w:val="001A54DF"/>
    <w:rsid w:val="001A6913"/>
    <w:rsid w:val="001A705B"/>
    <w:rsid w:val="001A71AA"/>
    <w:rsid w:val="001B0468"/>
    <w:rsid w:val="001B0B6B"/>
    <w:rsid w:val="001B27B2"/>
    <w:rsid w:val="001B2C97"/>
    <w:rsid w:val="001B3CAE"/>
    <w:rsid w:val="001B5DEA"/>
    <w:rsid w:val="001B630C"/>
    <w:rsid w:val="001B6FE4"/>
    <w:rsid w:val="001C0BDD"/>
    <w:rsid w:val="001C3B96"/>
    <w:rsid w:val="001C4B05"/>
    <w:rsid w:val="001C53FF"/>
    <w:rsid w:val="001C5758"/>
    <w:rsid w:val="001C5A12"/>
    <w:rsid w:val="001C61A7"/>
    <w:rsid w:val="001C7FC2"/>
    <w:rsid w:val="001D0204"/>
    <w:rsid w:val="001D17BA"/>
    <w:rsid w:val="001D32A6"/>
    <w:rsid w:val="001D3781"/>
    <w:rsid w:val="001D46D3"/>
    <w:rsid w:val="001D4BBA"/>
    <w:rsid w:val="001D5A42"/>
    <w:rsid w:val="001D623E"/>
    <w:rsid w:val="001D6B69"/>
    <w:rsid w:val="001D6CAF"/>
    <w:rsid w:val="001D7E73"/>
    <w:rsid w:val="001E0799"/>
    <w:rsid w:val="001E0BB7"/>
    <w:rsid w:val="001E0DF1"/>
    <w:rsid w:val="001E17C2"/>
    <w:rsid w:val="001E29B4"/>
    <w:rsid w:val="001E2D40"/>
    <w:rsid w:val="001E30D2"/>
    <w:rsid w:val="001E335C"/>
    <w:rsid w:val="001E35FE"/>
    <w:rsid w:val="001E38C8"/>
    <w:rsid w:val="001E413A"/>
    <w:rsid w:val="001E422C"/>
    <w:rsid w:val="001E6152"/>
    <w:rsid w:val="001E6306"/>
    <w:rsid w:val="001E6A4A"/>
    <w:rsid w:val="001E78AD"/>
    <w:rsid w:val="001E7E68"/>
    <w:rsid w:val="001F3F08"/>
    <w:rsid w:val="001F4D90"/>
    <w:rsid w:val="001F59A5"/>
    <w:rsid w:val="001F5F53"/>
    <w:rsid w:val="001F6F1B"/>
    <w:rsid w:val="002019AE"/>
    <w:rsid w:val="002024C7"/>
    <w:rsid w:val="002047DC"/>
    <w:rsid w:val="002058C3"/>
    <w:rsid w:val="00205AAA"/>
    <w:rsid w:val="00205B00"/>
    <w:rsid w:val="002065AD"/>
    <w:rsid w:val="00206C05"/>
    <w:rsid w:val="0021170F"/>
    <w:rsid w:val="00211B9C"/>
    <w:rsid w:val="002148C6"/>
    <w:rsid w:val="00214B13"/>
    <w:rsid w:val="00215681"/>
    <w:rsid w:val="0021590A"/>
    <w:rsid w:val="00216F04"/>
    <w:rsid w:val="002209CA"/>
    <w:rsid w:val="0022214A"/>
    <w:rsid w:val="0022354B"/>
    <w:rsid w:val="0022355D"/>
    <w:rsid w:val="00223F72"/>
    <w:rsid w:val="002244D8"/>
    <w:rsid w:val="00224552"/>
    <w:rsid w:val="00224C7E"/>
    <w:rsid w:val="00225B12"/>
    <w:rsid w:val="00226028"/>
    <w:rsid w:val="00226C92"/>
    <w:rsid w:val="002275E3"/>
    <w:rsid w:val="00230630"/>
    <w:rsid w:val="00231107"/>
    <w:rsid w:val="002318D0"/>
    <w:rsid w:val="002326E9"/>
    <w:rsid w:val="00232869"/>
    <w:rsid w:val="00232DD1"/>
    <w:rsid w:val="00233D11"/>
    <w:rsid w:val="00233FD7"/>
    <w:rsid w:val="00234382"/>
    <w:rsid w:val="00235638"/>
    <w:rsid w:val="00235C93"/>
    <w:rsid w:val="0023642F"/>
    <w:rsid w:val="0023679A"/>
    <w:rsid w:val="00236EDB"/>
    <w:rsid w:val="00240E17"/>
    <w:rsid w:val="00242192"/>
    <w:rsid w:val="0024263F"/>
    <w:rsid w:val="00243824"/>
    <w:rsid w:val="00246EB5"/>
    <w:rsid w:val="002470C0"/>
    <w:rsid w:val="002501C2"/>
    <w:rsid w:val="00250A40"/>
    <w:rsid w:val="00250E76"/>
    <w:rsid w:val="00251D06"/>
    <w:rsid w:val="00253C9F"/>
    <w:rsid w:val="002540A2"/>
    <w:rsid w:val="00254275"/>
    <w:rsid w:val="0025464D"/>
    <w:rsid w:val="00255CED"/>
    <w:rsid w:val="0025795F"/>
    <w:rsid w:val="00260472"/>
    <w:rsid w:val="002617CB"/>
    <w:rsid w:val="0026333F"/>
    <w:rsid w:val="00263934"/>
    <w:rsid w:val="00263A0D"/>
    <w:rsid w:val="00263CE2"/>
    <w:rsid w:val="002640DD"/>
    <w:rsid w:val="00265B49"/>
    <w:rsid w:val="00265B86"/>
    <w:rsid w:val="00265E95"/>
    <w:rsid w:val="00266104"/>
    <w:rsid w:val="00267374"/>
    <w:rsid w:val="00267EB7"/>
    <w:rsid w:val="00270414"/>
    <w:rsid w:val="00270CBC"/>
    <w:rsid w:val="00270F0B"/>
    <w:rsid w:val="002711A3"/>
    <w:rsid w:val="002714FF"/>
    <w:rsid w:val="002717C0"/>
    <w:rsid w:val="00271AF1"/>
    <w:rsid w:val="00271FF1"/>
    <w:rsid w:val="002720BB"/>
    <w:rsid w:val="00272972"/>
    <w:rsid w:val="0027556B"/>
    <w:rsid w:val="00275693"/>
    <w:rsid w:val="00276D51"/>
    <w:rsid w:val="00281D27"/>
    <w:rsid w:val="00281EC0"/>
    <w:rsid w:val="002822D8"/>
    <w:rsid w:val="00283910"/>
    <w:rsid w:val="00284A22"/>
    <w:rsid w:val="00284DCE"/>
    <w:rsid w:val="00284E89"/>
    <w:rsid w:val="002866A9"/>
    <w:rsid w:val="00286954"/>
    <w:rsid w:val="00290030"/>
    <w:rsid w:val="00290883"/>
    <w:rsid w:val="0029179C"/>
    <w:rsid w:val="002924FA"/>
    <w:rsid w:val="00293A27"/>
    <w:rsid w:val="00294711"/>
    <w:rsid w:val="00294A2F"/>
    <w:rsid w:val="00294A30"/>
    <w:rsid w:val="002959B7"/>
    <w:rsid w:val="00296418"/>
    <w:rsid w:val="002966E7"/>
    <w:rsid w:val="00296D18"/>
    <w:rsid w:val="002970D4"/>
    <w:rsid w:val="0029790B"/>
    <w:rsid w:val="00297B70"/>
    <w:rsid w:val="00297C85"/>
    <w:rsid w:val="002A00C5"/>
    <w:rsid w:val="002A0E08"/>
    <w:rsid w:val="002A13D3"/>
    <w:rsid w:val="002A463F"/>
    <w:rsid w:val="002A4EFB"/>
    <w:rsid w:val="002A50A5"/>
    <w:rsid w:val="002A53AA"/>
    <w:rsid w:val="002A5AEB"/>
    <w:rsid w:val="002A5B80"/>
    <w:rsid w:val="002A6950"/>
    <w:rsid w:val="002A729A"/>
    <w:rsid w:val="002A765A"/>
    <w:rsid w:val="002B1F82"/>
    <w:rsid w:val="002B25BE"/>
    <w:rsid w:val="002B2779"/>
    <w:rsid w:val="002B2AC6"/>
    <w:rsid w:val="002B3034"/>
    <w:rsid w:val="002B4296"/>
    <w:rsid w:val="002B48D1"/>
    <w:rsid w:val="002B54F6"/>
    <w:rsid w:val="002B5B09"/>
    <w:rsid w:val="002B6155"/>
    <w:rsid w:val="002B75AF"/>
    <w:rsid w:val="002C0F1D"/>
    <w:rsid w:val="002C113E"/>
    <w:rsid w:val="002C1FC4"/>
    <w:rsid w:val="002C24EA"/>
    <w:rsid w:val="002C2BDD"/>
    <w:rsid w:val="002C2E66"/>
    <w:rsid w:val="002C2EF9"/>
    <w:rsid w:val="002C51AE"/>
    <w:rsid w:val="002C595F"/>
    <w:rsid w:val="002C66F3"/>
    <w:rsid w:val="002C6F93"/>
    <w:rsid w:val="002D27F6"/>
    <w:rsid w:val="002D288D"/>
    <w:rsid w:val="002D3A81"/>
    <w:rsid w:val="002D3E7B"/>
    <w:rsid w:val="002D45FA"/>
    <w:rsid w:val="002D4951"/>
    <w:rsid w:val="002D5ABB"/>
    <w:rsid w:val="002E193A"/>
    <w:rsid w:val="002E28D6"/>
    <w:rsid w:val="002E2DC0"/>
    <w:rsid w:val="002E515B"/>
    <w:rsid w:val="002E5629"/>
    <w:rsid w:val="002E590F"/>
    <w:rsid w:val="002E7ED8"/>
    <w:rsid w:val="002F0763"/>
    <w:rsid w:val="002F19BE"/>
    <w:rsid w:val="002F3B28"/>
    <w:rsid w:val="002F3F4B"/>
    <w:rsid w:val="002F3FEA"/>
    <w:rsid w:val="002F6BD7"/>
    <w:rsid w:val="002F7C83"/>
    <w:rsid w:val="0030075E"/>
    <w:rsid w:val="00300CFD"/>
    <w:rsid w:val="00300ECF"/>
    <w:rsid w:val="00300EFF"/>
    <w:rsid w:val="003011A7"/>
    <w:rsid w:val="00304318"/>
    <w:rsid w:val="00305D27"/>
    <w:rsid w:val="00305F8F"/>
    <w:rsid w:val="0030641E"/>
    <w:rsid w:val="00306974"/>
    <w:rsid w:val="00306C92"/>
    <w:rsid w:val="00306F4A"/>
    <w:rsid w:val="00307847"/>
    <w:rsid w:val="003079BD"/>
    <w:rsid w:val="0031082D"/>
    <w:rsid w:val="003109DA"/>
    <w:rsid w:val="00311F0E"/>
    <w:rsid w:val="00312DB0"/>
    <w:rsid w:val="00314689"/>
    <w:rsid w:val="00315B39"/>
    <w:rsid w:val="0032020B"/>
    <w:rsid w:val="00320536"/>
    <w:rsid w:val="00322895"/>
    <w:rsid w:val="00322931"/>
    <w:rsid w:val="00323065"/>
    <w:rsid w:val="00324538"/>
    <w:rsid w:val="00325234"/>
    <w:rsid w:val="00330FBF"/>
    <w:rsid w:val="0033173A"/>
    <w:rsid w:val="00333B31"/>
    <w:rsid w:val="003353BE"/>
    <w:rsid w:val="0033590A"/>
    <w:rsid w:val="003370EB"/>
    <w:rsid w:val="0033784D"/>
    <w:rsid w:val="00340329"/>
    <w:rsid w:val="00340F7B"/>
    <w:rsid w:val="00341AC4"/>
    <w:rsid w:val="0035183C"/>
    <w:rsid w:val="00351D13"/>
    <w:rsid w:val="00351EA5"/>
    <w:rsid w:val="00352BE2"/>
    <w:rsid w:val="00353177"/>
    <w:rsid w:val="0035362A"/>
    <w:rsid w:val="00353DD7"/>
    <w:rsid w:val="00354CCC"/>
    <w:rsid w:val="003550E8"/>
    <w:rsid w:val="003553C4"/>
    <w:rsid w:val="003553F5"/>
    <w:rsid w:val="00355F6D"/>
    <w:rsid w:val="00355FA5"/>
    <w:rsid w:val="003568B0"/>
    <w:rsid w:val="00356A6F"/>
    <w:rsid w:val="00357B8C"/>
    <w:rsid w:val="00360841"/>
    <w:rsid w:val="00360E3E"/>
    <w:rsid w:val="00361257"/>
    <w:rsid w:val="003621BC"/>
    <w:rsid w:val="0036573D"/>
    <w:rsid w:val="003676AE"/>
    <w:rsid w:val="003678D0"/>
    <w:rsid w:val="0037240C"/>
    <w:rsid w:val="00372D0E"/>
    <w:rsid w:val="003732AA"/>
    <w:rsid w:val="00373D80"/>
    <w:rsid w:val="00374275"/>
    <w:rsid w:val="0037455C"/>
    <w:rsid w:val="00374DF9"/>
    <w:rsid w:val="00375C98"/>
    <w:rsid w:val="00376789"/>
    <w:rsid w:val="003767B8"/>
    <w:rsid w:val="00376836"/>
    <w:rsid w:val="00376F3D"/>
    <w:rsid w:val="00377713"/>
    <w:rsid w:val="00377CD5"/>
    <w:rsid w:val="00380580"/>
    <w:rsid w:val="003814B3"/>
    <w:rsid w:val="00381AE1"/>
    <w:rsid w:val="003822D0"/>
    <w:rsid w:val="00382D56"/>
    <w:rsid w:val="0038477C"/>
    <w:rsid w:val="00386118"/>
    <w:rsid w:val="00386411"/>
    <w:rsid w:val="00386419"/>
    <w:rsid w:val="00386B5A"/>
    <w:rsid w:val="00387011"/>
    <w:rsid w:val="0038729E"/>
    <w:rsid w:val="003874CD"/>
    <w:rsid w:val="003875EF"/>
    <w:rsid w:val="00387750"/>
    <w:rsid w:val="00391B52"/>
    <w:rsid w:val="00391C16"/>
    <w:rsid w:val="00392120"/>
    <w:rsid w:val="00392AE7"/>
    <w:rsid w:val="00393147"/>
    <w:rsid w:val="003938A9"/>
    <w:rsid w:val="0039437E"/>
    <w:rsid w:val="0039626D"/>
    <w:rsid w:val="003962B5"/>
    <w:rsid w:val="00396514"/>
    <w:rsid w:val="003A09FD"/>
    <w:rsid w:val="003A1053"/>
    <w:rsid w:val="003A15EE"/>
    <w:rsid w:val="003A3F03"/>
    <w:rsid w:val="003A4450"/>
    <w:rsid w:val="003A44FD"/>
    <w:rsid w:val="003A4AE0"/>
    <w:rsid w:val="003A5ED5"/>
    <w:rsid w:val="003A6419"/>
    <w:rsid w:val="003A760C"/>
    <w:rsid w:val="003A7A99"/>
    <w:rsid w:val="003B02B0"/>
    <w:rsid w:val="003B1406"/>
    <w:rsid w:val="003B2830"/>
    <w:rsid w:val="003B2F90"/>
    <w:rsid w:val="003B3012"/>
    <w:rsid w:val="003B311B"/>
    <w:rsid w:val="003B3792"/>
    <w:rsid w:val="003B38FD"/>
    <w:rsid w:val="003B3F74"/>
    <w:rsid w:val="003B41CC"/>
    <w:rsid w:val="003B5137"/>
    <w:rsid w:val="003B56AB"/>
    <w:rsid w:val="003B5844"/>
    <w:rsid w:val="003B6BD1"/>
    <w:rsid w:val="003B784A"/>
    <w:rsid w:val="003B7D78"/>
    <w:rsid w:val="003B7EC5"/>
    <w:rsid w:val="003C0374"/>
    <w:rsid w:val="003C1287"/>
    <w:rsid w:val="003C4AC5"/>
    <w:rsid w:val="003C4ED9"/>
    <w:rsid w:val="003C532C"/>
    <w:rsid w:val="003C567D"/>
    <w:rsid w:val="003C74C4"/>
    <w:rsid w:val="003C7697"/>
    <w:rsid w:val="003C7F4C"/>
    <w:rsid w:val="003D00AE"/>
    <w:rsid w:val="003D14AF"/>
    <w:rsid w:val="003D16AA"/>
    <w:rsid w:val="003D1A25"/>
    <w:rsid w:val="003D1D88"/>
    <w:rsid w:val="003D1EF9"/>
    <w:rsid w:val="003D2B34"/>
    <w:rsid w:val="003D317E"/>
    <w:rsid w:val="003D4034"/>
    <w:rsid w:val="003D4D7B"/>
    <w:rsid w:val="003D62A0"/>
    <w:rsid w:val="003D6C84"/>
    <w:rsid w:val="003D6C8E"/>
    <w:rsid w:val="003D793E"/>
    <w:rsid w:val="003E19E2"/>
    <w:rsid w:val="003E1AF1"/>
    <w:rsid w:val="003E1BED"/>
    <w:rsid w:val="003E3E27"/>
    <w:rsid w:val="003E3F7D"/>
    <w:rsid w:val="003E430C"/>
    <w:rsid w:val="003E4A68"/>
    <w:rsid w:val="003E59EC"/>
    <w:rsid w:val="003F1DF1"/>
    <w:rsid w:val="003F1FA5"/>
    <w:rsid w:val="003F36D3"/>
    <w:rsid w:val="003F4A1D"/>
    <w:rsid w:val="003F4B4A"/>
    <w:rsid w:val="003F5EB0"/>
    <w:rsid w:val="003F60FE"/>
    <w:rsid w:val="003F6D57"/>
    <w:rsid w:val="003F7749"/>
    <w:rsid w:val="0040149D"/>
    <w:rsid w:val="00402B1A"/>
    <w:rsid w:val="004041B1"/>
    <w:rsid w:val="00404B7B"/>
    <w:rsid w:val="00404F12"/>
    <w:rsid w:val="0040601C"/>
    <w:rsid w:val="00406159"/>
    <w:rsid w:val="00406E7A"/>
    <w:rsid w:val="0041031A"/>
    <w:rsid w:val="00410CFC"/>
    <w:rsid w:val="0041133C"/>
    <w:rsid w:val="004128AC"/>
    <w:rsid w:val="0041350F"/>
    <w:rsid w:val="00413611"/>
    <w:rsid w:val="004147CC"/>
    <w:rsid w:val="00414A79"/>
    <w:rsid w:val="00414AB7"/>
    <w:rsid w:val="00414C00"/>
    <w:rsid w:val="00414D11"/>
    <w:rsid w:val="00415F04"/>
    <w:rsid w:val="00417E9A"/>
    <w:rsid w:val="00420553"/>
    <w:rsid w:val="004207A6"/>
    <w:rsid w:val="004218A4"/>
    <w:rsid w:val="00422169"/>
    <w:rsid w:val="00425623"/>
    <w:rsid w:val="00425C66"/>
    <w:rsid w:val="00426CA3"/>
    <w:rsid w:val="00426DB9"/>
    <w:rsid w:val="00426DD0"/>
    <w:rsid w:val="004308DD"/>
    <w:rsid w:val="00431A20"/>
    <w:rsid w:val="0043293C"/>
    <w:rsid w:val="00433177"/>
    <w:rsid w:val="00433828"/>
    <w:rsid w:val="004341F3"/>
    <w:rsid w:val="00434452"/>
    <w:rsid w:val="00434927"/>
    <w:rsid w:val="00434F27"/>
    <w:rsid w:val="00434FA9"/>
    <w:rsid w:val="00435FEA"/>
    <w:rsid w:val="004379AF"/>
    <w:rsid w:val="00437D53"/>
    <w:rsid w:val="00440178"/>
    <w:rsid w:val="0044053C"/>
    <w:rsid w:val="00440A69"/>
    <w:rsid w:val="004413EF"/>
    <w:rsid w:val="00441A9F"/>
    <w:rsid w:val="0044309C"/>
    <w:rsid w:val="00443E4E"/>
    <w:rsid w:val="00443F00"/>
    <w:rsid w:val="00443F8E"/>
    <w:rsid w:val="004460A8"/>
    <w:rsid w:val="00446145"/>
    <w:rsid w:val="00446D82"/>
    <w:rsid w:val="00450446"/>
    <w:rsid w:val="0045082C"/>
    <w:rsid w:val="00450ED9"/>
    <w:rsid w:val="00451D08"/>
    <w:rsid w:val="00451D09"/>
    <w:rsid w:val="00452237"/>
    <w:rsid w:val="0045343B"/>
    <w:rsid w:val="0045484E"/>
    <w:rsid w:val="00457CE7"/>
    <w:rsid w:val="004602DE"/>
    <w:rsid w:val="00460D51"/>
    <w:rsid w:val="004622C9"/>
    <w:rsid w:val="00463752"/>
    <w:rsid w:val="00465080"/>
    <w:rsid w:val="00466AA3"/>
    <w:rsid w:val="00466C02"/>
    <w:rsid w:val="00470407"/>
    <w:rsid w:val="00470EC0"/>
    <w:rsid w:val="0047229B"/>
    <w:rsid w:val="004733DC"/>
    <w:rsid w:val="00473B7E"/>
    <w:rsid w:val="00473D2B"/>
    <w:rsid w:val="00474DA2"/>
    <w:rsid w:val="0047607A"/>
    <w:rsid w:val="00476324"/>
    <w:rsid w:val="00476B07"/>
    <w:rsid w:val="00477C79"/>
    <w:rsid w:val="00480534"/>
    <w:rsid w:val="004806A0"/>
    <w:rsid w:val="0048105D"/>
    <w:rsid w:val="004814ED"/>
    <w:rsid w:val="00482BB1"/>
    <w:rsid w:val="00482E6F"/>
    <w:rsid w:val="004831E0"/>
    <w:rsid w:val="00483855"/>
    <w:rsid w:val="00483B3A"/>
    <w:rsid w:val="004846FB"/>
    <w:rsid w:val="00484C52"/>
    <w:rsid w:val="0048559B"/>
    <w:rsid w:val="00487125"/>
    <w:rsid w:val="00487A34"/>
    <w:rsid w:val="004902A5"/>
    <w:rsid w:val="004903BF"/>
    <w:rsid w:val="00491144"/>
    <w:rsid w:val="0049154D"/>
    <w:rsid w:val="00491817"/>
    <w:rsid w:val="0049207C"/>
    <w:rsid w:val="00492A89"/>
    <w:rsid w:val="00492C4C"/>
    <w:rsid w:val="00492E78"/>
    <w:rsid w:val="00495910"/>
    <w:rsid w:val="004969AE"/>
    <w:rsid w:val="00496D03"/>
    <w:rsid w:val="004975A1"/>
    <w:rsid w:val="004A0FBD"/>
    <w:rsid w:val="004A120A"/>
    <w:rsid w:val="004A16AA"/>
    <w:rsid w:val="004A2E43"/>
    <w:rsid w:val="004A2FF0"/>
    <w:rsid w:val="004A4E7A"/>
    <w:rsid w:val="004A52C1"/>
    <w:rsid w:val="004A5CF6"/>
    <w:rsid w:val="004A5D27"/>
    <w:rsid w:val="004A648B"/>
    <w:rsid w:val="004A64B8"/>
    <w:rsid w:val="004A6581"/>
    <w:rsid w:val="004A7868"/>
    <w:rsid w:val="004A79FB"/>
    <w:rsid w:val="004A79FD"/>
    <w:rsid w:val="004B010E"/>
    <w:rsid w:val="004B0CA6"/>
    <w:rsid w:val="004B1A73"/>
    <w:rsid w:val="004B2334"/>
    <w:rsid w:val="004B3A53"/>
    <w:rsid w:val="004B4202"/>
    <w:rsid w:val="004B43B5"/>
    <w:rsid w:val="004B4949"/>
    <w:rsid w:val="004B62FA"/>
    <w:rsid w:val="004C0CC0"/>
    <w:rsid w:val="004C1AFE"/>
    <w:rsid w:val="004C1C10"/>
    <w:rsid w:val="004C1CEE"/>
    <w:rsid w:val="004C2290"/>
    <w:rsid w:val="004C2CCE"/>
    <w:rsid w:val="004C40C8"/>
    <w:rsid w:val="004C6205"/>
    <w:rsid w:val="004C6C86"/>
    <w:rsid w:val="004C7347"/>
    <w:rsid w:val="004C7CB2"/>
    <w:rsid w:val="004D0115"/>
    <w:rsid w:val="004D0BB0"/>
    <w:rsid w:val="004D2E94"/>
    <w:rsid w:val="004D3218"/>
    <w:rsid w:val="004D351F"/>
    <w:rsid w:val="004E05B0"/>
    <w:rsid w:val="004E0828"/>
    <w:rsid w:val="004E0BF1"/>
    <w:rsid w:val="004E0F07"/>
    <w:rsid w:val="004E15B1"/>
    <w:rsid w:val="004E2545"/>
    <w:rsid w:val="004E32A7"/>
    <w:rsid w:val="004E3C72"/>
    <w:rsid w:val="004E3D55"/>
    <w:rsid w:val="004E3F5A"/>
    <w:rsid w:val="004E46FD"/>
    <w:rsid w:val="004E47C0"/>
    <w:rsid w:val="004E4EA2"/>
    <w:rsid w:val="004E56D2"/>
    <w:rsid w:val="004F0416"/>
    <w:rsid w:val="004F0E02"/>
    <w:rsid w:val="004F3425"/>
    <w:rsid w:val="004F47C8"/>
    <w:rsid w:val="004F4AEF"/>
    <w:rsid w:val="004F66C7"/>
    <w:rsid w:val="004F7ABC"/>
    <w:rsid w:val="00501D74"/>
    <w:rsid w:val="00503683"/>
    <w:rsid w:val="00503EF4"/>
    <w:rsid w:val="00504522"/>
    <w:rsid w:val="0050465E"/>
    <w:rsid w:val="0050476F"/>
    <w:rsid w:val="0050504B"/>
    <w:rsid w:val="00505199"/>
    <w:rsid w:val="005059A9"/>
    <w:rsid w:val="00505A51"/>
    <w:rsid w:val="005066F6"/>
    <w:rsid w:val="00507072"/>
    <w:rsid w:val="00507EA9"/>
    <w:rsid w:val="00510025"/>
    <w:rsid w:val="00510C75"/>
    <w:rsid w:val="005110E3"/>
    <w:rsid w:val="00513FB2"/>
    <w:rsid w:val="00514BC3"/>
    <w:rsid w:val="00514F64"/>
    <w:rsid w:val="005161F4"/>
    <w:rsid w:val="00517870"/>
    <w:rsid w:val="00517F9E"/>
    <w:rsid w:val="00521A66"/>
    <w:rsid w:val="005222D8"/>
    <w:rsid w:val="00522387"/>
    <w:rsid w:val="00523613"/>
    <w:rsid w:val="00524359"/>
    <w:rsid w:val="005259F9"/>
    <w:rsid w:val="005261BB"/>
    <w:rsid w:val="005262BE"/>
    <w:rsid w:val="00526425"/>
    <w:rsid w:val="00527A8A"/>
    <w:rsid w:val="005302AF"/>
    <w:rsid w:val="005302D1"/>
    <w:rsid w:val="005308D4"/>
    <w:rsid w:val="00531F43"/>
    <w:rsid w:val="00532052"/>
    <w:rsid w:val="00533F23"/>
    <w:rsid w:val="00534BE4"/>
    <w:rsid w:val="00534D2A"/>
    <w:rsid w:val="00534E8E"/>
    <w:rsid w:val="005351F9"/>
    <w:rsid w:val="00535208"/>
    <w:rsid w:val="00537047"/>
    <w:rsid w:val="0053794B"/>
    <w:rsid w:val="00540198"/>
    <w:rsid w:val="00540471"/>
    <w:rsid w:val="00540D78"/>
    <w:rsid w:val="005410BE"/>
    <w:rsid w:val="0054164F"/>
    <w:rsid w:val="00542170"/>
    <w:rsid w:val="005427BF"/>
    <w:rsid w:val="005442B9"/>
    <w:rsid w:val="00544EDB"/>
    <w:rsid w:val="00546E07"/>
    <w:rsid w:val="00547FC9"/>
    <w:rsid w:val="005514A5"/>
    <w:rsid w:val="00551FDF"/>
    <w:rsid w:val="005522EC"/>
    <w:rsid w:val="0055297F"/>
    <w:rsid w:val="00553514"/>
    <w:rsid w:val="00553C53"/>
    <w:rsid w:val="00554085"/>
    <w:rsid w:val="005556B0"/>
    <w:rsid w:val="00555FC8"/>
    <w:rsid w:val="005611E3"/>
    <w:rsid w:val="00561FC7"/>
    <w:rsid w:val="005631C1"/>
    <w:rsid w:val="00565514"/>
    <w:rsid w:val="0056698B"/>
    <w:rsid w:val="005669C0"/>
    <w:rsid w:val="00566AD3"/>
    <w:rsid w:val="00567469"/>
    <w:rsid w:val="0056768F"/>
    <w:rsid w:val="005719FB"/>
    <w:rsid w:val="00571A8F"/>
    <w:rsid w:val="005725A2"/>
    <w:rsid w:val="0057320A"/>
    <w:rsid w:val="00573593"/>
    <w:rsid w:val="00573F51"/>
    <w:rsid w:val="00573FCD"/>
    <w:rsid w:val="005743DB"/>
    <w:rsid w:val="0057457F"/>
    <w:rsid w:val="005745FA"/>
    <w:rsid w:val="005764B7"/>
    <w:rsid w:val="0057677B"/>
    <w:rsid w:val="0058156A"/>
    <w:rsid w:val="00581F39"/>
    <w:rsid w:val="005821E4"/>
    <w:rsid w:val="005840A0"/>
    <w:rsid w:val="00585432"/>
    <w:rsid w:val="005858BD"/>
    <w:rsid w:val="005860F1"/>
    <w:rsid w:val="00586A35"/>
    <w:rsid w:val="00586D0F"/>
    <w:rsid w:val="00586E81"/>
    <w:rsid w:val="00586F75"/>
    <w:rsid w:val="0058778A"/>
    <w:rsid w:val="005912A2"/>
    <w:rsid w:val="005917BC"/>
    <w:rsid w:val="00592C76"/>
    <w:rsid w:val="00595A92"/>
    <w:rsid w:val="005975E0"/>
    <w:rsid w:val="005A09F0"/>
    <w:rsid w:val="005A171B"/>
    <w:rsid w:val="005A2E54"/>
    <w:rsid w:val="005A41F3"/>
    <w:rsid w:val="005A62A6"/>
    <w:rsid w:val="005A7313"/>
    <w:rsid w:val="005A79C3"/>
    <w:rsid w:val="005B01A6"/>
    <w:rsid w:val="005B0B8C"/>
    <w:rsid w:val="005B2ED3"/>
    <w:rsid w:val="005B313F"/>
    <w:rsid w:val="005B38F6"/>
    <w:rsid w:val="005B3C36"/>
    <w:rsid w:val="005B4253"/>
    <w:rsid w:val="005B4A99"/>
    <w:rsid w:val="005B53DA"/>
    <w:rsid w:val="005B5D41"/>
    <w:rsid w:val="005B6B19"/>
    <w:rsid w:val="005B718C"/>
    <w:rsid w:val="005B71D3"/>
    <w:rsid w:val="005C0F69"/>
    <w:rsid w:val="005C1762"/>
    <w:rsid w:val="005C2994"/>
    <w:rsid w:val="005C30FF"/>
    <w:rsid w:val="005C351A"/>
    <w:rsid w:val="005C3654"/>
    <w:rsid w:val="005C4CAA"/>
    <w:rsid w:val="005C4FCF"/>
    <w:rsid w:val="005C52CA"/>
    <w:rsid w:val="005C604B"/>
    <w:rsid w:val="005C6ED8"/>
    <w:rsid w:val="005C6F86"/>
    <w:rsid w:val="005C6FED"/>
    <w:rsid w:val="005C72B1"/>
    <w:rsid w:val="005C7E42"/>
    <w:rsid w:val="005D0B4C"/>
    <w:rsid w:val="005D120D"/>
    <w:rsid w:val="005D23A8"/>
    <w:rsid w:val="005D2653"/>
    <w:rsid w:val="005D2EB3"/>
    <w:rsid w:val="005D2F81"/>
    <w:rsid w:val="005D34EC"/>
    <w:rsid w:val="005D432C"/>
    <w:rsid w:val="005D51B2"/>
    <w:rsid w:val="005D5525"/>
    <w:rsid w:val="005D5D89"/>
    <w:rsid w:val="005D652C"/>
    <w:rsid w:val="005D6F2A"/>
    <w:rsid w:val="005E005D"/>
    <w:rsid w:val="005E05C8"/>
    <w:rsid w:val="005E0D00"/>
    <w:rsid w:val="005E167F"/>
    <w:rsid w:val="005E19C1"/>
    <w:rsid w:val="005E23BB"/>
    <w:rsid w:val="005E257E"/>
    <w:rsid w:val="005E27B5"/>
    <w:rsid w:val="005E2D84"/>
    <w:rsid w:val="005E3A27"/>
    <w:rsid w:val="005E3C70"/>
    <w:rsid w:val="005E446E"/>
    <w:rsid w:val="005E52E7"/>
    <w:rsid w:val="005E5F7F"/>
    <w:rsid w:val="005E682F"/>
    <w:rsid w:val="005E6AC8"/>
    <w:rsid w:val="005E6CF9"/>
    <w:rsid w:val="005E7012"/>
    <w:rsid w:val="005F0BD6"/>
    <w:rsid w:val="005F0DFA"/>
    <w:rsid w:val="005F1A4A"/>
    <w:rsid w:val="005F3692"/>
    <w:rsid w:val="005F39AD"/>
    <w:rsid w:val="005F4AB4"/>
    <w:rsid w:val="005F5486"/>
    <w:rsid w:val="005F5FB1"/>
    <w:rsid w:val="005F78E3"/>
    <w:rsid w:val="005F7C2F"/>
    <w:rsid w:val="005F7C9C"/>
    <w:rsid w:val="006017C7"/>
    <w:rsid w:val="00601CA4"/>
    <w:rsid w:val="00601DC3"/>
    <w:rsid w:val="0060236B"/>
    <w:rsid w:val="006032C8"/>
    <w:rsid w:val="00603CC2"/>
    <w:rsid w:val="00604B13"/>
    <w:rsid w:val="00605583"/>
    <w:rsid w:val="006057B8"/>
    <w:rsid w:val="006058F4"/>
    <w:rsid w:val="00605BDB"/>
    <w:rsid w:val="00605CB4"/>
    <w:rsid w:val="00605E0E"/>
    <w:rsid w:val="0061141D"/>
    <w:rsid w:val="006118C6"/>
    <w:rsid w:val="00612FDD"/>
    <w:rsid w:val="00614B3E"/>
    <w:rsid w:val="00615552"/>
    <w:rsid w:val="00615829"/>
    <w:rsid w:val="00615874"/>
    <w:rsid w:val="006162BB"/>
    <w:rsid w:val="006164A3"/>
    <w:rsid w:val="00616537"/>
    <w:rsid w:val="00616622"/>
    <w:rsid w:val="006169AC"/>
    <w:rsid w:val="00617DBE"/>
    <w:rsid w:val="00617E7A"/>
    <w:rsid w:val="006202F3"/>
    <w:rsid w:val="00620F28"/>
    <w:rsid w:val="0062125C"/>
    <w:rsid w:val="00621785"/>
    <w:rsid w:val="00622547"/>
    <w:rsid w:val="00622B86"/>
    <w:rsid w:val="00623654"/>
    <w:rsid w:val="00623A08"/>
    <w:rsid w:val="00623FD6"/>
    <w:rsid w:val="0062419E"/>
    <w:rsid w:val="006248D4"/>
    <w:rsid w:val="00624C1F"/>
    <w:rsid w:val="006263A9"/>
    <w:rsid w:val="00627493"/>
    <w:rsid w:val="0063008C"/>
    <w:rsid w:val="006305A9"/>
    <w:rsid w:val="00630C17"/>
    <w:rsid w:val="00630CB3"/>
    <w:rsid w:val="006313E5"/>
    <w:rsid w:val="00631AE4"/>
    <w:rsid w:val="006326EE"/>
    <w:rsid w:val="00633169"/>
    <w:rsid w:val="00633AD1"/>
    <w:rsid w:val="00634038"/>
    <w:rsid w:val="006356E8"/>
    <w:rsid w:val="00636344"/>
    <w:rsid w:val="006429D6"/>
    <w:rsid w:val="00643834"/>
    <w:rsid w:val="006442F9"/>
    <w:rsid w:val="00644858"/>
    <w:rsid w:val="00645326"/>
    <w:rsid w:val="00645F24"/>
    <w:rsid w:val="00646C55"/>
    <w:rsid w:val="00647A68"/>
    <w:rsid w:val="00651FF6"/>
    <w:rsid w:val="00652237"/>
    <w:rsid w:val="0065476F"/>
    <w:rsid w:val="00654E4C"/>
    <w:rsid w:val="006553E7"/>
    <w:rsid w:val="00655572"/>
    <w:rsid w:val="00655D5C"/>
    <w:rsid w:val="00655F2F"/>
    <w:rsid w:val="00656E1C"/>
    <w:rsid w:val="00656F3F"/>
    <w:rsid w:val="00657200"/>
    <w:rsid w:val="00660B3A"/>
    <w:rsid w:val="00661607"/>
    <w:rsid w:val="00661D68"/>
    <w:rsid w:val="006620C9"/>
    <w:rsid w:val="00662AB3"/>
    <w:rsid w:val="00663A8C"/>
    <w:rsid w:val="00664DB8"/>
    <w:rsid w:val="00665261"/>
    <w:rsid w:val="00665945"/>
    <w:rsid w:val="00666674"/>
    <w:rsid w:val="00666791"/>
    <w:rsid w:val="00666EF9"/>
    <w:rsid w:val="00667130"/>
    <w:rsid w:val="00670013"/>
    <w:rsid w:val="006705D0"/>
    <w:rsid w:val="00671046"/>
    <w:rsid w:val="00671740"/>
    <w:rsid w:val="00672640"/>
    <w:rsid w:val="00673090"/>
    <w:rsid w:val="006735E5"/>
    <w:rsid w:val="00673772"/>
    <w:rsid w:val="0067472A"/>
    <w:rsid w:val="00674E1E"/>
    <w:rsid w:val="0067680D"/>
    <w:rsid w:val="00677E7D"/>
    <w:rsid w:val="00680FA1"/>
    <w:rsid w:val="0068179C"/>
    <w:rsid w:val="00681DE6"/>
    <w:rsid w:val="006824E0"/>
    <w:rsid w:val="0068279D"/>
    <w:rsid w:val="006856A3"/>
    <w:rsid w:val="00685B5B"/>
    <w:rsid w:val="00685EF7"/>
    <w:rsid w:val="006871FC"/>
    <w:rsid w:val="006874E3"/>
    <w:rsid w:val="006901D2"/>
    <w:rsid w:val="00690ED0"/>
    <w:rsid w:val="0069164C"/>
    <w:rsid w:val="006916E7"/>
    <w:rsid w:val="00691858"/>
    <w:rsid w:val="00691F74"/>
    <w:rsid w:val="006920A3"/>
    <w:rsid w:val="00692A9E"/>
    <w:rsid w:val="00693773"/>
    <w:rsid w:val="00694713"/>
    <w:rsid w:val="0069577C"/>
    <w:rsid w:val="00695C9E"/>
    <w:rsid w:val="006969C5"/>
    <w:rsid w:val="00696E8F"/>
    <w:rsid w:val="006979F6"/>
    <w:rsid w:val="00697A6F"/>
    <w:rsid w:val="00697B97"/>
    <w:rsid w:val="006A0CEA"/>
    <w:rsid w:val="006A13CA"/>
    <w:rsid w:val="006A384B"/>
    <w:rsid w:val="006A482F"/>
    <w:rsid w:val="006A483D"/>
    <w:rsid w:val="006A4AA6"/>
    <w:rsid w:val="006A4E9D"/>
    <w:rsid w:val="006A5246"/>
    <w:rsid w:val="006A5709"/>
    <w:rsid w:val="006A59AC"/>
    <w:rsid w:val="006A5D9C"/>
    <w:rsid w:val="006A5F7C"/>
    <w:rsid w:val="006A7FAC"/>
    <w:rsid w:val="006B17B4"/>
    <w:rsid w:val="006B1FDE"/>
    <w:rsid w:val="006B24CA"/>
    <w:rsid w:val="006B2EE1"/>
    <w:rsid w:val="006B3822"/>
    <w:rsid w:val="006B40A6"/>
    <w:rsid w:val="006B437C"/>
    <w:rsid w:val="006B4D26"/>
    <w:rsid w:val="006B561D"/>
    <w:rsid w:val="006B5B13"/>
    <w:rsid w:val="006B70CA"/>
    <w:rsid w:val="006B736B"/>
    <w:rsid w:val="006B7412"/>
    <w:rsid w:val="006B77E8"/>
    <w:rsid w:val="006B7CC6"/>
    <w:rsid w:val="006C01F1"/>
    <w:rsid w:val="006C207B"/>
    <w:rsid w:val="006C27A4"/>
    <w:rsid w:val="006C3787"/>
    <w:rsid w:val="006C3B14"/>
    <w:rsid w:val="006C523D"/>
    <w:rsid w:val="006C6CD9"/>
    <w:rsid w:val="006C6EC1"/>
    <w:rsid w:val="006C6FCC"/>
    <w:rsid w:val="006D060E"/>
    <w:rsid w:val="006D0A02"/>
    <w:rsid w:val="006D1D98"/>
    <w:rsid w:val="006D28DB"/>
    <w:rsid w:val="006D31FC"/>
    <w:rsid w:val="006D4618"/>
    <w:rsid w:val="006D4953"/>
    <w:rsid w:val="006D4ADC"/>
    <w:rsid w:val="006D684F"/>
    <w:rsid w:val="006D6CBB"/>
    <w:rsid w:val="006D6FE0"/>
    <w:rsid w:val="006D734B"/>
    <w:rsid w:val="006E0074"/>
    <w:rsid w:val="006E1657"/>
    <w:rsid w:val="006E1CCF"/>
    <w:rsid w:val="006E37AF"/>
    <w:rsid w:val="006E37C2"/>
    <w:rsid w:val="006E39F4"/>
    <w:rsid w:val="006E4D4D"/>
    <w:rsid w:val="006E5795"/>
    <w:rsid w:val="006E5B13"/>
    <w:rsid w:val="006E666D"/>
    <w:rsid w:val="006F0BAE"/>
    <w:rsid w:val="006F239A"/>
    <w:rsid w:val="006F29E1"/>
    <w:rsid w:val="006F2AE4"/>
    <w:rsid w:val="006F4DBD"/>
    <w:rsid w:val="006F5098"/>
    <w:rsid w:val="006F5CD0"/>
    <w:rsid w:val="006F5E19"/>
    <w:rsid w:val="006F67FD"/>
    <w:rsid w:val="006F69A3"/>
    <w:rsid w:val="006F6BBA"/>
    <w:rsid w:val="00700003"/>
    <w:rsid w:val="00700F24"/>
    <w:rsid w:val="00700FB0"/>
    <w:rsid w:val="0070137C"/>
    <w:rsid w:val="00702782"/>
    <w:rsid w:val="00702851"/>
    <w:rsid w:val="00702ED7"/>
    <w:rsid w:val="00705BE9"/>
    <w:rsid w:val="007103DA"/>
    <w:rsid w:val="007124DA"/>
    <w:rsid w:val="00712CC2"/>
    <w:rsid w:val="00712CF6"/>
    <w:rsid w:val="00713019"/>
    <w:rsid w:val="007138AE"/>
    <w:rsid w:val="00714881"/>
    <w:rsid w:val="00714CB8"/>
    <w:rsid w:val="007160F5"/>
    <w:rsid w:val="00716250"/>
    <w:rsid w:val="0072066B"/>
    <w:rsid w:val="0072112D"/>
    <w:rsid w:val="00721C0A"/>
    <w:rsid w:val="00721DC8"/>
    <w:rsid w:val="00722724"/>
    <w:rsid w:val="007234ED"/>
    <w:rsid w:val="007239A8"/>
    <w:rsid w:val="00723A3C"/>
    <w:rsid w:val="00725380"/>
    <w:rsid w:val="00725473"/>
    <w:rsid w:val="007257B6"/>
    <w:rsid w:val="00725DBB"/>
    <w:rsid w:val="0072610E"/>
    <w:rsid w:val="00727381"/>
    <w:rsid w:val="007323BA"/>
    <w:rsid w:val="0073243F"/>
    <w:rsid w:val="007327DE"/>
    <w:rsid w:val="0073419B"/>
    <w:rsid w:val="00734417"/>
    <w:rsid w:val="00736A27"/>
    <w:rsid w:val="00740F89"/>
    <w:rsid w:val="007416F3"/>
    <w:rsid w:val="00741A96"/>
    <w:rsid w:val="00743064"/>
    <w:rsid w:val="007431E9"/>
    <w:rsid w:val="00745F3B"/>
    <w:rsid w:val="0074607D"/>
    <w:rsid w:val="007464AF"/>
    <w:rsid w:val="0074695F"/>
    <w:rsid w:val="007476DB"/>
    <w:rsid w:val="00747BA2"/>
    <w:rsid w:val="00747E0A"/>
    <w:rsid w:val="007507E4"/>
    <w:rsid w:val="0075158B"/>
    <w:rsid w:val="00752FD0"/>
    <w:rsid w:val="007543EE"/>
    <w:rsid w:val="00754E75"/>
    <w:rsid w:val="00754F1F"/>
    <w:rsid w:val="007555D2"/>
    <w:rsid w:val="00755A3A"/>
    <w:rsid w:val="00756ABB"/>
    <w:rsid w:val="00756EF3"/>
    <w:rsid w:val="00757028"/>
    <w:rsid w:val="007573D1"/>
    <w:rsid w:val="00757C96"/>
    <w:rsid w:val="007611C1"/>
    <w:rsid w:val="00761790"/>
    <w:rsid w:val="00761FCB"/>
    <w:rsid w:val="00762048"/>
    <w:rsid w:val="00763515"/>
    <w:rsid w:val="007649CC"/>
    <w:rsid w:val="00764BA4"/>
    <w:rsid w:val="00764CDD"/>
    <w:rsid w:val="00765DB6"/>
    <w:rsid w:val="007664AD"/>
    <w:rsid w:val="00766AC9"/>
    <w:rsid w:val="00767001"/>
    <w:rsid w:val="007701D2"/>
    <w:rsid w:val="00770395"/>
    <w:rsid w:val="00770B9E"/>
    <w:rsid w:val="0077206D"/>
    <w:rsid w:val="0077374E"/>
    <w:rsid w:val="00773BE8"/>
    <w:rsid w:val="0077456E"/>
    <w:rsid w:val="00774895"/>
    <w:rsid w:val="00774D96"/>
    <w:rsid w:val="00775A6F"/>
    <w:rsid w:val="00780BD3"/>
    <w:rsid w:val="00780F0E"/>
    <w:rsid w:val="00781BE4"/>
    <w:rsid w:val="00782ACC"/>
    <w:rsid w:val="00784E95"/>
    <w:rsid w:val="00785278"/>
    <w:rsid w:val="00786D78"/>
    <w:rsid w:val="0078785B"/>
    <w:rsid w:val="00787979"/>
    <w:rsid w:val="00787FCB"/>
    <w:rsid w:val="0079101A"/>
    <w:rsid w:val="00791A54"/>
    <w:rsid w:val="0079212A"/>
    <w:rsid w:val="00792CAA"/>
    <w:rsid w:val="007934F3"/>
    <w:rsid w:val="00795930"/>
    <w:rsid w:val="00795F3A"/>
    <w:rsid w:val="007970A6"/>
    <w:rsid w:val="0079750E"/>
    <w:rsid w:val="007979DB"/>
    <w:rsid w:val="007A035F"/>
    <w:rsid w:val="007A04BB"/>
    <w:rsid w:val="007A09E4"/>
    <w:rsid w:val="007A1CA7"/>
    <w:rsid w:val="007A224F"/>
    <w:rsid w:val="007A2F8E"/>
    <w:rsid w:val="007A3ACC"/>
    <w:rsid w:val="007A4069"/>
    <w:rsid w:val="007A422A"/>
    <w:rsid w:val="007A4BE2"/>
    <w:rsid w:val="007A542E"/>
    <w:rsid w:val="007A5940"/>
    <w:rsid w:val="007A69B1"/>
    <w:rsid w:val="007B0DBD"/>
    <w:rsid w:val="007B0EFF"/>
    <w:rsid w:val="007B164F"/>
    <w:rsid w:val="007B181D"/>
    <w:rsid w:val="007B20FE"/>
    <w:rsid w:val="007B2823"/>
    <w:rsid w:val="007B2B4B"/>
    <w:rsid w:val="007B3427"/>
    <w:rsid w:val="007B3A24"/>
    <w:rsid w:val="007B5B54"/>
    <w:rsid w:val="007B6588"/>
    <w:rsid w:val="007B7B2F"/>
    <w:rsid w:val="007B7DEC"/>
    <w:rsid w:val="007C089C"/>
    <w:rsid w:val="007C0EF9"/>
    <w:rsid w:val="007C0FFF"/>
    <w:rsid w:val="007C10A9"/>
    <w:rsid w:val="007C1417"/>
    <w:rsid w:val="007C2045"/>
    <w:rsid w:val="007C31FF"/>
    <w:rsid w:val="007C3ABA"/>
    <w:rsid w:val="007C4048"/>
    <w:rsid w:val="007C4A13"/>
    <w:rsid w:val="007C4B25"/>
    <w:rsid w:val="007C4E39"/>
    <w:rsid w:val="007C5642"/>
    <w:rsid w:val="007C74C3"/>
    <w:rsid w:val="007D01DD"/>
    <w:rsid w:val="007D1DBD"/>
    <w:rsid w:val="007D25A5"/>
    <w:rsid w:val="007D2A9A"/>
    <w:rsid w:val="007D344C"/>
    <w:rsid w:val="007D505E"/>
    <w:rsid w:val="007D5A81"/>
    <w:rsid w:val="007D68B4"/>
    <w:rsid w:val="007D6C25"/>
    <w:rsid w:val="007D78DD"/>
    <w:rsid w:val="007E0263"/>
    <w:rsid w:val="007E0F10"/>
    <w:rsid w:val="007E2866"/>
    <w:rsid w:val="007E30D5"/>
    <w:rsid w:val="007E3BEF"/>
    <w:rsid w:val="007E436C"/>
    <w:rsid w:val="007E5182"/>
    <w:rsid w:val="007E613F"/>
    <w:rsid w:val="007E7296"/>
    <w:rsid w:val="007E77A3"/>
    <w:rsid w:val="007F3C79"/>
    <w:rsid w:val="007F4074"/>
    <w:rsid w:val="007F483D"/>
    <w:rsid w:val="007F4D62"/>
    <w:rsid w:val="007F4F34"/>
    <w:rsid w:val="007F5282"/>
    <w:rsid w:val="007F647E"/>
    <w:rsid w:val="007F740F"/>
    <w:rsid w:val="007F772C"/>
    <w:rsid w:val="00800AD4"/>
    <w:rsid w:val="00800B03"/>
    <w:rsid w:val="00800E55"/>
    <w:rsid w:val="0080121C"/>
    <w:rsid w:val="00801304"/>
    <w:rsid w:val="008024FA"/>
    <w:rsid w:val="00802732"/>
    <w:rsid w:val="00802C8D"/>
    <w:rsid w:val="00803338"/>
    <w:rsid w:val="00803E68"/>
    <w:rsid w:val="00803F80"/>
    <w:rsid w:val="00805EDC"/>
    <w:rsid w:val="00805F69"/>
    <w:rsid w:val="00806271"/>
    <w:rsid w:val="00807D48"/>
    <w:rsid w:val="00807D7A"/>
    <w:rsid w:val="00810538"/>
    <w:rsid w:val="00810772"/>
    <w:rsid w:val="00811904"/>
    <w:rsid w:val="008120CC"/>
    <w:rsid w:val="008126E4"/>
    <w:rsid w:val="00812792"/>
    <w:rsid w:val="008139CD"/>
    <w:rsid w:val="00814103"/>
    <w:rsid w:val="00814221"/>
    <w:rsid w:val="008147F4"/>
    <w:rsid w:val="00816B35"/>
    <w:rsid w:val="00816C30"/>
    <w:rsid w:val="00816FA2"/>
    <w:rsid w:val="008217D8"/>
    <w:rsid w:val="00822253"/>
    <w:rsid w:val="00822F31"/>
    <w:rsid w:val="0082325C"/>
    <w:rsid w:val="008234C1"/>
    <w:rsid w:val="00823564"/>
    <w:rsid w:val="0082420D"/>
    <w:rsid w:val="00824362"/>
    <w:rsid w:val="008249FF"/>
    <w:rsid w:val="00824E3A"/>
    <w:rsid w:val="00825101"/>
    <w:rsid w:val="00825457"/>
    <w:rsid w:val="00826D22"/>
    <w:rsid w:val="008272AE"/>
    <w:rsid w:val="008314B1"/>
    <w:rsid w:val="00831765"/>
    <w:rsid w:val="00832F1D"/>
    <w:rsid w:val="0083305A"/>
    <w:rsid w:val="008333C6"/>
    <w:rsid w:val="008337B4"/>
    <w:rsid w:val="00833BAC"/>
    <w:rsid w:val="0083486C"/>
    <w:rsid w:val="00835A03"/>
    <w:rsid w:val="00836E53"/>
    <w:rsid w:val="008377A4"/>
    <w:rsid w:val="008402B8"/>
    <w:rsid w:val="00842108"/>
    <w:rsid w:val="008428CE"/>
    <w:rsid w:val="0084423F"/>
    <w:rsid w:val="0084726A"/>
    <w:rsid w:val="00847C9E"/>
    <w:rsid w:val="00847D11"/>
    <w:rsid w:val="00850439"/>
    <w:rsid w:val="00851EE8"/>
    <w:rsid w:val="00852068"/>
    <w:rsid w:val="00852A09"/>
    <w:rsid w:val="00852A0A"/>
    <w:rsid w:val="00852BBE"/>
    <w:rsid w:val="00853762"/>
    <w:rsid w:val="00853EBF"/>
    <w:rsid w:val="0085433B"/>
    <w:rsid w:val="0085497D"/>
    <w:rsid w:val="00854E16"/>
    <w:rsid w:val="00857BF1"/>
    <w:rsid w:val="00860689"/>
    <w:rsid w:val="00860B57"/>
    <w:rsid w:val="00862A66"/>
    <w:rsid w:val="00862DD6"/>
    <w:rsid w:val="00864270"/>
    <w:rsid w:val="008645F9"/>
    <w:rsid w:val="008655AA"/>
    <w:rsid w:val="00865D5C"/>
    <w:rsid w:val="008708A8"/>
    <w:rsid w:val="00870F54"/>
    <w:rsid w:val="00871654"/>
    <w:rsid w:val="00874226"/>
    <w:rsid w:val="008751FE"/>
    <w:rsid w:val="008757AB"/>
    <w:rsid w:val="008759D7"/>
    <w:rsid w:val="00875FC5"/>
    <w:rsid w:val="0087645E"/>
    <w:rsid w:val="0088195C"/>
    <w:rsid w:val="00882479"/>
    <w:rsid w:val="00883583"/>
    <w:rsid w:val="00883720"/>
    <w:rsid w:val="0088504D"/>
    <w:rsid w:val="0088579D"/>
    <w:rsid w:val="00885ABA"/>
    <w:rsid w:val="00885F42"/>
    <w:rsid w:val="0089129E"/>
    <w:rsid w:val="0089189C"/>
    <w:rsid w:val="008923AF"/>
    <w:rsid w:val="00892AC8"/>
    <w:rsid w:val="008932E2"/>
    <w:rsid w:val="00894C1F"/>
    <w:rsid w:val="008A09E0"/>
    <w:rsid w:val="008A1F38"/>
    <w:rsid w:val="008A2011"/>
    <w:rsid w:val="008A26C6"/>
    <w:rsid w:val="008A2E4C"/>
    <w:rsid w:val="008A3953"/>
    <w:rsid w:val="008A5889"/>
    <w:rsid w:val="008A64B1"/>
    <w:rsid w:val="008A7A7D"/>
    <w:rsid w:val="008A7BCE"/>
    <w:rsid w:val="008B0F5C"/>
    <w:rsid w:val="008B139D"/>
    <w:rsid w:val="008B19FB"/>
    <w:rsid w:val="008B1F49"/>
    <w:rsid w:val="008B2779"/>
    <w:rsid w:val="008B40CB"/>
    <w:rsid w:val="008B42C0"/>
    <w:rsid w:val="008B6045"/>
    <w:rsid w:val="008B6CA4"/>
    <w:rsid w:val="008B7516"/>
    <w:rsid w:val="008B76C9"/>
    <w:rsid w:val="008C1259"/>
    <w:rsid w:val="008C1539"/>
    <w:rsid w:val="008C1FAB"/>
    <w:rsid w:val="008C2CCE"/>
    <w:rsid w:val="008C3743"/>
    <w:rsid w:val="008C3DA8"/>
    <w:rsid w:val="008C4B42"/>
    <w:rsid w:val="008C5402"/>
    <w:rsid w:val="008C67B7"/>
    <w:rsid w:val="008D013B"/>
    <w:rsid w:val="008D15B6"/>
    <w:rsid w:val="008D3622"/>
    <w:rsid w:val="008D3E1D"/>
    <w:rsid w:val="008D4439"/>
    <w:rsid w:val="008D45C6"/>
    <w:rsid w:val="008D4996"/>
    <w:rsid w:val="008D601F"/>
    <w:rsid w:val="008D6CCE"/>
    <w:rsid w:val="008D73F9"/>
    <w:rsid w:val="008E083A"/>
    <w:rsid w:val="008E1687"/>
    <w:rsid w:val="008E1F12"/>
    <w:rsid w:val="008E2198"/>
    <w:rsid w:val="008E38F1"/>
    <w:rsid w:val="008E5D34"/>
    <w:rsid w:val="008E5DB0"/>
    <w:rsid w:val="008E63B4"/>
    <w:rsid w:val="008E64F6"/>
    <w:rsid w:val="008E7F9E"/>
    <w:rsid w:val="008F16EC"/>
    <w:rsid w:val="008F28BB"/>
    <w:rsid w:val="008F2BC1"/>
    <w:rsid w:val="008F2C12"/>
    <w:rsid w:val="008F2C9F"/>
    <w:rsid w:val="008F3255"/>
    <w:rsid w:val="008F3613"/>
    <w:rsid w:val="008F3D81"/>
    <w:rsid w:val="008F4303"/>
    <w:rsid w:val="008F4496"/>
    <w:rsid w:val="008F4C60"/>
    <w:rsid w:val="008F59E4"/>
    <w:rsid w:val="008F5D89"/>
    <w:rsid w:val="008F6064"/>
    <w:rsid w:val="008F663F"/>
    <w:rsid w:val="008F70BA"/>
    <w:rsid w:val="009004B7"/>
    <w:rsid w:val="00901067"/>
    <w:rsid w:val="0090168D"/>
    <w:rsid w:val="00901E33"/>
    <w:rsid w:val="0090281D"/>
    <w:rsid w:val="00902E5F"/>
    <w:rsid w:val="009042B4"/>
    <w:rsid w:val="00904CF3"/>
    <w:rsid w:val="009053EB"/>
    <w:rsid w:val="00910B0A"/>
    <w:rsid w:val="009112A9"/>
    <w:rsid w:val="00911C6C"/>
    <w:rsid w:val="00913207"/>
    <w:rsid w:val="00913955"/>
    <w:rsid w:val="00913FC7"/>
    <w:rsid w:val="0091401D"/>
    <w:rsid w:val="00914F31"/>
    <w:rsid w:val="00921444"/>
    <w:rsid w:val="00921D94"/>
    <w:rsid w:val="00921F55"/>
    <w:rsid w:val="009225BD"/>
    <w:rsid w:val="009229C0"/>
    <w:rsid w:val="0092679C"/>
    <w:rsid w:val="009271B6"/>
    <w:rsid w:val="0093015B"/>
    <w:rsid w:val="0093033A"/>
    <w:rsid w:val="0093040E"/>
    <w:rsid w:val="00931344"/>
    <w:rsid w:val="00931CA3"/>
    <w:rsid w:val="00932336"/>
    <w:rsid w:val="009338A7"/>
    <w:rsid w:val="00934D2C"/>
    <w:rsid w:val="009354E5"/>
    <w:rsid w:val="00935B78"/>
    <w:rsid w:val="00935CF1"/>
    <w:rsid w:val="009364E2"/>
    <w:rsid w:val="0093660E"/>
    <w:rsid w:val="00942712"/>
    <w:rsid w:val="0094411E"/>
    <w:rsid w:val="00944145"/>
    <w:rsid w:val="0094446F"/>
    <w:rsid w:val="009448AF"/>
    <w:rsid w:val="009448B0"/>
    <w:rsid w:val="009462F5"/>
    <w:rsid w:val="009477DF"/>
    <w:rsid w:val="00950683"/>
    <w:rsid w:val="00951D25"/>
    <w:rsid w:val="00952AD2"/>
    <w:rsid w:val="0095320B"/>
    <w:rsid w:val="009542EA"/>
    <w:rsid w:val="0095435B"/>
    <w:rsid w:val="00954680"/>
    <w:rsid w:val="009548E8"/>
    <w:rsid w:val="00955542"/>
    <w:rsid w:val="00955C2E"/>
    <w:rsid w:val="00956801"/>
    <w:rsid w:val="009568B9"/>
    <w:rsid w:val="00956AEF"/>
    <w:rsid w:val="00956EEB"/>
    <w:rsid w:val="009624F1"/>
    <w:rsid w:val="00962548"/>
    <w:rsid w:val="00963575"/>
    <w:rsid w:val="00963E2E"/>
    <w:rsid w:val="00966406"/>
    <w:rsid w:val="00966E95"/>
    <w:rsid w:val="00967B47"/>
    <w:rsid w:val="00967C5B"/>
    <w:rsid w:val="009728A8"/>
    <w:rsid w:val="0097413B"/>
    <w:rsid w:val="0097415B"/>
    <w:rsid w:val="00974D17"/>
    <w:rsid w:val="00975E57"/>
    <w:rsid w:val="00976061"/>
    <w:rsid w:val="00976151"/>
    <w:rsid w:val="009763EC"/>
    <w:rsid w:val="00977310"/>
    <w:rsid w:val="009803EC"/>
    <w:rsid w:val="00981900"/>
    <w:rsid w:val="009819A5"/>
    <w:rsid w:val="00982BE6"/>
    <w:rsid w:val="00983C7A"/>
    <w:rsid w:val="009868B7"/>
    <w:rsid w:val="009873D5"/>
    <w:rsid w:val="009909F7"/>
    <w:rsid w:val="00990DB1"/>
    <w:rsid w:val="009919F3"/>
    <w:rsid w:val="00991A4E"/>
    <w:rsid w:val="009928EF"/>
    <w:rsid w:val="00992F07"/>
    <w:rsid w:val="009933BE"/>
    <w:rsid w:val="0099365B"/>
    <w:rsid w:val="00993FF5"/>
    <w:rsid w:val="009940F0"/>
    <w:rsid w:val="00994EFC"/>
    <w:rsid w:val="00995353"/>
    <w:rsid w:val="00995678"/>
    <w:rsid w:val="009966C7"/>
    <w:rsid w:val="0099686C"/>
    <w:rsid w:val="00996ED2"/>
    <w:rsid w:val="0099703D"/>
    <w:rsid w:val="0099794E"/>
    <w:rsid w:val="009A1A92"/>
    <w:rsid w:val="009A200A"/>
    <w:rsid w:val="009A21A0"/>
    <w:rsid w:val="009A2D76"/>
    <w:rsid w:val="009A5522"/>
    <w:rsid w:val="009A6605"/>
    <w:rsid w:val="009A6947"/>
    <w:rsid w:val="009A70BD"/>
    <w:rsid w:val="009A791E"/>
    <w:rsid w:val="009B0227"/>
    <w:rsid w:val="009B0815"/>
    <w:rsid w:val="009B2924"/>
    <w:rsid w:val="009B3111"/>
    <w:rsid w:val="009B3A5B"/>
    <w:rsid w:val="009B3CE7"/>
    <w:rsid w:val="009B44C4"/>
    <w:rsid w:val="009B58B5"/>
    <w:rsid w:val="009B6832"/>
    <w:rsid w:val="009C023A"/>
    <w:rsid w:val="009C07E2"/>
    <w:rsid w:val="009C1766"/>
    <w:rsid w:val="009C1835"/>
    <w:rsid w:val="009C1BA6"/>
    <w:rsid w:val="009C1C84"/>
    <w:rsid w:val="009C242A"/>
    <w:rsid w:val="009C24B3"/>
    <w:rsid w:val="009C297B"/>
    <w:rsid w:val="009C2FD8"/>
    <w:rsid w:val="009C3270"/>
    <w:rsid w:val="009C45CE"/>
    <w:rsid w:val="009C48A2"/>
    <w:rsid w:val="009C4BAE"/>
    <w:rsid w:val="009C4C88"/>
    <w:rsid w:val="009C7CE5"/>
    <w:rsid w:val="009C7FDC"/>
    <w:rsid w:val="009D08B6"/>
    <w:rsid w:val="009D14C3"/>
    <w:rsid w:val="009D17B3"/>
    <w:rsid w:val="009D1C98"/>
    <w:rsid w:val="009D1EF5"/>
    <w:rsid w:val="009D1F4A"/>
    <w:rsid w:val="009D26D1"/>
    <w:rsid w:val="009D333D"/>
    <w:rsid w:val="009D4012"/>
    <w:rsid w:val="009D40A1"/>
    <w:rsid w:val="009D45C0"/>
    <w:rsid w:val="009D51C9"/>
    <w:rsid w:val="009D5897"/>
    <w:rsid w:val="009D725D"/>
    <w:rsid w:val="009D7F1C"/>
    <w:rsid w:val="009E062F"/>
    <w:rsid w:val="009E0AF2"/>
    <w:rsid w:val="009E0DD0"/>
    <w:rsid w:val="009E2798"/>
    <w:rsid w:val="009E3246"/>
    <w:rsid w:val="009E3313"/>
    <w:rsid w:val="009E3696"/>
    <w:rsid w:val="009E39B3"/>
    <w:rsid w:val="009E3BD5"/>
    <w:rsid w:val="009E4863"/>
    <w:rsid w:val="009E5FDB"/>
    <w:rsid w:val="009E6071"/>
    <w:rsid w:val="009E6429"/>
    <w:rsid w:val="009E6D94"/>
    <w:rsid w:val="009E76F9"/>
    <w:rsid w:val="009E79C4"/>
    <w:rsid w:val="009F047C"/>
    <w:rsid w:val="009F183E"/>
    <w:rsid w:val="009F1FE4"/>
    <w:rsid w:val="009F2503"/>
    <w:rsid w:val="009F3322"/>
    <w:rsid w:val="009F3614"/>
    <w:rsid w:val="009F3BE7"/>
    <w:rsid w:val="009F3E42"/>
    <w:rsid w:val="009F5E67"/>
    <w:rsid w:val="009F67BC"/>
    <w:rsid w:val="009F6B70"/>
    <w:rsid w:val="009F6F6F"/>
    <w:rsid w:val="009F79B8"/>
    <w:rsid w:val="009F7DAC"/>
    <w:rsid w:val="00A0153B"/>
    <w:rsid w:val="00A023F3"/>
    <w:rsid w:val="00A02C4A"/>
    <w:rsid w:val="00A03E95"/>
    <w:rsid w:val="00A04D8A"/>
    <w:rsid w:val="00A05BCC"/>
    <w:rsid w:val="00A065C4"/>
    <w:rsid w:val="00A07A5E"/>
    <w:rsid w:val="00A07F26"/>
    <w:rsid w:val="00A10150"/>
    <w:rsid w:val="00A101E7"/>
    <w:rsid w:val="00A109C5"/>
    <w:rsid w:val="00A1121F"/>
    <w:rsid w:val="00A11F26"/>
    <w:rsid w:val="00A13C61"/>
    <w:rsid w:val="00A13D03"/>
    <w:rsid w:val="00A14F85"/>
    <w:rsid w:val="00A16C13"/>
    <w:rsid w:val="00A17C06"/>
    <w:rsid w:val="00A17C87"/>
    <w:rsid w:val="00A20022"/>
    <w:rsid w:val="00A216FF"/>
    <w:rsid w:val="00A21C54"/>
    <w:rsid w:val="00A2675B"/>
    <w:rsid w:val="00A268EA"/>
    <w:rsid w:val="00A27BD9"/>
    <w:rsid w:val="00A30F84"/>
    <w:rsid w:val="00A359D1"/>
    <w:rsid w:val="00A36D2A"/>
    <w:rsid w:val="00A3703C"/>
    <w:rsid w:val="00A37306"/>
    <w:rsid w:val="00A37CA2"/>
    <w:rsid w:val="00A40474"/>
    <w:rsid w:val="00A409D7"/>
    <w:rsid w:val="00A40DC0"/>
    <w:rsid w:val="00A40F5A"/>
    <w:rsid w:val="00A415E1"/>
    <w:rsid w:val="00A421C7"/>
    <w:rsid w:val="00A42F58"/>
    <w:rsid w:val="00A46108"/>
    <w:rsid w:val="00A46CCF"/>
    <w:rsid w:val="00A47364"/>
    <w:rsid w:val="00A47E13"/>
    <w:rsid w:val="00A47E5B"/>
    <w:rsid w:val="00A50B06"/>
    <w:rsid w:val="00A52C77"/>
    <w:rsid w:val="00A54A0A"/>
    <w:rsid w:val="00A5639B"/>
    <w:rsid w:val="00A57C18"/>
    <w:rsid w:val="00A61A78"/>
    <w:rsid w:val="00A61B74"/>
    <w:rsid w:val="00A61C9D"/>
    <w:rsid w:val="00A62019"/>
    <w:rsid w:val="00A6238D"/>
    <w:rsid w:val="00A62907"/>
    <w:rsid w:val="00A62DA1"/>
    <w:rsid w:val="00A63BB5"/>
    <w:rsid w:val="00A6408D"/>
    <w:rsid w:val="00A6633D"/>
    <w:rsid w:val="00A668E8"/>
    <w:rsid w:val="00A70F37"/>
    <w:rsid w:val="00A714C7"/>
    <w:rsid w:val="00A71EC1"/>
    <w:rsid w:val="00A734B8"/>
    <w:rsid w:val="00A73A82"/>
    <w:rsid w:val="00A75B49"/>
    <w:rsid w:val="00A762D2"/>
    <w:rsid w:val="00A80508"/>
    <w:rsid w:val="00A81885"/>
    <w:rsid w:val="00A81DEE"/>
    <w:rsid w:val="00A82E89"/>
    <w:rsid w:val="00A830C7"/>
    <w:rsid w:val="00A83703"/>
    <w:rsid w:val="00A84C0B"/>
    <w:rsid w:val="00A85310"/>
    <w:rsid w:val="00A874D5"/>
    <w:rsid w:val="00A90653"/>
    <w:rsid w:val="00A90BC8"/>
    <w:rsid w:val="00A92F34"/>
    <w:rsid w:val="00A9380F"/>
    <w:rsid w:val="00A93ACC"/>
    <w:rsid w:val="00A93B71"/>
    <w:rsid w:val="00A94125"/>
    <w:rsid w:val="00A96252"/>
    <w:rsid w:val="00A97CCB"/>
    <w:rsid w:val="00A97CE6"/>
    <w:rsid w:val="00AA04A9"/>
    <w:rsid w:val="00AA1590"/>
    <w:rsid w:val="00AA1843"/>
    <w:rsid w:val="00AA1B27"/>
    <w:rsid w:val="00AA1CA4"/>
    <w:rsid w:val="00AA24F8"/>
    <w:rsid w:val="00AA4796"/>
    <w:rsid w:val="00AA486B"/>
    <w:rsid w:val="00AA499F"/>
    <w:rsid w:val="00AA4A5C"/>
    <w:rsid w:val="00AA4C8D"/>
    <w:rsid w:val="00AA4E3E"/>
    <w:rsid w:val="00AA5496"/>
    <w:rsid w:val="00AA6BB9"/>
    <w:rsid w:val="00AA6EA6"/>
    <w:rsid w:val="00AB004D"/>
    <w:rsid w:val="00AB1353"/>
    <w:rsid w:val="00AB1A52"/>
    <w:rsid w:val="00AB2392"/>
    <w:rsid w:val="00AB32ED"/>
    <w:rsid w:val="00AB3577"/>
    <w:rsid w:val="00AB4764"/>
    <w:rsid w:val="00AB5788"/>
    <w:rsid w:val="00AB5FDE"/>
    <w:rsid w:val="00AB7A0E"/>
    <w:rsid w:val="00AB7CB7"/>
    <w:rsid w:val="00AB7E44"/>
    <w:rsid w:val="00AC0DEA"/>
    <w:rsid w:val="00AC1537"/>
    <w:rsid w:val="00AC2048"/>
    <w:rsid w:val="00AC2E76"/>
    <w:rsid w:val="00AC4363"/>
    <w:rsid w:val="00AC440E"/>
    <w:rsid w:val="00AC50D9"/>
    <w:rsid w:val="00AC52E0"/>
    <w:rsid w:val="00AC539A"/>
    <w:rsid w:val="00AC5BD7"/>
    <w:rsid w:val="00AC5D43"/>
    <w:rsid w:val="00AC5FDB"/>
    <w:rsid w:val="00AC64CE"/>
    <w:rsid w:val="00AC672E"/>
    <w:rsid w:val="00AD061F"/>
    <w:rsid w:val="00AD0625"/>
    <w:rsid w:val="00AD1272"/>
    <w:rsid w:val="00AD16BE"/>
    <w:rsid w:val="00AD29AC"/>
    <w:rsid w:val="00AD2D4D"/>
    <w:rsid w:val="00AD3BAF"/>
    <w:rsid w:val="00AD3E5E"/>
    <w:rsid w:val="00AD5274"/>
    <w:rsid w:val="00AD57CE"/>
    <w:rsid w:val="00AD6221"/>
    <w:rsid w:val="00AD7A10"/>
    <w:rsid w:val="00AE0820"/>
    <w:rsid w:val="00AE17DF"/>
    <w:rsid w:val="00AE1CEF"/>
    <w:rsid w:val="00AE2EBA"/>
    <w:rsid w:val="00AE3B0D"/>
    <w:rsid w:val="00AE3E30"/>
    <w:rsid w:val="00AE421A"/>
    <w:rsid w:val="00AE4E01"/>
    <w:rsid w:val="00AE5277"/>
    <w:rsid w:val="00AF03AD"/>
    <w:rsid w:val="00AF0AB8"/>
    <w:rsid w:val="00AF0B97"/>
    <w:rsid w:val="00AF156A"/>
    <w:rsid w:val="00AF1814"/>
    <w:rsid w:val="00AF1B76"/>
    <w:rsid w:val="00AF31DC"/>
    <w:rsid w:val="00AF450D"/>
    <w:rsid w:val="00AF490F"/>
    <w:rsid w:val="00AF4D3A"/>
    <w:rsid w:val="00AF6A09"/>
    <w:rsid w:val="00B0198A"/>
    <w:rsid w:val="00B048BF"/>
    <w:rsid w:val="00B04DA4"/>
    <w:rsid w:val="00B06D4F"/>
    <w:rsid w:val="00B07AE1"/>
    <w:rsid w:val="00B117DB"/>
    <w:rsid w:val="00B1330A"/>
    <w:rsid w:val="00B13373"/>
    <w:rsid w:val="00B1357B"/>
    <w:rsid w:val="00B1397E"/>
    <w:rsid w:val="00B147A2"/>
    <w:rsid w:val="00B14EA0"/>
    <w:rsid w:val="00B15E27"/>
    <w:rsid w:val="00B17309"/>
    <w:rsid w:val="00B17D4F"/>
    <w:rsid w:val="00B20331"/>
    <w:rsid w:val="00B20A7E"/>
    <w:rsid w:val="00B21785"/>
    <w:rsid w:val="00B21FF5"/>
    <w:rsid w:val="00B2250D"/>
    <w:rsid w:val="00B2272C"/>
    <w:rsid w:val="00B227DD"/>
    <w:rsid w:val="00B22DB5"/>
    <w:rsid w:val="00B237A8"/>
    <w:rsid w:val="00B23967"/>
    <w:rsid w:val="00B23BCE"/>
    <w:rsid w:val="00B254DB"/>
    <w:rsid w:val="00B2598F"/>
    <w:rsid w:val="00B25BAB"/>
    <w:rsid w:val="00B2640B"/>
    <w:rsid w:val="00B264D1"/>
    <w:rsid w:val="00B26A4D"/>
    <w:rsid w:val="00B26DC1"/>
    <w:rsid w:val="00B27909"/>
    <w:rsid w:val="00B3031C"/>
    <w:rsid w:val="00B30396"/>
    <w:rsid w:val="00B30668"/>
    <w:rsid w:val="00B30BE1"/>
    <w:rsid w:val="00B30D80"/>
    <w:rsid w:val="00B31128"/>
    <w:rsid w:val="00B31936"/>
    <w:rsid w:val="00B32514"/>
    <w:rsid w:val="00B32AE1"/>
    <w:rsid w:val="00B332F3"/>
    <w:rsid w:val="00B33FC9"/>
    <w:rsid w:val="00B34A54"/>
    <w:rsid w:val="00B34F0D"/>
    <w:rsid w:val="00B3578A"/>
    <w:rsid w:val="00B35946"/>
    <w:rsid w:val="00B35AC6"/>
    <w:rsid w:val="00B367C5"/>
    <w:rsid w:val="00B369F0"/>
    <w:rsid w:val="00B400D5"/>
    <w:rsid w:val="00B412C3"/>
    <w:rsid w:val="00B4245F"/>
    <w:rsid w:val="00B43225"/>
    <w:rsid w:val="00B4439E"/>
    <w:rsid w:val="00B44D67"/>
    <w:rsid w:val="00B47D8D"/>
    <w:rsid w:val="00B50B48"/>
    <w:rsid w:val="00B51019"/>
    <w:rsid w:val="00B51891"/>
    <w:rsid w:val="00B51A5D"/>
    <w:rsid w:val="00B51E4B"/>
    <w:rsid w:val="00B526D4"/>
    <w:rsid w:val="00B52882"/>
    <w:rsid w:val="00B52A83"/>
    <w:rsid w:val="00B5329E"/>
    <w:rsid w:val="00B53A7E"/>
    <w:rsid w:val="00B53D44"/>
    <w:rsid w:val="00B54EB4"/>
    <w:rsid w:val="00B555FA"/>
    <w:rsid w:val="00B5629F"/>
    <w:rsid w:val="00B576D1"/>
    <w:rsid w:val="00B57A63"/>
    <w:rsid w:val="00B6273D"/>
    <w:rsid w:val="00B62C4A"/>
    <w:rsid w:val="00B62F41"/>
    <w:rsid w:val="00B63FB4"/>
    <w:rsid w:val="00B640F8"/>
    <w:rsid w:val="00B64B0B"/>
    <w:rsid w:val="00B66237"/>
    <w:rsid w:val="00B66348"/>
    <w:rsid w:val="00B66A1F"/>
    <w:rsid w:val="00B679EC"/>
    <w:rsid w:val="00B70CC9"/>
    <w:rsid w:val="00B717A7"/>
    <w:rsid w:val="00B72415"/>
    <w:rsid w:val="00B727F7"/>
    <w:rsid w:val="00B72B32"/>
    <w:rsid w:val="00B73317"/>
    <w:rsid w:val="00B73B25"/>
    <w:rsid w:val="00B7422F"/>
    <w:rsid w:val="00B7488F"/>
    <w:rsid w:val="00B74AB9"/>
    <w:rsid w:val="00B77C69"/>
    <w:rsid w:val="00B81945"/>
    <w:rsid w:val="00B81C4B"/>
    <w:rsid w:val="00B82DE2"/>
    <w:rsid w:val="00B84B93"/>
    <w:rsid w:val="00B8574C"/>
    <w:rsid w:val="00B85CCE"/>
    <w:rsid w:val="00B86D51"/>
    <w:rsid w:val="00B86F19"/>
    <w:rsid w:val="00B87B4C"/>
    <w:rsid w:val="00B9074E"/>
    <w:rsid w:val="00B911C2"/>
    <w:rsid w:val="00B91A76"/>
    <w:rsid w:val="00B92C90"/>
    <w:rsid w:val="00B93043"/>
    <w:rsid w:val="00B9312A"/>
    <w:rsid w:val="00B93640"/>
    <w:rsid w:val="00B939F6"/>
    <w:rsid w:val="00B94471"/>
    <w:rsid w:val="00B954E6"/>
    <w:rsid w:val="00B962F1"/>
    <w:rsid w:val="00B979EE"/>
    <w:rsid w:val="00BA0838"/>
    <w:rsid w:val="00BA0934"/>
    <w:rsid w:val="00BA1C98"/>
    <w:rsid w:val="00BA1E63"/>
    <w:rsid w:val="00BA20CE"/>
    <w:rsid w:val="00BA22FF"/>
    <w:rsid w:val="00BA2967"/>
    <w:rsid w:val="00BA3274"/>
    <w:rsid w:val="00BA32FB"/>
    <w:rsid w:val="00BA3C20"/>
    <w:rsid w:val="00BA42A8"/>
    <w:rsid w:val="00BA4F77"/>
    <w:rsid w:val="00BA54DE"/>
    <w:rsid w:val="00BA553F"/>
    <w:rsid w:val="00BA79A6"/>
    <w:rsid w:val="00BB02D4"/>
    <w:rsid w:val="00BB172C"/>
    <w:rsid w:val="00BB343D"/>
    <w:rsid w:val="00BB3A15"/>
    <w:rsid w:val="00BB3B02"/>
    <w:rsid w:val="00BB4216"/>
    <w:rsid w:val="00BB50C7"/>
    <w:rsid w:val="00BB573E"/>
    <w:rsid w:val="00BB5EB3"/>
    <w:rsid w:val="00BB679F"/>
    <w:rsid w:val="00BB75BF"/>
    <w:rsid w:val="00BB7644"/>
    <w:rsid w:val="00BB795A"/>
    <w:rsid w:val="00BC09F1"/>
    <w:rsid w:val="00BC1C54"/>
    <w:rsid w:val="00BC363F"/>
    <w:rsid w:val="00BC3C00"/>
    <w:rsid w:val="00BC481D"/>
    <w:rsid w:val="00BC482C"/>
    <w:rsid w:val="00BC503C"/>
    <w:rsid w:val="00BC59B0"/>
    <w:rsid w:val="00BC5AE3"/>
    <w:rsid w:val="00BC5FF2"/>
    <w:rsid w:val="00BC7005"/>
    <w:rsid w:val="00BD0922"/>
    <w:rsid w:val="00BD0DDF"/>
    <w:rsid w:val="00BD26F7"/>
    <w:rsid w:val="00BD2E37"/>
    <w:rsid w:val="00BD39A1"/>
    <w:rsid w:val="00BD3C3A"/>
    <w:rsid w:val="00BD3F30"/>
    <w:rsid w:val="00BD45D8"/>
    <w:rsid w:val="00BD6130"/>
    <w:rsid w:val="00BD64C4"/>
    <w:rsid w:val="00BD7956"/>
    <w:rsid w:val="00BD7A3F"/>
    <w:rsid w:val="00BE011D"/>
    <w:rsid w:val="00BE027B"/>
    <w:rsid w:val="00BE0563"/>
    <w:rsid w:val="00BE1F8E"/>
    <w:rsid w:val="00BE272F"/>
    <w:rsid w:val="00BE29EA"/>
    <w:rsid w:val="00BE5082"/>
    <w:rsid w:val="00BE5A58"/>
    <w:rsid w:val="00BE5D83"/>
    <w:rsid w:val="00BF014C"/>
    <w:rsid w:val="00BF149E"/>
    <w:rsid w:val="00BF1B9E"/>
    <w:rsid w:val="00BF2077"/>
    <w:rsid w:val="00BF2879"/>
    <w:rsid w:val="00BF2AB8"/>
    <w:rsid w:val="00BF3276"/>
    <w:rsid w:val="00BF348F"/>
    <w:rsid w:val="00BF615D"/>
    <w:rsid w:val="00BF61BC"/>
    <w:rsid w:val="00BF661B"/>
    <w:rsid w:val="00BF6747"/>
    <w:rsid w:val="00BF6B6A"/>
    <w:rsid w:val="00BF7545"/>
    <w:rsid w:val="00BF7F52"/>
    <w:rsid w:val="00C00A19"/>
    <w:rsid w:val="00C00D2C"/>
    <w:rsid w:val="00C01D45"/>
    <w:rsid w:val="00C01DC7"/>
    <w:rsid w:val="00C0237A"/>
    <w:rsid w:val="00C03BB0"/>
    <w:rsid w:val="00C042FB"/>
    <w:rsid w:val="00C0493F"/>
    <w:rsid w:val="00C0569C"/>
    <w:rsid w:val="00C05903"/>
    <w:rsid w:val="00C06CD6"/>
    <w:rsid w:val="00C06E51"/>
    <w:rsid w:val="00C06E9F"/>
    <w:rsid w:val="00C07411"/>
    <w:rsid w:val="00C07A51"/>
    <w:rsid w:val="00C100A1"/>
    <w:rsid w:val="00C11581"/>
    <w:rsid w:val="00C1301F"/>
    <w:rsid w:val="00C14893"/>
    <w:rsid w:val="00C14F84"/>
    <w:rsid w:val="00C15F0F"/>
    <w:rsid w:val="00C1682F"/>
    <w:rsid w:val="00C16FA8"/>
    <w:rsid w:val="00C17438"/>
    <w:rsid w:val="00C17507"/>
    <w:rsid w:val="00C17574"/>
    <w:rsid w:val="00C20365"/>
    <w:rsid w:val="00C20A5F"/>
    <w:rsid w:val="00C20FC3"/>
    <w:rsid w:val="00C22C36"/>
    <w:rsid w:val="00C232E3"/>
    <w:rsid w:val="00C23E6E"/>
    <w:rsid w:val="00C246D7"/>
    <w:rsid w:val="00C259AF"/>
    <w:rsid w:val="00C27AF2"/>
    <w:rsid w:val="00C33C74"/>
    <w:rsid w:val="00C3462F"/>
    <w:rsid w:val="00C35696"/>
    <w:rsid w:val="00C35A5B"/>
    <w:rsid w:val="00C35C68"/>
    <w:rsid w:val="00C35F60"/>
    <w:rsid w:val="00C3645B"/>
    <w:rsid w:val="00C37AD7"/>
    <w:rsid w:val="00C40320"/>
    <w:rsid w:val="00C404F9"/>
    <w:rsid w:val="00C41587"/>
    <w:rsid w:val="00C42681"/>
    <w:rsid w:val="00C42875"/>
    <w:rsid w:val="00C44182"/>
    <w:rsid w:val="00C45807"/>
    <w:rsid w:val="00C47110"/>
    <w:rsid w:val="00C4759D"/>
    <w:rsid w:val="00C5081A"/>
    <w:rsid w:val="00C51638"/>
    <w:rsid w:val="00C51806"/>
    <w:rsid w:val="00C5242C"/>
    <w:rsid w:val="00C533F2"/>
    <w:rsid w:val="00C535A1"/>
    <w:rsid w:val="00C53E34"/>
    <w:rsid w:val="00C53F7D"/>
    <w:rsid w:val="00C542AC"/>
    <w:rsid w:val="00C5474D"/>
    <w:rsid w:val="00C54FED"/>
    <w:rsid w:val="00C55399"/>
    <w:rsid w:val="00C55CE8"/>
    <w:rsid w:val="00C56C8B"/>
    <w:rsid w:val="00C60829"/>
    <w:rsid w:val="00C60990"/>
    <w:rsid w:val="00C60F24"/>
    <w:rsid w:val="00C61087"/>
    <w:rsid w:val="00C61223"/>
    <w:rsid w:val="00C615A7"/>
    <w:rsid w:val="00C625A5"/>
    <w:rsid w:val="00C62606"/>
    <w:rsid w:val="00C626BD"/>
    <w:rsid w:val="00C62E1F"/>
    <w:rsid w:val="00C62F00"/>
    <w:rsid w:val="00C643B8"/>
    <w:rsid w:val="00C64A49"/>
    <w:rsid w:val="00C65361"/>
    <w:rsid w:val="00C654A9"/>
    <w:rsid w:val="00C66AB9"/>
    <w:rsid w:val="00C7072A"/>
    <w:rsid w:val="00C721A3"/>
    <w:rsid w:val="00C728FE"/>
    <w:rsid w:val="00C734B3"/>
    <w:rsid w:val="00C74648"/>
    <w:rsid w:val="00C746B6"/>
    <w:rsid w:val="00C77786"/>
    <w:rsid w:val="00C779D0"/>
    <w:rsid w:val="00C805DF"/>
    <w:rsid w:val="00C80A26"/>
    <w:rsid w:val="00C80B0A"/>
    <w:rsid w:val="00C80D52"/>
    <w:rsid w:val="00C80DBC"/>
    <w:rsid w:val="00C80F13"/>
    <w:rsid w:val="00C839E6"/>
    <w:rsid w:val="00C83DED"/>
    <w:rsid w:val="00C84CCE"/>
    <w:rsid w:val="00C85BAB"/>
    <w:rsid w:val="00C86432"/>
    <w:rsid w:val="00C86727"/>
    <w:rsid w:val="00C869E7"/>
    <w:rsid w:val="00C86E20"/>
    <w:rsid w:val="00C8723F"/>
    <w:rsid w:val="00C903D7"/>
    <w:rsid w:val="00C90506"/>
    <w:rsid w:val="00C9126B"/>
    <w:rsid w:val="00C933AB"/>
    <w:rsid w:val="00C939C5"/>
    <w:rsid w:val="00C942BD"/>
    <w:rsid w:val="00C952F0"/>
    <w:rsid w:val="00C959B0"/>
    <w:rsid w:val="00C95FC2"/>
    <w:rsid w:val="00C967E5"/>
    <w:rsid w:val="00C96B83"/>
    <w:rsid w:val="00C96CA0"/>
    <w:rsid w:val="00C979EA"/>
    <w:rsid w:val="00CA1A0E"/>
    <w:rsid w:val="00CA1CDD"/>
    <w:rsid w:val="00CA1EF6"/>
    <w:rsid w:val="00CA1F57"/>
    <w:rsid w:val="00CA2CCD"/>
    <w:rsid w:val="00CA32B5"/>
    <w:rsid w:val="00CA3796"/>
    <w:rsid w:val="00CA44D0"/>
    <w:rsid w:val="00CA44EF"/>
    <w:rsid w:val="00CA4BE1"/>
    <w:rsid w:val="00CA4D1C"/>
    <w:rsid w:val="00CA4DB9"/>
    <w:rsid w:val="00CA6D06"/>
    <w:rsid w:val="00CB0709"/>
    <w:rsid w:val="00CB175F"/>
    <w:rsid w:val="00CB3476"/>
    <w:rsid w:val="00CB3DEE"/>
    <w:rsid w:val="00CB45C0"/>
    <w:rsid w:val="00CB553C"/>
    <w:rsid w:val="00CB576E"/>
    <w:rsid w:val="00CB5B1A"/>
    <w:rsid w:val="00CB6984"/>
    <w:rsid w:val="00CB6AE1"/>
    <w:rsid w:val="00CC0597"/>
    <w:rsid w:val="00CC084F"/>
    <w:rsid w:val="00CC10A6"/>
    <w:rsid w:val="00CC1845"/>
    <w:rsid w:val="00CC231E"/>
    <w:rsid w:val="00CC250C"/>
    <w:rsid w:val="00CC2A64"/>
    <w:rsid w:val="00CC2F2D"/>
    <w:rsid w:val="00CC3768"/>
    <w:rsid w:val="00CC3A1F"/>
    <w:rsid w:val="00CC690B"/>
    <w:rsid w:val="00CD10A8"/>
    <w:rsid w:val="00CD10DB"/>
    <w:rsid w:val="00CD15B7"/>
    <w:rsid w:val="00CD231D"/>
    <w:rsid w:val="00CD28D0"/>
    <w:rsid w:val="00CD2FBB"/>
    <w:rsid w:val="00CD396C"/>
    <w:rsid w:val="00CD4424"/>
    <w:rsid w:val="00CD49D9"/>
    <w:rsid w:val="00CD4C59"/>
    <w:rsid w:val="00CD53BA"/>
    <w:rsid w:val="00CD5791"/>
    <w:rsid w:val="00CD6205"/>
    <w:rsid w:val="00CD6DA9"/>
    <w:rsid w:val="00CD7E33"/>
    <w:rsid w:val="00CE08E9"/>
    <w:rsid w:val="00CE2226"/>
    <w:rsid w:val="00CE29D2"/>
    <w:rsid w:val="00CE3748"/>
    <w:rsid w:val="00CE3BAB"/>
    <w:rsid w:val="00CE5686"/>
    <w:rsid w:val="00CE605A"/>
    <w:rsid w:val="00CE6641"/>
    <w:rsid w:val="00CF012B"/>
    <w:rsid w:val="00CF0D65"/>
    <w:rsid w:val="00CF0F62"/>
    <w:rsid w:val="00CF179B"/>
    <w:rsid w:val="00CF1D69"/>
    <w:rsid w:val="00CF251E"/>
    <w:rsid w:val="00CF2FFE"/>
    <w:rsid w:val="00CF3128"/>
    <w:rsid w:val="00CF3786"/>
    <w:rsid w:val="00CF3F9F"/>
    <w:rsid w:val="00CF600B"/>
    <w:rsid w:val="00CF661C"/>
    <w:rsid w:val="00CF6C35"/>
    <w:rsid w:val="00CF74DF"/>
    <w:rsid w:val="00D00E53"/>
    <w:rsid w:val="00D01A8F"/>
    <w:rsid w:val="00D01FDB"/>
    <w:rsid w:val="00D0233E"/>
    <w:rsid w:val="00D03468"/>
    <w:rsid w:val="00D03732"/>
    <w:rsid w:val="00D04312"/>
    <w:rsid w:val="00D04849"/>
    <w:rsid w:val="00D04EA9"/>
    <w:rsid w:val="00D05420"/>
    <w:rsid w:val="00D065FF"/>
    <w:rsid w:val="00D07ABC"/>
    <w:rsid w:val="00D07D78"/>
    <w:rsid w:val="00D10DE6"/>
    <w:rsid w:val="00D11565"/>
    <w:rsid w:val="00D115F4"/>
    <w:rsid w:val="00D1163E"/>
    <w:rsid w:val="00D12B81"/>
    <w:rsid w:val="00D12BD6"/>
    <w:rsid w:val="00D131C7"/>
    <w:rsid w:val="00D14BFA"/>
    <w:rsid w:val="00D16660"/>
    <w:rsid w:val="00D16B92"/>
    <w:rsid w:val="00D172AB"/>
    <w:rsid w:val="00D1755C"/>
    <w:rsid w:val="00D17CB1"/>
    <w:rsid w:val="00D20409"/>
    <w:rsid w:val="00D21580"/>
    <w:rsid w:val="00D23410"/>
    <w:rsid w:val="00D26139"/>
    <w:rsid w:val="00D26D3A"/>
    <w:rsid w:val="00D30CF7"/>
    <w:rsid w:val="00D30D9C"/>
    <w:rsid w:val="00D319AB"/>
    <w:rsid w:val="00D31A96"/>
    <w:rsid w:val="00D320F4"/>
    <w:rsid w:val="00D32AA6"/>
    <w:rsid w:val="00D34202"/>
    <w:rsid w:val="00D35603"/>
    <w:rsid w:val="00D405E6"/>
    <w:rsid w:val="00D41E19"/>
    <w:rsid w:val="00D4412D"/>
    <w:rsid w:val="00D448CD"/>
    <w:rsid w:val="00D456C4"/>
    <w:rsid w:val="00D45F27"/>
    <w:rsid w:val="00D47454"/>
    <w:rsid w:val="00D47AAB"/>
    <w:rsid w:val="00D50F09"/>
    <w:rsid w:val="00D513C5"/>
    <w:rsid w:val="00D52580"/>
    <w:rsid w:val="00D52830"/>
    <w:rsid w:val="00D52AB0"/>
    <w:rsid w:val="00D540C8"/>
    <w:rsid w:val="00D54465"/>
    <w:rsid w:val="00D57063"/>
    <w:rsid w:val="00D5792E"/>
    <w:rsid w:val="00D61CFE"/>
    <w:rsid w:val="00D630EF"/>
    <w:rsid w:val="00D631F6"/>
    <w:rsid w:val="00D633AE"/>
    <w:rsid w:val="00D63BB6"/>
    <w:rsid w:val="00D6411F"/>
    <w:rsid w:val="00D64227"/>
    <w:rsid w:val="00D644A7"/>
    <w:rsid w:val="00D646C7"/>
    <w:rsid w:val="00D652F0"/>
    <w:rsid w:val="00D65532"/>
    <w:rsid w:val="00D65FC6"/>
    <w:rsid w:val="00D6661C"/>
    <w:rsid w:val="00D66AB0"/>
    <w:rsid w:val="00D67BF2"/>
    <w:rsid w:val="00D712AC"/>
    <w:rsid w:val="00D71968"/>
    <w:rsid w:val="00D721BD"/>
    <w:rsid w:val="00D7285E"/>
    <w:rsid w:val="00D73E3D"/>
    <w:rsid w:val="00D747DB"/>
    <w:rsid w:val="00D74E71"/>
    <w:rsid w:val="00D7584C"/>
    <w:rsid w:val="00D763A6"/>
    <w:rsid w:val="00D76CB8"/>
    <w:rsid w:val="00D776E1"/>
    <w:rsid w:val="00D80B25"/>
    <w:rsid w:val="00D8169B"/>
    <w:rsid w:val="00D81D32"/>
    <w:rsid w:val="00D82DC2"/>
    <w:rsid w:val="00D8349C"/>
    <w:rsid w:val="00D83521"/>
    <w:rsid w:val="00D8530C"/>
    <w:rsid w:val="00D85B4B"/>
    <w:rsid w:val="00D85C8C"/>
    <w:rsid w:val="00D85E03"/>
    <w:rsid w:val="00D87212"/>
    <w:rsid w:val="00D8736A"/>
    <w:rsid w:val="00D8799B"/>
    <w:rsid w:val="00D879B3"/>
    <w:rsid w:val="00D87FCF"/>
    <w:rsid w:val="00D9014D"/>
    <w:rsid w:val="00D90BE2"/>
    <w:rsid w:val="00D90C37"/>
    <w:rsid w:val="00D90C44"/>
    <w:rsid w:val="00D9107E"/>
    <w:rsid w:val="00D92BC4"/>
    <w:rsid w:val="00D92DE6"/>
    <w:rsid w:val="00D94041"/>
    <w:rsid w:val="00D95470"/>
    <w:rsid w:val="00D95D6C"/>
    <w:rsid w:val="00D96013"/>
    <w:rsid w:val="00DA0F19"/>
    <w:rsid w:val="00DA13F7"/>
    <w:rsid w:val="00DA2757"/>
    <w:rsid w:val="00DA28CB"/>
    <w:rsid w:val="00DA2AFD"/>
    <w:rsid w:val="00DA5EA3"/>
    <w:rsid w:val="00DA7162"/>
    <w:rsid w:val="00DA74D8"/>
    <w:rsid w:val="00DB03C4"/>
    <w:rsid w:val="00DB090A"/>
    <w:rsid w:val="00DB14A3"/>
    <w:rsid w:val="00DB1EA3"/>
    <w:rsid w:val="00DB1F8E"/>
    <w:rsid w:val="00DB28F8"/>
    <w:rsid w:val="00DB299C"/>
    <w:rsid w:val="00DB2D98"/>
    <w:rsid w:val="00DB34A1"/>
    <w:rsid w:val="00DB3C26"/>
    <w:rsid w:val="00DB5069"/>
    <w:rsid w:val="00DB513E"/>
    <w:rsid w:val="00DB56D0"/>
    <w:rsid w:val="00DB7CF1"/>
    <w:rsid w:val="00DC0E8E"/>
    <w:rsid w:val="00DC20E1"/>
    <w:rsid w:val="00DC22FD"/>
    <w:rsid w:val="00DC2986"/>
    <w:rsid w:val="00DC40A1"/>
    <w:rsid w:val="00DC529C"/>
    <w:rsid w:val="00DC5BF6"/>
    <w:rsid w:val="00DC6545"/>
    <w:rsid w:val="00DC6F95"/>
    <w:rsid w:val="00DD0226"/>
    <w:rsid w:val="00DD19E8"/>
    <w:rsid w:val="00DD1A42"/>
    <w:rsid w:val="00DD1FC1"/>
    <w:rsid w:val="00DD2822"/>
    <w:rsid w:val="00DD353E"/>
    <w:rsid w:val="00DD35FF"/>
    <w:rsid w:val="00DD3EF2"/>
    <w:rsid w:val="00DD46B8"/>
    <w:rsid w:val="00DD520D"/>
    <w:rsid w:val="00DD541D"/>
    <w:rsid w:val="00DD5DE7"/>
    <w:rsid w:val="00DD706C"/>
    <w:rsid w:val="00DD7263"/>
    <w:rsid w:val="00DD74EB"/>
    <w:rsid w:val="00DE06C2"/>
    <w:rsid w:val="00DE111E"/>
    <w:rsid w:val="00DE19D6"/>
    <w:rsid w:val="00DE1E91"/>
    <w:rsid w:val="00DE303B"/>
    <w:rsid w:val="00DE32E3"/>
    <w:rsid w:val="00DE3C95"/>
    <w:rsid w:val="00DE40A5"/>
    <w:rsid w:val="00DE4625"/>
    <w:rsid w:val="00DE4E1C"/>
    <w:rsid w:val="00DE4F2C"/>
    <w:rsid w:val="00DE5051"/>
    <w:rsid w:val="00DE5074"/>
    <w:rsid w:val="00DE5D63"/>
    <w:rsid w:val="00DE73A6"/>
    <w:rsid w:val="00DE766D"/>
    <w:rsid w:val="00DE7873"/>
    <w:rsid w:val="00DE7CC0"/>
    <w:rsid w:val="00DF02B8"/>
    <w:rsid w:val="00DF0516"/>
    <w:rsid w:val="00DF1315"/>
    <w:rsid w:val="00DF21FB"/>
    <w:rsid w:val="00DF2730"/>
    <w:rsid w:val="00DF381D"/>
    <w:rsid w:val="00DF3DE4"/>
    <w:rsid w:val="00DF4131"/>
    <w:rsid w:val="00DF423B"/>
    <w:rsid w:val="00DF4612"/>
    <w:rsid w:val="00DF5016"/>
    <w:rsid w:val="00DF631D"/>
    <w:rsid w:val="00DF6854"/>
    <w:rsid w:val="00E0052B"/>
    <w:rsid w:val="00E00A4A"/>
    <w:rsid w:val="00E01988"/>
    <w:rsid w:val="00E0210A"/>
    <w:rsid w:val="00E02ED9"/>
    <w:rsid w:val="00E03066"/>
    <w:rsid w:val="00E033A4"/>
    <w:rsid w:val="00E03F7A"/>
    <w:rsid w:val="00E0490E"/>
    <w:rsid w:val="00E07D6D"/>
    <w:rsid w:val="00E10CB0"/>
    <w:rsid w:val="00E110C9"/>
    <w:rsid w:val="00E1189D"/>
    <w:rsid w:val="00E11A30"/>
    <w:rsid w:val="00E14644"/>
    <w:rsid w:val="00E14E8D"/>
    <w:rsid w:val="00E14E9E"/>
    <w:rsid w:val="00E150A2"/>
    <w:rsid w:val="00E15A57"/>
    <w:rsid w:val="00E15E96"/>
    <w:rsid w:val="00E16B26"/>
    <w:rsid w:val="00E16D0D"/>
    <w:rsid w:val="00E20381"/>
    <w:rsid w:val="00E208B8"/>
    <w:rsid w:val="00E20A94"/>
    <w:rsid w:val="00E20C0F"/>
    <w:rsid w:val="00E20F5C"/>
    <w:rsid w:val="00E21BF4"/>
    <w:rsid w:val="00E22D15"/>
    <w:rsid w:val="00E23DD9"/>
    <w:rsid w:val="00E23EBC"/>
    <w:rsid w:val="00E26088"/>
    <w:rsid w:val="00E2670F"/>
    <w:rsid w:val="00E27D6B"/>
    <w:rsid w:val="00E306B3"/>
    <w:rsid w:val="00E30CDC"/>
    <w:rsid w:val="00E31682"/>
    <w:rsid w:val="00E31A0D"/>
    <w:rsid w:val="00E31DCB"/>
    <w:rsid w:val="00E3247B"/>
    <w:rsid w:val="00E32FCE"/>
    <w:rsid w:val="00E35EC1"/>
    <w:rsid w:val="00E363C9"/>
    <w:rsid w:val="00E372CD"/>
    <w:rsid w:val="00E37D68"/>
    <w:rsid w:val="00E37ED4"/>
    <w:rsid w:val="00E402DB"/>
    <w:rsid w:val="00E416B4"/>
    <w:rsid w:val="00E427C3"/>
    <w:rsid w:val="00E4379A"/>
    <w:rsid w:val="00E43913"/>
    <w:rsid w:val="00E45C09"/>
    <w:rsid w:val="00E4694A"/>
    <w:rsid w:val="00E46F3B"/>
    <w:rsid w:val="00E47501"/>
    <w:rsid w:val="00E476CD"/>
    <w:rsid w:val="00E50B23"/>
    <w:rsid w:val="00E50E37"/>
    <w:rsid w:val="00E518D1"/>
    <w:rsid w:val="00E51ADD"/>
    <w:rsid w:val="00E51F66"/>
    <w:rsid w:val="00E5239B"/>
    <w:rsid w:val="00E53DBA"/>
    <w:rsid w:val="00E543A2"/>
    <w:rsid w:val="00E54D21"/>
    <w:rsid w:val="00E55176"/>
    <w:rsid w:val="00E55B97"/>
    <w:rsid w:val="00E562C8"/>
    <w:rsid w:val="00E57E88"/>
    <w:rsid w:val="00E6054F"/>
    <w:rsid w:val="00E62A66"/>
    <w:rsid w:val="00E62A79"/>
    <w:rsid w:val="00E64342"/>
    <w:rsid w:val="00E64BE6"/>
    <w:rsid w:val="00E65B7A"/>
    <w:rsid w:val="00E669EE"/>
    <w:rsid w:val="00E66CCF"/>
    <w:rsid w:val="00E70152"/>
    <w:rsid w:val="00E70A01"/>
    <w:rsid w:val="00E71E98"/>
    <w:rsid w:val="00E7204B"/>
    <w:rsid w:val="00E72ACF"/>
    <w:rsid w:val="00E7371A"/>
    <w:rsid w:val="00E73BB8"/>
    <w:rsid w:val="00E76355"/>
    <w:rsid w:val="00E76841"/>
    <w:rsid w:val="00E7703D"/>
    <w:rsid w:val="00E80B35"/>
    <w:rsid w:val="00E8293E"/>
    <w:rsid w:val="00E835BF"/>
    <w:rsid w:val="00E85E09"/>
    <w:rsid w:val="00E86B40"/>
    <w:rsid w:val="00E86FDF"/>
    <w:rsid w:val="00E8724A"/>
    <w:rsid w:val="00E872F2"/>
    <w:rsid w:val="00E874B3"/>
    <w:rsid w:val="00E87DE8"/>
    <w:rsid w:val="00E90348"/>
    <w:rsid w:val="00E9157E"/>
    <w:rsid w:val="00E91B2F"/>
    <w:rsid w:val="00E91B93"/>
    <w:rsid w:val="00E91F1F"/>
    <w:rsid w:val="00E93550"/>
    <w:rsid w:val="00E93625"/>
    <w:rsid w:val="00E9374E"/>
    <w:rsid w:val="00E93764"/>
    <w:rsid w:val="00E942F0"/>
    <w:rsid w:val="00E96341"/>
    <w:rsid w:val="00E97EB8"/>
    <w:rsid w:val="00E97F30"/>
    <w:rsid w:val="00E97F57"/>
    <w:rsid w:val="00EA0D65"/>
    <w:rsid w:val="00EA118B"/>
    <w:rsid w:val="00EA2132"/>
    <w:rsid w:val="00EA2F04"/>
    <w:rsid w:val="00EA4B08"/>
    <w:rsid w:val="00EA4E8B"/>
    <w:rsid w:val="00EA5C9F"/>
    <w:rsid w:val="00EA62B0"/>
    <w:rsid w:val="00EA68F0"/>
    <w:rsid w:val="00EA7451"/>
    <w:rsid w:val="00EA7FD6"/>
    <w:rsid w:val="00EB1336"/>
    <w:rsid w:val="00EB13CE"/>
    <w:rsid w:val="00EB19BE"/>
    <w:rsid w:val="00EB1D81"/>
    <w:rsid w:val="00EB28B2"/>
    <w:rsid w:val="00EB28FC"/>
    <w:rsid w:val="00EB2E64"/>
    <w:rsid w:val="00EB3152"/>
    <w:rsid w:val="00EB451F"/>
    <w:rsid w:val="00EB4BEB"/>
    <w:rsid w:val="00EB4C05"/>
    <w:rsid w:val="00EB6597"/>
    <w:rsid w:val="00EB6615"/>
    <w:rsid w:val="00EB708D"/>
    <w:rsid w:val="00EB78D2"/>
    <w:rsid w:val="00EC0C64"/>
    <w:rsid w:val="00EC1310"/>
    <w:rsid w:val="00EC1384"/>
    <w:rsid w:val="00EC1B3A"/>
    <w:rsid w:val="00EC233E"/>
    <w:rsid w:val="00EC31CC"/>
    <w:rsid w:val="00EC3D5E"/>
    <w:rsid w:val="00EC4741"/>
    <w:rsid w:val="00EC4DCF"/>
    <w:rsid w:val="00EC53A8"/>
    <w:rsid w:val="00EC5DE7"/>
    <w:rsid w:val="00EC6B21"/>
    <w:rsid w:val="00ED0169"/>
    <w:rsid w:val="00ED06E5"/>
    <w:rsid w:val="00ED1CB5"/>
    <w:rsid w:val="00ED205E"/>
    <w:rsid w:val="00ED24D3"/>
    <w:rsid w:val="00ED2610"/>
    <w:rsid w:val="00ED2FF9"/>
    <w:rsid w:val="00ED3953"/>
    <w:rsid w:val="00ED3F6A"/>
    <w:rsid w:val="00ED47E9"/>
    <w:rsid w:val="00ED4C0D"/>
    <w:rsid w:val="00ED5383"/>
    <w:rsid w:val="00ED6E54"/>
    <w:rsid w:val="00ED7A34"/>
    <w:rsid w:val="00EE07F1"/>
    <w:rsid w:val="00EE13A7"/>
    <w:rsid w:val="00EE186C"/>
    <w:rsid w:val="00EE23A9"/>
    <w:rsid w:val="00EE2DF5"/>
    <w:rsid w:val="00EE3828"/>
    <w:rsid w:val="00EE3A83"/>
    <w:rsid w:val="00EE427F"/>
    <w:rsid w:val="00EE5254"/>
    <w:rsid w:val="00EE6A3E"/>
    <w:rsid w:val="00EE7C90"/>
    <w:rsid w:val="00EF034F"/>
    <w:rsid w:val="00EF0A4B"/>
    <w:rsid w:val="00EF2CFE"/>
    <w:rsid w:val="00EF36CF"/>
    <w:rsid w:val="00EF3E3B"/>
    <w:rsid w:val="00EF3E43"/>
    <w:rsid w:val="00EF502E"/>
    <w:rsid w:val="00EF6BB3"/>
    <w:rsid w:val="00EF6DAB"/>
    <w:rsid w:val="00F00261"/>
    <w:rsid w:val="00F00513"/>
    <w:rsid w:val="00F007C1"/>
    <w:rsid w:val="00F00C1A"/>
    <w:rsid w:val="00F00C67"/>
    <w:rsid w:val="00F01208"/>
    <w:rsid w:val="00F02869"/>
    <w:rsid w:val="00F02B61"/>
    <w:rsid w:val="00F02C68"/>
    <w:rsid w:val="00F03931"/>
    <w:rsid w:val="00F03F2E"/>
    <w:rsid w:val="00F04120"/>
    <w:rsid w:val="00F042E2"/>
    <w:rsid w:val="00F04774"/>
    <w:rsid w:val="00F04E9E"/>
    <w:rsid w:val="00F0581E"/>
    <w:rsid w:val="00F05C09"/>
    <w:rsid w:val="00F06376"/>
    <w:rsid w:val="00F11D84"/>
    <w:rsid w:val="00F11FB4"/>
    <w:rsid w:val="00F13981"/>
    <w:rsid w:val="00F15264"/>
    <w:rsid w:val="00F20A00"/>
    <w:rsid w:val="00F21476"/>
    <w:rsid w:val="00F2164F"/>
    <w:rsid w:val="00F21B3C"/>
    <w:rsid w:val="00F230A8"/>
    <w:rsid w:val="00F23785"/>
    <w:rsid w:val="00F23A3F"/>
    <w:rsid w:val="00F24AFB"/>
    <w:rsid w:val="00F24E3F"/>
    <w:rsid w:val="00F25280"/>
    <w:rsid w:val="00F25469"/>
    <w:rsid w:val="00F25E56"/>
    <w:rsid w:val="00F26908"/>
    <w:rsid w:val="00F27F47"/>
    <w:rsid w:val="00F31423"/>
    <w:rsid w:val="00F31761"/>
    <w:rsid w:val="00F318A8"/>
    <w:rsid w:val="00F31E3E"/>
    <w:rsid w:val="00F320A1"/>
    <w:rsid w:val="00F32640"/>
    <w:rsid w:val="00F32A83"/>
    <w:rsid w:val="00F32A98"/>
    <w:rsid w:val="00F33AE0"/>
    <w:rsid w:val="00F33B93"/>
    <w:rsid w:val="00F33D42"/>
    <w:rsid w:val="00F3406B"/>
    <w:rsid w:val="00F3422F"/>
    <w:rsid w:val="00F34D54"/>
    <w:rsid w:val="00F36D2A"/>
    <w:rsid w:val="00F409D9"/>
    <w:rsid w:val="00F40CD0"/>
    <w:rsid w:val="00F411DA"/>
    <w:rsid w:val="00F411EB"/>
    <w:rsid w:val="00F416B0"/>
    <w:rsid w:val="00F425B1"/>
    <w:rsid w:val="00F42B60"/>
    <w:rsid w:val="00F42F27"/>
    <w:rsid w:val="00F43AA6"/>
    <w:rsid w:val="00F43E4A"/>
    <w:rsid w:val="00F444B4"/>
    <w:rsid w:val="00F445F9"/>
    <w:rsid w:val="00F44A9A"/>
    <w:rsid w:val="00F44C80"/>
    <w:rsid w:val="00F45085"/>
    <w:rsid w:val="00F4523B"/>
    <w:rsid w:val="00F45373"/>
    <w:rsid w:val="00F46409"/>
    <w:rsid w:val="00F465FB"/>
    <w:rsid w:val="00F5057D"/>
    <w:rsid w:val="00F505AC"/>
    <w:rsid w:val="00F516B7"/>
    <w:rsid w:val="00F52C75"/>
    <w:rsid w:val="00F55527"/>
    <w:rsid w:val="00F55B76"/>
    <w:rsid w:val="00F55F21"/>
    <w:rsid w:val="00F5669D"/>
    <w:rsid w:val="00F56E41"/>
    <w:rsid w:val="00F570E1"/>
    <w:rsid w:val="00F578B5"/>
    <w:rsid w:val="00F57DF3"/>
    <w:rsid w:val="00F60D5A"/>
    <w:rsid w:val="00F6101B"/>
    <w:rsid w:val="00F61279"/>
    <w:rsid w:val="00F61A0E"/>
    <w:rsid w:val="00F62DDB"/>
    <w:rsid w:val="00F62FC8"/>
    <w:rsid w:val="00F62FEB"/>
    <w:rsid w:val="00F640AB"/>
    <w:rsid w:val="00F6475B"/>
    <w:rsid w:val="00F65349"/>
    <w:rsid w:val="00F661BE"/>
    <w:rsid w:val="00F7067F"/>
    <w:rsid w:val="00F708EF"/>
    <w:rsid w:val="00F70AA0"/>
    <w:rsid w:val="00F70D22"/>
    <w:rsid w:val="00F70EFF"/>
    <w:rsid w:val="00F71203"/>
    <w:rsid w:val="00F722A7"/>
    <w:rsid w:val="00F7327D"/>
    <w:rsid w:val="00F7399B"/>
    <w:rsid w:val="00F74660"/>
    <w:rsid w:val="00F75016"/>
    <w:rsid w:val="00F7510A"/>
    <w:rsid w:val="00F7571C"/>
    <w:rsid w:val="00F7582D"/>
    <w:rsid w:val="00F76653"/>
    <w:rsid w:val="00F76A95"/>
    <w:rsid w:val="00F76F60"/>
    <w:rsid w:val="00F77649"/>
    <w:rsid w:val="00F808A3"/>
    <w:rsid w:val="00F82923"/>
    <w:rsid w:val="00F82E15"/>
    <w:rsid w:val="00F83D89"/>
    <w:rsid w:val="00F8464D"/>
    <w:rsid w:val="00F846C4"/>
    <w:rsid w:val="00F858A2"/>
    <w:rsid w:val="00F859C0"/>
    <w:rsid w:val="00F8667C"/>
    <w:rsid w:val="00F866BC"/>
    <w:rsid w:val="00F868FF"/>
    <w:rsid w:val="00F8695C"/>
    <w:rsid w:val="00F86B48"/>
    <w:rsid w:val="00F8759C"/>
    <w:rsid w:val="00F87666"/>
    <w:rsid w:val="00F90CC5"/>
    <w:rsid w:val="00F90F1F"/>
    <w:rsid w:val="00F9115F"/>
    <w:rsid w:val="00F94A71"/>
    <w:rsid w:val="00F94C8A"/>
    <w:rsid w:val="00F958B7"/>
    <w:rsid w:val="00F965A6"/>
    <w:rsid w:val="00F96990"/>
    <w:rsid w:val="00F96DEC"/>
    <w:rsid w:val="00FA0BA9"/>
    <w:rsid w:val="00FA0BD0"/>
    <w:rsid w:val="00FA171D"/>
    <w:rsid w:val="00FA1EAF"/>
    <w:rsid w:val="00FA25A1"/>
    <w:rsid w:val="00FA296A"/>
    <w:rsid w:val="00FA3671"/>
    <w:rsid w:val="00FA36DD"/>
    <w:rsid w:val="00FA39D6"/>
    <w:rsid w:val="00FA3AA9"/>
    <w:rsid w:val="00FA5C0C"/>
    <w:rsid w:val="00FA5EC4"/>
    <w:rsid w:val="00FA70C2"/>
    <w:rsid w:val="00FA79AA"/>
    <w:rsid w:val="00FB0214"/>
    <w:rsid w:val="00FB0EC7"/>
    <w:rsid w:val="00FB10C3"/>
    <w:rsid w:val="00FB2255"/>
    <w:rsid w:val="00FB24A4"/>
    <w:rsid w:val="00FB2510"/>
    <w:rsid w:val="00FB2951"/>
    <w:rsid w:val="00FB42FE"/>
    <w:rsid w:val="00FB4CA2"/>
    <w:rsid w:val="00FB4D1C"/>
    <w:rsid w:val="00FB5F05"/>
    <w:rsid w:val="00FB604B"/>
    <w:rsid w:val="00FB7B91"/>
    <w:rsid w:val="00FB7D6B"/>
    <w:rsid w:val="00FC08C6"/>
    <w:rsid w:val="00FC3A69"/>
    <w:rsid w:val="00FC4528"/>
    <w:rsid w:val="00FC58C5"/>
    <w:rsid w:val="00FC766B"/>
    <w:rsid w:val="00FC7760"/>
    <w:rsid w:val="00FC7B37"/>
    <w:rsid w:val="00FC7E0D"/>
    <w:rsid w:val="00FD0580"/>
    <w:rsid w:val="00FD0994"/>
    <w:rsid w:val="00FD145A"/>
    <w:rsid w:val="00FD1A39"/>
    <w:rsid w:val="00FD290A"/>
    <w:rsid w:val="00FD3FEA"/>
    <w:rsid w:val="00FD481D"/>
    <w:rsid w:val="00FD48BB"/>
    <w:rsid w:val="00FD5333"/>
    <w:rsid w:val="00FD5FD1"/>
    <w:rsid w:val="00FD6ED8"/>
    <w:rsid w:val="00FD75D6"/>
    <w:rsid w:val="00FE056D"/>
    <w:rsid w:val="00FE088F"/>
    <w:rsid w:val="00FE0CF9"/>
    <w:rsid w:val="00FE0DC6"/>
    <w:rsid w:val="00FE12B5"/>
    <w:rsid w:val="00FE13CB"/>
    <w:rsid w:val="00FE1E89"/>
    <w:rsid w:val="00FE2C22"/>
    <w:rsid w:val="00FE2C9F"/>
    <w:rsid w:val="00FE2CA6"/>
    <w:rsid w:val="00FE3B37"/>
    <w:rsid w:val="00FE3C08"/>
    <w:rsid w:val="00FE423F"/>
    <w:rsid w:val="00FE4897"/>
    <w:rsid w:val="00FF061E"/>
    <w:rsid w:val="00FF0D78"/>
    <w:rsid w:val="00FF0E3A"/>
    <w:rsid w:val="00FF1A2D"/>
    <w:rsid w:val="00FF21D1"/>
    <w:rsid w:val="00FF2A01"/>
    <w:rsid w:val="00FF2A05"/>
    <w:rsid w:val="00FF2D5A"/>
    <w:rsid w:val="00FF4739"/>
    <w:rsid w:val="00FF4F7E"/>
    <w:rsid w:val="00FF50A1"/>
    <w:rsid w:val="00FF541C"/>
    <w:rsid w:val="00FF594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512550A"/>
  <w15:docId w15:val="{84020444-02EC-4674-8561-9B366241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CB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B9C"/>
    <w:pPr>
      <w:keepNext/>
      <w:widowControl w:val="0"/>
      <w:numPr>
        <w:numId w:val="6"/>
      </w:numPr>
      <w:tabs>
        <w:tab w:val="left" w:pos="600"/>
        <w:tab w:val="left" w:pos="800"/>
      </w:tabs>
      <w:spacing w:after="120" w:line="240" w:lineRule="auto"/>
      <w:ind w:left="806" w:hanging="806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54EB4"/>
    <w:pPr>
      <w:keepNext/>
      <w:keepLines/>
      <w:numPr>
        <w:ilvl w:val="1"/>
        <w:numId w:val="2"/>
      </w:numPr>
      <w:spacing w:after="120" w:line="240" w:lineRule="auto"/>
      <w:ind w:left="806" w:hanging="806"/>
      <w:outlineLvl w:val="1"/>
    </w:pPr>
    <w:rPr>
      <w:rFonts w:asciiTheme="majorHAnsi" w:hAnsiTheme="majorHAnsi" w:cstheme="majorHAnsi"/>
      <w:b/>
      <w:sz w:val="24"/>
    </w:rPr>
  </w:style>
  <w:style w:type="paragraph" w:styleId="Heading3">
    <w:name w:val="heading 3"/>
    <w:basedOn w:val="Heading2"/>
    <w:next w:val="Normal"/>
    <w:link w:val="Heading3Char"/>
    <w:autoRedefine/>
    <w:qFormat/>
    <w:rsid w:val="0090281D"/>
    <w:pPr>
      <w:numPr>
        <w:ilvl w:val="2"/>
      </w:numPr>
      <w:ind w:left="800" w:hanging="80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qFormat/>
    <w:rsid w:val="00C77786"/>
    <w:pPr>
      <w:keepLines/>
      <w:numPr>
        <w:ilvl w:val="3"/>
        <w:numId w:val="6"/>
      </w:numPr>
      <w:spacing w:line="260" w:lineRule="exact"/>
      <w:ind w:left="800" w:hanging="800"/>
      <w:outlineLvl w:val="3"/>
    </w:pPr>
    <w:rPr>
      <w:b/>
    </w:rPr>
  </w:style>
  <w:style w:type="paragraph" w:styleId="Heading5">
    <w:name w:val="heading 5"/>
    <w:aliases w:val="Figure"/>
    <w:basedOn w:val="Normal"/>
    <w:next w:val="Normal"/>
    <w:link w:val="Heading5Char"/>
    <w:qFormat/>
    <w:rsid w:val="003D6C8E"/>
    <w:pPr>
      <w:keepNext/>
      <w:keepLines/>
      <w:spacing w:after="0" w:line="240" w:lineRule="auto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3293C"/>
    <w:pPr>
      <w:numPr>
        <w:ilvl w:val="5"/>
        <w:numId w:val="7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3293C"/>
    <w:pPr>
      <w:overflowPunct/>
      <w:autoSpaceDE/>
      <w:autoSpaceDN/>
      <w:adjustRightInd/>
      <w:spacing w:before="240" w:after="60"/>
      <w:textAlignment w:val="auto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3293C"/>
    <w:pPr>
      <w:overflowPunct/>
      <w:autoSpaceDE/>
      <w:autoSpaceDN/>
      <w:adjustRightInd/>
      <w:spacing w:before="240" w:after="60"/>
      <w:textAlignment w:val="auto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3293C"/>
    <w:pPr>
      <w:overflowPunct/>
      <w:autoSpaceDE/>
      <w:autoSpaceDN/>
      <w:adjustRightInd/>
      <w:spacing w:before="240" w:after="60"/>
      <w:textAlignment w:val="auto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293C"/>
    <w:pPr>
      <w:pBdr>
        <w:bottom w:val="single" w:sz="18" w:space="1" w:color="324099"/>
      </w:pBdr>
      <w:tabs>
        <w:tab w:val="center" w:pos="4820"/>
        <w:tab w:val="right" w:pos="9639"/>
      </w:tabs>
    </w:pPr>
  </w:style>
  <w:style w:type="paragraph" w:styleId="Footer">
    <w:name w:val="footer"/>
    <w:basedOn w:val="Normal"/>
    <w:link w:val="FooterChar"/>
    <w:uiPriority w:val="99"/>
    <w:rsid w:val="0043293C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sz w:val="18"/>
    </w:rPr>
  </w:style>
  <w:style w:type="paragraph" w:customStyle="1" w:styleId="Bit">
    <w:name w:val="Bit"/>
    <w:basedOn w:val="Normal"/>
    <w:rsid w:val="0043293C"/>
    <w:pPr>
      <w:widowControl w:val="0"/>
      <w:spacing w:after="0" w:line="240" w:lineRule="auto"/>
    </w:pPr>
    <w:rPr>
      <w:color w:val="FFFFFF"/>
      <w:sz w:val="116"/>
      <w:lang w:eastAsia="ja-JP"/>
    </w:rPr>
  </w:style>
  <w:style w:type="paragraph" w:customStyle="1" w:styleId="box">
    <w:name w:val="box"/>
    <w:basedOn w:val="Normal"/>
    <w:rsid w:val="0043293C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noProof/>
      <w:sz w:val="18"/>
    </w:rPr>
  </w:style>
  <w:style w:type="paragraph" w:customStyle="1" w:styleId="boxb">
    <w:name w:val="boxb"/>
    <w:basedOn w:val="box"/>
    <w:rsid w:val="004329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cautionhead">
    <w:name w:val="caution head"/>
    <w:basedOn w:val="Normal"/>
    <w:next w:val="Normal"/>
    <w:rsid w:val="0043293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b/>
    </w:rPr>
  </w:style>
  <w:style w:type="paragraph" w:customStyle="1" w:styleId="cautionitem">
    <w:name w:val="caution item"/>
    <w:basedOn w:val="cautionhead"/>
    <w:rsid w:val="0043293C"/>
    <w:rPr>
      <w:b w:val="0"/>
      <w:sz w:val="18"/>
    </w:rPr>
  </w:style>
  <w:style w:type="paragraph" w:customStyle="1" w:styleId="code">
    <w:name w:val="code"/>
    <w:basedOn w:val="Normal"/>
    <w:rsid w:val="0043293C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colophon">
    <w:name w:val="colophon"/>
    <w:basedOn w:val="Normal"/>
    <w:rsid w:val="0043293C"/>
    <w:pPr>
      <w:widowControl w:val="0"/>
      <w:tabs>
        <w:tab w:val="left" w:pos="1701"/>
      </w:tabs>
      <w:spacing w:before="60" w:after="0" w:line="240" w:lineRule="auto"/>
      <w:ind w:left="57"/>
    </w:pPr>
    <w:rPr>
      <w:lang w:eastAsia="ja-JP"/>
    </w:rPr>
  </w:style>
  <w:style w:type="paragraph" w:customStyle="1" w:styleId="colophontitle">
    <w:name w:val="colophon_title"/>
    <w:rsid w:val="0043293C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character" w:styleId="CommentReference">
    <w:name w:val="annotation reference"/>
    <w:semiHidden/>
    <w:rsid w:val="0043293C"/>
    <w:rPr>
      <w:sz w:val="18"/>
      <w:szCs w:val="18"/>
    </w:rPr>
  </w:style>
  <w:style w:type="paragraph" w:customStyle="1" w:styleId="copyright">
    <w:name w:val="copyright"/>
    <w:rsid w:val="0043293C"/>
    <w:pPr>
      <w:spacing w:before="60"/>
      <w:jc w:val="center"/>
    </w:pPr>
    <w:rPr>
      <w:rFonts w:ascii="Arial" w:hAnsi="Arial" w:cs="Arial"/>
      <w:sz w:val="18"/>
      <w:lang w:eastAsia="en-US"/>
    </w:rPr>
  </w:style>
  <w:style w:type="paragraph" w:styleId="Date">
    <w:name w:val="Date"/>
    <w:basedOn w:val="Normal"/>
    <w:next w:val="Normal"/>
    <w:link w:val="DateChar"/>
    <w:rsid w:val="0043293C"/>
    <w:pPr>
      <w:widowControl w:val="0"/>
      <w:spacing w:after="0" w:line="320" w:lineRule="exact"/>
    </w:pPr>
    <w:rPr>
      <w:sz w:val="32"/>
      <w:lang w:eastAsia="ja-JP"/>
    </w:rPr>
  </w:style>
  <w:style w:type="paragraph" w:customStyle="1" w:styleId="equation">
    <w:name w:val="equation"/>
    <w:basedOn w:val="Normal"/>
    <w:rsid w:val="0043293C"/>
    <w:pPr>
      <w:keepLines/>
      <w:spacing w:line="260" w:lineRule="auto"/>
      <w:ind w:left="720"/>
    </w:pPr>
    <w:rPr>
      <w:sz w:val="18"/>
    </w:rPr>
  </w:style>
  <w:style w:type="paragraph" w:customStyle="1" w:styleId="figuretitle">
    <w:name w:val="figure title"/>
    <w:basedOn w:val="Heading4"/>
    <w:next w:val="Normal"/>
    <w:rsid w:val="0043293C"/>
    <w:pPr>
      <w:numPr>
        <w:ilvl w:val="0"/>
        <w:numId w:val="0"/>
      </w:numPr>
      <w:jc w:val="center"/>
      <w:outlineLvl w:val="9"/>
    </w:pPr>
  </w:style>
  <w:style w:type="paragraph" w:styleId="Index1">
    <w:name w:val="index 1"/>
    <w:basedOn w:val="Normal"/>
    <w:next w:val="Normal"/>
    <w:autoRedefine/>
    <w:semiHidden/>
    <w:rsid w:val="00747BA2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747BA2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747BA2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">
    <w:name w:val="Level 1 cont"/>
    <w:basedOn w:val="Normal"/>
    <w:rsid w:val="0043293C"/>
    <w:pPr>
      <w:keepLines/>
      <w:spacing w:after="40"/>
      <w:ind w:left="288"/>
    </w:pPr>
  </w:style>
  <w:style w:type="paragraph" w:customStyle="1" w:styleId="Level1contend">
    <w:name w:val="Level 1 cont end"/>
    <w:basedOn w:val="Level1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1ordered">
    <w:name w:val="Level 1 ordered"/>
    <w:basedOn w:val="Normal"/>
    <w:rsid w:val="0043293C"/>
    <w:pPr>
      <w:spacing w:after="40" w:line="260" w:lineRule="exact"/>
      <w:ind w:left="288" w:hanging="288"/>
    </w:pPr>
  </w:style>
  <w:style w:type="paragraph" w:customStyle="1" w:styleId="Level1unordered">
    <w:name w:val="Level 1 unordered"/>
    <w:basedOn w:val="Level1ordered"/>
    <w:rsid w:val="0043293C"/>
    <w:pPr>
      <w:numPr>
        <w:numId w:val="8"/>
      </w:numPr>
    </w:pPr>
  </w:style>
  <w:style w:type="paragraph" w:customStyle="1" w:styleId="Level2cont">
    <w:name w:val="Level 2 cont"/>
    <w:basedOn w:val="Level1cont"/>
    <w:rsid w:val="0043293C"/>
    <w:pPr>
      <w:ind w:left="576"/>
    </w:pPr>
  </w:style>
  <w:style w:type="paragraph" w:customStyle="1" w:styleId="Level2contend">
    <w:name w:val="Level 2 cont end"/>
    <w:basedOn w:val="Level2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ordered">
    <w:name w:val="Level 2 ordered"/>
    <w:basedOn w:val="Normal"/>
    <w:rsid w:val="0043293C"/>
    <w:pPr>
      <w:spacing w:after="40" w:line="260" w:lineRule="exact"/>
      <w:ind w:left="576" w:hanging="288"/>
    </w:pPr>
  </w:style>
  <w:style w:type="paragraph" w:customStyle="1" w:styleId="Level2unordered">
    <w:name w:val="Level 2 unordered"/>
    <w:basedOn w:val="Level1unordered"/>
    <w:rsid w:val="0043293C"/>
    <w:pPr>
      <w:keepLines/>
      <w:numPr>
        <w:numId w:val="10"/>
      </w:numPr>
    </w:pPr>
  </w:style>
  <w:style w:type="paragraph" w:customStyle="1" w:styleId="Level3cont">
    <w:name w:val="Level 3 cont"/>
    <w:basedOn w:val="Level2cont"/>
    <w:rsid w:val="0043293C"/>
    <w:pPr>
      <w:ind w:left="864"/>
    </w:pPr>
  </w:style>
  <w:style w:type="paragraph" w:customStyle="1" w:styleId="Level3contend">
    <w:name w:val="Level 3 cont end"/>
    <w:basedOn w:val="Level3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ordered">
    <w:name w:val="Level 3 ordered"/>
    <w:basedOn w:val="Normal"/>
    <w:rsid w:val="0043293C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43293C"/>
    <w:pPr>
      <w:numPr>
        <w:numId w:val="0"/>
      </w:numPr>
    </w:pPr>
  </w:style>
  <w:style w:type="paragraph" w:customStyle="1" w:styleId="tablebody">
    <w:name w:val="table body"/>
    <w:aliases w:val="tb"/>
    <w:basedOn w:val="Normal"/>
    <w:link w:val="tablebody0"/>
    <w:rsid w:val="0043293C"/>
    <w:pPr>
      <w:keepNext/>
      <w:keepLines/>
      <w:spacing w:before="20" w:after="60" w:line="220" w:lineRule="exact"/>
      <w:ind w:left="57" w:right="57"/>
    </w:pPr>
    <w:rPr>
      <w:sz w:val="18"/>
    </w:rPr>
  </w:style>
  <w:style w:type="paragraph" w:customStyle="1" w:styleId="tableend">
    <w:name w:val="table end"/>
    <w:basedOn w:val="tablebody"/>
    <w:next w:val="Normal"/>
    <w:rsid w:val="0043293C"/>
    <w:pPr>
      <w:keepNext w:val="0"/>
    </w:pPr>
  </w:style>
  <w:style w:type="paragraph" w:customStyle="1" w:styleId="listend">
    <w:name w:val="list end"/>
    <w:basedOn w:val="tableend"/>
    <w:next w:val="Normal"/>
    <w:rsid w:val="0043293C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customStyle="1" w:styleId="note">
    <w:name w:val="note"/>
    <w:basedOn w:val="Normal"/>
    <w:next w:val="Normal"/>
    <w:rsid w:val="0043293C"/>
    <w:pPr>
      <w:ind w:left="640" w:hanging="640"/>
    </w:pPr>
  </w:style>
  <w:style w:type="paragraph" w:customStyle="1" w:styleId="notenumber">
    <w:name w:val="note number"/>
    <w:basedOn w:val="Normal"/>
    <w:rsid w:val="0043293C"/>
    <w:pPr>
      <w:tabs>
        <w:tab w:val="left" w:pos="620"/>
      </w:tabs>
      <w:spacing w:after="40"/>
      <w:ind w:left="900" w:hanging="900"/>
    </w:pPr>
  </w:style>
  <w:style w:type="paragraph" w:customStyle="1" w:styleId="notenumbercont">
    <w:name w:val="note number cont"/>
    <w:basedOn w:val="notenumber"/>
    <w:rsid w:val="0043293C"/>
    <w:pPr>
      <w:tabs>
        <w:tab w:val="clear" w:pos="620"/>
      </w:tabs>
      <w:ind w:firstLine="0"/>
      <w:jc w:val="both"/>
    </w:pPr>
  </w:style>
  <w:style w:type="character" w:styleId="PageNumber">
    <w:name w:val="page number"/>
    <w:rsid w:val="0043293C"/>
    <w:rPr>
      <w:rFonts w:ascii="Arial" w:hAnsi="Arial"/>
    </w:rPr>
  </w:style>
  <w:style w:type="paragraph" w:customStyle="1" w:styleId="RNumber">
    <w:name w:val="R_Number"/>
    <w:basedOn w:val="Normal"/>
    <w:rsid w:val="0043293C"/>
    <w:pPr>
      <w:widowControl w:val="0"/>
      <w:spacing w:after="0" w:line="240" w:lineRule="auto"/>
      <w:jc w:val="right"/>
    </w:pPr>
    <w:rPr>
      <w:sz w:val="18"/>
      <w:lang w:eastAsia="ja-JP"/>
    </w:rPr>
  </w:style>
  <w:style w:type="paragraph" w:customStyle="1" w:styleId="Space">
    <w:name w:val="Space"/>
    <w:basedOn w:val="tableend"/>
    <w:next w:val="Normal"/>
    <w:autoRedefine/>
    <w:rsid w:val="0043293C"/>
    <w:pPr>
      <w:keepLines w:val="0"/>
      <w:spacing w:before="0" w:after="0" w:line="240" w:lineRule="auto"/>
    </w:pPr>
    <w:rPr>
      <w:color w:val="0000FF"/>
    </w:rPr>
  </w:style>
  <w:style w:type="paragraph" w:customStyle="1" w:styleId="table1cont">
    <w:name w:val="table 1 cont"/>
    <w:basedOn w:val="tablebody"/>
    <w:rsid w:val="0043293C"/>
    <w:pPr>
      <w:spacing w:after="40"/>
      <w:ind w:left="346"/>
    </w:pPr>
  </w:style>
  <w:style w:type="paragraph" w:customStyle="1" w:styleId="table1unordered">
    <w:name w:val="table 1 unordered"/>
    <w:basedOn w:val="Level1unordered"/>
    <w:rsid w:val="0043293C"/>
    <w:pPr>
      <w:numPr>
        <w:numId w:val="11"/>
      </w:numPr>
      <w:ind w:right="57"/>
    </w:pPr>
    <w:rPr>
      <w:sz w:val="18"/>
    </w:rPr>
  </w:style>
  <w:style w:type="paragraph" w:customStyle="1" w:styleId="table1ordered">
    <w:name w:val="table 1 ordered"/>
    <w:basedOn w:val="table1unordered"/>
    <w:rsid w:val="0043293C"/>
  </w:style>
  <w:style w:type="paragraph" w:customStyle="1" w:styleId="table2unordered">
    <w:name w:val="table 2 unordered"/>
    <w:basedOn w:val="table1unordered"/>
    <w:rsid w:val="0043293C"/>
    <w:pPr>
      <w:numPr>
        <w:numId w:val="12"/>
      </w:numPr>
    </w:pPr>
  </w:style>
  <w:style w:type="paragraph" w:customStyle="1" w:styleId="table2cont">
    <w:name w:val="table 2 cont"/>
    <w:basedOn w:val="table2unordered"/>
    <w:rsid w:val="0043293C"/>
    <w:pPr>
      <w:ind w:left="578"/>
    </w:pPr>
  </w:style>
  <w:style w:type="paragraph" w:customStyle="1" w:styleId="table2ordered">
    <w:name w:val="table 2 ordered"/>
    <w:basedOn w:val="table2unordered"/>
    <w:rsid w:val="0043293C"/>
    <w:pPr>
      <w:ind w:left="578"/>
    </w:pPr>
  </w:style>
  <w:style w:type="paragraph" w:customStyle="1" w:styleId="tablecondition">
    <w:name w:val="table condition"/>
    <w:basedOn w:val="Normal"/>
    <w:rsid w:val="0043293C"/>
    <w:pPr>
      <w:keepNext/>
      <w:spacing w:line="260" w:lineRule="exact"/>
    </w:pPr>
  </w:style>
  <w:style w:type="paragraph" w:customStyle="1" w:styleId="tablecontinued">
    <w:name w:val="table continued"/>
    <w:basedOn w:val="Heading5"/>
    <w:next w:val="Normal"/>
    <w:rsid w:val="0043293C"/>
    <w:pPr>
      <w:outlineLvl w:val="9"/>
    </w:pPr>
  </w:style>
  <w:style w:type="paragraph" w:customStyle="1" w:styleId="tablehead">
    <w:name w:val="table head"/>
    <w:basedOn w:val="tablebody"/>
    <w:next w:val="tablebody"/>
    <w:rsid w:val="0043293C"/>
    <w:pPr>
      <w:jc w:val="center"/>
    </w:pPr>
    <w:rPr>
      <w:b/>
    </w:rPr>
  </w:style>
  <w:style w:type="paragraph" w:customStyle="1" w:styleId="tablenote">
    <w:name w:val="table note"/>
    <w:basedOn w:val="tablebody"/>
    <w:next w:val="tableend"/>
    <w:rsid w:val="0043293C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43293C"/>
    <w:pPr>
      <w:tabs>
        <w:tab w:val="left" w:pos="640"/>
      </w:tabs>
      <w:ind w:left="920" w:hanging="920"/>
    </w:pPr>
  </w:style>
  <w:style w:type="paragraph" w:customStyle="1" w:styleId="tablenumbernotecont">
    <w:name w:val="table number note cont"/>
    <w:basedOn w:val="tablenumbernote"/>
    <w:rsid w:val="0043293C"/>
    <w:pPr>
      <w:ind w:hanging="20"/>
    </w:pPr>
  </w:style>
  <w:style w:type="paragraph" w:customStyle="1" w:styleId="TableofContents">
    <w:name w:val="Table of Contents"/>
    <w:basedOn w:val="Heading1"/>
    <w:rsid w:val="0043293C"/>
    <w:pPr>
      <w:numPr>
        <w:numId w:val="0"/>
      </w:numPr>
      <w:jc w:val="center"/>
      <w:outlineLvl w:val="9"/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B33FC9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</w:style>
  <w:style w:type="paragraph" w:customStyle="1" w:styleId="tabletitle">
    <w:name w:val="table title"/>
    <w:basedOn w:val="Heading5"/>
    <w:rsid w:val="0043293C"/>
    <w:pPr>
      <w:ind w:left="1077" w:hanging="1077"/>
      <w:outlineLvl w:val="9"/>
    </w:pPr>
  </w:style>
  <w:style w:type="paragraph" w:styleId="Title">
    <w:name w:val="Title"/>
    <w:basedOn w:val="Normal"/>
    <w:link w:val="TitleChar"/>
    <w:qFormat/>
    <w:rsid w:val="0043293C"/>
    <w:pPr>
      <w:widowControl w:val="0"/>
      <w:spacing w:before="60" w:after="60" w:line="480" w:lineRule="auto"/>
      <w:jc w:val="center"/>
      <w:outlineLvl w:val="0"/>
    </w:pPr>
    <w:rPr>
      <w:rFonts w:cs="Arial"/>
      <w:bCs/>
      <w:kern w:val="28"/>
      <w:sz w:val="76"/>
      <w:szCs w:val="32"/>
      <w:lang w:eastAsia="ja-JP"/>
    </w:rPr>
  </w:style>
  <w:style w:type="paragraph" w:styleId="TOC1">
    <w:name w:val="toc 1"/>
    <w:basedOn w:val="Normal"/>
    <w:next w:val="TOC2"/>
    <w:uiPriority w:val="39"/>
    <w:rsid w:val="00CD7E33"/>
    <w:pPr>
      <w:keepNext/>
      <w:keepLines/>
      <w:tabs>
        <w:tab w:val="left" w:pos="595"/>
        <w:tab w:val="right" w:leader="dot" w:pos="9752"/>
      </w:tabs>
      <w:spacing w:before="120" w:after="120" w:line="240" w:lineRule="auto"/>
      <w:ind w:left="144"/>
    </w:pPr>
    <w:rPr>
      <w:rFonts w:asciiTheme="majorHAnsi" w:hAnsiTheme="majorHAnsi"/>
    </w:rPr>
  </w:style>
  <w:style w:type="paragraph" w:styleId="TOC2">
    <w:name w:val="toc 2"/>
    <w:basedOn w:val="TOC3"/>
    <w:next w:val="TOC3"/>
    <w:uiPriority w:val="39"/>
    <w:rsid w:val="00CD7E33"/>
    <w:pPr>
      <w:tabs>
        <w:tab w:val="left" w:pos="734"/>
      </w:tabs>
      <w:ind w:left="288"/>
    </w:pPr>
  </w:style>
  <w:style w:type="paragraph" w:styleId="TOC3">
    <w:name w:val="toc 3"/>
    <w:basedOn w:val="TOC1"/>
    <w:next w:val="TOC4"/>
    <w:uiPriority w:val="39"/>
    <w:rsid w:val="00CD7E33"/>
    <w:pPr>
      <w:tabs>
        <w:tab w:val="clear" w:pos="595"/>
        <w:tab w:val="left" w:pos="284"/>
        <w:tab w:val="left" w:pos="1134"/>
      </w:tabs>
      <w:spacing w:before="0"/>
      <w:ind w:left="432"/>
    </w:pPr>
  </w:style>
  <w:style w:type="paragraph" w:styleId="TOC4">
    <w:name w:val="toc 4"/>
    <w:basedOn w:val="TOC1"/>
    <w:uiPriority w:val="39"/>
    <w:rsid w:val="00CD7E33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</w:style>
  <w:style w:type="paragraph" w:styleId="TOC5">
    <w:name w:val="toc 5"/>
    <w:basedOn w:val="TOC4"/>
    <w:semiHidden/>
    <w:rsid w:val="0043293C"/>
  </w:style>
  <w:style w:type="paragraph" w:styleId="TOC6">
    <w:name w:val="toc 6"/>
    <w:basedOn w:val="Normal"/>
    <w:next w:val="Normal"/>
    <w:semiHidden/>
    <w:rsid w:val="0043293C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43293C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43293C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43293C"/>
    <w:pPr>
      <w:tabs>
        <w:tab w:val="right" w:pos="7920"/>
      </w:tabs>
      <w:spacing w:after="0"/>
      <w:ind w:left="1600"/>
    </w:pPr>
  </w:style>
  <w:style w:type="paragraph" w:customStyle="1" w:styleId="warninghead">
    <w:name w:val="warning head"/>
    <w:basedOn w:val="cautionhead"/>
    <w:next w:val="Normal"/>
    <w:rsid w:val="0043293C"/>
  </w:style>
  <w:style w:type="paragraph" w:customStyle="1" w:styleId="warningitem">
    <w:name w:val="warning item"/>
    <w:basedOn w:val="cautionitem"/>
    <w:rsid w:val="0043293C"/>
  </w:style>
  <w:style w:type="paragraph" w:customStyle="1" w:styleId="lastpage">
    <w:name w:val="last page"/>
    <w:aliases w:val="lp"/>
    <w:basedOn w:val="Normal"/>
    <w:rsid w:val="00747BA2"/>
    <w:pPr>
      <w:spacing w:after="0" w:line="240" w:lineRule="auto"/>
      <w:jc w:val="center"/>
    </w:pPr>
    <w:rPr>
      <w:sz w:val="18"/>
    </w:rPr>
  </w:style>
  <w:style w:type="paragraph" w:styleId="BalloonText">
    <w:name w:val="Balloon Text"/>
    <w:basedOn w:val="Normal"/>
    <w:link w:val="BalloonTextChar"/>
    <w:semiHidden/>
    <w:unhideWhenUsed/>
    <w:rsid w:val="009D1F4A"/>
    <w:pPr>
      <w:spacing w:after="0" w:line="240" w:lineRule="auto"/>
    </w:pPr>
    <w:rPr>
      <w:rFonts w:eastAsia="MS Gothic"/>
      <w:sz w:val="18"/>
      <w:szCs w:val="18"/>
    </w:rPr>
  </w:style>
  <w:style w:type="character" w:customStyle="1" w:styleId="BalloonTextChar">
    <w:name w:val="Balloon Text Char"/>
    <w:link w:val="BalloonText"/>
    <w:semiHidden/>
    <w:rsid w:val="009D1F4A"/>
    <w:rPr>
      <w:rFonts w:ascii="Arial" w:eastAsia="MS Gothic" w:hAnsi="Arial" w:cs="Times New Roman"/>
      <w:sz w:val="18"/>
      <w:szCs w:val="18"/>
      <w:lang w:eastAsia="en-US"/>
    </w:rPr>
  </w:style>
  <w:style w:type="paragraph" w:customStyle="1" w:styleId="a">
    <w:name w:val="表本文"/>
    <w:basedOn w:val="Normal"/>
    <w:link w:val="Char"/>
    <w:rsid w:val="00F8759C"/>
    <w:pPr>
      <w:widowControl w:val="0"/>
      <w:overflowPunct/>
      <w:snapToGrid w:val="0"/>
      <w:spacing w:after="0" w:line="280" w:lineRule="exact"/>
      <w:jc w:val="both"/>
    </w:pPr>
    <w:rPr>
      <w:rFonts w:eastAsia="MS PGothic"/>
      <w:kern w:val="2"/>
      <w:sz w:val="18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F8759C"/>
    <w:pPr>
      <w:widowControl w:val="0"/>
      <w:overflowPunct/>
      <w:snapToGrid w:val="0"/>
      <w:spacing w:after="0" w:line="240" w:lineRule="auto"/>
      <w:ind w:left="720"/>
      <w:contextualSpacing/>
      <w:jc w:val="both"/>
      <w:textAlignment w:val="auto"/>
    </w:pPr>
    <w:rPr>
      <w:rFonts w:eastAsia="MS PGothic"/>
      <w:kern w:val="2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A79FB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A79FB"/>
    <w:rPr>
      <w:color w:val="0000FF" w:themeColor="hyperlink"/>
      <w:u w:val="single"/>
    </w:rPr>
  </w:style>
  <w:style w:type="paragraph" w:styleId="Caption">
    <w:name w:val="caption"/>
    <w:aliases w:val="Table"/>
    <w:basedOn w:val="Normal"/>
    <w:next w:val="Normal"/>
    <w:link w:val="CaptionChar"/>
    <w:qFormat/>
    <w:rsid w:val="00EE3A83"/>
    <w:pPr>
      <w:overflowPunct/>
      <w:autoSpaceDE/>
      <w:autoSpaceDN/>
      <w:adjustRightInd/>
      <w:spacing w:before="120" w:after="0" w:line="240" w:lineRule="auto"/>
      <w:textAlignment w:val="auto"/>
    </w:pPr>
    <w:rPr>
      <w:rFonts w:eastAsia="Times New Roman"/>
      <w:b/>
      <w:bCs/>
    </w:rPr>
  </w:style>
  <w:style w:type="character" w:customStyle="1" w:styleId="CaptionChar">
    <w:name w:val="Caption Char"/>
    <w:aliases w:val="Table Char"/>
    <w:basedOn w:val="DefaultParagraphFont"/>
    <w:link w:val="Caption"/>
    <w:rsid w:val="00EE3A83"/>
    <w:rPr>
      <w:rFonts w:eastAsia="Times New Roman"/>
      <w:b/>
      <w:bCs/>
      <w:lang w:eastAsia="en-US"/>
    </w:rPr>
  </w:style>
  <w:style w:type="table" w:styleId="TableGrid">
    <w:name w:val="Table Grid"/>
    <w:basedOn w:val="TableNormal"/>
    <w:uiPriority w:val="59"/>
    <w:rsid w:val="00142AB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10B0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7359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209CA"/>
    <w:pPr>
      <w:overflowPunct/>
      <w:autoSpaceDE/>
      <w:autoSpaceDN/>
      <w:adjustRightInd/>
      <w:spacing w:after="0" w:line="240" w:lineRule="auto"/>
      <w:textAlignment w:val="auto"/>
    </w:pPr>
    <w:rPr>
      <w:rFonts w:ascii="Calibri" w:eastAsia="Times New Roman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9CA"/>
    <w:rPr>
      <w:rFonts w:ascii="Calibri" w:eastAsia="Times New Roman" w:hAnsi="Calibri" w:cs="Consolas"/>
      <w:sz w:val="22"/>
      <w:szCs w:val="21"/>
      <w:lang w:eastAsia="en-US"/>
    </w:rPr>
  </w:style>
  <w:style w:type="paragraph" w:customStyle="1" w:styleId="TOCLOFLOTheading">
    <w:name w:val="TOC_LOF_LOT_heading"/>
    <w:basedOn w:val="Heading1"/>
    <w:qFormat/>
    <w:rsid w:val="00B33FC9"/>
    <w:pPr>
      <w:numPr>
        <w:numId w:val="0"/>
      </w:num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" w:cs="Arial"/>
      <w:bCs/>
      <w:kern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B227DD"/>
    <w:rPr>
      <w:rFonts w:ascii="Arial" w:hAnsi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11B9C"/>
    <w:rPr>
      <w:b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C53FF"/>
  </w:style>
  <w:style w:type="paragraph" w:styleId="FootnoteText">
    <w:name w:val="footnote text"/>
    <w:basedOn w:val="Normal"/>
    <w:link w:val="FootnoteTextChar"/>
    <w:uiPriority w:val="99"/>
    <w:unhideWhenUsed/>
    <w:rsid w:val="00E402D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E402DB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E402DB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34CAA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86B5A"/>
    <w:rPr>
      <w:rFonts w:ascii="Arial" w:hAnsi="Arial"/>
      <w:sz w:val="18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440178"/>
  </w:style>
  <w:style w:type="character" w:customStyle="1" w:styleId="CommentTextChar">
    <w:name w:val="Comment Text Char"/>
    <w:basedOn w:val="DefaultParagraphFont"/>
    <w:link w:val="CommentText"/>
    <w:semiHidden/>
    <w:rsid w:val="00440178"/>
    <w:rPr>
      <w:lang w:eastAsia="en-US"/>
    </w:rPr>
  </w:style>
  <w:style w:type="paragraph" w:styleId="NormalWeb">
    <w:name w:val="Normal (Web)"/>
    <w:basedOn w:val="Normal"/>
    <w:uiPriority w:val="99"/>
    <w:unhideWhenUsed/>
    <w:rsid w:val="00AC4363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4E3F5A"/>
    <w:rPr>
      <w:lang w:eastAsia="en-US"/>
    </w:rPr>
  </w:style>
  <w:style w:type="table" w:styleId="LightList">
    <w:name w:val="Light List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444B4"/>
    <w:pPr>
      <w:tabs>
        <w:tab w:val="decimal" w:pos="360"/>
      </w:tabs>
      <w:overflowPunct/>
      <w:autoSpaceDE/>
      <w:autoSpaceDN/>
      <w:adjustRightInd/>
      <w:spacing w:line="276" w:lineRule="auto"/>
      <w:textAlignment w:val="auto"/>
    </w:pPr>
    <w:rPr>
      <w:rFonts w:asciiTheme="minorHAnsi" w:eastAsiaTheme="minorEastAsia" w:hAnsiTheme="minorHAns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444B4"/>
    <w:rPr>
      <w:i/>
      <w:iCs/>
    </w:rPr>
  </w:style>
  <w:style w:type="table" w:styleId="LightShading-Accent1">
    <w:name w:val="Light Shading Accent 1"/>
    <w:basedOn w:val="TableNormal"/>
    <w:uiPriority w:val="60"/>
    <w:rsid w:val="00F444B4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0">
    <w:name w:val="改訂記録_タイトル"/>
    <w:rsid w:val="004814ED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1">
    <w:name w:val="暫定版"/>
    <w:next w:val="Normal"/>
    <w:rsid w:val="00F61A0E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R">
    <w:name w:val="R番号"/>
    <w:rsid w:val="00F61A0E"/>
    <w:pPr>
      <w:spacing w:line="240" w:lineRule="atLeast"/>
      <w:jc w:val="right"/>
    </w:pPr>
    <w:rPr>
      <w:rFonts w:ascii="Arial" w:eastAsia="MS Gothic" w:hAnsi="Arial"/>
      <w:sz w:val="18"/>
    </w:rPr>
  </w:style>
  <w:style w:type="paragraph" w:customStyle="1" w:styleId="Arial16pt0mm403">
    <w:name w:val="スタイル 図表目次 + +見出しのフォント (Arial) 16 pt 左 :  0 mm ぶら下げインデント :  4.03..."/>
    <w:basedOn w:val="TableofFigures"/>
    <w:rsid w:val="00C77786"/>
    <w:pPr>
      <w:spacing w:line="360" w:lineRule="auto"/>
      <w:ind w:left="403" w:hanging="403"/>
    </w:pPr>
    <w:rPr>
      <w:rFonts w:asciiTheme="majorHAnsi" w:hAnsiTheme="majorHAnsi" w:cs="MS Mincho"/>
      <w:b/>
      <w:sz w:val="32"/>
    </w:rPr>
  </w:style>
  <w:style w:type="paragraph" w:customStyle="1" w:styleId="Preliminary">
    <w:name w:val="Preliminary"/>
    <w:basedOn w:val="Normal"/>
    <w:link w:val="Preliminary0"/>
    <w:qFormat/>
    <w:rsid w:val="00842108"/>
    <w:pPr>
      <w:spacing w:after="0" w:line="140" w:lineRule="exact"/>
    </w:pPr>
    <w:rPr>
      <w:rFonts w:eastAsia="Arial" w:cs="Arial"/>
      <w:sz w:val="14"/>
      <w:szCs w:val="14"/>
      <w:lang w:eastAsia="ja-JP"/>
    </w:rPr>
  </w:style>
  <w:style w:type="character" w:customStyle="1" w:styleId="Preliminary0">
    <w:name w:val="Preliminary (文字)"/>
    <w:basedOn w:val="DefaultParagraphFont"/>
    <w:link w:val="Preliminary"/>
    <w:rsid w:val="00842108"/>
    <w:rPr>
      <w:rFonts w:ascii="Arial" w:eastAsia="Arial" w:hAnsi="Arial" w:cs="Arial"/>
      <w:sz w:val="14"/>
      <w:szCs w:val="1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4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45CE"/>
    <w:rPr>
      <w:b/>
      <w:bCs/>
      <w:lang w:eastAsia="en-US"/>
    </w:rPr>
  </w:style>
  <w:style w:type="character" w:customStyle="1" w:styleId="shorttext">
    <w:name w:val="short_text"/>
    <w:basedOn w:val="DefaultParagraphFont"/>
    <w:rsid w:val="00F868FF"/>
  </w:style>
  <w:style w:type="character" w:customStyle="1" w:styleId="Heading3Char">
    <w:name w:val="Heading 3 Char"/>
    <w:basedOn w:val="DefaultParagraphFont"/>
    <w:link w:val="Heading3"/>
    <w:rsid w:val="00D64227"/>
    <w:rPr>
      <w:rFonts w:ascii="Arial" w:hAnsi="Arial"/>
      <w:b/>
      <w:lang w:eastAsia="en-US"/>
    </w:rPr>
  </w:style>
  <w:style w:type="character" w:customStyle="1" w:styleId="Heading2Char">
    <w:name w:val="Heading 2 Char"/>
    <w:basedOn w:val="DefaultParagraphFont"/>
    <w:link w:val="Heading2"/>
    <w:rsid w:val="00B54EB4"/>
    <w:rPr>
      <w:rFonts w:asciiTheme="majorHAnsi" w:hAnsiTheme="majorHAnsi" w:cstheme="majorHAnsi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D30D9C"/>
    <w:rPr>
      <w:b/>
      <w:lang w:eastAsia="en-US"/>
    </w:rPr>
  </w:style>
  <w:style w:type="character" w:customStyle="1" w:styleId="Heading5Char">
    <w:name w:val="Heading 5 Char"/>
    <w:aliases w:val="Figure Char"/>
    <w:basedOn w:val="DefaultParagraphFont"/>
    <w:link w:val="Heading5"/>
    <w:rsid w:val="003D6C8E"/>
    <w:rPr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D30D9C"/>
    <w:rPr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D30D9C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D30D9C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D30D9C"/>
    <w:rPr>
      <w:rFonts w:ascii="Arial" w:hAnsi="Arial"/>
      <w:b/>
      <w:i/>
      <w:sz w:val="18"/>
      <w:lang w:eastAsia="en-US"/>
    </w:rPr>
  </w:style>
  <w:style w:type="character" w:customStyle="1" w:styleId="DateChar">
    <w:name w:val="Date Char"/>
    <w:basedOn w:val="DefaultParagraphFont"/>
    <w:link w:val="Date"/>
    <w:rsid w:val="00D30D9C"/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D30D9C"/>
    <w:rPr>
      <w:rFonts w:ascii="Arial" w:hAnsi="Arial" w:cs="Arial"/>
      <w:bCs/>
      <w:kern w:val="28"/>
      <w:sz w:val="76"/>
      <w:szCs w:val="32"/>
    </w:rPr>
  </w:style>
  <w:style w:type="paragraph" w:styleId="NoSpacing">
    <w:name w:val="No Spacing"/>
    <w:link w:val="NoSpacingChar"/>
    <w:uiPriority w:val="1"/>
    <w:qFormat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StyleCaptionCaptionCharCharCharCaptionCharCharCharCharCh">
    <w:name w:val="Style CaptionCaption Char Char CharCaption Char Char Char Char Ch..."/>
    <w:basedOn w:val="Caption"/>
    <w:rsid w:val="001048B2"/>
  </w:style>
  <w:style w:type="character" w:customStyle="1" w:styleId="tablebody0">
    <w:name w:val="table body (文字)"/>
    <w:aliases w:val="tb (文字)"/>
    <w:link w:val="tablebody"/>
    <w:rsid w:val="00BF2879"/>
    <w:rPr>
      <w:rFonts w:ascii="Arial" w:hAnsi="Arial"/>
      <w:sz w:val="18"/>
      <w:lang w:eastAsia="en-US"/>
    </w:rPr>
  </w:style>
  <w:style w:type="character" w:styleId="Strong">
    <w:name w:val="Strong"/>
    <w:basedOn w:val="DefaultParagraphFont"/>
    <w:qFormat/>
    <w:rsid w:val="003D6C8E"/>
    <w:rPr>
      <w:rFonts w:ascii="Times New Roman" w:hAnsi="Times New Roman"/>
      <w:b/>
      <w:bCs/>
      <w:sz w:val="20"/>
    </w:rPr>
  </w:style>
  <w:style w:type="paragraph" w:customStyle="1" w:styleId="Style1">
    <w:name w:val="Style1"/>
    <w:basedOn w:val="Normal"/>
    <w:link w:val="Style1Char"/>
    <w:qFormat/>
    <w:rsid w:val="00FE0DC6"/>
  </w:style>
  <w:style w:type="character" w:customStyle="1" w:styleId="Style1Char">
    <w:name w:val="Style1 Char"/>
    <w:basedOn w:val="DefaultParagraphFont"/>
    <w:link w:val="Style1"/>
    <w:rsid w:val="00FE0DC6"/>
    <w:rPr>
      <w:lang w:eastAsia="en-US"/>
    </w:rPr>
  </w:style>
  <w:style w:type="paragraph" w:customStyle="1" w:styleId="a2">
    <w:name w:val="表ヘッダ"/>
    <w:basedOn w:val="a"/>
    <w:next w:val="a"/>
    <w:rsid w:val="00561FC7"/>
    <w:pPr>
      <w:keepNext/>
      <w:widowControl/>
      <w:autoSpaceDE/>
      <w:autoSpaceDN/>
      <w:snapToGrid/>
      <w:ind w:left="57" w:right="57"/>
      <w:jc w:val="center"/>
    </w:pPr>
    <w:rPr>
      <w:rFonts w:eastAsia="MS Gothic" w:cs="Arial"/>
      <w:kern w:val="0"/>
      <w:szCs w:val="20"/>
    </w:rPr>
  </w:style>
  <w:style w:type="paragraph" w:customStyle="1" w:styleId="ReqText">
    <w:name w:val="ReqText"/>
    <w:basedOn w:val="Normal"/>
    <w:link w:val="ReqTextChar"/>
    <w:qFormat/>
    <w:rsid w:val="00561FC7"/>
    <w:pPr>
      <w:overflowPunct/>
      <w:autoSpaceDE/>
      <w:autoSpaceDN/>
      <w:adjustRightInd/>
      <w:spacing w:after="0" w:line="0" w:lineRule="atLeast"/>
      <w:textAlignment w:val="auto"/>
    </w:pPr>
    <w:rPr>
      <w:rFonts w:ascii="Verdana" w:eastAsia="Meiryo" w:hAnsi="Verdana"/>
      <w:szCs w:val="24"/>
      <w:lang w:val="en-GB" w:eastAsia="fr-FR"/>
    </w:rPr>
  </w:style>
  <w:style w:type="character" w:customStyle="1" w:styleId="ReqTextChar">
    <w:name w:val="ReqText Char"/>
    <w:basedOn w:val="DefaultParagraphFont"/>
    <w:link w:val="ReqText"/>
    <w:rsid w:val="00561FC7"/>
    <w:rPr>
      <w:rFonts w:ascii="Verdana" w:eastAsia="Meiryo" w:hAnsi="Verdana"/>
      <w:szCs w:val="24"/>
      <w:lang w:val="en-GB" w:eastAsia="fr-FR"/>
    </w:rPr>
  </w:style>
  <w:style w:type="paragraph" w:styleId="BodyText">
    <w:name w:val="Body Text"/>
    <w:basedOn w:val="Normal"/>
    <w:link w:val="BodyTextChar"/>
    <w:rsid w:val="00DF631D"/>
    <w:pPr>
      <w:widowControl w:val="0"/>
      <w:overflowPunct/>
      <w:snapToGrid w:val="0"/>
      <w:spacing w:after="0" w:line="240" w:lineRule="auto"/>
      <w:ind w:right="43"/>
      <w:jc w:val="both"/>
      <w:textAlignment w:val="auto"/>
    </w:pPr>
    <w:rPr>
      <w:rFonts w:ascii="MS PGothic" w:eastAsia="MS PGothic" w:hAnsi="MS PGothic" w:cs="Arial"/>
      <w:sz w:val="2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DF631D"/>
    <w:rPr>
      <w:rFonts w:ascii="MS PGothic" w:eastAsia="MS PGothic" w:hAnsi="MS PGothic" w:cs="Arial"/>
      <w:sz w:val="21"/>
      <w:lang w:val="x-none" w:eastAsia="x-none"/>
    </w:rPr>
  </w:style>
  <w:style w:type="paragraph" w:customStyle="1" w:styleId="Syntax">
    <w:name w:val="Syntax"/>
    <w:basedOn w:val="a"/>
    <w:link w:val="SyntaxChar"/>
    <w:qFormat/>
    <w:rsid w:val="00BC363F"/>
    <w:pPr>
      <w:framePr w:hSpace="180" w:wrap="around" w:vAnchor="text" w:hAnchor="margin" w:y="30"/>
    </w:pPr>
    <w:rPr>
      <w:rFonts w:ascii="Courier New" w:hAnsi="Courier New" w:cs="Courier New"/>
      <w:szCs w:val="18"/>
    </w:rPr>
  </w:style>
  <w:style w:type="character" w:styleId="Emphasis">
    <w:name w:val="Emphasis"/>
    <w:basedOn w:val="DefaultParagraphFont"/>
    <w:uiPriority w:val="20"/>
    <w:qFormat/>
    <w:rsid w:val="004D0115"/>
    <w:rPr>
      <w:i/>
      <w:iCs/>
    </w:rPr>
  </w:style>
  <w:style w:type="character" w:customStyle="1" w:styleId="Char">
    <w:name w:val="表本文 Char"/>
    <w:basedOn w:val="DefaultParagraphFont"/>
    <w:link w:val="a"/>
    <w:rsid w:val="00BC363F"/>
    <w:rPr>
      <w:rFonts w:ascii="Arial" w:eastAsia="MS PGothic" w:hAnsi="Arial"/>
      <w:kern w:val="2"/>
      <w:sz w:val="18"/>
      <w:szCs w:val="21"/>
    </w:rPr>
  </w:style>
  <w:style w:type="character" w:customStyle="1" w:styleId="SyntaxChar">
    <w:name w:val="Syntax Char"/>
    <w:basedOn w:val="Char"/>
    <w:link w:val="Syntax"/>
    <w:rsid w:val="00BC363F"/>
    <w:rPr>
      <w:rFonts w:ascii="Courier New" w:eastAsia="MS PGothic" w:hAnsi="Courier New" w:cs="Courier New"/>
      <w:kern w:val="2"/>
      <w:sz w:val="18"/>
      <w:szCs w:val="18"/>
    </w:rPr>
  </w:style>
  <w:style w:type="character" w:customStyle="1" w:styleId="st">
    <w:name w:val="st"/>
    <w:basedOn w:val="DefaultParagraphFont"/>
    <w:rsid w:val="001A5183"/>
  </w:style>
  <w:style w:type="paragraph" w:customStyle="1" w:styleId="ReqID">
    <w:name w:val="ReqID"/>
    <w:basedOn w:val="Normal"/>
    <w:next w:val="Normal"/>
    <w:link w:val="ReqIDChar"/>
    <w:qFormat/>
    <w:rsid w:val="00E91B2F"/>
    <w:pPr>
      <w:overflowPunct/>
      <w:autoSpaceDE/>
      <w:autoSpaceDN/>
      <w:adjustRightInd/>
      <w:spacing w:after="0" w:line="0" w:lineRule="atLeast"/>
      <w:textAlignment w:val="auto"/>
    </w:pPr>
    <w:rPr>
      <w:rFonts w:ascii="Verdana" w:eastAsia="Meiryo" w:hAnsi="Verdana" w:cs="Arial"/>
      <w:b/>
      <w:i/>
      <w:vanish/>
      <w:color w:val="0000FF"/>
      <w:lang w:val="en-GB" w:eastAsia="fr-FR"/>
    </w:rPr>
  </w:style>
  <w:style w:type="character" w:customStyle="1" w:styleId="ReqIDChar">
    <w:name w:val="ReqID Char"/>
    <w:link w:val="ReqID"/>
    <w:rsid w:val="00E91B2F"/>
    <w:rPr>
      <w:rFonts w:ascii="Verdana" w:eastAsia="Meiryo" w:hAnsi="Verdana" w:cs="Arial"/>
      <w:b/>
      <w:i/>
      <w:vanish/>
      <w:color w:val="0000FF"/>
      <w:lang w:val="en-GB" w:eastAsia="fr-FR"/>
    </w:rPr>
  </w:style>
  <w:style w:type="paragraph" w:customStyle="1" w:styleId="RefIDs">
    <w:name w:val="RefIDs"/>
    <w:basedOn w:val="Normal"/>
    <w:next w:val="Normal"/>
    <w:link w:val="RefIDsChar"/>
    <w:qFormat/>
    <w:rsid w:val="00E91B2F"/>
    <w:pPr>
      <w:wordWrap w:val="0"/>
      <w:overflowPunct/>
      <w:autoSpaceDE/>
      <w:autoSpaceDN/>
      <w:adjustRightInd/>
      <w:spacing w:after="0" w:line="0" w:lineRule="atLeast"/>
      <w:jc w:val="right"/>
      <w:textAlignment w:val="auto"/>
    </w:pPr>
    <w:rPr>
      <w:rFonts w:ascii="Verdana" w:eastAsia="Meiryo" w:hAnsi="Verdana" w:cs="Arial"/>
      <w:b/>
      <w:i/>
      <w:vanish/>
      <w:color w:val="00B050"/>
      <w:lang w:val="en-GB" w:eastAsia="ja-JP"/>
    </w:rPr>
  </w:style>
  <w:style w:type="character" w:customStyle="1" w:styleId="RefIDsChar">
    <w:name w:val="RefIDs Char"/>
    <w:basedOn w:val="DefaultParagraphFont"/>
    <w:link w:val="RefIDs"/>
    <w:rsid w:val="00E91B2F"/>
    <w:rPr>
      <w:rFonts w:ascii="Verdana" w:eastAsia="Meiryo" w:hAnsi="Verdana" w:cs="Arial"/>
      <w:b/>
      <w:i/>
      <w:vanish/>
      <w:color w:val="00B05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oidang\Downloads\ume_template_word_a4_20160105\ume_template_word_a4_20160105\A4umtpwe01.dotm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CM_PARTS</b:Tag>
    <b:SourceType>Report</b:SourceType>
    <b:Guid>{2FBFBD5C-6F4C-4492-B6E5-2257082B137D}</b:Guid>
    <b:Title>RH850/V1R Radar DSP Math Software Library Detailed Design – Common Parts</b:Title>
    <b:Year>2017</b:Year>
    <b:Publisher>Renesas Eletronics</b:Publisher>
    <b:RefOrder>1</b:RefOrder>
  </b:Source>
</b:Sources>
</file>

<file path=customXml/itemProps1.xml><?xml version="1.0" encoding="utf-8"?>
<ds:datastoreItem xmlns:ds="http://schemas.openxmlformats.org/officeDocument/2006/customXml" ds:itemID="{E7EB672A-3593-4AD9-BD5B-FF1D2E8C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A4umtpwe01.dotm</Template>
  <TotalTime>14533</TotalTime>
  <Pages>17</Pages>
  <Words>1951</Words>
  <Characters>11122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RH850/V1R Radar DSP Math Software Library</vt:lpstr>
      <vt:lpstr>RH850/V1R Radar DSP Math Software Library</vt:lpstr>
    </vt:vector>
  </TitlesOfParts>
  <Company>Renesas Electronics Corporation</Company>
  <LinksUpToDate>false</LinksUpToDate>
  <CharactersWithSpaces>13047</CharactersWithSpaces>
  <SharedDoc>false</SharedDoc>
  <HLinks>
    <vt:vector size="6" baseType="variant">
      <vt:variant>
        <vt:i4>821375114</vt:i4>
      </vt:variant>
      <vt:variant>
        <vt:i4>-1</vt:i4>
      </vt:variant>
      <vt:variant>
        <vt:i4>2052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RH850/V1R Radar DSP Math Software Library</dc:title>
  <dc:subject/>
  <dc:creator>Quang Vinh. Nguyen</dc:creator>
  <cp:keywords/>
  <dc:description/>
  <cp:lastModifiedBy>Tien Phi. Tran</cp:lastModifiedBy>
  <cp:revision>73</cp:revision>
  <cp:lastPrinted>2017-07-12T07:34:00Z</cp:lastPrinted>
  <dcterms:created xsi:type="dcterms:W3CDTF">2017-02-20T01:45:00Z</dcterms:created>
  <dcterms:modified xsi:type="dcterms:W3CDTF">2019-01-03T06:48:00Z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Jun.</vt:lpwstr>
  </property>
  <property fmtid="{D5CDD505-2E9C-101B-9397-08002B2CF9AE}" pid="4" name="ReleaseDay">
    <vt:lpwstr>20</vt:lpwstr>
  </property>
  <property fmtid="{D5CDD505-2E9C-101B-9397-08002B2CF9AE}" pid="5" name="CopyrightYear">
    <vt:lpwstr>2017</vt:lpwstr>
  </property>
  <property fmtid="{D5CDD505-2E9C-101B-9397-08002B2CF9AE}" pid="6" name="DocumentType">
    <vt:lpwstr>Detailed Design</vt:lpwstr>
  </property>
  <property fmtid="{D5CDD505-2E9C-101B-9397-08002B2CF9AE}" pid="7" name="ProductNumber">
    <vt:lpwstr/>
  </property>
  <property fmtid="{D5CDD505-2E9C-101B-9397-08002B2CF9AE}" pid="8" name="ManualNumber">
    <vt:lpwstr>R11UM0064EJ0001</vt:lpwstr>
  </property>
  <property fmtid="{D5CDD505-2E9C-101B-9397-08002B2CF9AE}" pid="9" name="Revision">
    <vt:lpwstr>0.01</vt:lpwstr>
  </property>
  <property fmtid="{D5CDD505-2E9C-101B-9397-08002B2CF9AE}" pid="10" name="MCName">
    <vt:lpwstr>Radar DSP Math Library</vt:lpwstr>
  </property>
  <property fmtid="{D5CDD505-2E9C-101B-9397-08002B2CF9AE}" pid="11" name="ManualTitle1">
    <vt:lpwstr>Radar DSP Math Software Library</vt:lpwstr>
  </property>
  <property fmtid="{D5CDD505-2E9C-101B-9397-08002B2CF9AE}" pid="12" name="ManualTitle2">
    <vt:lpwstr/>
  </property>
  <property fmtid="{D5CDD505-2E9C-101B-9397-08002B2CF9AE}" pid="13" name="DocumentTypeTitle">
    <vt:lpwstr>User's Manual</vt:lpwstr>
  </property>
  <property fmtid="{D5CDD505-2E9C-101B-9397-08002B2CF9AE}" pid="14" name="CONFIDENTIAL">
    <vt:lpwstr/>
  </property>
  <property fmtid="{D5CDD505-2E9C-101B-9397-08002B2CF9AE}" pid="15" name="ManualDevice">
    <vt:lpwstr>RH850/V1R</vt:lpwstr>
  </property>
  <property fmtid="{D5CDD505-2E9C-101B-9397-08002B2CF9AE}" pid="16" name="FunctionName">
    <vt:lpwstr>PFP AddElement</vt:lpwstr>
  </property>
</Properties>
</file>