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129621" w:displacedByCustomXml="next"/>
    <w:bookmarkStart w:id="1" w:name="_Toc121799709" w:displacedByCustomXml="next"/>
    <w:bookmarkStart w:id="2" w:name="_Toc412391320" w:displacedByCustomXml="next"/>
    <w:bookmarkStart w:id="3" w:name="_Toc412390618" w:displacedByCustomXml="next"/>
    <w:bookmarkStart w:id="4" w:name="_Toc412388095" w:displacedByCustomXml="next"/>
    <w:bookmarkStart w:id="5" w:name="_Toc412387990" w:displacedByCustomXml="next"/>
    <w:bookmarkStart w:id="6" w:name="_Toc412387847" w:displacedByCustomXml="next"/>
    <w:bookmarkStart w:id="7" w:name="_Toc348511327" w:displacedByCustomXml="next"/>
    <w:bookmarkStart w:id="8" w:name="_Toc348510772" w:displacedByCustomXml="next"/>
    <w:sdt>
      <w:sdtPr>
        <w:rPr>
          <w:rFonts w:ascii="Arial" w:hAnsi="Arial"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482718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4B4A640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FECDAB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3C8FFE8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B23EBF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C21212D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0E02944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13FFA5A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518328D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FC3E31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 w:rsidRPr="0006281E">
            <w:rPr>
              <w:rFonts w:ascii="Arial" w:hAnsi="Arial" w:cs="Arial"/>
              <w:b/>
              <w:sz w:val="40"/>
            </w:rPr>
            <w:t>Document Type: Detail Design</w:t>
          </w:r>
        </w:p>
        <w:p w14:paraId="08EC527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6D242F90" w14:textId="5E21D420" w:rsidR="00F61279" w:rsidRPr="0006281E" w:rsidRDefault="00B6396F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>
            <w:rPr>
              <w:rFonts w:ascii="Arial" w:hAnsi="Arial" w:cs="Arial"/>
              <w:b/>
              <w:sz w:val="40"/>
            </w:rPr>
            <w:t>Document Name:</w:t>
          </w:r>
        </w:p>
        <w:p w14:paraId="20419815" w14:textId="3FB7F5A0" w:rsidR="00F61279" w:rsidRPr="0006281E" w:rsidRDefault="00F61279" w:rsidP="00F61279">
          <w:pPr>
            <w:tabs>
              <w:tab w:val="left" w:pos="174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0F741F58" w14:textId="257FE77A" w:rsidR="00F61279" w:rsidRPr="0006281E" w:rsidRDefault="00656E1C" w:rsidP="005E200F">
          <w:pPr>
            <w:overflowPunct/>
            <w:autoSpaceDE/>
            <w:autoSpaceDN/>
            <w:adjustRightInd/>
            <w:spacing w:after="0" w:line="240" w:lineRule="auto"/>
            <w:ind w:left="360" w:right="33"/>
            <w:textAlignment w:val="auto"/>
            <w:rPr>
              <w:rFonts w:ascii="Arial" w:hAnsi="Arial" w:cs="Arial"/>
              <w:b/>
              <w:kern w:val="2"/>
              <w:sz w:val="44"/>
              <w:szCs w:val="21"/>
            </w:rPr>
          </w:pPr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 xml:space="preserve">ADSP FRAMEWORK: </w:t>
          </w:r>
          <w:r w:rsidR="00A533DE">
            <w:rPr>
              <w:rFonts w:ascii="Arial" w:hAnsi="Arial" w:cs="Arial"/>
              <w:b/>
              <w:kern w:val="2"/>
              <w:sz w:val="44"/>
              <w:szCs w:val="21"/>
            </w:rPr>
            <w:t>SSI DRIVER</w:t>
          </w:r>
        </w:p>
        <w:p w14:paraId="6BE82C30" w14:textId="77777777" w:rsidR="00656E1C" w:rsidRPr="0006281E" w:rsidRDefault="00656E1C" w:rsidP="00264FAB">
          <w:pPr>
            <w:overflowPunct/>
            <w:autoSpaceDE/>
            <w:autoSpaceDN/>
            <w:adjustRightInd/>
            <w:spacing w:after="0" w:line="240" w:lineRule="auto"/>
            <w:ind w:right="33"/>
            <w:textAlignment w:val="auto"/>
            <w:rPr>
              <w:rFonts w:ascii="Arial" w:hAnsi="Arial" w:cs="Arial"/>
              <w:b/>
              <w:sz w:val="72"/>
            </w:rPr>
          </w:pPr>
        </w:p>
        <w:p w14:paraId="74E331E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AFE814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0B32FB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153ADAB9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DE5B11E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FC8916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C801862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9341EE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F923957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7AEAC0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3095D55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94E5DD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E730AC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E70351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1B10521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7F1E73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E4929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67D1345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FD264B8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6EC2A2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2D87E3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5EC2CA6F" w14:textId="77777777" w:rsidR="00F61279" w:rsidRPr="0006281E" w:rsidRDefault="00F61279" w:rsidP="00FD70C6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9936" behindDoc="0" locked="0" layoutInCell="1" allowOverlap="1" wp14:anchorId="1FC23F3D" wp14:editId="5726CB36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612845" w:rsidRPr="00EC1310" w:rsidRDefault="00612845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23F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21.9pt;margin-top:3.9pt;width:203.25pt;height:9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" fillcolor="white [3201]" strokecolor="white [3212]" strokeweight=".5pt">
                    <v:textbox>
                      <w:txbxContent>
                        <w:p w14:paraId="7748B900" w14:textId="77777777" w:rsidR="00612845" w:rsidRPr="00EC1310" w:rsidRDefault="00612845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80416" behindDoc="0" locked="0" layoutInCell="1" allowOverlap="1" wp14:anchorId="0CD794DB" wp14:editId="064EB960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11430</wp:posOffset>
                    </wp:positionV>
                    <wp:extent cx="2505075" cy="1276350"/>
                    <wp:effectExtent l="0" t="0" r="28575" b="190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612845" w:rsidRPr="00EC1310" w:rsidRDefault="00612845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Design Vietnam Co. Ltd</w:t>
                                </w:r>
                              </w:p>
                              <w:p w14:paraId="3C989C58" w14:textId="77777777" w:rsidR="00612845" w:rsidRPr="00EC1310" w:rsidRDefault="00612845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612845" w:rsidRPr="00EC1310" w:rsidRDefault="00612845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794DB" id="Text Box 13" o:spid="_x0000_s1027" type="#_x0000_t202" style="position:absolute;margin-left:280.65pt;margin-top:.9pt;width:197.25pt;height:100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" fillcolor="white [3201]" strokecolor="white [3212]" strokeweight=".5pt">
                    <v:textbox>
                      <w:txbxContent>
                        <w:p w14:paraId="3BEE35F4" w14:textId="77777777" w:rsidR="00612845" w:rsidRPr="00EC1310" w:rsidRDefault="00612845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 Design Vietnam Co. Ltd</w:t>
                          </w:r>
                        </w:p>
                        <w:p w14:paraId="3C989C58" w14:textId="77777777" w:rsidR="00612845" w:rsidRPr="00EC1310" w:rsidRDefault="00612845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612845" w:rsidRPr="00EC1310" w:rsidRDefault="00612845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lang w:val="ja-JP"/>
            </w:rPr>
            <w:tab/>
          </w:r>
        </w:p>
        <w:p w14:paraId="40FBE62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AB9A6A9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F3B6D3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05D9F6A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5D8416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2452EDDB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C7BBCA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2023C0C" w14:textId="2D8480DA" w:rsidR="00F61279" w:rsidRPr="0006281E" w:rsidRDefault="00F61279" w:rsidP="00FD70C6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50BC646" w14:textId="77777777" w:rsidR="00F61279" w:rsidRPr="0006281E" w:rsidRDefault="00473073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6CF19C89" w14:textId="7E021B2C" w:rsidR="00F61279" w:rsidRPr="0006281E" w:rsidRDefault="00F61279" w:rsidP="00F61279">
      <w:pPr>
        <w:pStyle w:val="TOCHeading"/>
        <w:tabs>
          <w:tab w:val="clear" w:pos="600"/>
          <w:tab w:val="clear" w:pos="800"/>
          <w:tab w:val="left" w:pos="1410"/>
        </w:tabs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/>
        </w:rPr>
      </w:pP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D5AD9A7" w14:textId="4F85C756" w:rsidR="00F23785" w:rsidRPr="0006281E" w:rsidRDefault="00F23785" w:rsidP="00754E75">
          <w:pPr>
            <w:pStyle w:val="TOCHeading"/>
            <w:tabs>
              <w:tab w:val="clear" w:pos="600"/>
              <w:tab w:val="clear" w:pos="800"/>
              <w:tab w:val="left" w:pos="1410"/>
            </w:tabs>
            <w:rPr>
              <w:rFonts w:ascii="Arial" w:hAnsi="Arial" w:cs="Arial"/>
              <w:color w:val="auto"/>
              <w:szCs w:val="20"/>
            </w:rPr>
          </w:pPr>
          <w:r w:rsidRPr="0006281E">
            <w:rPr>
              <w:rFonts w:ascii="Arial" w:hAnsi="Arial" w:cs="Arial"/>
              <w:color w:val="auto"/>
              <w:szCs w:val="20"/>
              <w:lang w:val="ja-JP"/>
            </w:rPr>
            <w:t>Table of Contents</w:t>
          </w:r>
        </w:p>
        <w:p w14:paraId="55FEFB61" w14:textId="77777777" w:rsidR="000A48BC" w:rsidRDefault="00A25F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TOC \o "1-3" \h \z \u </w:instrText>
          </w:r>
          <w:r>
            <w:rPr>
              <w:rFonts w:cs="Arial"/>
              <w:sz w:val="20"/>
            </w:rPr>
            <w:fldChar w:fldCharType="separate"/>
          </w:r>
          <w:hyperlink w:anchor="_Toc530075665" w:history="1">
            <w:r w:rsidR="000A48BC" w:rsidRPr="00C435B1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Overview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_Toc530075665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3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31FE88CA" w14:textId="77777777" w:rsidR="000A48BC" w:rsidRDefault="0047307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66" w:history="1">
            <w:r w:rsidR="000A48BC" w:rsidRPr="00C435B1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Function list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_Toc530075666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4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0CD26AFA" w14:textId="77777777" w:rsidR="000A48BC" w:rsidRDefault="0047307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67" w:history="1">
            <w:r w:rsidR="000A48BC" w:rsidRPr="00C435B1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Detail information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_Toc530075667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5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7F5EB822" w14:textId="77777777" w:rsidR="000A48BC" w:rsidRDefault="0047307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68" w:history="1">
            <w:r w:rsidR="000A48BC" w:rsidRPr="00C435B1">
              <w:rPr>
                <w:rStyle w:val="Hyperlink"/>
                <w:rFonts w:cs="Arial"/>
                <w:noProof/>
              </w:rPr>
              <w:t>3.1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Data type definition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_Toc530075668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5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6FCADCD8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69" w:history="1">
            <w:r w:rsidR="000A48BC" w:rsidRPr="00C435B1">
              <w:rPr>
                <w:rStyle w:val="Hyperlink"/>
                <w:rFonts w:cs="Arial"/>
                <w:noProof/>
              </w:rPr>
              <w:t>3.1.1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SSI_MODULE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_Toc530075669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5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54874B45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0" w:history="1">
            <w:r w:rsidR="000A48BC" w:rsidRPr="00C435B1">
              <w:rPr>
                <w:rStyle w:val="Hyperlink"/>
                <w:rFonts w:cs="Arial"/>
                <w:noProof/>
              </w:rPr>
              <w:t>3.1.2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ADG_CLK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_Toc530075670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5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655F7932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1" w:history="1">
            <w:r w:rsidR="000A48BC" w:rsidRPr="00C435B1">
              <w:rPr>
                <w:rStyle w:val="Hyperlink"/>
                <w:rFonts w:cs="Arial"/>
                <w:noProof/>
              </w:rPr>
              <w:t>3.1.3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SSI_DATA_MODE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_Toc530075671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6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1AB958EB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2" w:history="1">
            <w:r w:rsidR="000A48BC" w:rsidRPr="00C435B1">
              <w:rPr>
                <w:rStyle w:val="Hyperlink"/>
                <w:rFonts w:cs="Arial"/>
                <w:noProof/>
              </w:rPr>
              <w:t>3.1.4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SSI_CLK_MODE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_Toc530075672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6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5394FC79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3" w:history="1">
            <w:r w:rsidR="000A48BC" w:rsidRPr="00C435B1">
              <w:rPr>
                <w:rStyle w:val="Hyperlink"/>
                <w:rFonts w:cs="Arial"/>
                <w:noProof/>
              </w:rPr>
              <w:t>3.1.5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SSI_CLK_MODE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_Toc530075673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6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15A68447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4" w:history="1">
            <w:r w:rsidR="000A48BC" w:rsidRPr="00C435B1">
              <w:rPr>
                <w:rStyle w:val="Hyperlink"/>
                <w:rFonts w:cs="Arial"/>
                <w:noProof/>
              </w:rPr>
              <w:t>3.1.6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SSI_ERR_CODE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_Toc530075674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6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302D54DC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5" w:history="1">
            <w:r w:rsidR="000A48BC" w:rsidRPr="00C435B1">
              <w:rPr>
                <w:rStyle w:val="Hyperlink"/>
                <w:rFonts w:cs="Arial"/>
                <w:noProof/>
              </w:rPr>
              <w:t>3.1.7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SSI_PARAMS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_Toc530075675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7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561D572F" w14:textId="77777777" w:rsidR="000A48BC" w:rsidRDefault="0047307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6" w:history="1">
            <w:r w:rsidR="000A48BC" w:rsidRPr="00C435B1">
              <w:rPr>
                <w:rStyle w:val="Hyperlink"/>
                <w:rFonts w:cs="Arial"/>
                <w:noProof/>
              </w:rPr>
              <w:t>3.2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Global variable definition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_Toc530075676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8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3EA6890E" w14:textId="77777777" w:rsidR="000A48BC" w:rsidRDefault="0047307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7" w:history="1">
            <w:r w:rsidR="000A48BC" w:rsidRPr="00C435B1">
              <w:rPr>
                <w:rStyle w:val="Hyperlink"/>
                <w:rFonts w:cs="Arial"/>
                <w:noProof/>
              </w:rPr>
              <w:t>3.3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Function definition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_Toc530075677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9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15E4B5E8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8" w:history="1">
            <w:r w:rsidR="000A48BC" w:rsidRPr="00C435B1">
              <w:rPr>
                <w:rStyle w:val="Hyperlink"/>
                <w:rFonts w:cs="Arial"/>
                <w:noProof/>
              </w:rPr>
              <w:t>3.3.1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xa_ssi_get_register_base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_Toc530075678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9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02233444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79" w:history="1">
            <w:r w:rsidR="000A48BC" w:rsidRPr="00C435B1">
              <w:rPr>
                <w:rStyle w:val="Hyperlink"/>
                <w:rFonts w:cs="Arial"/>
                <w:noProof/>
              </w:rPr>
              <w:t>3.3.2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xa_ssi_get_module_master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_Toc530075679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10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1B98C3E9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80" w:history="1">
            <w:r w:rsidR="000A48BC" w:rsidRPr="00C435B1">
              <w:rPr>
                <w:rStyle w:val="Hyperlink"/>
                <w:rFonts w:cs="Arial"/>
                <w:noProof/>
              </w:rPr>
              <w:t>3.3.3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xa_ssi_check_valid_module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_Toc530075680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11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4EA085C2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81" w:history="1">
            <w:r w:rsidR="000A48BC" w:rsidRPr="00C435B1">
              <w:rPr>
                <w:rStyle w:val="Hyperlink"/>
                <w:rFonts w:cs="Arial"/>
                <w:noProof/>
              </w:rPr>
              <w:t>3.3.4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xa_ssi_setup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_Toc530075681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12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7F383239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82" w:history="1">
            <w:r w:rsidR="000A48BC" w:rsidRPr="00C435B1">
              <w:rPr>
                <w:rStyle w:val="Hyperlink"/>
                <w:rFonts w:cs="Arial"/>
                <w:noProof/>
              </w:rPr>
              <w:t>3.3.5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ssi_start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_Toc530075682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14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29EBB13D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83" w:history="1">
            <w:r w:rsidR="000A48BC" w:rsidRPr="00C435B1">
              <w:rPr>
                <w:rStyle w:val="Hyperlink"/>
                <w:rFonts w:cs="Arial"/>
                <w:noProof/>
              </w:rPr>
              <w:t>3.3.6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xa_ssi_stop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_Toc530075683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15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51FB46CD" w14:textId="77777777" w:rsidR="000A48BC" w:rsidRDefault="004730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84" w:history="1">
            <w:r w:rsidR="000A48BC" w:rsidRPr="00C435B1">
              <w:rPr>
                <w:rStyle w:val="Hyperlink"/>
                <w:rFonts w:cs="Arial"/>
                <w:noProof/>
              </w:rPr>
              <w:t>3.3.7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xa_ssi_check_available_module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_Toc530075684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16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2FD817EA" w14:textId="77777777" w:rsidR="000A48BC" w:rsidRDefault="0047307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30075685" w:history="1">
            <w:r w:rsidR="000A48BC" w:rsidRPr="00C435B1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0A48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A48BC" w:rsidRPr="00C435B1">
              <w:rPr>
                <w:rStyle w:val="Hyperlink"/>
                <w:rFonts w:cs="Arial"/>
                <w:noProof/>
              </w:rPr>
              <w:t>Revision history</w:t>
            </w:r>
            <w:r w:rsidR="000A48BC">
              <w:rPr>
                <w:noProof/>
                <w:webHidden/>
              </w:rPr>
              <w:tab/>
            </w:r>
            <w:r w:rsidR="000A48BC">
              <w:rPr>
                <w:noProof/>
                <w:webHidden/>
              </w:rPr>
              <w:fldChar w:fldCharType="begin"/>
            </w:r>
            <w:r w:rsidR="000A48BC">
              <w:rPr>
                <w:noProof/>
                <w:webHidden/>
              </w:rPr>
              <w:instrText xml:space="preserve"> PAGEREF _Toc530075685 \h </w:instrText>
            </w:r>
            <w:r w:rsidR="000A48BC">
              <w:rPr>
                <w:noProof/>
                <w:webHidden/>
              </w:rPr>
            </w:r>
            <w:r w:rsidR="000A48BC">
              <w:rPr>
                <w:noProof/>
                <w:webHidden/>
              </w:rPr>
              <w:fldChar w:fldCharType="separate"/>
            </w:r>
            <w:r w:rsidR="0077541A">
              <w:rPr>
                <w:noProof/>
                <w:webHidden/>
              </w:rPr>
              <w:t>17</w:t>
            </w:r>
            <w:r w:rsidR="000A48BC">
              <w:rPr>
                <w:noProof/>
                <w:webHidden/>
              </w:rPr>
              <w:fldChar w:fldCharType="end"/>
            </w:r>
          </w:hyperlink>
        </w:p>
        <w:p w14:paraId="1117CC06" w14:textId="36E76B77" w:rsidR="002A509D" w:rsidRDefault="00A25F6D" w:rsidP="00106FEB">
          <w:pPr>
            <w:pStyle w:val="TOC1"/>
            <w:rPr>
              <w:rFonts w:cs="Arial"/>
              <w:lang w:val="ja-JP"/>
            </w:rPr>
          </w:pPr>
          <w:r>
            <w:rPr>
              <w:rFonts w:cs="Arial"/>
              <w:sz w:val="20"/>
            </w:rPr>
            <w:fldChar w:fldCharType="end"/>
          </w:r>
        </w:p>
      </w:sdtContent>
    </w:sdt>
    <w:p w14:paraId="6010CAF4" w14:textId="16A9F48F" w:rsidR="00C77786" w:rsidRPr="002A509D" w:rsidRDefault="00C77786" w:rsidP="002A509D">
      <w:pPr>
        <w:rPr>
          <w:rFonts w:ascii="Arial" w:hAnsi="Arial" w:cs="Arial"/>
        </w:rPr>
      </w:pPr>
      <w:r w:rsidRPr="0006281E">
        <w:rPr>
          <w:rFonts w:ascii="Arial" w:hAnsi="Arial" w:cs="Arial"/>
        </w:rPr>
        <w:br w:type="page"/>
      </w:r>
    </w:p>
    <w:p w14:paraId="7F46D3BF" w14:textId="629F11BD" w:rsidR="008932E2" w:rsidRPr="0006281E" w:rsidRDefault="00B33FC9" w:rsidP="00C77786">
      <w:pPr>
        <w:pStyle w:val="Arial16pt0mm403"/>
        <w:rPr>
          <w:rFonts w:ascii="Arial" w:hAnsi="Arial" w:cs="Arial"/>
        </w:rPr>
      </w:pPr>
      <w:r w:rsidRPr="0006281E">
        <w:rPr>
          <w:rFonts w:ascii="Arial" w:hAnsi="Arial" w:cs="Arial"/>
        </w:rPr>
        <w:lastRenderedPageBreak/>
        <w:t>List of Figures</w:t>
      </w:r>
      <w:bookmarkEnd w:id="0"/>
    </w:p>
    <w:p w14:paraId="02B5B094" w14:textId="77777777" w:rsidR="000A48BC" w:rsidRDefault="00951C3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30075686" w:history="1">
        <w:r w:rsidR="000A48BC" w:rsidRPr="00613A59">
          <w:rPr>
            <w:rStyle w:val="Hyperlink"/>
            <w:rFonts w:cs="Arial"/>
            <w:noProof/>
          </w:rPr>
          <w:t>Figure 1</w:t>
        </w:r>
        <w:r w:rsidR="000A48BC" w:rsidRPr="00613A59">
          <w:rPr>
            <w:rStyle w:val="Hyperlink"/>
            <w:rFonts w:cs="Arial"/>
            <w:noProof/>
          </w:rPr>
          <w:noBreakHyphen/>
          <w:t>1 The software architecture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_Toc530075686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3</w:t>
        </w:r>
        <w:r w:rsidR="000A48BC">
          <w:rPr>
            <w:noProof/>
            <w:webHidden/>
          </w:rPr>
          <w:fldChar w:fldCharType="end"/>
        </w:r>
      </w:hyperlink>
    </w:p>
    <w:p w14:paraId="0F43CED9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87" w:history="1">
        <w:r w:rsidR="000A48BC" w:rsidRPr="00613A59">
          <w:rPr>
            <w:rStyle w:val="Hyperlink"/>
            <w:rFonts w:cs="Arial"/>
            <w:noProof/>
          </w:rPr>
          <w:t>Figure 3</w:t>
        </w:r>
        <w:r w:rsidR="000A48BC" w:rsidRPr="00613A59">
          <w:rPr>
            <w:rStyle w:val="Hyperlink"/>
            <w:rFonts w:cs="Arial"/>
            <w:noProof/>
          </w:rPr>
          <w:noBreakHyphen/>
          <w:t>1 xa_ssi_get_register_base flowchart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_Toc530075687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9</w:t>
        </w:r>
        <w:r w:rsidR="000A48BC">
          <w:rPr>
            <w:noProof/>
            <w:webHidden/>
          </w:rPr>
          <w:fldChar w:fldCharType="end"/>
        </w:r>
      </w:hyperlink>
    </w:p>
    <w:p w14:paraId="37630D56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88" w:history="1">
        <w:r w:rsidR="000A48BC" w:rsidRPr="00613A59">
          <w:rPr>
            <w:rStyle w:val="Hyperlink"/>
            <w:rFonts w:cs="Arial"/>
            <w:noProof/>
          </w:rPr>
          <w:t>Figure 3</w:t>
        </w:r>
        <w:r w:rsidR="000A48BC" w:rsidRPr="00613A59">
          <w:rPr>
            <w:rStyle w:val="Hyperlink"/>
            <w:rFonts w:cs="Arial"/>
            <w:noProof/>
          </w:rPr>
          <w:noBreakHyphen/>
          <w:t>2 xa_ssi_get_module_master flowchart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_Toc530075688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10</w:t>
        </w:r>
        <w:r w:rsidR="000A48BC">
          <w:rPr>
            <w:noProof/>
            <w:webHidden/>
          </w:rPr>
          <w:fldChar w:fldCharType="end"/>
        </w:r>
      </w:hyperlink>
    </w:p>
    <w:p w14:paraId="6E03770E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89" w:history="1">
        <w:r w:rsidR="000A48BC" w:rsidRPr="00613A59">
          <w:rPr>
            <w:rStyle w:val="Hyperlink"/>
            <w:rFonts w:cs="Arial"/>
            <w:noProof/>
          </w:rPr>
          <w:t>Figure 3</w:t>
        </w:r>
        <w:r w:rsidR="000A48BC" w:rsidRPr="00613A59">
          <w:rPr>
            <w:rStyle w:val="Hyperlink"/>
            <w:rFonts w:cs="Arial"/>
            <w:noProof/>
          </w:rPr>
          <w:noBreakHyphen/>
          <w:t>3 xa_ssi_check_valid_module flowchart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_Toc530075689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11</w:t>
        </w:r>
        <w:r w:rsidR="000A48BC">
          <w:rPr>
            <w:noProof/>
            <w:webHidden/>
          </w:rPr>
          <w:fldChar w:fldCharType="end"/>
        </w:r>
      </w:hyperlink>
    </w:p>
    <w:p w14:paraId="15FB339F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0" w:history="1">
        <w:r w:rsidR="000A48BC" w:rsidRPr="00613A59">
          <w:rPr>
            <w:rStyle w:val="Hyperlink"/>
            <w:rFonts w:cs="Arial"/>
            <w:noProof/>
          </w:rPr>
          <w:t>Figure 3</w:t>
        </w:r>
        <w:r w:rsidR="000A48BC" w:rsidRPr="00613A59">
          <w:rPr>
            <w:rStyle w:val="Hyperlink"/>
            <w:rFonts w:cs="Arial"/>
            <w:noProof/>
          </w:rPr>
          <w:noBreakHyphen/>
          <w:t>4 xa_ssi_setup flowchart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_Toc530075690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13</w:t>
        </w:r>
        <w:r w:rsidR="000A48BC">
          <w:rPr>
            <w:noProof/>
            <w:webHidden/>
          </w:rPr>
          <w:fldChar w:fldCharType="end"/>
        </w:r>
      </w:hyperlink>
    </w:p>
    <w:p w14:paraId="60F82504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1" w:history="1">
        <w:r w:rsidR="000A48BC" w:rsidRPr="00613A59">
          <w:rPr>
            <w:rStyle w:val="Hyperlink"/>
            <w:rFonts w:cs="Arial"/>
            <w:noProof/>
          </w:rPr>
          <w:t>Figure 3</w:t>
        </w:r>
        <w:r w:rsidR="000A48BC" w:rsidRPr="00613A59">
          <w:rPr>
            <w:rStyle w:val="Hyperlink"/>
            <w:rFonts w:cs="Arial"/>
            <w:noProof/>
          </w:rPr>
          <w:noBreakHyphen/>
          <w:t>5 xa_ssi_start flowchart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_Toc530075691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14</w:t>
        </w:r>
        <w:r w:rsidR="000A48BC">
          <w:rPr>
            <w:noProof/>
            <w:webHidden/>
          </w:rPr>
          <w:fldChar w:fldCharType="end"/>
        </w:r>
      </w:hyperlink>
    </w:p>
    <w:p w14:paraId="2AB0E485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2" w:history="1">
        <w:r w:rsidR="000A48BC" w:rsidRPr="00613A59">
          <w:rPr>
            <w:rStyle w:val="Hyperlink"/>
            <w:rFonts w:cs="Arial"/>
            <w:noProof/>
          </w:rPr>
          <w:t>Figure 3</w:t>
        </w:r>
        <w:r w:rsidR="000A48BC" w:rsidRPr="00613A59">
          <w:rPr>
            <w:rStyle w:val="Hyperlink"/>
            <w:rFonts w:cs="Arial"/>
            <w:noProof/>
          </w:rPr>
          <w:noBreakHyphen/>
          <w:t>6 xa_ssi_stop flowchart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_Toc530075692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15</w:t>
        </w:r>
        <w:r w:rsidR="000A48BC">
          <w:rPr>
            <w:noProof/>
            <w:webHidden/>
          </w:rPr>
          <w:fldChar w:fldCharType="end"/>
        </w:r>
      </w:hyperlink>
    </w:p>
    <w:p w14:paraId="5F3B8287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3" w:history="1">
        <w:r w:rsidR="000A48BC" w:rsidRPr="00613A59">
          <w:rPr>
            <w:rStyle w:val="Hyperlink"/>
            <w:rFonts w:cs="Arial"/>
            <w:noProof/>
          </w:rPr>
          <w:t>Figure 3</w:t>
        </w:r>
        <w:r w:rsidR="000A48BC" w:rsidRPr="00613A59">
          <w:rPr>
            <w:rStyle w:val="Hyperlink"/>
            <w:rFonts w:cs="Arial"/>
            <w:noProof/>
          </w:rPr>
          <w:noBreakHyphen/>
          <w:t>7 xa_ssi_check_available_module flowchart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_Toc530075693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16</w:t>
        </w:r>
        <w:r w:rsidR="000A48BC">
          <w:rPr>
            <w:noProof/>
            <w:webHidden/>
          </w:rPr>
          <w:fldChar w:fldCharType="end"/>
        </w:r>
      </w:hyperlink>
    </w:p>
    <w:p w14:paraId="569950B9" w14:textId="3DFCFB6C" w:rsidR="0089129E" w:rsidRPr="0006281E" w:rsidRDefault="00951C3A" w:rsidP="008932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FBC6D68" w14:textId="77777777" w:rsidR="000A48BC" w:rsidRDefault="0089129E" w:rsidP="0089129E">
      <w:pPr>
        <w:pStyle w:val="Arial16pt0mm403"/>
        <w:rPr>
          <w:noProof/>
        </w:rPr>
      </w:pPr>
      <w:r w:rsidRPr="0006281E">
        <w:rPr>
          <w:rFonts w:ascii="Arial" w:hAnsi="Arial" w:cs="Arial"/>
        </w:rPr>
        <w:t>List of Table</w:t>
      </w:r>
      <w:r w:rsidRPr="0006281E">
        <w:rPr>
          <w:rFonts w:ascii="Arial" w:hAnsi="Arial" w:cs="Arial"/>
        </w:rPr>
        <w:fldChar w:fldCharType="begin"/>
      </w:r>
      <w:r w:rsidRPr="0006281E">
        <w:rPr>
          <w:rFonts w:ascii="Arial" w:hAnsi="Arial" w:cs="Arial"/>
        </w:rPr>
        <w:instrText xml:space="preserve"> TOC \h \z \c "Table" </w:instrText>
      </w:r>
      <w:r w:rsidRPr="0006281E">
        <w:rPr>
          <w:rFonts w:ascii="Arial" w:hAnsi="Arial" w:cs="Arial"/>
        </w:rPr>
        <w:fldChar w:fldCharType="separate"/>
      </w:r>
    </w:p>
    <w:p w14:paraId="6ABDFD01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4" w:history="1">
        <w:r w:rsidR="000A48BC" w:rsidRPr="001C5A03">
          <w:rPr>
            <w:rStyle w:val="Hyperlink"/>
            <w:rFonts w:cs="Arial"/>
            <w:noProof/>
          </w:rPr>
          <w:t>Table 2</w:t>
        </w:r>
        <w:r w:rsidR="000A48BC" w:rsidRPr="001C5A03">
          <w:rPr>
            <w:rStyle w:val="Hyperlink"/>
            <w:rFonts w:cs="Arial"/>
            <w:noProof/>
          </w:rPr>
          <w:noBreakHyphen/>
          <w:t>1 Function list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_Toc530075694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4</w:t>
        </w:r>
        <w:r w:rsidR="000A48BC">
          <w:rPr>
            <w:noProof/>
            <w:webHidden/>
          </w:rPr>
          <w:fldChar w:fldCharType="end"/>
        </w:r>
      </w:hyperlink>
    </w:p>
    <w:p w14:paraId="15A0017B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5" w:history="1">
        <w:r w:rsidR="000A48BC" w:rsidRPr="001C5A03">
          <w:rPr>
            <w:rStyle w:val="Hyperlink"/>
            <w:rFonts w:cs="Arial"/>
            <w:noProof/>
          </w:rPr>
          <w:t>Table 3</w:t>
        </w:r>
        <w:r w:rsidR="000A48BC" w:rsidRPr="001C5A03">
          <w:rPr>
            <w:rStyle w:val="Hyperlink"/>
            <w:rFonts w:cs="Arial"/>
            <w:noProof/>
          </w:rPr>
          <w:noBreakHyphen/>
          <w:t>1 SSI_MODULE type information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_Toc530075695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5</w:t>
        </w:r>
        <w:r w:rsidR="000A48BC">
          <w:rPr>
            <w:noProof/>
            <w:webHidden/>
          </w:rPr>
          <w:fldChar w:fldCharType="end"/>
        </w:r>
      </w:hyperlink>
    </w:p>
    <w:p w14:paraId="366597A9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6" w:history="1">
        <w:r w:rsidR="000A48BC" w:rsidRPr="001C5A03">
          <w:rPr>
            <w:rStyle w:val="Hyperlink"/>
            <w:rFonts w:cs="Arial"/>
            <w:noProof/>
          </w:rPr>
          <w:t>Table 3</w:t>
        </w:r>
        <w:r w:rsidR="000A48BC" w:rsidRPr="001C5A03">
          <w:rPr>
            <w:rStyle w:val="Hyperlink"/>
            <w:rFonts w:cs="Arial"/>
            <w:noProof/>
          </w:rPr>
          <w:noBreakHyphen/>
          <w:t>2 ADG_CLK type information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_Toc530075696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5</w:t>
        </w:r>
        <w:r w:rsidR="000A48BC">
          <w:rPr>
            <w:noProof/>
            <w:webHidden/>
          </w:rPr>
          <w:fldChar w:fldCharType="end"/>
        </w:r>
      </w:hyperlink>
    </w:p>
    <w:p w14:paraId="72780F46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7" w:history="1">
        <w:r w:rsidR="000A48BC" w:rsidRPr="001C5A03">
          <w:rPr>
            <w:rStyle w:val="Hyperlink"/>
            <w:rFonts w:cs="Arial"/>
            <w:noProof/>
          </w:rPr>
          <w:t>Table 3</w:t>
        </w:r>
        <w:r w:rsidR="000A48BC" w:rsidRPr="001C5A03">
          <w:rPr>
            <w:rStyle w:val="Hyperlink"/>
            <w:rFonts w:cs="Arial"/>
            <w:noProof/>
          </w:rPr>
          <w:noBreakHyphen/>
          <w:t>3 SSI_DATA_MODE type information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_Toc530075697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0A48BC">
          <w:rPr>
            <w:noProof/>
            <w:webHidden/>
          </w:rPr>
          <w:fldChar w:fldCharType="end"/>
        </w:r>
      </w:hyperlink>
    </w:p>
    <w:p w14:paraId="02EEEB51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8" w:history="1">
        <w:r w:rsidR="000A48BC" w:rsidRPr="001C5A03">
          <w:rPr>
            <w:rStyle w:val="Hyperlink"/>
            <w:rFonts w:asciiTheme="majorHAnsi" w:hAnsiTheme="majorHAnsi" w:cstheme="majorHAnsi"/>
            <w:noProof/>
          </w:rPr>
          <w:t>Table 3</w:t>
        </w:r>
        <w:r w:rsidR="000A48BC" w:rsidRPr="001C5A03">
          <w:rPr>
            <w:rStyle w:val="Hyperlink"/>
            <w:rFonts w:asciiTheme="majorHAnsi" w:hAnsiTheme="majorHAnsi" w:cstheme="majorHAnsi"/>
            <w:noProof/>
          </w:rPr>
          <w:noBreakHyphen/>
          <w:t>4 SSI_CLK_MODE type information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_Toc530075698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0A48BC">
          <w:rPr>
            <w:noProof/>
            <w:webHidden/>
          </w:rPr>
          <w:fldChar w:fldCharType="end"/>
        </w:r>
      </w:hyperlink>
    </w:p>
    <w:p w14:paraId="22C631B5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699" w:history="1">
        <w:r w:rsidR="000A48BC" w:rsidRPr="001C5A03">
          <w:rPr>
            <w:rStyle w:val="Hyperlink"/>
            <w:rFonts w:asciiTheme="majorHAnsi" w:hAnsiTheme="majorHAnsi" w:cstheme="majorHAnsi"/>
            <w:noProof/>
          </w:rPr>
          <w:t>Table 3</w:t>
        </w:r>
        <w:r w:rsidR="000A48BC" w:rsidRPr="001C5A03">
          <w:rPr>
            <w:rStyle w:val="Hyperlink"/>
            <w:rFonts w:asciiTheme="majorHAnsi" w:hAnsiTheme="majorHAnsi" w:cstheme="majorHAnsi"/>
            <w:noProof/>
          </w:rPr>
          <w:noBreakHyphen/>
          <w:t>5 SSI_CLK_MODE type information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_Toc530075699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0A48BC">
          <w:rPr>
            <w:noProof/>
            <w:webHidden/>
          </w:rPr>
          <w:fldChar w:fldCharType="end"/>
        </w:r>
      </w:hyperlink>
    </w:p>
    <w:p w14:paraId="286DB7D6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700" w:history="1">
        <w:r w:rsidR="000A48BC" w:rsidRPr="001C5A03">
          <w:rPr>
            <w:rStyle w:val="Hyperlink"/>
            <w:rFonts w:cs="Arial"/>
            <w:noProof/>
          </w:rPr>
          <w:t>Table 3</w:t>
        </w:r>
        <w:r w:rsidR="000A48BC" w:rsidRPr="001C5A03">
          <w:rPr>
            <w:rStyle w:val="Hyperlink"/>
            <w:rFonts w:cs="Arial"/>
            <w:noProof/>
          </w:rPr>
          <w:noBreakHyphen/>
          <w:t>6 SSI_ERR_CODE type information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_Toc530075700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0A48BC">
          <w:rPr>
            <w:noProof/>
            <w:webHidden/>
          </w:rPr>
          <w:fldChar w:fldCharType="end"/>
        </w:r>
      </w:hyperlink>
    </w:p>
    <w:p w14:paraId="14325760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701" w:history="1">
        <w:r w:rsidR="000A48BC" w:rsidRPr="001C5A03">
          <w:rPr>
            <w:rStyle w:val="Hyperlink"/>
            <w:rFonts w:cs="Arial"/>
            <w:noProof/>
          </w:rPr>
          <w:t>Table 3</w:t>
        </w:r>
        <w:r w:rsidR="000A48BC" w:rsidRPr="001C5A03">
          <w:rPr>
            <w:rStyle w:val="Hyperlink"/>
            <w:rFonts w:cs="Arial"/>
            <w:noProof/>
          </w:rPr>
          <w:noBreakHyphen/>
          <w:t>7 SSI_PARAMS type information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_Toc530075701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7</w:t>
        </w:r>
        <w:r w:rsidR="000A48BC">
          <w:rPr>
            <w:noProof/>
            <w:webHidden/>
          </w:rPr>
          <w:fldChar w:fldCharType="end"/>
        </w:r>
      </w:hyperlink>
    </w:p>
    <w:p w14:paraId="6A4EAE0D" w14:textId="77777777" w:rsidR="000A48BC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0075702" w:history="1">
        <w:r w:rsidR="000A48BC" w:rsidRPr="001C5A03">
          <w:rPr>
            <w:rStyle w:val="Hyperlink"/>
            <w:rFonts w:asciiTheme="majorHAnsi" w:hAnsiTheme="majorHAnsi" w:cstheme="majorHAnsi"/>
            <w:noProof/>
          </w:rPr>
          <w:t>Table 3</w:t>
        </w:r>
        <w:r w:rsidR="000A48BC" w:rsidRPr="001C5A03">
          <w:rPr>
            <w:rStyle w:val="Hyperlink"/>
            <w:rFonts w:asciiTheme="majorHAnsi" w:hAnsiTheme="majorHAnsi" w:cstheme="majorHAnsi"/>
            <w:noProof/>
          </w:rPr>
          <w:noBreakHyphen/>
          <w:t>8 Setting of clock supplier for SSI</w:t>
        </w:r>
        <w:r w:rsidR="000A48BC">
          <w:rPr>
            <w:noProof/>
            <w:webHidden/>
          </w:rPr>
          <w:tab/>
        </w:r>
        <w:r w:rsidR="000A48BC">
          <w:rPr>
            <w:noProof/>
            <w:webHidden/>
          </w:rPr>
          <w:fldChar w:fldCharType="begin"/>
        </w:r>
        <w:r w:rsidR="000A48BC">
          <w:rPr>
            <w:noProof/>
            <w:webHidden/>
          </w:rPr>
          <w:instrText xml:space="preserve"> PAGEREF _Toc530075702 \h </w:instrText>
        </w:r>
        <w:r w:rsidR="000A48BC">
          <w:rPr>
            <w:noProof/>
            <w:webHidden/>
          </w:rPr>
        </w:r>
        <w:r w:rsidR="000A48BC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12</w:t>
        </w:r>
        <w:r w:rsidR="000A48BC">
          <w:rPr>
            <w:noProof/>
            <w:webHidden/>
          </w:rPr>
          <w:fldChar w:fldCharType="end"/>
        </w:r>
      </w:hyperlink>
    </w:p>
    <w:p w14:paraId="21E81822" w14:textId="77777777" w:rsidR="0077541A" w:rsidRDefault="0089129E" w:rsidP="002A509D">
      <w:pPr>
        <w:rPr>
          <w:noProof/>
        </w:rPr>
      </w:pPr>
      <w:r w:rsidRPr="0006281E">
        <w:rPr>
          <w:rFonts w:ascii="Arial" w:hAnsi="Arial" w:cs="Arial"/>
        </w:rPr>
        <w:fldChar w:fldCharType="end"/>
      </w:r>
      <w:r w:rsidR="00D04158" w:rsidRPr="0006281E">
        <w:rPr>
          <w:rFonts w:ascii="Arial" w:hAnsi="Arial" w:cs="Arial"/>
        </w:rPr>
        <w:fldChar w:fldCharType="begin"/>
      </w:r>
      <w:r w:rsidR="00D04158" w:rsidRPr="0006281E">
        <w:rPr>
          <w:rFonts w:ascii="Arial" w:hAnsi="Arial" w:cs="Arial"/>
        </w:rPr>
        <w:instrText xml:space="preserve"> TOC \h \z \c "Table" </w:instrText>
      </w:r>
      <w:r w:rsidR="00D04158" w:rsidRPr="0006281E">
        <w:rPr>
          <w:rFonts w:ascii="Arial" w:hAnsi="Arial" w:cs="Arial"/>
        </w:rPr>
        <w:fldChar w:fldCharType="separate"/>
      </w:r>
    </w:p>
    <w:p w14:paraId="5FF28985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37" w:history="1">
        <w:r w:rsidR="0077541A" w:rsidRPr="007F55A8">
          <w:rPr>
            <w:rStyle w:val="Hyperlink"/>
            <w:rFonts w:cs="Arial"/>
            <w:noProof/>
          </w:rPr>
          <w:t>Table 2</w:t>
        </w:r>
        <w:r w:rsidR="0077541A" w:rsidRPr="007F55A8">
          <w:rPr>
            <w:rStyle w:val="Hyperlink"/>
            <w:rFonts w:cs="Arial"/>
            <w:noProof/>
          </w:rPr>
          <w:noBreakHyphen/>
          <w:t>1 Function list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_Toc534285937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4</w:t>
        </w:r>
        <w:r w:rsidR="0077541A">
          <w:rPr>
            <w:noProof/>
            <w:webHidden/>
          </w:rPr>
          <w:fldChar w:fldCharType="end"/>
        </w:r>
      </w:hyperlink>
    </w:p>
    <w:p w14:paraId="7692A3DB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38" w:history="1">
        <w:r w:rsidR="0077541A" w:rsidRPr="007F55A8">
          <w:rPr>
            <w:rStyle w:val="Hyperlink"/>
            <w:rFonts w:cs="Arial"/>
            <w:noProof/>
          </w:rPr>
          <w:t>Table 3</w:t>
        </w:r>
        <w:r w:rsidR="0077541A" w:rsidRPr="007F55A8">
          <w:rPr>
            <w:rStyle w:val="Hyperlink"/>
            <w:rFonts w:cs="Arial"/>
            <w:noProof/>
          </w:rPr>
          <w:noBreakHyphen/>
          <w:t>1 SSI_MODULE type information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_Toc534285938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5</w:t>
        </w:r>
        <w:r w:rsidR="0077541A">
          <w:rPr>
            <w:noProof/>
            <w:webHidden/>
          </w:rPr>
          <w:fldChar w:fldCharType="end"/>
        </w:r>
      </w:hyperlink>
    </w:p>
    <w:p w14:paraId="72A50204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39" w:history="1">
        <w:r w:rsidR="0077541A" w:rsidRPr="007F55A8">
          <w:rPr>
            <w:rStyle w:val="Hyperlink"/>
            <w:rFonts w:cs="Arial"/>
            <w:noProof/>
          </w:rPr>
          <w:t>Table 3</w:t>
        </w:r>
        <w:r w:rsidR="0077541A" w:rsidRPr="007F55A8">
          <w:rPr>
            <w:rStyle w:val="Hyperlink"/>
            <w:rFonts w:cs="Arial"/>
            <w:noProof/>
          </w:rPr>
          <w:noBreakHyphen/>
          <w:t>2 ADG_CLK type information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_Toc534285939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5</w:t>
        </w:r>
        <w:r w:rsidR="0077541A">
          <w:rPr>
            <w:noProof/>
            <w:webHidden/>
          </w:rPr>
          <w:fldChar w:fldCharType="end"/>
        </w:r>
      </w:hyperlink>
    </w:p>
    <w:p w14:paraId="3F4B3E3A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40" w:history="1">
        <w:r w:rsidR="0077541A" w:rsidRPr="007F55A8">
          <w:rPr>
            <w:rStyle w:val="Hyperlink"/>
            <w:rFonts w:cs="Arial"/>
            <w:noProof/>
          </w:rPr>
          <w:t>Table 3</w:t>
        </w:r>
        <w:r w:rsidR="0077541A" w:rsidRPr="007F55A8">
          <w:rPr>
            <w:rStyle w:val="Hyperlink"/>
            <w:rFonts w:cs="Arial"/>
            <w:noProof/>
          </w:rPr>
          <w:noBreakHyphen/>
          <w:t>3 SSI_DATA_MODE type information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_Toc534285940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77541A">
          <w:rPr>
            <w:noProof/>
            <w:webHidden/>
          </w:rPr>
          <w:fldChar w:fldCharType="end"/>
        </w:r>
      </w:hyperlink>
    </w:p>
    <w:p w14:paraId="449F0AC4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41" w:history="1">
        <w:r w:rsidR="0077541A" w:rsidRPr="007F55A8">
          <w:rPr>
            <w:rStyle w:val="Hyperlink"/>
            <w:rFonts w:asciiTheme="majorHAnsi" w:hAnsiTheme="majorHAnsi" w:cstheme="majorHAnsi"/>
            <w:noProof/>
          </w:rPr>
          <w:t>Table 3</w:t>
        </w:r>
        <w:r w:rsidR="0077541A" w:rsidRPr="007F55A8">
          <w:rPr>
            <w:rStyle w:val="Hyperlink"/>
            <w:rFonts w:asciiTheme="majorHAnsi" w:hAnsiTheme="majorHAnsi" w:cstheme="majorHAnsi"/>
            <w:noProof/>
          </w:rPr>
          <w:noBreakHyphen/>
          <w:t>4 SSI_CLK_MODE type information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_Toc534285941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77541A">
          <w:rPr>
            <w:noProof/>
            <w:webHidden/>
          </w:rPr>
          <w:fldChar w:fldCharType="end"/>
        </w:r>
      </w:hyperlink>
    </w:p>
    <w:p w14:paraId="246CD6EC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42" w:history="1">
        <w:r w:rsidR="0077541A" w:rsidRPr="007F55A8">
          <w:rPr>
            <w:rStyle w:val="Hyperlink"/>
            <w:rFonts w:asciiTheme="majorHAnsi" w:hAnsiTheme="majorHAnsi" w:cstheme="majorHAnsi"/>
            <w:noProof/>
          </w:rPr>
          <w:t>Table 3</w:t>
        </w:r>
        <w:r w:rsidR="0077541A" w:rsidRPr="007F55A8">
          <w:rPr>
            <w:rStyle w:val="Hyperlink"/>
            <w:rFonts w:asciiTheme="majorHAnsi" w:hAnsiTheme="majorHAnsi" w:cstheme="majorHAnsi"/>
            <w:noProof/>
          </w:rPr>
          <w:noBreakHyphen/>
          <w:t>5 SSI_CLK_MODE type information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_Toc534285942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77541A">
          <w:rPr>
            <w:noProof/>
            <w:webHidden/>
          </w:rPr>
          <w:fldChar w:fldCharType="end"/>
        </w:r>
      </w:hyperlink>
    </w:p>
    <w:p w14:paraId="7E7DEDC7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43" w:history="1">
        <w:r w:rsidR="0077541A" w:rsidRPr="007F55A8">
          <w:rPr>
            <w:rStyle w:val="Hyperlink"/>
            <w:rFonts w:cs="Arial"/>
            <w:noProof/>
          </w:rPr>
          <w:t>Table 3</w:t>
        </w:r>
        <w:r w:rsidR="0077541A" w:rsidRPr="007F55A8">
          <w:rPr>
            <w:rStyle w:val="Hyperlink"/>
            <w:rFonts w:cs="Arial"/>
            <w:noProof/>
          </w:rPr>
          <w:noBreakHyphen/>
          <w:t>6 SSI_ERR_CODE type information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_Toc534285943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6</w:t>
        </w:r>
        <w:r w:rsidR="0077541A">
          <w:rPr>
            <w:noProof/>
            <w:webHidden/>
          </w:rPr>
          <w:fldChar w:fldCharType="end"/>
        </w:r>
      </w:hyperlink>
    </w:p>
    <w:p w14:paraId="4017E786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44" w:history="1">
        <w:r w:rsidR="0077541A" w:rsidRPr="007F55A8">
          <w:rPr>
            <w:rStyle w:val="Hyperlink"/>
            <w:rFonts w:cs="Arial"/>
            <w:noProof/>
          </w:rPr>
          <w:t>Table 3</w:t>
        </w:r>
        <w:r w:rsidR="0077541A" w:rsidRPr="007F55A8">
          <w:rPr>
            <w:rStyle w:val="Hyperlink"/>
            <w:rFonts w:cs="Arial"/>
            <w:noProof/>
          </w:rPr>
          <w:noBreakHyphen/>
          <w:t>7 SSI_PARAMS type information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_Toc534285944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7</w:t>
        </w:r>
        <w:r w:rsidR="0077541A">
          <w:rPr>
            <w:noProof/>
            <w:webHidden/>
          </w:rPr>
          <w:fldChar w:fldCharType="end"/>
        </w:r>
      </w:hyperlink>
    </w:p>
    <w:p w14:paraId="7019DFCF" w14:textId="77777777" w:rsidR="0077541A" w:rsidRDefault="00473073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945" w:history="1">
        <w:r w:rsidR="0077541A" w:rsidRPr="007F55A8">
          <w:rPr>
            <w:rStyle w:val="Hyperlink"/>
            <w:rFonts w:asciiTheme="majorHAnsi" w:hAnsiTheme="majorHAnsi" w:cstheme="majorHAnsi"/>
            <w:noProof/>
          </w:rPr>
          <w:t>Table 3</w:t>
        </w:r>
        <w:r w:rsidR="0077541A" w:rsidRPr="007F55A8">
          <w:rPr>
            <w:rStyle w:val="Hyperlink"/>
            <w:rFonts w:asciiTheme="majorHAnsi" w:hAnsiTheme="majorHAnsi" w:cstheme="majorHAnsi"/>
            <w:noProof/>
          </w:rPr>
          <w:noBreakHyphen/>
          <w:t>8 Setting of clock supplier for SSI</w:t>
        </w:r>
        <w:r w:rsidR="0077541A">
          <w:rPr>
            <w:noProof/>
            <w:webHidden/>
          </w:rPr>
          <w:tab/>
        </w:r>
        <w:r w:rsidR="0077541A">
          <w:rPr>
            <w:noProof/>
            <w:webHidden/>
          </w:rPr>
          <w:fldChar w:fldCharType="begin"/>
        </w:r>
        <w:r w:rsidR="0077541A">
          <w:rPr>
            <w:noProof/>
            <w:webHidden/>
          </w:rPr>
          <w:instrText xml:space="preserve"> PAGEREF _Toc534285945 \h </w:instrText>
        </w:r>
        <w:r w:rsidR="0077541A">
          <w:rPr>
            <w:noProof/>
            <w:webHidden/>
          </w:rPr>
        </w:r>
        <w:r w:rsidR="0077541A">
          <w:rPr>
            <w:noProof/>
            <w:webHidden/>
          </w:rPr>
          <w:fldChar w:fldCharType="separate"/>
        </w:r>
        <w:r w:rsidR="0077541A">
          <w:rPr>
            <w:noProof/>
            <w:webHidden/>
          </w:rPr>
          <w:t>12</w:t>
        </w:r>
        <w:r w:rsidR="0077541A">
          <w:rPr>
            <w:noProof/>
            <w:webHidden/>
          </w:rPr>
          <w:fldChar w:fldCharType="end"/>
        </w:r>
      </w:hyperlink>
    </w:p>
    <w:p w14:paraId="04080BD1" w14:textId="23C76ED6" w:rsidR="009E0DD0" w:rsidRPr="0006281E" w:rsidRDefault="00D04158" w:rsidP="002A509D">
      <w:pPr>
        <w:rPr>
          <w:rFonts w:ascii="Arial" w:hAnsi="Arial" w:cs="Arial"/>
        </w:rPr>
        <w:sectPr w:rsidR="009E0DD0" w:rsidRPr="0006281E" w:rsidSect="00E55176">
          <w:headerReference w:type="default" r:id="rId8"/>
          <w:footerReference w:type="default" r:id="rId9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  <w:r w:rsidRPr="0006281E">
        <w:rPr>
          <w:rFonts w:ascii="Arial" w:hAnsi="Arial" w:cs="Arial"/>
        </w:rPr>
        <w:fldChar w:fldCharType="end"/>
      </w:r>
    </w:p>
    <w:p w14:paraId="6EE329EE" w14:textId="31AF33FA" w:rsidR="00F61A0E" w:rsidRPr="0006281E" w:rsidRDefault="002717C0" w:rsidP="00671046">
      <w:pPr>
        <w:pStyle w:val="Heading1"/>
        <w:rPr>
          <w:rFonts w:ascii="Arial" w:hAnsi="Arial" w:cs="Arial"/>
        </w:rPr>
      </w:pPr>
      <w:bookmarkStart w:id="9" w:name="_Toc530075665"/>
      <w:bookmarkEnd w:id="1"/>
      <w:r w:rsidRPr="0006281E">
        <w:rPr>
          <w:rFonts w:ascii="Arial" w:hAnsi="Arial"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2F643752" w14:textId="2E91FCEF" w:rsidR="005E200F" w:rsidRPr="0006281E" w:rsidRDefault="00C95FC2" w:rsidP="005E200F">
      <w:pPr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This section provides an overview of </w:t>
      </w:r>
      <w:r w:rsidR="002B0890" w:rsidRPr="0006281E">
        <w:rPr>
          <w:rFonts w:ascii="Arial" w:hAnsi="Arial" w:cs="Arial"/>
        </w:rPr>
        <w:t>software architecture</w:t>
      </w:r>
      <w:r w:rsidRPr="0006281E">
        <w:rPr>
          <w:rFonts w:ascii="Arial" w:hAnsi="Arial" w:cs="Arial"/>
        </w:rPr>
        <w:t>.</w:t>
      </w:r>
      <w:bookmarkStart w:id="10" w:name="_Toc519504627"/>
    </w:p>
    <w:p w14:paraId="32AB1351" w14:textId="38B9F7A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22AA93" wp14:editId="2338208F">
                <wp:simplePos x="0" y="0"/>
                <wp:positionH relativeFrom="column">
                  <wp:posOffset>382905</wp:posOffset>
                </wp:positionH>
                <wp:positionV relativeFrom="paragraph">
                  <wp:posOffset>228117</wp:posOffset>
                </wp:positionV>
                <wp:extent cx="4972050" cy="40132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1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9154" w14:textId="77777777" w:rsidR="00612845" w:rsidRPr="00C95FC2" w:rsidRDefault="00612845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AA93" id="Rectangle 54" o:spid="_x0000_s1028" style="position:absolute;margin-left:30.15pt;margin-top:17.95pt;width:391.5pt;height:3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" fillcolor="white [3212]" strokecolor="black [3213]" strokeweight="1pt">
                <v:textbox>
                  <w:txbxContent>
                    <w:p w14:paraId="1C269154" w14:textId="77777777" w:rsidR="00612845" w:rsidRPr="00C95FC2" w:rsidRDefault="00612845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0CBB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3C53" wp14:editId="27C9F553">
                <wp:simplePos x="0" y="0"/>
                <wp:positionH relativeFrom="column">
                  <wp:posOffset>1196111</wp:posOffset>
                </wp:positionH>
                <wp:positionV relativeFrom="paragraph">
                  <wp:posOffset>109169</wp:posOffset>
                </wp:positionV>
                <wp:extent cx="3555188" cy="299923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8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175D" w14:textId="77777777" w:rsidR="00612845" w:rsidRPr="00C95FC2" w:rsidRDefault="00612845" w:rsidP="005E20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95FC2">
                              <w:rPr>
                                <w:color w:val="000000" w:themeColor="text1"/>
                                <w:sz w:val="28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F3C53" id="Rectangle 1" o:spid="_x0000_s1029" style="position:absolute;margin-left:94.2pt;margin-top:8.6pt;width:279.9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" fillcolor="#d8d8d8 [2732]" strokecolor="black [3213]" strokeweight=".5pt">
                <v:textbox>
                  <w:txbxContent>
                    <w:p w14:paraId="0EA2175D" w14:textId="77777777" w:rsidR="00612845" w:rsidRPr="00C95FC2" w:rsidRDefault="00612845" w:rsidP="005E200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95FC2">
                        <w:rPr>
                          <w:color w:val="000000" w:themeColor="text1"/>
                          <w:sz w:val="28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6300CB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53B56" wp14:editId="5451FEF9">
                <wp:simplePos x="0" y="0"/>
                <wp:positionH relativeFrom="column">
                  <wp:posOffset>3009798</wp:posOffset>
                </wp:positionH>
                <wp:positionV relativeFrom="paragraph">
                  <wp:posOffset>116788</wp:posOffset>
                </wp:positionV>
                <wp:extent cx="7316" cy="1360831"/>
                <wp:effectExtent l="76200" t="3810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3608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00F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7pt;margin-top:9.2pt;width:.6pt;height:10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" strokecolor="black [3213]" strokeweight="1pt">
                <v:stroke dashstyle="dash"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127" wp14:editId="2FFAA82F">
                <wp:simplePos x="0" y="0"/>
                <wp:positionH relativeFrom="column">
                  <wp:posOffset>2871292</wp:posOffset>
                </wp:positionH>
                <wp:positionV relativeFrom="paragraph">
                  <wp:posOffset>226720</wp:posOffset>
                </wp:positionV>
                <wp:extent cx="1878991" cy="299923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91" cy="2999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0813" w14:textId="77777777" w:rsidR="00612845" w:rsidRPr="00C95FC2" w:rsidRDefault="00612845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127" id="Rectangle 5" o:spid="_x0000_s1030" style="position:absolute;margin-left:226.1pt;margin-top:17.85pt;width:147.9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" fillcolor="#8db3e2 [1311]" strokecolor="black [3213]" strokeweight=".5pt">
                <v:textbox>
                  <w:txbxContent>
                    <w:p w14:paraId="7B670813" w14:textId="77777777" w:rsidR="00612845" w:rsidRPr="00C95FC2" w:rsidRDefault="00612845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C224E2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12E5F2" wp14:editId="760C4AB4">
                <wp:simplePos x="0" y="0"/>
                <wp:positionH relativeFrom="column">
                  <wp:posOffset>488592</wp:posOffset>
                </wp:positionH>
                <wp:positionV relativeFrom="paragraph">
                  <wp:posOffset>258445</wp:posOffset>
                </wp:positionV>
                <wp:extent cx="742384" cy="2711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B112" w14:textId="77777777" w:rsidR="00612845" w:rsidRPr="00E874B3" w:rsidRDefault="00612845" w:rsidP="005E20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5F2" id="Text Box 2" o:spid="_x0000_s1031" type="#_x0000_t202" style="position:absolute;margin-left:38.45pt;margin-top:20.35pt;width:58.4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" filled="f" stroked="f">
                <v:textbox>
                  <w:txbxContent>
                    <w:p w14:paraId="3AADB112" w14:textId="77777777" w:rsidR="00612845" w:rsidRPr="00E874B3" w:rsidRDefault="00612845" w:rsidP="005E20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9ADAC5" wp14:editId="5FC78950">
                <wp:simplePos x="0" y="0"/>
                <wp:positionH relativeFrom="column">
                  <wp:posOffset>547609</wp:posOffset>
                </wp:positionH>
                <wp:positionV relativeFrom="paragraph">
                  <wp:posOffset>113665</wp:posOffset>
                </wp:positionV>
                <wp:extent cx="647323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23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D63B" w14:textId="77777777" w:rsidR="00612845" w:rsidRPr="00E874B3" w:rsidRDefault="00612845" w:rsidP="005E200F">
                            <w:pPr>
                              <w:rPr>
                                <w:sz w:val="14"/>
                              </w:rPr>
                            </w:pPr>
                            <w:r w:rsidRPr="00E874B3">
                              <w:rPr>
                                <w:sz w:val="14"/>
                              </w:rPr>
                              <w:t>User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DAC5" id="_x0000_s1032" type="#_x0000_t202" style="position:absolute;margin-left:43.1pt;margin-top:8.95pt;width:50.9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" filled="f" stroked="f">
                <v:textbox>
                  <w:txbxContent>
                    <w:p w14:paraId="346ED63B" w14:textId="77777777" w:rsidR="00612845" w:rsidRPr="00E874B3" w:rsidRDefault="00612845" w:rsidP="005E200F">
                      <w:pPr>
                        <w:rPr>
                          <w:sz w:val="14"/>
                        </w:rPr>
                      </w:pPr>
                      <w:r w:rsidRPr="00E874B3">
                        <w:rPr>
                          <w:sz w:val="14"/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1C0E6C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BA26D" wp14:editId="5EC2D356">
                <wp:simplePos x="0" y="0"/>
                <wp:positionH relativeFrom="column">
                  <wp:posOffset>647471</wp:posOffset>
                </wp:positionH>
                <wp:positionV relativeFrom="paragraph">
                  <wp:posOffset>44856</wp:posOffset>
                </wp:positionV>
                <wp:extent cx="4593336" cy="0"/>
                <wp:effectExtent l="0" t="0" r="171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A1D91E" id="Straight Connector 2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.55pt" to="41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" strokecolor="black [3213]">
                <v:stroke dashstyle="3 1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7CBB" wp14:editId="72E800C0">
                <wp:simplePos x="0" y="0"/>
                <wp:positionH relativeFrom="column">
                  <wp:posOffset>2871292</wp:posOffset>
                </wp:positionH>
                <wp:positionV relativeFrom="paragraph">
                  <wp:posOffset>147269</wp:posOffset>
                </wp:positionV>
                <wp:extent cx="1879397" cy="299923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397" cy="2999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7558" w14:textId="77777777" w:rsidR="00612845" w:rsidRPr="00C95FC2" w:rsidRDefault="00612845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BB" id="Rectangle 6" o:spid="_x0000_s1033" style="position:absolute;margin-left:226.1pt;margin-top:11.6pt;width:14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" fillcolor="#e5b8b7 [1301]" strokecolor="black [3213]" strokeweight=".5pt">
                <v:textbox>
                  <w:txbxContent>
                    <w:p w14:paraId="1B1D7558" w14:textId="77777777" w:rsidR="00612845" w:rsidRPr="00C95FC2" w:rsidRDefault="00612845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E62152E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1B877" wp14:editId="2ABE8AAB">
                <wp:simplePos x="0" y="0"/>
                <wp:positionH relativeFrom="column">
                  <wp:posOffset>429367</wp:posOffset>
                </wp:positionH>
                <wp:positionV relativeFrom="paragraph">
                  <wp:posOffset>81217</wp:posOffset>
                </wp:positionV>
                <wp:extent cx="54737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77A0" w14:textId="77777777" w:rsidR="00612845" w:rsidRPr="00E874B3" w:rsidRDefault="00612845" w:rsidP="005E200F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B877" id="_x0000_s1034" type="#_x0000_t202" style="position:absolute;margin-left:33.8pt;margin-top:6.4pt;width:43.1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nZDQIAAPkDAAAOAAAAZHJzL2Uyb0RvYy54bWysU9uO2yAQfa/Uf0C8N77UaR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" filled="f" stroked="f">
                <v:textbox>
                  <w:txbxContent>
                    <w:p w14:paraId="542B77A0" w14:textId="77777777" w:rsidR="00612845" w:rsidRPr="00E874B3" w:rsidRDefault="00612845" w:rsidP="005E200F">
                      <w: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</w:p>
    <w:p w14:paraId="43D37EA5" w14:textId="62908A3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DA8900" wp14:editId="5CC6BEC2">
                <wp:simplePos x="0" y="0"/>
                <wp:positionH relativeFrom="column">
                  <wp:posOffset>1081405</wp:posOffset>
                </wp:positionH>
                <wp:positionV relativeFrom="paragraph">
                  <wp:posOffset>99324</wp:posOffset>
                </wp:positionV>
                <wp:extent cx="4001135" cy="916940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9FB" w14:textId="77777777" w:rsidR="00612845" w:rsidRPr="00C95FC2" w:rsidRDefault="00612845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900" id="Rectangle 9" o:spid="_x0000_s1035" style="position:absolute;margin-left:85.15pt;margin-top:7.8pt;width:315.05pt;height:72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" fillcolor="white [3212]" strokecolor="black [3213]" strokeweight="1pt">
                <v:textbox>
                  <w:txbxContent>
                    <w:p w14:paraId="229919FB" w14:textId="77777777" w:rsidR="00612845" w:rsidRPr="00C95FC2" w:rsidRDefault="00612845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90F8C2" wp14:editId="07A413FB">
                <wp:simplePos x="0" y="0"/>
                <wp:positionH relativeFrom="column">
                  <wp:posOffset>392876</wp:posOffset>
                </wp:positionH>
                <wp:positionV relativeFrom="paragraph">
                  <wp:posOffset>24765</wp:posOffset>
                </wp:positionV>
                <wp:extent cx="932507" cy="283442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283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7864" w14:textId="77777777" w:rsidR="00612845" w:rsidRPr="00E874B3" w:rsidRDefault="00612845" w:rsidP="005E200F">
                            <w:r>
                              <w:t>Audio 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F8C2" id="_x0000_s1036" type="#_x0000_t202" style="position:absolute;margin-left:30.95pt;margin-top:1.95pt;width:73.4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" filled="f" stroked="f">
                <v:textbox>
                  <w:txbxContent>
                    <w:p w14:paraId="66867864" w14:textId="77777777" w:rsidR="00612845" w:rsidRPr="00E874B3" w:rsidRDefault="00612845" w:rsidP="005E200F">
                      <w:r>
                        <w:t>Audio HW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2E12" wp14:editId="41B7309F">
                <wp:simplePos x="0" y="0"/>
                <wp:positionH relativeFrom="column">
                  <wp:posOffset>501167</wp:posOffset>
                </wp:positionH>
                <wp:positionV relativeFrom="paragraph">
                  <wp:posOffset>31242</wp:posOffset>
                </wp:positionV>
                <wp:extent cx="4740072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0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72167B5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.45pt" to="412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" strokecolor="black [3213]" strokeweight="1pt">
                <v:stroke dashstyle="dash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A0F6F" wp14:editId="5E130AD7">
                <wp:simplePos x="0" y="0"/>
                <wp:positionH relativeFrom="column">
                  <wp:posOffset>1079068</wp:posOffset>
                </wp:positionH>
                <wp:positionV relativeFrom="paragraph">
                  <wp:posOffset>111353</wp:posOffset>
                </wp:positionV>
                <wp:extent cx="1206500" cy="489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8C3B" w14:textId="77777777" w:rsidR="00612845" w:rsidRPr="00C95FC2" w:rsidRDefault="00612845" w:rsidP="005E200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95FC2">
                              <w:rPr>
                                <w:b/>
                                <w:sz w:val="22"/>
                              </w:rPr>
                              <w:t xml:space="preserve">ADSP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Pr="00C95FC2">
                              <w:rPr>
                                <w:b/>
                                <w:sz w:val="22"/>
                              </w:rPr>
                              <w:t>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F6F" id="_x0000_s1037" type="#_x0000_t202" style="position:absolute;margin-left:84.95pt;margin-top:8.75pt;width:9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" filled="f" stroked="f">
                <v:textbox>
                  <w:txbxContent>
                    <w:p w14:paraId="65428C3B" w14:textId="77777777" w:rsidR="00612845" w:rsidRPr="00C95FC2" w:rsidRDefault="00612845" w:rsidP="005E200F">
                      <w:pPr>
                        <w:rPr>
                          <w:b/>
                          <w:sz w:val="22"/>
                        </w:rPr>
                      </w:pPr>
                      <w:r w:rsidRPr="00C95FC2">
                        <w:rPr>
                          <w:b/>
                          <w:sz w:val="22"/>
                        </w:rPr>
                        <w:t xml:space="preserve">ADSP </w:t>
                      </w:r>
                      <w:r>
                        <w:rPr>
                          <w:b/>
                          <w:sz w:val="22"/>
                        </w:rPr>
                        <w:t>F</w:t>
                      </w:r>
                      <w:r w:rsidRPr="00C95FC2">
                        <w:rPr>
                          <w:b/>
                          <w:sz w:val="22"/>
                        </w:rPr>
                        <w:t>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E6060" w14:textId="007513A3" w:rsidR="005E200F" w:rsidRPr="0006281E" w:rsidRDefault="00207E71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B422" wp14:editId="22676D66">
                <wp:simplePos x="0" y="0"/>
                <wp:positionH relativeFrom="column">
                  <wp:posOffset>4088957</wp:posOffset>
                </wp:positionH>
                <wp:positionV relativeFrom="paragraph">
                  <wp:posOffset>271802</wp:posOffset>
                </wp:positionV>
                <wp:extent cx="729406" cy="387350"/>
                <wp:effectExtent l="0" t="0" r="1397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6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9298" w14:textId="039912DE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TDM 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422" id="Rectangle 19" o:spid="_x0000_s1038" style="position:absolute;margin-left:321.95pt;margin-top:21.4pt;width:57.4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" fillcolor="#d8d8d8 [2732]" strokecolor="black [3213]" strokeweight=".5pt">
                <v:textbox>
                  <w:txbxContent>
                    <w:p w14:paraId="450A9298" w14:textId="039912DE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TDM </w:t>
                      </w:r>
                      <w:r w:rsidRPr="00C95FC2"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ED7B20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B86B" wp14:editId="267F000D">
                <wp:simplePos x="0" y="0"/>
                <wp:positionH relativeFrom="column">
                  <wp:posOffset>1235300</wp:posOffset>
                </wp:positionH>
                <wp:positionV relativeFrom="paragraph">
                  <wp:posOffset>280856</wp:posOffset>
                </wp:positionV>
                <wp:extent cx="826618" cy="387706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EC5E" w14:textId="77777777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B86B" id="Rectangle 11" o:spid="_x0000_s1039" style="position:absolute;margin-left:97.25pt;margin-top:22.1pt;width:6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" fillcolor="#d8d8d8 [2732]" strokecolor="black [3213]" strokeweight=".5pt">
                <v:textbox>
                  <w:txbxContent>
                    <w:p w14:paraId="109CEC5E" w14:textId="77777777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2B3D" wp14:editId="1BE4B31B">
                <wp:simplePos x="0" y="0"/>
                <wp:positionH relativeFrom="column">
                  <wp:posOffset>3132683</wp:posOffset>
                </wp:positionH>
                <wp:positionV relativeFrom="paragraph">
                  <wp:posOffset>280035</wp:posOffset>
                </wp:positionV>
                <wp:extent cx="826618" cy="38770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9EEB" w14:textId="77777777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B3D" id="Rectangle 17" o:spid="_x0000_s1040" style="position:absolute;margin-left:246.65pt;margin-top:22.05pt;width:65.1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" fillcolor="#d8d8d8 [2732]" strokecolor="black [3213]" strokeweight=".5pt">
                <v:textbox>
                  <w:txbxContent>
                    <w:p w14:paraId="41A69EEB" w14:textId="77777777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D486" wp14:editId="2DC92460">
                <wp:simplePos x="0" y="0"/>
                <wp:positionH relativeFrom="column">
                  <wp:posOffset>2190115</wp:posOffset>
                </wp:positionH>
                <wp:positionV relativeFrom="paragraph">
                  <wp:posOffset>279400</wp:posOffset>
                </wp:positionV>
                <wp:extent cx="826618" cy="387706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8513" w14:textId="77777777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D486" id="Rectangle 16" o:spid="_x0000_s1041" style="position:absolute;margin-left:172.45pt;margin-top:22pt;width:65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" fillcolor="#d8d8d8 [2732]" strokecolor="black [3213]" strokeweight=".5pt">
                <v:textbox>
                  <w:txbxContent>
                    <w:p w14:paraId="302B8513" w14:textId="77777777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3B413F2" w14:textId="4AB69A2D" w:rsidR="005E200F" w:rsidRPr="0006281E" w:rsidRDefault="005E200F" w:rsidP="005E200F">
      <w:pPr>
        <w:rPr>
          <w:rFonts w:ascii="Arial" w:hAnsi="Arial" w:cs="Arial"/>
        </w:rPr>
      </w:pPr>
    </w:p>
    <w:p w14:paraId="5E6E1948" w14:textId="2BD50425" w:rsidR="005E200F" w:rsidRPr="0006281E" w:rsidRDefault="00207E71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0B34" wp14:editId="16497A27">
                <wp:simplePos x="0" y="0"/>
                <wp:positionH relativeFrom="column">
                  <wp:posOffset>4088957</wp:posOffset>
                </wp:positionH>
                <wp:positionV relativeFrom="paragraph">
                  <wp:posOffset>210871</wp:posOffset>
                </wp:positionV>
                <wp:extent cx="728980" cy="387350"/>
                <wp:effectExtent l="0" t="0" r="1397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D2FD" w14:textId="752A227D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TDM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0B34" id="Rectangle 25" o:spid="_x0000_s1042" style="position:absolute;margin-left:321.95pt;margin-top:16.6pt;width:57.4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" fillcolor="#d8d8d8 [2732]" strokecolor="black [3213]" strokeweight=".5pt">
                <v:textbox>
                  <w:txbxContent>
                    <w:p w14:paraId="0840D2FD" w14:textId="752A227D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TDM 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46768" wp14:editId="40C3B853">
                <wp:simplePos x="0" y="0"/>
                <wp:positionH relativeFrom="column">
                  <wp:posOffset>454792</wp:posOffset>
                </wp:positionH>
                <wp:positionV relativeFrom="paragraph">
                  <wp:posOffset>179358</wp:posOffset>
                </wp:positionV>
                <wp:extent cx="932507" cy="53429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534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8A0B" w14:textId="77777777" w:rsidR="00612845" w:rsidRDefault="00612845" w:rsidP="005E200F">
                            <w:pPr>
                              <w:spacing w:after="0" w:line="260" w:lineRule="exact"/>
                            </w:pPr>
                            <w:r>
                              <w:t>ADSP</w:t>
                            </w:r>
                          </w:p>
                          <w:p w14:paraId="67D0B52A" w14:textId="77777777" w:rsidR="00612845" w:rsidRPr="00E874B3" w:rsidRDefault="00612845" w:rsidP="005E200F">
                            <w:pPr>
                              <w:spacing w:after="0" w:line="260" w:lineRule="exact"/>
                            </w:pPr>
                            <w:r>
                              <w:t>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768" id="_x0000_s1043" type="#_x0000_t202" style="position:absolute;margin-left:35.8pt;margin-top:14.1pt;width:73.45pt;height:4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" filled="f" stroked="f">
                <v:textbox>
                  <w:txbxContent>
                    <w:p w14:paraId="6F248A0B" w14:textId="77777777" w:rsidR="00612845" w:rsidRDefault="00612845" w:rsidP="005E200F">
                      <w:pPr>
                        <w:spacing w:after="0" w:line="260" w:lineRule="exact"/>
                      </w:pPr>
                      <w:r>
                        <w:t>ADSP</w:t>
                      </w:r>
                    </w:p>
                    <w:p w14:paraId="67D0B52A" w14:textId="77777777" w:rsidR="00612845" w:rsidRPr="00E874B3" w:rsidRDefault="00612845" w:rsidP="005E200F">
                      <w:pPr>
                        <w:spacing w:after="0" w:line="260" w:lineRule="exact"/>
                      </w:pPr>
                      <w: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3452B9" wp14:editId="05564FCA">
                <wp:simplePos x="0" y="0"/>
                <wp:positionH relativeFrom="column">
                  <wp:posOffset>497840</wp:posOffset>
                </wp:positionH>
                <wp:positionV relativeFrom="paragraph">
                  <wp:posOffset>169916</wp:posOffset>
                </wp:positionV>
                <wp:extent cx="4578506" cy="543464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506" cy="543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FF1F" w14:textId="77777777" w:rsidR="00612845" w:rsidRPr="00C95FC2" w:rsidRDefault="00612845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52B9" id="Rectangle 4" o:spid="_x0000_s1044" style="position:absolute;margin-left:39.2pt;margin-top:13.4pt;width:360.5pt;height:42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" fillcolor="white [3212]" strokecolor="black [3213]" strokeweight="1pt">
                <v:textbox>
                  <w:txbxContent>
                    <w:p w14:paraId="4CC2FF1F" w14:textId="77777777" w:rsidR="00612845" w:rsidRPr="00C95FC2" w:rsidRDefault="00612845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F9DEC" wp14:editId="329A40A6">
                <wp:simplePos x="0" y="0"/>
                <wp:positionH relativeFrom="column">
                  <wp:posOffset>4540885</wp:posOffset>
                </wp:positionH>
                <wp:positionV relativeFrom="paragraph">
                  <wp:posOffset>31115</wp:posOffset>
                </wp:positionV>
                <wp:extent cx="2540" cy="226060"/>
                <wp:effectExtent l="76200" t="38100" r="5461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26E2B8" id="Straight Arrow Connector 44" o:spid="_x0000_s1026" type="#_x0000_t32" style="position:absolute;margin-left:357.55pt;margin-top:2.45pt;width:.2pt;height:1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EF8F1" wp14:editId="6D91312E">
                <wp:simplePos x="0" y="0"/>
                <wp:positionH relativeFrom="column">
                  <wp:posOffset>3574074</wp:posOffset>
                </wp:positionH>
                <wp:positionV relativeFrom="paragraph">
                  <wp:posOffset>41910</wp:posOffset>
                </wp:positionV>
                <wp:extent cx="3068" cy="226341"/>
                <wp:effectExtent l="76200" t="38100" r="5461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EEF929F" id="Straight Arrow Connector 42" o:spid="_x0000_s1026" type="#_x0000_t32" style="position:absolute;margin-left:281.4pt;margin-top:3.3pt;width:.25pt;height:1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8A6AC" wp14:editId="2ABF0328">
                <wp:simplePos x="0" y="0"/>
                <wp:positionH relativeFrom="column">
                  <wp:posOffset>2593361</wp:posOffset>
                </wp:positionH>
                <wp:positionV relativeFrom="paragraph">
                  <wp:posOffset>37635</wp:posOffset>
                </wp:positionV>
                <wp:extent cx="3068" cy="226341"/>
                <wp:effectExtent l="76200" t="38100" r="5461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96C459" id="Straight Arrow Connector 41" o:spid="_x0000_s1026" type="#_x0000_t32" style="position:absolute;margin-left:204.2pt;margin-top:2.95pt;width:.25pt;height:1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D3F1" wp14:editId="0B17D085">
                <wp:simplePos x="0" y="0"/>
                <wp:positionH relativeFrom="column">
                  <wp:posOffset>1626235</wp:posOffset>
                </wp:positionH>
                <wp:positionV relativeFrom="paragraph">
                  <wp:posOffset>48367</wp:posOffset>
                </wp:positionV>
                <wp:extent cx="3068" cy="226341"/>
                <wp:effectExtent l="76200" t="38100" r="5461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E832F5" id="Straight Arrow Connector 39" o:spid="_x0000_s1026" type="#_x0000_t32" style="position:absolute;margin-left:128.05pt;margin-top:3.8pt;width:.25pt;height:17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73D7C" wp14:editId="260CDC21">
                <wp:simplePos x="0" y="0"/>
                <wp:positionH relativeFrom="column">
                  <wp:posOffset>3132455</wp:posOffset>
                </wp:positionH>
                <wp:positionV relativeFrom="paragraph">
                  <wp:posOffset>220980</wp:posOffset>
                </wp:positionV>
                <wp:extent cx="826135" cy="387350"/>
                <wp:effectExtent l="0" t="0" r="120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338E" w14:textId="77777777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3D7C" id="Rectangle 24" o:spid="_x0000_s1045" style="position:absolute;margin-left:246.65pt;margin-top:17.4pt;width:65.0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" fillcolor="#d8d8d8 [2732]" strokecolor="black [3213]" strokeweight=".5pt">
                <v:textbox>
                  <w:txbxContent>
                    <w:p w14:paraId="6FC2338E" w14:textId="77777777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Plugin*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DFFE" wp14:editId="1100E759">
                <wp:simplePos x="0" y="0"/>
                <wp:positionH relativeFrom="column">
                  <wp:posOffset>2183130</wp:posOffset>
                </wp:positionH>
                <wp:positionV relativeFrom="paragraph">
                  <wp:posOffset>222885</wp:posOffset>
                </wp:positionV>
                <wp:extent cx="826618" cy="380391"/>
                <wp:effectExtent l="0" t="0" r="120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E5E3" w14:textId="77777777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DFFE" id="Rectangle 22" o:spid="_x0000_s1046" style="position:absolute;margin-left:171.9pt;margin-top:17.55pt;width:65.1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" fillcolor="#d8d8d8 [2732]" strokecolor="black [3213]" strokeweight=".5pt">
                <v:textbox>
                  <w:txbxContent>
                    <w:p w14:paraId="39EAE5E3" w14:textId="77777777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ED2A" wp14:editId="2D124810">
                <wp:simplePos x="0" y="0"/>
                <wp:positionH relativeFrom="column">
                  <wp:posOffset>1232687</wp:posOffset>
                </wp:positionH>
                <wp:positionV relativeFrom="paragraph">
                  <wp:posOffset>222961</wp:posOffset>
                </wp:positionV>
                <wp:extent cx="826618" cy="380391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153A" w14:textId="77777777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ED2A" id="Rectangle 21" o:spid="_x0000_s1047" style="position:absolute;margin-left:97.05pt;margin-top:17.55pt;width:65.1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" fillcolor="#d8d8d8 [2732]" strokecolor="black [3213]" strokeweight=".5pt">
                <v:textbox>
                  <w:txbxContent>
                    <w:p w14:paraId="0382153A" w14:textId="77777777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40CCCE6D" w14:textId="54C924E6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658E" wp14:editId="4133394D">
                <wp:simplePos x="0" y="0"/>
                <wp:positionH relativeFrom="column">
                  <wp:posOffset>4025265</wp:posOffset>
                </wp:positionH>
                <wp:positionV relativeFrom="paragraph">
                  <wp:posOffset>168910</wp:posOffset>
                </wp:positionV>
                <wp:extent cx="3810" cy="472440"/>
                <wp:effectExtent l="76200" t="38100" r="533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61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6.95pt;margin-top:13.3pt;width:.3pt;height:37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" strokecolor="black [3040]">
                <v:stroke dashstyle="dash" startarrow="block" endarrow="block"/>
              </v:shape>
            </w:pict>
          </mc:Fallback>
        </mc:AlternateContent>
      </w:r>
    </w:p>
    <w:p w14:paraId="0C17FB53" w14:textId="3614506D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90B5" wp14:editId="2173AE18">
                <wp:simplePos x="0" y="0"/>
                <wp:positionH relativeFrom="column">
                  <wp:posOffset>2100249</wp:posOffset>
                </wp:positionH>
                <wp:positionV relativeFrom="paragraph">
                  <wp:posOffset>208792</wp:posOffset>
                </wp:positionV>
                <wp:extent cx="2239418" cy="736600"/>
                <wp:effectExtent l="0" t="0" r="27940" b="2540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418" cy="736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0DD3" w14:textId="7EEDFDBD" w:rsidR="00612845" w:rsidRPr="00C33819" w:rsidRDefault="00612845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346" w:hanging="289"/>
                              <w:rPr>
                                <w:rFonts w:eastAsia="Meiryo" w:cs="Meiry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90B5" id="Rectangle 13" o:spid="_x0000_s1048" style="position:absolute;margin-left:165.35pt;margin-top:16.45pt;width:176.35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" fillcolor="#d9d9d9">
                <v:textbox>
                  <w:txbxContent>
                    <w:p w14:paraId="2C940DD3" w14:textId="7EEDFDBD" w:rsidR="00612845" w:rsidRPr="00C33819" w:rsidRDefault="00612845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346" w:hanging="289"/>
                        <w:rPr>
                          <w:rFonts w:eastAsia="Meiryo" w:cs="Meiry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CA50F" wp14:editId="09041FC3">
                <wp:simplePos x="0" y="0"/>
                <wp:positionH relativeFrom="column">
                  <wp:posOffset>414751</wp:posOffset>
                </wp:positionH>
                <wp:positionV relativeFrom="paragraph">
                  <wp:posOffset>167849</wp:posOffset>
                </wp:positionV>
                <wp:extent cx="1460310" cy="918871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918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0ACB" w14:textId="77777777" w:rsidR="00612845" w:rsidRDefault="00612845" w:rsidP="005E200F">
                            <w:pPr>
                              <w:rPr>
                                <w:color w:val="FF0000"/>
                              </w:rPr>
                            </w:pPr>
                            <w:r w:rsidRPr="008F70BA">
                              <w:rPr>
                                <w:color w:val="FF0000"/>
                              </w:rPr>
                              <w:t>This document’s target is in side of red square</w:t>
                            </w:r>
                          </w:p>
                          <w:p w14:paraId="4D833824" w14:textId="25D46EE0" w:rsidR="00612845" w:rsidRPr="008F70BA" w:rsidRDefault="00612845" w:rsidP="005E200F">
                            <w:pPr>
                              <w:rPr>
                                <w:color w:val="FF0000"/>
                              </w:rPr>
                            </w:pPr>
                            <w:r w:rsidRPr="006C0ABA">
                              <w:rPr>
                                <w:color w:val="000000" w:themeColor="text1"/>
                              </w:rPr>
                              <w:t xml:space="preserve">* not connect to </w:t>
                            </w:r>
                            <w:r>
                              <w:rPr>
                                <w:color w:val="000000" w:themeColor="text1"/>
                              </w:rPr>
                              <w:t>hardware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A50F" id="_x0000_s1049" type="#_x0000_t202" style="position:absolute;margin-left:32.65pt;margin-top:13.2pt;width:115pt;height:7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" filled="f" stroked="f">
                <v:textbox>
                  <w:txbxContent>
                    <w:p w14:paraId="30750ACB" w14:textId="77777777" w:rsidR="00612845" w:rsidRDefault="00612845" w:rsidP="005E200F">
                      <w:pPr>
                        <w:rPr>
                          <w:color w:val="FF0000"/>
                        </w:rPr>
                      </w:pPr>
                      <w:r w:rsidRPr="008F70BA">
                        <w:rPr>
                          <w:color w:val="FF0000"/>
                        </w:rPr>
                        <w:t>This document’s target is in side of red square</w:t>
                      </w:r>
                    </w:p>
                    <w:p w14:paraId="4D833824" w14:textId="25D46EE0" w:rsidR="00612845" w:rsidRPr="008F70BA" w:rsidRDefault="00612845" w:rsidP="005E200F">
                      <w:pPr>
                        <w:rPr>
                          <w:color w:val="FF0000"/>
                        </w:rPr>
                      </w:pPr>
                      <w:r w:rsidRPr="006C0ABA">
                        <w:rPr>
                          <w:color w:val="000000" w:themeColor="text1"/>
                        </w:rPr>
                        <w:t xml:space="preserve">* not connect to </w:t>
                      </w:r>
                      <w:r>
                        <w:rPr>
                          <w:color w:val="000000" w:themeColor="text1"/>
                        </w:rPr>
                        <w:t>hardware modules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D33B" wp14:editId="70DD4D41">
                <wp:simplePos x="0" y="0"/>
                <wp:positionH relativeFrom="column">
                  <wp:posOffset>4524349</wp:posOffset>
                </wp:positionH>
                <wp:positionV relativeFrom="paragraph">
                  <wp:posOffset>208915</wp:posOffset>
                </wp:positionV>
                <wp:extent cx="555955" cy="602615"/>
                <wp:effectExtent l="0" t="0" r="15875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955" cy="602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3311" w14:textId="77777777" w:rsidR="00612845" w:rsidRDefault="00612845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  <w:rPr>
                                <w:color w:val="000000"/>
                              </w:rPr>
                            </w:pPr>
                            <w:r w:rsidRPr="00AF1CDD">
                              <w:rPr>
                                <w:color w:val="000000"/>
                              </w:rPr>
                              <w:t>DAC/</w:t>
                            </w:r>
                          </w:p>
                          <w:p w14:paraId="152ADDBB" w14:textId="77777777" w:rsidR="00612845" w:rsidRPr="00C33819" w:rsidRDefault="00612845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</w:pPr>
                            <w:r w:rsidRPr="00AF1CDD">
                              <w:rPr>
                                <w:color w:val="000000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D33B" id="Rectangle 29" o:spid="_x0000_s1050" style="position:absolute;margin-left:356.25pt;margin-top:16.45pt;width:43.8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" fillcolor="#d9d9d9">
                <v:textbox>
                  <w:txbxContent>
                    <w:p w14:paraId="46E33311" w14:textId="77777777" w:rsidR="00612845" w:rsidRDefault="00612845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  <w:rPr>
                          <w:color w:val="000000"/>
                        </w:rPr>
                      </w:pPr>
                      <w:r w:rsidRPr="00AF1CDD">
                        <w:rPr>
                          <w:color w:val="000000"/>
                        </w:rPr>
                        <w:t>DAC/</w:t>
                      </w:r>
                    </w:p>
                    <w:p w14:paraId="152ADDBB" w14:textId="77777777" w:rsidR="00612845" w:rsidRPr="00C33819" w:rsidRDefault="00612845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</w:pPr>
                      <w:r w:rsidRPr="00AF1CDD">
                        <w:rPr>
                          <w:color w:val="000000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14:paraId="0F115CD2" w14:textId="36328862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25FDD" wp14:editId="22F9C90F">
                <wp:simplePos x="0" y="0"/>
                <wp:positionH relativeFrom="column">
                  <wp:posOffset>3362666</wp:posOffset>
                </wp:positionH>
                <wp:positionV relativeFrom="paragraph">
                  <wp:posOffset>5402</wp:posOffset>
                </wp:positionV>
                <wp:extent cx="450376" cy="2178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936E" w14:textId="57C735EE" w:rsidR="00612845" w:rsidRPr="00C95FC2" w:rsidRDefault="00612845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FDD" id="Rectangle 23" o:spid="_x0000_s1051" style="position:absolute;margin-left:264.8pt;margin-top:.45pt;width:35.4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" fillcolor="#d8d8d8 [2732]" strokecolor="black [3213]" strokeweight=".5pt">
                <v:textbox>
                  <w:txbxContent>
                    <w:p w14:paraId="0D25936E" w14:textId="57C735EE" w:rsidR="00612845" w:rsidRPr="00C95FC2" w:rsidRDefault="00612845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AB2E3" wp14:editId="01D14755">
                <wp:simplePos x="0" y="0"/>
                <wp:positionH relativeFrom="margin">
                  <wp:posOffset>2734869</wp:posOffset>
                </wp:positionH>
                <wp:positionV relativeFrom="paragraph">
                  <wp:posOffset>5402</wp:posOffset>
                </wp:positionV>
                <wp:extent cx="580030" cy="217805"/>
                <wp:effectExtent l="0" t="0" r="1079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3CA" w14:textId="20C6A445" w:rsidR="00612845" w:rsidRPr="00C95FC2" w:rsidRDefault="00612845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B2E3" id="Rectangle 35" o:spid="_x0000_s1052" style="position:absolute;margin-left:215.35pt;margin-top:.45pt;width:45.6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" fillcolor="#d8d8d8 [2732]" strokecolor="black [3213]" strokeweight=".5pt">
                <v:textbox>
                  <w:txbxContent>
                    <w:p w14:paraId="225823CA" w14:textId="20C6A445" w:rsidR="00612845" w:rsidRPr="00C95FC2" w:rsidRDefault="00612845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54B85" wp14:editId="4BA6FB55">
                <wp:simplePos x="0" y="0"/>
                <wp:positionH relativeFrom="column">
                  <wp:posOffset>2188959</wp:posOffset>
                </wp:positionH>
                <wp:positionV relativeFrom="paragraph">
                  <wp:posOffset>5402</wp:posOffset>
                </wp:positionV>
                <wp:extent cx="483870" cy="218364"/>
                <wp:effectExtent l="0" t="0" r="114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8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B352" w14:textId="5898D534" w:rsidR="00612845" w:rsidRPr="00C95FC2" w:rsidRDefault="00612845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4B85" id="Rectangle 26" o:spid="_x0000_s1053" style="position:absolute;margin-left:172.35pt;margin-top:.45pt;width:38.1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" fillcolor="#d8d8d8 [2732]" strokecolor="black [3213]" strokeweight=".5pt">
                <v:textbox>
                  <w:txbxContent>
                    <w:p w14:paraId="06C2B352" w14:textId="5898D534" w:rsidR="00612845" w:rsidRPr="00C95FC2" w:rsidRDefault="00612845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9BA1C" wp14:editId="314417D6">
                <wp:simplePos x="0" y="0"/>
                <wp:positionH relativeFrom="column">
                  <wp:posOffset>4245762</wp:posOffset>
                </wp:positionH>
                <wp:positionV relativeFrom="paragraph">
                  <wp:posOffset>213360</wp:posOffset>
                </wp:positionV>
                <wp:extent cx="398678" cy="0"/>
                <wp:effectExtent l="3810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16CD" id="Straight Arrow Connector 47" o:spid="_x0000_s1026" type="#_x0000_t32" style="position:absolute;margin-left:334.3pt;margin-top:16.8pt;width:3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</w:p>
    <w:p w14:paraId="0294CFBF" w14:textId="118A6606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78EB" wp14:editId="58FE08F9">
                <wp:simplePos x="0" y="0"/>
                <wp:positionH relativeFrom="column">
                  <wp:posOffset>3799395</wp:posOffset>
                </wp:positionH>
                <wp:positionV relativeFrom="paragraph">
                  <wp:posOffset>61320</wp:posOffset>
                </wp:positionV>
                <wp:extent cx="450377" cy="2317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1D78" w14:textId="2ABBBE64" w:rsidR="00612845" w:rsidRPr="00C95FC2" w:rsidRDefault="00612845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78EB" id="Rectangle 20" o:spid="_x0000_s1054" style="position:absolute;margin-left:299.15pt;margin-top:4.85pt;width:35.4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" fillcolor="#d8d8d8 [2732]" strokecolor="red" strokeweight="1.5pt">
                <v:textbox>
                  <w:txbxContent>
                    <w:p w14:paraId="1EF11D78" w14:textId="2ABBBE64" w:rsidR="00612845" w:rsidRPr="00C95FC2" w:rsidRDefault="00612845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94584" wp14:editId="41147AC0">
                <wp:simplePos x="0" y="0"/>
                <wp:positionH relativeFrom="column">
                  <wp:posOffset>3219355</wp:posOffset>
                </wp:positionH>
                <wp:positionV relativeFrom="paragraph">
                  <wp:posOffset>60799</wp:posOffset>
                </wp:positionV>
                <wp:extent cx="484495" cy="231775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554" w14:textId="223613B8" w:rsidR="00612845" w:rsidRPr="00C95FC2" w:rsidRDefault="00612845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4584" id="Rectangle 18" o:spid="_x0000_s1055" style="position:absolute;margin-left:253.5pt;margin-top:4.8pt;width:38.1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" fillcolor="#d8d8d8 [2732]" strokecolor="black [3213]" strokeweight=".5pt">
                <v:textbox>
                  <w:txbxContent>
                    <w:p w14:paraId="0BB24554" w14:textId="223613B8" w:rsidR="00612845" w:rsidRPr="00C95FC2" w:rsidRDefault="00612845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12870" wp14:editId="3F34A707">
                <wp:simplePos x="0" y="0"/>
                <wp:positionH relativeFrom="column">
                  <wp:posOffset>2515472</wp:posOffset>
                </wp:positionH>
                <wp:positionV relativeFrom="paragraph">
                  <wp:posOffset>60164</wp:posOffset>
                </wp:positionV>
                <wp:extent cx="593678" cy="232012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32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49C6" w14:textId="5DA90D3F" w:rsidR="00612845" w:rsidRPr="00C95FC2" w:rsidRDefault="00612845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2870" id="Rectangle 32" o:spid="_x0000_s1056" style="position:absolute;margin-left:198.05pt;margin-top:4.75pt;width:46.7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" fillcolor="#d8d8d8 [2732]" strokecolor="black [3213]" strokeweight=".5pt">
                <v:textbox>
                  <w:txbxContent>
                    <w:p w14:paraId="798D49C6" w14:textId="5DA90D3F" w:rsidR="00612845" w:rsidRPr="00C95FC2" w:rsidRDefault="00612845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ADMA</w:t>
                      </w:r>
                    </w:p>
                  </w:txbxContent>
                </v:textbox>
              </v:rect>
            </w:pict>
          </mc:Fallback>
        </mc:AlternateContent>
      </w:r>
    </w:p>
    <w:p w14:paraId="347B1C58" w14:textId="33DBC70C" w:rsidR="005E200F" w:rsidRPr="0006281E" w:rsidRDefault="005E200F" w:rsidP="0089129E">
      <w:pPr>
        <w:pStyle w:val="Caption"/>
        <w:jc w:val="center"/>
        <w:rPr>
          <w:rFonts w:ascii="Arial" w:hAnsi="Arial" w:cs="Arial"/>
        </w:rPr>
      </w:pPr>
    </w:p>
    <w:p w14:paraId="0CCD2F1D" w14:textId="1A874FEA" w:rsidR="00427F38" w:rsidRDefault="0089129E" w:rsidP="00427F38">
      <w:pPr>
        <w:pStyle w:val="Caption"/>
        <w:jc w:val="center"/>
        <w:rPr>
          <w:rStyle w:val="Strong"/>
          <w:rFonts w:ascii="Arial" w:hAnsi="Arial" w:cs="Arial"/>
          <w:b/>
          <w:bCs/>
        </w:rPr>
      </w:pPr>
      <w:bookmarkStart w:id="11" w:name="_Toc530075686"/>
      <w:r w:rsidRPr="0006281E">
        <w:rPr>
          <w:rFonts w:ascii="Arial" w:hAnsi="Arial" w:cs="Arial"/>
        </w:rPr>
        <w:t xml:space="preserve">Figure </w:t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STYLEREF 1 \s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1</w:t>
      </w:r>
      <w:r w:rsidR="001E7A16">
        <w:rPr>
          <w:rFonts w:ascii="Arial" w:hAnsi="Arial" w:cs="Arial"/>
        </w:rPr>
        <w:fldChar w:fldCharType="end"/>
      </w:r>
      <w:r w:rsidR="001E7A16">
        <w:rPr>
          <w:rFonts w:ascii="Arial" w:hAnsi="Arial" w:cs="Arial"/>
        </w:rPr>
        <w:noBreakHyphen/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SEQ Figure \* ARABIC \s 1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1</w:t>
      </w:r>
      <w:r w:rsidR="001E7A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5840A0" w:rsidRPr="0006281E">
        <w:rPr>
          <w:rStyle w:val="Strong"/>
          <w:rFonts w:ascii="Arial" w:hAnsi="Arial" w:cs="Arial"/>
          <w:b/>
          <w:bCs/>
        </w:rPr>
        <w:t>The software architectu</w:t>
      </w:r>
      <w:bookmarkEnd w:id="10"/>
      <w:r w:rsidR="00427F38">
        <w:rPr>
          <w:rStyle w:val="Strong"/>
          <w:rFonts w:ascii="Arial" w:hAnsi="Arial" w:cs="Arial"/>
          <w:b/>
          <w:bCs/>
        </w:rPr>
        <w:t>re</w:t>
      </w:r>
      <w:bookmarkStart w:id="12" w:name="_Hlk486856838"/>
      <w:bookmarkEnd w:id="11"/>
    </w:p>
    <w:p w14:paraId="24EFF7B0" w14:textId="00A78270" w:rsidR="004526A3" w:rsidRDefault="004526A3">
      <w:pPr>
        <w:overflowPunct/>
        <w:autoSpaceDE/>
        <w:autoSpaceDN/>
        <w:adjustRightInd/>
        <w:spacing w:after="0" w:line="240" w:lineRule="auto"/>
        <w:textAlignment w:val="auto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br w:type="page"/>
      </w:r>
    </w:p>
    <w:p w14:paraId="6CDD0C65" w14:textId="1607E094" w:rsidR="00802C8D" w:rsidRPr="0006281E" w:rsidRDefault="009C1835" w:rsidP="00671046">
      <w:pPr>
        <w:pStyle w:val="Heading1"/>
        <w:rPr>
          <w:rFonts w:ascii="Arial" w:hAnsi="Arial" w:cs="Arial"/>
        </w:rPr>
      </w:pPr>
      <w:bookmarkStart w:id="13" w:name="_Toc530075666"/>
      <w:r w:rsidRPr="0006281E">
        <w:rPr>
          <w:rFonts w:ascii="Arial" w:hAnsi="Arial" w:cs="Arial"/>
        </w:rPr>
        <w:lastRenderedPageBreak/>
        <w:t>Function list</w:t>
      </w:r>
      <w:bookmarkEnd w:id="13"/>
    </w:p>
    <w:bookmarkEnd w:id="12"/>
    <w:p w14:paraId="05FA4361" w14:textId="1352FE18" w:rsidR="00F61279" w:rsidRPr="0006281E" w:rsidRDefault="005556B0" w:rsidP="005556B0">
      <w:pPr>
        <w:spacing w:before="120" w:after="120" w:line="260" w:lineRule="exact"/>
        <w:rPr>
          <w:rFonts w:ascii="Arial" w:hAnsi="Arial" w:cs="Arial"/>
        </w:rPr>
      </w:pPr>
      <w:r w:rsidRPr="0006281E">
        <w:rPr>
          <w:rFonts w:ascii="Arial" w:hAnsi="Arial" w:cs="Arial"/>
        </w:rPr>
        <w:t>The following is list of functions</w:t>
      </w:r>
      <w:r w:rsidR="00F61279" w:rsidRPr="0006281E">
        <w:rPr>
          <w:rFonts w:ascii="Arial" w:hAnsi="Arial" w:cs="Arial"/>
        </w:rPr>
        <w:t>:</w:t>
      </w:r>
    </w:p>
    <w:p w14:paraId="6CF79CC7" w14:textId="09D66F5A" w:rsidR="00F61279" w:rsidRPr="0006281E" w:rsidRDefault="0089129E" w:rsidP="0089129E">
      <w:pPr>
        <w:pStyle w:val="Caption"/>
        <w:rPr>
          <w:rFonts w:ascii="Arial" w:hAnsi="Arial" w:cs="Arial"/>
        </w:rPr>
      </w:pPr>
      <w:bookmarkStart w:id="14" w:name="_Toc496800155"/>
      <w:bookmarkStart w:id="15" w:name="_Toc519510053"/>
      <w:bookmarkStart w:id="16" w:name="_Toc530075694"/>
      <w:bookmarkStart w:id="17" w:name="_Toc534285937"/>
      <w:r w:rsidRPr="0006281E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2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1</w:t>
      </w:r>
      <w:r w:rsidR="004E31F7">
        <w:rPr>
          <w:rFonts w:ascii="Arial" w:hAnsi="Arial" w:cs="Arial"/>
        </w:rPr>
        <w:fldChar w:fldCharType="end"/>
      </w:r>
      <w:r w:rsidR="007D25A5" w:rsidRPr="0006281E">
        <w:rPr>
          <w:rFonts w:ascii="Arial" w:hAnsi="Arial" w:cs="Arial"/>
        </w:rPr>
        <w:t xml:space="preserve"> Function list</w:t>
      </w:r>
      <w:bookmarkEnd w:id="14"/>
      <w:bookmarkEnd w:id="15"/>
      <w:bookmarkEnd w:id="16"/>
      <w:bookmarkEnd w:id="17"/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2814"/>
        <w:gridCol w:w="6224"/>
      </w:tblGrid>
      <w:tr w:rsidR="00FC7760" w:rsidRPr="0006281E" w14:paraId="60151426" w14:textId="77777777" w:rsidTr="005F5711">
        <w:trPr>
          <w:trHeight w:val="325"/>
        </w:trPr>
        <w:tc>
          <w:tcPr>
            <w:tcW w:w="999" w:type="dxa"/>
            <w:shd w:val="clear" w:color="auto" w:fill="D9D9D9" w:themeFill="background1" w:themeFillShade="D9"/>
          </w:tcPr>
          <w:p w14:paraId="2B363E1F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2814" w:type="dxa"/>
            <w:shd w:val="clear" w:color="auto" w:fill="D9D9D9" w:themeFill="background1" w:themeFillShade="D9"/>
          </w:tcPr>
          <w:p w14:paraId="5AF9EC86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14:paraId="40F3B289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bookmarkStart w:id="18" w:name="OLE_LINK1"/>
            <w:r w:rsidRPr="0006281E">
              <w:rPr>
                <w:rFonts w:cs="Arial"/>
                <w:b/>
                <w:szCs w:val="18"/>
              </w:rPr>
              <w:t>Outline</w:t>
            </w:r>
            <w:bookmarkEnd w:id="18"/>
          </w:p>
        </w:tc>
      </w:tr>
      <w:tr w:rsidR="00A56282" w:rsidRPr="0006281E" w14:paraId="5E4E751F" w14:textId="77777777" w:rsidTr="005F5711">
        <w:trPr>
          <w:trHeight w:val="382"/>
        </w:trPr>
        <w:tc>
          <w:tcPr>
            <w:tcW w:w="999" w:type="dxa"/>
            <w:vMerge w:val="restart"/>
          </w:tcPr>
          <w:p w14:paraId="23B2E29A" w14:textId="2525A513" w:rsidR="00A56282" w:rsidRPr="0006281E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bookmarkStart w:id="19" w:name="_Hlk519515959"/>
            <w:r w:rsidRPr="0006281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API</w:t>
            </w:r>
          </w:p>
        </w:tc>
        <w:tc>
          <w:tcPr>
            <w:tcW w:w="2814" w:type="dxa"/>
          </w:tcPr>
          <w:p w14:paraId="20ABFDE5" w14:textId="32711678" w:rsidR="00A56282" w:rsidRPr="0006281E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D91B53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xa_ssi_get_module_master</w:t>
            </w:r>
          </w:p>
        </w:tc>
        <w:tc>
          <w:tcPr>
            <w:tcW w:w="6224" w:type="dxa"/>
          </w:tcPr>
          <w:p w14:paraId="01380CC4" w14:textId="0A254471" w:rsidR="00A56282" w:rsidRPr="0006281E" w:rsidRDefault="00A56282" w:rsidP="00A56282">
            <w:pPr>
              <w:pStyle w:val="a"/>
              <w:tabs>
                <w:tab w:val="left" w:pos="2016"/>
              </w:tabs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get the master module of SSI module</w:t>
            </w:r>
          </w:p>
        </w:tc>
      </w:tr>
      <w:tr w:rsidR="00A56282" w:rsidRPr="0006281E" w14:paraId="0400DF54" w14:textId="77777777" w:rsidTr="005F5711">
        <w:trPr>
          <w:trHeight w:val="382"/>
        </w:trPr>
        <w:tc>
          <w:tcPr>
            <w:tcW w:w="999" w:type="dxa"/>
            <w:vMerge/>
          </w:tcPr>
          <w:p w14:paraId="7F9D6825" w14:textId="77777777" w:rsidR="00A56282" w:rsidRPr="0006281E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814" w:type="dxa"/>
          </w:tcPr>
          <w:p w14:paraId="54B1621B" w14:textId="52BF5002" w:rsidR="00A56282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5F5711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xa_ssi_check_valid_module</w:t>
            </w:r>
          </w:p>
        </w:tc>
        <w:tc>
          <w:tcPr>
            <w:tcW w:w="6224" w:type="dxa"/>
          </w:tcPr>
          <w:p w14:paraId="340D79A8" w14:textId="106D35F8" w:rsidR="00A56282" w:rsidRDefault="00A56282" w:rsidP="00A5628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check validity of SSI module</w:t>
            </w:r>
          </w:p>
        </w:tc>
      </w:tr>
      <w:tr w:rsidR="00A56282" w:rsidRPr="0006281E" w14:paraId="01F7E99C" w14:textId="77777777" w:rsidTr="005F5711">
        <w:trPr>
          <w:trHeight w:val="382"/>
        </w:trPr>
        <w:tc>
          <w:tcPr>
            <w:tcW w:w="999" w:type="dxa"/>
            <w:vMerge/>
          </w:tcPr>
          <w:p w14:paraId="46CEE3CA" w14:textId="77777777" w:rsidR="00A56282" w:rsidRPr="0006281E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814" w:type="dxa"/>
          </w:tcPr>
          <w:p w14:paraId="0A058BF6" w14:textId="48BC2B62" w:rsidR="00A56282" w:rsidRPr="00D91B53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9A386C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xa_ssi_setup</w:t>
            </w:r>
          </w:p>
        </w:tc>
        <w:tc>
          <w:tcPr>
            <w:tcW w:w="6224" w:type="dxa"/>
          </w:tcPr>
          <w:p w14:paraId="11D70C1A" w14:textId="75D92298" w:rsidR="00A56282" w:rsidRDefault="00A56282" w:rsidP="00A5628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set up registers necessary for SSI module execution</w:t>
            </w:r>
          </w:p>
        </w:tc>
      </w:tr>
      <w:tr w:rsidR="00A56282" w:rsidRPr="0006281E" w14:paraId="4086BAC8" w14:textId="77777777" w:rsidTr="005F5711">
        <w:trPr>
          <w:trHeight w:val="382"/>
        </w:trPr>
        <w:tc>
          <w:tcPr>
            <w:tcW w:w="999" w:type="dxa"/>
            <w:vMerge/>
          </w:tcPr>
          <w:p w14:paraId="4A974227" w14:textId="77777777" w:rsidR="00A56282" w:rsidRPr="0006281E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814" w:type="dxa"/>
          </w:tcPr>
          <w:p w14:paraId="27D1BEF7" w14:textId="261112D0" w:rsidR="00A56282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A1044C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xa_ssi_start</w:t>
            </w:r>
          </w:p>
        </w:tc>
        <w:tc>
          <w:tcPr>
            <w:tcW w:w="6224" w:type="dxa"/>
          </w:tcPr>
          <w:p w14:paraId="3497D9AE" w14:textId="780B771F" w:rsidR="00A56282" w:rsidRDefault="00A56282" w:rsidP="00A5628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start SSI module</w:t>
            </w:r>
          </w:p>
        </w:tc>
      </w:tr>
      <w:tr w:rsidR="00A56282" w:rsidRPr="0006281E" w14:paraId="62295E5F" w14:textId="77777777" w:rsidTr="005F5711">
        <w:trPr>
          <w:trHeight w:val="382"/>
        </w:trPr>
        <w:tc>
          <w:tcPr>
            <w:tcW w:w="999" w:type="dxa"/>
            <w:vMerge/>
          </w:tcPr>
          <w:p w14:paraId="008ABC89" w14:textId="77777777" w:rsidR="00A56282" w:rsidRPr="0006281E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814" w:type="dxa"/>
          </w:tcPr>
          <w:p w14:paraId="656F95EE" w14:textId="6AE5DDFD" w:rsidR="00A56282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442062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xa_ssi_stop</w:t>
            </w:r>
          </w:p>
        </w:tc>
        <w:tc>
          <w:tcPr>
            <w:tcW w:w="6224" w:type="dxa"/>
          </w:tcPr>
          <w:p w14:paraId="04D7B437" w14:textId="0F822B53" w:rsidR="00A56282" w:rsidRDefault="00A56282" w:rsidP="00A5628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stop SSI module</w:t>
            </w:r>
          </w:p>
        </w:tc>
      </w:tr>
      <w:tr w:rsidR="00A56282" w:rsidRPr="0006281E" w14:paraId="303F421E" w14:textId="77777777" w:rsidTr="005F5711">
        <w:trPr>
          <w:trHeight w:val="382"/>
        </w:trPr>
        <w:tc>
          <w:tcPr>
            <w:tcW w:w="999" w:type="dxa"/>
            <w:vMerge/>
          </w:tcPr>
          <w:p w14:paraId="2FBF82CB" w14:textId="77777777" w:rsidR="00A56282" w:rsidRPr="0006281E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814" w:type="dxa"/>
          </w:tcPr>
          <w:p w14:paraId="610980A2" w14:textId="0FC4BEBC" w:rsidR="00A56282" w:rsidRDefault="00A56282" w:rsidP="00A56282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D54DCB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xa_ssi_check_available_module</w:t>
            </w:r>
          </w:p>
        </w:tc>
        <w:tc>
          <w:tcPr>
            <w:tcW w:w="6224" w:type="dxa"/>
          </w:tcPr>
          <w:p w14:paraId="4498AD5A" w14:textId="09D5F2E4" w:rsidR="00A56282" w:rsidRDefault="00A56282" w:rsidP="00A5628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check availability of SSI module</w:t>
            </w:r>
          </w:p>
        </w:tc>
      </w:tr>
      <w:tr w:rsidR="00D91B53" w:rsidRPr="0006281E" w14:paraId="05E938A7" w14:textId="77777777" w:rsidTr="005F5711">
        <w:trPr>
          <w:trHeight w:val="382"/>
        </w:trPr>
        <w:tc>
          <w:tcPr>
            <w:tcW w:w="999" w:type="dxa"/>
          </w:tcPr>
          <w:p w14:paraId="574E993B" w14:textId="7B0D564B" w:rsidR="00D91B53" w:rsidRPr="0006281E" w:rsidRDefault="00E1129E" w:rsidP="00F25280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Internal functions</w:t>
            </w:r>
          </w:p>
        </w:tc>
        <w:tc>
          <w:tcPr>
            <w:tcW w:w="2814" w:type="dxa"/>
          </w:tcPr>
          <w:p w14:paraId="7D594110" w14:textId="2140FF59" w:rsidR="00D91B53" w:rsidRDefault="00277CB1" w:rsidP="0045082C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277CB1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xa_ssi_get_register_base</w:t>
            </w:r>
          </w:p>
        </w:tc>
        <w:tc>
          <w:tcPr>
            <w:tcW w:w="6224" w:type="dxa"/>
          </w:tcPr>
          <w:p w14:paraId="6421F60D" w14:textId="0D96C8AC" w:rsidR="00D91B53" w:rsidRDefault="00A56282" w:rsidP="00543BF4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</w:t>
            </w:r>
            <w:r w:rsidR="00543BF4">
              <w:rPr>
                <w:rFonts w:cs="Arial"/>
                <w:color w:val="000000"/>
                <w:szCs w:val="18"/>
              </w:rPr>
              <w:t xml:space="preserve">his function is to get the address of the base </w:t>
            </w:r>
            <w:r>
              <w:rPr>
                <w:rFonts w:cs="Arial"/>
                <w:color w:val="000000"/>
                <w:szCs w:val="18"/>
              </w:rPr>
              <w:t>register of SSI module</w:t>
            </w:r>
          </w:p>
        </w:tc>
      </w:tr>
      <w:bookmarkEnd w:id="19"/>
    </w:tbl>
    <w:p w14:paraId="20C566C3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</w:pPr>
    </w:p>
    <w:p w14:paraId="48F669ED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  <w:sectPr w:rsidR="00FC7760" w:rsidRPr="0006281E" w:rsidSect="003D2B34">
          <w:pgSz w:w="11907" w:h="16840" w:code="9"/>
          <w:pgMar w:top="1588" w:right="1077" w:bottom="1134" w:left="1077" w:header="1134" w:footer="680" w:gutter="0"/>
          <w:cols w:space="720"/>
          <w:docGrid w:linePitch="360"/>
        </w:sectPr>
      </w:pPr>
    </w:p>
    <w:p w14:paraId="2A1F239C" w14:textId="5F7A63B9" w:rsidR="00605583" w:rsidRPr="0006281E" w:rsidRDefault="002717C0" w:rsidP="00671046">
      <w:pPr>
        <w:pStyle w:val="Heading1"/>
        <w:rPr>
          <w:rFonts w:ascii="Arial" w:hAnsi="Arial" w:cs="Arial"/>
        </w:rPr>
      </w:pPr>
      <w:bookmarkStart w:id="20" w:name="_Toc530075667"/>
      <w:r w:rsidRPr="0006281E">
        <w:rPr>
          <w:rFonts w:ascii="Arial" w:hAnsi="Arial" w:cs="Arial"/>
        </w:rPr>
        <w:lastRenderedPageBreak/>
        <w:t>Detail information</w:t>
      </w:r>
      <w:bookmarkEnd w:id="20"/>
    </w:p>
    <w:p w14:paraId="7C870F60" w14:textId="5D13BFAF" w:rsidR="006058F4" w:rsidRPr="0006281E" w:rsidRDefault="006058F4" w:rsidP="006058F4">
      <w:pPr>
        <w:rPr>
          <w:rFonts w:ascii="Arial" w:hAnsi="Arial" w:cs="Arial"/>
        </w:rPr>
      </w:pPr>
      <w:bookmarkStart w:id="21" w:name="_Toc490833972"/>
      <w:r w:rsidRPr="0006281E">
        <w:rPr>
          <w:rFonts w:ascii="Arial" w:hAnsi="Arial" w:cs="Arial"/>
        </w:rPr>
        <w:t>This section describes detail information of data types, macro definition</w:t>
      </w:r>
      <w:r w:rsidR="00E4379A" w:rsidRPr="0006281E">
        <w:rPr>
          <w:rFonts w:ascii="Arial" w:hAnsi="Arial" w:cs="Arial"/>
        </w:rPr>
        <w:t>s</w:t>
      </w:r>
      <w:r w:rsidRPr="0006281E">
        <w:rPr>
          <w:rFonts w:ascii="Arial" w:hAnsi="Arial" w:cs="Arial"/>
        </w:rPr>
        <w:t>, implemented APIs and internal function units</w:t>
      </w:r>
      <w:r w:rsidR="0006281E">
        <w:rPr>
          <w:rFonts w:ascii="Arial" w:hAnsi="Arial" w:cs="Arial"/>
        </w:rPr>
        <w:t xml:space="preserve">, </w:t>
      </w:r>
      <w:r w:rsidR="007064AB">
        <w:rPr>
          <w:rFonts w:ascii="Arial" w:hAnsi="Arial" w:cs="Arial"/>
        </w:rPr>
        <w:t>global</w:t>
      </w:r>
      <w:r w:rsidR="0006281E">
        <w:rPr>
          <w:rFonts w:ascii="Arial" w:hAnsi="Arial" w:cs="Arial"/>
        </w:rPr>
        <w:t xml:space="preserve"> variable</w:t>
      </w:r>
      <w:r w:rsidRPr="0006281E">
        <w:rPr>
          <w:rFonts w:ascii="Arial" w:hAnsi="Arial" w:cs="Arial"/>
        </w:rPr>
        <w:t>.</w:t>
      </w:r>
    </w:p>
    <w:p w14:paraId="4BD8F0C9" w14:textId="5B5E534F" w:rsidR="0006198F" w:rsidRDefault="006058F4" w:rsidP="00D16B92">
      <w:pPr>
        <w:pStyle w:val="Heading2"/>
        <w:rPr>
          <w:rFonts w:cs="Arial"/>
        </w:rPr>
      </w:pPr>
      <w:bookmarkStart w:id="22" w:name="_Toc490833971"/>
      <w:bookmarkStart w:id="23" w:name="_Toc530075668"/>
      <w:r w:rsidRPr="0006281E">
        <w:rPr>
          <w:rFonts w:cs="Arial"/>
        </w:rPr>
        <w:t>Data type definitio</w:t>
      </w:r>
      <w:bookmarkEnd w:id="22"/>
      <w:r w:rsidR="0050504B" w:rsidRPr="0006281E">
        <w:rPr>
          <w:rFonts w:cs="Arial"/>
        </w:rPr>
        <w:t>n</w:t>
      </w:r>
      <w:bookmarkEnd w:id="21"/>
      <w:bookmarkEnd w:id="23"/>
    </w:p>
    <w:p w14:paraId="2B8CDD26" w14:textId="391DAAF1" w:rsidR="008E014C" w:rsidRPr="0006281E" w:rsidRDefault="00F410AA" w:rsidP="008E014C">
      <w:pPr>
        <w:pStyle w:val="Heading3"/>
        <w:rPr>
          <w:rFonts w:cs="Arial"/>
        </w:rPr>
      </w:pPr>
      <w:bookmarkStart w:id="24" w:name="_Toc530075669"/>
      <w:r>
        <w:rPr>
          <w:rFonts w:cs="Arial"/>
        </w:rPr>
        <w:t>SSI_MODULE</w:t>
      </w:r>
      <w:bookmarkEnd w:id="24"/>
    </w:p>
    <w:p w14:paraId="3207ADE0" w14:textId="5287A397" w:rsidR="0006198F" w:rsidRPr="0006198F" w:rsidRDefault="0006198F" w:rsidP="0006198F">
      <w:r w:rsidRPr="0006198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</w:t>
      </w:r>
      <w:r w:rsidRPr="0006198F">
        <w:rPr>
          <w:rStyle w:val="Emphasis"/>
          <w:rFonts w:ascii="Arial" w:hAnsi="Arial" w:cs="Arial"/>
          <w:i w:val="0"/>
        </w:rPr>
        <w:t xml:space="preserve">data type </w:t>
      </w:r>
      <w:r w:rsidR="00F410AA">
        <w:rPr>
          <w:rStyle w:val="Emphasis"/>
          <w:rFonts w:ascii="Arial" w:hAnsi="Arial" w:cs="Arial"/>
          <w:i w:val="0"/>
        </w:rPr>
        <w:t>SSI_MODULE</w:t>
      </w:r>
      <w:r w:rsidRPr="0006198F">
        <w:rPr>
          <w:rStyle w:val="Emphasis"/>
          <w:rFonts w:ascii="Arial" w:hAnsi="Arial" w:cs="Arial"/>
          <w:i w:val="0"/>
        </w:rPr>
        <w:t xml:space="preserve"> is a type-defined enumeration that lists all supported SSI modules. It starts with SSI0 to SSIMAX</w:t>
      </w:r>
      <w:r>
        <w:rPr>
          <w:rStyle w:val="Emphasis"/>
          <w:rFonts w:ascii="Arial" w:hAnsi="Arial" w:cs="Arial"/>
          <w:i w:val="0"/>
        </w:rPr>
        <w:t>.</w:t>
      </w:r>
    </w:p>
    <w:p w14:paraId="3EACF0AD" w14:textId="48530775" w:rsidR="00991A4E" w:rsidRPr="0006281E" w:rsidRDefault="0089129E" w:rsidP="0089129E">
      <w:pPr>
        <w:pStyle w:val="Caption"/>
        <w:rPr>
          <w:rFonts w:ascii="Arial" w:hAnsi="Arial" w:cs="Arial"/>
        </w:rPr>
      </w:pPr>
      <w:bookmarkStart w:id="25" w:name="_Toc530075695"/>
      <w:bookmarkStart w:id="26" w:name="_Toc534285938"/>
      <w:r w:rsidRPr="0006281E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1</w:t>
      </w:r>
      <w:r w:rsidR="004E31F7">
        <w:rPr>
          <w:rFonts w:ascii="Arial" w:hAnsi="Arial" w:cs="Arial"/>
        </w:rPr>
        <w:fldChar w:fldCharType="end"/>
      </w:r>
      <w:r w:rsidR="00E72A7C" w:rsidRPr="0006281E">
        <w:rPr>
          <w:rFonts w:ascii="Arial" w:hAnsi="Arial" w:cs="Arial"/>
          <w:noProof/>
        </w:rPr>
        <w:t xml:space="preserve"> </w:t>
      </w:r>
      <w:r w:rsidR="00F410AA">
        <w:rPr>
          <w:rFonts w:ascii="Arial" w:hAnsi="Arial" w:cs="Arial"/>
          <w:noProof/>
        </w:rPr>
        <w:t>SSI_MODULE</w:t>
      </w:r>
      <w:r w:rsidR="00FA77A0">
        <w:rPr>
          <w:rFonts w:ascii="Arial" w:hAnsi="Arial" w:cs="Arial"/>
          <w:noProof/>
        </w:rPr>
        <w:t xml:space="preserve"> </w:t>
      </w:r>
      <w:r w:rsidR="00991A4E" w:rsidRPr="0006281E">
        <w:rPr>
          <w:rFonts w:ascii="Arial" w:hAnsi="Arial" w:cs="Arial"/>
        </w:rPr>
        <w:t>type information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7945DF" w:rsidRPr="0006281E" w14:paraId="6EC299B9" w14:textId="77777777" w:rsidTr="007945DF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C563997" w14:textId="1978376E" w:rsidR="007945DF" w:rsidRPr="005E3A63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588194F6" w14:textId="37C2D178" w:rsidR="007945DF" w:rsidRPr="005E3A63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72EC4FE9" w14:textId="408C1154" w:rsidR="007945DF" w:rsidRPr="005E3A63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7945DF" w:rsidRPr="0006281E" w14:paraId="1BC47D8F" w14:textId="77777777" w:rsidTr="007945DF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3A90469E" w14:textId="5D43C3FB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SSI0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73DBF491" w14:textId="0FD626AF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4BF1F157" w14:textId="00A94AEC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SSI0</w:t>
            </w:r>
          </w:p>
        </w:tc>
      </w:tr>
      <w:tr w:rsidR="007945DF" w:rsidRPr="0006281E" w14:paraId="1FFD5150" w14:textId="77777777" w:rsidTr="007945DF">
        <w:tc>
          <w:tcPr>
            <w:tcW w:w="2223" w:type="dxa"/>
            <w:vAlign w:val="center"/>
          </w:tcPr>
          <w:p w14:paraId="5C11A074" w14:textId="4F24EC8E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SSI1</w:t>
            </w:r>
          </w:p>
        </w:tc>
        <w:tc>
          <w:tcPr>
            <w:tcW w:w="839" w:type="dxa"/>
            <w:vAlign w:val="center"/>
          </w:tcPr>
          <w:p w14:paraId="02FA099D" w14:textId="24110232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2B456340" w14:textId="55D4A252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SSI1</w:t>
            </w:r>
          </w:p>
        </w:tc>
      </w:tr>
      <w:tr w:rsidR="007945DF" w:rsidRPr="0006281E" w14:paraId="63C7FE68" w14:textId="77777777" w:rsidTr="007945DF">
        <w:tc>
          <w:tcPr>
            <w:tcW w:w="2223" w:type="dxa"/>
            <w:vAlign w:val="center"/>
          </w:tcPr>
          <w:p w14:paraId="54253357" w14:textId="4A76A225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SSI2</w:t>
            </w:r>
          </w:p>
        </w:tc>
        <w:tc>
          <w:tcPr>
            <w:tcW w:w="839" w:type="dxa"/>
            <w:vAlign w:val="center"/>
          </w:tcPr>
          <w:p w14:paraId="7D1AFEED" w14:textId="3B8E068A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01" w:type="dxa"/>
            <w:vAlign w:val="center"/>
          </w:tcPr>
          <w:p w14:paraId="322F832C" w14:textId="59641800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SSI2</w:t>
            </w:r>
          </w:p>
        </w:tc>
      </w:tr>
      <w:tr w:rsidR="007945DF" w:rsidRPr="0006281E" w14:paraId="6F73B389" w14:textId="77777777" w:rsidTr="007945DF">
        <w:tc>
          <w:tcPr>
            <w:tcW w:w="2223" w:type="dxa"/>
            <w:vAlign w:val="center"/>
          </w:tcPr>
          <w:p w14:paraId="0A77CA4E" w14:textId="443748A6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SSI3</w:t>
            </w:r>
          </w:p>
        </w:tc>
        <w:tc>
          <w:tcPr>
            <w:tcW w:w="839" w:type="dxa"/>
            <w:vAlign w:val="center"/>
          </w:tcPr>
          <w:p w14:paraId="57CB8BF2" w14:textId="529DB5D2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01" w:type="dxa"/>
            <w:vAlign w:val="center"/>
          </w:tcPr>
          <w:p w14:paraId="3098C2BE" w14:textId="6FF9ADA3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SSI3</w:t>
            </w:r>
          </w:p>
        </w:tc>
      </w:tr>
      <w:tr w:rsidR="007945DF" w:rsidRPr="0006281E" w14:paraId="56E1FF61" w14:textId="77777777" w:rsidTr="007945DF">
        <w:tc>
          <w:tcPr>
            <w:tcW w:w="2223" w:type="dxa"/>
            <w:vAlign w:val="center"/>
          </w:tcPr>
          <w:p w14:paraId="44BB77AB" w14:textId="17EACEAA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SSI4</w:t>
            </w:r>
          </w:p>
        </w:tc>
        <w:tc>
          <w:tcPr>
            <w:tcW w:w="839" w:type="dxa"/>
            <w:vAlign w:val="center"/>
          </w:tcPr>
          <w:p w14:paraId="2FAA4AB1" w14:textId="07552364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01" w:type="dxa"/>
            <w:vAlign w:val="center"/>
          </w:tcPr>
          <w:p w14:paraId="66EAC059" w14:textId="588726CC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SSI4</w:t>
            </w:r>
          </w:p>
        </w:tc>
      </w:tr>
      <w:tr w:rsidR="007945DF" w:rsidRPr="0006281E" w14:paraId="69A2F1B4" w14:textId="77777777" w:rsidTr="007945DF">
        <w:tc>
          <w:tcPr>
            <w:tcW w:w="2223" w:type="dxa"/>
            <w:vAlign w:val="center"/>
          </w:tcPr>
          <w:p w14:paraId="0A07C20B" w14:textId="260718BD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SSI5</w:t>
            </w:r>
          </w:p>
        </w:tc>
        <w:tc>
          <w:tcPr>
            <w:tcW w:w="839" w:type="dxa"/>
            <w:vAlign w:val="center"/>
          </w:tcPr>
          <w:p w14:paraId="2A77E1F4" w14:textId="683B6E98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01" w:type="dxa"/>
            <w:vAlign w:val="center"/>
          </w:tcPr>
          <w:p w14:paraId="66ABD8A4" w14:textId="53E83F31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SSI5</w:t>
            </w:r>
          </w:p>
        </w:tc>
      </w:tr>
      <w:tr w:rsidR="007945DF" w:rsidRPr="0006281E" w14:paraId="77C53057" w14:textId="77777777" w:rsidTr="007945DF">
        <w:tc>
          <w:tcPr>
            <w:tcW w:w="2223" w:type="dxa"/>
            <w:vAlign w:val="center"/>
          </w:tcPr>
          <w:p w14:paraId="07E68A4F" w14:textId="794CE159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SSI6</w:t>
            </w:r>
          </w:p>
        </w:tc>
        <w:tc>
          <w:tcPr>
            <w:tcW w:w="839" w:type="dxa"/>
            <w:vAlign w:val="center"/>
          </w:tcPr>
          <w:p w14:paraId="05E0FB57" w14:textId="4B0EB10F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01" w:type="dxa"/>
            <w:vAlign w:val="center"/>
          </w:tcPr>
          <w:p w14:paraId="3254BC36" w14:textId="0FCD27E6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SSI6</w:t>
            </w:r>
          </w:p>
        </w:tc>
      </w:tr>
      <w:tr w:rsidR="007945DF" w:rsidRPr="0006281E" w14:paraId="0F928570" w14:textId="77777777" w:rsidTr="007945DF">
        <w:tc>
          <w:tcPr>
            <w:tcW w:w="2223" w:type="dxa"/>
            <w:vAlign w:val="center"/>
          </w:tcPr>
          <w:p w14:paraId="122C8996" w14:textId="647F6A19" w:rsidR="007945DF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SSI7</w:t>
            </w:r>
          </w:p>
        </w:tc>
        <w:tc>
          <w:tcPr>
            <w:tcW w:w="839" w:type="dxa"/>
            <w:vAlign w:val="center"/>
          </w:tcPr>
          <w:p w14:paraId="4082DDC7" w14:textId="0DAB5F40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01" w:type="dxa"/>
            <w:vAlign w:val="center"/>
          </w:tcPr>
          <w:p w14:paraId="51A705B3" w14:textId="4C806803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SSI7</w:t>
            </w:r>
          </w:p>
        </w:tc>
      </w:tr>
      <w:tr w:rsidR="007945DF" w:rsidRPr="0006281E" w14:paraId="0974C56C" w14:textId="77777777" w:rsidTr="007945DF">
        <w:tc>
          <w:tcPr>
            <w:tcW w:w="2223" w:type="dxa"/>
            <w:vAlign w:val="center"/>
          </w:tcPr>
          <w:p w14:paraId="0315D243" w14:textId="07162CE8" w:rsidR="007945DF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SSI8</w:t>
            </w:r>
          </w:p>
        </w:tc>
        <w:tc>
          <w:tcPr>
            <w:tcW w:w="839" w:type="dxa"/>
            <w:vAlign w:val="center"/>
          </w:tcPr>
          <w:p w14:paraId="7439DF95" w14:textId="0271C2B7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01" w:type="dxa"/>
            <w:vAlign w:val="center"/>
          </w:tcPr>
          <w:p w14:paraId="77300D22" w14:textId="75232389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SSI8</w:t>
            </w:r>
          </w:p>
        </w:tc>
      </w:tr>
      <w:tr w:rsidR="007945DF" w:rsidRPr="0006281E" w14:paraId="515C7EF5" w14:textId="77777777" w:rsidTr="007945DF">
        <w:tc>
          <w:tcPr>
            <w:tcW w:w="2223" w:type="dxa"/>
            <w:vAlign w:val="center"/>
          </w:tcPr>
          <w:p w14:paraId="5FC67236" w14:textId="78C5825D" w:rsidR="007945DF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SSI9</w:t>
            </w:r>
          </w:p>
        </w:tc>
        <w:tc>
          <w:tcPr>
            <w:tcW w:w="839" w:type="dxa"/>
            <w:vAlign w:val="center"/>
          </w:tcPr>
          <w:p w14:paraId="11E1A4F9" w14:textId="61479D40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01" w:type="dxa"/>
            <w:vAlign w:val="center"/>
          </w:tcPr>
          <w:p w14:paraId="5B186160" w14:textId="601746EA" w:rsidR="007945DF" w:rsidRPr="0006281E" w:rsidRDefault="007945DF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SSI9</w:t>
            </w:r>
          </w:p>
        </w:tc>
      </w:tr>
      <w:tr w:rsidR="007945DF" w:rsidRPr="0006281E" w14:paraId="4637DEA4" w14:textId="77777777" w:rsidTr="007945DF">
        <w:tc>
          <w:tcPr>
            <w:tcW w:w="2223" w:type="dxa"/>
            <w:vAlign w:val="center"/>
          </w:tcPr>
          <w:p w14:paraId="788205CC" w14:textId="68650B8C" w:rsidR="007945DF" w:rsidRDefault="007945DF" w:rsidP="00991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SSIMAX</w:t>
            </w:r>
          </w:p>
        </w:tc>
        <w:tc>
          <w:tcPr>
            <w:tcW w:w="839" w:type="dxa"/>
            <w:vAlign w:val="center"/>
          </w:tcPr>
          <w:p w14:paraId="66CBE952" w14:textId="136897FE" w:rsidR="007945DF" w:rsidRPr="0006281E" w:rsidRDefault="007945DF" w:rsidP="00991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01" w:type="dxa"/>
            <w:vAlign w:val="center"/>
          </w:tcPr>
          <w:p w14:paraId="2F2554ED" w14:textId="78085A7E" w:rsidR="007945DF" w:rsidRPr="0006281E" w:rsidRDefault="007945DF" w:rsidP="00991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SSI modules</w:t>
            </w:r>
          </w:p>
        </w:tc>
      </w:tr>
    </w:tbl>
    <w:p w14:paraId="533AB9AF" w14:textId="0E5CE087" w:rsidR="00D16B92" w:rsidRDefault="00D16B92" w:rsidP="00D16B92">
      <w:pPr>
        <w:rPr>
          <w:rFonts w:ascii="Arial" w:hAnsi="Arial" w:cs="Arial"/>
        </w:rPr>
      </w:pPr>
    </w:p>
    <w:p w14:paraId="0B3875A0" w14:textId="6FB7C8A3" w:rsidR="00662B37" w:rsidRPr="0006281E" w:rsidRDefault="00F410AA" w:rsidP="00662B37">
      <w:pPr>
        <w:pStyle w:val="Heading3"/>
        <w:rPr>
          <w:rFonts w:cs="Arial"/>
        </w:rPr>
      </w:pPr>
      <w:bookmarkStart w:id="27" w:name="_Toc530075670"/>
      <w:r>
        <w:rPr>
          <w:rFonts w:cs="Arial"/>
        </w:rPr>
        <w:t>ADG_CLK</w:t>
      </w:r>
      <w:bookmarkEnd w:id="27"/>
    </w:p>
    <w:p w14:paraId="54A7A41C" w14:textId="4DB12180" w:rsidR="00FC67AC" w:rsidRPr="00FC67AC" w:rsidRDefault="00FC67AC" w:rsidP="00FC6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F410AA">
        <w:rPr>
          <w:rFonts w:ascii="Arial" w:hAnsi="Arial" w:cs="Arial"/>
        </w:rPr>
        <w:t>ADG_CLK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>
        <w:rPr>
          <w:rStyle w:val="Emphasis"/>
          <w:rFonts w:ascii="Arial" w:hAnsi="Arial" w:cs="Arial"/>
          <w:i w:val="0"/>
        </w:rPr>
        <w:t>ADG Clocks.</w:t>
      </w:r>
    </w:p>
    <w:p w14:paraId="16DCA0BE" w14:textId="19F27C93" w:rsidR="00991A4E" w:rsidRPr="0006281E" w:rsidRDefault="0089129E" w:rsidP="009E0DD0">
      <w:pPr>
        <w:pStyle w:val="Caption"/>
        <w:rPr>
          <w:rFonts w:ascii="Arial" w:hAnsi="Arial" w:cs="Arial"/>
        </w:rPr>
      </w:pPr>
      <w:bookmarkStart w:id="28" w:name="_Toc530075696"/>
      <w:bookmarkStart w:id="29" w:name="_Toc534285939"/>
      <w:r w:rsidRPr="0006281E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2</w:t>
      </w:r>
      <w:r w:rsidR="004E31F7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F410AA">
        <w:rPr>
          <w:rFonts w:ascii="Arial" w:hAnsi="Arial" w:cs="Arial"/>
        </w:rPr>
        <w:t>ADG_CLK</w:t>
      </w:r>
      <w:r w:rsidR="00FC67AC">
        <w:rPr>
          <w:rFonts w:ascii="Arial" w:hAnsi="Arial" w:cs="Arial"/>
        </w:rPr>
        <w:t xml:space="preserve"> type information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06198F" w:rsidRPr="0006281E" w14:paraId="599BCDCC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C0EE3C9" w14:textId="77777777" w:rsidR="0006198F" w:rsidRPr="005E3A63" w:rsidRDefault="0006198F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72457E2B" w14:textId="77777777" w:rsidR="0006198F" w:rsidRPr="005E3A63" w:rsidRDefault="0006198F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6F0623E4" w14:textId="77777777" w:rsidR="0006198F" w:rsidRPr="005E3A63" w:rsidRDefault="0006198F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06198F" w:rsidRPr="0006281E" w14:paraId="0B3239CE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49330192" w14:textId="17F7A441" w:rsidR="0006198F" w:rsidRPr="0006281E" w:rsidRDefault="0077621B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ADG_CLKA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44D01E8C" w14:textId="77777777" w:rsidR="0006198F" w:rsidRPr="0006281E" w:rsidRDefault="0006198F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7F30B8E6" w14:textId="6BD58911" w:rsidR="0006198F" w:rsidRPr="0006281E" w:rsidRDefault="006E3BBE" w:rsidP="00C20D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ADG Clock A, frequency is </w:t>
            </w:r>
            <w:r w:rsidR="00C20DF6">
              <w:rPr>
                <w:rFonts w:ascii="Arial" w:hAnsi="Arial" w:cs="Arial"/>
              </w:rPr>
              <w:t>22.5792</w:t>
            </w:r>
            <w:r>
              <w:rPr>
                <w:rFonts w:ascii="Arial" w:hAnsi="Arial" w:cs="Arial"/>
              </w:rPr>
              <w:t>MHz</w:t>
            </w:r>
          </w:p>
        </w:tc>
      </w:tr>
      <w:tr w:rsidR="0006198F" w:rsidRPr="0006281E" w14:paraId="7C409B5E" w14:textId="77777777" w:rsidTr="002A2BAD">
        <w:tc>
          <w:tcPr>
            <w:tcW w:w="2223" w:type="dxa"/>
            <w:vAlign w:val="center"/>
          </w:tcPr>
          <w:p w14:paraId="20E05D31" w14:textId="0FE88BC2" w:rsidR="0006198F" w:rsidRPr="0006281E" w:rsidRDefault="0077621B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ADG_CLKB</w:t>
            </w:r>
          </w:p>
        </w:tc>
        <w:tc>
          <w:tcPr>
            <w:tcW w:w="839" w:type="dxa"/>
            <w:vAlign w:val="center"/>
          </w:tcPr>
          <w:p w14:paraId="5A63F3F8" w14:textId="77777777" w:rsidR="0006198F" w:rsidRPr="0006281E" w:rsidRDefault="0006198F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479362C3" w14:textId="00B64ADF" w:rsidR="0006198F" w:rsidRPr="0006281E" w:rsidRDefault="006E3BBE" w:rsidP="00246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ADG Clock B, frequency is </w:t>
            </w:r>
            <w:r w:rsidR="002469D8">
              <w:rPr>
                <w:rFonts w:ascii="Arial" w:hAnsi="Arial" w:cs="Arial"/>
              </w:rPr>
              <w:t>24.576</w:t>
            </w:r>
            <w:r>
              <w:rPr>
                <w:rFonts w:ascii="Arial" w:hAnsi="Arial" w:cs="Arial"/>
              </w:rPr>
              <w:t>MHz</w:t>
            </w:r>
          </w:p>
        </w:tc>
      </w:tr>
      <w:tr w:rsidR="0006198F" w:rsidRPr="0006281E" w14:paraId="467F5E68" w14:textId="77777777" w:rsidTr="002A2BAD">
        <w:tc>
          <w:tcPr>
            <w:tcW w:w="2223" w:type="dxa"/>
            <w:vAlign w:val="center"/>
          </w:tcPr>
          <w:p w14:paraId="55955EC2" w14:textId="105C98F5" w:rsidR="0006198F" w:rsidRPr="0006281E" w:rsidRDefault="0077621B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ADG_CLKC</w:t>
            </w:r>
          </w:p>
        </w:tc>
        <w:tc>
          <w:tcPr>
            <w:tcW w:w="839" w:type="dxa"/>
            <w:vAlign w:val="center"/>
          </w:tcPr>
          <w:p w14:paraId="5E610AD2" w14:textId="77777777" w:rsidR="0006198F" w:rsidRPr="0006281E" w:rsidRDefault="0006198F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01" w:type="dxa"/>
            <w:vAlign w:val="center"/>
          </w:tcPr>
          <w:p w14:paraId="4BE90C08" w14:textId="3A22273B" w:rsidR="0006198F" w:rsidRPr="0006281E" w:rsidRDefault="006E3BBE" w:rsidP="007D09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ADG Clock C, frequency is </w:t>
            </w:r>
            <w:r w:rsidR="007D09B8">
              <w:rPr>
                <w:rFonts w:ascii="Arial" w:hAnsi="Arial" w:cs="Arial"/>
              </w:rPr>
              <w:t>14.7456</w:t>
            </w:r>
            <w:r>
              <w:rPr>
                <w:rFonts w:ascii="Arial" w:hAnsi="Arial" w:cs="Arial"/>
              </w:rPr>
              <w:t>MHz</w:t>
            </w:r>
          </w:p>
        </w:tc>
      </w:tr>
    </w:tbl>
    <w:p w14:paraId="1D1B0B62" w14:textId="77777777" w:rsidR="0006281E" w:rsidRDefault="000628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717F3F" w14:textId="6C19E8C0" w:rsidR="00340E11" w:rsidRPr="0006281E" w:rsidRDefault="00340E11" w:rsidP="00340E11">
      <w:pPr>
        <w:pStyle w:val="Heading3"/>
        <w:rPr>
          <w:rFonts w:cs="Arial"/>
        </w:rPr>
      </w:pPr>
      <w:bookmarkStart w:id="30" w:name="_Toc530075671"/>
      <w:r>
        <w:rPr>
          <w:rFonts w:cs="Arial"/>
        </w:rPr>
        <w:lastRenderedPageBreak/>
        <w:t>SSI_DATA_MODE</w:t>
      </w:r>
      <w:bookmarkEnd w:id="30"/>
    </w:p>
    <w:p w14:paraId="3620AB38" w14:textId="52E3A4F0" w:rsidR="00A06837" w:rsidRPr="00FC67AC" w:rsidRDefault="00A06837" w:rsidP="00A068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SSI_DATA_MODE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>
        <w:rPr>
          <w:rStyle w:val="Emphasis"/>
          <w:rFonts w:ascii="Arial" w:hAnsi="Arial" w:cs="Arial"/>
          <w:i w:val="0"/>
        </w:rPr>
        <w:t>SSI modes: Transfer mode/Receive mode.</w:t>
      </w:r>
    </w:p>
    <w:p w14:paraId="7F17D776" w14:textId="358C49F3" w:rsidR="00D666E7" w:rsidRPr="00D666E7" w:rsidRDefault="00D666E7" w:rsidP="00D666E7">
      <w:pPr>
        <w:pStyle w:val="Caption"/>
        <w:rPr>
          <w:rFonts w:ascii="Arial" w:hAnsi="Arial" w:cs="Arial"/>
        </w:rPr>
      </w:pPr>
      <w:bookmarkStart w:id="31" w:name="_Toc530075697"/>
      <w:bookmarkStart w:id="32" w:name="_Toc534285940"/>
      <w:r w:rsidRPr="00D666E7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Pr="00D666E7">
        <w:rPr>
          <w:rFonts w:ascii="Arial" w:hAnsi="Arial" w:cs="Arial"/>
        </w:rPr>
        <w:t xml:space="preserve"> SSI_DATA_MODE type information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A06837" w:rsidRPr="0006281E" w14:paraId="4DDCCFF1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863CE18" w14:textId="77777777" w:rsidR="00A06837" w:rsidRPr="005E3A63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37E65BE4" w14:textId="77777777" w:rsidR="00A06837" w:rsidRPr="005E3A63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1B600642" w14:textId="77777777" w:rsidR="00A06837" w:rsidRPr="005E3A63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A06837" w:rsidRPr="0006281E" w14:paraId="6D78F60F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2B2232B5" w14:textId="5F1BEF1B" w:rsidR="00A06837" w:rsidRPr="0006281E" w:rsidRDefault="00173511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SSI_RCV_MODE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5A0021A5" w14:textId="77777777" w:rsidR="00A06837" w:rsidRPr="0006281E" w:rsidRDefault="00A06837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52179341" w14:textId="0B9545A7" w:rsidR="00A06837" w:rsidRPr="0006281E" w:rsidRDefault="00173511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SSI’s Receive mode</w:t>
            </w:r>
          </w:p>
        </w:tc>
      </w:tr>
      <w:tr w:rsidR="00A06837" w:rsidRPr="0006281E" w14:paraId="0D2B5202" w14:textId="77777777" w:rsidTr="002A2BAD">
        <w:tc>
          <w:tcPr>
            <w:tcW w:w="2223" w:type="dxa"/>
            <w:vAlign w:val="center"/>
          </w:tcPr>
          <w:p w14:paraId="5484884C" w14:textId="76485AE9" w:rsidR="00A06837" w:rsidRPr="0006281E" w:rsidRDefault="00173511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SSI_TR_MODE</w:t>
            </w:r>
          </w:p>
        </w:tc>
        <w:tc>
          <w:tcPr>
            <w:tcW w:w="839" w:type="dxa"/>
            <w:vAlign w:val="center"/>
          </w:tcPr>
          <w:p w14:paraId="7B6DA658" w14:textId="77777777" w:rsidR="00A06837" w:rsidRPr="0006281E" w:rsidRDefault="00A06837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38937CE6" w14:textId="06F81088" w:rsidR="00A06837" w:rsidRPr="0006281E" w:rsidRDefault="00173511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SSI’s Transfer mode</w:t>
            </w:r>
          </w:p>
        </w:tc>
      </w:tr>
    </w:tbl>
    <w:p w14:paraId="7C4837AF" w14:textId="77777777" w:rsidR="00A06837" w:rsidRDefault="00A06837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302B3242" w14:textId="7D20503A" w:rsidR="00CF0D6D" w:rsidRPr="0006281E" w:rsidRDefault="00CF0D6D" w:rsidP="00CF0D6D">
      <w:pPr>
        <w:pStyle w:val="Heading3"/>
        <w:rPr>
          <w:rFonts w:cs="Arial"/>
        </w:rPr>
      </w:pPr>
      <w:bookmarkStart w:id="33" w:name="_Toc530075672"/>
      <w:r>
        <w:rPr>
          <w:rFonts w:cs="Arial"/>
        </w:rPr>
        <w:t>SSI_CLK_MODE</w:t>
      </w:r>
      <w:bookmarkEnd w:id="33"/>
    </w:p>
    <w:p w14:paraId="425CDE41" w14:textId="54045161" w:rsidR="00CE1D2D" w:rsidRPr="00FC67AC" w:rsidRDefault="00CE1D2D" w:rsidP="00CE1D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SSI_CLK_MODE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>
        <w:rPr>
          <w:rStyle w:val="Emphasis"/>
          <w:rFonts w:ascii="Arial" w:hAnsi="Arial" w:cs="Arial"/>
          <w:i w:val="0"/>
        </w:rPr>
        <w:t>SSI clock modes: Master/Slave.</w:t>
      </w:r>
    </w:p>
    <w:p w14:paraId="727F67AD" w14:textId="1EAF7687" w:rsidR="00CE1D2D" w:rsidRPr="00CE1D2D" w:rsidRDefault="00CE1D2D" w:rsidP="00CE1D2D">
      <w:pPr>
        <w:pStyle w:val="Caption"/>
        <w:rPr>
          <w:rFonts w:asciiTheme="majorHAnsi" w:hAnsiTheme="majorHAnsi" w:cstheme="majorHAnsi"/>
        </w:rPr>
      </w:pPr>
      <w:bookmarkStart w:id="34" w:name="_Toc530075698"/>
      <w:bookmarkStart w:id="35" w:name="_Toc534285941"/>
      <w:r w:rsidRPr="00CE1D2D">
        <w:rPr>
          <w:rFonts w:asciiTheme="majorHAnsi" w:hAnsiTheme="majorHAnsi" w:cstheme="majorHAnsi"/>
        </w:rPr>
        <w:t xml:space="preserve">Table </w:t>
      </w:r>
      <w:r w:rsidR="004E31F7">
        <w:rPr>
          <w:rFonts w:asciiTheme="majorHAnsi" w:hAnsiTheme="majorHAnsi" w:cstheme="majorHAnsi"/>
        </w:rPr>
        <w:fldChar w:fldCharType="begin"/>
      </w:r>
      <w:r w:rsidR="004E31F7">
        <w:rPr>
          <w:rFonts w:asciiTheme="majorHAnsi" w:hAnsiTheme="majorHAnsi" w:cstheme="majorHAnsi"/>
        </w:rPr>
        <w:instrText xml:space="preserve"> STYLEREF 1 \s </w:instrText>
      </w:r>
      <w:r w:rsidR="004E31F7">
        <w:rPr>
          <w:rFonts w:asciiTheme="majorHAnsi" w:hAnsiTheme="majorHAnsi" w:cstheme="majorHAnsi"/>
        </w:rPr>
        <w:fldChar w:fldCharType="separate"/>
      </w:r>
      <w:r w:rsidR="0077541A">
        <w:rPr>
          <w:rFonts w:asciiTheme="majorHAnsi" w:hAnsiTheme="majorHAnsi" w:cstheme="majorHAnsi"/>
          <w:noProof/>
        </w:rPr>
        <w:t>3</w:t>
      </w:r>
      <w:r w:rsidR="004E31F7">
        <w:rPr>
          <w:rFonts w:asciiTheme="majorHAnsi" w:hAnsiTheme="majorHAnsi" w:cstheme="majorHAnsi"/>
        </w:rPr>
        <w:fldChar w:fldCharType="end"/>
      </w:r>
      <w:r w:rsidR="004E31F7">
        <w:rPr>
          <w:rFonts w:asciiTheme="majorHAnsi" w:hAnsiTheme="majorHAnsi" w:cstheme="majorHAnsi"/>
        </w:rPr>
        <w:noBreakHyphen/>
      </w:r>
      <w:r w:rsidR="004E31F7">
        <w:rPr>
          <w:rFonts w:asciiTheme="majorHAnsi" w:hAnsiTheme="majorHAnsi" w:cstheme="majorHAnsi"/>
        </w:rPr>
        <w:fldChar w:fldCharType="begin"/>
      </w:r>
      <w:r w:rsidR="004E31F7">
        <w:rPr>
          <w:rFonts w:asciiTheme="majorHAnsi" w:hAnsiTheme="majorHAnsi" w:cstheme="majorHAnsi"/>
        </w:rPr>
        <w:instrText xml:space="preserve"> SEQ Table \* ARABIC \s 1 </w:instrText>
      </w:r>
      <w:r w:rsidR="004E31F7">
        <w:rPr>
          <w:rFonts w:asciiTheme="majorHAnsi" w:hAnsiTheme="majorHAnsi" w:cstheme="majorHAnsi"/>
        </w:rPr>
        <w:fldChar w:fldCharType="separate"/>
      </w:r>
      <w:r w:rsidR="0077541A">
        <w:rPr>
          <w:rFonts w:asciiTheme="majorHAnsi" w:hAnsiTheme="majorHAnsi" w:cstheme="majorHAnsi"/>
          <w:noProof/>
        </w:rPr>
        <w:t>4</w:t>
      </w:r>
      <w:r w:rsidR="004E31F7">
        <w:rPr>
          <w:rFonts w:asciiTheme="majorHAnsi" w:hAnsiTheme="majorHAnsi" w:cstheme="majorHAnsi"/>
        </w:rPr>
        <w:fldChar w:fldCharType="end"/>
      </w:r>
      <w:r w:rsidRPr="00CE1D2D">
        <w:rPr>
          <w:rFonts w:asciiTheme="majorHAnsi" w:hAnsiTheme="majorHAnsi" w:cstheme="majorHAnsi"/>
        </w:rPr>
        <w:t xml:space="preserve"> SSI_CLK_MODE type information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CE1D2D" w:rsidRPr="0006281E" w14:paraId="0A051AA3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1A1476BD" w14:textId="77777777" w:rsidR="00CE1D2D" w:rsidRPr="005E3A63" w:rsidRDefault="00CE1D2D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1E1BE1E4" w14:textId="77777777" w:rsidR="00CE1D2D" w:rsidRPr="005E3A63" w:rsidRDefault="00CE1D2D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2EB5A845" w14:textId="77777777" w:rsidR="00CE1D2D" w:rsidRPr="005E3A63" w:rsidRDefault="00CE1D2D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CE1D2D" w:rsidRPr="0006281E" w14:paraId="43A94687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00DBA234" w14:textId="49ACC0AC" w:rsidR="00CE1D2D" w:rsidRPr="0006281E" w:rsidRDefault="00CE1D2D" w:rsidP="00CE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SSI_MASTER_MODE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04EA6735" w14:textId="77777777" w:rsidR="00CE1D2D" w:rsidRPr="0006281E" w:rsidRDefault="00CE1D2D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2F860637" w14:textId="42F52220" w:rsidR="00CE1D2D" w:rsidRPr="0006281E" w:rsidRDefault="00850059" w:rsidP="00850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 Master</w:t>
            </w:r>
          </w:p>
        </w:tc>
      </w:tr>
      <w:tr w:rsidR="00CE1D2D" w:rsidRPr="0006281E" w14:paraId="6AAA39B4" w14:textId="77777777" w:rsidTr="002A2BAD">
        <w:tc>
          <w:tcPr>
            <w:tcW w:w="2223" w:type="dxa"/>
            <w:vAlign w:val="center"/>
          </w:tcPr>
          <w:p w14:paraId="50037BBA" w14:textId="4F4972A5" w:rsidR="00CE1D2D" w:rsidRPr="0006281E" w:rsidRDefault="00CE1D2D" w:rsidP="00CE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SSI_SLAVE_MODE</w:t>
            </w:r>
          </w:p>
        </w:tc>
        <w:tc>
          <w:tcPr>
            <w:tcW w:w="839" w:type="dxa"/>
            <w:vAlign w:val="center"/>
          </w:tcPr>
          <w:p w14:paraId="30AE6616" w14:textId="77777777" w:rsidR="00CE1D2D" w:rsidRPr="0006281E" w:rsidRDefault="00CE1D2D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2D8F39D4" w14:textId="04B85D3A" w:rsidR="00CE1D2D" w:rsidRPr="0006281E" w:rsidRDefault="00850059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 Slave</w:t>
            </w:r>
          </w:p>
        </w:tc>
      </w:tr>
    </w:tbl>
    <w:p w14:paraId="60DB8224" w14:textId="77777777" w:rsidR="00CE1D2D" w:rsidRDefault="00CE1D2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690E12F5" w14:textId="77777777" w:rsidR="00F410AA" w:rsidRPr="0006281E" w:rsidRDefault="00F410AA" w:rsidP="00F410AA">
      <w:pPr>
        <w:pStyle w:val="Heading3"/>
        <w:rPr>
          <w:rFonts w:cs="Arial"/>
        </w:rPr>
      </w:pPr>
      <w:bookmarkStart w:id="36" w:name="_Toc530075673"/>
      <w:r>
        <w:rPr>
          <w:rFonts w:cs="Arial"/>
        </w:rPr>
        <w:t>SSI_CLK_MODE</w:t>
      </w:r>
      <w:bookmarkEnd w:id="36"/>
    </w:p>
    <w:p w14:paraId="5BFA2DA6" w14:textId="77777777" w:rsidR="00F410AA" w:rsidRPr="00FC67AC" w:rsidRDefault="00F410AA" w:rsidP="00F410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SSI_CLK_MODE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>
        <w:rPr>
          <w:rStyle w:val="Emphasis"/>
          <w:rFonts w:ascii="Arial" w:hAnsi="Arial" w:cs="Arial"/>
          <w:i w:val="0"/>
        </w:rPr>
        <w:t>SSI clock modes: Master/Slave.</w:t>
      </w:r>
    </w:p>
    <w:p w14:paraId="27B621AE" w14:textId="77777777" w:rsidR="00F410AA" w:rsidRPr="00CE1D2D" w:rsidRDefault="00F410AA" w:rsidP="00F410AA">
      <w:pPr>
        <w:pStyle w:val="Caption"/>
        <w:rPr>
          <w:rFonts w:asciiTheme="majorHAnsi" w:hAnsiTheme="majorHAnsi" w:cstheme="majorHAnsi"/>
        </w:rPr>
      </w:pPr>
      <w:bookmarkStart w:id="37" w:name="_Toc530075699"/>
      <w:bookmarkStart w:id="38" w:name="_Toc534285942"/>
      <w:r w:rsidRPr="00CE1D2D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77541A">
        <w:rPr>
          <w:rFonts w:asciiTheme="majorHAnsi" w:hAnsiTheme="majorHAnsi" w:cstheme="majorHAnsi"/>
          <w:noProof/>
        </w:rPr>
        <w:t>3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noBreakHyphen/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Table \* ARABIC \s 1 </w:instrText>
      </w:r>
      <w:r>
        <w:rPr>
          <w:rFonts w:asciiTheme="majorHAnsi" w:hAnsiTheme="majorHAnsi" w:cstheme="majorHAnsi"/>
        </w:rPr>
        <w:fldChar w:fldCharType="separate"/>
      </w:r>
      <w:r w:rsidR="0077541A">
        <w:rPr>
          <w:rFonts w:asciiTheme="majorHAnsi" w:hAnsiTheme="majorHAnsi" w:cstheme="majorHAnsi"/>
          <w:noProof/>
        </w:rPr>
        <w:t>5</w:t>
      </w:r>
      <w:r>
        <w:rPr>
          <w:rFonts w:asciiTheme="majorHAnsi" w:hAnsiTheme="majorHAnsi" w:cstheme="majorHAnsi"/>
        </w:rPr>
        <w:fldChar w:fldCharType="end"/>
      </w:r>
      <w:r w:rsidRPr="00CE1D2D">
        <w:rPr>
          <w:rFonts w:asciiTheme="majorHAnsi" w:hAnsiTheme="majorHAnsi" w:cstheme="majorHAnsi"/>
        </w:rPr>
        <w:t xml:space="preserve"> SSI_CLK_MODE type information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39"/>
        <w:gridCol w:w="3901"/>
      </w:tblGrid>
      <w:tr w:rsidR="00F410AA" w:rsidRPr="0006281E" w14:paraId="42B1087E" w14:textId="77777777" w:rsidTr="00612845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1136EB07" w14:textId="77777777" w:rsidR="00F410AA" w:rsidRPr="005E3A63" w:rsidRDefault="00F410AA" w:rsidP="00612845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02E324B8" w14:textId="77777777" w:rsidR="00F410AA" w:rsidRPr="005E3A63" w:rsidRDefault="00F410AA" w:rsidP="00612845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5F044AA8" w14:textId="77777777" w:rsidR="00F410AA" w:rsidRPr="005E3A63" w:rsidRDefault="00F410AA" w:rsidP="00612845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F410AA" w:rsidRPr="0006281E" w14:paraId="157B59BA" w14:textId="77777777" w:rsidTr="00612845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C9FA51D" w14:textId="77777777" w:rsidR="00F410AA" w:rsidRPr="0006281E" w:rsidRDefault="00F410AA" w:rsidP="00612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SSI_MASTER_MODE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338E0D1F" w14:textId="77777777" w:rsidR="00F410AA" w:rsidRPr="0006281E" w:rsidRDefault="00F410AA" w:rsidP="00612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6B9A31F4" w14:textId="77777777" w:rsidR="00F410AA" w:rsidRPr="0006281E" w:rsidRDefault="00F410AA" w:rsidP="00612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 Master</w:t>
            </w:r>
          </w:p>
        </w:tc>
      </w:tr>
      <w:tr w:rsidR="00F410AA" w:rsidRPr="0006281E" w14:paraId="473F8EBF" w14:textId="77777777" w:rsidTr="00612845">
        <w:tc>
          <w:tcPr>
            <w:tcW w:w="2223" w:type="dxa"/>
            <w:vAlign w:val="center"/>
          </w:tcPr>
          <w:p w14:paraId="382DE041" w14:textId="77777777" w:rsidR="00F410AA" w:rsidRPr="0006281E" w:rsidRDefault="00F410AA" w:rsidP="00612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SSI_SLAVE_MODE</w:t>
            </w:r>
          </w:p>
        </w:tc>
        <w:tc>
          <w:tcPr>
            <w:tcW w:w="839" w:type="dxa"/>
            <w:vAlign w:val="center"/>
          </w:tcPr>
          <w:p w14:paraId="5300F37B" w14:textId="77777777" w:rsidR="00F410AA" w:rsidRPr="0006281E" w:rsidRDefault="00F410AA" w:rsidP="00612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668995AA" w14:textId="77777777" w:rsidR="00F410AA" w:rsidRPr="0006281E" w:rsidRDefault="00F410AA" w:rsidP="00612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 Slave</w:t>
            </w:r>
          </w:p>
        </w:tc>
      </w:tr>
    </w:tbl>
    <w:p w14:paraId="36114AF3" w14:textId="77777777" w:rsidR="00F410AA" w:rsidRDefault="00F410AA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497BDC08" w14:textId="4CC8C848" w:rsidR="00B86108" w:rsidRPr="0006281E" w:rsidRDefault="00B86108" w:rsidP="00B86108">
      <w:pPr>
        <w:pStyle w:val="Heading3"/>
        <w:rPr>
          <w:rFonts w:cs="Arial"/>
        </w:rPr>
      </w:pPr>
      <w:bookmarkStart w:id="39" w:name="_Toc530075674"/>
      <w:r>
        <w:rPr>
          <w:rFonts w:cs="Arial"/>
        </w:rPr>
        <w:t>SSI_ERR_CODE</w:t>
      </w:r>
      <w:bookmarkEnd w:id="39"/>
    </w:p>
    <w:p w14:paraId="066A11CC" w14:textId="1AFE888D" w:rsidR="00D51706" w:rsidRDefault="00D51706" w:rsidP="00D51706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SSI_ERR_CODE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</w:t>
      </w:r>
      <w:r>
        <w:rPr>
          <w:rStyle w:val="Emphasis"/>
          <w:rFonts w:ascii="Arial" w:hAnsi="Arial" w:cs="Arial"/>
          <w:i w:val="0"/>
        </w:rPr>
        <w:t>error-codes used for SSI.</w:t>
      </w:r>
    </w:p>
    <w:p w14:paraId="08DDD741" w14:textId="223AB7A8" w:rsidR="00D51706" w:rsidRPr="00D51706" w:rsidRDefault="00D51706" w:rsidP="00D51706">
      <w:pPr>
        <w:pStyle w:val="Caption"/>
        <w:rPr>
          <w:rStyle w:val="Emphasis"/>
          <w:rFonts w:ascii="Arial" w:hAnsi="Arial" w:cs="Arial"/>
          <w:i w:val="0"/>
        </w:rPr>
      </w:pPr>
      <w:bookmarkStart w:id="40" w:name="_Toc530075700"/>
      <w:bookmarkStart w:id="41" w:name="_Toc534285943"/>
      <w:r w:rsidRPr="00D51706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6</w:t>
      </w:r>
      <w:r w:rsidR="004E31F7">
        <w:rPr>
          <w:rFonts w:ascii="Arial" w:hAnsi="Arial" w:cs="Arial"/>
        </w:rPr>
        <w:fldChar w:fldCharType="end"/>
      </w:r>
      <w:r w:rsidRPr="00D51706">
        <w:rPr>
          <w:rFonts w:ascii="Arial" w:hAnsi="Arial" w:cs="Arial"/>
        </w:rPr>
        <w:t xml:space="preserve"> SSI_ERR_CODE type information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839"/>
        <w:gridCol w:w="3901"/>
      </w:tblGrid>
      <w:tr w:rsidR="00D51706" w:rsidRPr="0006281E" w14:paraId="1A8A2CCC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34C7DC55" w14:textId="77777777" w:rsidR="00D51706" w:rsidRPr="005E3A63" w:rsidRDefault="00D51706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725C6EA2" w14:textId="77777777" w:rsidR="00D51706" w:rsidRPr="005E3A63" w:rsidRDefault="00D51706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5F0D412C" w14:textId="77777777" w:rsidR="00D51706" w:rsidRPr="005E3A63" w:rsidRDefault="00D51706" w:rsidP="002A2BA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D51706" w:rsidRPr="0006281E" w14:paraId="3E31D18F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41E55298" w14:textId="7B4D0170" w:rsidR="00D51706" w:rsidRPr="0006281E" w:rsidRDefault="003F140A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SSI_ERR_NONE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159E6BCF" w14:textId="77777777" w:rsidR="00D51706" w:rsidRPr="0006281E" w:rsidRDefault="00D51706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799AAED3" w14:textId="5163465C" w:rsidR="00D51706" w:rsidRPr="0006281E" w:rsidRDefault="003F140A" w:rsidP="003F1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errors</w:t>
            </w:r>
          </w:p>
        </w:tc>
      </w:tr>
      <w:tr w:rsidR="00D51706" w:rsidRPr="0006281E" w14:paraId="642E7E75" w14:textId="77777777" w:rsidTr="002A2BAD">
        <w:tc>
          <w:tcPr>
            <w:tcW w:w="2223" w:type="dxa"/>
            <w:vAlign w:val="center"/>
          </w:tcPr>
          <w:p w14:paraId="18412D00" w14:textId="5B0C8FD8" w:rsidR="00D51706" w:rsidRPr="0006281E" w:rsidRDefault="003F140A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SSI_ERR_OUT_RANGE</w:t>
            </w:r>
          </w:p>
        </w:tc>
        <w:tc>
          <w:tcPr>
            <w:tcW w:w="839" w:type="dxa"/>
            <w:vAlign w:val="center"/>
          </w:tcPr>
          <w:p w14:paraId="17680882" w14:textId="3A44D300" w:rsidR="00D51706" w:rsidRPr="0006281E" w:rsidRDefault="003F140A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51706"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0D1B1CDA" w14:textId="17B17D27" w:rsidR="00D51706" w:rsidRPr="0006281E" w:rsidRDefault="003F140A" w:rsidP="003F1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module is out of range</w:t>
            </w:r>
          </w:p>
        </w:tc>
      </w:tr>
      <w:tr w:rsidR="00D51706" w:rsidRPr="0006281E" w14:paraId="3735980D" w14:textId="77777777" w:rsidTr="002A2BAD">
        <w:tc>
          <w:tcPr>
            <w:tcW w:w="2223" w:type="dxa"/>
            <w:vAlign w:val="center"/>
          </w:tcPr>
          <w:p w14:paraId="66B62F3C" w14:textId="2F4C2CA5" w:rsidR="00D51706" w:rsidRPr="0006281E" w:rsidRDefault="003F140A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SSI_ERR_BUSY</w:t>
            </w:r>
          </w:p>
        </w:tc>
        <w:tc>
          <w:tcPr>
            <w:tcW w:w="839" w:type="dxa"/>
            <w:vAlign w:val="center"/>
          </w:tcPr>
          <w:p w14:paraId="763EFDBD" w14:textId="185970B0" w:rsidR="00D51706" w:rsidRPr="0006281E" w:rsidRDefault="003F140A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51706">
              <w:rPr>
                <w:rFonts w:ascii="Arial" w:hAnsi="Arial" w:cs="Arial"/>
              </w:rPr>
              <w:t>2</w:t>
            </w:r>
          </w:p>
        </w:tc>
        <w:tc>
          <w:tcPr>
            <w:tcW w:w="3901" w:type="dxa"/>
            <w:vAlign w:val="center"/>
          </w:tcPr>
          <w:p w14:paraId="69993FE8" w14:textId="07A1E7E9" w:rsidR="00D51706" w:rsidRPr="0006281E" w:rsidRDefault="003F140A" w:rsidP="003F1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module is busy</w:t>
            </w:r>
          </w:p>
        </w:tc>
      </w:tr>
    </w:tbl>
    <w:p w14:paraId="31C9501B" w14:textId="77777777" w:rsidR="00D51706" w:rsidRPr="00FC67AC" w:rsidRDefault="00D51706" w:rsidP="00D51706">
      <w:pPr>
        <w:rPr>
          <w:rFonts w:ascii="Arial" w:hAnsi="Arial" w:cs="Arial"/>
        </w:rPr>
      </w:pPr>
    </w:p>
    <w:p w14:paraId="5E2E16CB" w14:textId="482207B1" w:rsidR="00FE4901" w:rsidRPr="0006281E" w:rsidRDefault="00FE4901" w:rsidP="00FE4901">
      <w:pPr>
        <w:pStyle w:val="Heading3"/>
        <w:rPr>
          <w:rFonts w:cs="Arial"/>
        </w:rPr>
      </w:pPr>
      <w:bookmarkStart w:id="42" w:name="_Toc530075675"/>
      <w:r>
        <w:rPr>
          <w:rFonts w:cs="Arial"/>
        </w:rPr>
        <w:lastRenderedPageBreak/>
        <w:t>SSI_PARAMS</w:t>
      </w:r>
      <w:bookmarkEnd w:id="42"/>
    </w:p>
    <w:p w14:paraId="69F7A1A7" w14:textId="3C21DC94" w:rsidR="002A2BAD" w:rsidRDefault="002A2BAD" w:rsidP="002A2BA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SSI_PARAMS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1C6F36">
        <w:rPr>
          <w:rStyle w:val="Emphasis"/>
          <w:rFonts w:ascii="Arial" w:hAnsi="Arial" w:cs="Arial"/>
          <w:i w:val="0"/>
        </w:rPr>
        <w:t>poss</w:t>
      </w:r>
      <w:r>
        <w:rPr>
          <w:rStyle w:val="Emphasis"/>
          <w:rFonts w:ascii="Arial" w:hAnsi="Arial" w:cs="Arial"/>
          <w:i w:val="0"/>
        </w:rPr>
        <w:t xml:space="preserve">esses </w:t>
      </w:r>
      <w:r w:rsidR="001C6F36">
        <w:rPr>
          <w:rStyle w:val="Emphasis"/>
          <w:rFonts w:ascii="Arial" w:hAnsi="Arial" w:cs="Arial"/>
          <w:i w:val="0"/>
        </w:rPr>
        <w:t>necessary parameters for SSI module</w:t>
      </w:r>
      <w:r>
        <w:rPr>
          <w:rStyle w:val="Emphasis"/>
          <w:rFonts w:ascii="Arial" w:hAnsi="Arial" w:cs="Arial"/>
          <w:i w:val="0"/>
        </w:rPr>
        <w:t>.</w:t>
      </w:r>
    </w:p>
    <w:p w14:paraId="586D02C0" w14:textId="713B8F78" w:rsidR="004E0D3C" w:rsidRPr="004E0D3C" w:rsidRDefault="004E0D3C" w:rsidP="004E0D3C">
      <w:pPr>
        <w:pStyle w:val="Caption"/>
        <w:rPr>
          <w:rStyle w:val="Emphasis"/>
          <w:rFonts w:ascii="Arial" w:hAnsi="Arial" w:cs="Arial"/>
          <w:i w:val="0"/>
        </w:rPr>
      </w:pPr>
      <w:bookmarkStart w:id="43" w:name="_Toc530075701"/>
      <w:bookmarkStart w:id="44" w:name="_Toc534285944"/>
      <w:r w:rsidRPr="004E0D3C">
        <w:rPr>
          <w:rFonts w:ascii="Arial" w:hAnsi="Arial" w:cs="Arial"/>
        </w:rPr>
        <w:t xml:space="preserve">Table </w:t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STYLEREF 1 \s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4E31F7">
        <w:rPr>
          <w:rFonts w:ascii="Arial" w:hAnsi="Arial" w:cs="Arial"/>
        </w:rPr>
        <w:fldChar w:fldCharType="end"/>
      </w:r>
      <w:r w:rsidR="004E31F7">
        <w:rPr>
          <w:rFonts w:ascii="Arial" w:hAnsi="Arial" w:cs="Arial"/>
        </w:rPr>
        <w:noBreakHyphen/>
      </w:r>
      <w:r w:rsidR="004E31F7">
        <w:rPr>
          <w:rFonts w:ascii="Arial" w:hAnsi="Arial" w:cs="Arial"/>
        </w:rPr>
        <w:fldChar w:fldCharType="begin"/>
      </w:r>
      <w:r w:rsidR="004E31F7">
        <w:rPr>
          <w:rFonts w:ascii="Arial" w:hAnsi="Arial" w:cs="Arial"/>
        </w:rPr>
        <w:instrText xml:space="preserve"> SEQ Table \* ARABIC \s 1 </w:instrText>
      </w:r>
      <w:r w:rsidR="004E31F7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7</w:t>
      </w:r>
      <w:r w:rsidR="004E31F7">
        <w:rPr>
          <w:rFonts w:ascii="Arial" w:hAnsi="Arial" w:cs="Arial"/>
        </w:rPr>
        <w:fldChar w:fldCharType="end"/>
      </w:r>
      <w:r w:rsidRPr="004E0D3C">
        <w:rPr>
          <w:rFonts w:ascii="Arial" w:hAnsi="Arial" w:cs="Arial"/>
        </w:rPr>
        <w:t xml:space="preserve"> SSI_PARAMS type information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895"/>
        <w:gridCol w:w="4115"/>
      </w:tblGrid>
      <w:tr w:rsidR="001C6F36" w:rsidRPr="0006281E" w14:paraId="71CB18A8" w14:textId="77777777" w:rsidTr="004E0D3C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DB27CD2" w14:textId="77777777" w:rsidR="001C6F36" w:rsidRPr="005E3A63" w:rsidRDefault="001C6F36" w:rsidP="00A25F6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895" w:type="dxa"/>
            <w:tcBorders>
              <w:bottom w:val="double" w:sz="4" w:space="0" w:color="auto"/>
            </w:tcBorders>
            <w:vAlign w:val="center"/>
          </w:tcPr>
          <w:p w14:paraId="236B7E6D" w14:textId="5B7B29B7" w:rsidR="001C6F36" w:rsidRPr="005E3A63" w:rsidRDefault="001C6F36" w:rsidP="00A25F6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6DDDD1EB" w14:textId="77777777" w:rsidR="001C6F36" w:rsidRPr="005E3A63" w:rsidRDefault="001C6F36" w:rsidP="00A25F6D">
            <w:pPr>
              <w:jc w:val="center"/>
              <w:rPr>
                <w:rFonts w:ascii="Arial" w:hAnsi="Arial" w:cs="Arial"/>
                <w:b/>
              </w:rPr>
            </w:pPr>
            <w:r w:rsidRPr="005E3A63">
              <w:rPr>
                <w:rFonts w:ascii="Arial" w:hAnsi="Arial" w:cs="Arial"/>
                <w:b/>
              </w:rPr>
              <w:t>Outline</w:t>
            </w:r>
          </w:p>
        </w:tc>
      </w:tr>
      <w:tr w:rsidR="001C6F36" w:rsidRPr="0006281E" w14:paraId="3724F5EE" w14:textId="77777777" w:rsidTr="004E0D3C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77DE1A4" w14:textId="1A6F28D9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 w:rsidR="00434206">
              <w:rPr>
                <w:rFonts w:ascii="Arial" w:hAnsi="Arial" w:cs="Arial"/>
              </w:rPr>
              <w:t>s</w:t>
            </w:r>
          </w:p>
        </w:tc>
        <w:tc>
          <w:tcPr>
            <w:tcW w:w="1895" w:type="dxa"/>
            <w:tcBorders>
              <w:top w:val="double" w:sz="4" w:space="0" w:color="auto"/>
            </w:tcBorders>
            <w:vAlign w:val="center"/>
          </w:tcPr>
          <w:p w14:paraId="534606C0" w14:textId="4BC332B3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  <w:vAlign w:val="center"/>
          </w:tcPr>
          <w:p w14:paraId="407DDA1A" w14:textId="7AC88220" w:rsidR="001C6F36" w:rsidRPr="0006281E" w:rsidRDefault="001C6F36" w:rsidP="001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 of data used for SSI module</w:t>
            </w:r>
          </w:p>
        </w:tc>
      </w:tr>
      <w:tr w:rsidR="001C6F36" w:rsidRPr="0006281E" w14:paraId="4325D32C" w14:textId="77777777" w:rsidTr="004E0D3C">
        <w:tc>
          <w:tcPr>
            <w:tcW w:w="2223" w:type="dxa"/>
            <w:vAlign w:val="center"/>
          </w:tcPr>
          <w:p w14:paraId="1FFB872D" w14:textId="5DEEA27A" w:rsidR="001C6F36" w:rsidRPr="0006281E" w:rsidRDefault="0043420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pcm_w</w:t>
            </w:r>
            <w:r w:rsidR="001C6F36">
              <w:rPr>
                <w:rFonts w:ascii="Arial" w:hAnsi="Arial" w:cs="Arial"/>
              </w:rPr>
              <w:t>dth</w:t>
            </w:r>
          </w:p>
        </w:tc>
        <w:tc>
          <w:tcPr>
            <w:tcW w:w="1895" w:type="dxa"/>
            <w:vAlign w:val="center"/>
          </w:tcPr>
          <w:p w14:paraId="0F7D896A" w14:textId="777CA2F5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vAlign w:val="center"/>
          </w:tcPr>
          <w:p w14:paraId="5E0D6699" w14:textId="2C5F99AC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 width of data used for SSI module</w:t>
            </w:r>
          </w:p>
        </w:tc>
      </w:tr>
      <w:tr w:rsidR="001C6F36" w:rsidRPr="0006281E" w14:paraId="67BCC2CC" w14:textId="77777777" w:rsidTr="004E0D3C">
        <w:tc>
          <w:tcPr>
            <w:tcW w:w="2223" w:type="dxa"/>
            <w:vAlign w:val="center"/>
          </w:tcPr>
          <w:p w14:paraId="1D2325CA" w14:textId="42950390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fs</w:t>
            </w:r>
          </w:p>
        </w:tc>
        <w:tc>
          <w:tcPr>
            <w:tcW w:w="1895" w:type="dxa"/>
            <w:vAlign w:val="center"/>
          </w:tcPr>
          <w:p w14:paraId="686D71F3" w14:textId="0C10B61C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vAlign w:val="center"/>
          </w:tcPr>
          <w:p w14:paraId="49B960A0" w14:textId="7101F85B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Sampling rate of data used for SSI moduel</w:t>
            </w:r>
          </w:p>
        </w:tc>
      </w:tr>
      <w:tr w:rsidR="001C6F36" w:rsidRPr="0006281E" w14:paraId="00922F91" w14:textId="77777777" w:rsidTr="004E0D3C">
        <w:tc>
          <w:tcPr>
            <w:tcW w:w="2223" w:type="dxa"/>
            <w:vAlign w:val="center"/>
          </w:tcPr>
          <w:p w14:paraId="4F8A02CC" w14:textId="55806CA4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clock_type</w:t>
            </w:r>
          </w:p>
        </w:tc>
        <w:tc>
          <w:tcPr>
            <w:tcW w:w="1895" w:type="dxa"/>
            <w:vAlign w:val="center"/>
          </w:tcPr>
          <w:p w14:paraId="7C9A1B28" w14:textId="62E3DC38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ADG_CLK_MODE</w:t>
            </w:r>
          </w:p>
        </w:tc>
        <w:tc>
          <w:tcPr>
            <w:tcW w:w="4115" w:type="dxa"/>
            <w:vAlign w:val="center"/>
          </w:tcPr>
          <w:p w14:paraId="3F10BF93" w14:textId="6E0AD791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 type (Clock A, B, C)</w:t>
            </w:r>
          </w:p>
        </w:tc>
      </w:tr>
      <w:tr w:rsidR="001C6F36" w:rsidRPr="0006281E" w14:paraId="4443EAA0" w14:textId="77777777" w:rsidTr="004E0D3C">
        <w:tc>
          <w:tcPr>
            <w:tcW w:w="2223" w:type="dxa"/>
            <w:vAlign w:val="center"/>
          </w:tcPr>
          <w:p w14:paraId="033773E5" w14:textId="21A86FC1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data_mode</w:t>
            </w:r>
          </w:p>
        </w:tc>
        <w:tc>
          <w:tcPr>
            <w:tcW w:w="1895" w:type="dxa"/>
            <w:vAlign w:val="center"/>
          </w:tcPr>
          <w:p w14:paraId="0165BDBC" w14:textId="22E20756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SSI_DATA_MODE</w:t>
            </w:r>
          </w:p>
        </w:tc>
        <w:tc>
          <w:tcPr>
            <w:tcW w:w="4115" w:type="dxa"/>
            <w:vAlign w:val="center"/>
          </w:tcPr>
          <w:p w14:paraId="372C9459" w14:textId="69372365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data mode</w:t>
            </w:r>
          </w:p>
        </w:tc>
      </w:tr>
      <w:tr w:rsidR="001C6F36" w:rsidRPr="0006281E" w14:paraId="394578B0" w14:textId="77777777" w:rsidTr="004E0D3C">
        <w:tc>
          <w:tcPr>
            <w:tcW w:w="2223" w:type="dxa"/>
            <w:vAlign w:val="center"/>
          </w:tcPr>
          <w:p w14:paraId="7C8CDEA7" w14:textId="51BE922A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clock_mode</w:t>
            </w:r>
          </w:p>
        </w:tc>
        <w:tc>
          <w:tcPr>
            <w:tcW w:w="1895" w:type="dxa"/>
            <w:vAlign w:val="center"/>
          </w:tcPr>
          <w:p w14:paraId="4346A767" w14:textId="4B7594F4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SSI_CLK_MODE</w:t>
            </w:r>
          </w:p>
        </w:tc>
        <w:tc>
          <w:tcPr>
            <w:tcW w:w="4115" w:type="dxa"/>
            <w:vAlign w:val="center"/>
          </w:tcPr>
          <w:p w14:paraId="0890E247" w14:textId="09FC7FAC" w:rsidR="001C6F36" w:rsidRPr="0006281E" w:rsidRDefault="001C6F36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clock mode</w:t>
            </w:r>
          </w:p>
        </w:tc>
      </w:tr>
      <w:tr w:rsidR="00EB19E0" w:rsidRPr="0006281E" w14:paraId="731B4B41" w14:textId="77777777" w:rsidTr="004E0D3C">
        <w:tc>
          <w:tcPr>
            <w:tcW w:w="2223" w:type="dxa"/>
            <w:vAlign w:val="center"/>
          </w:tcPr>
          <w:p w14:paraId="35FA5AA9" w14:textId="7922EAD4" w:rsidR="00EB19E0" w:rsidRDefault="00EB19E0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ssi_format</w:t>
            </w:r>
          </w:p>
        </w:tc>
        <w:tc>
          <w:tcPr>
            <w:tcW w:w="1895" w:type="dxa"/>
            <w:vAlign w:val="center"/>
          </w:tcPr>
          <w:p w14:paraId="6074CE99" w14:textId="4B97CEB6" w:rsidR="00EB19E0" w:rsidRDefault="00EB19E0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SSI_FORMAT</w:t>
            </w:r>
          </w:p>
        </w:tc>
        <w:tc>
          <w:tcPr>
            <w:tcW w:w="4115" w:type="dxa"/>
            <w:vAlign w:val="center"/>
          </w:tcPr>
          <w:p w14:paraId="7C26AF2D" w14:textId="19E1F429" w:rsidR="00EB19E0" w:rsidRDefault="00EB19E0" w:rsidP="00A25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format</w:t>
            </w:r>
          </w:p>
        </w:tc>
      </w:tr>
    </w:tbl>
    <w:p w14:paraId="3F098A4B" w14:textId="77777777" w:rsidR="00EB505F" w:rsidRDefault="00EB505F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517F0824" w14:textId="2C0C8CF9" w:rsidR="00237C6D" w:rsidRPr="007C0850" w:rsidRDefault="0081381B" w:rsidP="00237C6D">
      <w:pPr>
        <w:pStyle w:val="Heading2"/>
        <w:rPr>
          <w:rStyle w:val="Emphasis"/>
          <w:rFonts w:cs="Arial"/>
          <w:i w:val="0"/>
          <w:iCs w:val="0"/>
        </w:rPr>
      </w:pPr>
      <w:bookmarkStart w:id="45" w:name="_Toc530075676"/>
      <w:r>
        <w:rPr>
          <w:rFonts w:cs="Arial"/>
        </w:rPr>
        <w:lastRenderedPageBreak/>
        <w:t>Global variable definition</w:t>
      </w:r>
      <w:bookmarkEnd w:id="45"/>
    </w:p>
    <w:tbl>
      <w:tblPr>
        <w:tblStyle w:val="TableGrid"/>
        <w:tblW w:w="6745" w:type="dxa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3690"/>
      </w:tblGrid>
      <w:tr w:rsidR="003E4A13" w:rsidRPr="00B54EB4" w14:paraId="21B497A8" w14:textId="77777777" w:rsidTr="006C2D50">
        <w:trPr>
          <w:jc w:val="center"/>
        </w:trPr>
        <w:tc>
          <w:tcPr>
            <w:tcW w:w="6745" w:type="dxa"/>
            <w:gridSpan w:val="2"/>
          </w:tcPr>
          <w:p w14:paraId="61ACAB36" w14:textId="4124CD18" w:rsidR="003E4A13" w:rsidRPr="00D31EEE" w:rsidRDefault="003E4A13" w:rsidP="00CE1FA9">
            <w:pPr>
              <w:pStyle w:val="Caption"/>
              <w:rPr>
                <w:rFonts w:ascii="Courier New" w:hAnsi="Courier New" w:cs="Courier New"/>
                <w:b w:val="0"/>
                <w:szCs w:val="18"/>
              </w:rPr>
            </w:pPr>
            <w:r w:rsidRPr="001A0318">
              <w:rPr>
                <w:rFonts w:ascii="Courier New" w:hAnsi="Courier New" w:cs="Courier New"/>
                <w:b w:val="0"/>
                <w:szCs w:val="18"/>
              </w:rPr>
              <w:t>static const UWORD32 xa_ssi_register_base[SSIMAX]</w:t>
            </w:r>
          </w:p>
        </w:tc>
      </w:tr>
      <w:tr w:rsidR="00762418" w:rsidRPr="00B54EB4" w14:paraId="493DEC7B" w14:textId="77777777" w:rsidTr="006C2D50">
        <w:trPr>
          <w:jc w:val="center"/>
        </w:trPr>
        <w:tc>
          <w:tcPr>
            <w:tcW w:w="3055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82ACEB1" w14:textId="77777777" w:rsidR="003E4A13" w:rsidRPr="00533443" w:rsidRDefault="003E4A13" w:rsidP="00CE1FA9">
            <w:pPr>
              <w:pStyle w:val="Caption"/>
              <w:rPr>
                <w:rFonts w:ascii="Arial" w:hAnsi="Arial" w:cs="Arial"/>
                <w:b w:val="0"/>
              </w:rPr>
            </w:pPr>
            <w:r w:rsidRPr="00533443">
              <w:rPr>
                <w:rFonts w:ascii="Arial" w:hAnsi="Arial" w:cs="Arial"/>
                <w:b w:val="0"/>
              </w:rPr>
              <w:t>Array’s index</w:t>
            </w:r>
          </w:p>
        </w:tc>
        <w:tc>
          <w:tcPr>
            <w:tcW w:w="369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D481ACB" w14:textId="2D39259E" w:rsidR="003E4A13" w:rsidRPr="00533443" w:rsidRDefault="00762418" w:rsidP="00CE1FA9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Value</w:t>
            </w:r>
          </w:p>
        </w:tc>
      </w:tr>
      <w:tr w:rsidR="00762418" w:rsidRPr="00B54EB4" w14:paraId="52E48484" w14:textId="77777777" w:rsidTr="006C2D50">
        <w:trPr>
          <w:jc w:val="center"/>
        </w:trPr>
        <w:tc>
          <w:tcPr>
            <w:tcW w:w="3055" w:type="dxa"/>
            <w:tcBorders>
              <w:top w:val="double" w:sz="4" w:space="0" w:color="auto"/>
            </w:tcBorders>
          </w:tcPr>
          <w:p w14:paraId="67A5FF5A" w14:textId="07F522E0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SSI0</w:t>
            </w: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66420346" w14:textId="58FF7C66" w:rsidR="003E4A13" w:rsidRPr="003E4A13" w:rsidRDefault="003E4A13" w:rsidP="00762418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XF_RCAR_REG_SSICR0</w:t>
            </w:r>
          </w:p>
        </w:tc>
      </w:tr>
      <w:tr w:rsidR="00762418" w:rsidRPr="00B54EB4" w14:paraId="6DFDC1B2" w14:textId="77777777" w:rsidTr="006C2D50">
        <w:trPr>
          <w:jc w:val="center"/>
        </w:trPr>
        <w:tc>
          <w:tcPr>
            <w:tcW w:w="3055" w:type="dxa"/>
            <w:tcBorders>
              <w:top w:val="single" w:sz="4" w:space="0" w:color="auto"/>
            </w:tcBorders>
          </w:tcPr>
          <w:p w14:paraId="23BC8EAD" w14:textId="1ABA13E9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SSI1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13BA4AB5" w14:textId="265B2490" w:rsidR="003E4A13" w:rsidRPr="003E4A13" w:rsidRDefault="003E4A13" w:rsidP="00762418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XF_RCAR_REG_SSICR1</w:t>
            </w:r>
          </w:p>
        </w:tc>
      </w:tr>
      <w:tr w:rsidR="00762418" w:rsidRPr="00B54EB4" w14:paraId="441B71D8" w14:textId="77777777" w:rsidTr="006C2D50">
        <w:trPr>
          <w:jc w:val="center"/>
        </w:trPr>
        <w:tc>
          <w:tcPr>
            <w:tcW w:w="3055" w:type="dxa"/>
          </w:tcPr>
          <w:p w14:paraId="3AFCB44A" w14:textId="5BF6939D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SSI2</w:t>
            </w:r>
          </w:p>
        </w:tc>
        <w:tc>
          <w:tcPr>
            <w:tcW w:w="3690" w:type="dxa"/>
          </w:tcPr>
          <w:p w14:paraId="0B9D40A5" w14:textId="51013DE8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XF_RCAR_REG_SSICR2</w:t>
            </w:r>
          </w:p>
        </w:tc>
      </w:tr>
      <w:tr w:rsidR="00762418" w:rsidRPr="00B54EB4" w14:paraId="7DF9C845" w14:textId="77777777" w:rsidTr="006C2D50">
        <w:trPr>
          <w:jc w:val="center"/>
        </w:trPr>
        <w:tc>
          <w:tcPr>
            <w:tcW w:w="3055" w:type="dxa"/>
          </w:tcPr>
          <w:p w14:paraId="6BEB3558" w14:textId="103AC59E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SSI3</w:t>
            </w:r>
          </w:p>
        </w:tc>
        <w:tc>
          <w:tcPr>
            <w:tcW w:w="3690" w:type="dxa"/>
          </w:tcPr>
          <w:p w14:paraId="396A74EB" w14:textId="37B0CF97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XF_RCAR_REG_SSICR3,</w:t>
            </w:r>
          </w:p>
        </w:tc>
      </w:tr>
      <w:tr w:rsidR="00762418" w:rsidRPr="00B54EB4" w14:paraId="5CEF3A21" w14:textId="77777777" w:rsidTr="006C2D50">
        <w:trPr>
          <w:jc w:val="center"/>
        </w:trPr>
        <w:tc>
          <w:tcPr>
            <w:tcW w:w="3055" w:type="dxa"/>
          </w:tcPr>
          <w:p w14:paraId="7284F36D" w14:textId="03498200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SSI4</w:t>
            </w:r>
          </w:p>
        </w:tc>
        <w:tc>
          <w:tcPr>
            <w:tcW w:w="3690" w:type="dxa"/>
          </w:tcPr>
          <w:p w14:paraId="717BA03E" w14:textId="6AD884DB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XF_RCAR_REG_SSICR4</w:t>
            </w:r>
          </w:p>
        </w:tc>
      </w:tr>
      <w:tr w:rsidR="00762418" w:rsidRPr="00B54EB4" w14:paraId="6E88CEDC" w14:textId="77777777" w:rsidTr="006C2D50">
        <w:trPr>
          <w:jc w:val="center"/>
        </w:trPr>
        <w:tc>
          <w:tcPr>
            <w:tcW w:w="3055" w:type="dxa"/>
          </w:tcPr>
          <w:p w14:paraId="6095E3AC" w14:textId="5DC49CC0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SSI5</w:t>
            </w:r>
          </w:p>
        </w:tc>
        <w:tc>
          <w:tcPr>
            <w:tcW w:w="3690" w:type="dxa"/>
          </w:tcPr>
          <w:p w14:paraId="714C1599" w14:textId="002368C8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XF_RCAR_REG_SSICR5</w:t>
            </w:r>
          </w:p>
        </w:tc>
      </w:tr>
      <w:tr w:rsidR="00762418" w:rsidRPr="00B54EB4" w14:paraId="50048B89" w14:textId="77777777" w:rsidTr="006C2D50">
        <w:trPr>
          <w:jc w:val="center"/>
        </w:trPr>
        <w:tc>
          <w:tcPr>
            <w:tcW w:w="3055" w:type="dxa"/>
          </w:tcPr>
          <w:p w14:paraId="1174CE34" w14:textId="1C78CA1A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SSI6</w:t>
            </w:r>
          </w:p>
        </w:tc>
        <w:tc>
          <w:tcPr>
            <w:tcW w:w="3690" w:type="dxa"/>
          </w:tcPr>
          <w:p w14:paraId="4917532B" w14:textId="2769E59F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XF_RCAR_REG_SSICR6</w:t>
            </w:r>
          </w:p>
        </w:tc>
      </w:tr>
      <w:tr w:rsidR="00762418" w:rsidRPr="00B54EB4" w14:paraId="52E48F4B" w14:textId="77777777" w:rsidTr="006C2D50">
        <w:trPr>
          <w:jc w:val="center"/>
        </w:trPr>
        <w:tc>
          <w:tcPr>
            <w:tcW w:w="3055" w:type="dxa"/>
          </w:tcPr>
          <w:p w14:paraId="5969E986" w14:textId="0A8A2A69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SSI7</w:t>
            </w:r>
          </w:p>
        </w:tc>
        <w:tc>
          <w:tcPr>
            <w:tcW w:w="3690" w:type="dxa"/>
          </w:tcPr>
          <w:p w14:paraId="4F30A2F4" w14:textId="60CB549D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XF_RCAR_REG_SSICR7</w:t>
            </w:r>
          </w:p>
        </w:tc>
      </w:tr>
      <w:tr w:rsidR="00762418" w:rsidRPr="00B54EB4" w14:paraId="28E0AAA7" w14:textId="77777777" w:rsidTr="006C2D50">
        <w:trPr>
          <w:jc w:val="center"/>
        </w:trPr>
        <w:tc>
          <w:tcPr>
            <w:tcW w:w="3055" w:type="dxa"/>
          </w:tcPr>
          <w:p w14:paraId="255A09DD" w14:textId="6AB71FFE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SSI8</w:t>
            </w:r>
          </w:p>
        </w:tc>
        <w:tc>
          <w:tcPr>
            <w:tcW w:w="3690" w:type="dxa"/>
          </w:tcPr>
          <w:p w14:paraId="0A39200E" w14:textId="268A9455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XF_RCAR_REG_SSICR8</w:t>
            </w:r>
          </w:p>
        </w:tc>
      </w:tr>
      <w:tr w:rsidR="00762418" w:rsidRPr="00B54EB4" w14:paraId="244FD695" w14:textId="77777777" w:rsidTr="006C2D50">
        <w:trPr>
          <w:jc w:val="center"/>
        </w:trPr>
        <w:tc>
          <w:tcPr>
            <w:tcW w:w="3055" w:type="dxa"/>
          </w:tcPr>
          <w:p w14:paraId="4DFFA3EE" w14:textId="47D50EE6" w:rsidR="003E4A13" w:rsidRPr="001E7439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SSI9</w:t>
            </w:r>
          </w:p>
        </w:tc>
        <w:tc>
          <w:tcPr>
            <w:tcW w:w="3690" w:type="dxa"/>
          </w:tcPr>
          <w:p w14:paraId="6340C470" w14:textId="2D695087" w:rsidR="003E4A13" w:rsidRPr="003E4A13" w:rsidRDefault="003E4A13" w:rsidP="003E4A13">
            <w:pPr>
              <w:pStyle w:val="Caption"/>
              <w:rPr>
                <w:rFonts w:ascii="Arial" w:hAnsi="Arial" w:cs="Arial"/>
                <w:b w:val="0"/>
              </w:rPr>
            </w:pPr>
            <w:r w:rsidRPr="003E4A13">
              <w:rPr>
                <w:rFonts w:ascii="Arial" w:hAnsi="Arial" w:cs="Arial"/>
                <w:b w:val="0"/>
              </w:rPr>
              <w:t>XF_RCAR_REG_SSICR9</w:t>
            </w:r>
          </w:p>
        </w:tc>
      </w:tr>
    </w:tbl>
    <w:p w14:paraId="40A4D745" w14:textId="11682340" w:rsidR="00237C6D" w:rsidRDefault="00237C6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A2A850" w14:textId="05FE94CF" w:rsidR="002C43D6" w:rsidRDefault="002717C0" w:rsidP="002717C0">
      <w:pPr>
        <w:pStyle w:val="Heading2"/>
        <w:rPr>
          <w:rFonts w:cs="Arial"/>
        </w:rPr>
      </w:pPr>
      <w:bookmarkStart w:id="46" w:name="_Toc530075677"/>
      <w:r w:rsidRPr="0006281E">
        <w:rPr>
          <w:rFonts w:cs="Arial"/>
        </w:rPr>
        <w:lastRenderedPageBreak/>
        <w:t>Function definition</w:t>
      </w:r>
      <w:bookmarkEnd w:id="46"/>
    </w:p>
    <w:p w14:paraId="1709EA68" w14:textId="0DA34612" w:rsidR="002C43D6" w:rsidRDefault="0085659F" w:rsidP="0085659F">
      <w:pPr>
        <w:pStyle w:val="Heading3"/>
        <w:rPr>
          <w:rFonts w:cs="Arial"/>
        </w:rPr>
      </w:pPr>
      <w:bookmarkStart w:id="47" w:name="_Toc530075678"/>
      <w:r w:rsidRPr="0085659F">
        <w:rPr>
          <w:rFonts w:cs="Arial"/>
        </w:rPr>
        <w:t>xa_ssi_get_register_base</w:t>
      </w:r>
      <w:bookmarkEnd w:id="47"/>
    </w:p>
    <w:p w14:paraId="75997651" w14:textId="6030EAE6" w:rsidR="002E6C29" w:rsidRPr="002E6C29" w:rsidRDefault="002E6C29" w:rsidP="002E6C29">
      <w:pPr>
        <w:pStyle w:val="ReqID"/>
      </w:pPr>
      <w:r>
        <w:t>DD_PLG_TDM_07_001</w:t>
      </w:r>
    </w:p>
    <w:tbl>
      <w:tblPr>
        <w:tblW w:w="9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417"/>
      </w:tblGrid>
      <w:tr w:rsidR="002C43D6" w:rsidRPr="0006281E" w14:paraId="4A077BEB" w14:textId="77777777" w:rsidTr="00CE1FA9">
        <w:trPr>
          <w:trHeight w:val="326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27254B2" w14:textId="77777777" w:rsidR="002C43D6" w:rsidRPr="0006281E" w:rsidRDefault="002C43D6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728245B" w14:textId="1B18BA88" w:rsidR="002C43D6" w:rsidRPr="0006281E" w:rsidRDefault="00F01DA4" w:rsidP="00CE1FA9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F01DA4">
              <w:rPr>
                <w:rFonts w:ascii="Courier New" w:hAnsi="Courier New" w:cs="Courier New"/>
                <w:szCs w:val="18"/>
              </w:rPr>
              <w:t>static inline SSI_CONTROL *xa_ssi_get_register_base(SSI_MODULE module)</w:t>
            </w:r>
          </w:p>
        </w:tc>
      </w:tr>
      <w:tr w:rsidR="002C43D6" w:rsidRPr="0006281E" w14:paraId="4BA10751" w14:textId="77777777" w:rsidTr="00CE1FA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C29BD71" w14:textId="77777777" w:rsidR="002C43D6" w:rsidRPr="0006281E" w:rsidRDefault="002C43D6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8554E14" w14:textId="480D6D71" w:rsidR="002C43D6" w:rsidRPr="007C5BFF" w:rsidRDefault="002C43D6" w:rsidP="00210062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This </w:t>
            </w:r>
            <w:r w:rsidRPr="00663EC7">
              <w:rPr>
                <w:rFonts w:ascii="Arial" w:hAnsi="Arial" w:cs="Arial"/>
                <w:color w:val="000000"/>
                <w:sz w:val="18"/>
                <w:szCs w:val="18"/>
              </w:rPr>
              <w:t xml:space="preserve">function is to </w:t>
            </w:r>
            <w:r w:rsidR="00663EC7" w:rsidRPr="00663EC7">
              <w:rPr>
                <w:rFonts w:ascii="Arial" w:hAnsi="Arial" w:cs="Arial"/>
                <w:color w:val="000000"/>
                <w:sz w:val="18"/>
                <w:szCs w:val="18"/>
              </w:rPr>
              <w:t>get the address of the base register of SSI module</w:t>
            </w:r>
            <w:r w:rsidR="00210062" w:rsidRPr="00663EC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C43D6" w:rsidRPr="0006281E" w14:paraId="3C716017" w14:textId="77777777" w:rsidTr="00CE1FA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BA29526" w14:textId="77777777" w:rsidR="002C43D6" w:rsidRPr="0006281E" w:rsidRDefault="002C43D6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740D422" w14:textId="77777777" w:rsidR="002C43D6" w:rsidRPr="0006281E" w:rsidRDefault="002C43D6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D16E39B" w14:textId="77777777" w:rsidR="002C43D6" w:rsidRPr="0006281E" w:rsidRDefault="002C43D6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226A78B" w14:textId="77777777" w:rsidR="002C43D6" w:rsidRPr="0006281E" w:rsidRDefault="002C43D6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FF6719C" w14:textId="77777777" w:rsidR="002C43D6" w:rsidRPr="0006281E" w:rsidRDefault="002C43D6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2C43D6" w:rsidRPr="0006281E" w14:paraId="5AA2A6B3" w14:textId="77777777" w:rsidTr="00660C01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48013D7" w14:textId="77777777" w:rsidR="002C43D6" w:rsidRPr="0006281E" w:rsidRDefault="002C43D6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208615DE" w14:textId="77777777" w:rsidR="002C43D6" w:rsidRPr="0006281E" w:rsidRDefault="002C43D6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1BBAA" w14:textId="77777777" w:rsidR="002C43D6" w:rsidRPr="0006281E" w:rsidRDefault="002C43D6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8956AE" w14:textId="77777777" w:rsidR="002C43D6" w:rsidRPr="0006281E" w:rsidRDefault="002C43D6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A9BE24" w14:textId="77777777" w:rsidR="002C43D6" w:rsidRDefault="002C43D6" w:rsidP="00CE1FA9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23CF1699" w14:textId="23FD4FD9" w:rsidR="0077541A" w:rsidRPr="0006281E" w:rsidRDefault="0077541A" w:rsidP="00CE1FA9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9]</w:t>
            </w:r>
          </w:p>
        </w:tc>
      </w:tr>
      <w:tr w:rsidR="00660C01" w:rsidRPr="0006281E" w14:paraId="028D02BC" w14:textId="77777777" w:rsidTr="00660C01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CE206EE" w14:textId="77777777" w:rsidR="00660C01" w:rsidRPr="0006281E" w:rsidRDefault="00660C0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630B37F" w14:textId="023E9563" w:rsidR="00660C01" w:rsidRPr="0006281E" w:rsidRDefault="00660C01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</w:t>
            </w:r>
          </w:p>
        </w:tc>
        <w:tc>
          <w:tcPr>
            <w:tcW w:w="51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630393" w14:textId="57B52BA9" w:rsidR="00660C01" w:rsidRPr="0006281E" w:rsidRDefault="00660C01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7D5105" w:rsidRPr="0006281E" w14:paraId="634CF8B6" w14:textId="77777777" w:rsidTr="00FF7AF9">
        <w:trPr>
          <w:trHeight w:val="353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135D211" w14:textId="77777777" w:rsidR="007D5105" w:rsidRPr="0006281E" w:rsidRDefault="007D5105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8588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429D13D" w14:textId="7B68A243" w:rsidR="007D5105" w:rsidRDefault="007D5105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Address of base register</w:t>
            </w:r>
          </w:p>
        </w:tc>
      </w:tr>
      <w:tr w:rsidR="002C43D6" w:rsidRPr="0006281E" w14:paraId="07742B46" w14:textId="77777777" w:rsidTr="00660C01">
        <w:trPr>
          <w:trHeight w:val="650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6AEA216" w14:textId="77777777" w:rsidR="002C43D6" w:rsidRPr="0006281E" w:rsidRDefault="002C43D6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48D2440" w14:textId="0D1DA2B5" w:rsidR="002C43D6" w:rsidRPr="0006281E" w:rsidRDefault="00533D49" w:rsidP="00533D49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533D49">
              <w:rPr>
                <w:rFonts w:ascii="Arial" w:hAnsi="Arial" w:cs="Arial"/>
                <w:sz w:val="18"/>
                <w:szCs w:val="18"/>
              </w:rPr>
              <w:t>xa_ssi_get_register_base</w:t>
            </w:r>
            <w:r w:rsidR="002C43D6" w:rsidRPr="008612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C43D6" w:rsidRPr="0006281E">
              <w:rPr>
                <w:rFonts w:ascii="Arial" w:hAnsi="Arial" w:cs="Arial"/>
                <w:sz w:val="18"/>
                <w:szCs w:val="18"/>
              </w:rPr>
              <w:t>command processing:</w:t>
            </w:r>
          </w:p>
          <w:p w14:paraId="55B47833" w14:textId="3F8CCD48" w:rsidR="002C43D6" w:rsidRPr="0006281E" w:rsidRDefault="002C43D6" w:rsidP="0036396D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36396D">
              <w:rPr>
                <w:rFonts w:ascii="Arial" w:hAnsi="Arial" w:cs="Arial"/>
                <w:sz w:val="18"/>
                <w:szCs w:val="18"/>
              </w:rPr>
              <w:t>Get address of base register from xa_ssi_register_base array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7A7BA170" w14:textId="26F89EA4" w:rsidR="002E6C29" w:rsidRPr="00FD773D" w:rsidRDefault="002E6C29" w:rsidP="002E6C29">
      <w:pPr>
        <w:pStyle w:val="RefIDs"/>
      </w:pPr>
      <w:r>
        <w:t xml:space="preserve">[Covers: </w:t>
      </w:r>
      <w:r w:rsidRPr="00006A5C">
        <w:t>FD_PLG_TDM_005</w:t>
      </w:r>
      <w:r>
        <w:t>,</w:t>
      </w:r>
      <w:r w:rsidRPr="002E6C29">
        <w:t xml:space="preserve"> </w:t>
      </w:r>
      <w:r>
        <w:t>FD_PLG_TDM_017</w:t>
      </w:r>
      <w:r w:rsidRPr="00FD773D">
        <w:t>]</w:t>
      </w:r>
    </w:p>
    <w:p w14:paraId="0E7E30C0" w14:textId="77777777" w:rsidR="00804F79" w:rsidRDefault="00804F79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</w:p>
    <w:p w14:paraId="1A20FDE9" w14:textId="72BD5396" w:rsidR="00804F79" w:rsidRDefault="00765B2C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43C96FA" wp14:editId="6FC4A714">
            <wp:extent cx="6193155" cy="4954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a_ssi_get_register_b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BC9" w14:textId="15ED8CA8" w:rsidR="00765B2C" w:rsidRDefault="00765B2C" w:rsidP="00765B2C">
      <w:pPr>
        <w:pStyle w:val="Caption"/>
        <w:jc w:val="center"/>
        <w:rPr>
          <w:rFonts w:ascii="Arial" w:hAnsi="Arial" w:cs="Arial"/>
        </w:rPr>
      </w:pPr>
      <w:bookmarkStart w:id="48" w:name="_Toc530075687"/>
      <w:r w:rsidRPr="00765B2C">
        <w:rPr>
          <w:rFonts w:ascii="Arial" w:hAnsi="Arial" w:cs="Arial"/>
        </w:rPr>
        <w:t xml:space="preserve">Figure </w:t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STYLEREF 1 \s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1E7A16">
        <w:rPr>
          <w:rFonts w:ascii="Arial" w:hAnsi="Arial" w:cs="Arial"/>
        </w:rPr>
        <w:fldChar w:fldCharType="end"/>
      </w:r>
      <w:r w:rsidR="001E7A16">
        <w:rPr>
          <w:rFonts w:ascii="Arial" w:hAnsi="Arial" w:cs="Arial"/>
        </w:rPr>
        <w:noBreakHyphen/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SEQ Figure \* ARABIC \s 1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1</w:t>
      </w:r>
      <w:r w:rsidR="001E7A16">
        <w:rPr>
          <w:rFonts w:ascii="Arial" w:hAnsi="Arial" w:cs="Arial"/>
        </w:rPr>
        <w:fldChar w:fldCharType="end"/>
      </w:r>
      <w:r w:rsidRPr="00765B2C">
        <w:rPr>
          <w:rFonts w:ascii="Arial" w:hAnsi="Arial" w:cs="Arial"/>
          <w:noProof/>
        </w:rPr>
        <w:t xml:space="preserve"> xa_ssi_get_register_base flowchart</w:t>
      </w:r>
      <w:bookmarkEnd w:id="48"/>
    </w:p>
    <w:p w14:paraId="129F81B3" w14:textId="106AE415" w:rsidR="002C43D6" w:rsidRPr="00765B2C" w:rsidRDefault="002C43D6" w:rsidP="00765B2C">
      <w:pPr>
        <w:pStyle w:val="Caption"/>
        <w:rPr>
          <w:rFonts w:ascii="Arial" w:hAnsi="Arial" w:cs="Arial"/>
          <w:b w:val="0"/>
          <w:sz w:val="24"/>
        </w:rPr>
      </w:pPr>
      <w:r w:rsidRPr="00765B2C">
        <w:rPr>
          <w:rFonts w:ascii="Arial" w:hAnsi="Arial" w:cs="Arial"/>
        </w:rPr>
        <w:br w:type="page"/>
      </w:r>
    </w:p>
    <w:p w14:paraId="26B904E9" w14:textId="192BB4AB" w:rsidR="00D67742" w:rsidRDefault="00D01B65" w:rsidP="00D01B65">
      <w:pPr>
        <w:pStyle w:val="Heading3"/>
        <w:rPr>
          <w:rFonts w:cs="Arial"/>
        </w:rPr>
      </w:pPr>
      <w:bookmarkStart w:id="49" w:name="_Toc530075679"/>
      <w:r w:rsidRPr="00D01B65">
        <w:rPr>
          <w:rFonts w:cs="Arial"/>
        </w:rPr>
        <w:lastRenderedPageBreak/>
        <w:t>xa_ssi_get_module_master</w:t>
      </w:r>
      <w:bookmarkEnd w:id="49"/>
    </w:p>
    <w:p w14:paraId="74C5B165" w14:textId="06304493" w:rsidR="002E6C29" w:rsidRPr="002E6C29" w:rsidRDefault="002E6C29" w:rsidP="002E6C29">
      <w:pPr>
        <w:pStyle w:val="ReqID"/>
      </w:pPr>
      <w:r>
        <w:t>DD_PLG_TDM_07_002</w:t>
      </w:r>
    </w:p>
    <w:tbl>
      <w:tblPr>
        <w:tblW w:w="9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417"/>
      </w:tblGrid>
      <w:tr w:rsidR="00D67742" w:rsidRPr="0006281E" w14:paraId="467DE416" w14:textId="77777777" w:rsidTr="00F550AF">
        <w:trPr>
          <w:trHeight w:val="326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2FE144C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00CCA90C" w14:textId="03869DB2" w:rsidR="00D67742" w:rsidRPr="0006281E" w:rsidRDefault="0050542D" w:rsidP="00CA3A11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50542D">
              <w:rPr>
                <w:rFonts w:ascii="Courier New" w:hAnsi="Courier New" w:cs="Courier New"/>
                <w:szCs w:val="18"/>
              </w:rPr>
              <w:t>SSI_MODULE xa_ssi_get_module_master(SSI_MODULE module)</w:t>
            </w:r>
          </w:p>
        </w:tc>
      </w:tr>
      <w:tr w:rsidR="00D67742" w:rsidRPr="0006281E" w14:paraId="16888DF8" w14:textId="77777777" w:rsidTr="00F550AF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6A3F8B5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588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B891F75" w14:textId="168BC70D" w:rsidR="00D67742" w:rsidRPr="007C5BFF" w:rsidRDefault="007C5BFF" w:rsidP="007C5BFF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7C5B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This function is to </w:t>
            </w:r>
            <w:r w:rsidR="00247D31">
              <w:rPr>
                <w:rFonts w:ascii="Arial" w:hAnsi="Arial" w:cs="Arial"/>
                <w:sz w:val="18"/>
                <w:szCs w:val="18"/>
              </w:rPr>
              <w:t>g</w:t>
            </w:r>
            <w:r w:rsidR="007A563D">
              <w:rPr>
                <w:rFonts w:ascii="Arial" w:hAnsi="Arial" w:cs="Arial"/>
                <w:sz w:val="18"/>
                <w:szCs w:val="18"/>
              </w:rPr>
              <w:t>et master module based on current SSI module</w:t>
            </w:r>
            <w:r w:rsidR="002A403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D67742" w:rsidRPr="0006281E" w14:paraId="6AF07DA5" w14:textId="77777777" w:rsidTr="00F550AF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FBB1AFE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8074915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A8B770E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63386B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0781CAB" w14:textId="7777777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67742" w:rsidRPr="0006281E" w14:paraId="3B5D4A2C" w14:textId="77777777" w:rsidTr="00F550AF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711259E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DCEFD8" w14:textId="10F605FD" w:rsidR="00D67742" w:rsidRPr="0006281E" w:rsidRDefault="00F410AA" w:rsidP="00D67742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1C51" w14:textId="77207B42" w:rsidR="00D67742" w:rsidRPr="0006281E" w:rsidRDefault="002F26A0" w:rsidP="00D67742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A04" w14:textId="1F8F28D7" w:rsidR="00D67742" w:rsidRPr="0006281E" w:rsidRDefault="00D67742" w:rsidP="00D67742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ED004A" w14:textId="77777777" w:rsidR="00D67742" w:rsidRDefault="002F26A0" w:rsidP="002F26A0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3451A615" w14:textId="44A1FE5B" w:rsidR="0077541A" w:rsidRPr="0006281E" w:rsidRDefault="0077541A" w:rsidP="002F26A0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9]</w:t>
            </w:r>
          </w:p>
        </w:tc>
      </w:tr>
      <w:tr w:rsidR="00D67742" w:rsidRPr="0006281E" w14:paraId="50DDACC9" w14:textId="77777777" w:rsidTr="00F550AF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0CDD7A3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43D63DCA" w14:textId="6894FB6D" w:rsidR="00D67742" w:rsidRPr="0006281E" w:rsidRDefault="00485821" w:rsidP="00D67742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master_module</w:t>
            </w:r>
          </w:p>
        </w:tc>
        <w:tc>
          <w:tcPr>
            <w:tcW w:w="5106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D0D435B" w14:textId="5CF06770" w:rsidR="00D67742" w:rsidRPr="0006281E" w:rsidRDefault="00485821" w:rsidP="005718B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Master module of current SSI module</w:t>
            </w:r>
          </w:p>
        </w:tc>
      </w:tr>
      <w:tr w:rsidR="00D67742" w:rsidRPr="0006281E" w14:paraId="11C89056" w14:textId="77777777" w:rsidTr="00F550AF">
        <w:trPr>
          <w:trHeight w:val="650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6134330" w14:textId="77777777" w:rsidR="00D67742" w:rsidRPr="0006281E" w:rsidRDefault="00D67742" w:rsidP="00D67742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588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C054BE0" w14:textId="23A529CE" w:rsidR="00D67742" w:rsidRPr="0006281E" w:rsidRDefault="00BC6E02" w:rsidP="00BC6E02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BC6E02">
              <w:rPr>
                <w:rFonts w:ascii="Arial" w:hAnsi="Arial" w:cs="Arial"/>
                <w:sz w:val="18"/>
                <w:szCs w:val="18"/>
              </w:rPr>
              <w:t>xa_ssi_get_module_master</w:t>
            </w:r>
            <w:r w:rsidR="008612EA" w:rsidRPr="008612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67742" w:rsidRPr="0006281E">
              <w:rPr>
                <w:rFonts w:ascii="Arial" w:hAnsi="Arial" w:cs="Arial"/>
                <w:sz w:val="18"/>
                <w:szCs w:val="18"/>
              </w:rPr>
              <w:t>command processing:</w:t>
            </w:r>
          </w:p>
          <w:p w14:paraId="6172F25C" w14:textId="3DE33214" w:rsidR="00D67742" w:rsidRPr="0006281E" w:rsidRDefault="00D67742" w:rsidP="00102FCB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102FCB">
              <w:rPr>
                <w:rFonts w:ascii="Arial" w:hAnsi="Arial" w:cs="Arial"/>
                <w:sz w:val="18"/>
                <w:szCs w:val="18"/>
              </w:rPr>
              <w:t>Get master module based on current SSI module</w:t>
            </w:r>
          </w:p>
        </w:tc>
      </w:tr>
    </w:tbl>
    <w:p w14:paraId="04B25011" w14:textId="77777777" w:rsidR="002E6C29" w:rsidRPr="00FD773D" w:rsidRDefault="002E6C29" w:rsidP="002E6C29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39D9E2FF" w14:textId="6C0B2E11" w:rsidR="00D67742" w:rsidRPr="0006281E" w:rsidRDefault="00D67742" w:rsidP="002A509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76E62E38" w14:textId="228B8786" w:rsidR="00D67742" w:rsidRPr="0006281E" w:rsidRDefault="00062FBD" w:rsidP="00062FB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DAF70B" wp14:editId="362CAC82">
            <wp:extent cx="6193155" cy="585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a_ssi_get_module_mas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1586" w14:textId="31FDD81C" w:rsidR="00D67742" w:rsidRPr="0006281E" w:rsidRDefault="00D67742" w:rsidP="00D67742">
      <w:pPr>
        <w:pStyle w:val="Caption"/>
        <w:jc w:val="center"/>
        <w:rPr>
          <w:rFonts w:ascii="Arial" w:hAnsi="Arial" w:cs="Arial"/>
        </w:rPr>
      </w:pPr>
      <w:bookmarkStart w:id="50" w:name="_Toc530075688"/>
      <w:r w:rsidRPr="0006281E">
        <w:rPr>
          <w:rFonts w:ascii="Arial" w:hAnsi="Arial" w:cs="Arial"/>
        </w:rPr>
        <w:t xml:space="preserve">Figure </w:t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STYLEREF 1 \s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1E7A16">
        <w:rPr>
          <w:rFonts w:ascii="Arial" w:hAnsi="Arial" w:cs="Arial"/>
        </w:rPr>
        <w:fldChar w:fldCharType="end"/>
      </w:r>
      <w:r w:rsidR="001E7A16">
        <w:rPr>
          <w:rFonts w:ascii="Arial" w:hAnsi="Arial" w:cs="Arial"/>
        </w:rPr>
        <w:noBreakHyphen/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SEQ Figure \* ARABIC \s 1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2</w:t>
      </w:r>
      <w:r w:rsidR="001E7A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C801C2" w:rsidRPr="00C801C2">
        <w:rPr>
          <w:rFonts w:ascii="Arial" w:hAnsi="Arial" w:cs="Arial"/>
        </w:rPr>
        <w:t>xa_ssi_get_module_master</w:t>
      </w:r>
      <w:r w:rsidR="008612EA" w:rsidRPr="008612EA">
        <w:rPr>
          <w:rFonts w:ascii="Arial" w:hAnsi="Arial" w:cs="Arial"/>
        </w:rPr>
        <w:t xml:space="preserve"> </w:t>
      </w:r>
      <w:r w:rsidRPr="0006281E">
        <w:rPr>
          <w:rFonts w:ascii="Arial" w:hAnsi="Arial" w:cs="Arial"/>
        </w:rPr>
        <w:t>flowchart</w:t>
      </w:r>
      <w:bookmarkEnd w:id="50"/>
    </w:p>
    <w:p w14:paraId="7DCC17BF" w14:textId="25EFA125" w:rsidR="008612EA" w:rsidRDefault="008612EA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79F33505" w14:textId="7621610F" w:rsidR="007330B0" w:rsidRDefault="007330B0" w:rsidP="007330B0">
      <w:pPr>
        <w:pStyle w:val="Heading3"/>
        <w:rPr>
          <w:rFonts w:cs="Arial"/>
        </w:rPr>
      </w:pPr>
      <w:bookmarkStart w:id="51" w:name="_Toc530075680"/>
      <w:r w:rsidRPr="007330B0">
        <w:rPr>
          <w:rFonts w:cs="Arial"/>
        </w:rPr>
        <w:lastRenderedPageBreak/>
        <w:t>xa_ssi_check_valid_module</w:t>
      </w:r>
      <w:bookmarkEnd w:id="51"/>
    </w:p>
    <w:p w14:paraId="5F7271C8" w14:textId="586D6050" w:rsidR="002E6C29" w:rsidRPr="002E6C29" w:rsidRDefault="002E6C29" w:rsidP="002E6C29">
      <w:pPr>
        <w:pStyle w:val="ReqID"/>
      </w:pPr>
      <w:r>
        <w:t>DD_PLG_TDM_07_003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4F74D1" w:rsidRPr="0006281E" w14:paraId="66A5DDA3" w14:textId="77777777" w:rsidTr="00CE1FA9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6AF410B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7C5F1497" w14:textId="20B7C4C9" w:rsidR="004F74D1" w:rsidRPr="0006281E" w:rsidRDefault="004F74D1" w:rsidP="00CE1FA9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4F74D1">
              <w:rPr>
                <w:rFonts w:ascii="Courier New" w:hAnsi="Courier New" w:cs="Courier New"/>
                <w:szCs w:val="18"/>
              </w:rPr>
              <w:t>SSI_ERROR_CODE xa_ssi_check_valid_module(SSI_MODULE module, SSI_FORMAT format)</w:t>
            </w:r>
          </w:p>
        </w:tc>
      </w:tr>
      <w:tr w:rsidR="004F74D1" w:rsidRPr="0006281E" w14:paraId="2B3868D2" w14:textId="77777777" w:rsidTr="00CE1FA9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434AEEE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4278579" w14:textId="75E24A25" w:rsidR="004F74D1" w:rsidRPr="0006281E" w:rsidRDefault="004F74D1" w:rsidP="00CE1FA9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="0079621B">
              <w:rPr>
                <w:rFonts w:ascii="Arial" w:hAnsi="Arial" w:cs="Arial"/>
                <w:color w:val="000000"/>
                <w:sz w:val="18"/>
                <w:szCs w:val="18"/>
              </w:rPr>
              <w:t xml:space="preserve">is to </w:t>
            </w:r>
            <w:r w:rsidR="00AF2208" w:rsidRPr="00AF220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check validity of SSI module</w:t>
            </w:r>
          </w:p>
        </w:tc>
      </w:tr>
      <w:tr w:rsidR="004F74D1" w:rsidRPr="0006281E" w14:paraId="316B44D8" w14:textId="77777777" w:rsidTr="00CE1FA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E1A0F7D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D10806" w14:textId="77777777" w:rsidR="004F74D1" w:rsidRPr="0006281E" w:rsidRDefault="004F74D1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62DB14F" w14:textId="77777777" w:rsidR="004F74D1" w:rsidRPr="0006281E" w:rsidRDefault="004F74D1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1F80973" w14:textId="77777777" w:rsidR="004F74D1" w:rsidRPr="0006281E" w:rsidRDefault="004F74D1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038F743F" w14:textId="77777777" w:rsidR="004F74D1" w:rsidRPr="0006281E" w:rsidRDefault="004F74D1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4F74D1" w:rsidRPr="0006281E" w14:paraId="4C330279" w14:textId="77777777" w:rsidTr="00CE1FA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B3CCF88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F29608" w14:textId="77777777" w:rsidR="004F74D1" w:rsidRPr="0006281E" w:rsidRDefault="004F74D1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940A" w14:textId="77777777" w:rsidR="004F74D1" w:rsidRPr="0006281E" w:rsidRDefault="004F74D1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0305" w14:textId="77777777" w:rsidR="004F74D1" w:rsidRPr="0006281E" w:rsidRDefault="004F74D1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A7C081" w14:textId="77777777" w:rsidR="004F74D1" w:rsidRDefault="004F74D1" w:rsidP="00CE1FA9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44CECA48" w14:textId="4CE286CF" w:rsidR="0077541A" w:rsidRPr="0006281E" w:rsidRDefault="0077541A" w:rsidP="00CE1FA9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9]</w:t>
            </w:r>
          </w:p>
        </w:tc>
      </w:tr>
      <w:tr w:rsidR="004F74D1" w:rsidRPr="0006281E" w14:paraId="4A5986E3" w14:textId="77777777" w:rsidTr="00CE1FA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BF2BF63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AA5143B" w14:textId="7FDD252C" w:rsidR="004F74D1" w:rsidRPr="0006281E" w:rsidRDefault="004F74D1" w:rsidP="0062145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</w:t>
            </w:r>
            <w:r w:rsidR="0062145F">
              <w:rPr>
                <w:rFonts w:cs="Arial"/>
                <w:szCs w:val="18"/>
              </w:rPr>
              <w:t>FORMAT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D80C" w14:textId="4D12A6D1" w:rsidR="004F74D1" w:rsidRPr="0006281E" w:rsidRDefault="0062145F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format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428A" w14:textId="77777777" w:rsidR="004F74D1" w:rsidRPr="0006281E" w:rsidRDefault="004F74D1" w:rsidP="00CE1FA9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5A8D6A" w14:textId="77777777" w:rsidR="004F74D1" w:rsidRDefault="00EC7E72" w:rsidP="00CE1FA9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Format of the SSI module</w:t>
            </w:r>
          </w:p>
          <w:p w14:paraId="688B7D79" w14:textId="63776943" w:rsidR="0077541A" w:rsidRPr="0006281E" w:rsidRDefault="0077541A" w:rsidP="00CE1FA9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0/1/2/3</w:t>
            </w:r>
          </w:p>
        </w:tc>
      </w:tr>
      <w:tr w:rsidR="004F74D1" w:rsidRPr="0006281E" w14:paraId="250A1899" w14:textId="77777777" w:rsidTr="00CE1FA9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7989CF0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64C9814C" w14:textId="77777777" w:rsidR="004F74D1" w:rsidRPr="0006281E" w:rsidRDefault="004F74D1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957B6BC" w14:textId="37FDD138" w:rsidR="004F74D1" w:rsidRPr="0006281E" w:rsidRDefault="004F74D1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4F74D1" w:rsidRPr="0006281E" w14:paraId="53445572" w14:textId="77777777" w:rsidTr="00CE1FA9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F5E784E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63A1031" w14:textId="77777777" w:rsidR="004F74D1" w:rsidRPr="0006281E" w:rsidRDefault="004F74D1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8C090E" w14:textId="03205468" w:rsidR="004F74D1" w:rsidRPr="0006281E" w:rsidRDefault="00C20DF6" w:rsidP="00CE1FA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4F74D1" w:rsidRPr="0006281E" w14:paraId="5B69CDF8" w14:textId="77777777" w:rsidTr="001E7A16">
        <w:trPr>
          <w:trHeight w:val="785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F8EDDE3" w14:textId="77777777" w:rsidR="004F74D1" w:rsidRPr="0006281E" w:rsidRDefault="004F74D1" w:rsidP="00CE1FA9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6E347C0" w14:textId="16E627DA" w:rsidR="004F74D1" w:rsidRPr="0006281E" w:rsidRDefault="002E4F7B" w:rsidP="004F74D1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2E4F7B">
              <w:rPr>
                <w:rFonts w:ascii="Arial" w:hAnsi="Arial" w:cs="Arial"/>
                <w:sz w:val="18"/>
                <w:szCs w:val="18"/>
              </w:rPr>
              <w:t>xa_ssi_check_valid_module</w:t>
            </w:r>
            <w:r w:rsidR="004F74D1" w:rsidRPr="002E4F7B">
              <w:rPr>
                <w:rFonts w:ascii="Arial" w:hAnsi="Arial" w:cs="Arial"/>
                <w:sz w:val="18"/>
                <w:szCs w:val="18"/>
              </w:rPr>
              <w:t xml:space="preserve"> command</w:t>
            </w:r>
            <w:r w:rsidR="004F74D1" w:rsidRPr="0006281E">
              <w:rPr>
                <w:rFonts w:ascii="Arial" w:hAnsi="Arial" w:cs="Arial"/>
                <w:sz w:val="18"/>
                <w:szCs w:val="18"/>
              </w:rPr>
              <w:t xml:space="preserve"> processing:</w:t>
            </w:r>
          </w:p>
          <w:p w14:paraId="30AF9813" w14:textId="3B6A6C4D" w:rsidR="004F74D1" w:rsidRPr="0006281E" w:rsidRDefault="004F74D1" w:rsidP="009C33C1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9C33C1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="009C33C1" w:rsidRPr="009C33C1">
              <w:rPr>
                <w:rFonts w:ascii="Arial" w:hAnsi="Arial" w:cs="Arial"/>
                <w:color w:val="000000"/>
                <w:sz w:val="18"/>
                <w:szCs w:val="18"/>
              </w:rPr>
              <w:t>heck validity of SSI module</w:t>
            </w:r>
          </w:p>
        </w:tc>
      </w:tr>
    </w:tbl>
    <w:p w14:paraId="353C982B" w14:textId="7803A824" w:rsidR="002E6C29" w:rsidRPr="00FD773D" w:rsidRDefault="00EA512B" w:rsidP="00EA512B">
      <w:pPr>
        <w:pStyle w:val="RefIDs"/>
      </w:pPr>
      <w:r>
        <w:t xml:space="preserve">[Covers: </w:t>
      </w:r>
      <w:r w:rsidRPr="00006A5C">
        <w:t>FD_PLG_TDM_0</w:t>
      </w:r>
      <w:r>
        <w:t>24,</w:t>
      </w:r>
      <w:r w:rsidRPr="00553645">
        <w:t xml:space="preserve"> </w:t>
      </w:r>
      <w:r w:rsidRPr="00006A5C">
        <w:t>FD_PLG_TDM_0</w:t>
      </w:r>
      <w:r>
        <w:t>26,</w:t>
      </w:r>
      <w:r w:rsidRPr="00553645">
        <w:t xml:space="preserve"> </w:t>
      </w:r>
      <w:r w:rsidRPr="00006A5C">
        <w:t>FD_PLG_TDM_0</w:t>
      </w:r>
      <w:r>
        <w:t>34,</w:t>
      </w:r>
      <w:r w:rsidRPr="00553645">
        <w:t xml:space="preserve"> </w:t>
      </w:r>
      <w:r w:rsidRPr="00006A5C">
        <w:t>FD_PLG_TDM_0</w:t>
      </w:r>
      <w:r>
        <w:t>36</w:t>
      </w:r>
      <w:r w:rsidRPr="00FD773D">
        <w:t>]</w:t>
      </w:r>
    </w:p>
    <w:p w14:paraId="696BAD34" w14:textId="171E2A1B" w:rsidR="007330B0" w:rsidRDefault="007330B0">
      <w:pPr>
        <w:overflowPunct/>
        <w:autoSpaceDE/>
        <w:autoSpaceDN/>
        <w:adjustRightInd/>
        <w:spacing w:after="0" w:line="240" w:lineRule="auto"/>
        <w:textAlignment w:val="auto"/>
      </w:pPr>
    </w:p>
    <w:p w14:paraId="7F01658B" w14:textId="04EA8F06" w:rsidR="001E7A16" w:rsidRDefault="00942D5E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noProof/>
        </w:rPr>
        <w:drawing>
          <wp:inline distT="0" distB="0" distL="0" distR="0" wp14:anchorId="357D8A42" wp14:editId="2450D00C">
            <wp:extent cx="6193155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a_ssi_check_valid_modu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0EC5" w14:textId="4C0A311F" w:rsidR="007330B0" w:rsidRPr="001E7A16" w:rsidRDefault="001E7A16" w:rsidP="001E7A16">
      <w:pPr>
        <w:pStyle w:val="Caption"/>
        <w:jc w:val="center"/>
        <w:rPr>
          <w:rFonts w:ascii="Arial" w:hAnsi="Arial" w:cs="Arial"/>
        </w:rPr>
      </w:pPr>
      <w:bookmarkStart w:id="52" w:name="_Toc530075689"/>
      <w:r w:rsidRPr="001E7A16">
        <w:rPr>
          <w:rFonts w:ascii="Arial" w:hAnsi="Arial" w:cs="Arial"/>
        </w:rPr>
        <w:t xml:space="preserve">Figure </w:t>
      </w:r>
      <w:r w:rsidRPr="001E7A16">
        <w:rPr>
          <w:rFonts w:ascii="Arial" w:hAnsi="Arial" w:cs="Arial"/>
        </w:rPr>
        <w:fldChar w:fldCharType="begin"/>
      </w:r>
      <w:r w:rsidRPr="001E7A16">
        <w:rPr>
          <w:rFonts w:ascii="Arial" w:hAnsi="Arial" w:cs="Arial"/>
        </w:rPr>
        <w:instrText xml:space="preserve"> STYLEREF 1 \s </w:instrText>
      </w:r>
      <w:r w:rsidRP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Pr="001E7A16">
        <w:rPr>
          <w:rFonts w:ascii="Arial" w:hAnsi="Arial" w:cs="Arial"/>
        </w:rPr>
        <w:fldChar w:fldCharType="end"/>
      </w:r>
      <w:r w:rsidRPr="001E7A16">
        <w:rPr>
          <w:rFonts w:ascii="Arial" w:hAnsi="Arial" w:cs="Arial"/>
        </w:rPr>
        <w:noBreakHyphen/>
      </w:r>
      <w:r w:rsidRPr="001E7A16">
        <w:rPr>
          <w:rFonts w:ascii="Arial" w:hAnsi="Arial" w:cs="Arial"/>
        </w:rPr>
        <w:fldChar w:fldCharType="begin"/>
      </w:r>
      <w:r w:rsidRPr="001E7A16">
        <w:rPr>
          <w:rFonts w:ascii="Arial" w:hAnsi="Arial" w:cs="Arial"/>
        </w:rPr>
        <w:instrText xml:space="preserve"> SEQ Figure \* ARABIC \s 1 </w:instrText>
      </w:r>
      <w:r w:rsidRP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Pr="001E7A16">
        <w:rPr>
          <w:rFonts w:ascii="Arial" w:hAnsi="Arial" w:cs="Arial"/>
        </w:rPr>
        <w:fldChar w:fldCharType="end"/>
      </w:r>
      <w:r w:rsidRPr="001E7A16">
        <w:rPr>
          <w:rFonts w:ascii="Arial" w:hAnsi="Arial" w:cs="Arial"/>
          <w:noProof/>
        </w:rPr>
        <w:t xml:space="preserve"> xa_ssi_check_valid_module flowchart</w:t>
      </w:r>
      <w:bookmarkEnd w:id="52"/>
      <w:r w:rsidR="007330B0" w:rsidRPr="001E7A16">
        <w:rPr>
          <w:rFonts w:ascii="Arial" w:hAnsi="Arial" w:cs="Arial"/>
        </w:rPr>
        <w:br w:type="page"/>
      </w:r>
    </w:p>
    <w:p w14:paraId="0E25105E" w14:textId="71B77D94" w:rsidR="006B5B13" w:rsidRDefault="001A1BFA" w:rsidP="0031082D">
      <w:pPr>
        <w:pStyle w:val="Heading3"/>
        <w:rPr>
          <w:rFonts w:cs="Arial"/>
        </w:rPr>
      </w:pPr>
      <w:bookmarkStart w:id="53" w:name="_Toc530075681"/>
      <w:r>
        <w:rPr>
          <w:rFonts w:cs="Arial"/>
        </w:rPr>
        <w:lastRenderedPageBreak/>
        <w:t>xa_</w:t>
      </w:r>
      <w:r w:rsidR="00FD195C">
        <w:rPr>
          <w:rFonts w:cs="Arial"/>
        </w:rPr>
        <w:t>ssi_setup</w:t>
      </w:r>
      <w:bookmarkEnd w:id="53"/>
    </w:p>
    <w:p w14:paraId="682A8038" w14:textId="74FAFC93" w:rsidR="002E6C29" w:rsidRPr="002E6C29" w:rsidRDefault="002E6C29" w:rsidP="002E6C29">
      <w:pPr>
        <w:pStyle w:val="ReqID"/>
      </w:pPr>
      <w:r>
        <w:t>DD_PLG_TDM_07_004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45082C" w:rsidRPr="0006281E" w14:paraId="08080F93" w14:textId="77777777" w:rsidTr="007F4778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2CFD07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016715E" w14:textId="06D16C57" w:rsidR="0045082C" w:rsidRPr="0006281E" w:rsidRDefault="00A008F5" w:rsidP="007F4778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A008F5">
              <w:rPr>
                <w:rFonts w:ascii="Courier New" w:hAnsi="Courier New" w:cs="Courier New"/>
                <w:szCs w:val="18"/>
              </w:rPr>
              <w:t>SSI_ERROR_CODE xa_ssi_setup(SSI_MODULE module, SSI_PARAMS params)</w:t>
            </w:r>
          </w:p>
        </w:tc>
      </w:tr>
      <w:tr w:rsidR="0045082C" w:rsidRPr="0006281E" w14:paraId="4E6F86D4" w14:textId="77777777" w:rsidTr="00F04120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84A278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FDA8D68" w14:textId="660D0A36" w:rsidR="0045082C" w:rsidRPr="0006281E" w:rsidRDefault="00A46BCA" w:rsidP="00A46BC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is to 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set up registers necessary for SSI module execution</w:t>
            </w:r>
            <w:r w:rsidR="00427F3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45082C" w:rsidRPr="0006281E" w14:paraId="750E9400" w14:textId="77777777" w:rsidTr="00F04120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79447C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91C805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B37342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59862A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97CD544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45082C" w:rsidRPr="0006281E" w14:paraId="7E675C66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B50BF5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C8F91E" w14:textId="3FFEBB49" w:rsidR="0045082C" w:rsidRPr="0006281E" w:rsidRDefault="00F410A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DA8E" w14:textId="2AE1DFC6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275F" w14:textId="1B5B6538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0E2952" w14:textId="77777777" w:rsidR="0045082C" w:rsidRDefault="00C61D12" w:rsidP="00CA1EF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747D1A50" w14:textId="00380278" w:rsidR="0077541A" w:rsidRPr="0006281E" w:rsidRDefault="0077541A" w:rsidP="00CA1EF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9]</w:t>
            </w:r>
          </w:p>
        </w:tc>
      </w:tr>
      <w:tr w:rsidR="0045082C" w:rsidRPr="0006281E" w14:paraId="4853FB75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E50AE10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328323" w14:textId="5E1AD794" w:rsidR="0045082C" w:rsidRPr="0006281E" w:rsidRDefault="007F4778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SSI_PARAMS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C210" w14:textId="125698CB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params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AC50" w14:textId="38CAE542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1645D" w14:textId="3437F848" w:rsidR="0045082C" w:rsidRPr="0006281E" w:rsidRDefault="00C61D12" w:rsidP="00C61D12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Struct of parameters to set</w:t>
            </w:r>
          </w:p>
        </w:tc>
      </w:tr>
      <w:tr w:rsidR="00CA1EF6" w:rsidRPr="0006281E" w14:paraId="75B3CCAE" w14:textId="77777777" w:rsidTr="00CA1EF6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D816EE4" w14:textId="77777777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69880EAC" w14:textId="6257B2CE" w:rsidR="00CA1EF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6391FA3" w14:textId="77777777" w:rsidR="00CA1EF6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  <w:p w14:paraId="53106185" w14:textId="367A02E9" w:rsidR="00AD2B61" w:rsidRDefault="00AD2B61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format is invalid</w:t>
            </w:r>
          </w:p>
          <w:p w14:paraId="4BAA1D41" w14:textId="77777777" w:rsidR="009D30C6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Clock type is invalid</w:t>
            </w:r>
          </w:p>
          <w:p w14:paraId="08BF26F2" w14:textId="2845D401" w:rsidR="00BF5BDA" w:rsidRDefault="00BF5BD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  <w:p w14:paraId="6BF6B2FE" w14:textId="723D9D8D" w:rsidR="003574DF" w:rsidRDefault="003574DF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Clock ratio is invalid</w:t>
            </w:r>
          </w:p>
          <w:p w14:paraId="714941B4" w14:textId="77777777" w:rsidR="009D30C6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Sampling rate is invalid</w:t>
            </w:r>
          </w:p>
          <w:p w14:paraId="23A7C16A" w14:textId="36C8BC34" w:rsidR="009D30C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PCM width is invalid</w:t>
            </w:r>
          </w:p>
        </w:tc>
      </w:tr>
      <w:tr w:rsidR="00CA1EF6" w:rsidRPr="0006281E" w14:paraId="55A05519" w14:textId="77777777" w:rsidTr="00CA1EF6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A434A9E" w14:textId="77777777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9251B5" w14:textId="10A4A008" w:rsidR="00CA1EF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558370" w14:textId="26FD9E9E" w:rsidR="00CA1EF6" w:rsidRPr="0006281E" w:rsidRDefault="00C20DF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45082C" w:rsidRPr="0006281E" w14:paraId="73C1AD69" w14:textId="77777777" w:rsidTr="0066726A">
        <w:trPr>
          <w:trHeight w:val="71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DC032DD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237A5F5" w14:textId="27598643" w:rsidR="008A7BCE" w:rsidRPr="0006281E" w:rsidRDefault="001A1BFA" w:rsidP="00D175E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792B9B">
              <w:rPr>
                <w:rFonts w:ascii="Arial" w:hAnsi="Arial" w:cs="Arial"/>
                <w:sz w:val="18"/>
                <w:szCs w:val="18"/>
              </w:rPr>
              <w:t>ssi_setup</w:t>
            </w:r>
            <w:r w:rsidR="00D175EE" w:rsidRPr="000628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1EF6" w:rsidRPr="0006281E">
              <w:rPr>
                <w:rFonts w:ascii="Arial" w:hAnsi="Arial" w:cs="Arial"/>
                <w:sz w:val="18"/>
                <w:szCs w:val="18"/>
              </w:rPr>
              <w:t>command processing</w:t>
            </w:r>
            <w:r w:rsidR="008A7BC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253CBE3" w14:textId="395EE0E6" w:rsidR="008A7BCE" w:rsidRPr="0006281E" w:rsidRDefault="008A7BCE" w:rsidP="00E73800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92B9B">
              <w:rPr>
                <w:rFonts w:ascii="Arial" w:hAnsi="Arial" w:cs="Arial"/>
                <w:sz w:val="18"/>
                <w:szCs w:val="18"/>
              </w:rPr>
              <w:t>Set register</w:t>
            </w:r>
            <w:r w:rsidR="00E73800">
              <w:rPr>
                <w:rFonts w:ascii="Arial" w:hAnsi="Arial" w:cs="Arial"/>
                <w:sz w:val="18"/>
                <w:szCs w:val="18"/>
              </w:rPr>
              <w:t>s for SSI operation</w:t>
            </w:r>
          </w:p>
        </w:tc>
      </w:tr>
    </w:tbl>
    <w:p w14:paraId="150A1FC7" w14:textId="77777777" w:rsidR="002E6C29" w:rsidRPr="00FD773D" w:rsidRDefault="002E6C29" w:rsidP="002E6C29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7A179DC9" w14:textId="77777777" w:rsidR="00D12B81" w:rsidRDefault="00D12B81" w:rsidP="00DB14A3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35F8E62A" w14:textId="4B43C51B" w:rsidR="0019500D" w:rsidRPr="004E31F7" w:rsidRDefault="004E31F7" w:rsidP="004E31F7">
      <w:pPr>
        <w:pStyle w:val="Caption"/>
        <w:rPr>
          <w:rFonts w:asciiTheme="majorHAnsi" w:hAnsiTheme="majorHAnsi" w:cstheme="majorHAnsi"/>
        </w:rPr>
      </w:pPr>
      <w:bookmarkStart w:id="54" w:name="_Toc530075702"/>
      <w:bookmarkStart w:id="55" w:name="_Toc534285945"/>
      <w:r w:rsidRPr="004E31F7">
        <w:rPr>
          <w:rFonts w:asciiTheme="majorHAnsi" w:hAnsiTheme="majorHAnsi" w:cstheme="majorHAnsi"/>
        </w:rPr>
        <w:t xml:space="preserve">Table </w:t>
      </w:r>
      <w:r w:rsidRPr="004E31F7">
        <w:rPr>
          <w:rFonts w:asciiTheme="majorHAnsi" w:hAnsiTheme="majorHAnsi" w:cstheme="majorHAnsi"/>
        </w:rPr>
        <w:fldChar w:fldCharType="begin"/>
      </w:r>
      <w:r w:rsidRPr="004E31F7">
        <w:rPr>
          <w:rFonts w:asciiTheme="majorHAnsi" w:hAnsiTheme="majorHAnsi" w:cstheme="majorHAnsi"/>
        </w:rPr>
        <w:instrText xml:space="preserve"> STYLEREF 1 \s </w:instrText>
      </w:r>
      <w:r w:rsidRPr="004E31F7">
        <w:rPr>
          <w:rFonts w:asciiTheme="majorHAnsi" w:hAnsiTheme="majorHAnsi" w:cstheme="majorHAnsi"/>
        </w:rPr>
        <w:fldChar w:fldCharType="separate"/>
      </w:r>
      <w:r w:rsidR="0077541A">
        <w:rPr>
          <w:rFonts w:asciiTheme="majorHAnsi" w:hAnsiTheme="majorHAnsi" w:cstheme="majorHAnsi"/>
          <w:noProof/>
        </w:rPr>
        <w:t>3</w:t>
      </w:r>
      <w:r w:rsidRPr="004E31F7">
        <w:rPr>
          <w:rFonts w:asciiTheme="majorHAnsi" w:hAnsiTheme="majorHAnsi" w:cstheme="majorHAnsi"/>
        </w:rPr>
        <w:fldChar w:fldCharType="end"/>
      </w:r>
      <w:r w:rsidRPr="004E31F7">
        <w:rPr>
          <w:rFonts w:asciiTheme="majorHAnsi" w:hAnsiTheme="majorHAnsi" w:cstheme="majorHAnsi"/>
        </w:rPr>
        <w:noBreakHyphen/>
      </w:r>
      <w:r w:rsidRPr="004E31F7">
        <w:rPr>
          <w:rFonts w:asciiTheme="majorHAnsi" w:hAnsiTheme="majorHAnsi" w:cstheme="majorHAnsi"/>
        </w:rPr>
        <w:fldChar w:fldCharType="begin"/>
      </w:r>
      <w:r w:rsidRPr="004E31F7">
        <w:rPr>
          <w:rFonts w:asciiTheme="majorHAnsi" w:hAnsiTheme="majorHAnsi" w:cstheme="majorHAnsi"/>
        </w:rPr>
        <w:instrText xml:space="preserve"> SEQ Table \* ARABIC \s 1 </w:instrText>
      </w:r>
      <w:r w:rsidRPr="004E31F7">
        <w:rPr>
          <w:rFonts w:asciiTheme="majorHAnsi" w:hAnsiTheme="majorHAnsi" w:cstheme="majorHAnsi"/>
        </w:rPr>
        <w:fldChar w:fldCharType="separate"/>
      </w:r>
      <w:r w:rsidR="0077541A">
        <w:rPr>
          <w:rFonts w:asciiTheme="majorHAnsi" w:hAnsiTheme="majorHAnsi" w:cstheme="majorHAnsi"/>
          <w:noProof/>
        </w:rPr>
        <w:t>8</w:t>
      </w:r>
      <w:r w:rsidRPr="004E31F7">
        <w:rPr>
          <w:rFonts w:asciiTheme="majorHAnsi" w:hAnsiTheme="majorHAnsi" w:cstheme="majorHAnsi"/>
        </w:rPr>
        <w:fldChar w:fldCharType="end"/>
      </w:r>
      <w:r w:rsidRPr="004E31F7">
        <w:rPr>
          <w:rFonts w:asciiTheme="majorHAnsi" w:hAnsiTheme="majorHAnsi" w:cstheme="majorHAnsi"/>
        </w:rPr>
        <w:t xml:space="preserve"> Setting of clock supplier for SSI</w:t>
      </w:r>
      <w:bookmarkEnd w:id="54"/>
      <w:bookmarkEnd w:id="55"/>
    </w:p>
    <w:tbl>
      <w:tblPr>
        <w:tblStyle w:val="TableGrid"/>
        <w:tblW w:w="6929" w:type="dxa"/>
        <w:tblInd w:w="966" w:type="dxa"/>
        <w:tblLook w:val="04A0" w:firstRow="1" w:lastRow="0" w:firstColumn="1" w:lastColumn="0" w:noHBand="0" w:noVBand="1"/>
      </w:tblPr>
      <w:tblGrid>
        <w:gridCol w:w="1417"/>
        <w:gridCol w:w="1650"/>
        <w:gridCol w:w="2062"/>
        <w:gridCol w:w="939"/>
        <w:gridCol w:w="861"/>
      </w:tblGrid>
      <w:tr w:rsidR="007B7670" w14:paraId="6E997BE0" w14:textId="77777777" w:rsidTr="006D2031">
        <w:tc>
          <w:tcPr>
            <w:tcW w:w="1417" w:type="dxa"/>
          </w:tcPr>
          <w:p w14:paraId="29EEBCBE" w14:textId="28E56350" w:rsidR="007B7670" w:rsidRPr="000A6570" w:rsidRDefault="007B7670" w:rsidP="007B7670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SSI module</w:t>
            </w:r>
          </w:p>
        </w:tc>
        <w:tc>
          <w:tcPr>
            <w:tcW w:w="1650" w:type="dxa"/>
          </w:tcPr>
          <w:p w14:paraId="26419B23" w14:textId="52E8AD77" w:rsidR="007B7670" w:rsidRPr="000A6570" w:rsidRDefault="007B7670" w:rsidP="007B7670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Sampling rate</w:t>
            </w:r>
          </w:p>
        </w:tc>
        <w:tc>
          <w:tcPr>
            <w:tcW w:w="2062" w:type="dxa"/>
          </w:tcPr>
          <w:p w14:paraId="46CB9BCA" w14:textId="6A9DF743" w:rsidR="007B7670" w:rsidRPr="000A6570" w:rsidRDefault="007B7670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939" w:type="dxa"/>
          </w:tcPr>
          <w:p w14:paraId="55F4724D" w14:textId="31144449" w:rsidR="007B7670" w:rsidRPr="000A6570" w:rsidRDefault="007B7670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Bits</w:t>
            </w:r>
          </w:p>
        </w:tc>
        <w:tc>
          <w:tcPr>
            <w:tcW w:w="861" w:type="dxa"/>
          </w:tcPr>
          <w:p w14:paraId="0C247B43" w14:textId="5FE1011C" w:rsidR="007B7670" w:rsidRPr="000A6570" w:rsidRDefault="007B7670" w:rsidP="00E01988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</w:rPr>
            </w:pPr>
            <w:r w:rsidRPr="000A6570">
              <w:rPr>
                <w:rFonts w:ascii="Arial" w:hAnsi="Arial" w:cs="Arial"/>
                <w:b/>
              </w:rPr>
              <w:t>Value</w:t>
            </w:r>
          </w:p>
        </w:tc>
      </w:tr>
      <w:tr w:rsidR="00A71B9D" w14:paraId="638DBF62" w14:textId="77777777" w:rsidTr="006D2031">
        <w:tc>
          <w:tcPr>
            <w:tcW w:w="1417" w:type="dxa"/>
            <w:vMerge w:val="restart"/>
            <w:vAlign w:val="center"/>
          </w:tcPr>
          <w:p w14:paraId="1132259B" w14:textId="50C6F2D7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SSI0</w:t>
            </w:r>
          </w:p>
        </w:tc>
        <w:tc>
          <w:tcPr>
            <w:tcW w:w="1650" w:type="dxa"/>
          </w:tcPr>
          <w:p w14:paraId="394E5CC6" w14:textId="5A84EB9A" w:rsidR="00A71B9D" w:rsidRPr="007B7670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 w:val="restart"/>
            <w:vAlign w:val="center"/>
          </w:tcPr>
          <w:p w14:paraId="4BD96E12" w14:textId="057921E6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AUDIO_CLK_SEL0</w:t>
            </w:r>
          </w:p>
        </w:tc>
        <w:tc>
          <w:tcPr>
            <w:tcW w:w="939" w:type="dxa"/>
            <w:vMerge w:val="restart"/>
            <w:vAlign w:val="center"/>
          </w:tcPr>
          <w:p w14:paraId="169A81AD" w14:textId="4923ABB1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[7:0]</w:t>
            </w:r>
          </w:p>
        </w:tc>
        <w:tc>
          <w:tcPr>
            <w:tcW w:w="861" w:type="dxa"/>
            <w:vAlign w:val="center"/>
          </w:tcPr>
          <w:p w14:paraId="6F607C4E" w14:textId="6184314F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</w:t>
            </w:r>
          </w:p>
        </w:tc>
      </w:tr>
      <w:tr w:rsidR="00A71B9D" w14:paraId="33530996" w14:textId="77777777" w:rsidTr="006D2031">
        <w:tc>
          <w:tcPr>
            <w:tcW w:w="1417" w:type="dxa"/>
            <w:vMerge/>
            <w:vAlign w:val="center"/>
          </w:tcPr>
          <w:p w14:paraId="4FF406F7" w14:textId="77777777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456848C4" w14:textId="571057DE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5FBC0EF1" w14:textId="0E49EF26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42E690E7" w14:textId="77777777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4C960BE4" w14:textId="37E4578F" w:rsidR="00A71B9D" w:rsidRDefault="00A71B9D" w:rsidP="00A71B9D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</w:t>
            </w:r>
          </w:p>
        </w:tc>
      </w:tr>
      <w:tr w:rsidR="004B2641" w14:paraId="407644FF" w14:textId="77777777" w:rsidTr="006D2031">
        <w:tc>
          <w:tcPr>
            <w:tcW w:w="1417" w:type="dxa"/>
            <w:vMerge w:val="restart"/>
            <w:vAlign w:val="center"/>
          </w:tcPr>
          <w:p w14:paraId="18B093ED" w14:textId="4F934DFF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SSI1</w:t>
            </w:r>
          </w:p>
        </w:tc>
        <w:tc>
          <w:tcPr>
            <w:tcW w:w="1650" w:type="dxa"/>
          </w:tcPr>
          <w:p w14:paraId="58484EA8" w14:textId="3EFCF501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 w:val="restart"/>
            <w:vAlign w:val="center"/>
          </w:tcPr>
          <w:p w14:paraId="4927A026" w14:textId="248ADEB5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AUDIO_CLK_SEL0</w:t>
            </w:r>
          </w:p>
        </w:tc>
        <w:tc>
          <w:tcPr>
            <w:tcW w:w="939" w:type="dxa"/>
            <w:vMerge w:val="restart"/>
            <w:vAlign w:val="center"/>
          </w:tcPr>
          <w:p w14:paraId="6165A63D" w14:textId="287BC1C3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[15:8]</w:t>
            </w:r>
          </w:p>
        </w:tc>
        <w:tc>
          <w:tcPr>
            <w:tcW w:w="861" w:type="dxa"/>
            <w:vAlign w:val="center"/>
          </w:tcPr>
          <w:p w14:paraId="10379C5D" w14:textId="22190DAA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</w:t>
            </w:r>
          </w:p>
        </w:tc>
      </w:tr>
      <w:tr w:rsidR="004B2641" w14:paraId="209BB7D9" w14:textId="77777777" w:rsidTr="006D2031">
        <w:tc>
          <w:tcPr>
            <w:tcW w:w="1417" w:type="dxa"/>
            <w:vMerge/>
            <w:vAlign w:val="center"/>
          </w:tcPr>
          <w:p w14:paraId="1441C0BB" w14:textId="77777777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03F82943" w14:textId="5AE6B51C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398B9476" w14:textId="68FE6F13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193752D5" w14:textId="77777777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3ACB3421" w14:textId="2A9965AD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</w:t>
            </w:r>
          </w:p>
        </w:tc>
      </w:tr>
      <w:tr w:rsidR="004B2641" w14:paraId="36208EE2" w14:textId="77777777" w:rsidTr="006D2031">
        <w:tc>
          <w:tcPr>
            <w:tcW w:w="1417" w:type="dxa"/>
            <w:vMerge w:val="restart"/>
            <w:vAlign w:val="center"/>
          </w:tcPr>
          <w:p w14:paraId="7B736342" w14:textId="289291BC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SSI2</w:t>
            </w:r>
          </w:p>
        </w:tc>
        <w:tc>
          <w:tcPr>
            <w:tcW w:w="1650" w:type="dxa"/>
          </w:tcPr>
          <w:p w14:paraId="54AF35B8" w14:textId="5C8158D6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 w:val="restart"/>
            <w:vAlign w:val="center"/>
          </w:tcPr>
          <w:p w14:paraId="14B3C48E" w14:textId="60355430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AUDIO_CLK_SEL0</w:t>
            </w:r>
          </w:p>
        </w:tc>
        <w:tc>
          <w:tcPr>
            <w:tcW w:w="939" w:type="dxa"/>
            <w:vMerge w:val="restart"/>
            <w:vAlign w:val="center"/>
          </w:tcPr>
          <w:p w14:paraId="40D11B62" w14:textId="19ED995D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[23:16]</w:t>
            </w:r>
          </w:p>
        </w:tc>
        <w:tc>
          <w:tcPr>
            <w:tcW w:w="861" w:type="dxa"/>
            <w:vAlign w:val="center"/>
          </w:tcPr>
          <w:p w14:paraId="4F882C83" w14:textId="027C7C6A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</w:t>
            </w:r>
          </w:p>
        </w:tc>
      </w:tr>
      <w:tr w:rsidR="004B2641" w14:paraId="306A745A" w14:textId="77777777" w:rsidTr="006D2031">
        <w:tc>
          <w:tcPr>
            <w:tcW w:w="1417" w:type="dxa"/>
            <w:vMerge/>
            <w:vAlign w:val="center"/>
          </w:tcPr>
          <w:p w14:paraId="67040268" w14:textId="77777777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1FDD3E4E" w14:textId="6E7A8A2D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05ABE6BE" w14:textId="77777777" w:rsidR="004B2641" w:rsidRPr="007B7670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2EBFC78A" w14:textId="77777777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0E56BBAC" w14:textId="7CBDA99F" w:rsidR="004B2641" w:rsidRDefault="004B2641" w:rsidP="004B26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</w:t>
            </w:r>
          </w:p>
        </w:tc>
      </w:tr>
      <w:tr w:rsidR="00A31692" w14:paraId="773D38C7" w14:textId="77777777" w:rsidTr="006D2031">
        <w:tc>
          <w:tcPr>
            <w:tcW w:w="1417" w:type="dxa"/>
            <w:vMerge w:val="restart"/>
            <w:vAlign w:val="center"/>
          </w:tcPr>
          <w:p w14:paraId="25A4CD7E" w14:textId="6143CC4A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SSI3</w:t>
            </w:r>
          </w:p>
        </w:tc>
        <w:tc>
          <w:tcPr>
            <w:tcW w:w="1650" w:type="dxa"/>
          </w:tcPr>
          <w:p w14:paraId="3E6C2F85" w14:textId="121F6E66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 w:val="restart"/>
            <w:vAlign w:val="center"/>
          </w:tcPr>
          <w:p w14:paraId="5767C580" w14:textId="28FC8C9D" w:rsidR="00A31692" w:rsidRPr="007B7670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AUDIO_CLK_SEL0</w:t>
            </w:r>
          </w:p>
        </w:tc>
        <w:tc>
          <w:tcPr>
            <w:tcW w:w="939" w:type="dxa"/>
            <w:vMerge w:val="restart"/>
            <w:vAlign w:val="center"/>
          </w:tcPr>
          <w:p w14:paraId="4310A494" w14:textId="7779008B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[31:24]</w:t>
            </w:r>
          </w:p>
        </w:tc>
        <w:tc>
          <w:tcPr>
            <w:tcW w:w="861" w:type="dxa"/>
            <w:vAlign w:val="center"/>
          </w:tcPr>
          <w:p w14:paraId="70869CE0" w14:textId="40EF79E7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</w:t>
            </w:r>
          </w:p>
        </w:tc>
      </w:tr>
      <w:tr w:rsidR="00A31692" w14:paraId="3748C26A" w14:textId="77777777" w:rsidTr="006D2031">
        <w:tc>
          <w:tcPr>
            <w:tcW w:w="1417" w:type="dxa"/>
            <w:vMerge/>
            <w:vAlign w:val="center"/>
          </w:tcPr>
          <w:p w14:paraId="02B830CB" w14:textId="77777777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6F349104" w14:textId="1C242241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4EAC4C47" w14:textId="77777777" w:rsidR="00A31692" w:rsidRPr="007B7670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42F71A15" w14:textId="77777777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1CB06CC0" w14:textId="6863131D" w:rsidR="00A31692" w:rsidRDefault="00A31692" w:rsidP="00A316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</w:t>
            </w:r>
          </w:p>
        </w:tc>
      </w:tr>
      <w:tr w:rsidR="00CE6DDC" w14:paraId="01EEAFF9" w14:textId="77777777" w:rsidTr="006D2031">
        <w:tc>
          <w:tcPr>
            <w:tcW w:w="1417" w:type="dxa"/>
            <w:vMerge w:val="restart"/>
            <w:vAlign w:val="center"/>
          </w:tcPr>
          <w:p w14:paraId="2E469108" w14:textId="390AAFB3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SSI4</w:t>
            </w:r>
          </w:p>
        </w:tc>
        <w:tc>
          <w:tcPr>
            <w:tcW w:w="1650" w:type="dxa"/>
          </w:tcPr>
          <w:p w14:paraId="6436B58C" w14:textId="265783CA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 w:val="restart"/>
            <w:vAlign w:val="center"/>
          </w:tcPr>
          <w:p w14:paraId="21DFAD4E" w14:textId="10919386" w:rsidR="00CE6DDC" w:rsidRPr="007B7670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AUDIO_CLK_SEL1</w:t>
            </w:r>
          </w:p>
        </w:tc>
        <w:tc>
          <w:tcPr>
            <w:tcW w:w="939" w:type="dxa"/>
            <w:vMerge w:val="restart"/>
            <w:vAlign w:val="center"/>
          </w:tcPr>
          <w:p w14:paraId="1D083CF7" w14:textId="2C7637AF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[7:0]</w:t>
            </w:r>
          </w:p>
        </w:tc>
        <w:tc>
          <w:tcPr>
            <w:tcW w:w="861" w:type="dxa"/>
            <w:vAlign w:val="center"/>
          </w:tcPr>
          <w:p w14:paraId="601788F9" w14:textId="1493C19E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</w:t>
            </w:r>
          </w:p>
        </w:tc>
      </w:tr>
      <w:tr w:rsidR="00CE6DDC" w14:paraId="7886372A" w14:textId="77777777" w:rsidTr="006D2031">
        <w:tc>
          <w:tcPr>
            <w:tcW w:w="1417" w:type="dxa"/>
            <w:vMerge/>
            <w:vAlign w:val="center"/>
          </w:tcPr>
          <w:p w14:paraId="1D168895" w14:textId="77777777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048273A8" w14:textId="531A0223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1B9B9800" w14:textId="77777777" w:rsidR="00CE6DDC" w:rsidRPr="007B7670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3B22F2AB" w14:textId="77777777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46C46C94" w14:textId="03779854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</w:t>
            </w:r>
          </w:p>
        </w:tc>
      </w:tr>
      <w:tr w:rsidR="00CE6DDC" w14:paraId="44C37782" w14:textId="77777777" w:rsidTr="006D2031">
        <w:tc>
          <w:tcPr>
            <w:tcW w:w="1417" w:type="dxa"/>
            <w:vMerge w:val="restart"/>
            <w:vAlign w:val="center"/>
          </w:tcPr>
          <w:p w14:paraId="0FD188C6" w14:textId="5F28A6FE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SSI9</w:t>
            </w:r>
          </w:p>
        </w:tc>
        <w:tc>
          <w:tcPr>
            <w:tcW w:w="1650" w:type="dxa"/>
          </w:tcPr>
          <w:p w14:paraId="7478C65B" w14:textId="13C31BB7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48000</w:t>
            </w:r>
          </w:p>
        </w:tc>
        <w:tc>
          <w:tcPr>
            <w:tcW w:w="2062" w:type="dxa"/>
            <w:vMerge w:val="restart"/>
            <w:vAlign w:val="center"/>
          </w:tcPr>
          <w:p w14:paraId="585E7FC4" w14:textId="1EA4E3A2" w:rsidR="00CE6DDC" w:rsidRPr="007B7670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7B7670">
              <w:rPr>
                <w:rFonts w:ascii="Arial" w:hAnsi="Arial" w:cs="Arial"/>
              </w:rPr>
              <w:t>AUDIO_CLK_SEL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939" w:type="dxa"/>
            <w:vMerge w:val="restart"/>
            <w:vAlign w:val="center"/>
          </w:tcPr>
          <w:p w14:paraId="3C58573F" w14:textId="58D78850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[15:8]</w:t>
            </w:r>
          </w:p>
        </w:tc>
        <w:tc>
          <w:tcPr>
            <w:tcW w:w="861" w:type="dxa"/>
            <w:vAlign w:val="center"/>
          </w:tcPr>
          <w:p w14:paraId="2417EBF2" w14:textId="61644DD4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</w:t>
            </w:r>
          </w:p>
        </w:tc>
      </w:tr>
      <w:tr w:rsidR="00CE6DDC" w14:paraId="685DC2F2" w14:textId="77777777" w:rsidTr="006D2031">
        <w:tc>
          <w:tcPr>
            <w:tcW w:w="1417" w:type="dxa"/>
            <w:vMerge/>
            <w:vAlign w:val="center"/>
          </w:tcPr>
          <w:p w14:paraId="48F98287" w14:textId="77777777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14:paraId="27113EC6" w14:textId="24DC57E1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44100</w:t>
            </w:r>
          </w:p>
        </w:tc>
        <w:tc>
          <w:tcPr>
            <w:tcW w:w="2062" w:type="dxa"/>
            <w:vMerge/>
            <w:vAlign w:val="center"/>
          </w:tcPr>
          <w:p w14:paraId="5BA20194" w14:textId="77777777" w:rsidR="00CE6DDC" w:rsidRPr="007B7670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39" w:type="dxa"/>
            <w:vMerge/>
            <w:vAlign w:val="center"/>
          </w:tcPr>
          <w:p w14:paraId="712367D3" w14:textId="77777777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61" w:type="dxa"/>
            <w:vAlign w:val="center"/>
          </w:tcPr>
          <w:p w14:paraId="7652FA6B" w14:textId="600A9B4D" w:rsidR="00CE6DDC" w:rsidRDefault="00CE6DDC" w:rsidP="00CE6DDC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</w:t>
            </w:r>
          </w:p>
        </w:tc>
      </w:tr>
    </w:tbl>
    <w:p w14:paraId="44DB07B1" w14:textId="55DA2B77" w:rsidR="00EB6A73" w:rsidRPr="00237C6D" w:rsidRDefault="000A48BC" w:rsidP="00BD1D8B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C25D82" wp14:editId="6246A08D">
            <wp:extent cx="5390984" cy="855744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a_ssi_setu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63" cy="85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C68B" w14:textId="4B75A97E" w:rsidR="00FA79AA" w:rsidRDefault="0089129E" w:rsidP="00C54F40">
      <w:pPr>
        <w:pStyle w:val="Caption"/>
        <w:jc w:val="center"/>
        <w:rPr>
          <w:rFonts w:ascii="Arial" w:hAnsi="Arial" w:cs="Arial"/>
        </w:rPr>
      </w:pPr>
      <w:bookmarkStart w:id="56" w:name="_Toc496800162"/>
      <w:bookmarkStart w:id="57" w:name="_Toc530075690"/>
      <w:bookmarkStart w:id="58" w:name="_Ref491846598"/>
      <w:r w:rsidRPr="0006281E">
        <w:rPr>
          <w:rFonts w:ascii="Arial" w:hAnsi="Arial" w:cs="Arial"/>
        </w:rPr>
        <w:t xml:space="preserve">Figure </w:t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STYLEREF 1 \s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1E7A16">
        <w:rPr>
          <w:rFonts w:ascii="Arial" w:hAnsi="Arial" w:cs="Arial"/>
        </w:rPr>
        <w:fldChar w:fldCharType="end"/>
      </w:r>
      <w:r w:rsidR="001E7A16">
        <w:rPr>
          <w:rFonts w:ascii="Arial" w:hAnsi="Arial" w:cs="Arial"/>
        </w:rPr>
        <w:noBreakHyphen/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SEQ Figure \* ARABIC \s 1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4</w:t>
      </w:r>
      <w:r w:rsidR="001E7A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410230">
        <w:rPr>
          <w:rFonts w:ascii="Arial" w:hAnsi="Arial" w:cs="Arial"/>
        </w:rPr>
        <w:t>xa_</w:t>
      </w:r>
      <w:r w:rsidR="004A3596">
        <w:rPr>
          <w:rFonts w:ascii="Arial" w:hAnsi="Arial" w:cs="Arial"/>
        </w:rPr>
        <w:t>ssi_</w:t>
      </w:r>
      <w:r w:rsidR="00EB6A73">
        <w:rPr>
          <w:rFonts w:ascii="Arial" w:hAnsi="Arial" w:cs="Arial"/>
        </w:rPr>
        <w:t>setup</w:t>
      </w:r>
      <w:r w:rsidR="00561375" w:rsidRPr="0006281E">
        <w:rPr>
          <w:rFonts w:ascii="Arial" w:hAnsi="Arial" w:cs="Arial"/>
        </w:rPr>
        <w:t xml:space="preserve"> flow</w:t>
      </w:r>
      <w:r w:rsidR="00FA79AA" w:rsidRPr="0006281E">
        <w:rPr>
          <w:rFonts w:ascii="Arial" w:hAnsi="Arial" w:cs="Arial"/>
        </w:rPr>
        <w:t>chart</w:t>
      </w:r>
      <w:bookmarkEnd w:id="56"/>
      <w:bookmarkEnd w:id="57"/>
      <w:r w:rsidR="00FA79AA" w:rsidRPr="0006281E">
        <w:rPr>
          <w:rFonts w:ascii="Arial" w:hAnsi="Arial" w:cs="Arial"/>
        </w:rPr>
        <w:br w:type="page"/>
      </w:r>
    </w:p>
    <w:p w14:paraId="2AD77035" w14:textId="67783547" w:rsidR="00E14E8D" w:rsidRDefault="00DE1B8E" w:rsidP="00E14E8D">
      <w:pPr>
        <w:pStyle w:val="Heading3"/>
        <w:rPr>
          <w:rFonts w:cs="Arial"/>
        </w:rPr>
      </w:pPr>
      <w:bookmarkStart w:id="59" w:name="_Toc530075682"/>
      <w:bookmarkEnd w:id="58"/>
      <w:r>
        <w:rPr>
          <w:rFonts w:cs="Arial"/>
        </w:rPr>
        <w:lastRenderedPageBreak/>
        <w:t>ssi_start</w:t>
      </w:r>
      <w:bookmarkEnd w:id="59"/>
      <w:r w:rsidR="00E14E8D" w:rsidRPr="0006281E">
        <w:rPr>
          <w:rFonts w:cs="Arial"/>
        </w:rPr>
        <w:t xml:space="preserve"> </w:t>
      </w:r>
    </w:p>
    <w:p w14:paraId="6CC46570" w14:textId="4EDBE2E8" w:rsidR="002E6C29" w:rsidRPr="002E6C29" w:rsidRDefault="002E6C29" w:rsidP="002E6C29">
      <w:pPr>
        <w:pStyle w:val="ReqID"/>
      </w:pPr>
      <w:r>
        <w:t>DD_PLG_TDM_07_005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E14E8D" w:rsidRPr="0006281E" w14:paraId="0CB04324" w14:textId="77777777" w:rsidTr="00DE1B8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9F2C8D3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B7D9B01" w14:textId="5B0F6896" w:rsidR="00E14E8D" w:rsidRPr="0006281E" w:rsidRDefault="00DE1B8E" w:rsidP="00DE1B8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SSI_ERR_CODE </w:t>
            </w:r>
            <w:r w:rsidR="00BD1D8B">
              <w:rPr>
                <w:rFonts w:ascii="Courier New" w:hAnsi="Courier New" w:cs="Courier New"/>
                <w:szCs w:val="18"/>
              </w:rPr>
              <w:t>xa_</w:t>
            </w:r>
            <w:r>
              <w:rPr>
                <w:rFonts w:ascii="Courier New" w:hAnsi="Courier New" w:cs="Courier New"/>
                <w:szCs w:val="18"/>
              </w:rPr>
              <w:t>ssi_start(</w:t>
            </w:r>
            <w:r w:rsidR="00F410AA">
              <w:rPr>
                <w:rFonts w:ascii="Courier New" w:hAnsi="Courier New" w:cs="Courier New"/>
                <w:szCs w:val="18"/>
              </w:rPr>
              <w:t>SSI_MODULE</w:t>
            </w:r>
            <w:r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E14E8D" w:rsidRPr="0006281E" w14:paraId="785CF6F8" w14:textId="77777777" w:rsidTr="000663A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10C8462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3F884E" w14:textId="2868A729" w:rsidR="00E14E8D" w:rsidRPr="00DE1B8E" w:rsidRDefault="00DE1B8E" w:rsidP="00DE1B8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 is to start SSI module.</w:t>
            </w:r>
          </w:p>
        </w:tc>
      </w:tr>
      <w:tr w:rsidR="00E14E8D" w:rsidRPr="0006281E" w14:paraId="717DF743" w14:textId="77777777" w:rsidTr="000663A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17B71BF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C7645C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61EB32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288CBD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5008F1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E1B8E" w:rsidRPr="0006281E" w14:paraId="00EAEE97" w14:textId="77777777" w:rsidTr="00DE1B8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883AEFE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EDCFE3F" w14:textId="2E507A6B" w:rsidR="00DE1B8E" w:rsidRPr="0006281E" w:rsidRDefault="00F410A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284AA" w14:textId="1FB6602D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783610" w14:textId="0155A355" w:rsidR="00DE1B8E" w:rsidRPr="0006281E" w:rsidRDefault="00DE1B8E" w:rsidP="00DE1B8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A2002" w14:textId="77777777" w:rsidR="00DE1B8E" w:rsidRDefault="00DE1B8E" w:rsidP="00DE1B8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52BEE884" w14:textId="07A8EAA6" w:rsidR="0077541A" w:rsidRPr="0006281E" w:rsidRDefault="0077541A" w:rsidP="00DE1B8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9]</w:t>
            </w:r>
          </w:p>
        </w:tc>
      </w:tr>
      <w:tr w:rsidR="00DE1B8E" w:rsidRPr="0006281E" w14:paraId="13263C9B" w14:textId="77777777" w:rsidTr="006C68DB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F79ACAF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E2AC68" w14:textId="2CABCB59" w:rsidR="00DE1B8E" w:rsidRPr="0006281E" w:rsidRDefault="00DE1B8E" w:rsidP="00BD1D8B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</w:t>
            </w:r>
            <w:r w:rsidR="00BD1D8B">
              <w:rPr>
                <w:rFonts w:cs="Arial"/>
                <w:szCs w:val="18"/>
              </w:rPr>
              <w:t>BUSY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FD1549" w14:textId="646D1449" w:rsidR="00DE1B8E" w:rsidRPr="0006281E" w:rsidRDefault="00DE1B8E" w:rsidP="00CB14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SSI module is </w:t>
            </w:r>
            <w:r w:rsidR="00CB145D">
              <w:rPr>
                <w:rFonts w:cs="Arial"/>
                <w:szCs w:val="18"/>
              </w:rPr>
              <w:t>running</w:t>
            </w:r>
          </w:p>
        </w:tc>
      </w:tr>
      <w:tr w:rsidR="00DE1B8E" w:rsidRPr="0006281E" w14:paraId="29A331FF" w14:textId="77777777" w:rsidTr="006C68DB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1ED6E5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326E249" w14:textId="5595431B" w:rsidR="00DE1B8E" w:rsidRDefault="00DE1B8E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C3F537" w14:textId="0ACE0837" w:rsidR="00DE1B8E" w:rsidRDefault="00A96431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DE1B8E" w:rsidRPr="0006281E" w14:paraId="2588CAC2" w14:textId="77777777" w:rsidTr="00A46BCA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471CF50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D2AF6B8" w14:textId="272593D3" w:rsidR="00DE1B8E" w:rsidRPr="0006281E" w:rsidRDefault="000C5D07" w:rsidP="00DE1B8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A0041F">
              <w:rPr>
                <w:rFonts w:ascii="Arial" w:hAnsi="Arial" w:cs="Arial"/>
                <w:sz w:val="18"/>
                <w:szCs w:val="18"/>
              </w:rPr>
              <w:t>ssi_start</w:t>
            </w:r>
            <w:r w:rsidR="00DE1B8E" w:rsidRPr="0006281E">
              <w:rPr>
                <w:rFonts w:ascii="Arial" w:hAnsi="Arial" w:cs="Arial"/>
                <w:sz w:val="18"/>
                <w:szCs w:val="18"/>
              </w:rPr>
              <w:t xml:space="preserve"> command processing:</w:t>
            </w:r>
          </w:p>
          <w:p w14:paraId="48DB70F2" w14:textId="2059909B" w:rsidR="00DE1B8E" w:rsidRPr="0006281E" w:rsidRDefault="00DE1B8E" w:rsidP="00865737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865737">
              <w:rPr>
                <w:rFonts w:ascii="Arial" w:hAnsi="Arial" w:cs="Arial"/>
                <w:sz w:val="18"/>
                <w:szCs w:val="18"/>
              </w:rPr>
              <w:t>Set ‘1’ to SSICR’s bit 0 to start SSI</w:t>
            </w:r>
          </w:p>
        </w:tc>
      </w:tr>
    </w:tbl>
    <w:p w14:paraId="1B6F0F5D" w14:textId="77777777" w:rsidR="002E6C29" w:rsidRPr="00FD773D" w:rsidRDefault="002E6C29" w:rsidP="002E6C29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6519EE1D" w14:textId="77777777" w:rsidR="00B97CDB" w:rsidRDefault="00B97CDB" w:rsidP="008B137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4529CB89" w14:textId="1776BE68" w:rsidR="00B97CDB" w:rsidRPr="0006281E" w:rsidRDefault="008B137D" w:rsidP="00B97CDB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60DE" wp14:editId="25CCF78B">
            <wp:extent cx="6193155" cy="49930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xa_ssi_st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F24" w14:textId="36DCD87A" w:rsidR="00B97CDB" w:rsidRPr="0006281E" w:rsidRDefault="00B97CDB" w:rsidP="00B97CDB">
      <w:pPr>
        <w:pStyle w:val="Caption"/>
        <w:jc w:val="center"/>
        <w:rPr>
          <w:rFonts w:ascii="Arial" w:hAnsi="Arial" w:cs="Arial"/>
        </w:rPr>
      </w:pPr>
      <w:bookmarkStart w:id="60" w:name="_Toc530075691"/>
      <w:r w:rsidRPr="0006281E">
        <w:rPr>
          <w:rFonts w:ascii="Arial" w:hAnsi="Arial" w:cs="Arial"/>
        </w:rPr>
        <w:t xml:space="preserve">Figure </w:t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STYLEREF 1 \s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1E7A16">
        <w:rPr>
          <w:rFonts w:ascii="Arial" w:hAnsi="Arial" w:cs="Arial"/>
        </w:rPr>
        <w:fldChar w:fldCharType="end"/>
      </w:r>
      <w:r w:rsidR="001E7A16">
        <w:rPr>
          <w:rFonts w:ascii="Arial" w:hAnsi="Arial" w:cs="Arial"/>
        </w:rPr>
        <w:noBreakHyphen/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SEQ Figure \* ARABIC \s 1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5</w:t>
      </w:r>
      <w:r w:rsidR="001E7A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D72833">
        <w:rPr>
          <w:rFonts w:ascii="Arial" w:hAnsi="Arial" w:cs="Arial"/>
        </w:rPr>
        <w:t>xa_</w:t>
      </w:r>
      <w:r w:rsidR="001C7976">
        <w:rPr>
          <w:rFonts w:ascii="Arial" w:hAnsi="Arial" w:cs="Arial"/>
        </w:rPr>
        <w:t>ssi_start</w:t>
      </w:r>
      <w:r>
        <w:rPr>
          <w:rFonts w:ascii="Arial" w:hAnsi="Arial" w:cs="Arial"/>
        </w:rPr>
        <w:t xml:space="preserve"> </w:t>
      </w:r>
      <w:r w:rsidRPr="0006281E">
        <w:rPr>
          <w:rFonts w:ascii="Arial" w:hAnsi="Arial" w:cs="Arial"/>
        </w:rPr>
        <w:t>flowchart</w:t>
      </w:r>
      <w:bookmarkEnd w:id="60"/>
    </w:p>
    <w:p w14:paraId="4E2760C1" w14:textId="03DF56DC" w:rsidR="00B97CDB" w:rsidRDefault="00B97CDB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D6B62A7" w14:textId="2BB1F5C8" w:rsidR="00372003" w:rsidRDefault="00B30897" w:rsidP="00372003">
      <w:pPr>
        <w:pStyle w:val="Heading3"/>
        <w:rPr>
          <w:rFonts w:cs="Arial"/>
        </w:rPr>
      </w:pPr>
      <w:bookmarkStart w:id="61" w:name="_Toc530075683"/>
      <w:r>
        <w:rPr>
          <w:rFonts w:cs="Arial"/>
        </w:rPr>
        <w:lastRenderedPageBreak/>
        <w:t>xa_</w:t>
      </w:r>
      <w:r w:rsidR="00372003">
        <w:rPr>
          <w:rFonts w:cs="Arial"/>
        </w:rPr>
        <w:t>ssi_stop</w:t>
      </w:r>
      <w:bookmarkEnd w:id="61"/>
    </w:p>
    <w:p w14:paraId="71566A8F" w14:textId="6AD4B47E" w:rsidR="002E6C29" w:rsidRPr="002E6C29" w:rsidRDefault="002E6C29" w:rsidP="002E6C29">
      <w:pPr>
        <w:pStyle w:val="ReqID"/>
      </w:pPr>
      <w:r>
        <w:t>DD_PLG_TDM_07_006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372003" w:rsidRPr="0006281E" w14:paraId="048B8BFA" w14:textId="77777777" w:rsidTr="002A2BAD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BB4787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57F0264" w14:textId="652ECC13" w:rsidR="00372003" w:rsidRPr="0006281E" w:rsidRDefault="00372003" w:rsidP="0037200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SSI_ERR_CODE </w:t>
            </w:r>
            <w:r w:rsidR="00B30897">
              <w:rPr>
                <w:rFonts w:ascii="Courier New" w:hAnsi="Courier New" w:cs="Courier New"/>
                <w:szCs w:val="18"/>
              </w:rPr>
              <w:t>xa_</w:t>
            </w:r>
            <w:r>
              <w:rPr>
                <w:rFonts w:ascii="Courier New" w:hAnsi="Courier New" w:cs="Courier New"/>
                <w:szCs w:val="18"/>
              </w:rPr>
              <w:t>ssi_stop(</w:t>
            </w:r>
            <w:r w:rsidR="00F410AA">
              <w:rPr>
                <w:rFonts w:ascii="Courier New" w:hAnsi="Courier New" w:cs="Courier New"/>
                <w:szCs w:val="18"/>
              </w:rPr>
              <w:t>SSI_MODULE</w:t>
            </w:r>
            <w:r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372003" w:rsidRPr="0006281E" w14:paraId="1448192A" w14:textId="77777777" w:rsidTr="002A2BAD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8859A88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8653C2" w14:textId="444741E9" w:rsidR="00372003" w:rsidRPr="00DE1B8E" w:rsidRDefault="00372003" w:rsidP="002A2BAD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stop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SSI module.</w:t>
            </w:r>
          </w:p>
        </w:tc>
      </w:tr>
      <w:tr w:rsidR="00372003" w:rsidRPr="0006281E" w14:paraId="4BF64734" w14:textId="77777777" w:rsidTr="002A2BAD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CFA1203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91C7F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B05400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93499B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37BB5B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372003" w:rsidRPr="0006281E" w14:paraId="36AAD33A" w14:textId="77777777" w:rsidTr="002A2BA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16720D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224698" w14:textId="2E2822E1" w:rsidR="00372003" w:rsidRPr="0006281E" w:rsidRDefault="00F410AA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B284F" w14:textId="77777777" w:rsidR="00372003" w:rsidRPr="0006281E" w:rsidRDefault="00372003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463889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3E8824" w14:textId="77777777" w:rsidR="00372003" w:rsidRDefault="00372003" w:rsidP="002A2BAD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45F3D7CE" w14:textId="6C263ECE" w:rsidR="0077541A" w:rsidRPr="0006281E" w:rsidRDefault="0077541A" w:rsidP="002A2BAD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9]</w:t>
            </w:r>
          </w:p>
        </w:tc>
      </w:tr>
      <w:tr w:rsidR="00372003" w:rsidRPr="0006281E" w14:paraId="5950ADB9" w14:textId="77777777" w:rsidTr="002A2BAD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276264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7FD5D" w14:textId="77777777" w:rsidR="00372003" w:rsidRPr="0006281E" w:rsidRDefault="00372003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AFA4C3" w14:textId="77777777" w:rsidR="00372003" w:rsidRPr="0006281E" w:rsidRDefault="00372003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372003" w:rsidRPr="0006281E" w14:paraId="6A0B7970" w14:textId="77777777" w:rsidTr="002A2BAD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72566B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0E2C337" w14:textId="77777777" w:rsidR="00372003" w:rsidRDefault="00372003" w:rsidP="002A2BA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67E00F" w14:textId="4D385576" w:rsidR="00372003" w:rsidRDefault="00372003" w:rsidP="00596D5F">
            <w:pPr>
              <w:pStyle w:val="a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Nomal end</w:t>
            </w:r>
          </w:p>
        </w:tc>
      </w:tr>
      <w:tr w:rsidR="00372003" w:rsidRPr="0006281E" w14:paraId="1D00C8DA" w14:textId="77777777" w:rsidTr="002A2BAD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3E9D4C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E253DC1" w14:textId="28A3F991" w:rsidR="00372003" w:rsidRPr="0006281E" w:rsidRDefault="00F0705B" w:rsidP="002A2BA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372003">
              <w:rPr>
                <w:rFonts w:ascii="Arial" w:hAnsi="Arial" w:cs="Arial"/>
                <w:sz w:val="18"/>
                <w:szCs w:val="18"/>
              </w:rPr>
              <w:t>ssi_start</w:t>
            </w:r>
            <w:r w:rsidR="00372003" w:rsidRPr="0006281E">
              <w:rPr>
                <w:rFonts w:ascii="Arial" w:hAnsi="Arial" w:cs="Arial"/>
                <w:sz w:val="18"/>
                <w:szCs w:val="18"/>
              </w:rPr>
              <w:t xml:space="preserve"> command processing:</w:t>
            </w:r>
          </w:p>
          <w:p w14:paraId="55BF0A73" w14:textId="23FA6AA2" w:rsidR="00372003" w:rsidRPr="0006281E" w:rsidRDefault="00372003" w:rsidP="002A2BAD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Set ‘0’ to SSICR’s bit 0 to stop SSI</w:t>
            </w:r>
          </w:p>
        </w:tc>
      </w:tr>
    </w:tbl>
    <w:p w14:paraId="5BAD7D73" w14:textId="1094F320" w:rsidR="002E6C29" w:rsidRPr="00FD773D" w:rsidRDefault="002E6C29" w:rsidP="002E6C29">
      <w:pPr>
        <w:pStyle w:val="RefIDs"/>
      </w:pPr>
      <w:r>
        <w:t xml:space="preserve">[Covers: </w:t>
      </w:r>
      <w:r w:rsidRPr="00006A5C">
        <w:t>FD_PLG_TDM_0</w:t>
      </w:r>
      <w:r>
        <w:t>17</w:t>
      </w:r>
      <w:r w:rsidRPr="00FD773D">
        <w:t>]</w:t>
      </w:r>
    </w:p>
    <w:p w14:paraId="50F88CAE" w14:textId="72D9C020" w:rsidR="00B10F6C" w:rsidRPr="0006281E" w:rsidRDefault="00B10F6C" w:rsidP="008744F0">
      <w:pPr>
        <w:rPr>
          <w:rFonts w:ascii="Arial" w:hAnsi="Arial" w:cs="Arial"/>
        </w:rPr>
      </w:pPr>
    </w:p>
    <w:p w14:paraId="450B8FD2" w14:textId="77777777" w:rsidR="00B10F6C" w:rsidRDefault="00B10F6C" w:rsidP="0089129E">
      <w:pPr>
        <w:pStyle w:val="Caption"/>
        <w:jc w:val="center"/>
        <w:rPr>
          <w:rFonts w:ascii="Arial" w:hAnsi="Arial" w:cs="Arial"/>
        </w:rPr>
      </w:pPr>
      <w:bookmarkStart w:id="62" w:name="_Toc519504628"/>
      <w:r>
        <w:rPr>
          <w:rFonts w:ascii="Arial" w:hAnsi="Arial" w:cs="Arial"/>
          <w:noProof/>
        </w:rPr>
        <w:drawing>
          <wp:inline distT="0" distB="0" distL="0" distR="0" wp14:anchorId="17301929" wp14:editId="4BB6F616">
            <wp:extent cx="6193155" cy="42729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xa_ssi_st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1998" w14:textId="02B7C5CA" w:rsidR="00AD529D" w:rsidRDefault="0089129E" w:rsidP="0089129E">
      <w:pPr>
        <w:pStyle w:val="Caption"/>
        <w:jc w:val="center"/>
        <w:rPr>
          <w:rFonts w:ascii="Arial" w:hAnsi="Arial" w:cs="Arial"/>
        </w:rPr>
      </w:pPr>
      <w:bookmarkStart w:id="63" w:name="_Toc530075692"/>
      <w:r w:rsidRPr="0006281E">
        <w:rPr>
          <w:rFonts w:ascii="Arial" w:hAnsi="Arial" w:cs="Arial"/>
        </w:rPr>
        <w:t xml:space="preserve">Figure </w:t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STYLEREF 1 \s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1E7A16">
        <w:rPr>
          <w:rFonts w:ascii="Arial" w:hAnsi="Arial" w:cs="Arial"/>
        </w:rPr>
        <w:fldChar w:fldCharType="end"/>
      </w:r>
      <w:r w:rsidR="001E7A16">
        <w:rPr>
          <w:rFonts w:ascii="Arial" w:hAnsi="Arial" w:cs="Arial"/>
        </w:rPr>
        <w:noBreakHyphen/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SEQ Figure \* ARABIC \s 1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6</w:t>
      </w:r>
      <w:r w:rsidR="001E7A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062F09">
        <w:rPr>
          <w:rFonts w:ascii="Arial" w:hAnsi="Arial" w:cs="Arial"/>
        </w:rPr>
        <w:t>xa_</w:t>
      </w:r>
      <w:r w:rsidR="008744F0">
        <w:rPr>
          <w:rFonts w:ascii="Arial" w:hAnsi="Arial" w:cs="Arial"/>
        </w:rPr>
        <w:t xml:space="preserve">ssi_stop </w:t>
      </w:r>
      <w:r w:rsidR="007476DB" w:rsidRPr="0006281E">
        <w:rPr>
          <w:rFonts w:ascii="Arial" w:hAnsi="Arial" w:cs="Arial"/>
        </w:rPr>
        <w:t>f</w:t>
      </w:r>
      <w:r w:rsidR="00153907" w:rsidRPr="0006281E">
        <w:rPr>
          <w:rFonts w:ascii="Arial" w:hAnsi="Arial" w:cs="Arial"/>
        </w:rPr>
        <w:t>low</w:t>
      </w:r>
      <w:r w:rsidR="007476DB" w:rsidRPr="0006281E">
        <w:rPr>
          <w:rFonts w:ascii="Arial" w:hAnsi="Arial" w:cs="Arial"/>
        </w:rPr>
        <w:t>chart</w:t>
      </w:r>
      <w:bookmarkEnd w:id="62"/>
      <w:bookmarkEnd w:id="63"/>
    </w:p>
    <w:p w14:paraId="5F2B9878" w14:textId="77777777" w:rsidR="00AD529D" w:rsidRDefault="00AD529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28251F0D" w14:textId="637D3A42" w:rsidR="00AD529D" w:rsidRDefault="006F6F18" w:rsidP="006F6F18">
      <w:pPr>
        <w:pStyle w:val="Heading3"/>
        <w:rPr>
          <w:rFonts w:cs="Arial"/>
        </w:rPr>
      </w:pPr>
      <w:bookmarkStart w:id="64" w:name="_Toc530075684"/>
      <w:r w:rsidRPr="006F6F18">
        <w:rPr>
          <w:rFonts w:cs="Arial"/>
        </w:rPr>
        <w:lastRenderedPageBreak/>
        <w:t>xa_ssi_check_available_module</w:t>
      </w:r>
      <w:bookmarkEnd w:id="64"/>
    </w:p>
    <w:p w14:paraId="42FAA883" w14:textId="64D093A2" w:rsidR="002E6C29" w:rsidRPr="002E6C29" w:rsidRDefault="002E6C29" w:rsidP="002E6C29">
      <w:pPr>
        <w:pStyle w:val="ReqID"/>
      </w:pPr>
      <w:r>
        <w:t>DD_PLG_TDM_07_007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09"/>
        <w:gridCol w:w="1137"/>
        <w:gridCol w:w="682"/>
        <w:gridCol w:w="4036"/>
      </w:tblGrid>
      <w:tr w:rsidR="00664DB8" w:rsidRPr="0006281E" w14:paraId="427887D2" w14:textId="77777777" w:rsidTr="002540A2">
        <w:trPr>
          <w:trHeight w:val="299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9FA1CEF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4B34C50E" w14:textId="1386D8C2" w:rsidR="00664DB8" w:rsidRPr="00D2087E" w:rsidRDefault="00C9643D" w:rsidP="003671FD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C9643D">
              <w:rPr>
                <w:rFonts w:ascii="Courier New" w:hAnsi="Courier New" w:cs="Courier New"/>
                <w:szCs w:val="18"/>
              </w:rPr>
              <w:t>SSI_ERROR_CODE xa_ssi_check_available_module(SSI_MODULE module_idx)</w:t>
            </w:r>
          </w:p>
        </w:tc>
      </w:tr>
      <w:tr w:rsidR="00664DB8" w:rsidRPr="0006281E" w14:paraId="4D7041C6" w14:textId="77777777" w:rsidTr="00671046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4FF660C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4FA9D44" w14:textId="23C1E5E2" w:rsidR="00664DB8" w:rsidRPr="0006281E" w:rsidRDefault="00126EFE" w:rsidP="00671046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</w:t>
            </w:r>
            <w:r w:rsidRPr="0099051E">
              <w:rPr>
                <w:rFonts w:ascii="Arial" w:hAnsi="Arial" w:cs="Arial"/>
                <w:color w:val="000000"/>
                <w:sz w:val="18"/>
                <w:szCs w:val="18"/>
              </w:rPr>
              <w:t xml:space="preserve">function is </w:t>
            </w:r>
            <w:r w:rsidR="0099051E" w:rsidRPr="0099051E">
              <w:rPr>
                <w:rFonts w:ascii="Arial" w:hAnsi="Arial" w:cs="Arial"/>
                <w:color w:val="000000"/>
                <w:sz w:val="18"/>
                <w:szCs w:val="18"/>
              </w:rPr>
              <w:t>check availability of SSI module</w:t>
            </w:r>
            <w:r w:rsidR="00427F38" w:rsidRPr="0099051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64DB8" w:rsidRPr="0006281E" w14:paraId="4A2949E1" w14:textId="77777777" w:rsidTr="002E6C29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6981D5F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0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ABBA8C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B20826B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3842ED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0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E6C41E8" w14:textId="77777777" w:rsidR="00664DB8" w:rsidRPr="0006281E" w:rsidRDefault="00664DB8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664DB8" w:rsidRPr="0006281E" w14:paraId="0BF5DCB4" w14:textId="77777777" w:rsidTr="002E6C29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D042C75" w14:textId="77777777" w:rsidR="00664DB8" w:rsidRPr="0006281E" w:rsidRDefault="00664DB8" w:rsidP="00671046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42A57AD" w14:textId="5009D328" w:rsidR="00664DB8" w:rsidRPr="0006281E" w:rsidRDefault="0099051E" w:rsidP="00671046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5327" w14:textId="12D923B3" w:rsidR="00664DB8" w:rsidRPr="0006281E" w:rsidRDefault="0099051E" w:rsidP="00671046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  <w:r w:rsidR="00881429">
              <w:rPr>
                <w:rFonts w:cs="Arial"/>
                <w:szCs w:val="18"/>
              </w:rPr>
              <w:t>_idx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C7B3" w14:textId="5147327B" w:rsidR="00664DB8" w:rsidRPr="0006281E" w:rsidRDefault="00AE17ED" w:rsidP="00671046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45801" w14:textId="77777777" w:rsidR="00664DB8" w:rsidRDefault="00E14A79" w:rsidP="0067104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</w:t>
            </w:r>
          </w:p>
          <w:p w14:paraId="11B5F147" w14:textId="0A27C4C4" w:rsidR="0077541A" w:rsidRPr="0006281E" w:rsidRDefault="0077541A" w:rsidP="0067104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9]</w:t>
            </w:r>
          </w:p>
        </w:tc>
      </w:tr>
      <w:tr w:rsidR="00C73833" w:rsidRPr="0006281E" w14:paraId="4274AC27" w14:textId="77777777" w:rsidTr="002E6C29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64B12D2" w14:textId="77777777" w:rsidR="00C73833" w:rsidRPr="0006281E" w:rsidRDefault="00C73833" w:rsidP="00C73833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646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91DAEA5" w14:textId="0896CC08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SSI_ERR_OUT_RANGE</w:t>
            </w:r>
          </w:p>
        </w:tc>
        <w:tc>
          <w:tcPr>
            <w:tcW w:w="47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C1DE29" w14:textId="4850C420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invalid</w:t>
            </w:r>
          </w:p>
        </w:tc>
      </w:tr>
      <w:tr w:rsidR="00C73833" w:rsidRPr="0006281E" w14:paraId="7589B9B6" w14:textId="77777777" w:rsidTr="002E6C29">
        <w:trPr>
          <w:trHeight w:val="326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0FD252B" w14:textId="77777777" w:rsidR="00C73833" w:rsidRPr="0006281E" w:rsidRDefault="00C73833" w:rsidP="00C73833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87A3A8" w14:textId="77BF950A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SSI_ERR_BUSY</w:t>
            </w:r>
          </w:p>
        </w:tc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9E5759" w14:textId="26A54C8B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 module is busy</w:t>
            </w:r>
          </w:p>
        </w:tc>
      </w:tr>
      <w:tr w:rsidR="00C73833" w:rsidRPr="0006281E" w14:paraId="04A989A9" w14:textId="77777777" w:rsidTr="002E6C29">
        <w:trPr>
          <w:trHeight w:val="29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3B7F4F4" w14:textId="77777777" w:rsidR="00C73833" w:rsidRPr="0006281E" w:rsidRDefault="00C73833" w:rsidP="00C73833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3CF65B" w14:textId="772D1413" w:rsidR="00C73833" w:rsidRPr="0006281E" w:rsidRDefault="00C73833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SSI_ERR_NONE</w:t>
            </w:r>
          </w:p>
        </w:tc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C3C000" w14:textId="20FA2CEE" w:rsidR="00C73833" w:rsidRPr="0006281E" w:rsidRDefault="006C0AED" w:rsidP="00C7383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784977" w:rsidRPr="0006281E" w14:paraId="72EF3B4F" w14:textId="77777777" w:rsidTr="006F779E">
        <w:trPr>
          <w:trHeight w:val="578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142C7BE" w14:textId="77777777" w:rsidR="00784977" w:rsidRPr="0006281E" w:rsidRDefault="00784977" w:rsidP="00784977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9F592EC" w14:textId="1632DFB5" w:rsidR="00784977" w:rsidRPr="0006281E" w:rsidRDefault="004148D0" w:rsidP="004148D0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4148D0">
              <w:rPr>
                <w:rFonts w:ascii="Arial" w:hAnsi="Arial" w:cs="Arial"/>
                <w:sz w:val="18"/>
                <w:szCs w:val="18"/>
              </w:rPr>
              <w:t>xa_ssi_check_available_module</w:t>
            </w:r>
            <w:r w:rsidR="00784977" w:rsidRPr="0006281E">
              <w:rPr>
                <w:rFonts w:ascii="Arial" w:hAnsi="Arial" w:cs="Arial"/>
                <w:sz w:val="18"/>
                <w:szCs w:val="18"/>
              </w:rPr>
              <w:t xml:space="preserve"> command processing:</w:t>
            </w:r>
          </w:p>
          <w:p w14:paraId="61F4445B" w14:textId="64B92FB1" w:rsidR="00784977" w:rsidRPr="0006281E" w:rsidRDefault="00784977" w:rsidP="006F779E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6F779E">
              <w:rPr>
                <w:rFonts w:ascii="Arial" w:hAnsi="Arial" w:cs="Arial"/>
                <w:sz w:val="18"/>
                <w:szCs w:val="18"/>
              </w:rPr>
              <w:t>Check if the current SSI module is running or not</w:t>
            </w:r>
          </w:p>
        </w:tc>
      </w:tr>
    </w:tbl>
    <w:p w14:paraId="7BE43EC3" w14:textId="77777777" w:rsidR="002E6C29" w:rsidRPr="00FD773D" w:rsidRDefault="002E6C29" w:rsidP="002E6C29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29B28476" w14:textId="77777777" w:rsidR="002E6C29" w:rsidRDefault="002E6C29" w:rsidP="00126EFE">
      <w:pPr>
        <w:pStyle w:val="Caption"/>
        <w:jc w:val="center"/>
        <w:rPr>
          <w:rFonts w:ascii="Arial" w:hAnsi="Arial" w:cs="Arial"/>
        </w:rPr>
      </w:pPr>
    </w:p>
    <w:p w14:paraId="5630EC83" w14:textId="2F1994DA" w:rsidR="00BA5A6D" w:rsidRDefault="00133406" w:rsidP="00126EFE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7032A3" wp14:editId="64B70426">
            <wp:extent cx="6193155" cy="37763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xa_ssi_check_available_modul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6B0A" w14:textId="29408E20" w:rsidR="001A33E1" w:rsidRDefault="0089129E" w:rsidP="00126EFE">
      <w:pPr>
        <w:pStyle w:val="Caption"/>
        <w:jc w:val="center"/>
        <w:rPr>
          <w:rFonts w:ascii="Arial" w:hAnsi="Arial" w:cs="Arial"/>
        </w:rPr>
      </w:pPr>
      <w:bookmarkStart w:id="65" w:name="_Toc530075693"/>
      <w:r w:rsidRPr="0006281E">
        <w:rPr>
          <w:rFonts w:ascii="Arial" w:hAnsi="Arial" w:cs="Arial"/>
        </w:rPr>
        <w:t xml:space="preserve">Figure </w:t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STYLEREF 1 \s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3</w:t>
      </w:r>
      <w:r w:rsidR="001E7A16">
        <w:rPr>
          <w:rFonts w:ascii="Arial" w:hAnsi="Arial" w:cs="Arial"/>
        </w:rPr>
        <w:fldChar w:fldCharType="end"/>
      </w:r>
      <w:r w:rsidR="001E7A16">
        <w:rPr>
          <w:rFonts w:ascii="Arial" w:hAnsi="Arial" w:cs="Arial"/>
        </w:rPr>
        <w:noBreakHyphen/>
      </w:r>
      <w:r w:rsidR="001E7A16">
        <w:rPr>
          <w:rFonts w:ascii="Arial" w:hAnsi="Arial" w:cs="Arial"/>
        </w:rPr>
        <w:fldChar w:fldCharType="begin"/>
      </w:r>
      <w:r w:rsidR="001E7A16">
        <w:rPr>
          <w:rFonts w:ascii="Arial" w:hAnsi="Arial" w:cs="Arial"/>
        </w:rPr>
        <w:instrText xml:space="preserve"> SEQ Figure \* ARABIC \s 1 </w:instrText>
      </w:r>
      <w:r w:rsidR="001E7A16">
        <w:rPr>
          <w:rFonts w:ascii="Arial" w:hAnsi="Arial" w:cs="Arial"/>
        </w:rPr>
        <w:fldChar w:fldCharType="separate"/>
      </w:r>
      <w:r w:rsidR="0077541A">
        <w:rPr>
          <w:rFonts w:ascii="Arial" w:hAnsi="Arial" w:cs="Arial"/>
          <w:noProof/>
        </w:rPr>
        <w:t>7</w:t>
      </w:r>
      <w:r w:rsidR="001E7A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4148D0" w:rsidRPr="004148D0">
        <w:rPr>
          <w:rFonts w:ascii="Arial" w:hAnsi="Arial" w:cs="Arial"/>
        </w:rPr>
        <w:t>xa_ssi_check_available_module</w:t>
      </w:r>
      <w:r w:rsidR="00153907" w:rsidRPr="0006281E">
        <w:rPr>
          <w:rFonts w:ascii="Arial" w:hAnsi="Arial" w:cs="Arial"/>
        </w:rPr>
        <w:t xml:space="preserve"> flow</w:t>
      </w:r>
      <w:r w:rsidR="00806271" w:rsidRPr="0006281E">
        <w:rPr>
          <w:rFonts w:ascii="Arial" w:hAnsi="Arial" w:cs="Arial"/>
        </w:rPr>
        <w:t>chart</w:t>
      </w:r>
      <w:bookmarkEnd w:id="65"/>
    </w:p>
    <w:p w14:paraId="14117673" w14:textId="53419211" w:rsidR="002A50A5" w:rsidRPr="001A33E1" w:rsidRDefault="001A33E1" w:rsidP="001A33E1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F659461" w14:textId="5705BD4A" w:rsidR="00D87FCF" w:rsidRPr="0006281E" w:rsidRDefault="00D87FCF" w:rsidP="00D87FCF">
      <w:pPr>
        <w:pStyle w:val="Heading1"/>
        <w:rPr>
          <w:rFonts w:ascii="Arial" w:hAnsi="Arial" w:cs="Arial"/>
        </w:rPr>
      </w:pPr>
      <w:bookmarkStart w:id="66" w:name="_Toc530075685"/>
      <w:r w:rsidRPr="0006281E">
        <w:rPr>
          <w:rFonts w:ascii="Arial" w:hAnsi="Arial" w:cs="Arial"/>
        </w:rPr>
        <w:lastRenderedPageBreak/>
        <w:t xml:space="preserve">Revision </w:t>
      </w:r>
      <w:r w:rsidR="00B63FB4" w:rsidRPr="0006281E">
        <w:rPr>
          <w:rFonts w:ascii="Arial" w:hAnsi="Arial" w:cs="Arial"/>
        </w:rPr>
        <w:t>history</w:t>
      </w:r>
      <w:bookmarkEnd w:id="66"/>
    </w:p>
    <w:tbl>
      <w:tblPr>
        <w:tblStyle w:val="TableGrid"/>
        <w:tblW w:w="8725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501"/>
      </w:tblGrid>
      <w:tr w:rsidR="0038075B" w14:paraId="48CC6E81" w14:textId="77777777" w:rsidTr="0038075B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220664" w14:textId="77777777" w:rsidR="0038075B" w:rsidRDefault="0038075B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5C1A7E" w14:textId="77777777" w:rsidR="0038075B" w:rsidRDefault="0038075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7150D4" w14:textId="77777777" w:rsidR="0038075B" w:rsidRDefault="0038075B">
            <w:pPr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36B500" w14:textId="77777777" w:rsidR="0038075B" w:rsidRDefault="0038075B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CA8EA0" w14:textId="77777777" w:rsidR="0038075B" w:rsidRDefault="0038075B">
            <w:pPr>
              <w:jc w:val="center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CE70DB" w14:textId="77777777" w:rsidR="0038075B" w:rsidRDefault="0038075B">
            <w:pPr>
              <w:jc w:val="center"/>
              <w:rPr>
                <w:b/>
              </w:rPr>
            </w:pPr>
            <w:r>
              <w:rPr>
                <w:b/>
              </w:rPr>
              <w:t>Changed</w:t>
            </w:r>
          </w:p>
        </w:tc>
      </w:tr>
      <w:tr w:rsidR="0038075B" w14:paraId="3085662A" w14:textId="77777777" w:rsidTr="0038075B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828BF" w14:textId="77777777" w:rsidR="0038075B" w:rsidRDefault="0038075B">
            <w:pPr>
              <w:jc w:val="center"/>
            </w:pPr>
            <w:bookmarkStart w:id="67" w:name="_GoBack" w:colFirst="3" w:colLast="3"/>
            <w:r>
              <w:t>1.0.0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1814" w14:textId="77777777" w:rsidR="0038075B" w:rsidRDefault="0038075B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984C" w14:textId="77777777" w:rsidR="0038075B" w:rsidRDefault="0038075B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7E11" w14:textId="77777777" w:rsidR="0038075B" w:rsidRDefault="0038075B" w:rsidP="007E2085">
            <w:r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C1F93" w14:textId="77777777" w:rsidR="0038075B" w:rsidRDefault="0038075B">
            <w:pPr>
              <w:jc w:val="center"/>
            </w:pPr>
            <w:r>
              <w:t>Vu Phan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3C98" w14:textId="15BC8956" w:rsidR="0038075B" w:rsidRDefault="0038075B">
            <w:pPr>
              <w:jc w:val="center"/>
            </w:pPr>
            <w:r>
              <w:t>Nguyen Dang</w:t>
            </w:r>
          </w:p>
        </w:tc>
      </w:tr>
      <w:tr w:rsidR="0038075B" w14:paraId="64AE0599" w14:textId="77777777" w:rsidTr="0038075B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3606" w14:textId="77777777" w:rsidR="0038075B" w:rsidRDefault="0038075B">
            <w:pPr>
              <w:jc w:val="center"/>
            </w:pPr>
            <w:r>
              <w:t>1.1.0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E32B5" w14:textId="77777777" w:rsidR="0038075B" w:rsidRDefault="0038075B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C423C" w14:textId="77777777" w:rsidR="0038075B" w:rsidRDefault="0038075B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FB00" w14:textId="77777777" w:rsidR="0038075B" w:rsidRDefault="0038075B" w:rsidP="007E2085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E493" w14:textId="77777777" w:rsidR="0038075B" w:rsidRDefault="0038075B">
            <w:pPr>
              <w:jc w:val="center"/>
            </w:pPr>
            <w:r>
              <w:t>Vu Phan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FB05F" w14:textId="5A5E41FF" w:rsidR="0038075B" w:rsidRDefault="0038075B">
            <w:pPr>
              <w:jc w:val="center"/>
            </w:pPr>
            <w:r>
              <w:t>Nguyen Dang</w:t>
            </w:r>
          </w:p>
        </w:tc>
      </w:tr>
      <w:tr w:rsidR="007E2085" w14:paraId="478FA379" w14:textId="77777777" w:rsidTr="0038075B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28EE" w14:textId="063E43CD" w:rsidR="007E2085" w:rsidRDefault="007E2085" w:rsidP="007E2085">
            <w:pPr>
              <w:jc w:val="center"/>
            </w:pPr>
            <w:r>
              <w:t>1.2.0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2614" w14:textId="1DBBCC77" w:rsidR="007E2085" w:rsidRDefault="007E2085" w:rsidP="007E2085">
            <w:pPr>
              <w:jc w:val="center"/>
            </w:pPr>
            <w:r>
              <w:t>Jan 03, 2019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8B3C" w14:textId="489FC586" w:rsidR="007E2085" w:rsidRDefault="007E2085" w:rsidP="007E2085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A3897" w14:textId="34698CC8" w:rsidR="007E2085" w:rsidRDefault="007E2085" w:rsidP="007E2085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range for input parameters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D0BF" w14:textId="504AAC19" w:rsidR="007E2085" w:rsidRDefault="007E2085" w:rsidP="007E2085">
            <w:pPr>
              <w:jc w:val="center"/>
            </w:pPr>
            <w:r>
              <w:t>Vu Phan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0BB2" w14:textId="5BB913F2" w:rsidR="007E2085" w:rsidRDefault="007E2085" w:rsidP="007E2085">
            <w:pPr>
              <w:jc w:val="center"/>
            </w:pPr>
            <w:r>
              <w:t>Tien Tran</w:t>
            </w:r>
          </w:p>
        </w:tc>
      </w:tr>
      <w:bookmarkEnd w:id="67"/>
    </w:tbl>
    <w:p w14:paraId="4A0EA0B3" w14:textId="77777777" w:rsidR="004D2E94" w:rsidRPr="0006281E" w:rsidRDefault="004D2E94" w:rsidP="00D721B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noProof/>
          <w:lang w:eastAsia="ja-JP"/>
        </w:rPr>
      </w:pPr>
    </w:p>
    <w:sectPr w:rsidR="004D2E94" w:rsidRPr="0006281E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E101E" w14:textId="77777777" w:rsidR="00473073" w:rsidRDefault="00473073">
      <w:r>
        <w:separator/>
      </w:r>
    </w:p>
  </w:endnote>
  <w:endnote w:type="continuationSeparator" w:id="0">
    <w:p w14:paraId="20409161" w14:textId="77777777" w:rsidR="00473073" w:rsidRDefault="0047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2823495"/>
      <w:docPartObj>
        <w:docPartGallery w:val="Page Numbers (Bottom of Page)"/>
        <w:docPartUnique/>
      </w:docPartObj>
    </w:sdtPr>
    <w:sdtEndPr/>
    <w:sdtContent>
      <w:sdt>
        <w:sdtPr>
          <w:id w:val="-611134860"/>
          <w:docPartObj>
            <w:docPartGallery w:val="Page Numbers (Top of Page)"/>
            <w:docPartUnique/>
          </w:docPartObj>
        </w:sdtPr>
        <w:sdtEndPr/>
        <w:sdtContent>
          <w:p w14:paraId="51979112" w14:textId="2D60557E" w:rsidR="00612845" w:rsidRDefault="00612845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0.0.1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7E2085">
              <w:rPr>
                <w:rStyle w:val="PageNumber"/>
                <w:noProof/>
              </w:rPr>
              <w:t>17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7E2085">
              <w:rPr>
                <w:noProof/>
                <w:lang w:eastAsia="ja-JP"/>
              </w:rPr>
              <w:instrText>17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7E2085">
              <w:rPr>
                <w:noProof/>
              </w:rPr>
              <w:t>16</w:t>
            </w:r>
            <w:r>
              <w:fldChar w:fldCharType="end"/>
            </w:r>
          </w:p>
          <w:p w14:paraId="3EA5328F" w14:textId="696023F9" w:rsidR="00612845" w:rsidRPr="005A6257" w:rsidRDefault="00612845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2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July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612845" w:rsidRDefault="00473073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7F0C3" w14:textId="77777777" w:rsidR="00473073" w:rsidRDefault="00473073">
      <w:r>
        <w:separator/>
      </w:r>
    </w:p>
  </w:footnote>
  <w:footnote w:type="continuationSeparator" w:id="0">
    <w:p w14:paraId="2CE449E2" w14:textId="77777777" w:rsidR="00473073" w:rsidRDefault="00473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64C6" w14:textId="5517B6DF" w:rsidR="00612845" w:rsidRPr="00C22137" w:rsidRDefault="00612845" w:rsidP="00C22137">
    <w:pPr>
      <w:pStyle w:val="Header"/>
      <w:spacing w:after="0" w:line="260" w:lineRule="exact"/>
    </w:pPr>
    <w:r>
      <w:rPr>
        <w:rFonts w:cs="Arial"/>
        <w:kern w:val="2"/>
        <w:szCs w:val="21"/>
      </w:rPr>
      <w:t xml:space="preserve">ADSP Framework: SSI Driver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8BA1BE8"/>
    <w:multiLevelType w:val="multilevel"/>
    <w:tmpl w:val="80B084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1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23"/>
  </w:num>
  <w:num w:numId="22">
    <w:abstractNumId w:val="24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10"/>
  </w:num>
  <w:num w:numId="28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6"/>
  </w:num>
  <w:num w:numId="32">
    <w:abstractNumId w:val="8"/>
  </w:num>
  <w:num w:numId="33">
    <w:abstractNumId w:val="17"/>
  </w:num>
  <w:num w:numId="34">
    <w:abstractNumId w:val="21"/>
  </w:num>
  <w:num w:numId="35">
    <w:abstractNumId w:val="1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1BBE"/>
    <w:rsid w:val="00002118"/>
    <w:rsid w:val="000026C6"/>
    <w:rsid w:val="000027BC"/>
    <w:rsid w:val="0000370D"/>
    <w:rsid w:val="00003DFD"/>
    <w:rsid w:val="0000447D"/>
    <w:rsid w:val="00004C38"/>
    <w:rsid w:val="000061C1"/>
    <w:rsid w:val="000068DA"/>
    <w:rsid w:val="00006A18"/>
    <w:rsid w:val="00007642"/>
    <w:rsid w:val="00007CD4"/>
    <w:rsid w:val="00007F35"/>
    <w:rsid w:val="00010462"/>
    <w:rsid w:val="00011081"/>
    <w:rsid w:val="00011DB7"/>
    <w:rsid w:val="000126BB"/>
    <w:rsid w:val="00012841"/>
    <w:rsid w:val="00012B2A"/>
    <w:rsid w:val="00013C7A"/>
    <w:rsid w:val="00013C86"/>
    <w:rsid w:val="000160B5"/>
    <w:rsid w:val="00016216"/>
    <w:rsid w:val="00016259"/>
    <w:rsid w:val="00017FD0"/>
    <w:rsid w:val="000206BF"/>
    <w:rsid w:val="00020868"/>
    <w:rsid w:val="00020A3C"/>
    <w:rsid w:val="000211F2"/>
    <w:rsid w:val="00021445"/>
    <w:rsid w:val="00022582"/>
    <w:rsid w:val="0002287B"/>
    <w:rsid w:val="00022C6E"/>
    <w:rsid w:val="00022DFB"/>
    <w:rsid w:val="00023819"/>
    <w:rsid w:val="00023869"/>
    <w:rsid w:val="00024E7D"/>
    <w:rsid w:val="00025128"/>
    <w:rsid w:val="00026276"/>
    <w:rsid w:val="00026423"/>
    <w:rsid w:val="00026A17"/>
    <w:rsid w:val="00027ED5"/>
    <w:rsid w:val="00027F35"/>
    <w:rsid w:val="000302E8"/>
    <w:rsid w:val="00030AA3"/>
    <w:rsid w:val="0003307E"/>
    <w:rsid w:val="00033431"/>
    <w:rsid w:val="0003387C"/>
    <w:rsid w:val="00034048"/>
    <w:rsid w:val="00034490"/>
    <w:rsid w:val="000347B3"/>
    <w:rsid w:val="00034CB1"/>
    <w:rsid w:val="000353E6"/>
    <w:rsid w:val="00036E0A"/>
    <w:rsid w:val="0003765E"/>
    <w:rsid w:val="00040952"/>
    <w:rsid w:val="00041242"/>
    <w:rsid w:val="000412AD"/>
    <w:rsid w:val="0004180A"/>
    <w:rsid w:val="000422E4"/>
    <w:rsid w:val="000422F0"/>
    <w:rsid w:val="0004234F"/>
    <w:rsid w:val="00042853"/>
    <w:rsid w:val="00042BD9"/>
    <w:rsid w:val="000433CA"/>
    <w:rsid w:val="00043719"/>
    <w:rsid w:val="0004399F"/>
    <w:rsid w:val="00043D36"/>
    <w:rsid w:val="000446C4"/>
    <w:rsid w:val="0004476F"/>
    <w:rsid w:val="0004573D"/>
    <w:rsid w:val="00045E50"/>
    <w:rsid w:val="0004611F"/>
    <w:rsid w:val="00046703"/>
    <w:rsid w:val="000468E6"/>
    <w:rsid w:val="00046FE7"/>
    <w:rsid w:val="00050F37"/>
    <w:rsid w:val="00051432"/>
    <w:rsid w:val="00051AF1"/>
    <w:rsid w:val="00052AFD"/>
    <w:rsid w:val="0005381A"/>
    <w:rsid w:val="00053FD1"/>
    <w:rsid w:val="000544F9"/>
    <w:rsid w:val="0005561D"/>
    <w:rsid w:val="00055B2F"/>
    <w:rsid w:val="0006198F"/>
    <w:rsid w:val="0006281E"/>
    <w:rsid w:val="00062980"/>
    <w:rsid w:val="00062F09"/>
    <w:rsid w:val="00062FBD"/>
    <w:rsid w:val="0006347F"/>
    <w:rsid w:val="00063BEB"/>
    <w:rsid w:val="00064C60"/>
    <w:rsid w:val="0006528A"/>
    <w:rsid w:val="000663AE"/>
    <w:rsid w:val="000665BD"/>
    <w:rsid w:val="0006714A"/>
    <w:rsid w:val="000678A9"/>
    <w:rsid w:val="000710EA"/>
    <w:rsid w:val="00072372"/>
    <w:rsid w:val="000739AD"/>
    <w:rsid w:val="00075ED5"/>
    <w:rsid w:val="0007786A"/>
    <w:rsid w:val="00077FA5"/>
    <w:rsid w:val="00080945"/>
    <w:rsid w:val="00082EB3"/>
    <w:rsid w:val="00084F6C"/>
    <w:rsid w:val="00090BCD"/>
    <w:rsid w:val="00090D2F"/>
    <w:rsid w:val="000912E5"/>
    <w:rsid w:val="00093E3F"/>
    <w:rsid w:val="00095705"/>
    <w:rsid w:val="00095C5C"/>
    <w:rsid w:val="00096B30"/>
    <w:rsid w:val="00097891"/>
    <w:rsid w:val="000A04A3"/>
    <w:rsid w:val="000A44D8"/>
    <w:rsid w:val="000A48BC"/>
    <w:rsid w:val="000A63E4"/>
    <w:rsid w:val="000A6570"/>
    <w:rsid w:val="000A6A4D"/>
    <w:rsid w:val="000A6D90"/>
    <w:rsid w:val="000B1B35"/>
    <w:rsid w:val="000B1C6F"/>
    <w:rsid w:val="000B258B"/>
    <w:rsid w:val="000B488A"/>
    <w:rsid w:val="000B49F6"/>
    <w:rsid w:val="000B501D"/>
    <w:rsid w:val="000B5409"/>
    <w:rsid w:val="000B7394"/>
    <w:rsid w:val="000B78A3"/>
    <w:rsid w:val="000C2650"/>
    <w:rsid w:val="000C31CC"/>
    <w:rsid w:val="000C3374"/>
    <w:rsid w:val="000C56C7"/>
    <w:rsid w:val="000C5D07"/>
    <w:rsid w:val="000C5FBC"/>
    <w:rsid w:val="000C720D"/>
    <w:rsid w:val="000C72C1"/>
    <w:rsid w:val="000D0059"/>
    <w:rsid w:val="000D03AE"/>
    <w:rsid w:val="000D0640"/>
    <w:rsid w:val="000D137E"/>
    <w:rsid w:val="000D17FA"/>
    <w:rsid w:val="000D35DC"/>
    <w:rsid w:val="000D5309"/>
    <w:rsid w:val="000D6343"/>
    <w:rsid w:val="000D63E7"/>
    <w:rsid w:val="000D7557"/>
    <w:rsid w:val="000E0BC2"/>
    <w:rsid w:val="000E12F2"/>
    <w:rsid w:val="000E229E"/>
    <w:rsid w:val="000E2381"/>
    <w:rsid w:val="000E24F7"/>
    <w:rsid w:val="000E31FD"/>
    <w:rsid w:val="000E330D"/>
    <w:rsid w:val="000E3A4D"/>
    <w:rsid w:val="000E42D8"/>
    <w:rsid w:val="000E4AF2"/>
    <w:rsid w:val="000E63B8"/>
    <w:rsid w:val="000F1235"/>
    <w:rsid w:val="000F1BC0"/>
    <w:rsid w:val="000F2340"/>
    <w:rsid w:val="000F28F8"/>
    <w:rsid w:val="000F31D8"/>
    <w:rsid w:val="000F3503"/>
    <w:rsid w:val="000F4834"/>
    <w:rsid w:val="000F5C55"/>
    <w:rsid w:val="000F6BCD"/>
    <w:rsid w:val="000F6E92"/>
    <w:rsid w:val="0010023A"/>
    <w:rsid w:val="001015A1"/>
    <w:rsid w:val="001019BA"/>
    <w:rsid w:val="0010256A"/>
    <w:rsid w:val="00102DB0"/>
    <w:rsid w:val="00102FCB"/>
    <w:rsid w:val="001048B2"/>
    <w:rsid w:val="0010656C"/>
    <w:rsid w:val="00106FEB"/>
    <w:rsid w:val="00110185"/>
    <w:rsid w:val="00110F2B"/>
    <w:rsid w:val="001117AD"/>
    <w:rsid w:val="00111F74"/>
    <w:rsid w:val="00114767"/>
    <w:rsid w:val="0011491A"/>
    <w:rsid w:val="001153B9"/>
    <w:rsid w:val="00115996"/>
    <w:rsid w:val="00116B0B"/>
    <w:rsid w:val="0011724B"/>
    <w:rsid w:val="00117377"/>
    <w:rsid w:val="001206A1"/>
    <w:rsid w:val="00120BC1"/>
    <w:rsid w:val="00122766"/>
    <w:rsid w:val="00123C72"/>
    <w:rsid w:val="00124EC5"/>
    <w:rsid w:val="00125830"/>
    <w:rsid w:val="00126EFE"/>
    <w:rsid w:val="0012772A"/>
    <w:rsid w:val="00127CDF"/>
    <w:rsid w:val="00130F8F"/>
    <w:rsid w:val="001320BA"/>
    <w:rsid w:val="00132E17"/>
    <w:rsid w:val="00133406"/>
    <w:rsid w:val="00133CB1"/>
    <w:rsid w:val="00134CAA"/>
    <w:rsid w:val="001369BF"/>
    <w:rsid w:val="00140C8E"/>
    <w:rsid w:val="001413BD"/>
    <w:rsid w:val="00141BD7"/>
    <w:rsid w:val="00142349"/>
    <w:rsid w:val="00142AB5"/>
    <w:rsid w:val="00143C49"/>
    <w:rsid w:val="001441FF"/>
    <w:rsid w:val="001444D3"/>
    <w:rsid w:val="001455A4"/>
    <w:rsid w:val="001465DB"/>
    <w:rsid w:val="001513F5"/>
    <w:rsid w:val="001521B5"/>
    <w:rsid w:val="00152273"/>
    <w:rsid w:val="00153168"/>
    <w:rsid w:val="00153907"/>
    <w:rsid w:val="00154110"/>
    <w:rsid w:val="00155166"/>
    <w:rsid w:val="001551E8"/>
    <w:rsid w:val="00156153"/>
    <w:rsid w:val="001605D6"/>
    <w:rsid w:val="001629A8"/>
    <w:rsid w:val="00163800"/>
    <w:rsid w:val="0016462E"/>
    <w:rsid w:val="00165641"/>
    <w:rsid w:val="00165FEE"/>
    <w:rsid w:val="0016776A"/>
    <w:rsid w:val="001731E8"/>
    <w:rsid w:val="00173511"/>
    <w:rsid w:val="001767CC"/>
    <w:rsid w:val="00180D75"/>
    <w:rsid w:val="001817EC"/>
    <w:rsid w:val="0018210B"/>
    <w:rsid w:val="00184951"/>
    <w:rsid w:val="00184C10"/>
    <w:rsid w:val="0018554E"/>
    <w:rsid w:val="00185699"/>
    <w:rsid w:val="00185CDA"/>
    <w:rsid w:val="001869D4"/>
    <w:rsid w:val="0018751B"/>
    <w:rsid w:val="001879C4"/>
    <w:rsid w:val="00187C27"/>
    <w:rsid w:val="00187F04"/>
    <w:rsid w:val="00190875"/>
    <w:rsid w:val="00190959"/>
    <w:rsid w:val="00190D0D"/>
    <w:rsid w:val="001924F2"/>
    <w:rsid w:val="00192624"/>
    <w:rsid w:val="00192EF9"/>
    <w:rsid w:val="0019500D"/>
    <w:rsid w:val="001A0318"/>
    <w:rsid w:val="001A08BB"/>
    <w:rsid w:val="001A0906"/>
    <w:rsid w:val="001A1BFA"/>
    <w:rsid w:val="001A1CAA"/>
    <w:rsid w:val="001A2FC6"/>
    <w:rsid w:val="001A335E"/>
    <w:rsid w:val="001A33E1"/>
    <w:rsid w:val="001A54DF"/>
    <w:rsid w:val="001B0468"/>
    <w:rsid w:val="001B0B6B"/>
    <w:rsid w:val="001B27B2"/>
    <w:rsid w:val="001B2C97"/>
    <w:rsid w:val="001B3CAE"/>
    <w:rsid w:val="001B5DEA"/>
    <w:rsid w:val="001B630C"/>
    <w:rsid w:val="001B6FE4"/>
    <w:rsid w:val="001C0BDD"/>
    <w:rsid w:val="001C3B96"/>
    <w:rsid w:val="001C53FF"/>
    <w:rsid w:val="001C5758"/>
    <w:rsid w:val="001C5A12"/>
    <w:rsid w:val="001C6F36"/>
    <w:rsid w:val="001C7976"/>
    <w:rsid w:val="001C7FC2"/>
    <w:rsid w:val="001D0204"/>
    <w:rsid w:val="001D17BA"/>
    <w:rsid w:val="001D32A6"/>
    <w:rsid w:val="001D3781"/>
    <w:rsid w:val="001D46D3"/>
    <w:rsid w:val="001D4BBA"/>
    <w:rsid w:val="001D623E"/>
    <w:rsid w:val="001D6B69"/>
    <w:rsid w:val="001D6CAF"/>
    <w:rsid w:val="001D7E73"/>
    <w:rsid w:val="001E0BB7"/>
    <w:rsid w:val="001E0DF1"/>
    <w:rsid w:val="001E12C6"/>
    <w:rsid w:val="001E17C2"/>
    <w:rsid w:val="001E29B4"/>
    <w:rsid w:val="001E2D40"/>
    <w:rsid w:val="001E30D2"/>
    <w:rsid w:val="001E335C"/>
    <w:rsid w:val="001E413A"/>
    <w:rsid w:val="001E422C"/>
    <w:rsid w:val="001E6152"/>
    <w:rsid w:val="001E6306"/>
    <w:rsid w:val="001E78AD"/>
    <w:rsid w:val="001E7A16"/>
    <w:rsid w:val="001E7E68"/>
    <w:rsid w:val="001F3F08"/>
    <w:rsid w:val="001F59A5"/>
    <w:rsid w:val="001F5F53"/>
    <w:rsid w:val="001F63D3"/>
    <w:rsid w:val="001F69AB"/>
    <w:rsid w:val="002019AE"/>
    <w:rsid w:val="002024C7"/>
    <w:rsid w:val="002047DC"/>
    <w:rsid w:val="002058C3"/>
    <w:rsid w:val="00205B00"/>
    <w:rsid w:val="002065AD"/>
    <w:rsid w:val="00206C05"/>
    <w:rsid w:val="00207E71"/>
    <w:rsid w:val="00210062"/>
    <w:rsid w:val="0021170F"/>
    <w:rsid w:val="002148C6"/>
    <w:rsid w:val="0021529C"/>
    <w:rsid w:val="00215681"/>
    <w:rsid w:val="0021590A"/>
    <w:rsid w:val="00216F04"/>
    <w:rsid w:val="002209CA"/>
    <w:rsid w:val="0022214A"/>
    <w:rsid w:val="0022354B"/>
    <w:rsid w:val="0022355D"/>
    <w:rsid w:val="002244D8"/>
    <w:rsid w:val="00224552"/>
    <w:rsid w:val="00224C7E"/>
    <w:rsid w:val="00225B12"/>
    <w:rsid w:val="00226C92"/>
    <w:rsid w:val="00230630"/>
    <w:rsid w:val="00231107"/>
    <w:rsid w:val="002318D0"/>
    <w:rsid w:val="002326E9"/>
    <w:rsid w:val="00232869"/>
    <w:rsid w:val="00232DD1"/>
    <w:rsid w:val="00233D11"/>
    <w:rsid w:val="00233FD7"/>
    <w:rsid w:val="00234382"/>
    <w:rsid w:val="00235638"/>
    <w:rsid w:val="00235C93"/>
    <w:rsid w:val="0023642F"/>
    <w:rsid w:val="0023679A"/>
    <w:rsid w:val="00236EDB"/>
    <w:rsid w:val="00237C6D"/>
    <w:rsid w:val="00240E17"/>
    <w:rsid w:val="00243824"/>
    <w:rsid w:val="002469D8"/>
    <w:rsid w:val="002470C0"/>
    <w:rsid w:val="00247D31"/>
    <w:rsid w:val="002501C2"/>
    <w:rsid w:val="00250A40"/>
    <w:rsid w:val="00250E76"/>
    <w:rsid w:val="00251D06"/>
    <w:rsid w:val="002540A2"/>
    <w:rsid w:val="00254275"/>
    <w:rsid w:val="0025464D"/>
    <w:rsid w:val="00255CED"/>
    <w:rsid w:val="0025795F"/>
    <w:rsid w:val="00260472"/>
    <w:rsid w:val="0026333F"/>
    <w:rsid w:val="00263A0D"/>
    <w:rsid w:val="00263CE2"/>
    <w:rsid w:val="002640DD"/>
    <w:rsid w:val="00264FAB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4FF"/>
    <w:rsid w:val="002717C0"/>
    <w:rsid w:val="00271AF1"/>
    <w:rsid w:val="00271FF1"/>
    <w:rsid w:val="002720BB"/>
    <w:rsid w:val="00272972"/>
    <w:rsid w:val="0027556B"/>
    <w:rsid w:val="00275693"/>
    <w:rsid w:val="00276D51"/>
    <w:rsid w:val="00277CB1"/>
    <w:rsid w:val="00281D27"/>
    <w:rsid w:val="00281EC0"/>
    <w:rsid w:val="002822D8"/>
    <w:rsid w:val="00284A22"/>
    <w:rsid w:val="00284D59"/>
    <w:rsid w:val="00284E89"/>
    <w:rsid w:val="002866A9"/>
    <w:rsid w:val="00286954"/>
    <w:rsid w:val="00290030"/>
    <w:rsid w:val="00290883"/>
    <w:rsid w:val="0029179C"/>
    <w:rsid w:val="00292863"/>
    <w:rsid w:val="00293A27"/>
    <w:rsid w:val="00294711"/>
    <w:rsid w:val="00294A2F"/>
    <w:rsid w:val="00294A30"/>
    <w:rsid w:val="00295293"/>
    <w:rsid w:val="002959B7"/>
    <w:rsid w:val="00296418"/>
    <w:rsid w:val="002966E7"/>
    <w:rsid w:val="00296D18"/>
    <w:rsid w:val="002970D4"/>
    <w:rsid w:val="00297B70"/>
    <w:rsid w:val="00297C85"/>
    <w:rsid w:val="002A00C5"/>
    <w:rsid w:val="002A0E08"/>
    <w:rsid w:val="002A13D3"/>
    <w:rsid w:val="002A2BAD"/>
    <w:rsid w:val="002A403F"/>
    <w:rsid w:val="002A463F"/>
    <w:rsid w:val="002A4EFB"/>
    <w:rsid w:val="002A509D"/>
    <w:rsid w:val="002A50A5"/>
    <w:rsid w:val="002A50C3"/>
    <w:rsid w:val="002A53AA"/>
    <w:rsid w:val="002A5AEB"/>
    <w:rsid w:val="002A5B80"/>
    <w:rsid w:val="002A6950"/>
    <w:rsid w:val="002A729A"/>
    <w:rsid w:val="002B0890"/>
    <w:rsid w:val="002B1F82"/>
    <w:rsid w:val="002B25BE"/>
    <w:rsid w:val="002B2779"/>
    <w:rsid w:val="002B3034"/>
    <w:rsid w:val="002B4296"/>
    <w:rsid w:val="002B48D1"/>
    <w:rsid w:val="002B5B09"/>
    <w:rsid w:val="002B6155"/>
    <w:rsid w:val="002B75AF"/>
    <w:rsid w:val="002C0F1D"/>
    <w:rsid w:val="002C1FC4"/>
    <w:rsid w:val="002C24EA"/>
    <w:rsid w:val="002C2BDD"/>
    <w:rsid w:val="002C2E66"/>
    <w:rsid w:val="002C2EF9"/>
    <w:rsid w:val="002C43D6"/>
    <w:rsid w:val="002C51AE"/>
    <w:rsid w:val="002C66F3"/>
    <w:rsid w:val="002C6F93"/>
    <w:rsid w:val="002D1EB4"/>
    <w:rsid w:val="002D27F6"/>
    <w:rsid w:val="002D288D"/>
    <w:rsid w:val="002D3E7B"/>
    <w:rsid w:val="002D45FA"/>
    <w:rsid w:val="002D4951"/>
    <w:rsid w:val="002D5ABB"/>
    <w:rsid w:val="002E193A"/>
    <w:rsid w:val="002E2DC0"/>
    <w:rsid w:val="002E4F7B"/>
    <w:rsid w:val="002E515B"/>
    <w:rsid w:val="002E5629"/>
    <w:rsid w:val="002E590F"/>
    <w:rsid w:val="002E6C29"/>
    <w:rsid w:val="002E7ED8"/>
    <w:rsid w:val="002F0763"/>
    <w:rsid w:val="002F19BE"/>
    <w:rsid w:val="002F26A0"/>
    <w:rsid w:val="002F3B28"/>
    <w:rsid w:val="002F3F4B"/>
    <w:rsid w:val="002F6BD7"/>
    <w:rsid w:val="002F7C83"/>
    <w:rsid w:val="0030075E"/>
    <w:rsid w:val="00300CFD"/>
    <w:rsid w:val="00300ECF"/>
    <w:rsid w:val="00300EFF"/>
    <w:rsid w:val="003011A7"/>
    <w:rsid w:val="00304318"/>
    <w:rsid w:val="00306974"/>
    <w:rsid w:val="00306C92"/>
    <w:rsid w:val="00306F4A"/>
    <w:rsid w:val="00307847"/>
    <w:rsid w:val="0031082D"/>
    <w:rsid w:val="00311F0E"/>
    <w:rsid w:val="00312DB0"/>
    <w:rsid w:val="00314689"/>
    <w:rsid w:val="00315B39"/>
    <w:rsid w:val="0032020B"/>
    <w:rsid w:val="00320536"/>
    <w:rsid w:val="00322895"/>
    <w:rsid w:val="00322931"/>
    <w:rsid w:val="00323065"/>
    <w:rsid w:val="00324538"/>
    <w:rsid w:val="00325234"/>
    <w:rsid w:val="00330FBF"/>
    <w:rsid w:val="0033173A"/>
    <w:rsid w:val="00333B31"/>
    <w:rsid w:val="003353BE"/>
    <w:rsid w:val="0033590A"/>
    <w:rsid w:val="003370EB"/>
    <w:rsid w:val="0033784D"/>
    <w:rsid w:val="00340329"/>
    <w:rsid w:val="00340E11"/>
    <w:rsid w:val="00340F7B"/>
    <w:rsid w:val="00341AC4"/>
    <w:rsid w:val="00344F9F"/>
    <w:rsid w:val="0035183C"/>
    <w:rsid w:val="00351D13"/>
    <w:rsid w:val="00351EA5"/>
    <w:rsid w:val="003527E8"/>
    <w:rsid w:val="00353177"/>
    <w:rsid w:val="0035362A"/>
    <w:rsid w:val="00353DD7"/>
    <w:rsid w:val="00354CCC"/>
    <w:rsid w:val="003550E8"/>
    <w:rsid w:val="003553C4"/>
    <w:rsid w:val="00355F6D"/>
    <w:rsid w:val="00355FA5"/>
    <w:rsid w:val="003568B0"/>
    <w:rsid w:val="00356A6F"/>
    <w:rsid w:val="003574DF"/>
    <w:rsid w:val="00357B8C"/>
    <w:rsid w:val="00360841"/>
    <w:rsid w:val="00360E3E"/>
    <w:rsid w:val="00361257"/>
    <w:rsid w:val="003621BC"/>
    <w:rsid w:val="0036396D"/>
    <w:rsid w:val="003671FD"/>
    <w:rsid w:val="003676AE"/>
    <w:rsid w:val="003678D0"/>
    <w:rsid w:val="00372003"/>
    <w:rsid w:val="0037240C"/>
    <w:rsid w:val="00372D0E"/>
    <w:rsid w:val="003732AA"/>
    <w:rsid w:val="00373D80"/>
    <w:rsid w:val="00374275"/>
    <w:rsid w:val="0037455C"/>
    <w:rsid w:val="00374DF9"/>
    <w:rsid w:val="00375C98"/>
    <w:rsid w:val="003767B8"/>
    <w:rsid w:val="00376836"/>
    <w:rsid w:val="00376F3D"/>
    <w:rsid w:val="00377713"/>
    <w:rsid w:val="00377CD5"/>
    <w:rsid w:val="00380580"/>
    <w:rsid w:val="0038075B"/>
    <w:rsid w:val="003814B3"/>
    <w:rsid w:val="00381AE1"/>
    <w:rsid w:val="00382D56"/>
    <w:rsid w:val="0038477C"/>
    <w:rsid w:val="00386118"/>
    <w:rsid w:val="00386411"/>
    <w:rsid w:val="00386419"/>
    <w:rsid w:val="00386B5A"/>
    <w:rsid w:val="00387011"/>
    <w:rsid w:val="0038729E"/>
    <w:rsid w:val="003874CD"/>
    <w:rsid w:val="00387750"/>
    <w:rsid w:val="00391B52"/>
    <w:rsid w:val="00391C16"/>
    <w:rsid w:val="00392120"/>
    <w:rsid w:val="00392AE7"/>
    <w:rsid w:val="003930B5"/>
    <w:rsid w:val="00393147"/>
    <w:rsid w:val="003938A9"/>
    <w:rsid w:val="0039437E"/>
    <w:rsid w:val="0039626D"/>
    <w:rsid w:val="003962B5"/>
    <w:rsid w:val="003A09FD"/>
    <w:rsid w:val="003A1053"/>
    <w:rsid w:val="003A15EE"/>
    <w:rsid w:val="003A386E"/>
    <w:rsid w:val="003A3EB0"/>
    <w:rsid w:val="003A4450"/>
    <w:rsid w:val="003A44FD"/>
    <w:rsid w:val="003A4AE0"/>
    <w:rsid w:val="003A6419"/>
    <w:rsid w:val="003A760C"/>
    <w:rsid w:val="003B1406"/>
    <w:rsid w:val="003B2830"/>
    <w:rsid w:val="003B2F90"/>
    <w:rsid w:val="003B3012"/>
    <w:rsid w:val="003B311B"/>
    <w:rsid w:val="003B3792"/>
    <w:rsid w:val="003B38FD"/>
    <w:rsid w:val="003B3F74"/>
    <w:rsid w:val="003B41CC"/>
    <w:rsid w:val="003B5137"/>
    <w:rsid w:val="003B56AB"/>
    <w:rsid w:val="003B5844"/>
    <w:rsid w:val="003B5C4E"/>
    <w:rsid w:val="003B784A"/>
    <w:rsid w:val="003B7D78"/>
    <w:rsid w:val="003B7EC5"/>
    <w:rsid w:val="003C0374"/>
    <w:rsid w:val="003C1287"/>
    <w:rsid w:val="003C4AC5"/>
    <w:rsid w:val="003C4ED9"/>
    <w:rsid w:val="003C567D"/>
    <w:rsid w:val="003C74C4"/>
    <w:rsid w:val="003C7697"/>
    <w:rsid w:val="003D00AE"/>
    <w:rsid w:val="003D14AF"/>
    <w:rsid w:val="003D16AA"/>
    <w:rsid w:val="003D1A25"/>
    <w:rsid w:val="003D1EF9"/>
    <w:rsid w:val="003D2B34"/>
    <w:rsid w:val="003D4034"/>
    <w:rsid w:val="003D4D7B"/>
    <w:rsid w:val="003D62A0"/>
    <w:rsid w:val="003D6C84"/>
    <w:rsid w:val="003D6C8E"/>
    <w:rsid w:val="003D793E"/>
    <w:rsid w:val="003E100F"/>
    <w:rsid w:val="003E19E2"/>
    <w:rsid w:val="003E1AF1"/>
    <w:rsid w:val="003E1BED"/>
    <w:rsid w:val="003E3E27"/>
    <w:rsid w:val="003E430C"/>
    <w:rsid w:val="003E4A13"/>
    <w:rsid w:val="003E4A68"/>
    <w:rsid w:val="003F140A"/>
    <w:rsid w:val="003F1DF1"/>
    <w:rsid w:val="003F1FA5"/>
    <w:rsid w:val="003F36D3"/>
    <w:rsid w:val="003F4A1D"/>
    <w:rsid w:val="003F4B4A"/>
    <w:rsid w:val="003F5869"/>
    <w:rsid w:val="003F5EB0"/>
    <w:rsid w:val="003F60FE"/>
    <w:rsid w:val="003F6D57"/>
    <w:rsid w:val="003F7749"/>
    <w:rsid w:val="00401FE7"/>
    <w:rsid w:val="00402B1A"/>
    <w:rsid w:val="004041B1"/>
    <w:rsid w:val="00404B7B"/>
    <w:rsid w:val="00404F12"/>
    <w:rsid w:val="00406159"/>
    <w:rsid w:val="00406E7A"/>
    <w:rsid w:val="00410230"/>
    <w:rsid w:val="0041031A"/>
    <w:rsid w:val="0041133C"/>
    <w:rsid w:val="00411BDF"/>
    <w:rsid w:val="004128AC"/>
    <w:rsid w:val="0041350F"/>
    <w:rsid w:val="00413611"/>
    <w:rsid w:val="004148D0"/>
    <w:rsid w:val="00414A79"/>
    <w:rsid w:val="00414C00"/>
    <w:rsid w:val="00414D11"/>
    <w:rsid w:val="00415F04"/>
    <w:rsid w:val="00417E9A"/>
    <w:rsid w:val="00420553"/>
    <w:rsid w:val="004207A6"/>
    <w:rsid w:val="004218A4"/>
    <w:rsid w:val="00422169"/>
    <w:rsid w:val="00425623"/>
    <w:rsid w:val="00425C66"/>
    <w:rsid w:val="00426CA3"/>
    <w:rsid w:val="00426DB9"/>
    <w:rsid w:val="00426DD0"/>
    <w:rsid w:val="00427F38"/>
    <w:rsid w:val="004308DD"/>
    <w:rsid w:val="00431A20"/>
    <w:rsid w:val="0043293C"/>
    <w:rsid w:val="00433177"/>
    <w:rsid w:val="00433828"/>
    <w:rsid w:val="004341F3"/>
    <w:rsid w:val="00434206"/>
    <w:rsid w:val="00434452"/>
    <w:rsid w:val="00434F27"/>
    <w:rsid w:val="00435890"/>
    <w:rsid w:val="00435FEA"/>
    <w:rsid w:val="0043673C"/>
    <w:rsid w:val="004379AF"/>
    <w:rsid w:val="00437D53"/>
    <w:rsid w:val="00440178"/>
    <w:rsid w:val="0044053C"/>
    <w:rsid w:val="00440A69"/>
    <w:rsid w:val="00441A9F"/>
    <w:rsid w:val="00442062"/>
    <w:rsid w:val="0044309C"/>
    <w:rsid w:val="00443DE4"/>
    <w:rsid w:val="00443F00"/>
    <w:rsid w:val="00443F8E"/>
    <w:rsid w:val="00446145"/>
    <w:rsid w:val="00446D82"/>
    <w:rsid w:val="00450446"/>
    <w:rsid w:val="0045082C"/>
    <w:rsid w:val="00450ED9"/>
    <w:rsid w:val="00451D08"/>
    <w:rsid w:val="00451D09"/>
    <w:rsid w:val="004526A3"/>
    <w:rsid w:val="0045343B"/>
    <w:rsid w:val="0045452E"/>
    <w:rsid w:val="0045484E"/>
    <w:rsid w:val="004602DE"/>
    <w:rsid w:val="00460473"/>
    <w:rsid w:val="00460D51"/>
    <w:rsid w:val="004622C9"/>
    <w:rsid w:val="00463752"/>
    <w:rsid w:val="00465080"/>
    <w:rsid w:val="00466AA3"/>
    <w:rsid w:val="00466C02"/>
    <w:rsid w:val="00470407"/>
    <w:rsid w:val="00470EC0"/>
    <w:rsid w:val="0047229B"/>
    <w:rsid w:val="004729B4"/>
    <w:rsid w:val="00473073"/>
    <w:rsid w:val="004733DC"/>
    <w:rsid w:val="00474DA2"/>
    <w:rsid w:val="0047607A"/>
    <w:rsid w:val="00476324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5821"/>
    <w:rsid w:val="00487125"/>
    <w:rsid w:val="00487A34"/>
    <w:rsid w:val="004902A5"/>
    <w:rsid w:val="004903BF"/>
    <w:rsid w:val="00491144"/>
    <w:rsid w:val="0049154D"/>
    <w:rsid w:val="00491817"/>
    <w:rsid w:val="0049207C"/>
    <w:rsid w:val="00492E78"/>
    <w:rsid w:val="00495910"/>
    <w:rsid w:val="004969AE"/>
    <w:rsid w:val="00496D03"/>
    <w:rsid w:val="004975A1"/>
    <w:rsid w:val="004A0FBD"/>
    <w:rsid w:val="004A16AA"/>
    <w:rsid w:val="004A2E43"/>
    <w:rsid w:val="004A3596"/>
    <w:rsid w:val="004A4E7A"/>
    <w:rsid w:val="004A5CF6"/>
    <w:rsid w:val="004A5D27"/>
    <w:rsid w:val="004A64B8"/>
    <w:rsid w:val="004A6581"/>
    <w:rsid w:val="004A79FB"/>
    <w:rsid w:val="004A79FD"/>
    <w:rsid w:val="004B010E"/>
    <w:rsid w:val="004B0CA6"/>
    <w:rsid w:val="004B1A73"/>
    <w:rsid w:val="004B2334"/>
    <w:rsid w:val="004B2641"/>
    <w:rsid w:val="004B3A53"/>
    <w:rsid w:val="004B3E75"/>
    <w:rsid w:val="004B4202"/>
    <w:rsid w:val="004B43B5"/>
    <w:rsid w:val="004B4949"/>
    <w:rsid w:val="004C0CC0"/>
    <w:rsid w:val="004C1AFE"/>
    <w:rsid w:val="004C1C10"/>
    <w:rsid w:val="004C1CEE"/>
    <w:rsid w:val="004C2290"/>
    <w:rsid w:val="004C2CCE"/>
    <w:rsid w:val="004C40C8"/>
    <w:rsid w:val="004C6205"/>
    <w:rsid w:val="004C6C86"/>
    <w:rsid w:val="004C7347"/>
    <w:rsid w:val="004C7CB2"/>
    <w:rsid w:val="004D0BB0"/>
    <w:rsid w:val="004D2E94"/>
    <w:rsid w:val="004D3218"/>
    <w:rsid w:val="004D351F"/>
    <w:rsid w:val="004D6B7A"/>
    <w:rsid w:val="004E05B0"/>
    <w:rsid w:val="004E0828"/>
    <w:rsid w:val="004E0D3C"/>
    <w:rsid w:val="004E15B1"/>
    <w:rsid w:val="004E2545"/>
    <w:rsid w:val="004E2E51"/>
    <w:rsid w:val="004E31F7"/>
    <w:rsid w:val="004E32A7"/>
    <w:rsid w:val="004E3C72"/>
    <w:rsid w:val="004E3D55"/>
    <w:rsid w:val="004E3F5A"/>
    <w:rsid w:val="004E46FD"/>
    <w:rsid w:val="004E47C0"/>
    <w:rsid w:val="004E4EA2"/>
    <w:rsid w:val="004E511F"/>
    <w:rsid w:val="004E631C"/>
    <w:rsid w:val="004F0416"/>
    <w:rsid w:val="004F0E02"/>
    <w:rsid w:val="004F1D26"/>
    <w:rsid w:val="004F3425"/>
    <w:rsid w:val="004F47C8"/>
    <w:rsid w:val="004F66C7"/>
    <w:rsid w:val="004F74D1"/>
    <w:rsid w:val="004F7ABC"/>
    <w:rsid w:val="00501D74"/>
    <w:rsid w:val="0050362D"/>
    <w:rsid w:val="00503683"/>
    <w:rsid w:val="00503EF4"/>
    <w:rsid w:val="00504522"/>
    <w:rsid w:val="0050465E"/>
    <w:rsid w:val="0050476F"/>
    <w:rsid w:val="0050504B"/>
    <w:rsid w:val="00505199"/>
    <w:rsid w:val="0050542D"/>
    <w:rsid w:val="005059A9"/>
    <w:rsid w:val="00505A51"/>
    <w:rsid w:val="005066F6"/>
    <w:rsid w:val="00507072"/>
    <w:rsid w:val="00507EA9"/>
    <w:rsid w:val="00510C75"/>
    <w:rsid w:val="00513FB2"/>
    <w:rsid w:val="00514BC3"/>
    <w:rsid w:val="005161F4"/>
    <w:rsid w:val="0051707D"/>
    <w:rsid w:val="00517870"/>
    <w:rsid w:val="00517F9E"/>
    <w:rsid w:val="00521A66"/>
    <w:rsid w:val="005222D8"/>
    <w:rsid w:val="00523613"/>
    <w:rsid w:val="00524359"/>
    <w:rsid w:val="005259F9"/>
    <w:rsid w:val="005262BE"/>
    <w:rsid w:val="00526425"/>
    <w:rsid w:val="00527A8A"/>
    <w:rsid w:val="005302AF"/>
    <w:rsid w:val="005302D1"/>
    <w:rsid w:val="005308D4"/>
    <w:rsid w:val="00531F43"/>
    <w:rsid w:val="00532052"/>
    <w:rsid w:val="00533D49"/>
    <w:rsid w:val="00534BE4"/>
    <w:rsid w:val="00535208"/>
    <w:rsid w:val="0053794B"/>
    <w:rsid w:val="00540198"/>
    <w:rsid w:val="005410BE"/>
    <w:rsid w:val="0054164F"/>
    <w:rsid w:val="00542170"/>
    <w:rsid w:val="0054282C"/>
    <w:rsid w:val="0054384C"/>
    <w:rsid w:val="00543BF4"/>
    <w:rsid w:val="005442B9"/>
    <w:rsid w:val="00546E07"/>
    <w:rsid w:val="005522EC"/>
    <w:rsid w:val="0055297F"/>
    <w:rsid w:val="00553514"/>
    <w:rsid w:val="00553C53"/>
    <w:rsid w:val="00554085"/>
    <w:rsid w:val="005552EE"/>
    <w:rsid w:val="005556B0"/>
    <w:rsid w:val="005611E3"/>
    <w:rsid w:val="00561375"/>
    <w:rsid w:val="005631C1"/>
    <w:rsid w:val="00563600"/>
    <w:rsid w:val="00565514"/>
    <w:rsid w:val="005669C0"/>
    <w:rsid w:val="00566AD3"/>
    <w:rsid w:val="00567469"/>
    <w:rsid w:val="005713B0"/>
    <w:rsid w:val="005718B3"/>
    <w:rsid w:val="005719FB"/>
    <w:rsid w:val="00571A8F"/>
    <w:rsid w:val="0057320A"/>
    <w:rsid w:val="00573593"/>
    <w:rsid w:val="0057359F"/>
    <w:rsid w:val="00573F51"/>
    <w:rsid w:val="00573FCD"/>
    <w:rsid w:val="005743DB"/>
    <w:rsid w:val="0057457F"/>
    <w:rsid w:val="00580D2B"/>
    <w:rsid w:val="0058156A"/>
    <w:rsid w:val="00581F39"/>
    <w:rsid w:val="005821E4"/>
    <w:rsid w:val="005840A0"/>
    <w:rsid w:val="00585432"/>
    <w:rsid w:val="005858BD"/>
    <w:rsid w:val="005860F1"/>
    <w:rsid w:val="00586A35"/>
    <w:rsid w:val="00586E81"/>
    <w:rsid w:val="00586F75"/>
    <w:rsid w:val="0058778A"/>
    <w:rsid w:val="005912A2"/>
    <w:rsid w:val="00592C76"/>
    <w:rsid w:val="0059450E"/>
    <w:rsid w:val="00596D5F"/>
    <w:rsid w:val="005975E0"/>
    <w:rsid w:val="005A09F0"/>
    <w:rsid w:val="005A0B91"/>
    <w:rsid w:val="005A171B"/>
    <w:rsid w:val="005A2E54"/>
    <w:rsid w:val="005A41F3"/>
    <w:rsid w:val="005A4991"/>
    <w:rsid w:val="005A62A6"/>
    <w:rsid w:val="005A7313"/>
    <w:rsid w:val="005B2ED3"/>
    <w:rsid w:val="005B313F"/>
    <w:rsid w:val="005B38F6"/>
    <w:rsid w:val="005B3C36"/>
    <w:rsid w:val="005B4253"/>
    <w:rsid w:val="005B4A99"/>
    <w:rsid w:val="005B53DA"/>
    <w:rsid w:val="005B5D41"/>
    <w:rsid w:val="005B6B19"/>
    <w:rsid w:val="005B718C"/>
    <w:rsid w:val="005B71D3"/>
    <w:rsid w:val="005C0AAB"/>
    <w:rsid w:val="005C0F69"/>
    <w:rsid w:val="005C1762"/>
    <w:rsid w:val="005C2994"/>
    <w:rsid w:val="005C30FF"/>
    <w:rsid w:val="005C3654"/>
    <w:rsid w:val="005C4CAA"/>
    <w:rsid w:val="005C4FCF"/>
    <w:rsid w:val="005C52CA"/>
    <w:rsid w:val="005C604B"/>
    <w:rsid w:val="005C6ED8"/>
    <w:rsid w:val="005C6F86"/>
    <w:rsid w:val="005C6FED"/>
    <w:rsid w:val="005C72B1"/>
    <w:rsid w:val="005C7E42"/>
    <w:rsid w:val="005D120D"/>
    <w:rsid w:val="005D23A8"/>
    <w:rsid w:val="005D2653"/>
    <w:rsid w:val="005D2F81"/>
    <w:rsid w:val="005D51B2"/>
    <w:rsid w:val="005D5525"/>
    <w:rsid w:val="005D5D89"/>
    <w:rsid w:val="005D6F2A"/>
    <w:rsid w:val="005E005D"/>
    <w:rsid w:val="005E05C8"/>
    <w:rsid w:val="005E0D00"/>
    <w:rsid w:val="005E167F"/>
    <w:rsid w:val="005E19C1"/>
    <w:rsid w:val="005E200F"/>
    <w:rsid w:val="005E23BB"/>
    <w:rsid w:val="005E257E"/>
    <w:rsid w:val="005E27B5"/>
    <w:rsid w:val="005E2D84"/>
    <w:rsid w:val="005E3A27"/>
    <w:rsid w:val="005E3A63"/>
    <w:rsid w:val="005E3C70"/>
    <w:rsid w:val="005E446E"/>
    <w:rsid w:val="005E52E7"/>
    <w:rsid w:val="005E5F7F"/>
    <w:rsid w:val="005E682F"/>
    <w:rsid w:val="005E6AC8"/>
    <w:rsid w:val="005E7012"/>
    <w:rsid w:val="005F0BD6"/>
    <w:rsid w:val="005F0DFA"/>
    <w:rsid w:val="005F1A4A"/>
    <w:rsid w:val="005F3692"/>
    <w:rsid w:val="005F39AD"/>
    <w:rsid w:val="005F4AB4"/>
    <w:rsid w:val="005F5486"/>
    <w:rsid w:val="005F5711"/>
    <w:rsid w:val="005F5FB1"/>
    <w:rsid w:val="005F78E3"/>
    <w:rsid w:val="005F7C2F"/>
    <w:rsid w:val="005F7C9C"/>
    <w:rsid w:val="006017C7"/>
    <w:rsid w:val="00601DC3"/>
    <w:rsid w:val="0060236B"/>
    <w:rsid w:val="006032C8"/>
    <w:rsid w:val="00603CC2"/>
    <w:rsid w:val="00604B13"/>
    <w:rsid w:val="00605583"/>
    <w:rsid w:val="006057B8"/>
    <w:rsid w:val="006058F4"/>
    <w:rsid w:val="00605CB4"/>
    <w:rsid w:val="00605E0E"/>
    <w:rsid w:val="006112B0"/>
    <w:rsid w:val="0061141D"/>
    <w:rsid w:val="00612845"/>
    <w:rsid w:val="00612FDD"/>
    <w:rsid w:val="006130A8"/>
    <w:rsid w:val="00614B3E"/>
    <w:rsid w:val="00615552"/>
    <w:rsid w:val="00615874"/>
    <w:rsid w:val="006162BB"/>
    <w:rsid w:val="006164A3"/>
    <w:rsid w:val="00616537"/>
    <w:rsid w:val="00616622"/>
    <w:rsid w:val="006169AC"/>
    <w:rsid w:val="00617E7A"/>
    <w:rsid w:val="00620F28"/>
    <w:rsid w:val="0062125C"/>
    <w:rsid w:val="0062145F"/>
    <w:rsid w:val="00621785"/>
    <w:rsid w:val="00621B91"/>
    <w:rsid w:val="00622547"/>
    <w:rsid w:val="00622B86"/>
    <w:rsid w:val="00623654"/>
    <w:rsid w:val="00623A08"/>
    <w:rsid w:val="00623FD6"/>
    <w:rsid w:val="0062419E"/>
    <w:rsid w:val="006248D4"/>
    <w:rsid w:val="00624C1F"/>
    <w:rsid w:val="0062723E"/>
    <w:rsid w:val="00627493"/>
    <w:rsid w:val="00630B84"/>
    <w:rsid w:val="00630CB3"/>
    <w:rsid w:val="006313E5"/>
    <w:rsid w:val="00631AE4"/>
    <w:rsid w:val="00632666"/>
    <w:rsid w:val="006326EE"/>
    <w:rsid w:val="00633169"/>
    <w:rsid w:val="00633178"/>
    <w:rsid w:val="00633AD1"/>
    <w:rsid w:val="00634038"/>
    <w:rsid w:val="006356E8"/>
    <w:rsid w:val="00635CB7"/>
    <w:rsid w:val="00636344"/>
    <w:rsid w:val="006429D6"/>
    <w:rsid w:val="00643834"/>
    <w:rsid w:val="00645326"/>
    <w:rsid w:val="00645F24"/>
    <w:rsid w:val="00646C55"/>
    <w:rsid w:val="00651FF6"/>
    <w:rsid w:val="00652237"/>
    <w:rsid w:val="00654E4C"/>
    <w:rsid w:val="006553E7"/>
    <w:rsid w:val="00655D5C"/>
    <w:rsid w:val="00655F2F"/>
    <w:rsid w:val="00656E1C"/>
    <w:rsid w:val="00660C01"/>
    <w:rsid w:val="00661607"/>
    <w:rsid w:val="00661D68"/>
    <w:rsid w:val="006620C9"/>
    <w:rsid w:val="00662B37"/>
    <w:rsid w:val="00663A8C"/>
    <w:rsid w:val="00663EC7"/>
    <w:rsid w:val="00664DB8"/>
    <w:rsid w:val="00665261"/>
    <w:rsid w:val="00665945"/>
    <w:rsid w:val="00666674"/>
    <w:rsid w:val="00666791"/>
    <w:rsid w:val="00666EF9"/>
    <w:rsid w:val="00667130"/>
    <w:rsid w:val="0066726A"/>
    <w:rsid w:val="00667CFF"/>
    <w:rsid w:val="00670013"/>
    <w:rsid w:val="006705D0"/>
    <w:rsid w:val="00671046"/>
    <w:rsid w:val="0067472A"/>
    <w:rsid w:val="00674E1E"/>
    <w:rsid w:val="0067680D"/>
    <w:rsid w:val="00677E7D"/>
    <w:rsid w:val="00680FA1"/>
    <w:rsid w:val="0068179C"/>
    <w:rsid w:val="00681DE6"/>
    <w:rsid w:val="006824E0"/>
    <w:rsid w:val="006829A2"/>
    <w:rsid w:val="006856A3"/>
    <w:rsid w:val="006871FC"/>
    <w:rsid w:val="00687590"/>
    <w:rsid w:val="006901D2"/>
    <w:rsid w:val="00690ED0"/>
    <w:rsid w:val="0069164C"/>
    <w:rsid w:val="006916E7"/>
    <w:rsid w:val="00691858"/>
    <w:rsid w:val="00691F74"/>
    <w:rsid w:val="00692A9E"/>
    <w:rsid w:val="00693773"/>
    <w:rsid w:val="00694713"/>
    <w:rsid w:val="0069577C"/>
    <w:rsid w:val="00695C9E"/>
    <w:rsid w:val="006969C5"/>
    <w:rsid w:val="00697A6F"/>
    <w:rsid w:val="00697B97"/>
    <w:rsid w:val="006A0CEA"/>
    <w:rsid w:val="006A1280"/>
    <w:rsid w:val="006A13CA"/>
    <w:rsid w:val="006A384B"/>
    <w:rsid w:val="006A482F"/>
    <w:rsid w:val="006A483D"/>
    <w:rsid w:val="006A4AA6"/>
    <w:rsid w:val="006A4E9D"/>
    <w:rsid w:val="006A5246"/>
    <w:rsid w:val="006A5709"/>
    <w:rsid w:val="006A59AC"/>
    <w:rsid w:val="006A5D9C"/>
    <w:rsid w:val="006A5F7C"/>
    <w:rsid w:val="006A7FAC"/>
    <w:rsid w:val="006B17B4"/>
    <w:rsid w:val="006B1FDE"/>
    <w:rsid w:val="006B24CA"/>
    <w:rsid w:val="006B2EE1"/>
    <w:rsid w:val="006B3822"/>
    <w:rsid w:val="006B437C"/>
    <w:rsid w:val="006B4D26"/>
    <w:rsid w:val="006B561D"/>
    <w:rsid w:val="006B5B13"/>
    <w:rsid w:val="006B70CA"/>
    <w:rsid w:val="006B736B"/>
    <w:rsid w:val="006B7412"/>
    <w:rsid w:val="006B77E8"/>
    <w:rsid w:val="006B78C6"/>
    <w:rsid w:val="006B7CC6"/>
    <w:rsid w:val="006C01F1"/>
    <w:rsid w:val="006C0AED"/>
    <w:rsid w:val="006C207B"/>
    <w:rsid w:val="006C27A4"/>
    <w:rsid w:val="006C2D50"/>
    <w:rsid w:val="006C3787"/>
    <w:rsid w:val="006C3B14"/>
    <w:rsid w:val="006C523D"/>
    <w:rsid w:val="006C590A"/>
    <w:rsid w:val="006C68DB"/>
    <w:rsid w:val="006C6CD9"/>
    <w:rsid w:val="006C6EC1"/>
    <w:rsid w:val="006C6FCC"/>
    <w:rsid w:val="006D060E"/>
    <w:rsid w:val="006D0A02"/>
    <w:rsid w:val="006D0BF0"/>
    <w:rsid w:val="006D2031"/>
    <w:rsid w:val="006D28DB"/>
    <w:rsid w:val="006D31FC"/>
    <w:rsid w:val="006D4953"/>
    <w:rsid w:val="006D684F"/>
    <w:rsid w:val="006D6CBB"/>
    <w:rsid w:val="006D734B"/>
    <w:rsid w:val="006E0074"/>
    <w:rsid w:val="006E1CCF"/>
    <w:rsid w:val="006E37AF"/>
    <w:rsid w:val="006E37C2"/>
    <w:rsid w:val="006E3BBE"/>
    <w:rsid w:val="006E4D4D"/>
    <w:rsid w:val="006E5795"/>
    <w:rsid w:val="006E5B13"/>
    <w:rsid w:val="006E666D"/>
    <w:rsid w:val="006F0BAE"/>
    <w:rsid w:val="006F239A"/>
    <w:rsid w:val="006F29E1"/>
    <w:rsid w:val="006F4DBD"/>
    <w:rsid w:val="006F5098"/>
    <w:rsid w:val="006F67FD"/>
    <w:rsid w:val="006F69A3"/>
    <w:rsid w:val="006F6BBA"/>
    <w:rsid w:val="006F6F18"/>
    <w:rsid w:val="006F779E"/>
    <w:rsid w:val="00700003"/>
    <w:rsid w:val="007001C7"/>
    <w:rsid w:val="00700F24"/>
    <w:rsid w:val="00700FB0"/>
    <w:rsid w:val="0070137C"/>
    <w:rsid w:val="00701DC0"/>
    <w:rsid w:val="00702782"/>
    <w:rsid w:val="00702851"/>
    <w:rsid w:val="00702ED7"/>
    <w:rsid w:val="007064AB"/>
    <w:rsid w:val="007101C3"/>
    <w:rsid w:val="00710982"/>
    <w:rsid w:val="0071193E"/>
    <w:rsid w:val="007124DA"/>
    <w:rsid w:val="00712CC2"/>
    <w:rsid w:val="00712CF6"/>
    <w:rsid w:val="00713019"/>
    <w:rsid w:val="007137E0"/>
    <w:rsid w:val="007138AE"/>
    <w:rsid w:val="00714881"/>
    <w:rsid w:val="00714CB8"/>
    <w:rsid w:val="007160F5"/>
    <w:rsid w:val="00716250"/>
    <w:rsid w:val="0072066B"/>
    <w:rsid w:val="0072112D"/>
    <w:rsid w:val="00721C0A"/>
    <w:rsid w:val="00722724"/>
    <w:rsid w:val="007239A8"/>
    <w:rsid w:val="0072512F"/>
    <w:rsid w:val="00725380"/>
    <w:rsid w:val="00725473"/>
    <w:rsid w:val="007257B6"/>
    <w:rsid w:val="00725DBB"/>
    <w:rsid w:val="00727381"/>
    <w:rsid w:val="007323BA"/>
    <w:rsid w:val="0073243F"/>
    <w:rsid w:val="007330B0"/>
    <w:rsid w:val="0073419B"/>
    <w:rsid w:val="00736A27"/>
    <w:rsid w:val="00740F89"/>
    <w:rsid w:val="007416F3"/>
    <w:rsid w:val="00741A96"/>
    <w:rsid w:val="00743064"/>
    <w:rsid w:val="007431E9"/>
    <w:rsid w:val="00745F3B"/>
    <w:rsid w:val="0074607D"/>
    <w:rsid w:val="007464AF"/>
    <w:rsid w:val="007476DB"/>
    <w:rsid w:val="00747BA2"/>
    <w:rsid w:val="007505ED"/>
    <w:rsid w:val="007507E4"/>
    <w:rsid w:val="007543EE"/>
    <w:rsid w:val="00754E75"/>
    <w:rsid w:val="007555D2"/>
    <w:rsid w:val="00755A3A"/>
    <w:rsid w:val="00756ABB"/>
    <w:rsid w:val="00756EF3"/>
    <w:rsid w:val="00757C96"/>
    <w:rsid w:val="007611C1"/>
    <w:rsid w:val="00761FCB"/>
    <w:rsid w:val="00762048"/>
    <w:rsid w:val="00762418"/>
    <w:rsid w:val="007649CC"/>
    <w:rsid w:val="00765B2C"/>
    <w:rsid w:val="00765DB6"/>
    <w:rsid w:val="007664AD"/>
    <w:rsid w:val="00766AC9"/>
    <w:rsid w:val="00770395"/>
    <w:rsid w:val="0077206D"/>
    <w:rsid w:val="0077374E"/>
    <w:rsid w:val="00774895"/>
    <w:rsid w:val="00774D96"/>
    <w:rsid w:val="0077541A"/>
    <w:rsid w:val="00775A6F"/>
    <w:rsid w:val="0077621B"/>
    <w:rsid w:val="00780BD3"/>
    <w:rsid w:val="00780F0E"/>
    <w:rsid w:val="00781BE4"/>
    <w:rsid w:val="00782ACC"/>
    <w:rsid w:val="00784977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B9B"/>
    <w:rsid w:val="007945DF"/>
    <w:rsid w:val="00795930"/>
    <w:rsid w:val="00795F3A"/>
    <w:rsid w:val="0079621B"/>
    <w:rsid w:val="007970A6"/>
    <w:rsid w:val="0079750E"/>
    <w:rsid w:val="007979DB"/>
    <w:rsid w:val="007A035F"/>
    <w:rsid w:val="007A04BB"/>
    <w:rsid w:val="007A09E4"/>
    <w:rsid w:val="007A1CA7"/>
    <w:rsid w:val="007A224F"/>
    <w:rsid w:val="007A2F8E"/>
    <w:rsid w:val="007A3ACC"/>
    <w:rsid w:val="007A4069"/>
    <w:rsid w:val="007A422A"/>
    <w:rsid w:val="007A542E"/>
    <w:rsid w:val="007A563D"/>
    <w:rsid w:val="007A5940"/>
    <w:rsid w:val="007A69B1"/>
    <w:rsid w:val="007B0DBD"/>
    <w:rsid w:val="007B0EFF"/>
    <w:rsid w:val="007B164F"/>
    <w:rsid w:val="007B181D"/>
    <w:rsid w:val="007B20FE"/>
    <w:rsid w:val="007B2823"/>
    <w:rsid w:val="007B2B4B"/>
    <w:rsid w:val="007B3427"/>
    <w:rsid w:val="007B3A24"/>
    <w:rsid w:val="007B5B54"/>
    <w:rsid w:val="007B6588"/>
    <w:rsid w:val="007B7670"/>
    <w:rsid w:val="007B7B2F"/>
    <w:rsid w:val="007B7DEC"/>
    <w:rsid w:val="007C0850"/>
    <w:rsid w:val="007C089C"/>
    <w:rsid w:val="007C0EF9"/>
    <w:rsid w:val="007C10A9"/>
    <w:rsid w:val="007C1417"/>
    <w:rsid w:val="007C2045"/>
    <w:rsid w:val="007C31FF"/>
    <w:rsid w:val="007C4B25"/>
    <w:rsid w:val="007C4E39"/>
    <w:rsid w:val="007C5642"/>
    <w:rsid w:val="007C5BFF"/>
    <w:rsid w:val="007C74C3"/>
    <w:rsid w:val="007C7CB7"/>
    <w:rsid w:val="007D01DD"/>
    <w:rsid w:val="007D09B8"/>
    <w:rsid w:val="007D25A5"/>
    <w:rsid w:val="007D2A9A"/>
    <w:rsid w:val="007D4FA3"/>
    <w:rsid w:val="007D505E"/>
    <w:rsid w:val="007D5105"/>
    <w:rsid w:val="007D5A81"/>
    <w:rsid w:val="007D68B4"/>
    <w:rsid w:val="007D6C25"/>
    <w:rsid w:val="007D78DD"/>
    <w:rsid w:val="007E0263"/>
    <w:rsid w:val="007E0F10"/>
    <w:rsid w:val="007E2085"/>
    <w:rsid w:val="007E2866"/>
    <w:rsid w:val="007E30D5"/>
    <w:rsid w:val="007E3BEF"/>
    <w:rsid w:val="007E436C"/>
    <w:rsid w:val="007E5182"/>
    <w:rsid w:val="007E613F"/>
    <w:rsid w:val="007E7296"/>
    <w:rsid w:val="007E77A3"/>
    <w:rsid w:val="007F4074"/>
    <w:rsid w:val="007F4778"/>
    <w:rsid w:val="007F4D62"/>
    <w:rsid w:val="007F5282"/>
    <w:rsid w:val="007F5A56"/>
    <w:rsid w:val="007F740F"/>
    <w:rsid w:val="007F772C"/>
    <w:rsid w:val="00800AD4"/>
    <w:rsid w:val="00800E55"/>
    <w:rsid w:val="0080121C"/>
    <w:rsid w:val="00801304"/>
    <w:rsid w:val="008024FA"/>
    <w:rsid w:val="00802C8D"/>
    <w:rsid w:val="00803338"/>
    <w:rsid w:val="00803E68"/>
    <w:rsid w:val="00803F80"/>
    <w:rsid w:val="00804F79"/>
    <w:rsid w:val="00805EDC"/>
    <w:rsid w:val="00805F69"/>
    <w:rsid w:val="00806271"/>
    <w:rsid w:val="008067F3"/>
    <w:rsid w:val="00807D7A"/>
    <w:rsid w:val="00810538"/>
    <w:rsid w:val="00810772"/>
    <w:rsid w:val="00811904"/>
    <w:rsid w:val="008126E4"/>
    <w:rsid w:val="00812792"/>
    <w:rsid w:val="0081381B"/>
    <w:rsid w:val="008139CD"/>
    <w:rsid w:val="00814103"/>
    <w:rsid w:val="00814221"/>
    <w:rsid w:val="008147F4"/>
    <w:rsid w:val="00816C30"/>
    <w:rsid w:val="00816FA2"/>
    <w:rsid w:val="00822253"/>
    <w:rsid w:val="00822801"/>
    <w:rsid w:val="00822F31"/>
    <w:rsid w:val="0082325C"/>
    <w:rsid w:val="008234C1"/>
    <w:rsid w:val="00823AE9"/>
    <w:rsid w:val="0082420D"/>
    <w:rsid w:val="00824362"/>
    <w:rsid w:val="008249FF"/>
    <w:rsid w:val="00826487"/>
    <w:rsid w:val="00826D22"/>
    <w:rsid w:val="008272AE"/>
    <w:rsid w:val="00831765"/>
    <w:rsid w:val="00831999"/>
    <w:rsid w:val="00832F1D"/>
    <w:rsid w:val="0083305A"/>
    <w:rsid w:val="008333C6"/>
    <w:rsid w:val="008337B4"/>
    <w:rsid w:val="00833BAC"/>
    <w:rsid w:val="0083486C"/>
    <w:rsid w:val="00835A03"/>
    <w:rsid w:val="00836E53"/>
    <w:rsid w:val="008377A4"/>
    <w:rsid w:val="008402B8"/>
    <w:rsid w:val="00842108"/>
    <w:rsid w:val="008428CE"/>
    <w:rsid w:val="0084726A"/>
    <w:rsid w:val="00847C9E"/>
    <w:rsid w:val="00847D11"/>
    <w:rsid w:val="00850059"/>
    <w:rsid w:val="00851EE8"/>
    <w:rsid w:val="00852A0A"/>
    <w:rsid w:val="00852BBE"/>
    <w:rsid w:val="00853EBF"/>
    <w:rsid w:val="0085433B"/>
    <w:rsid w:val="0085497D"/>
    <w:rsid w:val="00854E16"/>
    <w:rsid w:val="0085659F"/>
    <w:rsid w:val="00857BF1"/>
    <w:rsid w:val="00860B57"/>
    <w:rsid w:val="008612EA"/>
    <w:rsid w:val="008627DA"/>
    <w:rsid w:val="00862A66"/>
    <w:rsid w:val="00862DD6"/>
    <w:rsid w:val="008645F9"/>
    <w:rsid w:val="008655AA"/>
    <w:rsid w:val="00865737"/>
    <w:rsid w:val="008708A8"/>
    <w:rsid w:val="00871654"/>
    <w:rsid w:val="00873D05"/>
    <w:rsid w:val="00874226"/>
    <w:rsid w:val="008744F0"/>
    <w:rsid w:val="00874A1C"/>
    <w:rsid w:val="008757AB"/>
    <w:rsid w:val="008759D7"/>
    <w:rsid w:val="00875FC5"/>
    <w:rsid w:val="0087645E"/>
    <w:rsid w:val="00881429"/>
    <w:rsid w:val="0088195C"/>
    <w:rsid w:val="00883720"/>
    <w:rsid w:val="0088504D"/>
    <w:rsid w:val="0088579D"/>
    <w:rsid w:val="00885ABA"/>
    <w:rsid w:val="00885F42"/>
    <w:rsid w:val="0089129E"/>
    <w:rsid w:val="0089189C"/>
    <w:rsid w:val="008923AF"/>
    <w:rsid w:val="00892AC8"/>
    <w:rsid w:val="008932E2"/>
    <w:rsid w:val="00894C1F"/>
    <w:rsid w:val="008A09E0"/>
    <w:rsid w:val="008A1F38"/>
    <w:rsid w:val="008A2011"/>
    <w:rsid w:val="008A26C6"/>
    <w:rsid w:val="008A3953"/>
    <w:rsid w:val="008A7A7D"/>
    <w:rsid w:val="008A7BCE"/>
    <w:rsid w:val="008B137D"/>
    <w:rsid w:val="008B19FB"/>
    <w:rsid w:val="008B1F49"/>
    <w:rsid w:val="008B2779"/>
    <w:rsid w:val="008B40CB"/>
    <w:rsid w:val="008B42C0"/>
    <w:rsid w:val="008B6CA4"/>
    <w:rsid w:val="008B76C9"/>
    <w:rsid w:val="008C1259"/>
    <w:rsid w:val="008C1539"/>
    <w:rsid w:val="008C2CCE"/>
    <w:rsid w:val="008C3743"/>
    <w:rsid w:val="008C3DA8"/>
    <w:rsid w:val="008C5402"/>
    <w:rsid w:val="008C67B7"/>
    <w:rsid w:val="008D013B"/>
    <w:rsid w:val="008D15B6"/>
    <w:rsid w:val="008D3E1D"/>
    <w:rsid w:val="008D4439"/>
    <w:rsid w:val="008D4996"/>
    <w:rsid w:val="008D5A15"/>
    <w:rsid w:val="008D601F"/>
    <w:rsid w:val="008D6CCE"/>
    <w:rsid w:val="008D73F9"/>
    <w:rsid w:val="008D7E3A"/>
    <w:rsid w:val="008E014C"/>
    <w:rsid w:val="008E083A"/>
    <w:rsid w:val="008E1687"/>
    <w:rsid w:val="008E2198"/>
    <w:rsid w:val="008E2276"/>
    <w:rsid w:val="008E2D5E"/>
    <w:rsid w:val="008E38F1"/>
    <w:rsid w:val="008E5D34"/>
    <w:rsid w:val="008E5DB0"/>
    <w:rsid w:val="008E63B4"/>
    <w:rsid w:val="008E64F6"/>
    <w:rsid w:val="008E7F9E"/>
    <w:rsid w:val="008F14F6"/>
    <w:rsid w:val="008F16EC"/>
    <w:rsid w:val="008F1ACF"/>
    <w:rsid w:val="008F2C12"/>
    <w:rsid w:val="008F3255"/>
    <w:rsid w:val="008F3613"/>
    <w:rsid w:val="008F3D81"/>
    <w:rsid w:val="008F4303"/>
    <w:rsid w:val="008F59E4"/>
    <w:rsid w:val="008F6064"/>
    <w:rsid w:val="008F663F"/>
    <w:rsid w:val="008F70BA"/>
    <w:rsid w:val="009004B7"/>
    <w:rsid w:val="00901067"/>
    <w:rsid w:val="00901E33"/>
    <w:rsid w:val="0090281D"/>
    <w:rsid w:val="00902E5F"/>
    <w:rsid w:val="009042B4"/>
    <w:rsid w:val="00904CF3"/>
    <w:rsid w:val="009053EB"/>
    <w:rsid w:val="00910B0A"/>
    <w:rsid w:val="009112A9"/>
    <w:rsid w:val="00911C6C"/>
    <w:rsid w:val="00913207"/>
    <w:rsid w:val="00913FC7"/>
    <w:rsid w:val="00914AB1"/>
    <w:rsid w:val="00914F31"/>
    <w:rsid w:val="00921444"/>
    <w:rsid w:val="00921F55"/>
    <w:rsid w:val="009225BD"/>
    <w:rsid w:val="009257C7"/>
    <w:rsid w:val="0093015B"/>
    <w:rsid w:val="0093033A"/>
    <w:rsid w:val="0093040E"/>
    <w:rsid w:val="00931344"/>
    <w:rsid w:val="00931CA3"/>
    <w:rsid w:val="00932336"/>
    <w:rsid w:val="009328B1"/>
    <w:rsid w:val="009338A7"/>
    <w:rsid w:val="00934D2C"/>
    <w:rsid w:val="00935B78"/>
    <w:rsid w:val="00935C2E"/>
    <w:rsid w:val="00935CF1"/>
    <w:rsid w:val="009364E2"/>
    <w:rsid w:val="009412A0"/>
    <w:rsid w:val="00942712"/>
    <w:rsid w:val="00942D5E"/>
    <w:rsid w:val="0094411E"/>
    <w:rsid w:val="00944145"/>
    <w:rsid w:val="0094446F"/>
    <w:rsid w:val="009448AF"/>
    <w:rsid w:val="009448B0"/>
    <w:rsid w:val="009477DF"/>
    <w:rsid w:val="00951C3A"/>
    <w:rsid w:val="00951D25"/>
    <w:rsid w:val="00952AD2"/>
    <w:rsid w:val="009542EA"/>
    <w:rsid w:val="0095435B"/>
    <w:rsid w:val="00954680"/>
    <w:rsid w:val="009548E8"/>
    <w:rsid w:val="00955542"/>
    <w:rsid w:val="00955C2E"/>
    <w:rsid w:val="00956801"/>
    <w:rsid w:val="00956AEF"/>
    <w:rsid w:val="00956EEB"/>
    <w:rsid w:val="00960D38"/>
    <w:rsid w:val="00962548"/>
    <w:rsid w:val="00963575"/>
    <w:rsid w:val="00963CF0"/>
    <w:rsid w:val="00966406"/>
    <w:rsid w:val="00966E95"/>
    <w:rsid w:val="00967B47"/>
    <w:rsid w:val="00967C5B"/>
    <w:rsid w:val="009728A8"/>
    <w:rsid w:val="0097413B"/>
    <w:rsid w:val="0097415B"/>
    <w:rsid w:val="00974D17"/>
    <w:rsid w:val="00975E57"/>
    <w:rsid w:val="00976061"/>
    <w:rsid w:val="00976151"/>
    <w:rsid w:val="009763EC"/>
    <w:rsid w:val="00977310"/>
    <w:rsid w:val="009803EC"/>
    <w:rsid w:val="00981900"/>
    <w:rsid w:val="00982BE6"/>
    <w:rsid w:val="00983C7A"/>
    <w:rsid w:val="009868B7"/>
    <w:rsid w:val="009873D5"/>
    <w:rsid w:val="0099051E"/>
    <w:rsid w:val="00990DB1"/>
    <w:rsid w:val="00991A4E"/>
    <w:rsid w:val="009928EF"/>
    <w:rsid w:val="009933BE"/>
    <w:rsid w:val="0099365B"/>
    <w:rsid w:val="00993FF5"/>
    <w:rsid w:val="009940F0"/>
    <w:rsid w:val="00995353"/>
    <w:rsid w:val="00995678"/>
    <w:rsid w:val="009966C7"/>
    <w:rsid w:val="0099686C"/>
    <w:rsid w:val="00996ED2"/>
    <w:rsid w:val="0099703D"/>
    <w:rsid w:val="009A03D8"/>
    <w:rsid w:val="009A1A92"/>
    <w:rsid w:val="009A200A"/>
    <w:rsid w:val="009A21A0"/>
    <w:rsid w:val="009A2D76"/>
    <w:rsid w:val="009A386C"/>
    <w:rsid w:val="009A4B58"/>
    <w:rsid w:val="009A5522"/>
    <w:rsid w:val="009A6605"/>
    <w:rsid w:val="009A6947"/>
    <w:rsid w:val="009A70BD"/>
    <w:rsid w:val="009A791E"/>
    <w:rsid w:val="009B0227"/>
    <w:rsid w:val="009B0815"/>
    <w:rsid w:val="009B0AA7"/>
    <w:rsid w:val="009B2924"/>
    <w:rsid w:val="009B3A5B"/>
    <w:rsid w:val="009B3CE7"/>
    <w:rsid w:val="009B58B5"/>
    <w:rsid w:val="009B6832"/>
    <w:rsid w:val="009C023A"/>
    <w:rsid w:val="009C061D"/>
    <w:rsid w:val="009C07E2"/>
    <w:rsid w:val="009C1766"/>
    <w:rsid w:val="009C1835"/>
    <w:rsid w:val="009C1BA6"/>
    <w:rsid w:val="009C1C84"/>
    <w:rsid w:val="009C242A"/>
    <w:rsid w:val="009C24B3"/>
    <w:rsid w:val="009C297B"/>
    <w:rsid w:val="009C2FD8"/>
    <w:rsid w:val="009C3270"/>
    <w:rsid w:val="009C33C1"/>
    <w:rsid w:val="009C45CE"/>
    <w:rsid w:val="009C48A2"/>
    <w:rsid w:val="009C4C88"/>
    <w:rsid w:val="009C7FDC"/>
    <w:rsid w:val="009D08B6"/>
    <w:rsid w:val="009D14C3"/>
    <w:rsid w:val="009D17B3"/>
    <w:rsid w:val="009D1C98"/>
    <w:rsid w:val="009D1EF5"/>
    <w:rsid w:val="009D1F4A"/>
    <w:rsid w:val="009D26D1"/>
    <w:rsid w:val="009D30C6"/>
    <w:rsid w:val="009D4012"/>
    <w:rsid w:val="009D40A1"/>
    <w:rsid w:val="009D45C0"/>
    <w:rsid w:val="009D725D"/>
    <w:rsid w:val="009D7F1C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4863"/>
    <w:rsid w:val="009E5FDB"/>
    <w:rsid w:val="009E6071"/>
    <w:rsid w:val="009E6429"/>
    <w:rsid w:val="009E6D94"/>
    <w:rsid w:val="009E76F9"/>
    <w:rsid w:val="009F047C"/>
    <w:rsid w:val="009F183E"/>
    <w:rsid w:val="009F1B44"/>
    <w:rsid w:val="009F1FE4"/>
    <w:rsid w:val="009F2503"/>
    <w:rsid w:val="009F3322"/>
    <w:rsid w:val="009F3614"/>
    <w:rsid w:val="009F3BE7"/>
    <w:rsid w:val="009F3E42"/>
    <w:rsid w:val="009F5E67"/>
    <w:rsid w:val="009F6B70"/>
    <w:rsid w:val="009F6F6F"/>
    <w:rsid w:val="009F79B8"/>
    <w:rsid w:val="00A0041F"/>
    <w:rsid w:val="00A008F5"/>
    <w:rsid w:val="00A0153B"/>
    <w:rsid w:val="00A023F3"/>
    <w:rsid w:val="00A02C4A"/>
    <w:rsid w:val="00A0328F"/>
    <w:rsid w:val="00A03E95"/>
    <w:rsid w:val="00A04D8A"/>
    <w:rsid w:val="00A05BCC"/>
    <w:rsid w:val="00A06837"/>
    <w:rsid w:val="00A07F26"/>
    <w:rsid w:val="00A10150"/>
    <w:rsid w:val="00A101E7"/>
    <w:rsid w:val="00A1044C"/>
    <w:rsid w:val="00A109C5"/>
    <w:rsid w:val="00A1121F"/>
    <w:rsid w:val="00A13D03"/>
    <w:rsid w:val="00A16C13"/>
    <w:rsid w:val="00A17BA4"/>
    <w:rsid w:val="00A17C06"/>
    <w:rsid w:val="00A17C87"/>
    <w:rsid w:val="00A20022"/>
    <w:rsid w:val="00A216FF"/>
    <w:rsid w:val="00A21C54"/>
    <w:rsid w:val="00A25F6D"/>
    <w:rsid w:val="00A268EA"/>
    <w:rsid w:val="00A27BD9"/>
    <w:rsid w:val="00A30F84"/>
    <w:rsid w:val="00A31692"/>
    <w:rsid w:val="00A34768"/>
    <w:rsid w:val="00A359D1"/>
    <w:rsid w:val="00A36D2A"/>
    <w:rsid w:val="00A3703C"/>
    <w:rsid w:val="00A37306"/>
    <w:rsid w:val="00A37CA2"/>
    <w:rsid w:val="00A40474"/>
    <w:rsid w:val="00A40DC0"/>
    <w:rsid w:val="00A40F5A"/>
    <w:rsid w:val="00A421C7"/>
    <w:rsid w:val="00A46108"/>
    <w:rsid w:val="00A46BCA"/>
    <w:rsid w:val="00A46CCF"/>
    <w:rsid w:val="00A47E13"/>
    <w:rsid w:val="00A47E5B"/>
    <w:rsid w:val="00A50B06"/>
    <w:rsid w:val="00A51C5A"/>
    <w:rsid w:val="00A52C77"/>
    <w:rsid w:val="00A533DE"/>
    <w:rsid w:val="00A54A0A"/>
    <w:rsid w:val="00A56282"/>
    <w:rsid w:val="00A5639B"/>
    <w:rsid w:val="00A57C18"/>
    <w:rsid w:val="00A61A78"/>
    <w:rsid w:val="00A61B74"/>
    <w:rsid w:val="00A62907"/>
    <w:rsid w:val="00A62DA1"/>
    <w:rsid w:val="00A6408D"/>
    <w:rsid w:val="00A6633D"/>
    <w:rsid w:val="00A668E8"/>
    <w:rsid w:val="00A70F37"/>
    <w:rsid w:val="00A714C7"/>
    <w:rsid w:val="00A71B9D"/>
    <w:rsid w:val="00A71EC1"/>
    <w:rsid w:val="00A734B8"/>
    <w:rsid w:val="00A740B3"/>
    <w:rsid w:val="00A762D2"/>
    <w:rsid w:val="00A81885"/>
    <w:rsid w:val="00A81DEE"/>
    <w:rsid w:val="00A82E89"/>
    <w:rsid w:val="00A830C7"/>
    <w:rsid w:val="00A83703"/>
    <w:rsid w:val="00A84C0B"/>
    <w:rsid w:val="00A85310"/>
    <w:rsid w:val="00A874D5"/>
    <w:rsid w:val="00A90653"/>
    <w:rsid w:val="00A909A4"/>
    <w:rsid w:val="00A90BC8"/>
    <w:rsid w:val="00A91F6D"/>
    <w:rsid w:val="00A92F34"/>
    <w:rsid w:val="00A9380F"/>
    <w:rsid w:val="00A93ACC"/>
    <w:rsid w:val="00A93B71"/>
    <w:rsid w:val="00A94125"/>
    <w:rsid w:val="00A96252"/>
    <w:rsid w:val="00A96431"/>
    <w:rsid w:val="00A97CE6"/>
    <w:rsid w:val="00AA04A9"/>
    <w:rsid w:val="00AA1590"/>
    <w:rsid w:val="00AA1B27"/>
    <w:rsid w:val="00AA1CA4"/>
    <w:rsid w:val="00AA4796"/>
    <w:rsid w:val="00AA486B"/>
    <w:rsid w:val="00AA499F"/>
    <w:rsid w:val="00AA4C8D"/>
    <w:rsid w:val="00AA5496"/>
    <w:rsid w:val="00AA6BB9"/>
    <w:rsid w:val="00AA6EA6"/>
    <w:rsid w:val="00AB004D"/>
    <w:rsid w:val="00AB0945"/>
    <w:rsid w:val="00AB1A52"/>
    <w:rsid w:val="00AB32ED"/>
    <w:rsid w:val="00AB3577"/>
    <w:rsid w:val="00AB3EB5"/>
    <w:rsid w:val="00AB4764"/>
    <w:rsid w:val="00AB4FF6"/>
    <w:rsid w:val="00AB5788"/>
    <w:rsid w:val="00AB5FDE"/>
    <w:rsid w:val="00AB7A0E"/>
    <w:rsid w:val="00AB7E44"/>
    <w:rsid w:val="00AC0DEA"/>
    <w:rsid w:val="00AC1537"/>
    <w:rsid w:val="00AC2048"/>
    <w:rsid w:val="00AC2E76"/>
    <w:rsid w:val="00AC4363"/>
    <w:rsid w:val="00AC440E"/>
    <w:rsid w:val="00AC50D9"/>
    <w:rsid w:val="00AC52E0"/>
    <w:rsid w:val="00AC539A"/>
    <w:rsid w:val="00AC5BD7"/>
    <w:rsid w:val="00AC5D43"/>
    <w:rsid w:val="00AC64CE"/>
    <w:rsid w:val="00AC76FC"/>
    <w:rsid w:val="00AD061F"/>
    <w:rsid w:val="00AD0625"/>
    <w:rsid w:val="00AD1272"/>
    <w:rsid w:val="00AD16BE"/>
    <w:rsid w:val="00AD29AC"/>
    <w:rsid w:val="00AD2B61"/>
    <w:rsid w:val="00AD2D4D"/>
    <w:rsid w:val="00AD3E5E"/>
    <w:rsid w:val="00AD5274"/>
    <w:rsid w:val="00AD529D"/>
    <w:rsid w:val="00AD57CE"/>
    <w:rsid w:val="00AE0820"/>
    <w:rsid w:val="00AE0905"/>
    <w:rsid w:val="00AE17DF"/>
    <w:rsid w:val="00AE17ED"/>
    <w:rsid w:val="00AE1CEF"/>
    <w:rsid w:val="00AE2EBA"/>
    <w:rsid w:val="00AE3E30"/>
    <w:rsid w:val="00AE4E01"/>
    <w:rsid w:val="00AF03AD"/>
    <w:rsid w:val="00AF0AB8"/>
    <w:rsid w:val="00AF0B97"/>
    <w:rsid w:val="00AF156A"/>
    <w:rsid w:val="00AF1814"/>
    <w:rsid w:val="00AF1B76"/>
    <w:rsid w:val="00AF2208"/>
    <w:rsid w:val="00AF31DC"/>
    <w:rsid w:val="00AF450D"/>
    <w:rsid w:val="00AF490F"/>
    <w:rsid w:val="00AF4D3A"/>
    <w:rsid w:val="00AF6A09"/>
    <w:rsid w:val="00B0198A"/>
    <w:rsid w:val="00B04DA4"/>
    <w:rsid w:val="00B06C9B"/>
    <w:rsid w:val="00B06D4F"/>
    <w:rsid w:val="00B07AE1"/>
    <w:rsid w:val="00B10F6C"/>
    <w:rsid w:val="00B117DB"/>
    <w:rsid w:val="00B1330A"/>
    <w:rsid w:val="00B13373"/>
    <w:rsid w:val="00B1357B"/>
    <w:rsid w:val="00B1397E"/>
    <w:rsid w:val="00B147A2"/>
    <w:rsid w:val="00B15E27"/>
    <w:rsid w:val="00B17309"/>
    <w:rsid w:val="00B21785"/>
    <w:rsid w:val="00B21FF5"/>
    <w:rsid w:val="00B2272C"/>
    <w:rsid w:val="00B227DD"/>
    <w:rsid w:val="00B237A8"/>
    <w:rsid w:val="00B23967"/>
    <w:rsid w:val="00B23BCE"/>
    <w:rsid w:val="00B254DB"/>
    <w:rsid w:val="00B2598F"/>
    <w:rsid w:val="00B25BAB"/>
    <w:rsid w:val="00B264D1"/>
    <w:rsid w:val="00B26A4D"/>
    <w:rsid w:val="00B27909"/>
    <w:rsid w:val="00B30396"/>
    <w:rsid w:val="00B30668"/>
    <w:rsid w:val="00B30897"/>
    <w:rsid w:val="00B30BE1"/>
    <w:rsid w:val="00B30D80"/>
    <w:rsid w:val="00B32514"/>
    <w:rsid w:val="00B32AE1"/>
    <w:rsid w:val="00B332F3"/>
    <w:rsid w:val="00B33FC9"/>
    <w:rsid w:val="00B35946"/>
    <w:rsid w:val="00B35AC6"/>
    <w:rsid w:val="00B369F0"/>
    <w:rsid w:val="00B400D5"/>
    <w:rsid w:val="00B412C3"/>
    <w:rsid w:val="00B4245F"/>
    <w:rsid w:val="00B43225"/>
    <w:rsid w:val="00B4439E"/>
    <w:rsid w:val="00B44D67"/>
    <w:rsid w:val="00B47D8D"/>
    <w:rsid w:val="00B50B48"/>
    <w:rsid w:val="00B51019"/>
    <w:rsid w:val="00B51891"/>
    <w:rsid w:val="00B51A5D"/>
    <w:rsid w:val="00B51E4B"/>
    <w:rsid w:val="00B52385"/>
    <w:rsid w:val="00B52A83"/>
    <w:rsid w:val="00B5329E"/>
    <w:rsid w:val="00B53D44"/>
    <w:rsid w:val="00B555FA"/>
    <w:rsid w:val="00B5629F"/>
    <w:rsid w:val="00B576D1"/>
    <w:rsid w:val="00B57A63"/>
    <w:rsid w:val="00B6273D"/>
    <w:rsid w:val="00B62C4A"/>
    <w:rsid w:val="00B6396F"/>
    <w:rsid w:val="00B63FB4"/>
    <w:rsid w:val="00B66237"/>
    <w:rsid w:val="00B66348"/>
    <w:rsid w:val="00B66A1F"/>
    <w:rsid w:val="00B679EC"/>
    <w:rsid w:val="00B70CC9"/>
    <w:rsid w:val="00B727F7"/>
    <w:rsid w:val="00B72B32"/>
    <w:rsid w:val="00B73317"/>
    <w:rsid w:val="00B73B25"/>
    <w:rsid w:val="00B7422F"/>
    <w:rsid w:val="00B7488F"/>
    <w:rsid w:val="00B74AB9"/>
    <w:rsid w:val="00B77C69"/>
    <w:rsid w:val="00B81945"/>
    <w:rsid w:val="00B81C4B"/>
    <w:rsid w:val="00B82DE2"/>
    <w:rsid w:val="00B84B93"/>
    <w:rsid w:val="00B8574C"/>
    <w:rsid w:val="00B86108"/>
    <w:rsid w:val="00B86D51"/>
    <w:rsid w:val="00B86F19"/>
    <w:rsid w:val="00B9074E"/>
    <w:rsid w:val="00B911C2"/>
    <w:rsid w:val="00B91A76"/>
    <w:rsid w:val="00B922C4"/>
    <w:rsid w:val="00B92C90"/>
    <w:rsid w:val="00B93640"/>
    <w:rsid w:val="00B939F6"/>
    <w:rsid w:val="00B94471"/>
    <w:rsid w:val="00B954E6"/>
    <w:rsid w:val="00B962F1"/>
    <w:rsid w:val="00B979EE"/>
    <w:rsid w:val="00B97CDB"/>
    <w:rsid w:val="00BA0934"/>
    <w:rsid w:val="00BA1E63"/>
    <w:rsid w:val="00BA20CE"/>
    <w:rsid w:val="00BA22FF"/>
    <w:rsid w:val="00BA2967"/>
    <w:rsid w:val="00BA3274"/>
    <w:rsid w:val="00BA32FB"/>
    <w:rsid w:val="00BA3C20"/>
    <w:rsid w:val="00BA42A8"/>
    <w:rsid w:val="00BA4F77"/>
    <w:rsid w:val="00BA54DE"/>
    <w:rsid w:val="00BA553F"/>
    <w:rsid w:val="00BA5A6D"/>
    <w:rsid w:val="00BA79A6"/>
    <w:rsid w:val="00BB02D4"/>
    <w:rsid w:val="00BB3A15"/>
    <w:rsid w:val="00BB3B02"/>
    <w:rsid w:val="00BB4216"/>
    <w:rsid w:val="00BB50C7"/>
    <w:rsid w:val="00BB573E"/>
    <w:rsid w:val="00BB5EB3"/>
    <w:rsid w:val="00BB649A"/>
    <w:rsid w:val="00BB679F"/>
    <w:rsid w:val="00BB7644"/>
    <w:rsid w:val="00BB795A"/>
    <w:rsid w:val="00BC092A"/>
    <w:rsid w:val="00BC1C54"/>
    <w:rsid w:val="00BC481D"/>
    <w:rsid w:val="00BC503C"/>
    <w:rsid w:val="00BC59B0"/>
    <w:rsid w:val="00BC5AE3"/>
    <w:rsid w:val="00BC5FF2"/>
    <w:rsid w:val="00BC6E02"/>
    <w:rsid w:val="00BC7560"/>
    <w:rsid w:val="00BD0DDF"/>
    <w:rsid w:val="00BD1D8B"/>
    <w:rsid w:val="00BD26F7"/>
    <w:rsid w:val="00BD2E37"/>
    <w:rsid w:val="00BD39A1"/>
    <w:rsid w:val="00BD3F30"/>
    <w:rsid w:val="00BD45D8"/>
    <w:rsid w:val="00BD6130"/>
    <w:rsid w:val="00BD64C4"/>
    <w:rsid w:val="00BD75FD"/>
    <w:rsid w:val="00BD7956"/>
    <w:rsid w:val="00BE027B"/>
    <w:rsid w:val="00BE0563"/>
    <w:rsid w:val="00BE05B1"/>
    <w:rsid w:val="00BE1F8E"/>
    <w:rsid w:val="00BE29EA"/>
    <w:rsid w:val="00BE5082"/>
    <w:rsid w:val="00BE5A58"/>
    <w:rsid w:val="00BF014C"/>
    <w:rsid w:val="00BF149E"/>
    <w:rsid w:val="00BF1B9E"/>
    <w:rsid w:val="00BF2077"/>
    <w:rsid w:val="00BF23D5"/>
    <w:rsid w:val="00BF2879"/>
    <w:rsid w:val="00BF2AB8"/>
    <w:rsid w:val="00BF3276"/>
    <w:rsid w:val="00BF348F"/>
    <w:rsid w:val="00BF5BDA"/>
    <w:rsid w:val="00BF615D"/>
    <w:rsid w:val="00BF61BC"/>
    <w:rsid w:val="00BF661B"/>
    <w:rsid w:val="00BF6747"/>
    <w:rsid w:val="00BF6B6A"/>
    <w:rsid w:val="00BF7545"/>
    <w:rsid w:val="00C00A19"/>
    <w:rsid w:val="00C00D2C"/>
    <w:rsid w:val="00C01D45"/>
    <w:rsid w:val="00C01DC7"/>
    <w:rsid w:val="00C0237A"/>
    <w:rsid w:val="00C03BB0"/>
    <w:rsid w:val="00C05903"/>
    <w:rsid w:val="00C06CD6"/>
    <w:rsid w:val="00C06E51"/>
    <w:rsid w:val="00C07411"/>
    <w:rsid w:val="00C07A51"/>
    <w:rsid w:val="00C100A1"/>
    <w:rsid w:val="00C1301F"/>
    <w:rsid w:val="00C14893"/>
    <w:rsid w:val="00C14F84"/>
    <w:rsid w:val="00C15CA4"/>
    <w:rsid w:val="00C15F0F"/>
    <w:rsid w:val="00C1682F"/>
    <w:rsid w:val="00C16FA8"/>
    <w:rsid w:val="00C17438"/>
    <w:rsid w:val="00C17507"/>
    <w:rsid w:val="00C20A5F"/>
    <w:rsid w:val="00C20DF6"/>
    <w:rsid w:val="00C22137"/>
    <w:rsid w:val="00C232E3"/>
    <w:rsid w:val="00C23E6E"/>
    <w:rsid w:val="00C246D7"/>
    <w:rsid w:val="00C259AF"/>
    <w:rsid w:val="00C33C74"/>
    <w:rsid w:val="00C33DBC"/>
    <w:rsid w:val="00C3462F"/>
    <w:rsid w:val="00C35312"/>
    <w:rsid w:val="00C35696"/>
    <w:rsid w:val="00C35C68"/>
    <w:rsid w:val="00C3645B"/>
    <w:rsid w:val="00C37AD7"/>
    <w:rsid w:val="00C40320"/>
    <w:rsid w:val="00C41587"/>
    <w:rsid w:val="00C42681"/>
    <w:rsid w:val="00C42875"/>
    <w:rsid w:val="00C44182"/>
    <w:rsid w:val="00C45B84"/>
    <w:rsid w:val="00C47110"/>
    <w:rsid w:val="00C5081A"/>
    <w:rsid w:val="00C51638"/>
    <w:rsid w:val="00C51806"/>
    <w:rsid w:val="00C5242C"/>
    <w:rsid w:val="00C533F2"/>
    <w:rsid w:val="00C53E34"/>
    <w:rsid w:val="00C542AC"/>
    <w:rsid w:val="00C5474D"/>
    <w:rsid w:val="00C54F40"/>
    <w:rsid w:val="00C54FED"/>
    <w:rsid w:val="00C55CE8"/>
    <w:rsid w:val="00C56C8B"/>
    <w:rsid w:val="00C60829"/>
    <w:rsid w:val="00C60990"/>
    <w:rsid w:val="00C60F24"/>
    <w:rsid w:val="00C61087"/>
    <w:rsid w:val="00C61223"/>
    <w:rsid w:val="00C615A7"/>
    <w:rsid w:val="00C61D12"/>
    <w:rsid w:val="00C62252"/>
    <w:rsid w:val="00C62606"/>
    <w:rsid w:val="00C626BD"/>
    <w:rsid w:val="00C62E1F"/>
    <w:rsid w:val="00C62F00"/>
    <w:rsid w:val="00C64222"/>
    <w:rsid w:val="00C64A49"/>
    <w:rsid w:val="00C65361"/>
    <w:rsid w:val="00C654A9"/>
    <w:rsid w:val="00C66AB9"/>
    <w:rsid w:val="00C7072A"/>
    <w:rsid w:val="00C721A3"/>
    <w:rsid w:val="00C728FE"/>
    <w:rsid w:val="00C734B3"/>
    <w:rsid w:val="00C73833"/>
    <w:rsid w:val="00C74648"/>
    <w:rsid w:val="00C746B6"/>
    <w:rsid w:val="00C77786"/>
    <w:rsid w:val="00C779D0"/>
    <w:rsid w:val="00C801C2"/>
    <w:rsid w:val="00C805DF"/>
    <w:rsid w:val="00C80A26"/>
    <w:rsid w:val="00C80B0A"/>
    <w:rsid w:val="00C80D52"/>
    <w:rsid w:val="00C80DBC"/>
    <w:rsid w:val="00C80F13"/>
    <w:rsid w:val="00C839E6"/>
    <w:rsid w:val="00C83DED"/>
    <w:rsid w:val="00C84130"/>
    <w:rsid w:val="00C84CCE"/>
    <w:rsid w:val="00C85BAB"/>
    <w:rsid w:val="00C86432"/>
    <w:rsid w:val="00C86727"/>
    <w:rsid w:val="00C869E7"/>
    <w:rsid w:val="00C86E20"/>
    <w:rsid w:val="00C8723F"/>
    <w:rsid w:val="00C903D7"/>
    <w:rsid w:val="00C9126B"/>
    <w:rsid w:val="00C933AB"/>
    <w:rsid w:val="00C939C5"/>
    <w:rsid w:val="00C93E03"/>
    <w:rsid w:val="00C952F0"/>
    <w:rsid w:val="00C95FC2"/>
    <w:rsid w:val="00C9643D"/>
    <w:rsid w:val="00C96B83"/>
    <w:rsid w:val="00C979EA"/>
    <w:rsid w:val="00CA1A0E"/>
    <w:rsid w:val="00CA1CDD"/>
    <w:rsid w:val="00CA1EF6"/>
    <w:rsid w:val="00CA1F57"/>
    <w:rsid w:val="00CA2CCD"/>
    <w:rsid w:val="00CA3796"/>
    <w:rsid w:val="00CA3A11"/>
    <w:rsid w:val="00CA3CE2"/>
    <w:rsid w:val="00CA44D0"/>
    <w:rsid w:val="00CA44EF"/>
    <w:rsid w:val="00CA4BE1"/>
    <w:rsid w:val="00CA4D1C"/>
    <w:rsid w:val="00CA4DB9"/>
    <w:rsid w:val="00CA6D06"/>
    <w:rsid w:val="00CB0709"/>
    <w:rsid w:val="00CB145D"/>
    <w:rsid w:val="00CB175F"/>
    <w:rsid w:val="00CB2FF8"/>
    <w:rsid w:val="00CB45C0"/>
    <w:rsid w:val="00CB553C"/>
    <w:rsid w:val="00CB576E"/>
    <w:rsid w:val="00CB5B1A"/>
    <w:rsid w:val="00CB6984"/>
    <w:rsid w:val="00CB6AE1"/>
    <w:rsid w:val="00CC0597"/>
    <w:rsid w:val="00CC10A6"/>
    <w:rsid w:val="00CC1845"/>
    <w:rsid w:val="00CC231E"/>
    <w:rsid w:val="00CC2A64"/>
    <w:rsid w:val="00CC2F2D"/>
    <w:rsid w:val="00CC3768"/>
    <w:rsid w:val="00CC3A1F"/>
    <w:rsid w:val="00CC690B"/>
    <w:rsid w:val="00CD10A8"/>
    <w:rsid w:val="00CD10DB"/>
    <w:rsid w:val="00CD15B7"/>
    <w:rsid w:val="00CD231D"/>
    <w:rsid w:val="00CD396C"/>
    <w:rsid w:val="00CD4424"/>
    <w:rsid w:val="00CD49D9"/>
    <w:rsid w:val="00CD4C59"/>
    <w:rsid w:val="00CD53BA"/>
    <w:rsid w:val="00CD5791"/>
    <w:rsid w:val="00CD6205"/>
    <w:rsid w:val="00CD79BE"/>
    <w:rsid w:val="00CE08E9"/>
    <w:rsid w:val="00CE17F8"/>
    <w:rsid w:val="00CE1D2D"/>
    <w:rsid w:val="00CE2226"/>
    <w:rsid w:val="00CE29D2"/>
    <w:rsid w:val="00CE3748"/>
    <w:rsid w:val="00CE3BAB"/>
    <w:rsid w:val="00CE5686"/>
    <w:rsid w:val="00CE605A"/>
    <w:rsid w:val="00CE6641"/>
    <w:rsid w:val="00CE6DDC"/>
    <w:rsid w:val="00CF012B"/>
    <w:rsid w:val="00CF0D65"/>
    <w:rsid w:val="00CF0D6D"/>
    <w:rsid w:val="00CF0F62"/>
    <w:rsid w:val="00CF2FFE"/>
    <w:rsid w:val="00CF3128"/>
    <w:rsid w:val="00CF3786"/>
    <w:rsid w:val="00CF3F9F"/>
    <w:rsid w:val="00CF600B"/>
    <w:rsid w:val="00CF661C"/>
    <w:rsid w:val="00CF6C35"/>
    <w:rsid w:val="00CF74DF"/>
    <w:rsid w:val="00D00E53"/>
    <w:rsid w:val="00D01A8F"/>
    <w:rsid w:val="00D01B65"/>
    <w:rsid w:val="00D01FDB"/>
    <w:rsid w:val="00D03468"/>
    <w:rsid w:val="00D03EA0"/>
    <w:rsid w:val="00D04158"/>
    <w:rsid w:val="00D04312"/>
    <w:rsid w:val="00D04849"/>
    <w:rsid w:val="00D04EA9"/>
    <w:rsid w:val="00D05420"/>
    <w:rsid w:val="00D065FF"/>
    <w:rsid w:val="00D07ABC"/>
    <w:rsid w:val="00D07D78"/>
    <w:rsid w:val="00D10DE6"/>
    <w:rsid w:val="00D11565"/>
    <w:rsid w:val="00D115F4"/>
    <w:rsid w:val="00D1163E"/>
    <w:rsid w:val="00D12B81"/>
    <w:rsid w:val="00D12BD6"/>
    <w:rsid w:val="00D131C7"/>
    <w:rsid w:val="00D14BFA"/>
    <w:rsid w:val="00D16660"/>
    <w:rsid w:val="00D16B92"/>
    <w:rsid w:val="00D172AB"/>
    <w:rsid w:val="00D1755C"/>
    <w:rsid w:val="00D175EE"/>
    <w:rsid w:val="00D20409"/>
    <w:rsid w:val="00D2087E"/>
    <w:rsid w:val="00D26139"/>
    <w:rsid w:val="00D30CF7"/>
    <w:rsid w:val="00D30D9C"/>
    <w:rsid w:val="00D319AB"/>
    <w:rsid w:val="00D31A96"/>
    <w:rsid w:val="00D320F4"/>
    <w:rsid w:val="00D32AA6"/>
    <w:rsid w:val="00D34202"/>
    <w:rsid w:val="00D34A12"/>
    <w:rsid w:val="00D3520C"/>
    <w:rsid w:val="00D35603"/>
    <w:rsid w:val="00D405E6"/>
    <w:rsid w:val="00D4412D"/>
    <w:rsid w:val="00D448CD"/>
    <w:rsid w:val="00D456C4"/>
    <w:rsid w:val="00D45716"/>
    <w:rsid w:val="00D45F27"/>
    <w:rsid w:val="00D47454"/>
    <w:rsid w:val="00D47AAB"/>
    <w:rsid w:val="00D50F09"/>
    <w:rsid w:val="00D513C5"/>
    <w:rsid w:val="00D51706"/>
    <w:rsid w:val="00D52580"/>
    <w:rsid w:val="00D52830"/>
    <w:rsid w:val="00D52AB0"/>
    <w:rsid w:val="00D54465"/>
    <w:rsid w:val="00D54DCB"/>
    <w:rsid w:val="00D57063"/>
    <w:rsid w:val="00D5792E"/>
    <w:rsid w:val="00D630EF"/>
    <w:rsid w:val="00D633AE"/>
    <w:rsid w:val="00D63BB6"/>
    <w:rsid w:val="00D6411F"/>
    <w:rsid w:val="00D64227"/>
    <w:rsid w:val="00D644A7"/>
    <w:rsid w:val="00D646C7"/>
    <w:rsid w:val="00D652F0"/>
    <w:rsid w:val="00D65532"/>
    <w:rsid w:val="00D65FC6"/>
    <w:rsid w:val="00D6661C"/>
    <w:rsid w:val="00D666E7"/>
    <w:rsid w:val="00D67742"/>
    <w:rsid w:val="00D67BF2"/>
    <w:rsid w:val="00D71968"/>
    <w:rsid w:val="00D721BD"/>
    <w:rsid w:val="00D72833"/>
    <w:rsid w:val="00D7285E"/>
    <w:rsid w:val="00D73E3D"/>
    <w:rsid w:val="00D747DB"/>
    <w:rsid w:val="00D7584C"/>
    <w:rsid w:val="00D763A6"/>
    <w:rsid w:val="00D76CB8"/>
    <w:rsid w:val="00D776E1"/>
    <w:rsid w:val="00D80B25"/>
    <w:rsid w:val="00D8169B"/>
    <w:rsid w:val="00D82DC2"/>
    <w:rsid w:val="00D8349C"/>
    <w:rsid w:val="00D83521"/>
    <w:rsid w:val="00D8530C"/>
    <w:rsid w:val="00D85B4B"/>
    <w:rsid w:val="00D85C8C"/>
    <w:rsid w:val="00D85E03"/>
    <w:rsid w:val="00D8799B"/>
    <w:rsid w:val="00D879B3"/>
    <w:rsid w:val="00D87FCF"/>
    <w:rsid w:val="00D9014D"/>
    <w:rsid w:val="00D90C37"/>
    <w:rsid w:val="00D90C44"/>
    <w:rsid w:val="00D9107E"/>
    <w:rsid w:val="00D91B53"/>
    <w:rsid w:val="00D92BC4"/>
    <w:rsid w:val="00D92DE6"/>
    <w:rsid w:val="00D94041"/>
    <w:rsid w:val="00D947D5"/>
    <w:rsid w:val="00D95D6C"/>
    <w:rsid w:val="00D96013"/>
    <w:rsid w:val="00DA0F19"/>
    <w:rsid w:val="00DA28CB"/>
    <w:rsid w:val="00DA2AFD"/>
    <w:rsid w:val="00DA5EA3"/>
    <w:rsid w:val="00DA7162"/>
    <w:rsid w:val="00DA74D8"/>
    <w:rsid w:val="00DB03C4"/>
    <w:rsid w:val="00DB090A"/>
    <w:rsid w:val="00DB14A3"/>
    <w:rsid w:val="00DB1EA3"/>
    <w:rsid w:val="00DB1F8E"/>
    <w:rsid w:val="00DB28F8"/>
    <w:rsid w:val="00DB299C"/>
    <w:rsid w:val="00DB2D98"/>
    <w:rsid w:val="00DB34A1"/>
    <w:rsid w:val="00DB5069"/>
    <w:rsid w:val="00DB56D0"/>
    <w:rsid w:val="00DB7CF1"/>
    <w:rsid w:val="00DC0E8E"/>
    <w:rsid w:val="00DC20E1"/>
    <w:rsid w:val="00DC22FD"/>
    <w:rsid w:val="00DC40A1"/>
    <w:rsid w:val="00DC529C"/>
    <w:rsid w:val="00DC6545"/>
    <w:rsid w:val="00DC6F95"/>
    <w:rsid w:val="00DD0226"/>
    <w:rsid w:val="00DD19E8"/>
    <w:rsid w:val="00DD1FC1"/>
    <w:rsid w:val="00DD2822"/>
    <w:rsid w:val="00DD353E"/>
    <w:rsid w:val="00DD35FF"/>
    <w:rsid w:val="00DD3EF2"/>
    <w:rsid w:val="00DD46B8"/>
    <w:rsid w:val="00DD520D"/>
    <w:rsid w:val="00DD541D"/>
    <w:rsid w:val="00DD5DE7"/>
    <w:rsid w:val="00DD64C7"/>
    <w:rsid w:val="00DD706C"/>
    <w:rsid w:val="00DD7263"/>
    <w:rsid w:val="00DD74EB"/>
    <w:rsid w:val="00DE06C2"/>
    <w:rsid w:val="00DE19D6"/>
    <w:rsid w:val="00DE1B8E"/>
    <w:rsid w:val="00DE1E91"/>
    <w:rsid w:val="00DE303B"/>
    <w:rsid w:val="00DE32E3"/>
    <w:rsid w:val="00DE3C95"/>
    <w:rsid w:val="00DE40A5"/>
    <w:rsid w:val="00DE4625"/>
    <w:rsid w:val="00DE4E1C"/>
    <w:rsid w:val="00DE5051"/>
    <w:rsid w:val="00DE5074"/>
    <w:rsid w:val="00DE5D63"/>
    <w:rsid w:val="00DE73A6"/>
    <w:rsid w:val="00DE766D"/>
    <w:rsid w:val="00DE7873"/>
    <w:rsid w:val="00DE7CC0"/>
    <w:rsid w:val="00DF0516"/>
    <w:rsid w:val="00DF1315"/>
    <w:rsid w:val="00DF21FB"/>
    <w:rsid w:val="00DF2730"/>
    <w:rsid w:val="00DF4131"/>
    <w:rsid w:val="00DF4612"/>
    <w:rsid w:val="00DF5016"/>
    <w:rsid w:val="00DF6854"/>
    <w:rsid w:val="00E01988"/>
    <w:rsid w:val="00E0210A"/>
    <w:rsid w:val="00E03066"/>
    <w:rsid w:val="00E03F7A"/>
    <w:rsid w:val="00E0490E"/>
    <w:rsid w:val="00E07D6D"/>
    <w:rsid w:val="00E10CB0"/>
    <w:rsid w:val="00E110C9"/>
    <w:rsid w:val="00E1129E"/>
    <w:rsid w:val="00E1189D"/>
    <w:rsid w:val="00E11A30"/>
    <w:rsid w:val="00E14A79"/>
    <w:rsid w:val="00E14E8D"/>
    <w:rsid w:val="00E14E9E"/>
    <w:rsid w:val="00E150A2"/>
    <w:rsid w:val="00E15A57"/>
    <w:rsid w:val="00E15E96"/>
    <w:rsid w:val="00E16B26"/>
    <w:rsid w:val="00E16D0D"/>
    <w:rsid w:val="00E20381"/>
    <w:rsid w:val="00E208B8"/>
    <w:rsid w:val="00E20A94"/>
    <w:rsid w:val="00E20C0F"/>
    <w:rsid w:val="00E21BF4"/>
    <w:rsid w:val="00E23DD9"/>
    <w:rsid w:val="00E26088"/>
    <w:rsid w:val="00E2670F"/>
    <w:rsid w:val="00E27D6B"/>
    <w:rsid w:val="00E306B3"/>
    <w:rsid w:val="00E31682"/>
    <w:rsid w:val="00E31DCB"/>
    <w:rsid w:val="00E3247B"/>
    <w:rsid w:val="00E32FCE"/>
    <w:rsid w:val="00E3455F"/>
    <w:rsid w:val="00E35EC1"/>
    <w:rsid w:val="00E363C9"/>
    <w:rsid w:val="00E372CD"/>
    <w:rsid w:val="00E37ED4"/>
    <w:rsid w:val="00E402DB"/>
    <w:rsid w:val="00E41D94"/>
    <w:rsid w:val="00E427C3"/>
    <w:rsid w:val="00E4379A"/>
    <w:rsid w:val="00E43913"/>
    <w:rsid w:val="00E45C09"/>
    <w:rsid w:val="00E4694A"/>
    <w:rsid w:val="00E47501"/>
    <w:rsid w:val="00E476CD"/>
    <w:rsid w:val="00E50B23"/>
    <w:rsid w:val="00E50C24"/>
    <w:rsid w:val="00E50E37"/>
    <w:rsid w:val="00E518D1"/>
    <w:rsid w:val="00E51F66"/>
    <w:rsid w:val="00E5239B"/>
    <w:rsid w:val="00E53DBA"/>
    <w:rsid w:val="00E543A2"/>
    <w:rsid w:val="00E54D21"/>
    <w:rsid w:val="00E55176"/>
    <w:rsid w:val="00E55B97"/>
    <w:rsid w:val="00E562C8"/>
    <w:rsid w:val="00E6054F"/>
    <w:rsid w:val="00E62A66"/>
    <w:rsid w:val="00E62A79"/>
    <w:rsid w:val="00E64342"/>
    <w:rsid w:val="00E64BE6"/>
    <w:rsid w:val="00E65B7A"/>
    <w:rsid w:val="00E669EE"/>
    <w:rsid w:val="00E66CCF"/>
    <w:rsid w:val="00E70152"/>
    <w:rsid w:val="00E704BC"/>
    <w:rsid w:val="00E70A01"/>
    <w:rsid w:val="00E71E98"/>
    <w:rsid w:val="00E7204B"/>
    <w:rsid w:val="00E72A7C"/>
    <w:rsid w:val="00E73800"/>
    <w:rsid w:val="00E73BB8"/>
    <w:rsid w:val="00E76BE5"/>
    <w:rsid w:val="00E7703D"/>
    <w:rsid w:val="00E80B35"/>
    <w:rsid w:val="00E8293E"/>
    <w:rsid w:val="00E835BF"/>
    <w:rsid w:val="00E85E09"/>
    <w:rsid w:val="00E86B40"/>
    <w:rsid w:val="00E8724A"/>
    <w:rsid w:val="00E872F2"/>
    <w:rsid w:val="00E874B3"/>
    <w:rsid w:val="00E90348"/>
    <w:rsid w:val="00E91B93"/>
    <w:rsid w:val="00E91F1F"/>
    <w:rsid w:val="00E93550"/>
    <w:rsid w:val="00E93625"/>
    <w:rsid w:val="00E9374E"/>
    <w:rsid w:val="00E942F0"/>
    <w:rsid w:val="00E96341"/>
    <w:rsid w:val="00E97EB8"/>
    <w:rsid w:val="00E97F30"/>
    <w:rsid w:val="00E97F57"/>
    <w:rsid w:val="00EA0D65"/>
    <w:rsid w:val="00EA118B"/>
    <w:rsid w:val="00EA2F04"/>
    <w:rsid w:val="00EA4B08"/>
    <w:rsid w:val="00EA4E8B"/>
    <w:rsid w:val="00EA512B"/>
    <w:rsid w:val="00EA5C9F"/>
    <w:rsid w:val="00EA62B0"/>
    <w:rsid w:val="00EA7451"/>
    <w:rsid w:val="00EA7FD6"/>
    <w:rsid w:val="00EB13CE"/>
    <w:rsid w:val="00EB19BE"/>
    <w:rsid w:val="00EB19E0"/>
    <w:rsid w:val="00EB1D81"/>
    <w:rsid w:val="00EB28B2"/>
    <w:rsid w:val="00EB28FC"/>
    <w:rsid w:val="00EB2E64"/>
    <w:rsid w:val="00EB3152"/>
    <w:rsid w:val="00EB4BEB"/>
    <w:rsid w:val="00EB4C05"/>
    <w:rsid w:val="00EB505F"/>
    <w:rsid w:val="00EB6597"/>
    <w:rsid w:val="00EB6615"/>
    <w:rsid w:val="00EB6A73"/>
    <w:rsid w:val="00EB708D"/>
    <w:rsid w:val="00EB78D2"/>
    <w:rsid w:val="00EC0C64"/>
    <w:rsid w:val="00EC1310"/>
    <w:rsid w:val="00EC1B3A"/>
    <w:rsid w:val="00EC233E"/>
    <w:rsid w:val="00EC3C9F"/>
    <w:rsid w:val="00EC3D5E"/>
    <w:rsid w:val="00EC4741"/>
    <w:rsid w:val="00EC4DCF"/>
    <w:rsid w:val="00EC5DE7"/>
    <w:rsid w:val="00EC7E72"/>
    <w:rsid w:val="00ED0169"/>
    <w:rsid w:val="00ED06E5"/>
    <w:rsid w:val="00ED1CB5"/>
    <w:rsid w:val="00ED24D3"/>
    <w:rsid w:val="00ED2610"/>
    <w:rsid w:val="00ED3953"/>
    <w:rsid w:val="00ED3F6A"/>
    <w:rsid w:val="00ED47E9"/>
    <w:rsid w:val="00ED4C0D"/>
    <w:rsid w:val="00ED5383"/>
    <w:rsid w:val="00ED6E54"/>
    <w:rsid w:val="00ED7B20"/>
    <w:rsid w:val="00EE07F1"/>
    <w:rsid w:val="00EE186C"/>
    <w:rsid w:val="00EE23A9"/>
    <w:rsid w:val="00EE2DF5"/>
    <w:rsid w:val="00EE3828"/>
    <w:rsid w:val="00EE427F"/>
    <w:rsid w:val="00EE5254"/>
    <w:rsid w:val="00EE6A3E"/>
    <w:rsid w:val="00EE7C90"/>
    <w:rsid w:val="00EF034F"/>
    <w:rsid w:val="00EF2CFE"/>
    <w:rsid w:val="00EF36CF"/>
    <w:rsid w:val="00EF3E3B"/>
    <w:rsid w:val="00EF502E"/>
    <w:rsid w:val="00EF6BB3"/>
    <w:rsid w:val="00EF6DAB"/>
    <w:rsid w:val="00F00261"/>
    <w:rsid w:val="00F007C1"/>
    <w:rsid w:val="00F00C1A"/>
    <w:rsid w:val="00F00C67"/>
    <w:rsid w:val="00F01DA4"/>
    <w:rsid w:val="00F02869"/>
    <w:rsid w:val="00F02B61"/>
    <w:rsid w:val="00F02C68"/>
    <w:rsid w:val="00F03931"/>
    <w:rsid w:val="00F03F2E"/>
    <w:rsid w:val="00F04120"/>
    <w:rsid w:val="00F042E2"/>
    <w:rsid w:val="00F04774"/>
    <w:rsid w:val="00F04E9E"/>
    <w:rsid w:val="00F0581E"/>
    <w:rsid w:val="00F05C09"/>
    <w:rsid w:val="00F06376"/>
    <w:rsid w:val="00F0705B"/>
    <w:rsid w:val="00F11336"/>
    <w:rsid w:val="00F11D84"/>
    <w:rsid w:val="00F11FB4"/>
    <w:rsid w:val="00F12C7B"/>
    <w:rsid w:val="00F13981"/>
    <w:rsid w:val="00F15264"/>
    <w:rsid w:val="00F20A00"/>
    <w:rsid w:val="00F21476"/>
    <w:rsid w:val="00F2164F"/>
    <w:rsid w:val="00F21B3C"/>
    <w:rsid w:val="00F23785"/>
    <w:rsid w:val="00F23A3F"/>
    <w:rsid w:val="00F23E1F"/>
    <w:rsid w:val="00F24AFB"/>
    <w:rsid w:val="00F24E3F"/>
    <w:rsid w:val="00F25280"/>
    <w:rsid w:val="00F25469"/>
    <w:rsid w:val="00F25E56"/>
    <w:rsid w:val="00F26908"/>
    <w:rsid w:val="00F31423"/>
    <w:rsid w:val="00F31761"/>
    <w:rsid w:val="00F31E3E"/>
    <w:rsid w:val="00F320A1"/>
    <w:rsid w:val="00F32640"/>
    <w:rsid w:val="00F32A83"/>
    <w:rsid w:val="00F32A98"/>
    <w:rsid w:val="00F33AE0"/>
    <w:rsid w:val="00F33B93"/>
    <w:rsid w:val="00F33D42"/>
    <w:rsid w:val="00F3406B"/>
    <w:rsid w:val="00F34793"/>
    <w:rsid w:val="00F36D2A"/>
    <w:rsid w:val="00F37FC0"/>
    <w:rsid w:val="00F40CD0"/>
    <w:rsid w:val="00F410AA"/>
    <w:rsid w:val="00F411DA"/>
    <w:rsid w:val="00F416B0"/>
    <w:rsid w:val="00F425B1"/>
    <w:rsid w:val="00F42B60"/>
    <w:rsid w:val="00F42F27"/>
    <w:rsid w:val="00F43AA6"/>
    <w:rsid w:val="00F43E4A"/>
    <w:rsid w:val="00F444B4"/>
    <w:rsid w:val="00F445F9"/>
    <w:rsid w:val="00F44A9A"/>
    <w:rsid w:val="00F4523B"/>
    <w:rsid w:val="00F45373"/>
    <w:rsid w:val="00F46409"/>
    <w:rsid w:val="00F505AC"/>
    <w:rsid w:val="00F516B7"/>
    <w:rsid w:val="00F52C75"/>
    <w:rsid w:val="00F550AF"/>
    <w:rsid w:val="00F55527"/>
    <w:rsid w:val="00F55B76"/>
    <w:rsid w:val="00F55F21"/>
    <w:rsid w:val="00F5669D"/>
    <w:rsid w:val="00F56E41"/>
    <w:rsid w:val="00F570E1"/>
    <w:rsid w:val="00F578B5"/>
    <w:rsid w:val="00F60D5A"/>
    <w:rsid w:val="00F6101B"/>
    <w:rsid w:val="00F61279"/>
    <w:rsid w:val="00F61A0E"/>
    <w:rsid w:val="00F62897"/>
    <w:rsid w:val="00F62DDB"/>
    <w:rsid w:val="00F62FC8"/>
    <w:rsid w:val="00F640AB"/>
    <w:rsid w:val="00F6475B"/>
    <w:rsid w:val="00F65164"/>
    <w:rsid w:val="00F65349"/>
    <w:rsid w:val="00F661BE"/>
    <w:rsid w:val="00F7067F"/>
    <w:rsid w:val="00F708EF"/>
    <w:rsid w:val="00F70AA0"/>
    <w:rsid w:val="00F70D22"/>
    <w:rsid w:val="00F70EFF"/>
    <w:rsid w:val="00F71203"/>
    <w:rsid w:val="00F722A7"/>
    <w:rsid w:val="00F727D3"/>
    <w:rsid w:val="00F7327D"/>
    <w:rsid w:val="00F7399B"/>
    <w:rsid w:val="00F74660"/>
    <w:rsid w:val="00F75016"/>
    <w:rsid w:val="00F7510A"/>
    <w:rsid w:val="00F7571C"/>
    <w:rsid w:val="00F7582D"/>
    <w:rsid w:val="00F76A95"/>
    <w:rsid w:val="00F76F60"/>
    <w:rsid w:val="00F77649"/>
    <w:rsid w:val="00F808A3"/>
    <w:rsid w:val="00F81796"/>
    <w:rsid w:val="00F82923"/>
    <w:rsid w:val="00F82E15"/>
    <w:rsid w:val="00F83D89"/>
    <w:rsid w:val="00F846C4"/>
    <w:rsid w:val="00F859C0"/>
    <w:rsid w:val="00F8667C"/>
    <w:rsid w:val="00F866BC"/>
    <w:rsid w:val="00F868FF"/>
    <w:rsid w:val="00F8695C"/>
    <w:rsid w:val="00F8759C"/>
    <w:rsid w:val="00F87666"/>
    <w:rsid w:val="00F90CC5"/>
    <w:rsid w:val="00F90F1F"/>
    <w:rsid w:val="00F9115F"/>
    <w:rsid w:val="00F94A71"/>
    <w:rsid w:val="00F94C8A"/>
    <w:rsid w:val="00F965A6"/>
    <w:rsid w:val="00F96990"/>
    <w:rsid w:val="00F96DEC"/>
    <w:rsid w:val="00FA0BA9"/>
    <w:rsid w:val="00FA0BD0"/>
    <w:rsid w:val="00FA171D"/>
    <w:rsid w:val="00FA1EAF"/>
    <w:rsid w:val="00FA25A1"/>
    <w:rsid w:val="00FA296A"/>
    <w:rsid w:val="00FA3671"/>
    <w:rsid w:val="00FA36DD"/>
    <w:rsid w:val="00FA39D6"/>
    <w:rsid w:val="00FA3AA9"/>
    <w:rsid w:val="00FA5C0C"/>
    <w:rsid w:val="00FA70C2"/>
    <w:rsid w:val="00FA77A0"/>
    <w:rsid w:val="00FA79AA"/>
    <w:rsid w:val="00FB0214"/>
    <w:rsid w:val="00FB10C3"/>
    <w:rsid w:val="00FB23DD"/>
    <w:rsid w:val="00FB2510"/>
    <w:rsid w:val="00FB2951"/>
    <w:rsid w:val="00FB3B97"/>
    <w:rsid w:val="00FB408D"/>
    <w:rsid w:val="00FB42FE"/>
    <w:rsid w:val="00FB4CA2"/>
    <w:rsid w:val="00FB4D1C"/>
    <w:rsid w:val="00FB5F05"/>
    <w:rsid w:val="00FB7B91"/>
    <w:rsid w:val="00FB7D6B"/>
    <w:rsid w:val="00FC08C6"/>
    <w:rsid w:val="00FC3A69"/>
    <w:rsid w:val="00FC448A"/>
    <w:rsid w:val="00FC4528"/>
    <w:rsid w:val="00FC67AC"/>
    <w:rsid w:val="00FC766B"/>
    <w:rsid w:val="00FC7760"/>
    <w:rsid w:val="00FC7B37"/>
    <w:rsid w:val="00FD0994"/>
    <w:rsid w:val="00FD195C"/>
    <w:rsid w:val="00FD290A"/>
    <w:rsid w:val="00FD3FEA"/>
    <w:rsid w:val="00FD48BB"/>
    <w:rsid w:val="00FD5333"/>
    <w:rsid w:val="00FD57A1"/>
    <w:rsid w:val="00FD5FD1"/>
    <w:rsid w:val="00FD6ED8"/>
    <w:rsid w:val="00FD70C6"/>
    <w:rsid w:val="00FD75D6"/>
    <w:rsid w:val="00FE056D"/>
    <w:rsid w:val="00FE088F"/>
    <w:rsid w:val="00FE0CF9"/>
    <w:rsid w:val="00FE12B5"/>
    <w:rsid w:val="00FE2C22"/>
    <w:rsid w:val="00FE2C9F"/>
    <w:rsid w:val="00FE3B37"/>
    <w:rsid w:val="00FE3C08"/>
    <w:rsid w:val="00FE423F"/>
    <w:rsid w:val="00FE4897"/>
    <w:rsid w:val="00FE4901"/>
    <w:rsid w:val="00FF0D78"/>
    <w:rsid w:val="00FF0E3A"/>
    <w:rsid w:val="00FF1A2D"/>
    <w:rsid w:val="00FF2A01"/>
    <w:rsid w:val="00FF2A05"/>
    <w:rsid w:val="00FF2D5A"/>
    <w:rsid w:val="00FF4739"/>
    <w:rsid w:val="00FF4F7E"/>
    <w:rsid w:val="00FF50A1"/>
    <w:rsid w:val="00FF541C"/>
    <w:rsid w:val="00FF594E"/>
    <w:rsid w:val="00FF5D29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EB64611A-2306-4123-B1A8-0D4320C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C6D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46"/>
    <w:pPr>
      <w:keepNext/>
      <w:widowControl w:val="0"/>
      <w:numPr>
        <w:numId w:val="6"/>
      </w:numPr>
      <w:tabs>
        <w:tab w:val="left" w:pos="600"/>
        <w:tab w:val="left" w:pos="800"/>
      </w:tabs>
      <w:spacing w:after="0" w:line="240" w:lineRule="auto"/>
      <w:ind w:left="800" w:hanging="800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A1280"/>
    <w:pPr>
      <w:keepNext/>
      <w:keepLines/>
      <w:numPr>
        <w:ilvl w:val="1"/>
        <w:numId w:val="2"/>
      </w:numPr>
      <w:spacing w:before="120" w:line="300" w:lineRule="exact"/>
      <w:ind w:left="800" w:hanging="800"/>
      <w:outlineLvl w:val="1"/>
    </w:pPr>
    <w:rPr>
      <w:rFonts w:ascii="Arial" w:hAnsi="Arial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90281D"/>
    <w:pPr>
      <w:numPr>
        <w:ilvl w:val="2"/>
      </w:numPr>
      <w:tabs>
        <w:tab w:val="clear" w:pos="6199"/>
      </w:tabs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rFonts w:ascii="Arial" w:hAnsi="Arial"/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951C3A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rFonts w:ascii="Arial" w:hAnsi="Arial"/>
    </w:r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A25F6D"/>
    <w:pPr>
      <w:keepNext/>
      <w:keepLines/>
      <w:tabs>
        <w:tab w:val="left" w:pos="595"/>
        <w:tab w:val="right" w:leader="dot" w:pos="9752"/>
      </w:tabs>
      <w:spacing w:before="260" w:after="0"/>
    </w:pPr>
    <w:rPr>
      <w:rFonts w:ascii="Arial" w:hAnsi="Arial"/>
      <w:sz w:val="24"/>
    </w:rPr>
  </w:style>
  <w:style w:type="paragraph" w:styleId="TOC2">
    <w:name w:val="toc 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rsid w:val="00F8759C"/>
    <w:pPr>
      <w:widowControl w:val="0"/>
      <w:overflowPunct/>
      <w:snapToGrid w:val="0"/>
      <w:spacing w:after="0" w:line="280" w:lineRule="exact"/>
      <w:jc w:val="both"/>
    </w:pPr>
    <w:rPr>
      <w:rFonts w:ascii="Arial" w:eastAsia="MS PGothic" w:hAnsi="Arial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qFormat/>
    <w:rsid w:val="001048B2"/>
    <w:pPr>
      <w:overflowPunct/>
      <w:autoSpaceDE/>
      <w:autoSpaceDN/>
      <w:adjustRightInd/>
      <w:spacing w:before="120" w:after="12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1048B2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046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ascii="Arial" w:eastAsia="Arial" w:hAnsi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6A1280"/>
    <w:rPr>
      <w:rFonts w:ascii="Arial" w:hAnsi="Arial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character" w:styleId="Emphasis">
    <w:name w:val="Emphasis"/>
    <w:basedOn w:val="DefaultParagraphFont"/>
    <w:qFormat/>
    <w:rsid w:val="0006198F"/>
    <w:rPr>
      <w:i/>
      <w:iCs/>
    </w:rPr>
  </w:style>
  <w:style w:type="paragraph" w:customStyle="1" w:styleId="ReqID">
    <w:name w:val="ReqID"/>
    <w:basedOn w:val="Normal"/>
    <w:next w:val="Normal"/>
    <w:link w:val="ReqIDChar"/>
    <w:qFormat/>
    <w:rsid w:val="002E6C29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2E6C29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2E6C29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2E6C29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DAC80409-7113-4E07-BC37-80CBFA89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2495</TotalTime>
  <Pages>18</Pages>
  <Words>2061</Words>
  <Characters>11753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13787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Tien Phi. Tran</cp:lastModifiedBy>
  <cp:revision>280</cp:revision>
  <cp:lastPrinted>2017-07-12T07:34:00Z</cp:lastPrinted>
  <dcterms:created xsi:type="dcterms:W3CDTF">2018-07-16T07:48:00Z</dcterms:created>
  <dcterms:modified xsi:type="dcterms:W3CDTF">2019-01-03T06:54:00Z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